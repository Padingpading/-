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83D7" w14:textId="41A0705F" w:rsidR="00573330" w:rsidRDefault="00573330" w:rsidP="00573330">
      <w:pPr>
        <w:pStyle w:val="10"/>
      </w:pPr>
      <w:proofErr w:type="spellStart"/>
      <w:r>
        <w:t>D</w:t>
      </w:r>
      <w:r>
        <w:rPr>
          <w:rFonts w:hint="eastAsia"/>
        </w:rPr>
        <w:t>atagrip</w:t>
      </w:r>
      <w:proofErr w:type="spellEnd"/>
    </w:p>
    <w:p w14:paraId="4303C8E6" w14:textId="5990073A" w:rsidR="00573330" w:rsidRDefault="00573330" w:rsidP="00573330">
      <w:pPr>
        <w:pStyle w:val="2"/>
      </w:pPr>
      <w:r>
        <w:rPr>
          <w:rFonts w:hint="eastAsia"/>
        </w:rPr>
        <w:t>连接</w:t>
      </w:r>
    </w:p>
    <w:p w14:paraId="581DF005" w14:textId="057233CF" w:rsidR="00AA3D8F" w:rsidRPr="00AA3D8F" w:rsidRDefault="00AA3D8F" w:rsidP="00AA3D8F">
      <w:pPr>
        <w:pStyle w:val="3"/>
        <w:ind w:firstLine="420"/>
      </w:pPr>
      <w:r>
        <w:rPr>
          <w:rFonts w:hint="eastAsia"/>
        </w:rPr>
        <w:t>连接</w:t>
      </w:r>
    </w:p>
    <w:p w14:paraId="24D425BA" w14:textId="52D7EAA6" w:rsidR="00573330" w:rsidRPr="00573330" w:rsidRDefault="00573330" w:rsidP="00AA3D8F">
      <w:pPr>
        <w:ind w:firstLine="420"/>
      </w:pPr>
      <w:r>
        <w:rPr>
          <w:rFonts w:hint="eastAsia"/>
        </w:rPr>
        <w:t>数据连接</w:t>
      </w:r>
    </w:p>
    <w:p w14:paraId="5E280DA6" w14:textId="1748CDD3" w:rsidR="00573330" w:rsidRDefault="00573330" w:rsidP="00573330">
      <w:pPr>
        <w:ind w:firstLineChars="95" w:firstLine="199"/>
      </w:pPr>
      <w:r>
        <w:rPr>
          <w:noProof/>
        </w:rPr>
        <w:drawing>
          <wp:inline distT="0" distB="0" distL="0" distR="0" wp14:anchorId="273F2BCC" wp14:editId="476C0D58">
            <wp:extent cx="5274310" cy="2748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8915"/>
                    </a:xfrm>
                    <a:prstGeom prst="rect">
                      <a:avLst/>
                    </a:prstGeom>
                  </pic:spPr>
                </pic:pic>
              </a:graphicData>
            </a:graphic>
          </wp:inline>
        </w:drawing>
      </w:r>
    </w:p>
    <w:p w14:paraId="5F0CDDDC" w14:textId="3AB805FB" w:rsidR="00573330" w:rsidRDefault="00573330" w:rsidP="00573330">
      <w:pPr>
        <w:ind w:firstLineChars="95" w:firstLine="199"/>
      </w:pPr>
    </w:p>
    <w:p w14:paraId="40CA549C" w14:textId="7D610982" w:rsidR="00573330" w:rsidRDefault="00573330" w:rsidP="00AA3D8F">
      <w:pPr>
        <w:ind w:firstLine="420"/>
      </w:pPr>
      <w:r>
        <w:t xml:space="preserve"> </w:t>
      </w:r>
      <w:r>
        <w:rPr>
          <w:rFonts w:hint="eastAsia"/>
        </w:rPr>
        <w:t>连接密码</w:t>
      </w:r>
    </w:p>
    <w:p w14:paraId="0EB6B8CA" w14:textId="093A49B8" w:rsidR="00573330" w:rsidRDefault="00573330" w:rsidP="00573330">
      <w:pPr>
        <w:ind w:firstLine="420"/>
      </w:pPr>
      <w:r>
        <w:rPr>
          <w:noProof/>
        </w:rPr>
        <w:lastRenderedPageBreak/>
        <w:drawing>
          <wp:inline distT="0" distB="0" distL="0" distR="0" wp14:anchorId="353D61B2" wp14:editId="6BC0FEA9">
            <wp:extent cx="5274310" cy="4485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85640"/>
                    </a:xfrm>
                    <a:prstGeom prst="rect">
                      <a:avLst/>
                    </a:prstGeom>
                  </pic:spPr>
                </pic:pic>
              </a:graphicData>
            </a:graphic>
          </wp:inline>
        </w:drawing>
      </w:r>
    </w:p>
    <w:p w14:paraId="1C2AD031" w14:textId="3181B20E" w:rsidR="00AA3D8F" w:rsidRDefault="00AA3D8F" w:rsidP="00573330">
      <w:pPr>
        <w:ind w:firstLine="420"/>
      </w:pPr>
    </w:p>
    <w:p w14:paraId="57989D26" w14:textId="0D9A2BEF" w:rsidR="00AA3D8F" w:rsidRDefault="00AA3D8F" w:rsidP="00AA3D8F">
      <w:pPr>
        <w:pStyle w:val="3"/>
        <w:ind w:firstLine="420"/>
      </w:pPr>
      <w:r>
        <w:rPr>
          <w:rFonts w:hint="eastAsia"/>
        </w:rPr>
        <w:lastRenderedPageBreak/>
        <w:t>选择数据库</w:t>
      </w:r>
    </w:p>
    <w:p w14:paraId="6E94167C" w14:textId="263FE00A" w:rsidR="00AA3D8F" w:rsidRDefault="00AA3D8F" w:rsidP="00AA3D8F">
      <w:pPr>
        <w:ind w:firstLine="420"/>
      </w:pPr>
      <w:r>
        <w:rPr>
          <w:noProof/>
        </w:rPr>
        <w:drawing>
          <wp:inline distT="0" distB="0" distL="0" distR="0" wp14:anchorId="3EB04E2B" wp14:editId="37C32692">
            <wp:extent cx="5274310" cy="4466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66590"/>
                    </a:xfrm>
                    <a:prstGeom prst="rect">
                      <a:avLst/>
                    </a:prstGeom>
                  </pic:spPr>
                </pic:pic>
              </a:graphicData>
            </a:graphic>
          </wp:inline>
        </w:drawing>
      </w:r>
    </w:p>
    <w:p w14:paraId="7B82A251" w14:textId="77777777" w:rsidR="00987C8F" w:rsidRDefault="00987C8F" w:rsidP="00AA3D8F">
      <w:pPr>
        <w:ind w:firstLine="420"/>
      </w:pPr>
    </w:p>
    <w:p w14:paraId="14E5D65C" w14:textId="505D56D8" w:rsidR="00987C8F" w:rsidRDefault="00987C8F" w:rsidP="00AA3D8F">
      <w:pPr>
        <w:ind w:firstLine="420"/>
      </w:pPr>
    </w:p>
    <w:p w14:paraId="27D98AFD" w14:textId="77D16F26" w:rsidR="00987C8F" w:rsidRDefault="00987C8F" w:rsidP="00987C8F">
      <w:pPr>
        <w:pStyle w:val="2"/>
      </w:pPr>
      <w:r>
        <w:rPr>
          <w:rFonts w:hint="eastAsia"/>
        </w:rPr>
        <w:t>快捷键</w:t>
      </w:r>
    </w:p>
    <w:p w14:paraId="38A20BAD" w14:textId="6D860BA0" w:rsidR="002A0647" w:rsidRDefault="002A0647" w:rsidP="002A0647">
      <w:pPr>
        <w:pStyle w:val="3"/>
        <w:ind w:firstLine="420"/>
      </w:pPr>
      <w:r>
        <w:rPr>
          <w:rFonts w:hint="eastAsia"/>
        </w:rPr>
        <w:t>界面</w:t>
      </w:r>
    </w:p>
    <w:p w14:paraId="4A78EF36" w14:textId="36532F29" w:rsidR="002A0647" w:rsidRDefault="002A0647" w:rsidP="00E840D9">
      <w:pPr>
        <w:ind w:firstLineChars="95" w:firstLine="199"/>
      </w:pPr>
      <w:r>
        <w:t xml:space="preserve"> </w:t>
      </w:r>
      <w:r w:rsidRPr="002A0647">
        <w:t>Ctrl+Shift+F12</w:t>
      </w:r>
      <w:r w:rsidR="00E840D9">
        <w:t xml:space="preserve">  </w:t>
      </w:r>
      <w:r w:rsidR="00E840D9">
        <w:rPr>
          <w:rFonts w:hint="eastAsia"/>
        </w:rPr>
        <w:t>关闭</w:t>
      </w:r>
      <w:r w:rsidR="00E840D9">
        <w:rPr>
          <w:rFonts w:hint="eastAsia"/>
        </w:rPr>
        <w:t>/</w:t>
      </w:r>
      <w:r w:rsidR="00E840D9">
        <w:rPr>
          <w:rFonts w:hint="eastAsia"/>
        </w:rPr>
        <w:t>隐藏所有工具视图</w:t>
      </w:r>
    </w:p>
    <w:p w14:paraId="203F4552" w14:textId="77777777" w:rsidR="00E840D9" w:rsidRPr="002A0647" w:rsidRDefault="00E840D9" w:rsidP="00E840D9">
      <w:pPr>
        <w:ind w:firstLineChars="95" w:firstLine="199"/>
        <w:rPr>
          <w:rFonts w:hint="eastAsia"/>
        </w:rPr>
      </w:pPr>
    </w:p>
    <w:p w14:paraId="052BD968" w14:textId="7E40144A" w:rsidR="00EA2A13" w:rsidRDefault="00EA2A13" w:rsidP="00EA2A13">
      <w:pPr>
        <w:ind w:firstLine="420"/>
      </w:pPr>
    </w:p>
    <w:p w14:paraId="7B574CD8" w14:textId="5F2C054F" w:rsidR="00EA2A13" w:rsidRDefault="00EA2A13" w:rsidP="00EA2A13">
      <w:pPr>
        <w:ind w:firstLine="420"/>
      </w:pPr>
    </w:p>
    <w:p w14:paraId="36D497DE" w14:textId="7C3E67A4" w:rsidR="00EA2A13" w:rsidRDefault="00EA2A13" w:rsidP="00EA2A13">
      <w:pPr>
        <w:pStyle w:val="10"/>
      </w:pPr>
      <w:r>
        <w:rPr>
          <w:rFonts w:hint="eastAsia"/>
        </w:rPr>
        <w:t>界面</w:t>
      </w:r>
    </w:p>
    <w:p w14:paraId="011AEFB9" w14:textId="173A5C09" w:rsidR="00EA2A13" w:rsidRDefault="00EA2A13" w:rsidP="00EA2A13">
      <w:pPr>
        <w:pStyle w:val="2"/>
      </w:pPr>
      <w:r>
        <w:rPr>
          <w:rFonts w:hint="eastAsia"/>
        </w:rPr>
        <w:t>工具视窗</w:t>
      </w:r>
    </w:p>
    <w:p w14:paraId="34E9745F" w14:textId="0B9CBEE0" w:rsidR="00EA2A13" w:rsidRDefault="00EA2A13" w:rsidP="00EA2A13">
      <w:pPr>
        <w:ind w:firstLine="420"/>
      </w:pPr>
      <w:r w:rsidRPr="00EA2A13">
        <w:rPr>
          <w:rFonts w:hint="eastAsia"/>
        </w:rPr>
        <w:t>工具窗口提供对有用的开发任务的访问：查看项目结构，运行和调试应用程序，与版本控制系统和其他外部工具集成，代码分析，搜索和导航等。默认情况下，工具窗口连接到主</w:t>
      </w:r>
      <w:r w:rsidRPr="00EA2A13">
        <w:rPr>
          <w:rFonts w:hint="eastAsia"/>
        </w:rPr>
        <w:lastRenderedPageBreak/>
        <w:t>窗口的底部和侧面。但是，您可以重新排列甚至分离它们以用作单独的窗口，例如，在另一台显示器上。</w:t>
      </w:r>
    </w:p>
    <w:p w14:paraId="17535FC2" w14:textId="480B6CAB" w:rsidR="00EA2A13" w:rsidRPr="00EA2A13" w:rsidRDefault="00EA2A13" w:rsidP="00EA2A13">
      <w:pPr>
        <w:ind w:firstLine="420"/>
      </w:pPr>
      <w:r>
        <w:rPr>
          <w:noProof/>
        </w:rPr>
        <w:drawing>
          <wp:inline distT="0" distB="0" distL="0" distR="0" wp14:anchorId="7954AD1E" wp14:editId="2E2E1B0B">
            <wp:extent cx="5274310" cy="42056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05605"/>
                    </a:xfrm>
                    <a:prstGeom prst="rect">
                      <a:avLst/>
                    </a:prstGeom>
                  </pic:spPr>
                </pic:pic>
              </a:graphicData>
            </a:graphic>
          </wp:inline>
        </w:drawing>
      </w:r>
    </w:p>
    <w:p w14:paraId="065BF7C2" w14:textId="3237C0A9" w:rsidR="00EA2A13" w:rsidRDefault="00CA5BA0" w:rsidP="00CA5BA0">
      <w:pPr>
        <w:ind w:firstLine="420"/>
      </w:pPr>
      <w:r>
        <w:rPr>
          <w:rFonts w:hint="eastAsia"/>
        </w:rPr>
        <w:t>1:</w:t>
      </w:r>
      <w:r w:rsidR="00EA2A13">
        <w:rPr>
          <w:rFonts w:hint="eastAsia"/>
        </w:rPr>
        <w:t>数据库工具窗口</w:t>
      </w:r>
    </w:p>
    <w:p w14:paraId="5BDDC346" w14:textId="1BC31546" w:rsidR="00EA2A13" w:rsidRDefault="00CA5BA0" w:rsidP="00483C4A">
      <w:pPr>
        <w:ind w:firstLine="420"/>
      </w:pPr>
      <w:r>
        <w:rPr>
          <w:rFonts w:hint="eastAsia"/>
        </w:rPr>
        <w:t>2</w:t>
      </w:r>
      <w:r w:rsidR="00391ABD">
        <w:rPr>
          <w:rFonts w:hint="eastAsia"/>
        </w:rPr>
        <w:t>:</w:t>
      </w:r>
      <w:r w:rsidR="00EA2A13">
        <w:rPr>
          <w:rFonts w:hint="eastAsia"/>
        </w:rPr>
        <w:t>收藏夹工具窗口</w:t>
      </w:r>
    </w:p>
    <w:p w14:paraId="41C19108" w14:textId="07051B12" w:rsidR="00EA2A13" w:rsidRDefault="00CA5BA0" w:rsidP="00483C4A">
      <w:pPr>
        <w:ind w:firstLine="420"/>
      </w:pPr>
      <w:r>
        <w:rPr>
          <w:rFonts w:hint="eastAsia"/>
        </w:rPr>
        <w:t>3</w:t>
      </w:r>
      <w:r>
        <w:t>:</w:t>
      </w:r>
      <w:r w:rsidR="00EA2A13">
        <w:rPr>
          <w:rFonts w:hint="eastAsia"/>
        </w:rPr>
        <w:t>服务工具窗口</w:t>
      </w:r>
    </w:p>
    <w:p w14:paraId="3AC94071" w14:textId="27F6B264" w:rsidR="00EA2A13" w:rsidRPr="00483C4A" w:rsidRDefault="00CA5BA0" w:rsidP="00483C4A">
      <w:pPr>
        <w:ind w:firstLine="420"/>
      </w:pPr>
      <w:r>
        <w:rPr>
          <w:rFonts w:hint="eastAsia"/>
        </w:rPr>
        <w:t>4</w:t>
      </w:r>
      <w:r>
        <w:t>:</w:t>
      </w:r>
      <w:r w:rsidR="00EA2A13">
        <w:rPr>
          <w:rFonts w:hint="eastAsia"/>
        </w:rPr>
        <w:t>结构工具窗口</w:t>
      </w:r>
    </w:p>
    <w:p w14:paraId="473DBB1B" w14:textId="6DDC2E6E" w:rsidR="00987C8F" w:rsidRDefault="00CA5BA0" w:rsidP="00EA2A13">
      <w:pPr>
        <w:ind w:firstLine="420"/>
      </w:pPr>
      <w:r>
        <w:rPr>
          <w:rFonts w:hint="eastAsia"/>
        </w:rPr>
        <w:t>5</w:t>
      </w:r>
      <w:r>
        <w:t>:</w:t>
      </w:r>
      <w:r w:rsidR="00EA2A13">
        <w:rPr>
          <w:rFonts w:hint="eastAsia"/>
        </w:rPr>
        <w:t>文件工具窗口</w:t>
      </w:r>
    </w:p>
    <w:p w14:paraId="1B586BB7" w14:textId="552CF5F5" w:rsidR="00483C4A" w:rsidRDefault="00483C4A" w:rsidP="00EA2A13">
      <w:pPr>
        <w:ind w:firstLine="420"/>
      </w:pPr>
      <w:r w:rsidRPr="00483C4A">
        <w:rPr>
          <w:rFonts w:hint="eastAsia"/>
        </w:rPr>
        <w:t>一些工具窗口始终可用（例如，</w:t>
      </w:r>
      <w:r w:rsidRPr="00483C4A">
        <w:t>Database</w:t>
      </w:r>
      <w:r w:rsidRPr="00483C4A">
        <w:t>，</w:t>
      </w:r>
      <w:r w:rsidRPr="00483C4A">
        <w:t>Services</w:t>
      </w:r>
      <w:r w:rsidRPr="00483C4A">
        <w:t>，</w:t>
      </w:r>
      <w:r w:rsidRPr="00483C4A">
        <w:t>Files</w:t>
      </w:r>
      <w:r w:rsidRPr="00483C4A">
        <w:t>等），一些在启用特定插件时被激活，而某些窗口仅在您执行特定操作时才显示（例如</w:t>
      </w:r>
      <w:r w:rsidRPr="00483C4A">
        <w:t>Services</w:t>
      </w:r>
      <w:r w:rsidRPr="00483C4A">
        <w:t>，</w:t>
      </w:r>
      <w:r w:rsidRPr="00483C4A">
        <w:t>Debug</w:t>
      </w:r>
      <w:r w:rsidRPr="00483C4A">
        <w:t>和</w:t>
      </w:r>
      <w:r w:rsidRPr="00483C4A">
        <w:t>Find</w:t>
      </w:r>
      <w:r w:rsidRPr="00483C4A">
        <w:t>））。</w:t>
      </w:r>
    </w:p>
    <w:p w14:paraId="38E48BA0" w14:textId="32EE1DB5" w:rsidR="00CA5BA0" w:rsidRDefault="00CA5BA0" w:rsidP="00CA5BA0">
      <w:pPr>
        <w:pStyle w:val="3"/>
        <w:ind w:firstLine="420"/>
        <w:rPr>
          <w:rFonts w:ascii="Tahoma" w:hAnsi="Tahoma" w:cs="Tahoma"/>
        </w:rPr>
      </w:pPr>
      <w:r w:rsidRPr="00CA5BA0">
        <w:rPr>
          <w:rFonts w:hint="eastAsia"/>
        </w:rPr>
        <w:t>打开工具窗口</w:t>
      </w:r>
      <w:r w:rsidRPr="00CA5BA0">
        <w:rPr>
          <w:rFonts w:ascii="Tahoma" w:hAnsi="Tahoma" w:cs="Tahoma"/>
        </w:rPr>
        <w:t>﻿</w:t>
      </w:r>
    </w:p>
    <w:p w14:paraId="73F68A62" w14:textId="30D506CF" w:rsidR="00CA5BA0" w:rsidRDefault="00DF6345" w:rsidP="00CA5BA0">
      <w:pPr>
        <w:ind w:firstLine="420"/>
      </w:pPr>
      <w:r>
        <w:rPr>
          <w:rFonts w:hint="eastAsia"/>
        </w:rPr>
        <w:t>1</w:t>
      </w:r>
      <w:r>
        <w:rPr>
          <w:rFonts w:hint="eastAsia"/>
        </w:rPr>
        <w:t>、</w:t>
      </w:r>
      <w:r w:rsidR="00CA5BA0" w:rsidRPr="00CA5BA0">
        <w:rPr>
          <w:rFonts w:hint="eastAsia"/>
        </w:rPr>
        <w:t>从主菜单中，在“视图”</w:t>
      </w:r>
      <w:r w:rsidR="00CA5BA0" w:rsidRPr="00CA5BA0">
        <w:t xml:space="preserve"> | “</w:t>
      </w:r>
      <w:r w:rsidR="00CA5BA0" w:rsidRPr="00CA5BA0">
        <w:t>视图</w:t>
      </w:r>
      <w:r w:rsidR="00CA5BA0" w:rsidRPr="00CA5BA0">
        <w:t>”</w:t>
      </w:r>
      <w:r w:rsidR="00CA5BA0" w:rsidRPr="00CA5BA0">
        <w:t>下选择一个工具窗口。工具窗口。</w:t>
      </w:r>
    </w:p>
    <w:p w14:paraId="7772F91B" w14:textId="2A23B243" w:rsidR="00DF6345" w:rsidRDefault="00DF6345" w:rsidP="00CA5BA0">
      <w:pPr>
        <w:ind w:firstLine="420"/>
      </w:pPr>
      <w:r>
        <w:rPr>
          <w:rFonts w:hint="eastAsia"/>
        </w:rPr>
        <w:t>2</w:t>
      </w:r>
      <w:r>
        <w:rPr>
          <w:rFonts w:hint="eastAsia"/>
        </w:rPr>
        <w:t>、</w:t>
      </w:r>
      <w:r>
        <w:rPr>
          <w:rFonts w:hint="eastAsia"/>
        </w:rPr>
        <w:t>alt</w:t>
      </w:r>
      <w:r>
        <w:t xml:space="preserve">+123456 </w:t>
      </w:r>
    </w:p>
    <w:p w14:paraId="367A747B" w14:textId="670DC5DA" w:rsidR="00D14047" w:rsidRDefault="00D14047" w:rsidP="00D14047">
      <w:pPr>
        <w:ind w:firstLine="420"/>
        <w:jc w:val="center"/>
      </w:pPr>
      <w:r>
        <w:rPr>
          <w:noProof/>
        </w:rPr>
        <w:lastRenderedPageBreak/>
        <w:drawing>
          <wp:inline distT="0" distB="0" distL="0" distR="0" wp14:anchorId="4B1E780F" wp14:editId="6AF0AB5E">
            <wp:extent cx="4314286" cy="40190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4019048"/>
                    </a:xfrm>
                    <a:prstGeom prst="rect">
                      <a:avLst/>
                    </a:prstGeom>
                  </pic:spPr>
                </pic:pic>
              </a:graphicData>
            </a:graphic>
          </wp:inline>
        </w:drawing>
      </w:r>
    </w:p>
    <w:p w14:paraId="7B5C9CF7" w14:textId="1A4223EC" w:rsidR="00D14047" w:rsidRPr="00D14047" w:rsidRDefault="00D14047" w:rsidP="00D14047">
      <w:pPr>
        <w:ind w:firstLine="420"/>
      </w:pPr>
      <w:r>
        <w:rPr>
          <w:rFonts w:hint="eastAsia"/>
        </w:rPr>
        <w:t>3</w:t>
      </w:r>
      <w:r>
        <w:rPr>
          <w:rFonts w:hint="eastAsia"/>
        </w:rPr>
        <w:t>、</w:t>
      </w:r>
      <w:r w:rsidRPr="00D14047">
        <w:rPr>
          <w:rFonts w:hint="eastAsia"/>
        </w:rPr>
        <w:t>将鼠标指针悬停在主窗口左下角的快速访问按钮用于快速访问工具窗口的图标</w:t>
      </w:r>
      <w:r w:rsidRPr="00D14047">
        <w:t>/</w:t>
      </w:r>
      <w:r w:rsidRPr="00D14047">
        <w:t>上</w:t>
      </w:r>
      <w:r w:rsidRPr="00D14047">
        <w:t xml:space="preserve"> </w:t>
      </w:r>
      <w:r w:rsidRPr="00D14047">
        <w:t>工具窗口图标，然后选择一个工具窗口。</w:t>
      </w:r>
    </w:p>
    <w:p w14:paraId="166C191C" w14:textId="232A1A0B" w:rsidR="00D14047" w:rsidRDefault="00D14047" w:rsidP="005B6EAD">
      <w:pPr>
        <w:ind w:firstLine="420"/>
        <w:jc w:val="center"/>
      </w:pPr>
      <w:r>
        <w:rPr>
          <w:noProof/>
        </w:rPr>
        <w:drawing>
          <wp:inline distT="0" distB="0" distL="0" distR="0" wp14:anchorId="2135DAC2" wp14:editId="2A161840">
            <wp:extent cx="4419048" cy="378095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048" cy="3780952"/>
                    </a:xfrm>
                    <a:prstGeom prst="rect">
                      <a:avLst/>
                    </a:prstGeom>
                  </pic:spPr>
                </pic:pic>
              </a:graphicData>
            </a:graphic>
          </wp:inline>
        </w:drawing>
      </w:r>
    </w:p>
    <w:p w14:paraId="30CF2382" w14:textId="77777777" w:rsidR="00D14047" w:rsidRPr="00D14047" w:rsidRDefault="00D14047" w:rsidP="00D14047">
      <w:pPr>
        <w:ind w:firstLine="420"/>
      </w:pPr>
    </w:p>
    <w:p w14:paraId="7E4B0441" w14:textId="5AC94E65" w:rsidR="00DF6345" w:rsidRPr="00CA5BA0" w:rsidRDefault="00DF6345" w:rsidP="00CA5BA0">
      <w:pPr>
        <w:ind w:firstLine="420"/>
      </w:pPr>
    </w:p>
    <w:sectPr w:rsidR="00DF6345" w:rsidRPr="00CA5BA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2E176" w14:textId="77777777" w:rsidR="004E1F6F" w:rsidRDefault="004E1F6F" w:rsidP="005507A5">
      <w:pPr>
        <w:ind w:firstLine="420"/>
      </w:pPr>
      <w:r>
        <w:separator/>
      </w:r>
    </w:p>
  </w:endnote>
  <w:endnote w:type="continuationSeparator" w:id="0">
    <w:p w14:paraId="09BDB8CE" w14:textId="77777777" w:rsidR="004E1F6F" w:rsidRDefault="004E1F6F" w:rsidP="005507A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8982F" w14:textId="77777777" w:rsidR="00CF30FA" w:rsidRDefault="00CF30F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DEFA" w14:textId="77777777" w:rsidR="00CF30FA" w:rsidRDefault="00CF30F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36E" w14:textId="77777777" w:rsidR="00CF30FA" w:rsidRDefault="00CF30F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8DE3A" w14:textId="77777777" w:rsidR="004E1F6F" w:rsidRDefault="004E1F6F" w:rsidP="005507A5">
      <w:pPr>
        <w:ind w:firstLine="420"/>
      </w:pPr>
      <w:r>
        <w:separator/>
      </w:r>
    </w:p>
  </w:footnote>
  <w:footnote w:type="continuationSeparator" w:id="0">
    <w:p w14:paraId="76FC5095" w14:textId="77777777" w:rsidR="004E1F6F" w:rsidRDefault="004E1F6F" w:rsidP="005507A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CB10" w14:textId="77777777" w:rsidR="00CF30FA" w:rsidRDefault="00CF30F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FA546" w14:textId="77777777" w:rsidR="00CF30FA" w:rsidRDefault="00CF30F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2229F" w14:textId="77777777" w:rsidR="00CF30FA" w:rsidRDefault="00CF30F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784E"/>
    <w:multiLevelType w:val="multilevel"/>
    <w:tmpl w:val="21FC1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0F702D"/>
    <w:multiLevelType w:val="multilevel"/>
    <w:tmpl w:val="84204226"/>
    <w:lvl w:ilvl="0">
      <w:start w:val="1"/>
      <w:numFmt w:val="decimal"/>
      <w:pStyle w:val="a"/>
      <w:suff w:val="nothing"/>
      <w:lvlText w:val="第%1章  "/>
      <w:lvlJc w:val="left"/>
      <w:pPr>
        <w:ind w:left="425" w:hanging="425"/>
      </w:pPr>
      <w:rPr>
        <w:rFonts w:hint="eastAsia"/>
      </w:rPr>
    </w:lvl>
    <w:lvl w:ilvl="1">
      <w:start w:val="1"/>
      <w:numFmt w:val="decimal"/>
      <w:suff w:val="nothing"/>
      <w:lvlText w:val="%1.%2 "/>
      <w:lvlJc w:val="left"/>
      <w:pPr>
        <w:ind w:left="567" w:hanging="567"/>
      </w:pPr>
      <w:rPr>
        <w:rFonts w:hint="eastAsia"/>
      </w:rPr>
    </w:lvl>
    <w:lvl w:ilvl="2">
      <w:start w:val="1"/>
      <w:numFmt w:val="decimal"/>
      <w:suff w:val="nothing"/>
      <w:lvlText w:val="%1.%2.%3 "/>
      <w:lvlJc w:val="left"/>
      <w:pPr>
        <w:ind w:left="709" w:hanging="709"/>
      </w:pPr>
      <w:rPr>
        <w:rFonts w:hint="eastAsia"/>
      </w:rPr>
    </w:lvl>
    <w:lvl w:ilvl="3">
      <w:start w:val="1"/>
      <w:numFmt w:val="decimal"/>
      <w:suff w:val="nothing"/>
      <w:lvlText w:val="%1.%2.%3.%4 "/>
      <w:lvlJc w:val="left"/>
      <w:pPr>
        <w:ind w:left="851" w:hanging="851"/>
      </w:pPr>
      <w:rPr>
        <w:rFonts w:hint="eastAsia"/>
      </w:rPr>
    </w:lvl>
    <w:lvl w:ilvl="4">
      <w:start w:val="1"/>
      <w:numFmt w:val="decimal"/>
      <w:suff w:val="nothing"/>
      <w:lvlText w:val="   （%5）"/>
      <w:lvlJc w:val="left"/>
      <w:pPr>
        <w:ind w:left="992" w:hanging="992"/>
      </w:pPr>
      <w:rPr>
        <w:rFonts w:hint="eastAsia"/>
      </w:rPr>
    </w:lvl>
    <w:lvl w:ilvl="5">
      <w:start w:val="1"/>
      <w:numFmt w:val="decimal"/>
      <w:suff w:val="nothing"/>
      <w:lvlText w:val="     %6）"/>
      <w:lvlJc w:val="left"/>
      <w:pPr>
        <w:ind w:left="1134" w:hanging="1134"/>
      </w:pPr>
      <w:rPr>
        <w:rFonts w:hint="eastAsia"/>
      </w:rPr>
    </w:lvl>
    <w:lvl w:ilvl="6">
      <w:start w:val="1"/>
      <w:numFmt w:val="lowerLetter"/>
      <w:suff w:val="space"/>
      <w:lvlText w:val="     %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0C62F9D"/>
    <w:multiLevelType w:val="multilevel"/>
    <w:tmpl w:val="FBF6A81C"/>
    <w:lvl w:ilvl="0">
      <w:start w:val="2"/>
      <w:numFmt w:val="none"/>
      <w:lvlText w:val="一"/>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883195A"/>
    <w:multiLevelType w:val="hybridMultilevel"/>
    <w:tmpl w:val="E790FE24"/>
    <w:lvl w:ilvl="0" w:tplc="578E5EBC">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573C6771"/>
    <w:multiLevelType w:val="multilevel"/>
    <w:tmpl w:val="0618156A"/>
    <w:lvl w:ilvl="0">
      <w:start w:val="1"/>
      <w:numFmt w:val="decimal"/>
      <w:suff w:val="nothing"/>
      <w:lvlText w:val="第%1章"/>
      <w:lvlJc w:val="left"/>
      <w:pPr>
        <w:ind w:left="425" w:hanging="425"/>
      </w:pPr>
      <w:rPr>
        <w:rFonts w:hint="eastAsia"/>
      </w:rPr>
    </w:lvl>
    <w:lvl w:ilvl="1">
      <w:start w:val="1"/>
      <w:numFmt w:val="decimal"/>
      <w:pStyle w:val="1"/>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suff w:val="nothing"/>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2977B11"/>
    <w:multiLevelType w:val="multilevel"/>
    <w:tmpl w:val="1D3E1882"/>
    <w:lvl w:ilvl="0">
      <w:start w:val="1"/>
      <w:numFmt w:val="chineseCountingThousand"/>
      <w:pStyle w:val="10"/>
      <w:suff w:val="space"/>
      <w:lvlText w:val="%1"/>
      <w:lvlJc w:val="left"/>
      <w:pPr>
        <w:ind w:left="0" w:firstLine="0"/>
      </w:pPr>
      <w:rPr>
        <w:rFonts w:eastAsia="黑体" w:hint="eastAsia"/>
        <w:b/>
        <w:i w:val="0"/>
        <w:sz w:val="32"/>
      </w:rPr>
    </w:lvl>
    <w:lvl w:ilvl="1">
      <w:start w:val="1"/>
      <w:numFmt w:val="decimal"/>
      <w:pStyle w:val="2"/>
      <w:suff w:val="space"/>
      <w:lvlText w:val="%2"/>
      <w:lvlJc w:val="left"/>
      <w:pPr>
        <w:ind w:left="0" w:firstLine="0"/>
      </w:pPr>
      <w:rPr>
        <w:rFonts w:eastAsia="黑体" w:hint="eastAsia"/>
        <w:b/>
        <w:i w:val="0"/>
        <w:sz w:val="28"/>
      </w:rPr>
    </w:lvl>
    <w:lvl w:ilvl="2">
      <w:start w:val="1"/>
      <w:numFmt w:val="decimal"/>
      <w:pStyle w:val="3"/>
      <w:suff w:val="space"/>
      <w:lvlText w:val="%3"/>
      <w:lvlJc w:val="right"/>
      <w:pPr>
        <w:ind w:left="0" w:firstLine="0"/>
      </w:pPr>
      <w:rPr>
        <w:rFonts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ind w:left="0" w:firstLine="0"/>
      </w:pPr>
      <w:rPr>
        <w:rFonts w:eastAsia="仿宋" w:hint="eastAsia"/>
        <w:sz w:val="21"/>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64BE2190"/>
    <w:multiLevelType w:val="multilevel"/>
    <w:tmpl w:val="7D441FC4"/>
    <w:lvl w:ilvl="0">
      <w:start w:val="1"/>
      <w:numFmt w:val="decimal"/>
      <w:suff w:val="nothing"/>
      <w:lvlText w:val="第%1章 "/>
      <w:lvlJc w:val="left"/>
      <w:pPr>
        <w:ind w:left="0" w:firstLine="0"/>
      </w:pPr>
      <w:rPr>
        <w:rFonts w:ascii="Times New Roman" w:eastAsia="黑体" w:hAnsi="Times New Roman" w:hint="default"/>
        <w:b w:val="0"/>
        <w:i w:val="0"/>
        <w:color w:val="auto"/>
        <w:sz w:val="32"/>
        <w:u w:val="none"/>
      </w:rPr>
    </w:lvl>
    <w:lvl w:ilvl="1">
      <w:start w:val="1"/>
      <w:numFmt w:val="decimal"/>
      <w:suff w:val="nothing"/>
      <w:lvlText w:val="%1.%2 "/>
      <w:lvlJc w:val="left"/>
      <w:pPr>
        <w:ind w:left="0" w:firstLine="0"/>
      </w:pPr>
      <w:rPr>
        <w:rFonts w:ascii="Times New Roman" w:eastAsia="黑体" w:hAnsi="Times New Roman" w:hint="default"/>
        <w:b/>
        <w:i w:val="0"/>
        <w:color w:val="auto"/>
        <w:sz w:val="28"/>
        <w:u w:val="none"/>
      </w:rPr>
    </w:lvl>
    <w:lvl w:ilvl="2">
      <w:start w:val="1"/>
      <w:numFmt w:val="decimal"/>
      <w:suff w:val="nothing"/>
      <w:lvlText w:val="%1.%2.%3 "/>
      <w:lvlJc w:val="left"/>
      <w:pPr>
        <w:ind w:left="0" w:firstLine="0"/>
      </w:pPr>
      <w:rPr>
        <w:rFonts w:ascii="Times New Roman" w:eastAsia="黑体" w:hAnsi="Times New Roman" w:hint="default"/>
        <w:b/>
        <w:i w:val="0"/>
        <w:color w:val="auto"/>
        <w:sz w:val="28"/>
        <w:u w:val="none"/>
      </w:rPr>
    </w:lvl>
    <w:lvl w:ilvl="3">
      <w:start w:val="1"/>
      <w:numFmt w:val="decimal"/>
      <w:pStyle w:val="004"/>
      <w:suff w:val="nothing"/>
      <w:lvlText w:val="%1.%2.%3.%4 "/>
      <w:lvlJc w:val="left"/>
      <w:pPr>
        <w:ind w:left="0" w:firstLine="0"/>
      </w:pPr>
      <w:rPr>
        <w:rFonts w:ascii="Times New Roman" w:eastAsia="黑体" w:hAnsi="Times New Roman" w:hint="default"/>
        <w:b/>
        <w:i w:val="0"/>
        <w:color w:val="auto"/>
        <w:sz w:val="28"/>
        <w:u w:val="none"/>
      </w:rPr>
    </w:lvl>
    <w:lvl w:ilvl="4">
      <w:start w:val="1"/>
      <w:numFmt w:val="decimal"/>
      <w:pStyle w:val="005"/>
      <w:suff w:val="nothing"/>
      <w:lvlText w:val="  （%5）"/>
      <w:lvlJc w:val="left"/>
      <w:pPr>
        <w:ind w:left="0" w:firstLine="0"/>
      </w:pPr>
      <w:rPr>
        <w:rFonts w:ascii="宋体" w:eastAsia="宋体" w:hAnsi="Times New Roman" w:hint="eastAsia"/>
        <w:b w:val="0"/>
        <w:i w:val="0"/>
        <w:color w:val="auto"/>
        <w:sz w:val="24"/>
        <w:u w:val="none"/>
      </w:rPr>
    </w:lvl>
    <w:lvl w:ilvl="5">
      <w:start w:val="1"/>
      <w:numFmt w:val="decimal"/>
      <w:pStyle w:val="006"/>
      <w:suff w:val="nothing"/>
      <w:lvlText w:val="    %6）"/>
      <w:lvlJc w:val="left"/>
      <w:pPr>
        <w:ind w:left="0" w:firstLine="0"/>
      </w:pPr>
      <w:rPr>
        <w:rFonts w:ascii="宋体" w:eastAsia="宋体" w:hint="eastAsia"/>
        <w:b w:val="0"/>
        <w:i w:val="0"/>
        <w:color w:val="auto"/>
        <w:sz w:val="24"/>
        <w:u w:val="none"/>
      </w:rPr>
    </w:lvl>
    <w:lvl w:ilvl="6">
      <w:start w:val="1"/>
      <w:numFmt w:val="lowerLetter"/>
      <w:pStyle w:val="007"/>
      <w:suff w:val="nothing"/>
      <w:lvlText w:val="    %7 "/>
      <w:lvlJc w:val="left"/>
      <w:pPr>
        <w:ind w:left="0" w:firstLine="0"/>
      </w:pPr>
      <w:rPr>
        <w:rFonts w:ascii="宋体" w:eastAsia="宋体" w:hint="eastAsia"/>
        <w:b w:val="0"/>
        <w:i w:val="0"/>
        <w:color w:val="auto"/>
        <w:sz w:val="24"/>
        <w:u w:val="none"/>
      </w:rPr>
    </w:lvl>
    <w:lvl w:ilvl="7">
      <w:start w:val="1"/>
      <w:numFmt w:val="lowerLetter"/>
      <w:pStyle w:val="008"/>
      <w:suff w:val="nothing"/>
      <w:lvlText w:val="    %8）"/>
      <w:lvlJc w:val="left"/>
      <w:pPr>
        <w:ind w:left="0" w:firstLine="0"/>
      </w:pPr>
      <w:rPr>
        <w:rFonts w:ascii="宋体" w:eastAsia="宋体" w:hint="eastAsia"/>
        <w:b w:val="0"/>
        <w:i w:val="0"/>
        <w:color w:val="auto"/>
        <w:sz w:val="24"/>
        <w:u w:val="none"/>
      </w:rPr>
    </w:lvl>
    <w:lvl w:ilvl="8">
      <w:start w:val="1"/>
      <w:numFmt w:val="none"/>
      <w:pStyle w:val="009"/>
      <w:suff w:val="nothing"/>
      <w:lvlText w:val="        ◇ "/>
      <w:lvlJc w:val="left"/>
      <w:pPr>
        <w:ind w:left="0" w:firstLine="0"/>
      </w:pPr>
      <w:rPr>
        <w:rFonts w:hint="eastAsia"/>
        <w:b w:val="0"/>
        <w:i w:val="0"/>
        <w:color w:val="auto"/>
        <w:sz w:val="24"/>
        <w:u w:val="none"/>
      </w:rPr>
    </w:lvl>
  </w:abstractNum>
  <w:abstractNum w:abstractNumId="7" w15:restartNumberingAfterBreak="0">
    <w:nsid w:val="71004FB2"/>
    <w:multiLevelType w:val="multilevel"/>
    <w:tmpl w:val="399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58514F"/>
    <w:multiLevelType w:val="hybridMultilevel"/>
    <w:tmpl w:val="D7E4E738"/>
    <w:lvl w:ilvl="0" w:tplc="872C1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1A67D1"/>
    <w:multiLevelType w:val="multilevel"/>
    <w:tmpl w:val="72FCACFA"/>
    <w:lvl w:ilvl="0">
      <w:start w:val="1"/>
      <w:numFmt w:val="chineseCountingThousand"/>
      <w:suff w:val="nothing"/>
      <w:lvlText w:val="%1"/>
      <w:lvlJc w:val="left"/>
      <w:pPr>
        <w:ind w:left="0" w:firstLine="0"/>
      </w:pPr>
      <w:rPr>
        <w:rFonts w:eastAsia="黑体" w:hint="eastAsia"/>
        <w:sz w:val="32"/>
      </w:rPr>
    </w:lvl>
    <w:lvl w:ilvl="1">
      <w:start w:val="1"/>
      <w:numFmt w:val="decimal"/>
      <w:suff w:val="nothing"/>
      <w:lvlText w:val="%2"/>
      <w:lvlJc w:val="left"/>
      <w:pPr>
        <w:ind w:left="0" w:firstLine="0"/>
      </w:pPr>
      <w:rPr>
        <w:rFonts w:eastAsia="黑体" w:hint="eastAsia"/>
        <w:sz w:val="28"/>
      </w:rPr>
    </w:lvl>
    <w:lvl w:ilvl="2">
      <w:start w:val="1"/>
      <w:numFmt w:val="decimal"/>
      <w:suff w:val="nothing"/>
      <w:lvlText w:val="%3"/>
      <w:lvlJc w:val="left"/>
      <w:pPr>
        <w:ind w:left="0" w:firstLine="0"/>
      </w:pPr>
      <w:rPr>
        <w:rFonts w:eastAsia="仿宋" w:hint="eastAsia"/>
        <w:sz w:val="18"/>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4"/>
  </w:num>
  <w:num w:numId="2">
    <w:abstractNumId w:val="1"/>
  </w:num>
  <w:num w:numId="3">
    <w:abstractNumId w:val="6"/>
  </w:num>
  <w:num w:numId="4">
    <w:abstractNumId w:val="9"/>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proofState w:spelling="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D5"/>
    <w:rsid w:val="00000FB2"/>
    <w:rsid w:val="00001CAD"/>
    <w:rsid w:val="00001CE9"/>
    <w:rsid w:val="000020DE"/>
    <w:rsid w:val="000038B2"/>
    <w:rsid w:val="00003905"/>
    <w:rsid w:val="00003B4A"/>
    <w:rsid w:val="00004911"/>
    <w:rsid w:val="000052E1"/>
    <w:rsid w:val="00007117"/>
    <w:rsid w:val="00010D0C"/>
    <w:rsid w:val="00010F7F"/>
    <w:rsid w:val="000111C2"/>
    <w:rsid w:val="00011533"/>
    <w:rsid w:val="00011DA9"/>
    <w:rsid w:val="0001216B"/>
    <w:rsid w:val="0001275C"/>
    <w:rsid w:val="00013D43"/>
    <w:rsid w:val="00014537"/>
    <w:rsid w:val="00014FEB"/>
    <w:rsid w:val="00017113"/>
    <w:rsid w:val="00020FF0"/>
    <w:rsid w:val="00021110"/>
    <w:rsid w:val="000218E4"/>
    <w:rsid w:val="0002318F"/>
    <w:rsid w:val="000237FA"/>
    <w:rsid w:val="00024B79"/>
    <w:rsid w:val="000252FC"/>
    <w:rsid w:val="0002575B"/>
    <w:rsid w:val="00026CD9"/>
    <w:rsid w:val="00027C6F"/>
    <w:rsid w:val="00027CAA"/>
    <w:rsid w:val="000313CB"/>
    <w:rsid w:val="0003148C"/>
    <w:rsid w:val="00032111"/>
    <w:rsid w:val="00032859"/>
    <w:rsid w:val="00032F7D"/>
    <w:rsid w:val="0003363A"/>
    <w:rsid w:val="00033F7D"/>
    <w:rsid w:val="000345DD"/>
    <w:rsid w:val="00035917"/>
    <w:rsid w:val="00036722"/>
    <w:rsid w:val="00036A74"/>
    <w:rsid w:val="00036D4D"/>
    <w:rsid w:val="00037512"/>
    <w:rsid w:val="00037A42"/>
    <w:rsid w:val="0004075B"/>
    <w:rsid w:val="00040C50"/>
    <w:rsid w:val="000422EA"/>
    <w:rsid w:val="00042748"/>
    <w:rsid w:val="00042F1F"/>
    <w:rsid w:val="00043EC3"/>
    <w:rsid w:val="00044304"/>
    <w:rsid w:val="00044B03"/>
    <w:rsid w:val="00044EEF"/>
    <w:rsid w:val="000458FA"/>
    <w:rsid w:val="0005055F"/>
    <w:rsid w:val="00052794"/>
    <w:rsid w:val="0005283C"/>
    <w:rsid w:val="00053169"/>
    <w:rsid w:val="000539F5"/>
    <w:rsid w:val="00055006"/>
    <w:rsid w:val="000550D6"/>
    <w:rsid w:val="00055558"/>
    <w:rsid w:val="000560C9"/>
    <w:rsid w:val="00056C14"/>
    <w:rsid w:val="00060284"/>
    <w:rsid w:val="0006048B"/>
    <w:rsid w:val="00060792"/>
    <w:rsid w:val="000618C8"/>
    <w:rsid w:val="00061A80"/>
    <w:rsid w:val="00061BD9"/>
    <w:rsid w:val="00062EB7"/>
    <w:rsid w:val="000633FF"/>
    <w:rsid w:val="00064A11"/>
    <w:rsid w:val="00064AEB"/>
    <w:rsid w:val="00064BD3"/>
    <w:rsid w:val="000659DC"/>
    <w:rsid w:val="00065D76"/>
    <w:rsid w:val="00066475"/>
    <w:rsid w:val="00067E6A"/>
    <w:rsid w:val="00070DB9"/>
    <w:rsid w:val="00071988"/>
    <w:rsid w:val="000722C0"/>
    <w:rsid w:val="0007411A"/>
    <w:rsid w:val="00074461"/>
    <w:rsid w:val="00074B2E"/>
    <w:rsid w:val="00074BC3"/>
    <w:rsid w:val="00075384"/>
    <w:rsid w:val="00075AB7"/>
    <w:rsid w:val="00075F57"/>
    <w:rsid w:val="00077169"/>
    <w:rsid w:val="000771A9"/>
    <w:rsid w:val="00077745"/>
    <w:rsid w:val="000778BA"/>
    <w:rsid w:val="00077AD7"/>
    <w:rsid w:val="000802F0"/>
    <w:rsid w:val="0008370A"/>
    <w:rsid w:val="00084261"/>
    <w:rsid w:val="0008546A"/>
    <w:rsid w:val="0009187A"/>
    <w:rsid w:val="0009259F"/>
    <w:rsid w:val="00092C7E"/>
    <w:rsid w:val="00092D59"/>
    <w:rsid w:val="00092EA0"/>
    <w:rsid w:val="00093248"/>
    <w:rsid w:val="00094053"/>
    <w:rsid w:val="00094464"/>
    <w:rsid w:val="0009547D"/>
    <w:rsid w:val="00095CF5"/>
    <w:rsid w:val="00097627"/>
    <w:rsid w:val="000976DC"/>
    <w:rsid w:val="000A1454"/>
    <w:rsid w:val="000A1D72"/>
    <w:rsid w:val="000A39C2"/>
    <w:rsid w:val="000A6D26"/>
    <w:rsid w:val="000A7545"/>
    <w:rsid w:val="000A79B7"/>
    <w:rsid w:val="000A7F46"/>
    <w:rsid w:val="000B00B2"/>
    <w:rsid w:val="000B3428"/>
    <w:rsid w:val="000B48E3"/>
    <w:rsid w:val="000B4B9A"/>
    <w:rsid w:val="000B5A80"/>
    <w:rsid w:val="000B5A8C"/>
    <w:rsid w:val="000B6725"/>
    <w:rsid w:val="000B786C"/>
    <w:rsid w:val="000B7A3A"/>
    <w:rsid w:val="000C01F0"/>
    <w:rsid w:val="000C039C"/>
    <w:rsid w:val="000C1143"/>
    <w:rsid w:val="000C2057"/>
    <w:rsid w:val="000C21C4"/>
    <w:rsid w:val="000C289C"/>
    <w:rsid w:val="000C4CDC"/>
    <w:rsid w:val="000C52F9"/>
    <w:rsid w:val="000C696B"/>
    <w:rsid w:val="000C697F"/>
    <w:rsid w:val="000D0F15"/>
    <w:rsid w:val="000D191C"/>
    <w:rsid w:val="000D2234"/>
    <w:rsid w:val="000D3847"/>
    <w:rsid w:val="000D3C02"/>
    <w:rsid w:val="000D44C2"/>
    <w:rsid w:val="000D537A"/>
    <w:rsid w:val="000D5C51"/>
    <w:rsid w:val="000D7B3B"/>
    <w:rsid w:val="000E1D28"/>
    <w:rsid w:val="000E3F1E"/>
    <w:rsid w:val="000E452D"/>
    <w:rsid w:val="000E45AA"/>
    <w:rsid w:val="000E4D9B"/>
    <w:rsid w:val="000E50E1"/>
    <w:rsid w:val="000E5D17"/>
    <w:rsid w:val="000E6008"/>
    <w:rsid w:val="000E6EBA"/>
    <w:rsid w:val="000E74C9"/>
    <w:rsid w:val="000E7E7B"/>
    <w:rsid w:val="000F0604"/>
    <w:rsid w:val="000F15D0"/>
    <w:rsid w:val="000F284D"/>
    <w:rsid w:val="000F284E"/>
    <w:rsid w:val="000F2A24"/>
    <w:rsid w:val="000F2A66"/>
    <w:rsid w:val="000F2FB8"/>
    <w:rsid w:val="000F36DA"/>
    <w:rsid w:val="000F419F"/>
    <w:rsid w:val="000F4FC1"/>
    <w:rsid w:val="000F6372"/>
    <w:rsid w:val="000F6CFF"/>
    <w:rsid w:val="001007AD"/>
    <w:rsid w:val="001007BE"/>
    <w:rsid w:val="0010137C"/>
    <w:rsid w:val="00101A58"/>
    <w:rsid w:val="0010330C"/>
    <w:rsid w:val="00103B4F"/>
    <w:rsid w:val="00104884"/>
    <w:rsid w:val="00104CDB"/>
    <w:rsid w:val="00106719"/>
    <w:rsid w:val="0010690F"/>
    <w:rsid w:val="001074EE"/>
    <w:rsid w:val="00107981"/>
    <w:rsid w:val="00107F2E"/>
    <w:rsid w:val="001121DF"/>
    <w:rsid w:val="001128AD"/>
    <w:rsid w:val="00113501"/>
    <w:rsid w:val="00113549"/>
    <w:rsid w:val="00113659"/>
    <w:rsid w:val="00113E24"/>
    <w:rsid w:val="00114762"/>
    <w:rsid w:val="00114DF8"/>
    <w:rsid w:val="00115FD4"/>
    <w:rsid w:val="0011609A"/>
    <w:rsid w:val="00120784"/>
    <w:rsid w:val="00120E5C"/>
    <w:rsid w:val="00121420"/>
    <w:rsid w:val="00121D09"/>
    <w:rsid w:val="001222EB"/>
    <w:rsid w:val="00122833"/>
    <w:rsid w:val="00122AAB"/>
    <w:rsid w:val="00122BC6"/>
    <w:rsid w:val="00124DFB"/>
    <w:rsid w:val="001251A1"/>
    <w:rsid w:val="001254F3"/>
    <w:rsid w:val="00125D09"/>
    <w:rsid w:val="00130CE3"/>
    <w:rsid w:val="00132908"/>
    <w:rsid w:val="00134175"/>
    <w:rsid w:val="001346C4"/>
    <w:rsid w:val="00135637"/>
    <w:rsid w:val="001361DF"/>
    <w:rsid w:val="001369B8"/>
    <w:rsid w:val="00136FE5"/>
    <w:rsid w:val="0014091B"/>
    <w:rsid w:val="00140AB8"/>
    <w:rsid w:val="00140FD2"/>
    <w:rsid w:val="001410DF"/>
    <w:rsid w:val="00141536"/>
    <w:rsid w:val="00141EF0"/>
    <w:rsid w:val="00143563"/>
    <w:rsid w:val="001436A0"/>
    <w:rsid w:val="00143BDF"/>
    <w:rsid w:val="001441F2"/>
    <w:rsid w:val="00144974"/>
    <w:rsid w:val="00144F29"/>
    <w:rsid w:val="00147A6D"/>
    <w:rsid w:val="00147CE2"/>
    <w:rsid w:val="00147CF3"/>
    <w:rsid w:val="001519AE"/>
    <w:rsid w:val="00152211"/>
    <w:rsid w:val="001523B8"/>
    <w:rsid w:val="00153602"/>
    <w:rsid w:val="00155712"/>
    <w:rsid w:val="00155DDC"/>
    <w:rsid w:val="0015665B"/>
    <w:rsid w:val="00156940"/>
    <w:rsid w:val="00157553"/>
    <w:rsid w:val="0015764A"/>
    <w:rsid w:val="00157E87"/>
    <w:rsid w:val="00161EAE"/>
    <w:rsid w:val="001620EE"/>
    <w:rsid w:val="00162AF2"/>
    <w:rsid w:val="00162FC4"/>
    <w:rsid w:val="00163EB3"/>
    <w:rsid w:val="0016414D"/>
    <w:rsid w:val="0016645F"/>
    <w:rsid w:val="00166AD0"/>
    <w:rsid w:val="00167708"/>
    <w:rsid w:val="001678F3"/>
    <w:rsid w:val="00170726"/>
    <w:rsid w:val="0017097E"/>
    <w:rsid w:val="00170EE0"/>
    <w:rsid w:val="0017274F"/>
    <w:rsid w:val="001772A6"/>
    <w:rsid w:val="00177547"/>
    <w:rsid w:val="001829C6"/>
    <w:rsid w:val="00182A94"/>
    <w:rsid w:val="00183295"/>
    <w:rsid w:val="00183B82"/>
    <w:rsid w:val="00183EF1"/>
    <w:rsid w:val="00183F84"/>
    <w:rsid w:val="00184164"/>
    <w:rsid w:val="00184F85"/>
    <w:rsid w:val="00185498"/>
    <w:rsid w:val="00186011"/>
    <w:rsid w:val="00187BB6"/>
    <w:rsid w:val="00187FCE"/>
    <w:rsid w:val="00191054"/>
    <w:rsid w:val="00192071"/>
    <w:rsid w:val="00193D60"/>
    <w:rsid w:val="001951CD"/>
    <w:rsid w:val="00195398"/>
    <w:rsid w:val="0019575B"/>
    <w:rsid w:val="00195E6D"/>
    <w:rsid w:val="0019619B"/>
    <w:rsid w:val="00196486"/>
    <w:rsid w:val="001968EF"/>
    <w:rsid w:val="00196C69"/>
    <w:rsid w:val="001A11F0"/>
    <w:rsid w:val="001A15F6"/>
    <w:rsid w:val="001A2FAC"/>
    <w:rsid w:val="001A4AFD"/>
    <w:rsid w:val="001A53FD"/>
    <w:rsid w:val="001A5520"/>
    <w:rsid w:val="001A6355"/>
    <w:rsid w:val="001A7029"/>
    <w:rsid w:val="001A78A0"/>
    <w:rsid w:val="001A7C84"/>
    <w:rsid w:val="001B0B95"/>
    <w:rsid w:val="001B0BB1"/>
    <w:rsid w:val="001B1CE0"/>
    <w:rsid w:val="001B4550"/>
    <w:rsid w:val="001B56D6"/>
    <w:rsid w:val="001B5D8E"/>
    <w:rsid w:val="001B611F"/>
    <w:rsid w:val="001B7162"/>
    <w:rsid w:val="001B736C"/>
    <w:rsid w:val="001C00F0"/>
    <w:rsid w:val="001C3DA9"/>
    <w:rsid w:val="001C3EE9"/>
    <w:rsid w:val="001C4B27"/>
    <w:rsid w:val="001C4E1A"/>
    <w:rsid w:val="001C6B4C"/>
    <w:rsid w:val="001C6E01"/>
    <w:rsid w:val="001C70BD"/>
    <w:rsid w:val="001C7A26"/>
    <w:rsid w:val="001D1718"/>
    <w:rsid w:val="001D2F33"/>
    <w:rsid w:val="001D32A0"/>
    <w:rsid w:val="001D3942"/>
    <w:rsid w:val="001D5431"/>
    <w:rsid w:val="001D54FE"/>
    <w:rsid w:val="001D5C4B"/>
    <w:rsid w:val="001D5D59"/>
    <w:rsid w:val="001D5FF9"/>
    <w:rsid w:val="001D7A35"/>
    <w:rsid w:val="001D7B36"/>
    <w:rsid w:val="001E0D3B"/>
    <w:rsid w:val="001E22FC"/>
    <w:rsid w:val="001E2A05"/>
    <w:rsid w:val="001E2F43"/>
    <w:rsid w:val="001E302D"/>
    <w:rsid w:val="001E4551"/>
    <w:rsid w:val="001E4715"/>
    <w:rsid w:val="001E5D67"/>
    <w:rsid w:val="001E5EDA"/>
    <w:rsid w:val="001E6574"/>
    <w:rsid w:val="001E67BD"/>
    <w:rsid w:val="001F3355"/>
    <w:rsid w:val="001F3AC1"/>
    <w:rsid w:val="001F3BC7"/>
    <w:rsid w:val="001F49A2"/>
    <w:rsid w:val="001F4FF9"/>
    <w:rsid w:val="001F5388"/>
    <w:rsid w:val="001F621C"/>
    <w:rsid w:val="001F7958"/>
    <w:rsid w:val="001F7C5D"/>
    <w:rsid w:val="0020011E"/>
    <w:rsid w:val="002002B2"/>
    <w:rsid w:val="00200491"/>
    <w:rsid w:val="002039E6"/>
    <w:rsid w:val="00203ED7"/>
    <w:rsid w:val="00204789"/>
    <w:rsid w:val="002047DE"/>
    <w:rsid w:val="002048C1"/>
    <w:rsid w:val="00204D6E"/>
    <w:rsid w:val="00206AF8"/>
    <w:rsid w:val="00207CB1"/>
    <w:rsid w:val="00207D43"/>
    <w:rsid w:val="00207EC0"/>
    <w:rsid w:val="0021055E"/>
    <w:rsid w:val="00212048"/>
    <w:rsid w:val="00212120"/>
    <w:rsid w:val="00212F18"/>
    <w:rsid w:val="002130AF"/>
    <w:rsid w:val="002137F0"/>
    <w:rsid w:val="00213A3E"/>
    <w:rsid w:val="0021533E"/>
    <w:rsid w:val="00215B48"/>
    <w:rsid w:val="00216FBB"/>
    <w:rsid w:val="00217565"/>
    <w:rsid w:val="00217FCF"/>
    <w:rsid w:val="002217CE"/>
    <w:rsid w:val="0022198E"/>
    <w:rsid w:val="00222838"/>
    <w:rsid w:val="00222C19"/>
    <w:rsid w:val="00223013"/>
    <w:rsid w:val="0022378E"/>
    <w:rsid w:val="0022417E"/>
    <w:rsid w:val="00227431"/>
    <w:rsid w:val="0022751A"/>
    <w:rsid w:val="002319F4"/>
    <w:rsid w:val="00232EB2"/>
    <w:rsid w:val="00233DA6"/>
    <w:rsid w:val="00234676"/>
    <w:rsid w:val="00234B09"/>
    <w:rsid w:val="002356D0"/>
    <w:rsid w:val="00236D17"/>
    <w:rsid w:val="00237F3D"/>
    <w:rsid w:val="00241875"/>
    <w:rsid w:val="00241E20"/>
    <w:rsid w:val="002434FF"/>
    <w:rsid w:val="00243618"/>
    <w:rsid w:val="00244A70"/>
    <w:rsid w:val="0024565A"/>
    <w:rsid w:val="00245836"/>
    <w:rsid w:val="00245F15"/>
    <w:rsid w:val="0024632D"/>
    <w:rsid w:val="00246513"/>
    <w:rsid w:val="0024710B"/>
    <w:rsid w:val="00247353"/>
    <w:rsid w:val="00247AEC"/>
    <w:rsid w:val="00247D3D"/>
    <w:rsid w:val="002503FC"/>
    <w:rsid w:val="00250647"/>
    <w:rsid w:val="00253A23"/>
    <w:rsid w:val="00254074"/>
    <w:rsid w:val="002575D5"/>
    <w:rsid w:val="00257C56"/>
    <w:rsid w:val="00260EAD"/>
    <w:rsid w:val="00261553"/>
    <w:rsid w:val="00261997"/>
    <w:rsid w:val="00261D5B"/>
    <w:rsid w:val="00262421"/>
    <w:rsid w:val="00262FB4"/>
    <w:rsid w:val="0026312E"/>
    <w:rsid w:val="00263F5B"/>
    <w:rsid w:val="00264B21"/>
    <w:rsid w:val="00265A1B"/>
    <w:rsid w:val="002703B3"/>
    <w:rsid w:val="00270A24"/>
    <w:rsid w:val="00270FCC"/>
    <w:rsid w:val="00271252"/>
    <w:rsid w:val="00271C82"/>
    <w:rsid w:val="002757CE"/>
    <w:rsid w:val="00276523"/>
    <w:rsid w:val="002766DE"/>
    <w:rsid w:val="00276717"/>
    <w:rsid w:val="00276E03"/>
    <w:rsid w:val="00277297"/>
    <w:rsid w:val="0028010E"/>
    <w:rsid w:val="00280338"/>
    <w:rsid w:val="002816ED"/>
    <w:rsid w:val="00282FEB"/>
    <w:rsid w:val="00284173"/>
    <w:rsid w:val="00285EAA"/>
    <w:rsid w:val="0028681B"/>
    <w:rsid w:val="00286EEA"/>
    <w:rsid w:val="002879CE"/>
    <w:rsid w:val="002879EA"/>
    <w:rsid w:val="00287BCB"/>
    <w:rsid w:val="00287ED1"/>
    <w:rsid w:val="0029096B"/>
    <w:rsid w:val="00292708"/>
    <w:rsid w:val="00292964"/>
    <w:rsid w:val="0029347A"/>
    <w:rsid w:val="0029394B"/>
    <w:rsid w:val="00293DF2"/>
    <w:rsid w:val="00294830"/>
    <w:rsid w:val="00295AA9"/>
    <w:rsid w:val="00296715"/>
    <w:rsid w:val="0029683F"/>
    <w:rsid w:val="00297442"/>
    <w:rsid w:val="0029764D"/>
    <w:rsid w:val="00297B2A"/>
    <w:rsid w:val="002A044C"/>
    <w:rsid w:val="002A0647"/>
    <w:rsid w:val="002A4AD3"/>
    <w:rsid w:val="002A5433"/>
    <w:rsid w:val="002A5562"/>
    <w:rsid w:val="002A5E12"/>
    <w:rsid w:val="002A680C"/>
    <w:rsid w:val="002A6812"/>
    <w:rsid w:val="002A76FC"/>
    <w:rsid w:val="002A7725"/>
    <w:rsid w:val="002A79B4"/>
    <w:rsid w:val="002B0A94"/>
    <w:rsid w:val="002B109B"/>
    <w:rsid w:val="002B2709"/>
    <w:rsid w:val="002B353A"/>
    <w:rsid w:val="002B4C94"/>
    <w:rsid w:val="002B58D8"/>
    <w:rsid w:val="002B5D0D"/>
    <w:rsid w:val="002B6796"/>
    <w:rsid w:val="002B6877"/>
    <w:rsid w:val="002B6F1E"/>
    <w:rsid w:val="002C0220"/>
    <w:rsid w:val="002C0E6E"/>
    <w:rsid w:val="002C125D"/>
    <w:rsid w:val="002C2BB7"/>
    <w:rsid w:val="002C2D1A"/>
    <w:rsid w:val="002C4E28"/>
    <w:rsid w:val="002C5271"/>
    <w:rsid w:val="002C5BF0"/>
    <w:rsid w:val="002C5E4F"/>
    <w:rsid w:val="002C643F"/>
    <w:rsid w:val="002D0403"/>
    <w:rsid w:val="002D0BFA"/>
    <w:rsid w:val="002D159A"/>
    <w:rsid w:val="002D3268"/>
    <w:rsid w:val="002D35AF"/>
    <w:rsid w:val="002D41C4"/>
    <w:rsid w:val="002D4BCE"/>
    <w:rsid w:val="002D59A4"/>
    <w:rsid w:val="002D75B4"/>
    <w:rsid w:val="002E2013"/>
    <w:rsid w:val="002E308F"/>
    <w:rsid w:val="002E4933"/>
    <w:rsid w:val="002E653E"/>
    <w:rsid w:val="002E74D1"/>
    <w:rsid w:val="002E7558"/>
    <w:rsid w:val="002F0580"/>
    <w:rsid w:val="002F20A7"/>
    <w:rsid w:val="002F2502"/>
    <w:rsid w:val="002F429C"/>
    <w:rsid w:val="002F4D41"/>
    <w:rsid w:val="002F6430"/>
    <w:rsid w:val="00301D9B"/>
    <w:rsid w:val="003024BE"/>
    <w:rsid w:val="00302685"/>
    <w:rsid w:val="00304A23"/>
    <w:rsid w:val="00306178"/>
    <w:rsid w:val="00306A3C"/>
    <w:rsid w:val="0030707A"/>
    <w:rsid w:val="00307BE7"/>
    <w:rsid w:val="00307CE9"/>
    <w:rsid w:val="00310EC0"/>
    <w:rsid w:val="003119B4"/>
    <w:rsid w:val="00311C27"/>
    <w:rsid w:val="00311F00"/>
    <w:rsid w:val="003124E5"/>
    <w:rsid w:val="003127ED"/>
    <w:rsid w:val="00312A33"/>
    <w:rsid w:val="00313F0D"/>
    <w:rsid w:val="00315AE7"/>
    <w:rsid w:val="00316CBD"/>
    <w:rsid w:val="00321135"/>
    <w:rsid w:val="00321CD0"/>
    <w:rsid w:val="00322258"/>
    <w:rsid w:val="0032275E"/>
    <w:rsid w:val="00322763"/>
    <w:rsid w:val="00322BB6"/>
    <w:rsid w:val="00323CFC"/>
    <w:rsid w:val="00325284"/>
    <w:rsid w:val="003257BC"/>
    <w:rsid w:val="0032599C"/>
    <w:rsid w:val="003277CF"/>
    <w:rsid w:val="00330309"/>
    <w:rsid w:val="00330F07"/>
    <w:rsid w:val="00331C2B"/>
    <w:rsid w:val="00333502"/>
    <w:rsid w:val="00333745"/>
    <w:rsid w:val="00333BDF"/>
    <w:rsid w:val="00334777"/>
    <w:rsid w:val="00334D02"/>
    <w:rsid w:val="00335203"/>
    <w:rsid w:val="003352C1"/>
    <w:rsid w:val="003352DD"/>
    <w:rsid w:val="00335AED"/>
    <w:rsid w:val="00336463"/>
    <w:rsid w:val="003368D0"/>
    <w:rsid w:val="00336BB2"/>
    <w:rsid w:val="00341671"/>
    <w:rsid w:val="00341F5F"/>
    <w:rsid w:val="00342958"/>
    <w:rsid w:val="00345AC3"/>
    <w:rsid w:val="00347583"/>
    <w:rsid w:val="00347F9F"/>
    <w:rsid w:val="0035018F"/>
    <w:rsid w:val="0035051C"/>
    <w:rsid w:val="00350BF9"/>
    <w:rsid w:val="00350FDB"/>
    <w:rsid w:val="003510EF"/>
    <w:rsid w:val="0035157A"/>
    <w:rsid w:val="003529A9"/>
    <w:rsid w:val="00352D31"/>
    <w:rsid w:val="00352F80"/>
    <w:rsid w:val="00354781"/>
    <w:rsid w:val="0035481E"/>
    <w:rsid w:val="003549D1"/>
    <w:rsid w:val="00354FE9"/>
    <w:rsid w:val="00355601"/>
    <w:rsid w:val="00356EA2"/>
    <w:rsid w:val="003613A2"/>
    <w:rsid w:val="0036221D"/>
    <w:rsid w:val="00362B9A"/>
    <w:rsid w:val="00362C1C"/>
    <w:rsid w:val="00362E08"/>
    <w:rsid w:val="00365468"/>
    <w:rsid w:val="00365937"/>
    <w:rsid w:val="0036621A"/>
    <w:rsid w:val="00371217"/>
    <w:rsid w:val="00372492"/>
    <w:rsid w:val="00372935"/>
    <w:rsid w:val="00372FBB"/>
    <w:rsid w:val="0037542B"/>
    <w:rsid w:val="003760C4"/>
    <w:rsid w:val="003769CE"/>
    <w:rsid w:val="00376F9C"/>
    <w:rsid w:val="0038035E"/>
    <w:rsid w:val="003807E2"/>
    <w:rsid w:val="003809FD"/>
    <w:rsid w:val="003818FA"/>
    <w:rsid w:val="00381D41"/>
    <w:rsid w:val="00382648"/>
    <w:rsid w:val="0038314E"/>
    <w:rsid w:val="0038397E"/>
    <w:rsid w:val="00384773"/>
    <w:rsid w:val="00384956"/>
    <w:rsid w:val="0038617E"/>
    <w:rsid w:val="00390E6E"/>
    <w:rsid w:val="00390EBA"/>
    <w:rsid w:val="0039152A"/>
    <w:rsid w:val="00391ABD"/>
    <w:rsid w:val="00392286"/>
    <w:rsid w:val="00392772"/>
    <w:rsid w:val="0039368B"/>
    <w:rsid w:val="00394C5A"/>
    <w:rsid w:val="00394CBC"/>
    <w:rsid w:val="00395154"/>
    <w:rsid w:val="00395AC7"/>
    <w:rsid w:val="003A04DC"/>
    <w:rsid w:val="003A24C4"/>
    <w:rsid w:val="003A43C7"/>
    <w:rsid w:val="003A488C"/>
    <w:rsid w:val="003A4966"/>
    <w:rsid w:val="003A5503"/>
    <w:rsid w:val="003A5E33"/>
    <w:rsid w:val="003A707C"/>
    <w:rsid w:val="003B0B3D"/>
    <w:rsid w:val="003B12BB"/>
    <w:rsid w:val="003B1350"/>
    <w:rsid w:val="003B1A96"/>
    <w:rsid w:val="003B2EF9"/>
    <w:rsid w:val="003B3239"/>
    <w:rsid w:val="003B48F3"/>
    <w:rsid w:val="003B5221"/>
    <w:rsid w:val="003B5367"/>
    <w:rsid w:val="003B5C8B"/>
    <w:rsid w:val="003B5E3B"/>
    <w:rsid w:val="003B7325"/>
    <w:rsid w:val="003B73EA"/>
    <w:rsid w:val="003C0B0C"/>
    <w:rsid w:val="003C0F57"/>
    <w:rsid w:val="003C10DA"/>
    <w:rsid w:val="003C269E"/>
    <w:rsid w:val="003C2909"/>
    <w:rsid w:val="003C2D45"/>
    <w:rsid w:val="003C4890"/>
    <w:rsid w:val="003C4BFE"/>
    <w:rsid w:val="003C4E1B"/>
    <w:rsid w:val="003C5168"/>
    <w:rsid w:val="003C53F0"/>
    <w:rsid w:val="003C55DF"/>
    <w:rsid w:val="003C586C"/>
    <w:rsid w:val="003C58A7"/>
    <w:rsid w:val="003C7634"/>
    <w:rsid w:val="003C76B6"/>
    <w:rsid w:val="003C7E4A"/>
    <w:rsid w:val="003D0106"/>
    <w:rsid w:val="003D1C35"/>
    <w:rsid w:val="003D54D2"/>
    <w:rsid w:val="003D54D5"/>
    <w:rsid w:val="003D5BE7"/>
    <w:rsid w:val="003D5FD8"/>
    <w:rsid w:val="003D60B0"/>
    <w:rsid w:val="003D6258"/>
    <w:rsid w:val="003D6FEF"/>
    <w:rsid w:val="003E0BA9"/>
    <w:rsid w:val="003E0BE0"/>
    <w:rsid w:val="003E0BEC"/>
    <w:rsid w:val="003E176D"/>
    <w:rsid w:val="003E1D4C"/>
    <w:rsid w:val="003E21CB"/>
    <w:rsid w:val="003E3C51"/>
    <w:rsid w:val="003E45CA"/>
    <w:rsid w:val="003E4AC7"/>
    <w:rsid w:val="003E4EFC"/>
    <w:rsid w:val="003E5019"/>
    <w:rsid w:val="003E68FB"/>
    <w:rsid w:val="003E7307"/>
    <w:rsid w:val="003E781C"/>
    <w:rsid w:val="003E7F6A"/>
    <w:rsid w:val="003F06C8"/>
    <w:rsid w:val="003F0BC1"/>
    <w:rsid w:val="003F1187"/>
    <w:rsid w:val="003F2BBD"/>
    <w:rsid w:val="003F3835"/>
    <w:rsid w:val="003F3A1E"/>
    <w:rsid w:val="003F4996"/>
    <w:rsid w:val="003F5CCF"/>
    <w:rsid w:val="003F5D11"/>
    <w:rsid w:val="003F5DFF"/>
    <w:rsid w:val="003F5E92"/>
    <w:rsid w:val="003F5FFC"/>
    <w:rsid w:val="003F6151"/>
    <w:rsid w:val="003F68C5"/>
    <w:rsid w:val="003F6A37"/>
    <w:rsid w:val="0040030E"/>
    <w:rsid w:val="00400DFF"/>
    <w:rsid w:val="00400FD3"/>
    <w:rsid w:val="00401503"/>
    <w:rsid w:val="004016E2"/>
    <w:rsid w:val="00402B9D"/>
    <w:rsid w:val="00402DDB"/>
    <w:rsid w:val="00402E9A"/>
    <w:rsid w:val="0040462F"/>
    <w:rsid w:val="0040496C"/>
    <w:rsid w:val="00404C3F"/>
    <w:rsid w:val="00404C7E"/>
    <w:rsid w:val="004070EA"/>
    <w:rsid w:val="0040711D"/>
    <w:rsid w:val="004075D7"/>
    <w:rsid w:val="00413C6C"/>
    <w:rsid w:val="004148E4"/>
    <w:rsid w:val="0041501D"/>
    <w:rsid w:val="00415BE8"/>
    <w:rsid w:val="00416043"/>
    <w:rsid w:val="004175E2"/>
    <w:rsid w:val="00420BB0"/>
    <w:rsid w:val="00421C77"/>
    <w:rsid w:val="00422197"/>
    <w:rsid w:val="00422C5F"/>
    <w:rsid w:val="0042348C"/>
    <w:rsid w:val="00424710"/>
    <w:rsid w:val="00424C2F"/>
    <w:rsid w:val="00425340"/>
    <w:rsid w:val="004259AC"/>
    <w:rsid w:val="0042604E"/>
    <w:rsid w:val="0043178F"/>
    <w:rsid w:val="00432B48"/>
    <w:rsid w:val="004331F0"/>
    <w:rsid w:val="004342A7"/>
    <w:rsid w:val="0043522F"/>
    <w:rsid w:val="00440AB0"/>
    <w:rsid w:val="0044138A"/>
    <w:rsid w:val="00441FD9"/>
    <w:rsid w:val="00442E2B"/>
    <w:rsid w:val="0044422A"/>
    <w:rsid w:val="00444A78"/>
    <w:rsid w:val="00444AED"/>
    <w:rsid w:val="00445048"/>
    <w:rsid w:val="00445BDC"/>
    <w:rsid w:val="00446D3D"/>
    <w:rsid w:val="004470DD"/>
    <w:rsid w:val="004475D4"/>
    <w:rsid w:val="004508B3"/>
    <w:rsid w:val="004508F7"/>
    <w:rsid w:val="00450C2C"/>
    <w:rsid w:val="004512D7"/>
    <w:rsid w:val="004513AF"/>
    <w:rsid w:val="00451533"/>
    <w:rsid w:val="0045208E"/>
    <w:rsid w:val="00452248"/>
    <w:rsid w:val="00452A74"/>
    <w:rsid w:val="00452AD3"/>
    <w:rsid w:val="00452AD7"/>
    <w:rsid w:val="00453E29"/>
    <w:rsid w:val="00455289"/>
    <w:rsid w:val="004555D1"/>
    <w:rsid w:val="00455D48"/>
    <w:rsid w:val="00456139"/>
    <w:rsid w:val="00456F60"/>
    <w:rsid w:val="00456FAF"/>
    <w:rsid w:val="0045777F"/>
    <w:rsid w:val="00457A7C"/>
    <w:rsid w:val="00460218"/>
    <w:rsid w:val="00460246"/>
    <w:rsid w:val="00461183"/>
    <w:rsid w:val="00463F23"/>
    <w:rsid w:val="004655BA"/>
    <w:rsid w:val="004658AA"/>
    <w:rsid w:val="00465987"/>
    <w:rsid w:val="00465FB9"/>
    <w:rsid w:val="0046614A"/>
    <w:rsid w:val="0046674F"/>
    <w:rsid w:val="00471062"/>
    <w:rsid w:val="00471DB9"/>
    <w:rsid w:val="00471F48"/>
    <w:rsid w:val="00471FD1"/>
    <w:rsid w:val="00473559"/>
    <w:rsid w:val="00473E37"/>
    <w:rsid w:val="00475F1F"/>
    <w:rsid w:val="00480AC0"/>
    <w:rsid w:val="004811C3"/>
    <w:rsid w:val="004815E1"/>
    <w:rsid w:val="00481787"/>
    <w:rsid w:val="004820D0"/>
    <w:rsid w:val="004821A5"/>
    <w:rsid w:val="004828CD"/>
    <w:rsid w:val="00483C3A"/>
    <w:rsid w:val="00483C4A"/>
    <w:rsid w:val="004849E4"/>
    <w:rsid w:val="00486B0B"/>
    <w:rsid w:val="00487F90"/>
    <w:rsid w:val="00490296"/>
    <w:rsid w:val="004906B0"/>
    <w:rsid w:val="0049099F"/>
    <w:rsid w:val="00491CB4"/>
    <w:rsid w:val="004924FE"/>
    <w:rsid w:val="004925EE"/>
    <w:rsid w:val="00493A7A"/>
    <w:rsid w:val="00493DB0"/>
    <w:rsid w:val="0049495F"/>
    <w:rsid w:val="00495192"/>
    <w:rsid w:val="0049618D"/>
    <w:rsid w:val="00496635"/>
    <w:rsid w:val="00496E0A"/>
    <w:rsid w:val="00497775"/>
    <w:rsid w:val="00497C5E"/>
    <w:rsid w:val="00497E94"/>
    <w:rsid w:val="004A00C8"/>
    <w:rsid w:val="004A05BE"/>
    <w:rsid w:val="004A0A78"/>
    <w:rsid w:val="004A0DFF"/>
    <w:rsid w:val="004A1DD5"/>
    <w:rsid w:val="004A25C3"/>
    <w:rsid w:val="004A3B3F"/>
    <w:rsid w:val="004A3E79"/>
    <w:rsid w:val="004A6416"/>
    <w:rsid w:val="004A64A2"/>
    <w:rsid w:val="004A673F"/>
    <w:rsid w:val="004A6A33"/>
    <w:rsid w:val="004A7120"/>
    <w:rsid w:val="004A771A"/>
    <w:rsid w:val="004A7A01"/>
    <w:rsid w:val="004B03A2"/>
    <w:rsid w:val="004B05B3"/>
    <w:rsid w:val="004B05D1"/>
    <w:rsid w:val="004B23E9"/>
    <w:rsid w:val="004B2805"/>
    <w:rsid w:val="004B35D7"/>
    <w:rsid w:val="004B39D0"/>
    <w:rsid w:val="004B3A70"/>
    <w:rsid w:val="004B3C33"/>
    <w:rsid w:val="004B3EE8"/>
    <w:rsid w:val="004B6CAC"/>
    <w:rsid w:val="004B78C8"/>
    <w:rsid w:val="004B7D02"/>
    <w:rsid w:val="004B7E8E"/>
    <w:rsid w:val="004C0D4F"/>
    <w:rsid w:val="004C2581"/>
    <w:rsid w:val="004C2993"/>
    <w:rsid w:val="004C4B10"/>
    <w:rsid w:val="004C4FB8"/>
    <w:rsid w:val="004C543B"/>
    <w:rsid w:val="004C5EA3"/>
    <w:rsid w:val="004C6388"/>
    <w:rsid w:val="004C6F55"/>
    <w:rsid w:val="004D14FA"/>
    <w:rsid w:val="004D280F"/>
    <w:rsid w:val="004D3131"/>
    <w:rsid w:val="004D3F43"/>
    <w:rsid w:val="004D41D7"/>
    <w:rsid w:val="004D42F1"/>
    <w:rsid w:val="004D4B41"/>
    <w:rsid w:val="004D5464"/>
    <w:rsid w:val="004D7508"/>
    <w:rsid w:val="004D751A"/>
    <w:rsid w:val="004D7DA6"/>
    <w:rsid w:val="004D7DE3"/>
    <w:rsid w:val="004E0B0B"/>
    <w:rsid w:val="004E1F6F"/>
    <w:rsid w:val="004E39BD"/>
    <w:rsid w:val="004E4547"/>
    <w:rsid w:val="004F09AC"/>
    <w:rsid w:val="004F10FD"/>
    <w:rsid w:val="004F114B"/>
    <w:rsid w:val="004F1916"/>
    <w:rsid w:val="004F2515"/>
    <w:rsid w:val="004F596F"/>
    <w:rsid w:val="004F6D9A"/>
    <w:rsid w:val="004F7B8C"/>
    <w:rsid w:val="00500433"/>
    <w:rsid w:val="00500EA2"/>
    <w:rsid w:val="00502386"/>
    <w:rsid w:val="00502633"/>
    <w:rsid w:val="00502811"/>
    <w:rsid w:val="0050331C"/>
    <w:rsid w:val="00503CDB"/>
    <w:rsid w:val="00505334"/>
    <w:rsid w:val="005057BF"/>
    <w:rsid w:val="00506338"/>
    <w:rsid w:val="00506546"/>
    <w:rsid w:val="00506A43"/>
    <w:rsid w:val="00506A9A"/>
    <w:rsid w:val="00506E49"/>
    <w:rsid w:val="00510C6C"/>
    <w:rsid w:val="00511AAF"/>
    <w:rsid w:val="005122DB"/>
    <w:rsid w:val="00512631"/>
    <w:rsid w:val="00512F55"/>
    <w:rsid w:val="0051369E"/>
    <w:rsid w:val="00513CC2"/>
    <w:rsid w:val="005151F8"/>
    <w:rsid w:val="00515DBF"/>
    <w:rsid w:val="005165CE"/>
    <w:rsid w:val="0051666A"/>
    <w:rsid w:val="00516C2D"/>
    <w:rsid w:val="00516D07"/>
    <w:rsid w:val="00516F32"/>
    <w:rsid w:val="005176C6"/>
    <w:rsid w:val="005177BD"/>
    <w:rsid w:val="005206EE"/>
    <w:rsid w:val="00523125"/>
    <w:rsid w:val="00523EAA"/>
    <w:rsid w:val="00524B9E"/>
    <w:rsid w:val="00525C4C"/>
    <w:rsid w:val="00525D96"/>
    <w:rsid w:val="00525FF2"/>
    <w:rsid w:val="0052752F"/>
    <w:rsid w:val="005302EB"/>
    <w:rsid w:val="00530887"/>
    <w:rsid w:val="0053283A"/>
    <w:rsid w:val="005330C8"/>
    <w:rsid w:val="00535342"/>
    <w:rsid w:val="00535EF7"/>
    <w:rsid w:val="0053709D"/>
    <w:rsid w:val="0053747F"/>
    <w:rsid w:val="005403E9"/>
    <w:rsid w:val="00540963"/>
    <w:rsid w:val="00541539"/>
    <w:rsid w:val="00541FF9"/>
    <w:rsid w:val="005420AD"/>
    <w:rsid w:val="00542124"/>
    <w:rsid w:val="0054223A"/>
    <w:rsid w:val="00542259"/>
    <w:rsid w:val="00543B62"/>
    <w:rsid w:val="00543BB5"/>
    <w:rsid w:val="00544C4D"/>
    <w:rsid w:val="0054553F"/>
    <w:rsid w:val="0054603D"/>
    <w:rsid w:val="0054612A"/>
    <w:rsid w:val="005462C1"/>
    <w:rsid w:val="00546B33"/>
    <w:rsid w:val="005475C1"/>
    <w:rsid w:val="00550505"/>
    <w:rsid w:val="005506DC"/>
    <w:rsid w:val="005507A5"/>
    <w:rsid w:val="00550E1F"/>
    <w:rsid w:val="0055159C"/>
    <w:rsid w:val="005522E2"/>
    <w:rsid w:val="0055239A"/>
    <w:rsid w:val="00553078"/>
    <w:rsid w:val="00553325"/>
    <w:rsid w:val="00554967"/>
    <w:rsid w:val="005559E6"/>
    <w:rsid w:val="00555B8E"/>
    <w:rsid w:val="005560B1"/>
    <w:rsid w:val="0055611D"/>
    <w:rsid w:val="005561F3"/>
    <w:rsid w:val="00556363"/>
    <w:rsid w:val="00556A42"/>
    <w:rsid w:val="0056169E"/>
    <w:rsid w:val="005629EF"/>
    <w:rsid w:val="00562DE4"/>
    <w:rsid w:val="005634EB"/>
    <w:rsid w:val="005639C9"/>
    <w:rsid w:val="00564780"/>
    <w:rsid w:val="00564B7B"/>
    <w:rsid w:val="00565527"/>
    <w:rsid w:val="005670F8"/>
    <w:rsid w:val="00570562"/>
    <w:rsid w:val="00570C46"/>
    <w:rsid w:val="00571033"/>
    <w:rsid w:val="005716CA"/>
    <w:rsid w:val="00572056"/>
    <w:rsid w:val="00573330"/>
    <w:rsid w:val="00573356"/>
    <w:rsid w:val="00573426"/>
    <w:rsid w:val="00573781"/>
    <w:rsid w:val="00574766"/>
    <w:rsid w:val="00574938"/>
    <w:rsid w:val="0058078D"/>
    <w:rsid w:val="00581DF5"/>
    <w:rsid w:val="005831D7"/>
    <w:rsid w:val="00583E83"/>
    <w:rsid w:val="005843EA"/>
    <w:rsid w:val="00584530"/>
    <w:rsid w:val="005855F3"/>
    <w:rsid w:val="00586EA2"/>
    <w:rsid w:val="00587DBD"/>
    <w:rsid w:val="00592AED"/>
    <w:rsid w:val="00594806"/>
    <w:rsid w:val="00594C68"/>
    <w:rsid w:val="00595723"/>
    <w:rsid w:val="005957C2"/>
    <w:rsid w:val="005957E2"/>
    <w:rsid w:val="005962C7"/>
    <w:rsid w:val="005963C9"/>
    <w:rsid w:val="005971EB"/>
    <w:rsid w:val="005975A9"/>
    <w:rsid w:val="00597C59"/>
    <w:rsid w:val="005A0715"/>
    <w:rsid w:val="005A131E"/>
    <w:rsid w:val="005A1F0C"/>
    <w:rsid w:val="005A218E"/>
    <w:rsid w:val="005A2325"/>
    <w:rsid w:val="005A2917"/>
    <w:rsid w:val="005A4BF8"/>
    <w:rsid w:val="005A5441"/>
    <w:rsid w:val="005A5580"/>
    <w:rsid w:val="005A576E"/>
    <w:rsid w:val="005A6628"/>
    <w:rsid w:val="005A694D"/>
    <w:rsid w:val="005A6D21"/>
    <w:rsid w:val="005A74B1"/>
    <w:rsid w:val="005A7B93"/>
    <w:rsid w:val="005A7CAD"/>
    <w:rsid w:val="005B032B"/>
    <w:rsid w:val="005B039D"/>
    <w:rsid w:val="005B1687"/>
    <w:rsid w:val="005B2598"/>
    <w:rsid w:val="005B31D1"/>
    <w:rsid w:val="005B39E9"/>
    <w:rsid w:val="005B3D20"/>
    <w:rsid w:val="005B435D"/>
    <w:rsid w:val="005B57DA"/>
    <w:rsid w:val="005B6032"/>
    <w:rsid w:val="005B6EAD"/>
    <w:rsid w:val="005B7733"/>
    <w:rsid w:val="005B7B69"/>
    <w:rsid w:val="005B7F85"/>
    <w:rsid w:val="005C06F7"/>
    <w:rsid w:val="005C0ED5"/>
    <w:rsid w:val="005C1186"/>
    <w:rsid w:val="005C1455"/>
    <w:rsid w:val="005C2E0A"/>
    <w:rsid w:val="005C31B1"/>
    <w:rsid w:val="005C4DE3"/>
    <w:rsid w:val="005C5546"/>
    <w:rsid w:val="005C75E3"/>
    <w:rsid w:val="005D0422"/>
    <w:rsid w:val="005D09F0"/>
    <w:rsid w:val="005D1A29"/>
    <w:rsid w:val="005D2883"/>
    <w:rsid w:val="005D556E"/>
    <w:rsid w:val="005D55F0"/>
    <w:rsid w:val="005D5ECF"/>
    <w:rsid w:val="005D6977"/>
    <w:rsid w:val="005D6CB7"/>
    <w:rsid w:val="005D7BBF"/>
    <w:rsid w:val="005E057D"/>
    <w:rsid w:val="005E200E"/>
    <w:rsid w:val="005E20F8"/>
    <w:rsid w:val="005E233D"/>
    <w:rsid w:val="005E2575"/>
    <w:rsid w:val="005E2683"/>
    <w:rsid w:val="005E2E0E"/>
    <w:rsid w:val="005E36F8"/>
    <w:rsid w:val="005E440B"/>
    <w:rsid w:val="005E51A6"/>
    <w:rsid w:val="005E5A78"/>
    <w:rsid w:val="005E5B1A"/>
    <w:rsid w:val="005F0736"/>
    <w:rsid w:val="005F0ED8"/>
    <w:rsid w:val="005F28F2"/>
    <w:rsid w:val="005F436F"/>
    <w:rsid w:val="005F4417"/>
    <w:rsid w:val="005F5867"/>
    <w:rsid w:val="005F588B"/>
    <w:rsid w:val="0060088C"/>
    <w:rsid w:val="0060122F"/>
    <w:rsid w:val="0060126B"/>
    <w:rsid w:val="00601542"/>
    <w:rsid w:val="0060155B"/>
    <w:rsid w:val="00602683"/>
    <w:rsid w:val="00602925"/>
    <w:rsid w:val="006029C1"/>
    <w:rsid w:val="006056C5"/>
    <w:rsid w:val="00606749"/>
    <w:rsid w:val="00607583"/>
    <w:rsid w:val="00607CDF"/>
    <w:rsid w:val="006109CD"/>
    <w:rsid w:val="0061106D"/>
    <w:rsid w:val="00611FD2"/>
    <w:rsid w:val="00613E5A"/>
    <w:rsid w:val="00614057"/>
    <w:rsid w:val="00615CA2"/>
    <w:rsid w:val="00615F30"/>
    <w:rsid w:val="00616274"/>
    <w:rsid w:val="0061634E"/>
    <w:rsid w:val="00616595"/>
    <w:rsid w:val="0061668A"/>
    <w:rsid w:val="0062019B"/>
    <w:rsid w:val="00620217"/>
    <w:rsid w:val="00620BAD"/>
    <w:rsid w:val="00621D1E"/>
    <w:rsid w:val="00622440"/>
    <w:rsid w:val="006227C0"/>
    <w:rsid w:val="00622CDE"/>
    <w:rsid w:val="006233C8"/>
    <w:rsid w:val="006234B6"/>
    <w:rsid w:val="0062369C"/>
    <w:rsid w:val="006239AD"/>
    <w:rsid w:val="006244F0"/>
    <w:rsid w:val="00624777"/>
    <w:rsid w:val="00624928"/>
    <w:rsid w:val="00625012"/>
    <w:rsid w:val="006267C6"/>
    <w:rsid w:val="0062724F"/>
    <w:rsid w:val="006307C1"/>
    <w:rsid w:val="00630A88"/>
    <w:rsid w:val="006310F9"/>
    <w:rsid w:val="00631AF0"/>
    <w:rsid w:val="0063227A"/>
    <w:rsid w:val="0063300E"/>
    <w:rsid w:val="00633048"/>
    <w:rsid w:val="00633B24"/>
    <w:rsid w:val="006345A7"/>
    <w:rsid w:val="0063492D"/>
    <w:rsid w:val="00634F4C"/>
    <w:rsid w:val="0063570A"/>
    <w:rsid w:val="00635896"/>
    <w:rsid w:val="00635EF1"/>
    <w:rsid w:val="006366C5"/>
    <w:rsid w:val="006369B4"/>
    <w:rsid w:val="006369E7"/>
    <w:rsid w:val="0063749D"/>
    <w:rsid w:val="006378F1"/>
    <w:rsid w:val="00637C86"/>
    <w:rsid w:val="00637FE9"/>
    <w:rsid w:val="00640DCF"/>
    <w:rsid w:val="00642BA3"/>
    <w:rsid w:val="00643CFE"/>
    <w:rsid w:val="00646951"/>
    <w:rsid w:val="00650CF6"/>
    <w:rsid w:val="00650FBC"/>
    <w:rsid w:val="00653B6E"/>
    <w:rsid w:val="00656D89"/>
    <w:rsid w:val="006576F4"/>
    <w:rsid w:val="00660C29"/>
    <w:rsid w:val="00661292"/>
    <w:rsid w:val="00661ACA"/>
    <w:rsid w:val="006631FE"/>
    <w:rsid w:val="006635BB"/>
    <w:rsid w:val="00664386"/>
    <w:rsid w:val="006643D7"/>
    <w:rsid w:val="00664577"/>
    <w:rsid w:val="006664F9"/>
    <w:rsid w:val="00666975"/>
    <w:rsid w:val="00667E1C"/>
    <w:rsid w:val="0067110C"/>
    <w:rsid w:val="0067159B"/>
    <w:rsid w:val="00671D2B"/>
    <w:rsid w:val="00672F8E"/>
    <w:rsid w:val="00673F0D"/>
    <w:rsid w:val="006743B7"/>
    <w:rsid w:val="006746BF"/>
    <w:rsid w:val="00674924"/>
    <w:rsid w:val="00675154"/>
    <w:rsid w:val="0067519F"/>
    <w:rsid w:val="006755B2"/>
    <w:rsid w:val="006756BA"/>
    <w:rsid w:val="00675803"/>
    <w:rsid w:val="006775CD"/>
    <w:rsid w:val="0068014A"/>
    <w:rsid w:val="00681AF4"/>
    <w:rsid w:val="00681CFC"/>
    <w:rsid w:val="00682770"/>
    <w:rsid w:val="006828B8"/>
    <w:rsid w:val="00683DA3"/>
    <w:rsid w:val="00684218"/>
    <w:rsid w:val="006857A0"/>
    <w:rsid w:val="006861F6"/>
    <w:rsid w:val="006868D3"/>
    <w:rsid w:val="00687650"/>
    <w:rsid w:val="0069001B"/>
    <w:rsid w:val="00690522"/>
    <w:rsid w:val="0069133E"/>
    <w:rsid w:val="00691ADE"/>
    <w:rsid w:val="00692BE4"/>
    <w:rsid w:val="00692E11"/>
    <w:rsid w:val="00693819"/>
    <w:rsid w:val="00693972"/>
    <w:rsid w:val="006945BB"/>
    <w:rsid w:val="00695C8B"/>
    <w:rsid w:val="006962B8"/>
    <w:rsid w:val="006975C5"/>
    <w:rsid w:val="006A0FDD"/>
    <w:rsid w:val="006A106B"/>
    <w:rsid w:val="006A1F5B"/>
    <w:rsid w:val="006A404E"/>
    <w:rsid w:val="006A4E15"/>
    <w:rsid w:val="006A4F62"/>
    <w:rsid w:val="006A5F05"/>
    <w:rsid w:val="006A6AB3"/>
    <w:rsid w:val="006A7A5F"/>
    <w:rsid w:val="006B18F8"/>
    <w:rsid w:val="006B2C62"/>
    <w:rsid w:val="006B2C9F"/>
    <w:rsid w:val="006B68D0"/>
    <w:rsid w:val="006B6ED2"/>
    <w:rsid w:val="006C0A39"/>
    <w:rsid w:val="006C0AD7"/>
    <w:rsid w:val="006C12DD"/>
    <w:rsid w:val="006C1891"/>
    <w:rsid w:val="006C30D0"/>
    <w:rsid w:val="006C332B"/>
    <w:rsid w:val="006C3422"/>
    <w:rsid w:val="006C37DA"/>
    <w:rsid w:val="006C644A"/>
    <w:rsid w:val="006C652B"/>
    <w:rsid w:val="006C66F0"/>
    <w:rsid w:val="006C70A0"/>
    <w:rsid w:val="006C791D"/>
    <w:rsid w:val="006D0388"/>
    <w:rsid w:val="006D0ADD"/>
    <w:rsid w:val="006D0BD0"/>
    <w:rsid w:val="006D0E58"/>
    <w:rsid w:val="006D3212"/>
    <w:rsid w:val="006D3527"/>
    <w:rsid w:val="006D5D2E"/>
    <w:rsid w:val="006D6289"/>
    <w:rsid w:val="006D7A80"/>
    <w:rsid w:val="006E0439"/>
    <w:rsid w:val="006E0BCA"/>
    <w:rsid w:val="006E13B4"/>
    <w:rsid w:val="006E54FA"/>
    <w:rsid w:val="006E64D3"/>
    <w:rsid w:val="006E6B84"/>
    <w:rsid w:val="006E717B"/>
    <w:rsid w:val="006E7C0D"/>
    <w:rsid w:val="006F06D3"/>
    <w:rsid w:val="006F115F"/>
    <w:rsid w:val="006F1EA8"/>
    <w:rsid w:val="006F20B7"/>
    <w:rsid w:val="006F235C"/>
    <w:rsid w:val="006F32A1"/>
    <w:rsid w:val="006F482D"/>
    <w:rsid w:val="006F6132"/>
    <w:rsid w:val="006F6B54"/>
    <w:rsid w:val="006F6DA7"/>
    <w:rsid w:val="006F6F48"/>
    <w:rsid w:val="006F7E76"/>
    <w:rsid w:val="007002B8"/>
    <w:rsid w:val="007007E7"/>
    <w:rsid w:val="00700A5A"/>
    <w:rsid w:val="00700CDE"/>
    <w:rsid w:val="007019DA"/>
    <w:rsid w:val="00702013"/>
    <w:rsid w:val="0070229E"/>
    <w:rsid w:val="00702DFF"/>
    <w:rsid w:val="00703209"/>
    <w:rsid w:val="00703508"/>
    <w:rsid w:val="0070439B"/>
    <w:rsid w:val="00704866"/>
    <w:rsid w:val="00705DC0"/>
    <w:rsid w:val="00706812"/>
    <w:rsid w:val="00707E9E"/>
    <w:rsid w:val="007109EC"/>
    <w:rsid w:val="00710A46"/>
    <w:rsid w:val="00711036"/>
    <w:rsid w:val="0071179E"/>
    <w:rsid w:val="00712611"/>
    <w:rsid w:val="00713348"/>
    <w:rsid w:val="00713DBD"/>
    <w:rsid w:val="007163EE"/>
    <w:rsid w:val="00717EB3"/>
    <w:rsid w:val="00717EF8"/>
    <w:rsid w:val="0072020F"/>
    <w:rsid w:val="00722DCE"/>
    <w:rsid w:val="007234A6"/>
    <w:rsid w:val="00724033"/>
    <w:rsid w:val="0072442A"/>
    <w:rsid w:val="007244A3"/>
    <w:rsid w:val="00724C3E"/>
    <w:rsid w:val="00726192"/>
    <w:rsid w:val="00727165"/>
    <w:rsid w:val="00727F6F"/>
    <w:rsid w:val="00727F72"/>
    <w:rsid w:val="00730E0E"/>
    <w:rsid w:val="00731D82"/>
    <w:rsid w:val="00731FB6"/>
    <w:rsid w:val="00732408"/>
    <w:rsid w:val="00732E49"/>
    <w:rsid w:val="00732F51"/>
    <w:rsid w:val="00733029"/>
    <w:rsid w:val="00733F23"/>
    <w:rsid w:val="00735A86"/>
    <w:rsid w:val="00736FE1"/>
    <w:rsid w:val="00740095"/>
    <w:rsid w:val="00740567"/>
    <w:rsid w:val="00740C30"/>
    <w:rsid w:val="00741418"/>
    <w:rsid w:val="00741FC3"/>
    <w:rsid w:val="00742502"/>
    <w:rsid w:val="00742670"/>
    <w:rsid w:val="007431E3"/>
    <w:rsid w:val="00743A52"/>
    <w:rsid w:val="007443D3"/>
    <w:rsid w:val="00744E4A"/>
    <w:rsid w:val="00745CD0"/>
    <w:rsid w:val="0074615D"/>
    <w:rsid w:val="00750701"/>
    <w:rsid w:val="0075146D"/>
    <w:rsid w:val="0075181A"/>
    <w:rsid w:val="00751E8C"/>
    <w:rsid w:val="007547D0"/>
    <w:rsid w:val="00755265"/>
    <w:rsid w:val="00755A20"/>
    <w:rsid w:val="007560D1"/>
    <w:rsid w:val="0075684B"/>
    <w:rsid w:val="00760B18"/>
    <w:rsid w:val="00761550"/>
    <w:rsid w:val="0076165A"/>
    <w:rsid w:val="00762697"/>
    <w:rsid w:val="007628D1"/>
    <w:rsid w:val="00762914"/>
    <w:rsid w:val="007630D5"/>
    <w:rsid w:val="00764728"/>
    <w:rsid w:val="00765B7A"/>
    <w:rsid w:val="0077046B"/>
    <w:rsid w:val="007706FB"/>
    <w:rsid w:val="00771E77"/>
    <w:rsid w:val="007737DD"/>
    <w:rsid w:val="0077388A"/>
    <w:rsid w:val="00773D6C"/>
    <w:rsid w:val="007751C0"/>
    <w:rsid w:val="0077622F"/>
    <w:rsid w:val="00776608"/>
    <w:rsid w:val="00776841"/>
    <w:rsid w:val="00776A2F"/>
    <w:rsid w:val="007803E1"/>
    <w:rsid w:val="007807A8"/>
    <w:rsid w:val="007810FE"/>
    <w:rsid w:val="0078127F"/>
    <w:rsid w:val="0078169A"/>
    <w:rsid w:val="00781895"/>
    <w:rsid w:val="00781CC9"/>
    <w:rsid w:val="007842C3"/>
    <w:rsid w:val="007844BB"/>
    <w:rsid w:val="00790224"/>
    <w:rsid w:val="007911A6"/>
    <w:rsid w:val="00791DBC"/>
    <w:rsid w:val="00792228"/>
    <w:rsid w:val="007931FC"/>
    <w:rsid w:val="00793720"/>
    <w:rsid w:val="00793C7A"/>
    <w:rsid w:val="00794EF6"/>
    <w:rsid w:val="00795667"/>
    <w:rsid w:val="0079567D"/>
    <w:rsid w:val="007957BC"/>
    <w:rsid w:val="00796251"/>
    <w:rsid w:val="007969C6"/>
    <w:rsid w:val="00797C19"/>
    <w:rsid w:val="007A06BD"/>
    <w:rsid w:val="007A07DF"/>
    <w:rsid w:val="007A0DE9"/>
    <w:rsid w:val="007A1482"/>
    <w:rsid w:val="007A16F3"/>
    <w:rsid w:val="007A1800"/>
    <w:rsid w:val="007A1BC5"/>
    <w:rsid w:val="007A1E96"/>
    <w:rsid w:val="007A25FB"/>
    <w:rsid w:val="007A3F53"/>
    <w:rsid w:val="007A5F1D"/>
    <w:rsid w:val="007A62D0"/>
    <w:rsid w:val="007A6CEF"/>
    <w:rsid w:val="007A6DDB"/>
    <w:rsid w:val="007A7FCC"/>
    <w:rsid w:val="007B1691"/>
    <w:rsid w:val="007B1D1B"/>
    <w:rsid w:val="007B238E"/>
    <w:rsid w:val="007B4FBF"/>
    <w:rsid w:val="007B59F9"/>
    <w:rsid w:val="007B5DE0"/>
    <w:rsid w:val="007B623F"/>
    <w:rsid w:val="007B70A7"/>
    <w:rsid w:val="007B71B8"/>
    <w:rsid w:val="007B75FF"/>
    <w:rsid w:val="007B7C02"/>
    <w:rsid w:val="007C134D"/>
    <w:rsid w:val="007C3201"/>
    <w:rsid w:val="007C522D"/>
    <w:rsid w:val="007C54D7"/>
    <w:rsid w:val="007C551B"/>
    <w:rsid w:val="007C5F67"/>
    <w:rsid w:val="007C6130"/>
    <w:rsid w:val="007C79CB"/>
    <w:rsid w:val="007C7ACB"/>
    <w:rsid w:val="007D1408"/>
    <w:rsid w:val="007D1E18"/>
    <w:rsid w:val="007D23A1"/>
    <w:rsid w:val="007D2AC9"/>
    <w:rsid w:val="007D2EC0"/>
    <w:rsid w:val="007D3088"/>
    <w:rsid w:val="007D3330"/>
    <w:rsid w:val="007D3AEB"/>
    <w:rsid w:val="007D6980"/>
    <w:rsid w:val="007D6AE5"/>
    <w:rsid w:val="007E037B"/>
    <w:rsid w:val="007E2ECA"/>
    <w:rsid w:val="007E4B60"/>
    <w:rsid w:val="007E7A6E"/>
    <w:rsid w:val="007E7CEF"/>
    <w:rsid w:val="007F1535"/>
    <w:rsid w:val="007F16B2"/>
    <w:rsid w:val="007F216A"/>
    <w:rsid w:val="007F2942"/>
    <w:rsid w:val="007F3F79"/>
    <w:rsid w:val="007F5114"/>
    <w:rsid w:val="007F5719"/>
    <w:rsid w:val="007F6F42"/>
    <w:rsid w:val="0080050C"/>
    <w:rsid w:val="00802EE3"/>
    <w:rsid w:val="008038EE"/>
    <w:rsid w:val="00805DD6"/>
    <w:rsid w:val="00806B6A"/>
    <w:rsid w:val="0080717C"/>
    <w:rsid w:val="008075E3"/>
    <w:rsid w:val="00810AAB"/>
    <w:rsid w:val="00811C12"/>
    <w:rsid w:val="00812677"/>
    <w:rsid w:val="00813844"/>
    <w:rsid w:val="00815499"/>
    <w:rsid w:val="00815941"/>
    <w:rsid w:val="0081641F"/>
    <w:rsid w:val="00817C46"/>
    <w:rsid w:val="00817F97"/>
    <w:rsid w:val="0082082F"/>
    <w:rsid w:val="00820DF6"/>
    <w:rsid w:val="008218A0"/>
    <w:rsid w:val="00821CD2"/>
    <w:rsid w:val="0082296B"/>
    <w:rsid w:val="008236FE"/>
    <w:rsid w:val="00824E9C"/>
    <w:rsid w:val="00826D7C"/>
    <w:rsid w:val="008305CA"/>
    <w:rsid w:val="0083099D"/>
    <w:rsid w:val="00831EB0"/>
    <w:rsid w:val="00832B3F"/>
    <w:rsid w:val="00833984"/>
    <w:rsid w:val="00833A76"/>
    <w:rsid w:val="00833B7F"/>
    <w:rsid w:val="00833F3B"/>
    <w:rsid w:val="0083408E"/>
    <w:rsid w:val="00834C01"/>
    <w:rsid w:val="00835833"/>
    <w:rsid w:val="0083716A"/>
    <w:rsid w:val="00837A9E"/>
    <w:rsid w:val="00837B76"/>
    <w:rsid w:val="00837D40"/>
    <w:rsid w:val="008403A0"/>
    <w:rsid w:val="00840CD5"/>
    <w:rsid w:val="008410DF"/>
    <w:rsid w:val="00842256"/>
    <w:rsid w:val="00845729"/>
    <w:rsid w:val="008463A8"/>
    <w:rsid w:val="00846CDE"/>
    <w:rsid w:val="008470DF"/>
    <w:rsid w:val="008470F7"/>
    <w:rsid w:val="008473D5"/>
    <w:rsid w:val="00850D46"/>
    <w:rsid w:val="00850FFF"/>
    <w:rsid w:val="00852586"/>
    <w:rsid w:val="00852AE7"/>
    <w:rsid w:val="00852C97"/>
    <w:rsid w:val="00853C45"/>
    <w:rsid w:val="00854AD9"/>
    <w:rsid w:val="00854C07"/>
    <w:rsid w:val="00855153"/>
    <w:rsid w:val="00855C40"/>
    <w:rsid w:val="00857EF4"/>
    <w:rsid w:val="00861CB7"/>
    <w:rsid w:val="00862606"/>
    <w:rsid w:val="008634D9"/>
    <w:rsid w:val="0086378F"/>
    <w:rsid w:val="00864B87"/>
    <w:rsid w:val="00864FE3"/>
    <w:rsid w:val="00865361"/>
    <w:rsid w:val="008660CE"/>
    <w:rsid w:val="00866330"/>
    <w:rsid w:val="008663D2"/>
    <w:rsid w:val="0086663A"/>
    <w:rsid w:val="008700DF"/>
    <w:rsid w:val="008710FE"/>
    <w:rsid w:val="00871623"/>
    <w:rsid w:val="00872245"/>
    <w:rsid w:val="008738D0"/>
    <w:rsid w:val="0087442D"/>
    <w:rsid w:val="00874452"/>
    <w:rsid w:val="00876BB1"/>
    <w:rsid w:val="00876C18"/>
    <w:rsid w:val="00882180"/>
    <w:rsid w:val="0088243D"/>
    <w:rsid w:val="008834E3"/>
    <w:rsid w:val="00885ADE"/>
    <w:rsid w:val="00885DCE"/>
    <w:rsid w:val="00887973"/>
    <w:rsid w:val="008904D1"/>
    <w:rsid w:val="0089072B"/>
    <w:rsid w:val="008922B5"/>
    <w:rsid w:val="00893369"/>
    <w:rsid w:val="0089410E"/>
    <w:rsid w:val="008942ED"/>
    <w:rsid w:val="00894827"/>
    <w:rsid w:val="00894D95"/>
    <w:rsid w:val="008961F8"/>
    <w:rsid w:val="00897A4E"/>
    <w:rsid w:val="008A0B03"/>
    <w:rsid w:val="008A0FDA"/>
    <w:rsid w:val="008A1D02"/>
    <w:rsid w:val="008A23EB"/>
    <w:rsid w:val="008A27F5"/>
    <w:rsid w:val="008A2B87"/>
    <w:rsid w:val="008A31B5"/>
    <w:rsid w:val="008A3CF9"/>
    <w:rsid w:val="008A4068"/>
    <w:rsid w:val="008A4D10"/>
    <w:rsid w:val="008A5985"/>
    <w:rsid w:val="008A6915"/>
    <w:rsid w:val="008A6AA8"/>
    <w:rsid w:val="008B0C94"/>
    <w:rsid w:val="008B19CD"/>
    <w:rsid w:val="008B1D42"/>
    <w:rsid w:val="008B23B1"/>
    <w:rsid w:val="008B244D"/>
    <w:rsid w:val="008B2EE7"/>
    <w:rsid w:val="008B4BB5"/>
    <w:rsid w:val="008B5306"/>
    <w:rsid w:val="008B70A4"/>
    <w:rsid w:val="008B7454"/>
    <w:rsid w:val="008C0DE9"/>
    <w:rsid w:val="008C1567"/>
    <w:rsid w:val="008C1969"/>
    <w:rsid w:val="008C3483"/>
    <w:rsid w:val="008C34CF"/>
    <w:rsid w:val="008C4E75"/>
    <w:rsid w:val="008C5916"/>
    <w:rsid w:val="008C5F24"/>
    <w:rsid w:val="008C667B"/>
    <w:rsid w:val="008C667D"/>
    <w:rsid w:val="008C6AF1"/>
    <w:rsid w:val="008C7559"/>
    <w:rsid w:val="008C7EBF"/>
    <w:rsid w:val="008C7F78"/>
    <w:rsid w:val="008D067A"/>
    <w:rsid w:val="008D0A2A"/>
    <w:rsid w:val="008D10B8"/>
    <w:rsid w:val="008D2E34"/>
    <w:rsid w:val="008D3B74"/>
    <w:rsid w:val="008D40B5"/>
    <w:rsid w:val="008D4C45"/>
    <w:rsid w:val="008D5FB3"/>
    <w:rsid w:val="008D6640"/>
    <w:rsid w:val="008D7E5E"/>
    <w:rsid w:val="008E0ADA"/>
    <w:rsid w:val="008E1335"/>
    <w:rsid w:val="008E27E8"/>
    <w:rsid w:val="008E2D9D"/>
    <w:rsid w:val="008E350D"/>
    <w:rsid w:val="008E3BDF"/>
    <w:rsid w:val="008E523E"/>
    <w:rsid w:val="008E614F"/>
    <w:rsid w:val="008E7A75"/>
    <w:rsid w:val="008E7BF6"/>
    <w:rsid w:val="008E7CA4"/>
    <w:rsid w:val="008F0652"/>
    <w:rsid w:val="008F11B9"/>
    <w:rsid w:val="008F157D"/>
    <w:rsid w:val="008F15E5"/>
    <w:rsid w:val="008F1785"/>
    <w:rsid w:val="008F2A71"/>
    <w:rsid w:val="008F3035"/>
    <w:rsid w:val="008F35AE"/>
    <w:rsid w:val="008F409B"/>
    <w:rsid w:val="008F431A"/>
    <w:rsid w:val="008F4BB7"/>
    <w:rsid w:val="008F4BEE"/>
    <w:rsid w:val="008F59C8"/>
    <w:rsid w:val="008F6551"/>
    <w:rsid w:val="008F6C1F"/>
    <w:rsid w:val="008F76C4"/>
    <w:rsid w:val="00900A6A"/>
    <w:rsid w:val="00900D39"/>
    <w:rsid w:val="00901210"/>
    <w:rsid w:val="00901D7F"/>
    <w:rsid w:val="0090298E"/>
    <w:rsid w:val="00902D93"/>
    <w:rsid w:val="00902EB3"/>
    <w:rsid w:val="00904751"/>
    <w:rsid w:val="009051D5"/>
    <w:rsid w:val="00905493"/>
    <w:rsid w:val="00906002"/>
    <w:rsid w:val="00906364"/>
    <w:rsid w:val="00906404"/>
    <w:rsid w:val="009102B5"/>
    <w:rsid w:val="00910656"/>
    <w:rsid w:val="00911205"/>
    <w:rsid w:val="00913195"/>
    <w:rsid w:val="00915476"/>
    <w:rsid w:val="0091551A"/>
    <w:rsid w:val="009157E9"/>
    <w:rsid w:val="009174E4"/>
    <w:rsid w:val="00917E7B"/>
    <w:rsid w:val="0092127C"/>
    <w:rsid w:val="009215AD"/>
    <w:rsid w:val="00921755"/>
    <w:rsid w:val="00922654"/>
    <w:rsid w:val="00922EB0"/>
    <w:rsid w:val="00922F71"/>
    <w:rsid w:val="00925260"/>
    <w:rsid w:val="009252D4"/>
    <w:rsid w:val="00925E0C"/>
    <w:rsid w:val="00925F85"/>
    <w:rsid w:val="00926449"/>
    <w:rsid w:val="00930678"/>
    <w:rsid w:val="009308F6"/>
    <w:rsid w:val="00930E60"/>
    <w:rsid w:val="009347B7"/>
    <w:rsid w:val="00934E96"/>
    <w:rsid w:val="009402EE"/>
    <w:rsid w:val="00941974"/>
    <w:rsid w:val="0094262F"/>
    <w:rsid w:val="009430B7"/>
    <w:rsid w:val="00944FA9"/>
    <w:rsid w:val="0094768B"/>
    <w:rsid w:val="00947FFE"/>
    <w:rsid w:val="00951934"/>
    <w:rsid w:val="00952726"/>
    <w:rsid w:val="00952F64"/>
    <w:rsid w:val="00954074"/>
    <w:rsid w:val="00954595"/>
    <w:rsid w:val="00955FBA"/>
    <w:rsid w:val="009602CD"/>
    <w:rsid w:val="00960935"/>
    <w:rsid w:val="00960B22"/>
    <w:rsid w:val="00960F24"/>
    <w:rsid w:val="00961660"/>
    <w:rsid w:val="009619C6"/>
    <w:rsid w:val="00961AE7"/>
    <w:rsid w:val="0096246C"/>
    <w:rsid w:val="00962EF4"/>
    <w:rsid w:val="00962F38"/>
    <w:rsid w:val="009632E6"/>
    <w:rsid w:val="00963885"/>
    <w:rsid w:val="00964B96"/>
    <w:rsid w:val="00964C0E"/>
    <w:rsid w:val="00965BC6"/>
    <w:rsid w:val="009663CE"/>
    <w:rsid w:val="009664AD"/>
    <w:rsid w:val="00967723"/>
    <w:rsid w:val="00971A2E"/>
    <w:rsid w:val="00972A96"/>
    <w:rsid w:val="00974696"/>
    <w:rsid w:val="009753E2"/>
    <w:rsid w:val="00975656"/>
    <w:rsid w:val="0097591E"/>
    <w:rsid w:val="00976A71"/>
    <w:rsid w:val="00976B02"/>
    <w:rsid w:val="00976DB0"/>
    <w:rsid w:val="00981277"/>
    <w:rsid w:val="009821A9"/>
    <w:rsid w:val="00982953"/>
    <w:rsid w:val="00983516"/>
    <w:rsid w:val="0098359D"/>
    <w:rsid w:val="00984197"/>
    <w:rsid w:val="0098435A"/>
    <w:rsid w:val="00985AC9"/>
    <w:rsid w:val="009865EB"/>
    <w:rsid w:val="00986BC7"/>
    <w:rsid w:val="009871B3"/>
    <w:rsid w:val="00987569"/>
    <w:rsid w:val="009876B0"/>
    <w:rsid w:val="00987C8F"/>
    <w:rsid w:val="00990A43"/>
    <w:rsid w:val="00992C0C"/>
    <w:rsid w:val="00992E60"/>
    <w:rsid w:val="009935C3"/>
    <w:rsid w:val="00993C2E"/>
    <w:rsid w:val="009940D2"/>
    <w:rsid w:val="00995302"/>
    <w:rsid w:val="009955A1"/>
    <w:rsid w:val="009957E6"/>
    <w:rsid w:val="00995898"/>
    <w:rsid w:val="00995F5C"/>
    <w:rsid w:val="00996033"/>
    <w:rsid w:val="00996262"/>
    <w:rsid w:val="00996609"/>
    <w:rsid w:val="00996EF7"/>
    <w:rsid w:val="00997FFB"/>
    <w:rsid w:val="009A1E38"/>
    <w:rsid w:val="009A2402"/>
    <w:rsid w:val="009A267C"/>
    <w:rsid w:val="009A2F9D"/>
    <w:rsid w:val="009A7495"/>
    <w:rsid w:val="009B364B"/>
    <w:rsid w:val="009B3F96"/>
    <w:rsid w:val="009B452A"/>
    <w:rsid w:val="009B455E"/>
    <w:rsid w:val="009B586B"/>
    <w:rsid w:val="009B634D"/>
    <w:rsid w:val="009C0010"/>
    <w:rsid w:val="009C0078"/>
    <w:rsid w:val="009C0FD3"/>
    <w:rsid w:val="009C3106"/>
    <w:rsid w:val="009C31B2"/>
    <w:rsid w:val="009C36AA"/>
    <w:rsid w:val="009C413D"/>
    <w:rsid w:val="009C5AC9"/>
    <w:rsid w:val="009C6686"/>
    <w:rsid w:val="009C6A81"/>
    <w:rsid w:val="009C7C1D"/>
    <w:rsid w:val="009D0785"/>
    <w:rsid w:val="009D099F"/>
    <w:rsid w:val="009D0B85"/>
    <w:rsid w:val="009D1682"/>
    <w:rsid w:val="009D18D0"/>
    <w:rsid w:val="009D2108"/>
    <w:rsid w:val="009D2AAD"/>
    <w:rsid w:val="009D4064"/>
    <w:rsid w:val="009D434F"/>
    <w:rsid w:val="009D4A8D"/>
    <w:rsid w:val="009D4E1B"/>
    <w:rsid w:val="009D4FB7"/>
    <w:rsid w:val="009D5201"/>
    <w:rsid w:val="009D5341"/>
    <w:rsid w:val="009D5AF5"/>
    <w:rsid w:val="009D5D44"/>
    <w:rsid w:val="009D5EB7"/>
    <w:rsid w:val="009D5F84"/>
    <w:rsid w:val="009D6241"/>
    <w:rsid w:val="009D6912"/>
    <w:rsid w:val="009E161A"/>
    <w:rsid w:val="009E1BB3"/>
    <w:rsid w:val="009E1D72"/>
    <w:rsid w:val="009E20F8"/>
    <w:rsid w:val="009E29D5"/>
    <w:rsid w:val="009E57F1"/>
    <w:rsid w:val="009E6049"/>
    <w:rsid w:val="009E64ED"/>
    <w:rsid w:val="009E753E"/>
    <w:rsid w:val="009E7668"/>
    <w:rsid w:val="009E77AF"/>
    <w:rsid w:val="009E7B5E"/>
    <w:rsid w:val="009F0D62"/>
    <w:rsid w:val="009F37DA"/>
    <w:rsid w:val="009F4FAD"/>
    <w:rsid w:val="009F562A"/>
    <w:rsid w:val="009F62FC"/>
    <w:rsid w:val="009F6A66"/>
    <w:rsid w:val="009F6B70"/>
    <w:rsid w:val="00A00159"/>
    <w:rsid w:val="00A002F7"/>
    <w:rsid w:val="00A00E05"/>
    <w:rsid w:val="00A01110"/>
    <w:rsid w:val="00A0189E"/>
    <w:rsid w:val="00A030FC"/>
    <w:rsid w:val="00A032C4"/>
    <w:rsid w:val="00A04187"/>
    <w:rsid w:val="00A042B8"/>
    <w:rsid w:val="00A0443D"/>
    <w:rsid w:val="00A04B6C"/>
    <w:rsid w:val="00A0517C"/>
    <w:rsid w:val="00A0592E"/>
    <w:rsid w:val="00A05BFE"/>
    <w:rsid w:val="00A06349"/>
    <w:rsid w:val="00A10073"/>
    <w:rsid w:val="00A1026F"/>
    <w:rsid w:val="00A10E4A"/>
    <w:rsid w:val="00A10F85"/>
    <w:rsid w:val="00A141C2"/>
    <w:rsid w:val="00A15009"/>
    <w:rsid w:val="00A15277"/>
    <w:rsid w:val="00A152EE"/>
    <w:rsid w:val="00A1557C"/>
    <w:rsid w:val="00A1701B"/>
    <w:rsid w:val="00A171B1"/>
    <w:rsid w:val="00A20295"/>
    <w:rsid w:val="00A21661"/>
    <w:rsid w:val="00A21704"/>
    <w:rsid w:val="00A2191E"/>
    <w:rsid w:val="00A2225E"/>
    <w:rsid w:val="00A22A62"/>
    <w:rsid w:val="00A23199"/>
    <w:rsid w:val="00A239C2"/>
    <w:rsid w:val="00A2411D"/>
    <w:rsid w:val="00A241BF"/>
    <w:rsid w:val="00A252E1"/>
    <w:rsid w:val="00A267A8"/>
    <w:rsid w:val="00A30D59"/>
    <w:rsid w:val="00A31AE4"/>
    <w:rsid w:val="00A31CA1"/>
    <w:rsid w:val="00A31E9F"/>
    <w:rsid w:val="00A32905"/>
    <w:rsid w:val="00A32C34"/>
    <w:rsid w:val="00A32E3E"/>
    <w:rsid w:val="00A3300C"/>
    <w:rsid w:val="00A34C40"/>
    <w:rsid w:val="00A34E3C"/>
    <w:rsid w:val="00A34FFA"/>
    <w:rsid w:val="00A36B73"/>
    <w:rsid w:val="00A37596"/>
    <w:rsid w:val="00A438EE"/>
    <w:rsid w:val="00A44F32"/>
    <w:rsid w:val="00A45DEC"/>
    <w:rsid w:val="00A463CF"/>
    <w:rsid w:val="00A46E8B"/>
    <w:rsid w:val="00A47979"/>
    <w:rsid w:val="00A50773"/>
    <w:rsid w:val="00A50B71"/>
    <w:rsid w:val="00A50CC2"/>
    <w:rsid w:val="00A5334C"/>
    <w:rsid w:val="00A5434B"/>
    <w:rsid w:val="00A54D44"/>
    <w:rsid w:val="00A57122"/>
    <w:rsid w:val="00A57BAC"/>
    <w:rsid w:val="00A6214D"/>
    <w:rsid w:val="00A62294"/>
    <w:rsid w:val="00A624BE"/>
    <w:rsid w:val="00A63290"/>
    <w:rsid w:val="00A65775"/>
    <w:rsid w:val="00A6578E"/>
    <w:rsid w:val="00A6627D"/>
    <w:rsid w:val="00A66E06"/>
    <w:rsid w:val="00A6760A"/>
    <w:rsid w:val="00A67D02"/>
    <w:rsid w:val="00A67F20"/>
    <w:rsid w:val="00A706A3"/>
    <w:rsid w:val="00A71BB3"/>
    <w:rsid w:val="00A72653"/>
    <w:rsid w:val="00A72964"/>
    <w:rsid w:val="00A73BA4"/>
    <w:rsid w:val="00A73CBA"/>
    <w:rsid w:val="00A74763"/>
    <w:rsid w:val="00A7782E"/>
    <w:rsid w:val="00A80889"/>
    <w:rsid w:val="00A83924"/>
    <w:rsid w:val="00A850E7"/>
    <w:rsid w:val="00A85276"/>
    <w:rsid w:val="00A85CBF"/>
    <w:rsid w:val="00A85CC8"/>
    <w:rsid w:val="00A85FF4"/>
    <w:rsid w:val="00A866B3"/>
    <w:rsid w:val="00A870FC"/>
    <w:rsid w:val="00A874B8"/>
    <w:rsid w:val="00A87745"/>
    <w:rsid w:val="00A877F4"/>
    <w:rsid w:val="00A90C0B"/>
    <w:rsid w:val="00A92775"/>
    <w:rsid w:val="00A92BA1"/>
    <w:rsid w:val="00A930A7"/>
    <w:rsid w:val="00A93C59"/>
    <w:rsid w:val="00A93DDB"/>
    <w:rsid w:val="00A956CC"/>
    <w:rsid w:val="00A95DFF"/>
    <w:rsid w:val="00A968B0"/>
    <w:rsid w:val="00A979C4"/>
    <w:rsid w:val="00A97ECE"/>
    <w:rsid w:val="00AA07E3"/>
    <w:rsid w:val="00AA0CD9"/>
    <w:rsid w:val="00AA109D"/>
    <w:rsid w:val="00AA17B8"/>
    <w:rsid w:val="00AA2AB8"/>
    <w:rsid w:val="00AA39FC"/>
    <w:rsid w:val="00AA3C3A"/>
    <w:rsid w:val="00AA3D8F"/>
    <w:rsid w:val="00AA57B8"/>
    <w:rsid w:val="00AA5CDB"/>
    <w:rsid w:val="00AA62A7"/>
    <w:rsid w:val="00AA69A8"/>
    <w:rsid w:val="00AA7114"/>
    <w:rsid w:val="00AA79B9"/>
    <w:rsid w:val="00AA7A5D"/>
    <w:rsid w:val="00AB01BE"/>
    <w:rsid w:val="00AB0399"/>
    <w:rsid w:val="00AB0542"/>
    <w:rsid w:val="00AB0923"/>
    <w:rsid w:val="00AB11BA"/>
    <w:rsid w:val="00AB1904"/>
    <w:rsid w:val="00AB1CEE"/>
    <w:rsid w:val="00AB2877"/>
    <w:rsid w:val="00AB2B35"/>
    <w:rsid w:val="00AB3C70"/>
    <w:rsid w:val="00AB4A6A"/>
    <w:rsid w:val="00AB4E68"/>
    <w:rsid w:val="00AB5BF0"/>
    <w:rsid w:val="00AB713C"/>
    <w:rsid w:val="00AB7668"/>
    <w:rsid w:val="00AC0475"/>
    <w:rsid w:val="00AC0CC6"/>
    <w:rsid w:val="00AC12D7"/>
    <w:rsid w:val="00AC1E79"/>
    <w:rsid w:val="00AC24B4"/>
    <w:rsid w:val="00AC4357"/>
    <w:rsid w:val="00AC61B1"/>
    <w:rsid w:val="00AC6358"/>
    <w:rsid w:val="00AC76C8"/>
    <w:rsid w:val="00AC7D9D"/>
    <w:rsid w:val="00AD1D42"/>
    <w:rsid w:val="00AD2EC3"/>
    <w:rsid w:val="00AD3091"/>
    <w:rsid w:val="00AD38AD"/>
    <w:rsid w:val="00AD38CA"/>
    <w:rsid w:val="00AD5763"/>
    <w:rsid w:val="00AD6112"/>
    <w:rsid w:val="00AE04D9"/>
    <w:rsid w:val="00AE0E5F"/>
    <w:rsid w:val="00AE1B32"/>
    <w:rsid w:val="00AE71D3"/>
    <w:rsid w:val="00AE789E"/>
    <w:rsid w:val="00AF0DBE"/>
    <w:rsid w:val="00AF3B07"/>
    <w:rsid w:val="00AF3EC5"/>
    <w:rsid w:val="00AF54C4"/>
    <w:rsid w:val="00AF6CA9"/>
    <w:rsid w:val="00AF6EC0"/>
    <w:rsid w:val="00B0005D"/>
    <w:rsid w:val="00B00A95"/>
    <w:rsid w:val="00B0110E"/>
    <w:rsid w:val="00B0121C"/>
    <w:rsid w:val="00B0205F"/>
    <w:rsid w:val="00B024CC"/>
    <w:rsid w:val="00B025C7"/>
    <w:rsid w:val="00B02F1A"/>
    <w:rsid w:val="00B03EB2"/>
    <w:rsid w:val="00B06CAE"/>
    <w:rsid w:val="00B073BC"/>
    <w:rsid w:val="00B10371"/>
    <w:rsid w:val="00B10934"/>
    <w:rsid w:val="00B1123C"/>
    <w:rsid w:val="00B11F80"/>
    <w:rsid w:val="00B1213C"/>
    <w:rsid w:val="00B15E37"/>
    <w:rsid w:val="00B16879"/>
    <w:rsid w:val="00B20155"/>
    <w:rsid w:val="00B20BE5"/>
    <w:rsid w:val="00B2142D"/>
    <w:rsid w:val="00B218E4"/>
    <w:rsid w:val="00B227EF"/>
    <w:rsid w:val="00B22BAF"/>
    <w:rsid w:val="00B23A63"/>
    <w:rsid w:val="00B245A8"/>
    <w:rsid w:val="00B25962"/>
    <w:rsid w:val="00B261A6"/>
    <w:rsid w:val="00B26E6A"/>
    <w:rsid w:val="00B30114"/>
    <w:rsid w:val="00B30CC3"/>
    <w:rsid w:val="00B30ECF"/>
    <w:rsid w:val="00B310CC"/>
    <w:rsid w:val="00B313E1"/>
    <w:rsid w:val="00B32134"/>
    <w:rsid w:val="00B3235F"/>
    <w:rsid w:val="00B33E61"/>
    <w:rsid w:val="00B35BFF"/>
    <w:rsid w:val="00B36BE7"/>
    <w:rsid w:val="00B37818"/>
    <w:rsid w:val="00B37A62"/>
    <w:rsid w:val="00B37FD3"/>
    <w:rsid w:val="00B40CAE"/>
    <w:rsid w:val="00B4152E"/>
    <w:rsid w:val="00B41755"/>
    <w:rsid w:val="00B42228"/>
    <w:rsid w:val="00B42A12"/>
    <w:rsid w:val="00B42A92"/>
    <w:rsid w:val="00B4440A"/>
    <w:rsid w:val="00B44DC6"/>
    <w:rsid w:val="00B45556"/>
    <w:rsid w:val="00B462B8"/>
    <w:rsid w:val="00B469AB"/>
    <w:rsid w:val="00B5006D"/>
    <w:rsid w:val="00B50E9B"/>
    <w:rsid w:val="00B521C1"/>
    <w:rsid w:val="00B52424"/>
    <w:rsid w:val="00B52635"/>
    <w:rsid w:val="00B531F4"/>
    <w:rsid w:val="00B55C78"/>
    <w:rsid w:val="00B5686E"/>
    <w:rsid w:val="00B5698E"/>
    <w:rsid w:val="00B57473"/>
    <w:rsid w:val="00B6091D"/>
    <w:rsid w:val="00B61091"/>
    <w:rsid w:val="00B61C2A"/>
    <w:rsid w:val="00B62632"/>
    <w:rsid w:val="00B62C3D"/>
    <w:rsid w:val="00B6333D"/>
    <w:rsid w:val="00B63627"/>
    <w:rsid w:val="00B641D3"/>
    <w:rsid w:val="00B642F6"/>
    <w:rsid w:val="00B653B6"/>
    <w:rsid w:val="00B678B4"/>
    <w:rsid w:val="00B67E94"/>
    <w:rsid w:val="00B67EA6"/>
    <w:rsid w:val="00B700C3"/>
    <w:rsid w:val="00B704FA"/>
    <w:rsid w:val="00B705CC"/>
    <w:rsid w:val="00B70684"/>
    <w:rsid w:val="00B70A88"/>
    <w:rsid w:val="00B71247"/>
    <w:rsid w:val="00B71B10"/>
    <w:rsid w:val="00B72440"/>
    <w:rsid w:val="00B72475"/>
    <w:rsid w:val="00B73BA4"/>
    <w:rsid w:val="00B741E0"/>
    <w:rsid w:val="00B74A0F"/>
    <w:rsid w:val="00B75332"/>
    <w:rsid w:val="00B7764C"/>
    <w:rsid w:val="00B776D8"/>
    <w:rsid w:val="00B80579"/>
    <w:rsid w:val="00B810D8"/>
    <w:rsid w:val="00B8229D"/>
    <w:rsid w:val="00B824BE"/>
    <w:rsid w:val="00B82867"/>
    <w:rsid w:val="00B829F9"/>
    <w:rsid w:val="00B8311D"/>
    <w:rsid w:val="00B87D8D"/>
    <w:rsid w:val="00B9080B"/>
    <w:rsid w:val="00B90EA3"/>
    <w:rsid w:val="00B91707"/>
    <w:rsid w:val="00B92F5F"/>
    <w:rsid w:val="00B936B2"/>
    <w:rsid w:val="00B95BE4"/>
    <w:rsid w:val="00B97418"/>
    <w:rsid w:val="00B97AA3"/>
    <w:rsid w:val="00BA0990"/>
    <w:rsid w:val="00BA0DE9"/>
    <w:rsid w:val="00BA1D89"/>
    <w:rsid w:val="00BA2313"/>
    <w:rsid w:val="00BA2D54"/>
    <w:rsid w:val="00BA2DB6"/>
    <w:rsid w:val="00BA3C42"/>
    <w:rsid w:val="00BA522B"/>
    <w:rsid w:val="00BA5BE2"/>
    <w:rsid w:val="00BA5C8E"/>
    <w:rsid w:val="00BA5E13"/>
    <w:rsid w:val="00BA5F22"/>
    <w:rsid w:val="00BA6704"/>
    <w:rsid w:val="00BB013A"/>
    <w:rsid w:val="00BB07BB"/>
    <w:rsid w:val="00BB0854"/>
    <w:rsid w:val="00BB1CB7"/>
    <w:rsid w:val="00BB24BF"/>
    <w:rsid w:val="00BB2F71"/>
    <w:rsid w:val="00BB7477"/>
    <w:rsid w:val="00BC0D42"/>
    <w:rsid w:val="00BC1245"/>
    <w:rsid w:val="00BC183E"/>
    <w:rsid w:val="00BC1BDC"/>
    <w:rsid w:val="00BC21D1"/>
    <w:rsid w:val="00BC45CA"/>
    <w:rsid w:val="00BC497D"/>
    <w:rsid w:val="00BC59ED"/>
    <w:rsid w:val="00BC6A21"/>
    <w:rsid w:val="00BD0C91"/>
    <w:rsid w:val="00BD10C7"/>
    <w:rsid w:val="00BD1106"/>
    <w:rsid w:val="00BD2964"/>
    <w:rsid w:val="00BD3D3A"/>
    <w:rsid w:val="00BD3F02"/>
    <w:rsid w:val="00BD5490"/>
    <w:rsid w:val="00BD5BB2"/>
    <w:rsid w:val="00BD76C5"/>
    <w:rsid w:val="00BE0073"/>
    <w:rsid w:val="00BE0340"/>
    <w:rsid w:val="00BE126F"/>
    <w:rsid w:val="00BE282F"/>
    <w:rsid w:val="00BE2E26"/>
    <w:rsid w:val="00BE3364"/>
    <w:rsid w:val="00BE38B7"/>
    <w:rsid w:val="00BE3E06"/>
    <w:rsid w:val="00BE437A"/>
    <w:rsid w:val="00BE5A1D"/>
    <w:rsid w:val="00BE5CC3"/>
    <w:rsid w:val="00BE6526"/>
    <w:rsid w:val="00BE661F"/>
    <w:rsid w:val="00BE6C15"/>
    <w:rsid w:val="00BE75CD"/>
    <w:rsid w:val="00BE7BD0"/>
    <w:rsid w:val="00BF0F5C"/>
    <w:rsid w:val="00BF121D"/>
    <w:rsid w:val="00BF1655"/>
    <w:rsid w:val="00BF28FA"/>
    <w:rsid w:val="00BF3A75"/>
    <w:rsid w:val="00BF3DA8"/>
    <w:rsid w:val="00BF4527"/>
    <w:rsid w:val="00BF517C"/>
    <w:rsid w:val="00BF560D"/>
    <w:rsid w:val="00BF5BD3"/>
    <w:rsid w:val="00BF6644"/>
    <w:rsid w:val="00BF6F92"/>
    <w:rsid w:val="00C006CA"/>
    <w:rsid w:val="00C012E7"/>
    <w:rsid w:val="00C01E05"/>
    <w:rsid w:val="00C0218F"/>
    <w:rsid w:val="00C022AF"/>
    <w:rsid w:val="00C03820"/>
    <w:rsid w:val="00C04CC9"/>
    <w:rsid w:val="00C0794F"/>
    <w:rsid w:val="00C07DD5"/>
    <w:rsid w:val="00C10700"/>
    <w:rsid w:val="00C1080D"/>
    <w:rsid w:val="00C15521"/>
    <w:rsid w:val="00C20B47"/>
    <w:rsid w:val="00C20EEE"/>
    <w:rsid w:val="00C22C47"/>
    <w:rsid w:val="00C231BE"/>
    <w:rsid w:val="00C27101"/>
    <w:rsid w:val="00C278E6"/>
    <w:rsid w:val="00C3074D"/>
    <w:rsid w:val="00C322BF"/>
    <w:rsid w:val="00C338DB"/>
    <w:rsid w:val="00C341D9"/>
    <w:rsid w:val="00C35472"/>
    <w:rsid w:val="00C37C8B"/>
    <w:rsid w:val="00C37E39"/>
    <w:rsid w:val="00C41C62"/>
    <w:rsid w:val="00C4233F"/>
    <w:rsid w:val="00C42D72"/>
    <w:rsid w:val="00C4418F"/>
    <w:rsid w:val="00C4454D"/>
    <w:rsid w:val="00C44F76"/>
    <w:rsid w:val="00C4565B"/>
    <w:rsid w:val="00C47255"/>
    <w:rsid w:val="00C473E5"/>
    <w:rsid w:val="00C47E79"/>
    <w:rsid w:val="00C50026"/>
    <w:rsid w:val="00C506A9"/>
    <w:rsid w:val="00C517F9"/>
    <w:rsid w:val="00C5237F"/>
    <w:rsid w:val="00C5328B"/>
    <w:rsid w:val="00C5331C"/>
    <w:rsid w:val="00C53322"/>
    <w:rsid w:val="00C539EF"/>
    <w:rsid w:val="00C562B5"/>
    <w:rsid w:val="00C56438"/>
    <w:rsid w:val="00C56626"/>
    <w:rsid w:val="00C60393"/>
    <w:rsid w:val="00C61609"/>
    <w:rsid w:val="00C61BDE"/>
    <w:rsid w:val="00C61E8E"/>
    <w:rsid w:val="00C637B0"/>
    <w:rsid w:val="00C64621"/>
    <w:rsid w:val="00C65C5F"/>
    <w:rsid w:val="00C660B4"/>
    <w:rsid w:val="00C66BA0"/>
    <w:rsid w:val="00C67297"/>
    <w:rsid w:val="00C67A69"/>
    <w:rsid w:val="00C67C6E"/>
    <w:rsid w:val="00C702F8"/>
    <w:rsid w:val="00C704FB"/>
    <w:rsid w:val="00C71153"/>
    <w:rsid w:val="00C71AE0"/>
    <w:rsid w:val="00C71DE0"/>
    <w:rsid w:val="00C7215E"/>
    <w:rsid w:val="00C7241E"/>
    <w:rsid w:val="00C72712"/>
    <w:rsid w:val="00C72C9F"/>
    <w:rsid w:val="00C735FD"/>
    <w:rsid w:val="00C760A5"/>
    <w:rsid w:val="00C76F8C"/>
    <w:rsid w:val="00C7765B"/>
    <w:rsid w:val="00C77DBD"/>
    <w:rsid w:val="00C80D17"/>
    <w:rsid w:val="00C80F1B"/>
    <w:rsid w:val="00C81181"/>
    <w:rsid w:val="00C818CF"/>
    <w:rsid w:val="00C83A66"/>
    <w:rsid w:val="00C85144"/>
    <w:rsid w:val="00C8561B"/>
    <w:rsid w:val="00C864F6"/>
    <w:rsid w:val="00C8688C"/>
    <w:rsid w:val="00C909B1"/>
    <w:rsid w:val="00C90A4D"/>
    <w:rsid w:val="00C90BFF"/>
    <w:rsid w:val="00C90CC7"/>
    <w:rsid w:val="00C91C3E"/>
    <w:rsid w:val="00C928DC"/>
    <w:rsid w:val="00C973EF"/>
    <w:rsid w:val="00CA1AD5"/>
    <w:rsid w:val="00CA1C2A"/>
    <w:rsid w:val="00CA2363"/>
    <w:rsid w:val="00CA2C9E"/>
    <w:rsid w:val="00CA3003"/>
    <w:rsid w:val="00CA304B"/>
    <w:rsid w:val="00CA3A45"/>
    <w:rsid w:val="00CA4EE4"/>
    <w:rsid w:val="00CA52DB"/>
    <w:rsid w:val="00CA5BA0"/>
    <w:rsid w:val="00CA6449"/>
    <w:rsid w:val="00CA64AE"/>
    <w:rsid w:val="00CA6686"/>
    <w:rsid w:val="00CA77D0"/>
    <w:rsid w:val="00CB1035"/>
    <w:rsid w:val="00CB16F4"/>
    <w:rsid w:val="00CB1BE3"/>
    <w:rsid w:val="00CB311B"/>
    <w:rsid w:val="00CB49FC"/>
    <w:rsid w:val="00CB4A17"/>
    <w:rsid w:val="00CB4AF1"/>
    <w:rsid w:val="00CB5264"/>
    <w:rsid w:val="00CB59DC"/>
    <w:rsid w:val="00CB6D0D"/>
    <w:rsid w:val="00CB7DD0"/>
    <w:rsid w:val="00CC09A2"/>
    <w:rsid w:val="00CC0D5F"/>
    <w:rsid w:val="00CC1595"/>
    <w:rsid w:val="00CC1FAA"/>
    <w:rsid w:val="00CC27CC"/>
    <w:rsid w:val="00CC4321"/>
    <w:rsid w:val="00CC49E1"/>
    <w:rsid w:val="00CC586F"/>
    <w:rsid w:val="00CC5BE2"/>
    <w:rsid w:val="00CC6BDE"/>
    <w:rsid w:val="00CC741F"/>
    <w:rsid w:val="00CC76E5"/>
    <w:rsid w:val="00CD09DB"/>
    <w:rsid w:val="00CD0A25"/>
    <w:rsid w:val="00CD0D86"/>
    <w:rsid w:val="00CD0F1A"/>
    <w:rsid w:val="00CD1000"/>
    <w:rsid w:val="00CD1E6F"/>
    <w:rsid w:val="00CD1FF9"/>
    <w:rsid w:val="00CD34D2"/>
    <w:rsid w:val="00CD3694"/>
    <w:rsid w:val="00CD3AFB"/>
    <w:rsid w:val="00CD3DAE"/>
    <w:rsid w:val="00CD479E"/>
    <w:rsid w:val="00CD5EC4"/>
    <w:rsid w:val="00CD7655"/>
    <w:rsid w:val="00CE251D"/>
    <w:rsid w:val="00CE2A93"/>
    <w:rsid w:val="00CE41B9"/>
    <w:rsid w:val="00CE53B0"/>
    <w:rsid w:val="00CE6316"/>
    <w:rsid w:val="00CE6967"/>
    <w:rsid w:val="00CF1DB7"/>
    <w:rsid w:val="00CF2376"/>
    <w:rsid w:val="00CF2D44"/>
    <w:rsid w:val="00CF2F74"/>
    <w:rsid w:val="00CF30FA"/>
    <w:rsid w:val="00CF450D"/>
    <w:rsid w:val="00CF53D9"/>
    <w:rsid w:val="00CF5F08"/>
    <w:rsid w:val="00CF6723"/>
    <w:rsid w:val="00CF6823"/>
    <w:rsid w:val="00CF7B81"/>
    <w:rsid w:val="00D0013E"/>
    <w:rsid w:val="00D0019E"/>
    <w:rsid w:val="00D0027E"/>
    <w:rsid w:val="00D03473"/>
    <w:rsid w:val="00D03E1B"/>
    <w:rsid w:val="00D04DDA"/>
    <w:rsid w:val="00D06FA2"/>
    <w:rsid w:val="00D102AB"/>
    <w:rsid w:val="00D110C5"/>
    <w:rsid w:val="00D14030"/>
    <w:rsid w:val="00D14047"/>
    <w:rsid w:val="00D149FA"/>
    <w:rsid w:val="00D151D7"/>
    <w:rsid w:val="00D15513"/>
    <w:rsid w:val="00D161A6"/>
    <w:rsid w:val="00D16ED9"/>
    <w:rsid w:val="00D1704C"/>
    <w:rsid w:val="00D170D4"/>
    <w:rsid w:val="00D17343"/>
    <w:rsid w:val="00D2120B"/>
    <w:rsid w:val="00D226CC"/>
    <w:rsid w:val="00D22AD3"/>
    <w:rsid w:val="00D2525E"/>
    <w:rsid w:val="00D2589D"/>
    <w:rsid w:val="00D263AB"/>
    <w:rsid w:val="00D2643F"/>
    <w:rsid w:val="00D26FB2"/>
    <w:rsid w:val="00D2704D"/>
    <w:rsid w:val="00D2752F"/>
    <w:rsid w:val="00D304CC"/>
    <w:rsid w:val="00D30B17"/>
    <w:rsid w:val="00D30E3B"/>
    <w:rsid w:val="00D3159F"/>
    <w:rsid w:val="00D3241C"/>
    <w:rsid w:val="00D32B97"/>
    <w:rsid w:val="00D32C29"/>
    <w:rsid w:val="00D33AEE"/>
    <w:rsid w:val="00D341A5"/>
    <w:rsid w:val="00D36003"/>
    <w:rsid w:val="00D3603B"/>
    <w:rsid w:val="00D36252"/>
    <w:rsid w:val="00D36963"/>
    <w:rsid w:val="00D376DD"/>
    <w:rsid w:val="00D37DBD"/>
    <w:rsid w:val="00D40519"/>
    <w:rsid w:val="00D40699"/>
    <w:rsid w:val="00D4098F"/>
    <w:rsid w:val="00D40ABE"/>
    <w:rsid w:val="00D419CB"/>
    <w:rsid w:val="00D4226C"/>
    <w:rsid w:val="00D42E5A"/>
    <w:rsid w:val="00D4331A"/>
    <w:rsid w:val="00D448C1"/>
    <w:rsid w:val="00D44BF9"/>
    <w:rsid w:val="00D450ED"/>
    <w:rsid w:val="00D456F9"/>
    <w:rsid w:val="00D4583E"/>
    <w:rsid w:val="00D460B4"/>
    <w:rsid w:val="00D469D8"/>
    <w:rsid w:val="00D50AC1"/>
    <w:rsid w:val="00D52B22"/>
    <w:rsid w:val="00D53391"/>
    <w:rsid w:val="00D54E57"/>
    <w:rsid w:val="00D56914"/>
    <w:rsid w:val="00D61503"/>
    <w:rsid w:val="00D61D31"/>
    <w:rsid w:val="00D61F3D"/>
    <w:rsid w:val="00D62E1F"/>
    <w:rsid w:val="00D62FA1"/>
    <w:rsid w:val="00D63A37"/>
    <w:rsid w:val="00D64206"/>
    <w:rsid w:val="00D64726"/>
    <w:rsid w:val="00D678A9"/>
    <w:rsid w:val="00D70627"/>
    <w:rsid w:val="00D70BAB"/>
    <w:rsid w:val="00D721F8"/>
    <w:rsid w:val="00D7232D"/>
    <w:rsid w:val="00D739EE"/>
    <w:rsid w:val="00D741B9"/>
    <w:rsid w:val="00D74AE6"/>
    <w:rsid w:val="00D75093"/>
    <w:rsid w:val="00D7622C"/>
    <w:rsid w:val="00D77AF9"/>
    <w:rsid w:val="00D8155E"/>
    <w:rsid w:val="00D81687"/>
    <w:rsid w:val="00D82C0E"/>
    <w:rsid w:val="00D841DF"/>
    <w:rsid w:val="00D8471B"/>
    <w:rsid w:val="00D84CA5"/>
    <w:rsid w:val="00D86D63"/>
    <w:rsid w:val="00D87DE2"/>
    <w:rsid w:val="00D9018E"/>
    <w:rsid w:val="00D90338"/>
    <w:rsid w:val="00D90AC9"/>
    <w:rsid w:val="00D91660"/>
    <w:rsid w:val="00D920F8"/>
    <w:rsid w:val="00D92770"/>
    <w:rsid w:val="00D92ED0"/>
    <w:rsid w:val="00D93564"/>
    <w:rsid w:val="00D936D5"/>
    <w:rsid w:val="00D95EEB"/>
    <w:rsid w:val="00D96589"/>
    <w:rsid w:val="00D97FC6"/>
    <w:rsid w:val="00DA31A6"/>
    <w:rsid w:val="00DA3389"/>
    <w:rsid w:val="00DA3CF7"/>
    <w:rsid w:val="00DA7ED1"/>
    <w:rsid w:val="00DB1B05"/>
    <w:rsid w:val="00DB2587"/>
    <w:rsid w:val="00DB26B8"/>
    <w:rsid w:val="00DB3E4E"/>
    <w:rsid w:val="00DB461E"/>
    <w:rsid w:val="00DB5FDA"/>
    <w:rsid w:val="00DB60D8"/>
    <w:rsid w:val="00DB6D9B"/>
    <w:rsid w:val="00DB73DC"/>
    <w:rsid w:val="00DC0210"/>
    <w:rsid w:val="00DC3866"/>
    <w:rsid w:val="00DC39A9"/>
    <w:rsid w:val="00DC428E"/>
    <w:rsid w:val="00DC4E90"/>
    <w:rsid w:val="00DC51AC"/>
    <w:rsid w:val="00DC5973"/>
    <w:rsid w:val="00DC6F47"/>
    <w:rsid w:val="00DC7660"/>
    <w:rsid w:val="00DD06BB"/>
    <w:rsid w:val="00DD0F48"/>
    <w:rsid w:val="00DD1331"/>
    <w:rsid w:val="00DD1776"/>
    <w:rsid w:val="00DD26BA"/>
    <w:rsid w:val="00DD2A6C"/>
    <w:rsid w:val="00DD331D"/>
    <w:rsid w:val="00DD43EC"/>
    <w:rsid w:val="00DD4BD3"/>
    <w:rsid w:val="00DD4C1F"/>
    <w:rsid w:val="00DD4D42"/>
    <w:rsid w:val="00DD549D"/>
    <w:rsid w:val="00DD718A"/>
    <w:rsid w:val="00DE0ECF"/>
    <w:rsid w:val="00DE2F16"/>
    <w:rsid w:val="00DE3D3C"/>
    <w:rsid w:val="00DE3F59"/>
    <w:rsid w:val="00DE41F4"/>
    <w:rsid w:val="00DE68D8"/>
    <w:rsid w:val="00DE7A1A"/>
    <w:rsid w:val="00DE7B29"/>
    <w:rsid w:val="00DF3075"/>
    <w:rsid w:val="00DF3AB8"/>
    <w:rsid w:val="00DF4092"/>
    <w:rsid w:val="00DF40C2"/>
    <w:rsid w:val="00DF447E"/>
    <w:rsid w:val="00DF49EB"/>
    <w:rsid w:val="00DF54DF"/>
    <w:rsid w:val="00DF62C6"/>
    <w:rsid w:val="00DF6345"/>
    <w:rsid w:val="00DF6F5B"/>
    <w:rsid w:val="00E00CC2"/>
    <w:rsid w:val="00E00F1C"/>
    <w:rsid w:val="00E018F5"/>
    <w:rsid w:val="00E03891"/>
    <w:rsid w:val="00E03CCC"/>
    <w:rsid w:val="00E04C42"/>
    <w:rsid w:val="00E05B9D"/>
    <w:rsid w:val="00E07D1B"/>
    <w:rsid w:val="00E10321"/>
    <w:rsid w:val="00E105FE"/>
    <w:rsid w:val="00E108E9"/>
    <w:rsid w:val="00E11DCD"/>
    <w:rsid w:val="00E12CC1"/>
    <w:rsid w:val="00E139F0"/>
    <w:rsid w:val="00E1487E"/>
    <w:rsid w:val="00E14AC0"/>
    <w:rsid w:val="00E1515B"/>
    <w:rsid w:val="00E15214"/>
    <w:rsid w:val="00E15DB9"/>
    <w:rsid w:val="00E17131"/>
    <w:rsid w:val="00E173C6"/>
    <w:rsid w:val="00E20FFE"/>
    <w:rsid w:val="00E2127D"/>
    <w:rsid w:val="00E2189B"/>
    <w:rsid w:val="00E219CA"/>
    <w:rsid w:val="00E228A1"/>
    <w:rsid w:val="00E239A2"/>
    <w:rsid w:val="00E25228"/>
    <w:rsid w:val="00E262F4"/>
    <w:rsid w:val="00E2666A"/>
    <w:rsid w:val="00E26BB0"/>
    <w:rsid w:val="00E27635"/>
    <w:rsid w:val="00E3081E"/>
    <w:rsid w:val="00E30E15"/>
    <w:rsid w:val="00E314F2"/>
    <w:rsid w:val="00E31890"/>
    <w:rsid w:val="00E31A8D"/>
    <w:rsid w:val="00E31BD2"/>
    <w:rsid w:val="00E31C27"/>
    <w:rsid w:val="00E326C8"/>
    <w:rsid w:val="00E3288A"/>
    <w:rsid w:val="00E32FE6"/>
    <w:rsid w:val="00E330EA"/>
    <w:rsid w:val="00E33A81"/>
    <w:rsid w:val="00E34876"/>
    <w:rsid w:val="00E3655B"/>
    <w:rsid w:val="00E36695"/>
    <w:rsid w:val="00E36AAE"/>
    <w:rsid w:val="00E40017"/>
    <w:rsid w:val="00E4052E"/>
    <w:rsid w:val="00E4083C"/>
    <w:rsid w:val="00E41D17"/>
    <w:rsid w:val="00E429F7"/>
    <w:rsid w:val="00E4324B"/>
    <w:rsid w:val="00E43DA6"/>
    <w:rsid w:val="00E4414D"/>
    <w:rsid w:val="00E44246"/>
    <w:rsid w:val="00E44D60"/>
    <w:rsid w:val="00E479C2"/>
    <w:rsid w:val="00E504D3"/>
    <w:rsid w:val="00E50920"/>
    <w:rsid w:val="00E50A60"/>
    <w:rsid w:val="00E50AA7"/>
    <w:rsid w:val="00E50F11"/>
    <w:rsid w:val="00E51558"/>
    <w:rsid w:val="00E51ED8"/>
    <w:rsid w:val="00E52025"/>
    <w:rsid w:val="00E53899"/>
    <w:rsid w:val="00E539B0"/>
    <w:rsid w:val="00E53B9B"/>
    <w:rsid w:val="00E54038"/>
    <w:rsid w:val="00E54655"/>
    <w:rsid w:val="00E54C6F"/>
    <w:rsid w:val="00E54F45"/>
    <w:rsid w:val="00E551BC"/>
    <w:rsid w:val="00E55740"/>
    <w:rsid w:val="00E5630D"/>
    <w:rsid w:val="00E56958"/>
    <w:rsid w:val="00E56FCC"/>
    <w:rsid w:val="00E57129"/>
    <w:rsid w:val="00E60E72"/>
    <w:rsid w:val="00E61A29"/>
    <w:rsid w:val="00E61D55"/>
    <w:rsid w:val="00E62049"/>
    <w:rsid w:val="00E62BE7"/>
    <w:rsid w:val="00E631AF"/>
    <w:rsid w:val="00E63BB8"/>
    <w:rsid w:val="00E64F45"/>
    <w:rsid w:val="00E67973"/>
    <w:rsid w:val="00E67A3D"/>
    <w:rsid w:val="00E7096A"/>
    <w:rsid w:val="00E70E9C"/>
    <w:rsid w:val="00E70F8A"/>
    <w:rsid w:val="00E710F7"/>
    <w:rsid w:val="00E72A4D"/>
    <w:rsid w:val="00E7303C"/>
    <w:rsid w:val="00E736D2"/>
    <w:rsid w:val="00E753AB"/>
    <w:rsid w:val="00E75581"/>
    <w:rsid w:val="00E76120"/>
    <w:rsid w:val="00E76372"/>
    <w:rsid w:val="00E778C9"/>
    <w:rsid w:val="00E800A7"/>
    <w:rsid w:val="00E81704"/>
    <w:rsid w:val="00E833FF"/>
    <w:rsid w:val="00E840D9"/>
    <w:rsid w:val="00E848EA"/>
    <w:rsid w:val="00E9060E"/>
    <w:rsid w:val="00E90D44"/>
    <w:rsid w:val="00E90F71"/>
    <w:rsid w:val="00E9179B"/>
    <w:rsid w:val="00E92466"/>
    <w:rsid w:val="00E948C3"/>
    <w:rsid w:val="00E94976"/>
    <w:rsid w:val="00E94BF8"/>
    <w:rsid w:val="00EA0F1D"/>
    <w:rsid w:val="00EA1B68"/>
    <w:rsid w:val="00EA2A13"/>
    <w:rsid w:val="00EA4565"/>
    <w:rsid w:val="00EA5279"/>
    <w:rsid w:val="00EA5716"/>
    <w:rsid w:val="00EA5B2E"/>
    <w:rsid w:val="00EA6873"/>
    <w:rsid w:val="00EA7C7C"/>
    <w:rsid w:val="00EB0E10"/>
    <w:rsid w:val="00EB11B5"/>
    <w:rsid w:val="00EB1AAC"/>
    <w:rsid w:val="00EB1C70"/>
    <w:rsid w:val="00EB2EA2"/>
    <w:rsid w:val="00EB3276"/>
    <w:rsid w:val="00EB59D1"/>
    <w:rsid w:val="00EB5A4A"/>
    <w:rsid w:val="00EB5B5B"/>
    <w:rsid w:val="00EB7125"/>
    <w:rsid w:val="00EC156F"/>
    <w:rsid w:val="00EC1B8C"/>
    <w:rsid w:val="00EC4DC3"/>
    <w:rsid w:val="00EC5E7C"/>
    <w:rsid w:val="00EC5F30"/>
    <w:rsid w:val="00EC668F"/>
    <w:rsid w:val="00ED113D"/>
    <w:rsid w:val="00ED11FA"/>
    <w:rsid w:val="00ED18F0"/>
    <w:rsid w:val="00ED204B"/>
    <w:rsid w:val="00ED27E4"/>
    <w:rsid w:val="00ED2A38"/>
    <w:rsid w:val="00ED3265"/>
    <w:rsid w:val="00ED3523"/>
    <w:rsid w:val="00ED3C20"/>
    <w:rsid w:val="00ED5CC0"/>
    <w:rsid w:val="00ED6806"/>
    <w:rsid w:val="00ED6A92"/>
    <w:rsid w:val="00ED6E46"/>
    <w:rsid w:val="00EE01A6"/>
    <w:rsid w:val="00EE1325"/>
    <w:rsid w:val="00EE13F5"/>
    <w:rsid w:val="00EE2085"/>
    <w:rsid w:val="00EE2475"/>
    <w:rsid w:val="00EE2DA4"/>
    <w:rsid w:val="00EE30BA"/>
    <w:rsid w:val="00EE3FEA"/>
    <w:rsid w:val="00EE52C5"/>
    <w:rsid w:val="00EE5AE5"/>
    <w:rsid w:val="00EE69B4"/>
    <w:rsid w:val="00EE792A"/>
    <w:rsid w:val="00EF0FFC"/>
    <w:rsid w:val="00EF213F"/>
    <w:rsid w:val="00EF23DA"/>
    <w:rsid w:val="00EF24E2"/>
    <w:rsid w:val="00EF2671"/>
    <w:rsid w:val="00EF2948"/>
    <w:rsid w:val="00EF4DE4"/>
    <w:rsid w:val="00EF57B6"/>
    <w:rsid w:val="00EF5F48"/>
    <w:rsid w:val="00EF61D3"/>
    <w:rsid w:val="00EF6CCF"/>
    <w:rsid w:val="00F01C4A"/>
    <w:rsid w:val="00F01DAF"/>
    <w:rsid w:val="00F02723"/>
    <w:rsid w:val="00F02970"/>
    <w:rsid w:val="00F0314A"/>
    <w:rsid w:val="00F03257"/>
    <w:rsid w:val="00F04464"/>
    <w:rsid w:val="00F047E0"/>
    <w:rsid w:val="00F04F5A"/>
    <w:rsid w:val="00F05FBE"/>
    <w:rsid w:val="00F0614E"/>
    <w:rsid w:val="00F06F18"/>
    <w:rsid w:val="00F07A14"/>
    <w:rsid w:val="00F07E34"/>
    <w:rsid w:val="00F10725"/>
    <w:rsid w:val="00F10DF4"/>
    <w:rsid w:val="00F11BAC"/>
    <w:rsid w:val="00F126B7"/>
    <w:rsid w:val="00F16E88"/>
    <w:rsid w:val="00F172D7"/>
    <w:rsid w:val="00F17302"/>
    <w:rsid w:val="00F22802"/>
    <w:rsid w:val="00F25E26"/>
    <w:rsid w:val="00F276CD"/>
    <w:rsid w:val="00F300AC"/>
    <w:rsid w:val="00F30742"/>
    <w:rsid w:val="00F320D4"/>
    <w:rsid w:val="00F334AE"/>
    <w:rsid w:val="00F33B49"/>
    <w:rsid w:val="00F33F98"/>
    <w:rsid w:val="00F34154"/>
    <w:rsid w:val="00F350E1"/>
    <w:rsid w:val="00F35DA6"/>
    <w:rsid w:val="00F3717D"/>
    <w:rsid w:val="00F40294"/>
    <w:rsid w:val="00F40584"/>
    <w:rsid w:val="00F40EEB"/>
    <w:rsid w:val="00F4190B"/>
    <w:rsid w:val="00F41B6C"/>
    <w:rsid w:val="00F42330"/>
    <w:rsid w:val="00F42A4B"/>
    <w:rsid w:val="00F432FD"/>
    <w:rsid w:val="00F44231"/>
    <w:rsid w:val="00F4500F"/>
    <w:rsid w:val="00F45E2E"/>
    <w:rsid w:val="00F476AD"/>
    <w:rsid w:val="00F47D7E"/>
    <w:rsid w:val="00F47F75"/>
    <w:rsid w:val="00F505A3"/>
    <w:rsid w:val="00F505D9"/>
    <w:rsid w:val="00F5342F"/>
    <w:rsid w:val="00F55CA1"/>
    <w:rsid w:val="00F562AC"/>
    <w:rsid w:val="00F5666D"/>
    <w:rsid w:val="00F56D42"/>
    <w:rsid w:val="00F60025"/>
    <w:rsid w:val="00F606C8"/>
    <w:rsid w:val="00F60D8D"/>
    <w:rsid w:val="00F622F9"/>
    <w:rsid w:val="00F6269E"/>
    <w:rsid w:val="00F62F42"/>
    <w:rsid w:val="00F63C3D"/>
    <w:rsid w:val="00F64126"/>
    <w:rsid w:val="00F657E1"/>
    <w:rsid w:val="00F65997"/>
    <w:rsid w:val="00F6685F"/>
    <w:rsid w:val="00F668A0"/>
    <w:rsid w:val="00F6733D"/>
    <w:rsid w:val="00F67FA7"/>
    <w:rsid w:val="00F701E3"/>
    <w:rsid w:val="00F70A1C"/>
    <w:rsid w:val="00F70EB0"/>
    <w:rsid w:val="00F73560"/>
    <w:rsid w:val="00F73DF5"/>
    <w:rsid w:val="00F75B26"/>
    <w:rsid w:val="00F7697E"/>
    <w:rsid w:val="00F7724A"/>
    <w:rsid w:val="00F77F7C"/>
    <w:rsid w:val="00F82309"/>
    <w:rsid w:val="00F8363A"/>
    <w:rsid w:val="00F83B7B"/>
    <w:rsid w:val="00F84509"/>
    <w:rsid w:val="00F850B2"/>
    <w:rsid w:val="00F85D7B"/>
    <w:rsid w:val="00F86300"/>
    <w:rsid w:val="00F86B1F"/>
    <w:rsid w:val="00F87511"/>
    <w:rsid w:val="00F90615"/>
    <w:rsid w:val="00F90FAF"/>
    <w:rsid w:val="00F92F06"/>
    <w:rsid w:val="00F93AF0"/>
    <w:rsid w:val="00F93B47"/>
    <w:rsid w:val="00F9417F"/>
    <w:rsid w:val="00F94AD1"/>
    <w:rsid w:val="00F950D9"/>
    <w:rsid w:val="00F9656F"/>
    <w:rsid w:val="00F968B7"/>
    <w:rsid w:val="00F970AE"/>
    <w:rsid w:val="00FA1C17"/>
    <w:rsid w:val="00FA341E"/>
    <w:rsid w:val="00FA354F"/>
    <w:rsid w:val="00FA3C52"/>
    <w:rsid w:val="00FA47D8"/>
    <w:rsid w:val="00FA4C0F"/>
    <w:rsid w:val="00FA5054"/>
    <w:rsid w:val="00FA65EA"/>
    <w:rsid w:val="00FA68F1"/>
    <w:rsid w:val="00FA70F8"/>
    <w:rsid w:val="00FA716C"/>
    <w:rsid w:val="00FB3170"/>
    <w:rsid w:val="00FB346F"/>
    <w:rsid w:val="00FB378C"/>
    <w:rsid w:val="00FB4C7A"/>
    <w:rsid w:val="00FB4E21"/>
    <w:rsid w:val="00FB57B7"/>
    <w:rsid w:val="00FB5E73"/>
    <w:rsid w:val="00FC0B93"/>
    <w:rsid w:val="00FC254C"/>
    <w:rsid w:val="00FC264C"/>
    <w:rsid w:val="00FC2F53"/>
    <w:rsid w:val="00FC598F"/>
    <w:rsid w:val="00FC5D9F"/>
    <w:rsid w:val="00FC6E60"/>
    <w:rsid w:val="00FC7C22"/>
    <w:rsid w:val="00FD0412"/>
    <w:rsid w:val="00FD0DAE"/>
    <w:rsid w:val="00FD13BD"/>
    <w:rsid w:val="00FD1A61"/>
    <w:rsid w:val="00FD1FD4"/>
    <w:rsid w:val="00FD2728"/>
    <w:rsid w:val="00FD32B8"/>
    <w:rsid w:val="00FD3E09"/>
    <w:rsid w:val="00FD41B3"/>
    <w:rsid w:val="00FD4B3B"/>
    <w:rsid w:val="00FD577C"/>
    <w:rsid w:val="00FD57CE"/>
    <w:rsid w:val="00FD6687"/>
    <w:rsid w:val="00FD720A"/>
    <w:rsid w:val="00FE0AF4"/>
    <w:rsid w:val="00FE1274"/>
    <w:rsid w:val="00FE1D57"/>
    <w:rsid w:val="00FE2D5E"/>
    <w:rsid w:val="00FE2E57"/>
    <w:rsid w:val="00FE35B7"/>
    <w:rsid w:val="00FE3CCF"/>
    <w:rsid w:val="00FE3E00"/>
    <w:rsid w:val="00FE4683"/>
    <w:rsid w:val="00FE4E43"/>
    <w:rsid w:val="00FE5531"/>
    <w:rsid w:val="00FE57B7"/>
    <w:rsid w:val="00FE6270"/>
    <w:rsid w:val="00FE697B"/>
    <w:rsid w:val="00FE6B07"/>
    <w:rsid w:val="00FE6C4E"/>
    <w:rsid w:val="00FE6F5D"/>
    <w:rsid w:val="00FE74F9"/>
    <w:rsid w:val="00FE76AA"/>
    <w:rsid w:val="00FF0421"/>
    <w:rsid w:val="00FF2D51"/>
    <w:rsid w:val="00FF3287"/>
    <w:rsid w:val="00FF3869"/>
    <w:rsid w:val="00FF6A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6ED6"/>
  <w15:chartTrackingRefBased/>
  <w15:docId w15:val="{00BD6D72-BBCE-47C3-A0C7-5386441B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3924"/>
    <w:pPr>
      <w:widowControl w:val="0"/>
      <w:ind w:firstLineChars="200" w:firstLine="200"/>
      <w:jc w:val="both"/>
    </w:pPr>
    <w:rPr>
      <w:rFonts w:ascii="等线" w:eastAsia="仿宋" w:hAnsi="等线" w:cs="Times New Roman"/>
      <w:bCs/>
      <w:szCs w:val="32"/>
    </w:r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0"/>
    <w:next w:val="a0"/>
    <w:link w:val="11"/>
    <w:uiPriority w:val="9"/>
    <w:qFormat/>
    <w:rsid w:val="00A83924"/>
    <w:pPr>
      <w:keepNext/>
      <w:keepLines/>
      <w:numPr>
        <w:numId w:val="5"/>
      </w:numPr>
      <w:spacing w:before="120" w:after="120" w:line="360" w:lineRule="auto"/>
      <w:ind w:firstLineChars="0"/>
      <w:jc w:val="center"/>
      <w:outlineLvl w:val="0"/>
    </w:pPr>
    <w:rPr>
      <w:b/>
      <w:bCs w:val="0"/>
      <w:kern w:val="44"/>
      <w:sz w:val="32"/>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0"/>
    <w:next w:val="a0"/>
    <w:link w:val="20"/>
    <w:uiPriority w:val="9"/>
    <w:unhideWhenUsed/>
    <w:qFormat/>
    <w:rsid w:val="00A83924"/>
    <w:pPr>
      <w:keepNext/>
      <w:keepLines/>
      <w:numPr>
        <w:ilvl w:val="1"/>
        <w:numId w:val="5"/>
      </w:numPr>
      <w:spacing w:before="260" w:after="260"/>
      <w:ind w:firstLineChars="0"/>
      <w:jc w:val="left"/>
      <w:outlineLvl w:val="1"/>
    </w:pPr>
    <w:rPr>
      <w:rFonts w:ascii="等线 Light" w:eastAsia="黑体" w:hAnsi="等线 Light"/>
      <w:b/>
      <w:bCs w:val="0"/>
      <w:sz w:val="28"/>
    </w:rPr>
  </w:style>
  <w:style w:type="paragraph" w:styleId="3">
    <w:name w:val="heading 3"/>
    <w:basedOn w:val="a0"/>
    <w:next w:val="a0"/>
    <w:link w:val="30"/>
    <w:autoRedefine/>
    <w:uiPriority w:val="9"/>
    <w:unhideWhenUsed/>
    <w:qFormat/>
    <w:rsid w:val="00A83924"/>
    <w:pPr>
      <w:keepNext/>
      <w:keepLines/>
      <w:numPr>
        <w:ilvl w:val="2"/>
        <w:numId w:val="5"/>
      </w:numPr>
      <w:spacing w:before="260" w:after="260"/>
      <w:ind w:firstLine="200"/>
      <w:outlineLvl w:val="2"/>
    </w:pPr>
    <w:rPr>
      <w:bCs w:val="0"/>
    </w:rPr>
  </w:style>
  <w:style w:type="paragraph" w:styleId="4">
    <w:name w:val="heading 4"/>
    <w:basedOn w:val="a0"/>
    <w:next w:val="a0"/>
    <w:link w:val="40"/>
    <w:autoRedefine/>
    <w:uiPriority w:val="9"/>
    <w:unhideWhenUsed/>
    <w:qFormat/>
    <w:rsid w:val="00A83924"/>
    <w:pPr>
      <w:keepNext/>
      <w:keepLines/>
      <w:numPr>
        <w:ilvl w:val="3"/>
        <w:numId w:val="5"/>
      </w:numPr>
      <w:spacing w:before="280" w:after="290" w:line="60" w:lineRule="auto"/>
      <w:ind w:firstLineChars="0"/>
      <w:outlineLvl w:val="3"/>
    </w:pPr>
    <w:rPr>
      <w:rFonts w:ascii="等线 Light" w:hAnsi="等线 Light"/>
      <w:b/>
      <w:szCs w:val="28"/>
    </w:rPr>
  </w:style>
  <w:style w:type="paragraph" w:styleId="5">
    <w:name w:val="heading 5"/>
    <w:basedOn w:val="a0"/>
    <w:next w:val="a0"/>
    <w:link w:val="50"/>
    <w:uiPriority w:val="9"/>
    <w:unhideWhenUsed/>
    <w:qFormat/>
    <w:rsid w:val="00A22A62"/>
    <w:pPr>
      <w:keepNext/>
      <w:keepLines/>
      <w:numPr>
        <w:ilvl w:val="4"/>
        <w:numId w:val="4"/>
      </w:numPr>
      <w:spacing w:before="280" w:after="290" w:line="376" w:lineRule="auto"/>
      <w:outlineLvl w:val="4"/>
    </w:pPr>
    <w:rPr>
      <w:b/>
      <w:sz w:val="28"/>
      <w:szCs w:val="28"/>
    </w:rPr>
  </w:style>
  <w:style w:type="paragraph" w:styleId="6">
    <w:name w:val="heading 6"/>
    <w:basedOn w:val="a0"/>
    <w:next w:val="a0"/>
    <w:link w:val="60"/>
    <w:uiPriority w:val="9"/>
    <w:unhideWhenUsed/>
    <w:qFormat/>
    <w:rsid w:val="00A22A62"/>
    <w:pPr>
      <w:keepNext/>
      <w:keepLines/>
      <w:numPr>
        <w:ilvl w:val="5"/>
        <w:numId w:val="4"/>
      </w:numPr>
      <w:spacing w:before="240" w:after="64" w:line="320" w:lineRule="auto"/>
      <w:outlineLvl w:val="5"/>
    </w:pPr>
    <w:rPr>
      <w:rFonts w:asciiTheme="majorHAnsi" w:eastAsiaTheme="majorEastAsia" w:hAnsiTheme="majorHAnsi" w:cstheme="majorBidi"/>
      <w:b/>
      <w:sz w:val="24"/>
      <w:szCs w:val="24"/>
    </w:rPr>
  </w:style>
  <w:style w:type="paragraph" w:styleId="7">
    <w:name w:val="heading 7"/>
    <w:basedOn w:val="a0"/>
    <w:next w:val="a0"/>
    <w:link w:val="70"/>
    <w:uiPriority w:val="9"/>
    <w:unhideWhenUsed/>
    <w:qFormat/>
    <w:rsid w:val="00A22A62"/>
    <w:pPr>
      <w:keepNext/>
      <w:keepLines/>
      <w:numPr>
        <w:ilvl w:val="6"/>
        <w:numId w:val="4"/>
      </w:numPr>
      <w:spacing w:before="240" w:after="64" w:line="320" w:lineRule="auto"/>
      <w:outlineLvl w:val="6"/>
    </w:pPr>
    <w:rPr>
      <w:b/>
      <w:sz w:val="24"/>
      <w:szCs w:val="24"/>
    </w:rPr>
  </w:style>
  <w:style w:type="paragraph" w:styleId="8">
    <w:name w:val="heading 8"/>
    <w:basedOn w:val="a0"/>
    <w:next w:val="a0"/>
    <w:link w:val="80"/>
    <w:uiPriority w:val="9"/>
    <w:unhideWhenUsed/>
    <w:qFormat/>
    <w:rsid w:val="00A22A62"/>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A22A62"/>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8392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A83924"/>
    <w:rPr>
      <w:rFonts w:ascii="等线" w:eastAsia="仿宋" w:hAnsi="等线" w:cs="Times New Roman"/>
      <w:bCs/>
      <w:sz w:val="18"/>
      <w:szCs w:val="18"/>
    </w:rPr>
  </w:style>
  <w:style w:type="paragraph" w:styleId="a6">
    <w:name w:val="footer"/>
    <w:basedOn w:val="a0"/>
    <w:link w:val="a7"/>
    <w:uiPriority w:val="99"/>
    <w:unhideWhenUsed/>
    <w:rsid w:val="00A83924"/>
    <w:pPr>
      <w:tabs>
        <w:tab w:val="center" w:pos="4153"/>
        <w:tab w:val="right" w:pos="8306"/>
      </w:tabs>
      <w:snapToGrid w:val="0"/>
      <w:jc w:val="left"/>
    </w:pPr>
    <w:rPr>
      <w:sz w:val="18"/>
      <w:szCs w:val="18"/>
    </w:rPr>
  </w:style>
  <w:style w:type="character" w:customStyle="1" w:styleId="a7">
    <w:name w:val="页脚 字符"/>
    <w:link w:val="a6"/>
    <w:uiPriority w:val="99"/>
    <w:rsid w:val="00A83924"/>
    <w:rPr>
      <w:rFonts w:ascii="等线" w:eastAsia="仿宋" w:hAnsi="等线" w:cs="Times New Roman"/>
      <w:bCs/>
      <w:sz w:val="18"/>
      <w:szCs w:val="18"/>
    </w:rPr>
  </w:style>
  <w:style w:type="paragraph" w:styleId="a8">
    <w:name w:val="List Paragraph"/>
    <w:basedOn w:val="a0"/>
    <w:uiPriority w:val="34"/>
    <w:qFormat/>
    <w:rsid w:val="00A83924"/>
    <w:pPr>
      <w:ind w:firstLine="420"/>
    </w:pPr>
  </w:style>
  <w:style w:type="character" w:styleId="a9">
    <w:name w:val="Hyperlink"/>
    <w:basedOn w:val="a1"/>
    <w:qFormat/>
    <w:rsid w:val="001620EE"/>
    <w:rPr>
      <w:color w:val="0000FF"/>
      <w:u w:val="single"/>
    </w:rPr>
  </w:style>
  <w:style w:type="character" w:styleId="aa">
    <w:name w:val="Unresolved Mention"/>
    <w:basedOn w:val="a1"/>
    <w:uiPriority w:val="99"/>
    <w:semiHidden/>
    <w:unhideWhenUsed/>
    <w:rsid w:val="00D678A9"/>
    <w:rPr>
      <w:color w:val="808080"/>
      <w:shd w:val="clear" w:color="auto" w:fill="E6E6E6"/>
    </w:rPr>
  </w:style>
  <w:style w:type="table" w:styleId="ab">
    <w:name w:val="Table Grid"/>
    <w:aliases w:val="表格样式"/>
    <w:basedOn w:val="a2"/>
    <w:uiPriority w:val="39"/>
    <w:qFormat/>
    <w:rsid w:val="00A06349"/>
    <w:pPr>
      <w:widowControl w:val="0"/>
      <w:jc w:val="center"/>
    </w:pPr>
    <w:rPr>
      <w:rFonts w:ascii="Times New Roman" w:eastAsia="仿宋" w:hAnsi="Times New Roman" w:cs="Times New Roman"/>
      <w:kern w:val="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customStyle="1" w:styleId="11">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link w:val="10"/>
    <w:uiPriority w:val="9"/>
    <w:rsid w:val="00A83924"/>
    <w:rPr>
      <w:rFonts w:ascii="等线" w:eastAsia="仿宋" w:hAnsi="等线" w:cs="Times New Roman"/>
      <w:b/>
      <w:kern w:val="44"/>
      <w:sz w:val="32"/>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link w:val="2"/>
    <w:uiPriority w:val="9"/>
    <w:rsid w:val="00A83924"/>
    <w:rPr>
      <w:rFonts w:ascii="等线 Light" w:eastAsia="黑体" w:hAnsi="等线 Light" w:cs="Times New Roman"/>
      <w:b/>
      <w:sz w:val="28"/>
      <w:szCs w:val="32"/>
    </w:rPr>
  </w:style>
  <w:style w:type="paragraph" w:styleId="HTML">
    <w:name w:val="HTML Preformatted"/>
    <w:basedOn w:val="a0"/>
    <w:link w:val="HTML0"/>
    <w:uiPriority w:val="99"/>
    <w:semiHidden/>
    <w:unhideWhenUsed/>
    <w:rsid w:val="000A6D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1"/>
    <w:link w:val="HTML"/>
    <w:uiPriority w:val="99"/>
    <w:semiHidden/>
    <w:rsid w:val="000A6D26"/>
    <w:rPr>
      <w:rFonts w:ascii="宋体" w:eastAsia="宋体" w:hAnsi="宋体" w:cs="宋体"/>
      <w:kern w:val="0"/>
      <w:sz w:val="24"/>
      <w:szCs w:val="24"/>
    </w:rPr>
  </w:style>
  <w:style w:type="character" w:customStyle="1" w:styleId="30">
    <w:name w:val="标题 3 字符"/>
    <w:link w:val="3"/>
    <w:uiPriority w:val="9"/>
    <w:rsid w:val="00A83924"/>
    <w:rPr>
      <w:rFonts w:ascii="等线" w:eastAsia="仿宋" w:hAnsi="等线" w:cs="Times New Roman"/>
      <w:szCs w:val="32"/>
    </w:rPr>
  </w:style>
  <w:style w:type="character" w:customStyle="1" w:styleId="40">
    <w:name w:val="标题 4 字符"/>
    <w:link w:val="4"/>
    <w:uiPriority w:val="9"/>
    <w:rsid w:val="00A83924"/>
    <w:rPr>
      <w:rFonts w:ascii="等线 Light" w:eastAsia="仿宋" w:hAnsi="等线 Light" w:cs="Times New Roman"/>
      <w:b/>
      <w:bCs/>
      <w:szCs w:val="28"/>
    </w:rPr>
  </w:style>
  <w:style w:type="paragraph" w:styleId="ac">
    <w:name w:val="Normal (Web)"/>
    <w:basedOn w:val="a0"/>
    <w:uiPriority w:val="99"/>
    <w:unhideWhenUsed/>
    <w:rsid w:val="00A32C34"/>
    <w:pPr>
      <w:widowControl/>
      <w:spacing w:before="100" w:beforeAutospacing="1" w:after="100" w:afterAutospacing="1"/>
      <w:jc w:val="left"/>
    </w:pPr>
    <w:rPr>
      <w:rFonts w:ascii="宋体" w:hAnsi="宋体" w:cs="宋体"/>
      <w:kern w:val="0"/>
    </w:rPr>
  </w:style>
  <w:style w:type="character" w:styleId="ad">
    <w:name w:val="Strong"/>
    <w:basedOn w:val="a1"/>
    <w:uiPriority w:val="22"/>
    <w:qFormat/>
    <w:rsid w:val="00A32C34"/>
    <w:rPr>
      <w:b/>
      <w:bCs/>
    </w:rPr>
  </w:style>
  <w:style w:type="character" w:customStyle="1" w:styleId="50">
    <w:name w:val="标题 5 字符"/>
    <w:basedOn w:val="a1"/>
    <w:link w:val="5"/>
    <w:uiPriority w:val="9"/>
    <w:rsid w:val="00A22A62"/>
    <w:rPr>
      <w:rFonts w:ascii="等线" w:eastAsia="仿宋" w:hAnsi="等线" w:cs="Times New Roman"/>
      <w:b/>
      <w:bCs/>
      <w:sz w:val="28"/>
      <w:szCs w:val="28"/>
    </w:rPr>
  </w:style>
  <w:style w:type="character" w:customStyle="1" w:styleId="60">
    <w:name w:val="标题 6 字符"/>
    <w:basedOn w:val="a1"/>
    <w:link w:val="6"/>
    <w:uiPriority w:val="9"/>
    <w:rsid w:val="00A22A62"/>
    <w:rPr>
      <w:rFonts w:asciiTheme="majorHAnsi" w:eastAsiaTheme="majorEastAsia" w:hAnsiTheme="majorHAnsi" w:cstheme="majorBidi"/>
      <w:b/>
      <w:bCs/>
      <w:sz w:val="24"/>
      <w:szCs w:val="24"/>
    </w:rPr>
  </w:style>
  <w:style w:type="character" w:customStyle="1" w:styleId="70">
    <w:name w:val="标题 7 字符"/>
    <w:basedOn w:val="a1"/>
    <w:link w:val="7"/>
    <w:uiPriority w:val="9"/>
    <w:rsid w:val="00A22A62"/>
    <w:rPr>
      <w:rFonts w:ascii="等线" w:eastAsia="仿宋" w:hAnsi="等线" w:cs="Times New Roman"/>
      <w:b/>
      <w:bCs/>
      <w:sz w:val="24"/>
      <w:szCs w:val="24"/>
    </w:rPr>
  </w:style>
  <w:style w:type="character" w:customStyle="1" w:styleId="80">
    <w:name w:val="标题 8 字符"/>
    <w:basedOn w:val="a1"/>
    <w:link w:val="8"/>
    <w:uiPriority w:val="9"/>
    <w:rsid w:val="00A22A62"/>
    <w:rPr>
      <w:rFonts w:asciiTheme="majorHAnsi" w:eastAsiaTheme="majorEastAsia" w:hAnsiTheme="majorHAnsi" w:cstheme="majorBidi"/>
      <w:bCs/>
      <w:sz w:val="24"/>
      <w:szCs w:val="24"/>
    </w:rPr>
  </w:style>
  <w:style w:type="character" w:customStyle="1" w:styleId="90">
    <w:name w:val="标题 9 字符"/>
    <w:basedOn w:val="a1"/>
    <w:link w:val="9"/>
    <w:uiPriority w:val="9"/>
    <w:rsid w:val="00A22A62"/>
    <w:rPr>
      <w:rFonts w:asciiTheme="majorHAnsi" w:eastAsiaTheme="majorEastAsia" w:hAnsiTheme="majorHAnsi" w:cstheme="majorBidi"/>
      <w:bCs/>
      <w:szCs w:val="21"/>
    </w:rPr>
  </w:style>
  <w:style w:type="paragraph" w:customStyle="1" w:styleId="21">
    <w:name w:val="样式 首行缩进:  2 字符"/>
    <w:basedOn w:val="a0"/>
    <w:link w:val="2Char1"/>
    <w:rsid w:val="001620EE"/>
    <w:pPr>
      <w:ind w:firstLine="480"/>
    </w:pPr>
    <w:rPr>
      <w:rFonts w:cs="宋体"/>
      <w:szCs w:val="20"/>
    </w:rPr>
  </w:style>
  <w:style w:type="paragraph" w:customStyle="1" w:styleId="ae">
    <w:name w:val="表格文字图表文字"/>
    <w:basedOn w:val="a0"/>
    <w:rsid w:val="001620EE"/>
    <w:pPr>
      <w:snapToGrid w:val="0"/>
      <w:jc w:val="center"/>
    </w:pPr>
    <w:rPr>
      <w:rFonts w:cs="宋体"/>
      <w:szCs w:val="20"/>
    </w:rPr>
  </w:style>
  <w:style w:type="paragraph" w:styleId="TOC1">
    <w:name w:val="toc 1"/>
    <w:basedOn w:val="a0"/>
    <w:next w:val="a0"/>
    <w:autoRedefine/>
    <w:semiHidden/>
    <w:rsid w:val="001620EE"/>
    <w:rPr>
      <w:sz w:val="28"/>
    </w:rPr>
  </w:style>
  <w:style w:type="paragraph" w:styleId="TOC2">
    <w:name w:val="toc 2"/>
    <w:basedOn w:val="a0"/>
    <w:next w:val="a0"/>
    <w:autoRedefine/>
    <w:semiHidden/>
    <w:rsid w:val="001620EE"/>
    <w:pPr>
      <w:ind w:leftChars="200" w:left="420"/>
    </w:pPr>
  </w:style>
  <w:style w:type="paragraph" w:styleId="TOC4">
    <w:name w:val="toc 4"/>
    <w:basedOn w:val="a0"/>
    <w:next w:val="a0"/>
    <w:autoRedefine/>
    <w:semiHidden/>
    <w:rsid w:val="001620EE"/>
    <w:pPr>
      <w:ind w:leftChars="600" w:left="1260"/>
    </w:pPr>
  </w:style>
  <w:style w:type="paragraph" w:styleId="af">
    <w:name w:val="Document Map"/>
    <w:basedOn w:val="a0"/>
    <w:link w:val="af0"/>
    <w:semiHidden/>
    <w:rsid w:val="001620EE"/>
    <w:pPr>
      <w:shd w:val="clear" w:color="auto" w:fill="000080"/>
    </w:pPr>
  </w:style>
  <w:style w:type="character" w:customStyle="1" w:styleId="af0">
    <w:name w:val="文档结构图 字符"/>
    <w:basedOn w:val="a1"/>
    <w:link w:val="af"/>
    <w:semiHidden/>
    <w:rsid w:val="00183EF1"/>
    <w:rPr>
      <w:rFonts w:ascii="Times New Roman" w:eastAsia="宋体" w:hAnsi="Times New Roman" w:cs="Times New Roman"/>
      <w:sz w:val="24"/>
      <w:szCs w:val="24"/>
      <w:shd w:val="clear" w:color="auto" w:fill="000080"/>
    </w:rPr>
  </w:style>
  <w:style w:type="paragraph" w:styleId="af1">
    <w:name w:val="macro"/>
    <w:link w:val="af2"/>
    <w:semiHidden/>
    <w:rsid w:val="001620E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2">
    <w:name w:val="宏文本 字符"/>
    <w:basedOn w:val="a1"/>
    <w:link w:val="af1"/>
    <w:semiHidden/>
    <w:rsid w:val="00183EF1"/>
    <w:rPr>
      <w:rFonts w:ascii="Courier New" w:eastAsia="宋体" w:hAnsi="Courier New" w:cs="Courier New"/>
      <w:sz w:val="24"/>
      <w:szCs w:val="24"/>
    </w:rPr>
  </w:style>
  <w:style w:type="paragraph" w:styleId="af3">
    <w:name w:val="footnote text"/>
    <w:basedOn w:val="a0"/>
    <w:link w:val="af4"/>
    <w:semiHidden/>
    <w:rsid w:val="001620EE"/>
    <w:pPr>
      <w:snapToGrid w:val="0"/>
      <w:jc w:val="left"/>
    </w:pPr>
    <w:rPr>
      <w:sz w:val="18"/>
      <w:szCs w:val="18"/>
    </w:rPr>
  </w:style>
  <w:style w:type="character" w:customStyle="1" w:styleId="af4">
    <w:name w:val="脚注文本 字符"/>
    <w:basedOn w:val="a1"/>
    <w:link w:val="af3"/>
    <w:semiHidden/>
    <w:rsid w:val="00183EF1"/>
    <w:rPr>
      <w:rFonts w:ascii="Times New Roman" w:eastAsia="宋体" w:hAnsi="Times New Roman" w:cs="Times New Roman"/>
      <w:sz w:val="18"/>
      <w:szCs w:val="18"/>
    </w:rPr>
  </w:style>
  <w:style w:type="paragraph" w:styleId="TOC3">
    <w:name w:val="toc 3"/>
    <w:basedOn w:val="a0"/>
    <w:next w:val="a0"/>
    <w:autoRedefine/>
    <w:semiHidden/>
    <w:rsid w:val="001620EE"/>
    <w:pPr>
      <w:ind w:leftChars="400" w:left="840"/>
    </w:pPr>
  </w:style>
  <w:style w:type="paragraph" w:styleId="TOC5">
    <w:name w:val="toc 5"/>
    <w:basedOn w:val="a0"/>
    <w:next w:val="a0"/>
    <w:autoRedefine/>
    <w:semiHidden/>
    <w:rsid w:val="001620EE"/>
    <w:pPr>
      <w:ind w:leftChars="800" w:left="1680"/>
    </w:pPr>
  </w:style>
  <w:style w:type="paragraph" w:styleId="TOC6">
    <w:name w:val="toc 6"/>
    <w:basedOn w:val="a0"/>
    <w:next w:val="a0"/>
    <w:autoRedefine/>
    <w:semiHidden/>
    <w:rsid w:val="001620EE"/>
    <w:pPr>
      <w:ind w:leftChars="1000" w:left="2100"/>
    </w:pPr>
  </w:style>
  <w:style w:type="paragraph" w:styleId="TOC7">
    <w:name w:val="toc 7"/>
    <w:basedOn w:val="a0"/>
    <w:next w:val="a0"/>
    <w:autoRedefine/>
    <w:semiHidden/>
    <w:rsid w:val="001620EE"/>
    <w:pPr>
      <w:ind w:leftChars="1200" w:left="2520"/>
    </w:pPr>
  </w:style>
  <w:style w:type="paragraph" w:styleId="TOC8">
    <w:name w:val="toc 8"/>
    <w:basedOn w:val="a0"/>
    <w:next w:val="a0"/>
    <w:autoRedefine/>
    <w:semiHidden/>
    <w:rsid w:val="001620EE"/>
    <w:pPr>
      <w:ind w:leftChars="1400" w:left="2940"/>
    </w:pPr>
  </w:style>
  <w:style w:type="paragraph" w:styleId="TOC9">
    <w:name w:val="toc 9"/>
    <w:basedOn w:val="a0"/>
    <w:next w:val="a0"/>
    <w:autoRedefine/>
    <w:semiHidden/>
    <w:rsid w:val="001620EE"/>
    <w:pPr>
      <w:ind w:leftChars="1600" w:left="3360"/>
    </w:pPr>
  </w:style>
  <w:style w:type="paragraph" w:styleId="af5">
    <w:name w:val="Balloon Text"/>
    <w:basedOn w:val="a0"/>
    <w:link w:val="af6"/>
    <w:uiPriority w:val="99"/>
    <w:semiHidden/>
    <w:unhideWhenUsed/>
    <w:rsid w:val="00A83924"/>
    <w:rPr>
      <w:sz w:val="18"/>
      <w:szCs w:val="18"/>
    </w:rPr>
  </w:style>
  <w:style w:type="character" w:customStyle="1" w:styleId="af6">
    <w:name w:val="批注框文本 字符"/>
    <w:link w:val="af5"/>
    <w:uiPriority w:val="99"/>
    <w:semiHidden/>
    <w:rsid w:val="00A83924"/>
    <w:rPr>
      <w:rFonts w:ascii="等线" w:eastAsia="仿宋" w:hAnsi="等线" w:cs="Times New Roman"/>
      <w:bCs/>
      <w:sz w:val="18"/>
      <w:szCs w:val="18"/>
    </w:rPr>
  </w:style>
  <w:style w:type="paragraph" w:styleId="af7">
    <w:name w:val="annotation text"/>
    <w:basedOn w:val="a0"/>
    <w:link w:val="af8"/>
    <w:semiHidden/>
    <w:rsid w:val="001620EE"/>
    <w:pPr>
      <w:jc w:val="left"/>
    </w:pPr>
  </w:style>
  <w:style w:type="character" w:customStyle="1" w:styleId="af8">
    <w:name w:val="批注文字 字符"/>
    <w:basedOn w:val="a1"/>
    <w:link w:val="af7"/>
    <w:semiHidden/>
    <w:rsid w:val="00183EF1"/>
    <w:rPr>
      <w:rFonts w:ascii="Times New Roman" w:eastAsia="宋体" w:hAnsi="Times New Roman" w:cs="Times New Roman"/>
      <w:sz w:val="24"/>
      <w:szCs w:val="24"/>
    </w:rPr>
  </w:style>
  <w:style w:type="paragraph" w:styleId="af9">
    <w:name w:val="annotation subject"/>
    <w:basedOn w:val="af7"/>
    <w:next w:val="af7"/>
    <w:link w:val="afa"/>
    <w:semiHidden/>
    <w:rsid w:val="001620EE"/>
    <w:rPr>
      <w:b/>
      <w:bCs w:val="0"/>
    </w:rPr>
  </w:style>
  <w:style w:type="character" w:customStyle="1" w:styleId="afa">
    <w:name w:val="批注主题 字符"/>
    <w:basedOn w:val="af8"/>
    <w:link w:val="af9"/>
    <w:semiHidden/>
    <w:rsid w:val="00183EF1"/>
    <w:rPr>
      <w:rFonts w:ascii="Times New Roman" w:eastAsia="宋体" w:hAnsi="Times New Roman" w:cs="Times New Roman"/>
      <w:b/>
      <w:bCs/>
      <w:sz w:val="24"/>
      <w:szCs w:val="24"/>
    </w:rPr>
  </w:style>
  <w:style w:type="paragraph" w:styleId="12">
    <w:name w:val="index 1"/>
    <w:basedOn w:val="a0"/>
    <w:next w:val="a0"/>
    <w:autoRedefine/>
    <w:semiHidden/>
    <w:rsid w:val="001620EE"/>
  </w:style>
  <w:style w:type="paragraph" w:styleId="22">
    <w:name w:val="index 2"/>
    <w:basedOn w:val="a0"/>
    <w:next w:val="a0"/>
    <w:autoRedefine/>
    <w:semiHidden/>
    <w:rsid w:val="001620EE"/>
    <w:pPr>
      <w:ind w:leftChars="200" w:left="200"/>
    </w:pPr>
  </w:style>
  <w:style w:type="paragraph" w:styleId="31">
    <w:name w:val="index 3"/>
    <w:basedOn w:val="a0"/>
    <w:next w:val="a0"/>
    <w:autoRedefine/>
    <w:semiHidden/>
    <w:rsid w:val="001620EE"/>
    <w:pPr>
      <w:ind w:leftChars="400" w:left="400"/>
    </w:pPr>
  </w:style>
  <w:style w:type="paragraph" w:styleId="41">
    <w:name w:val="index 4"/>
    <w:basedOn w:val="a0"/>
    <w:next w:val="a0"/>
    <w:autoRedefine/>
    <w:semiHidden/>
    <w:rsid w:val="001620EE"/>
    <w:pPr>
      <w:ind w:leftChars="600" w:left="600"/>
    </w:pPr>
  </w:style>
  <w:style w:type="paragraph" w:styleId="51">
    <w:name w:val="index 5"/>
    <w:basedOn w:val="a0"/>
    <w:next w:val="a0"/>
    <w:autoRedefine/>
    <w:semiHidden/>
    <w:rsid w:val="001620EE"/>
    <w:pPr>
      <w:ind w:leftChars="800" w:left="800"/>
    </w:pPr>
  </w:style>
  <w:style w:type="paragraph" w:styleId="61">
    <w:name w:val="index 6"/>
    <w:basedOn w:val="a0"/>
    <w:next w:val="a0"/>
    <w:autoRedefine/>
    <w:semiHidden/>
    <w:rsid w:val="001620EE"/>
    <w:pPr>
      <w:ind w:leftChars="1000" w:left="1000"/>
    </w:pPr>
  </w:style>
  <w:style w:type="paragraph" w:styleId="71">
    <w:name w:val="index 7"/>
    <w:basedOn w:val="a0"/>
    <w:next w:val="a0"/>
    <w:autoRedefine/>
    <w:semiHidden/>
    <w:rsid w:val="001620EE"/>
    <w:pPr>
      <w:ind w:leftChars="1200" w:left="1200"/>
    </w:pPr>
  </w:style>
  <w:style w:type="paragraph" w:styleId="81">
    <w:name w:val="index 8"/>
    <w:basedOn w:val="a0"/>
    <w:next w:val="a0"/>
    <w:autoRedefine/>
    <w:semiHidden/>
    <w:rsid w:val="001620EE"/>
    <w:pPr>
      <w:ind w:leftChars="1400" w:left="1400"/>
    </w:pPr>
  </w:style>
  <w:style w:type="paragraph" w:styleId="91">
    <w:name w:val="index 9"/>
    <w:basedOn w:val="a0"/>
    <w:next w:val="a0"/>
    <w:autoRedefine/>
    <w:semiHidden/>
    <w:rsid w:val="001620EE"/>
    <w:pPr>
      <w:ind w:leftChars="1600" w:left="1600"/>
    </w:pPr>
  </w:style>
  <w:style w:type="paragraph" w:styleId="afb">
    <w:name w:val="index heading"/>
    <w:basedOn w:val="a0"/>
    <w:next w:val="12"/>
    <w:semiHidden/>
    <w:rsid w:val="001620EE"/>
    <w:rPr>
      <w:rFonts w:ascii="Arial" w:hAnsi="Arial" w:cs="Arial"/>
      <w:b/>
      <w:bCs w:val="0"/>
    </w:rPr>
  </w:style>
  <w:style w:type="paragraph" w:styleId="afc">
    <w:name w:val="caption"/>
    <w:basedOn w:val="a0"/>
    <w:next w:val="a0"/>
    <w:rsid w:val="001620EE"/>
    <w:rPr>
      <w:rFonts w:ascii="Arial" w:eastAsia="黑体" w:hAnsi="Arial" w:cs="Arial"/>
      <w:sz w:val="20"/>
      <w:szCs w:val="20"/>
    </w:rPr>
  </w:style>
  <w:style w:type="paragraph" w:styleId="afd">
    <w:name w:val="table of figures"/>
    <w:basedOn w:val="a0"/>
    <w:next w:val="a0"/>
    <w:semiHidden/>
    <w:rsid w:val="001620EE"/>
    <w:pPr>
      <w:ind w:leftChars="200" w:left="200" w:hangingChars="200" w:hanging="200"/>
    </w:pPr>
  </w:style>
  <w:style w:type="paragraph" w:styleId="afe">
    <w:name w:val="endnote text"/>
    <w:basedOn w:val="a0"/>
    <w:link w:val="aff"/>
    <w:semiHidden/>
    <w:rsid w:val="001620EE"/>
    <w:pPr>
      <w:snapToGrid w:val="0"/>
      <w:jc w:val="left"/>
    </w:pPr>
  </w:style>
  <w:style w:type="character" w:customStyle="1" w:styleId="aff">
    <w:name w:val="尾注文本 字符"/>
    <w:basedOn w:val="a1"/>
    <w:link w:val="afe"/>
    <w:semiHidden/>
    <w:rsid w:val="00183EF1"/>
    <w:rPr>
      <w:rFonts w:ascii="Times New Roman" w:eastAsia="宋体" w:hAnsi="Times New Roman" w:cs="Times New Roman"/>
      <w:sz w:val="24"/>
      <w:szCs w:val="24"/>
    </w:rPr>
  </w:style>
  <w:style w:type="paragraph" w:styleId="aff0">
    <w:name w:val="table of authorities"/>
    <w:basedOn w:val="a0"/>
    <w:next w:val="a0"/>
    <w:semiHidden/>
    <w:rsid w:val="001620EE"/>
    <w:pPr>
      <w:ind w:leftChars="200" w:left="420"/>
    </w:pPr>
  </w:style>
  <w:style w:type="paragraph" w:styleId="aff1">
    <w:name w:val="toa heading"/>
    <w:basedOn w:val="a0"/>
    <w:next w:val="a0"/>
    <w:semiHidden/>
    <w:rsid w:val="001620EE"/>
    <w:pPr>
      <w:spacing w:before="120"/>
    </w:pPr>
    <w:rPr>
      <w:rFonts w:ascii="Arial" w:hAnsi="Arial" w:cs="Arial"/>
    </w:rPr>
  </w:style>
  <w:style w:type="character" w:styleId="aff2">
    <w:name w:val="page number"/>
    <w:basedOn w:val="a1"/>
    <w:rsid w:val="001620EE"/>
  </w:style>
  <w:style w:type="character" w:customStyle="1" w:styleId="2Char1">
    <w:name w:val="样式 首行缩进:  2 字符 Char1"/>
    <w:basedOn w:val="a1"/>
    <w:link w:val="21"/>
    <w:rsid w:val="001620EE"/>
    <w:rPr>
      <w:rFonts w:ascii="Times New Roman" w:eastAsia="宋体" w:hAnsi="Times New Roman" w:cs="宋体"/>
      <w:sz w:val="24"/>
      <w:szCs w:val="20"/>
    </w:rPr>
  </w:style>
  <w:style w:type="paragraph" w:customStyle="1" w:styleId="aff3">
    <w:name w:val="表格文字"/>
    <w:basedOn w:val="ae"/>
    <w:rsid w:val="001620EE"/>
  </w:style>
  <w:style w:type="paragraph" w:customStyle="1" w:styleId="a">
    <w:name w:val="一级标题格式"/>
    <w:basedOn w:val="10"/>
    <w:autoRedefine/>
    <w:rsid w:val="001620EE"/>
    <w:pPr>
      <w:numPr>
        <w:numId w:val="2"/>
      </w:numPr>
      <w:spacing w:before="240" w:after="480"/>
    </w:pPr>
    <w:rPr>
      <w:color w:val="FF0000"/>
    </w:rPr>
  </w:style>
  <w:style w:type="paragraph" w:customStyle="1" w:styleId="003">
    <w:name w:val="*003三级标题格式"/>
    <w:autoRedefine/>
    <w:rsid w:val="001620EE"/>
    <w:pPr>
      <w:widowControl w:val="0"/>
      <w:wordWrap w:val="0"/>
      <w:spacing w:afterLines="100" w:after="312"/>
      <w:outlineLvl w:val="2"/>
    </w:pPr>
    <w:rPr>
      <w:rFonts w:ascii="Times New Roman" w:eastAsia="黑体" w:hAnsi="Times New Roman" w:cs="Times New Roman"/>
      <w:bCs/>
      <w:sz w:val="28"/>
      <w:szCs w:val="28"/>
    </w:rPr>
  </w:style>
  <w:style w:type="paragraph" w:customStyle="1" w:styleId="aff4">
    <w:name w:val="*表格文字格式（左右居中）"/>
    <w:rsid w:val="001620EE"/>
    <w:pPr>
      <w:widowControl w:val="0"/>
      <w:wordWrap w:val="0"/>
      <w:jc w:val="center"/>
    </w:pPr>
    <w:rPr>
      <w:rFonts w:ascii="Times New Roman" w:eastAsia="宋体" w:hAnsi="Times New Roman" w:cs="宋体"/>
      <w:szCs w:val="20"/>
    </w:rPr>
  </w:style>
  <w:style w:type="paragraph" w:customStyle="1" w:styleId="004">
    <w:name w:val="*004四级标题格式"/>
    <w:autoRedefine/>
    <w:rsid w:val="00B1213C"/>
    <w:pPr>
      <w:widowControl w:val="0"/>
      <w:numPr>
        <w:ilvl w:val="3"/>
        <w:numId w:val="3"/>
      </w:numPr>
      <w:wordWrap w:val="0"/>
      <w:spacing w:afterLines="100" w:after="312"/>
      <w:outlineLvl w:val="3"/>
    </w:pPr>
    <w:rPr>
      <w:rFonts w:ascii="Times New Roman" w:eastAsia="黑体" w:hAnsi="Times New Roman" w:cs="Times New Roman"/>
      <w:bCs/>
      <w:sz w:val="28"/>
      <w:szCs w:val="28"/>
    </w:rPr>
  </w:style>
  <w:style w:type="paragraph" w:customStyle="1" w:styleId="005">
    <w:name w:val="*005五级标题格式"/>
    <w:autoRedefine/>
    <w:rsid w:val="001620EE"/>
    <w:pPr>
      <w:widowControl w:val="0"/>
      <w:numPr>
        <w:ilvl w:val="4"/>
        <w:numId w:val="3"/>
      </w:numPr>
      <w:wordWrap w:val="0"/>
      <w:spacing w:afterLines="50" w:after="120" w:line="336" w:lineRule="auto"/>
      <w:jc w:val="both"/>
      <w:outlineLvl w:val="4"/>
    </w:pPr>
    <w:rPr>
      <w:rFonts w:ascii="Times New Roman" w:eastAsia="宋体" w:hAnsi="Times New Roman" w:cs="宋体"/>
      <w:bCs/>
      <w:sz w:val="24"/>
      <w:szCs w:val="28"/>
    </w:rPr>
  </w:style>
  <w:style w:type="paragraph" w:customStyle="1" w:styleId="aff5">
    <w:name w:val="*正文段落格式"/>
    <w:autoRedefine/>
    <w:rsid w:val="001620EE"/>
    <w:pPr>
      <w:widowControl w:val="0"/>
      <w:wordWrap w:val="0"/>
      <w:spacing w:afterLines="50" w:after="120" w:line="336" w:lineRule="auto"/>
      <w:ind w:firstLineChars="200" w:firstLine="480"/>
      <w:jc w:val="both"/>
    </w:pPr>
    <w:rPr>
      <w:rFonts w:ascii="Times New Roman" w:eastAsia="宋体" w:hAnsi="Times New Roman" w:cs="宋体"/>
      <w:sz w:val="24"/>
      <w:szCs w:val="20"/>
    </w:rPr>
  </w:style>
  <w:style w:type="paragraph" w:customStyle="1" w:styleId="aff6">
    <w:name w:val="*表名格式"/>
    <w:autoRedefine/>
    <w:rsid w:val="001620EE"/>
    <w:pPr>
      <w:widowControl w:val="0"/>
      <w:wordWrap w:val="0"/>
      <w:spacing w:beforeLines="50" w:before="120" w:afterLines="50" w:after="120"/>
      <w:jc w:val="center"/>
    </w:pPr>
    <w:rPr>
      <w:rFonts w:ascii="Times New Roman" w:eastAsia="宋体" w:hAnsi="Times New Roman" w:cs="宋体"/>
      <w:b/>
      <w:szCs w:val="20"/>
    </w:rPr>
  </w:style>
  <w:style w:type="paragraph" w:customStyle="1" w:styleId="aff7">
    <w:name w:val="*图名格式"/>
    <w:autoRedefine/>
    <w:rsid w:val="001620EE"/>
    <w:pPr>
      <w:widowControl w:val="0"/>
      <w:wordWrap w:val="0"/>
      <w:spacing w:beforeLines="50" w:before="120" w:afterLines="50" w:after="120"/>
      <w:jc w:val="center"/>
    </w:pPr>
    <w:rPr>
      <w:rFonts w:ascii="Times New Roman" w:eastAsia="宋体" w:hAnsi="Times New Roman" w:cs="宋体"/>
      <w:b/>
      <w:szCs w:val="20"/>
    </w:rPr>
  </w:style>
  <w:style w:type="paragraph" w:customStyle="1" w:styleId="1">
    <w:name w:val="样式 二级标题格式 + 段后: 1 行"/>
    <w:basedOn w:val="a0"/>
    <w:rsid w:val="001620EE"/>
    <w:pPr>
      <w:numPr>
        <w:ilvl w:val="1"/>
        <w:numId w:val="1"/>
      </w:numPr>
      <w:spacing w:afterLines="100" w:after="100"/>
      <w:jc w:val="left"/>
      <w:outlineLvl w:val="1"/>
    </w:pPr>
    <w:rPr>
      <w:rFonts w:eastAsia="黑体" w:cs="宋体"/>
      <w:color w:val="FF0000"/>
      <w:sz w:val="28"/>
      <w:szCs w:val="20"/>
    </w:rPr>
  </w:style>
  <w:style w:type="paragraph" w:customStyle="1" w:styleId="13">
    <w:name w:val="样式 四级标题格式 + 段后: 1 行"/>
    <w:basedOn w:val="004"/>
    <w:rsid w:val="001620EE"/>
    <w:pPr>
      <w:numPr>
        <w:ilvl w:val="0"/>
        <w:numId w:val="0"/>
      </w:numPr>
      <w:jc w:val="both"/>
    </w:pPr>
    <w:rPr>
      <w:rFonts w:cs="宋体"/>
      <w:bCs w:val="0"/>
      <w:szCs w:val="20"/>
    </w:rPr>
  </w:style>
  <w:style w:type="paragraph" w:customStyle="1" w:styleId="009">
    <w:name w:val="*009九级标题格式"/>
    <w:rsid w:val="001620EE"/>
    <w:pPr>
      <w:widowControl w:val="0"/>
      <w:numPr>
        <w:ilvl w:val="8"/>
        <w:numId w:val="3"/>
      </w:numPr>
      <w:wordWrap w:val="0"/>
      <w:spacing w:afterLines="50" w:after="50" w:line="336" w:lineRule="auto"/>
      <w:jc w:val="both"/>
      <w:outlineLvl w:val="8"/>
    </w:pPr>
    <w:rPr>
      <w:rFonts w:ascii="Times New Roman" w:eastAsia="宋体" w:hAnsi="Times New Roman" w:cs="宋体"/>
      <w:sz w:val="24"/>
      <w:szCs w:val="20"/>
    </w:rPr>
  </w:style>
  <w:style w:type="paragraph" w:customStyle="1" w:styleId="006">
    <w:name w:val="*006六级标题格式"/>
    <w:rsid w:val="001620EE"/>
    <w:pPr>
      <w:widowControl w:val="0"/>
      <w:numPr>
        <w:ilvl w:val="5"/>
        <w:numId w:val="3"/>
      </w:numPr>
      <w:wordWrap w:val="0"/>
      <w:spacing w:afterLines="50" w:after="50" w:line="336" w:lineRule="auto"/>
      <w:jc w:val="both"/>
      <w:outlineLvl w:val="5"/>
    </w:pPr>
    <w:rPr>
      <w:rFonts w:ascii="Times New Roman" w:eastAsia="宋体" w:hAnsi="Times New Roman" w:cs="Times New Roman"/>
      <w:sz w:val="24"/>
      <w:szCs w:val="24"/>
    </w:rPr>
  </w:style>
  <w:style w:type="paragraph" w:customStyle="1" w:styleId="007">
    <w:name w:val="*007七级标题格式"/>
    <w:rsid w:val="001620EE"/>
    <w:pPr>
      <w:widowControl w:val="0"/>
      <w:numPr>
        <w:ilvl w:val="6"/>
        <w:numId w:val="3"/>
      </w:numPr>
      <w:wordWrap w:val="0"/>
      <w:spacing w:afterLines="50" w:after="50" w:line="336" w:lineRule="auto"/>
      <w:jc w:val="both"/>
      <w:outlineLvl w:val="6"/>
    </w:pPr>
    <w:rPr>
      <w:rFonts w:ascii="Times New Roman" w:eastAsia="宋体" w:hAnsi="Times New Roman" w:cs="Times New Roman"/>
      <w:sz w:val="24"/>
      <w:szCs w:val="24"/>
    </w:rPr>
  </w:style>
  <w:style w:type="paragraph" w:customStyle="1" w:styleId="008">
    <w:name w:val="*008八级标题格式"/>
    <w:rsid w:val="001620EE"/>
    <w:pPr>
      <w:widowControl w:val="0"/>
      <w:numPr>
        <w:ilvl w:val="7"/>
        <w:numId w:val="3"/>
      </w:numPr>
      <w:wordWrap w:val="0"/>
      <w:spacing w:afterLines="50" w:after="50" w:line="336" w:lineRule="auto"/>
      <w:jc w:val="both"/>
      <w:outlineLvl w:val="7"/>
    </w:pPr>
    <w:rPr>
      <w:rFonts w:ascii="Times New Roman" w:eastAsia="宋体" w:hAnsi="Times New Roman" w:cs="宋体"/>
      <w:sz w:val="24"/>
      <w:szCs w:val="20"/>
    </w:rPr>
  </w:style>
  <w:style w:type="paragraph" w:customStyle="1" w:styleId="aff8">
    <w:name w:val="*篇与册格式"/>
    <w:basedOn w:val="a0"/>
    <w:autoRedefine/>
    <w:rsid w:val="001620EE"/>
    <w:pPr>
      <w:wordWrap w:val="0"/>
      <w:spacing w:beforeLines="100" w:before="100" w:afterLines="100" w:after="100"/>
      <w:jc w:val="center"/>
      <w:outlineLvl w:val="0"/>
    </w:pPr>
    <w:rPr>
      <w:rFonts w:ascii="黑体" w:eastAsia="黑体"/>
      <w:sz w:val="32"/>
    </w:rPr>
  </w:style>
  <w:style w:type="character" w:styleId="aff9">
    <w:name w:val="FollowedHyperlink"/>
    <w:basedOn w:val="a1"/>
    <w:rsid w:val="001620EE"/>
    <w:rPr>
      <w:color w:val="954F72" w:themeColor="followedHyperlink"/>
      <w:u w:val="single"/>
    </w:rPr>
  </w:style>
  <w:style w:type="paragraph" w:customStyle="1" w:styleId="affa">
    <w:name w:val="*表格文字格式（左对齐）"/>
    <w:basedOn w:val="aff4"/>
    <w:rsid w:val="001620EE"/>
    <w:pPr>
      <w:jc w:val="left"/>
    </w:pPr>
    <w:rPr>
      <w:szCs w:val="24"/>
    </w:rPr>
  </w:style>
  <w:style w:type="paragraph" w:customStyle="1" w:styleId="ctrle">
    <w:name w:val="图表文字 居中 ctrl+e"/>
    <w:basedOn w:val="a0"/>
    <w:autoRedefine/>
    <w:rsid w:val="001620EE"/>
    <w:pPr>
      <w:snapToGrid w:val="0"/>
      <w:jc w:val="center"/>
    </w:pPr>
    <w:rPr>
      <w:rFonts w:cs="宋体"/>
      <w:szCs w:val="20"/>
    </w:rPr>
  </w:style>
  <w:style w:type="paragraph" w:customStyle="1" w:styleId="affb">
    <w:name w:val="*表格文字格式（右对齐）"/>
    <w:basedOn w:val="aff4"/>
    <w:rsid w:val="001620EE"/>
    <w:pPr>
      <w:jc w:val="right"/>
    </w:pPr>
  </w:style>
  <w:style w:type="paragraph" w:styleId="affc">
    <w:name w:val="Date"/>
    <w:basedOn w:val="a0"/>
    <w:next w:val="a0"/>
    <w:link w:val="affd"/>
    <w:rsid w:val="001620EE"/>
    <w:pPr>
      <w:ind w:leftChars="2500" w:left="100"/>
    </w:pPr>
  </w:style>
  <w:style w:type="character" w:customStyle="1" w:styleId="affd">
    <w:name w:val="日期 字符"/>
    <w:basedOn w:val="a1"/>
    <w:link w:val="affc"/>
    <w:rsid w:val="001620EE"/>
    <w:rPr>
      <w:rFonts w:ascii="Times New Roman" w:eastAsia="宋体" w:hAnsi="Times New Roman" w:cs="Times New Roman"/>
      <w:sz w:val="24"/>
      <w:szCs w:val="24"/>
    </w:rPr>
  </w:style>
  <w:style w:type="table" w:customStyle="1" w:styleId="14">
    <w:name w:val="网格型1"/>
    <w:basedOn w:val="a2"/>
    <w:next w:val="ab"/>
    <w:uiPriority w:val="39"/>
    <w:rsid w:val="001620E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b"/>
    <w:uiPriority w:val="39"/>
    <w:rsid w:val="001620E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篇与册格式"/>
    <w:basedOn w:val="a0"/>
    <w:autoRedefine/>
    <w:rsid w:val="001620EE"/>
    <w:pPr>
      <w:wordWrap w:val="0"/>
      <w:spacing w:beforeLines="100" w:before="100" w:afterLines="100" w:after="100"/>
      <w:jc w:val="center"/>
      <w:outlineLvl w:val="0"/>
    </w:pPr>
    <w:rPr>
      <w:rFonts w:ascii="黑体" w:eastAsia="黑体"/>
      <w:color w:val="00B0F0"/>
      <w:sz w:val="32"/>
    </w:rPr>
  </w:style>
  <w:style w:type="character" w:styleId="afff">
    <w:name w:val="annotation reference"/>
    <w:basedOn w:val="a1"/>
    <w:uiPriority w:val="99"/>
    <w:semiHidden/>
    <w:unhideWhenUsed/>
    <w:rsid w:val="003B73EA"/>
    <w:rPr>
      <w:sz w:val="21"/>
      <w:szCs w:val="21"/>
    </w:rPr>
  </w:style>
  <w:style w:type="paragraph" w:styleId="afff0">
    <w:name w:val="No Spacing"/>
    <w:uiPriority w:val="1"/>
    <w:qFormat/>
    <w:rsid w:val="003C4BFE"/>
    <w:pPr>
      <w:widowControl w:val="0"/>
      <w:jc w:val="both"/>
    </w:pPr>
  </w:style>
  <w:style w:type="character" w:styleId="HTML1">
    <w:name w:val="HTML Code"/>
    <w:basedOn w:val="a1"/>
    <w:uiPriority w:val="99"/>
    <w:semiHidden/>
    <w:unhideWhenUsed/>
    <w:rsid w:val="00542124"/>
    <w:rPr>
      <w:rFonts w:ascii="宋体" w:eastAsia="宋体" w:hAnsi="宋体" w:cs="宋体"/>
      <w:sz w:val="24"/>
      <w:szCs w:val="24"/>
    </w:rPr>
  </w:style>
  <w:style w:type="character" w:styleId="afff1">
    <w:name w:val="Emphasis"/>
    <w:basedOn w:val="a1"/>
    <w:uiPriority w:val="20"/>
    <w:qFormat/>
    <w:rsid w:val="000C03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3130">
      <w:bodyDiv w:val="1"/>
      <w:marLeft w:val="0"/>
      <w:marRight w:val="0"/>
      <w:marTop w:val="0"/>
      <w:marBottom w:val="0"/>
      <w:divBdr>
        <w:top w:val="none" w:sz="0" w:space="0" w:color="auto"/>
        <w:left w:val="none" w:sz="0" w:space="0" w:color="auto"/>
        <w:bottom w:val="none" w:sz="0" w:space="0" w:color="auto"/>
        <w:right w:val="none" w:sz="0" w:space="0" w:color="auto"/>
      </w:divBdr>
    </w:div>
    <w:div w:id="47804744">
      <w:bodyDiv w:val="1"/>
      <w:marLeft w:val="0"/>
      <w:marRight w:val="0"/>
      <w:marTop w:val="0"/>
      <w:marBottom w:val="0"/>
      <w:divBdr>
        <w:top w:val="none" w:sz="0" w:space="0" w:color="auto"/>
        <w:left w:val="none" w:sz="0" w:space="0" w:color="auto"/>
        <w:bottom w:val="none" w:sz="0" w:space="0" w:color="auto"/>
        <w:right w:val="none" w:sz="0" w:space="0" w:color="auto"/>
      </w:divBdr>
    </w:div>
    <w:div w:id="54084385">
      <w:bodyDiv w:val="1"/>
      <w:marLeft w:val="0"/>
      <w:marRight w:val="0"/>
      <w:marTop w:val="0"/>
      <w:marBottom w:val="0"/>
      <w:divBdr>
        <w:top w:val="none" w:sz="0" w:space="0" w:color="auto"/>
        <w:left w:val="none" w:sz="0" w:space="0" w:color="auto"/>
        <w:bottom w:val="none" w:sz="0" w:space="0" w:color="auto"/>
        <w:right w:val="none" w:sz="0" w:space="0" w:color="auto"/>
      </w:divBdr>
    </w:div>
    <w:div w:id="56900949">
      <w:bodyDiv w:val="1"/>
      <w:marLeft w:val="0"/>
      <w:marRight w:val="0"/>
      <w:marTop w:val="0"/>
      <w:marBottom w:val="0"/>
      <w:divBdr>
        <w:top w:val="none" w:sz="0" w:space="0" w:color="auto"/>
        <w:left w:val="none" w:sz="0" w:space="0" w:color="auto"/>
        <w:bottom w:val="none" w:sz="0" w:space="0" w:color="auto"/>
        <w:right w:val="none" w:sz="0" w:space="0" w:color="auto"/>
      </w:divBdr>
      <w:divsChild>
        <w:div w:id="1788159065">
          <w:marLeft w:val="3240"/>
          <w:marRight w:val="0"/>
          <w:marTop w:val="77"/>
          <w:marBottom w:val="0"/>
          <w:divBdr>
            <w:top w:val="none" w:sz="0" w:space="0" w:color="auto"/>
            <w:left w:val="none" w:sz="0" w:space="0" w:color="auto"/>
            <w:bottom w:val="none" w:sz="0" w:space="0" w:color="auto"/>
            <w:right w:val="none" w:sz="0" w:space="0" w:color="auto"/>
          </w:divBdr>
        </w:div>
      </w:divsChild>
    </w:div>
    <w:div w:id="65149602">
      <w:bodyDiv w:val="1"/>
      <w:marLeft w:val="0"/>
      <w:marRight w:val="0"/>
      <w:marTop w:val="0"/>
      <w:marBottom w:val="0"/>
      <w:divBdr>
        <w:top w:val="none" w:sz="0" w:space="0" w:color="auto"/>
        <w:left w:val="none" w:sz="0" w:space="0" w:color="auto"/>
        <w:bottom w:val="none" w:sz="0" w:space="0" w:color="auto"/>
        <w:right w:val="none" w:sz="0" w:space="0" w:color="auto"/>
      </w:divBdr>
    </w:div>
    <w:div w:id="94987867">
      <w:bodyDiv w:val="1"/>
      <w:marLeft w:val="0"/>
      <w:marRight w:val="0"/>
      <w:marTop w:val="0"/>
      <w:marBottom w:val="0"/>
      <w:divBdr>
        <w:top w:val="none" w:sz="0" w:space="0" w:color="auto"/>
        <w:left w:val="none" w:sz="0" w:space="0" w:color="auto"/>
        <w:bottom w:val="none" w:sz="0" w:space="0" w:color="auto"/>
        <w:right w:val="none" w:sz="0" w:space="0" w:color="auto"/>
      </w:divBdr>
    </w:div>
    <w:div w:id="126171519">
      <w:bodyDiv w:val="1"/>
      <w:marLeft w:val="0"/>
      <w:marRight w:val="0"/>
      <w:marTop w:val="0"/>
      <w:marBottom w:val="0"/>
      <w:divBdr>
        <w:top w:val="none" w:sz="0" w:space="0" w:color="auto"/>
        <w:left w:val="none" w:sz="0" w:space="0" w:color="auto"/>
        <w:bottom w:val="none" w:sz="0" w:space="0" w:color="auto"/>
        <w:right w:val="none" w:sz="0" w:space="0" w:color="auto"/>
      </w:divBdr>
    </w:div>
    <w:div w:id="142893687">
      <w:bodyDiv w:val="1"/>
      <w:marLeft w:val="0"/>
      <w:marRight w:val="0"/>
      <w:marTop w:val="0"/>
      <w:marBottom w:val="0"/>
      <w:divBdr>
        <w:top w:val="none" w:sz="0" w:space="0" w:color="auto"/>
        <w:left w:val="none" w:sz="0" w:space="0" w:color="auto"/>
        <w:bottom w:val="none" w:sz="0" w:space="0" w:color="auto"/>
        <w:right w:val="none" w:sz="0" w:space="0" w:color="auto"/>
      </w:divBdr>
    </w:div>
    <w:div w:id="146481409">
      <w:bodyDiv w:val="1"/>
      <w:marLeft w:val="0"/>
      <w:marRight w:val="0"/>
      <w:marTop w:val="0"/>
      <w:marBottom w:val="0"/>
      <w:divBdr>
        <w:top w:val="none" w:sz="0" w:space="0" w:color="auto"/>
        <w:left w:val="none" w:sz="0" w:space="0" w:color="auto"/>
        <w:bottom w:val="none" w:sz="0" w:space="0" w:color="auto"/>
        <w:right w:val="none" w:sz="0" w:space="0" w:color="auto"/>
      </w:divBdr>
    </w:div>
    <w:div w:id="155650015">
      <w:bodyDiv w:val="1"/>
      <w:marLeft w:val="0"/>
      <w:marRight w:val="0"/>
      <w:marTop w:val="0"/>
      <w:marBottom w:val="0"/>
      <w:divBdr>
        <w:top w:val="none" w:sz="0" w:space="0" w:color="auto"/>
        <w:left w:val="none" w:sz="0" w:space="0" w:color="auto"/>
        <w:bottom w:val="none" w:sz="0" w:space="0" w:color="auto"/>
        <w:right w:val="none" w:sz="0" w:space="0" w:color="auto"/>
      </w:divBdr>
    </w:div>
    <w:div w:id="155652062">
      <w:bodyDiv w:val="1"/>
      <w:marLeft w:val="0"/>
      <w:marRight w:val="0"/>
      <w:marTop w:val="0"/>
      <w:marBottom w:val="0"/>
      <w:divBdr>
        <w:top w:val="none" w:sz="0" w:space="0" w:color="auto"/>
        <w:left w:val="none" w:sz="0" w:space="0" w:color="auto"/>
        <w:bottom w:val="none" w:sz="0" w:space="0" w:color="auto"/>
        <w:right w:val="none" w:sz="0" w:space="0" w:color="auto"/>
      </w:divBdr>
    </w:div>
    <w:div w:id="164252395">
      <w:bodyDiv w:val="1"/>
      <w:marLeft w:val="0"/>
      <w:marRight w:val="0"/>
      <w:marTop w:val="0"/>
      <w:marBottom w:val="0"/>
      <w:divBdr>
        <w:top w:val="none" w:sz="0" w:space="0" w:color="auto"/>
        <w:left w:val="none" w:sz="0" w:space="0" w:color="auto"/>
        <w:bottom w:val="none" w:sz="0" w:space="0" w:color="auto"/>
        <w:right w:val="none" w:sz="0" w:space="0" w:color="auto"/>
      </w:divBdr>
    </w:div>
    <w:div w:id="183056789">
      <w:bodyDiv w:val="1"/>
      <w:marLeft w:val="0"/>
      <w:marRight w:val="0"/>
      <w:marTop w:val="0"/>
      <w:marBottom w:val="0"/>
      <w:divBdr>
        <w:top w:val="none" w:sz="0" w:space="0" w:color="auto"/>
        <w:left w:val="none" w:sz="0" w:space="0" w:color="auto"/>
        <w:bottom w:val="none" w:sz="0" w:space="0" w:color="auto"/>
        <w:right w:val="none" w:sz="0" w:space="0" w:color="auto"/>
      </w:divBdr>
    </w:div>
    <w:div w:id="184443807">
      <w:bodyDiv w:val="1"/>
      <w:marLeft w:val="0"/>
      <w:marRight w:val="0"/>
      <w:marTop w:val="0"/>
      <w:marBottom w:val="0"/>
      <w:divBdr>
        <w:top w:val="none" w:sz="0" w:space="0" w:color="auto"/>
        <w:left w:val="none" w:sz="0" w:space="0" w:color="auto"/>
        <w:bottom w:val="none" w:sz="0" w:space="0" w:color="auto"/>
        <w:right w:val="none" w:sz="0" w:space="0" w:color="auto"/>
      </w:divBdr>
    </w:div>
    <w:div w:id="219052242">
      <w:bodyDiv w:val="1"/>
      <w:marLeft w:val="0"/>
      <w:marRight w:val="0"/>
      <w:marTop w:val="0"/>
      <w:marBottom w:val="0"/>
      <w:divBdr>
        <w:top w:val="none" w:sz="0" w:space="0" w:color="auto"/>
        <w:left w:val="none" w:sz="0" w:space="0" w:color="auto"/>
        <w:bottom w:val="none" w:sz="0" w:space="0" w:color="auto"/>
        <w:right w:val="none" w:sz="0" w:space="0" w:color="auto"/>
      </w:divBdr>
    </w:div>
    <w:div w:id="229384099">
      <w:bodyDiv w:val="1"/>
      <w:marLeft w:val="0"/>
      <w:marRight w:val="0"/>
      <w:marTop w:val="0"/>
      <w:marBottom w:val="0"/>
      <w:divBdr>
        <w:top w:val="none" w:sz="0" w:space="0" w:color="auto"/>
        <w:left w:val="none" w:sz="0" w:space="0" w:color="auto"/>
        <w:bottom w:val="none" w:sz="0" w:space="0" w:color="auto"/>
        <w:right w:val="none" w:sz="0" w:space="0" w:color="auto"/>
      </w:divBdr>
    </w:div>
    <w:div w:id="234170902">
      <w:bodyDiv w:val="1"/>
      <w:marLeft w:val="0"/>
      <w:marRight w:val="0"/>
      <w:marTop w:val="0"/>
      <w:marBottom w:val="0"/>
      <w:divBdr>
        <w:top w:val="none" w:sz="0" w:space="0" w:color="auto"/>
        <w:left w:val="none" w:sz="0" w:space="0" w:color="auto"/>
        <w:bottom w:val="none" w:sz="0" w:space="0" w:color="auto"/>
        <w:right w:val="none" w:sz="0" w:space="0" w:color="auto"/>
      </w:divBdr>
    </w:div>
    <w:div w:id="244189802">
      <w:bodyDiv w:val="1"/>
      <w:marLeft w:val="0"/>
      <w:marRight w:val="0"/>
      <w:marTop w:val="0"/>
      <w:marBottom w:val="0"/>
      <w:divBdr>
        <w:top w:val="none" w:sz="0" w:space="0" w:color="auto"/>
        <w:left w:val="none" w:sz="0" w:space="0" w:color="auto"/>
        <w:bottom w:val="none" w:sz="0" w:space="0" w:color="auto"/>
        <w:right w:val="none" w:sz="0" w:space="0" w:color="auto"/>
      </w:divBdr>
      <w:divsChild>
        <w:div w:id="1701198759">
          <w:marLeft w:val="0"/>
          <w:marRight w:val="0"/>
          <w:marTop w:val="0"/>
          <w:marBottom w:val="0"/>
          <w:divBdr>
            <w:top w:val="none" w:sz="0" w:space="0" w:color="auto"/>
            <w:left w:val="none" w:sz="0" w:space="0" w:color="auto"/>
            <w:bottom w:val="none" w:sz="0" w:space="0" w:color="auto"/>
            <w:right w:val="none" w:sz="0" w:space="0" w:color="auto"/>
          </w:divBdr>
          <w:divsChild>
            <w:div w:id="890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994">
      <w:bodyDiv w:val="1"/>
      <w:marLeft w:val="0"/>
      <w:marRight w:val="0"/>
      <w:marTop w:val="0"/>
      <w:marBottom w:val="0"/>
      <w:divBdr>
        <w:top w:val="none" w:sz="0" w:space="0" w:color="auto"/>
        <w:left w:val="none" w:sz="0" w:space="0" w:color="auto"/>
        <w:bottom w:val="none" w:sz="0" w:space="0" w:color="auto"/>
        <w:right w:val="none" w:sz="0" w:space="0" w:color="auto"/>
      </w:divBdr>
      <w:divsChild>
        <w:div w:id="1375932818">
          <w:marLeft w:val="547"/>
          <w:marRight w:val="0"/>
          <w:marTop w:val="115"/>
          <w:marBottom w:val="0"/>
          <w:divBdr>
            <w:top w:val="none" w:sz="0" w:space="0" w:color="auto"/>
            <w:left w:val="none" w:sz="0" w:space="0" w:color="auto"/>
            <w:bottom w:val="none" w:sz="0" w:space="0" w:color="auto"/>
            <w:right w:val="none" w:sz="0" w:space="0" w:color="auto"/>
          </w:divBdr>
        </w:div>
      </w:divsChild>
    </w:div>
    <w:div w:id="270554218">
      <w:bodyDiv w:val="1"/>
      <w:marLeft w:val="0"/>
      <w:marRight w:val="0"/>
      <w:marTop w:val="0"/>
      <w:marBottom w:val="0"/>
      <w:divBdr>
        <w:top w:val="none" w:sz="0" w:space="0" w:color="auto"/>
        <w:left w:val="none" w:sz="0" w:space="0" w:color="auto"/>
        <w:bottom w:val="none" w:sz="0" w:space="0" w:color="auto"/>
        <w:right w:val="none" w:sz="0" w:space="0" w:color="auto"/>
      </w:divBdr>
    </w:div>
    <w:div w:id="312610962">
      <w:bodyDiv w:val="1"/>
      <w:marLeft w:val="0"/>
      <w:marRight w:val="0"/>
      <w:marTop w:val="0"/>
      <w:marBottom w:val="0"/>
      <w:divBdr>
        <w:top w:val="none" w:sz="0" w:space="0" w:color="auto"/>
        <w:left w:val="none" w:sz="0" w:space="0" w:color="auto"/>
        <w:bottom w:val="none" w:sz="0" w:space="0" w:color="auto"/>
        <w:right w:val="none" w:sz="0" w:space="0" w:color="auto"/>
      </w:divBdr>
    </w:div>
    <w:div w:id="316688152">
      <w:bodyDiv w:val="1"/>
      <w:marLeft w:val="0"/>
      <w:marRight w:val="0"/>
      <w:marTop w:val="0"/>
      <w:marBottom w:val="0"/>
      <w:divBdr>
        <w:top w:val="none" w:sz="0" w:space="0" w:color="auto"/>
        <w:left w:val="none" w:sz="0" w:space="0" w:color="auto"/>
        <w:bottom w:val="none" w:sz="0" w:space="0" w:color="auto"/>
        <w:right w:val="none" w:sz="0" w:space="0" w:color="auto"/>
      </w:divBdr>
    </w:div>
    <w:div w:id="322320541">
      <w:bodyDiv w:val="1"/>
      <w:marLeft w:val="0"/>
      <w:marRight w:val="0"/>
      <w:marTop w:val="0"/>
      <w:marBottom w:val="0"/>
      <w:divBdr>
        <w:top w:val="none" w:sz="0" w:space="0" w:color="auto"/>
        <w:left w:val="none" w:sz="0" w:space="0" w:color="auto"/>
        <w:bottom w:val="none" w:sz="0" w:space="0" w:color="auto"/>
        <w:right w:val="none" w:sz="0" w:space="0" w:color="auto"/>
      </w:divBdr>
      <w:divsChild>
        <w:div w:id="717049638">
          <w:marLeft w:val="0"/>
          <w:marRight w:val="0"/>
          <w:marTop w:val="0"/>
          <w:marBottom w:val="0"/>
          <w:divBdr>
            <w:top w:val="none" w:sz="0" w:space="0" w:color="auto"/>
            <w:left w:val="none" w:sz="0" w:space="0" w:color="auto"/>
            <w:bottom w:val="none" w:sz="0" w:space="0" w:color="auto"/>
            <w:right w:val="none" w:sz="0" w:space="0" w:color="auto"/>
          </w:divBdr>
          <w:divsChild>
            <w:div w:id="1806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351">
      <w:bodyDiv w:val="1"/>
      <w:marLeft w:val="0"/>
      <w:marRight w:val="0"/>
      <w:marTop w:val="0"/>
      <w:marBottom w:val="0"/>
      <w:divBdr>
        <w:top w:val="none" w:sz="0" w:space="0" w:color="auto"/>
        <w:left w:val="none" w:sz="0" w:space="0" w:color="auto"/>
        <w:bottom w:val="none" w:sz="0" w:space="0" w:color="auto"/>
        <w:right w:val="none" w:sz="0" w:space="0" w:color="auto"/>
      </w:divBdr>
    </w:div>
    <w:div w:id="379524160">
      <w:bodyDiv w:val="1"/>
      <w:marLeft w:val="0"/>
      <w:marRight w:val="0"/>
      <w:marTop w:val="0"/>
      <w:marBottom w:val="0"/>
      <w:divBdr>
        <w:top w:val="none" w:sz="0" w:space="0" w:color="auto"/>
        <w:left w:val="none" w:sz="0" w:space="0" w:color="auto"/>
        <w:bottom w:val="none" w:sz="0" w:space="0" w:color="auto"/>
        <w:right w:val="none" w:sz="0" w:space="0" w:color="auto"/>
      </w:divBdr>
    </w:div>
    <w:div w:id="394935060">
      <w:bodyDiv w:val="1"/>
      <w:marLeft w:val="0"/>
      <w:marRight w:val="0"/>
      <w:marTop w:val="0"/>
      <w:marBottom w:val="0"/>
      <w:divBdr>
        <w:top w:val="none" w:sz="0" w:space="0" w:color="auto"/>
        <w:left w:val="none" w:sz="0" w:space="0" w:color="auto"/>
        <w:bottom w:val="none" w:sz="0" w:space="0" w:color="auto"/>
        <w:right w:val="none" w:sz="0" w:space="0" w:color="auto"/>
      </w:divBdr>
    </w:div>
    <w:div w:id="412973802">
      <w:bodyDiv w:val="1"/>
      <w:marLeft w:val="0"/>
      <w:marRight w:val="0"/>
      <w:marTop w:val="0"/>
      <w:marBottom w:val="0"/>
      <w:divBdr>
        <w:top w:val="none" w:sz="0" w:space="0" w:color="auto"/>
        <w:left w:val="none" w:sz="0" w:space="0" w:color="auto"/>
        <w:bottom w:val="none" w:sz="0" w:space="0" w:color="auto"/>
        <w:right w:val="none" w:sz="0" w:space="0" w:color="auto"/>
      </w:divBdr>
    </w:div>
    <w:div w:id="414013719">
      <w:bodyDiv w:val="1"/>
      <w:marLeft w:val="0"/>
      <w:marRight w:val="0"/>
      <w:marTop w:val="0"/>
      <w:marBottom w:val="0"/>
      <w:divBdr>
        <w:top w:val="none" w:sz="0" w:space="0" w:color="auto"/>
        <w:left w:val="none" w:sz="0" w:space="0" w:color="auto"/>
        <w:bottom w:val="none" w:sz="0" w:space="0" w:color="auto"/>
        <w:right w:val="none" w:sz="0" w:space="0" w:color="auto"/>
      </w:divBdr>
    </w:div>
    <w:div w:id="421682660">
      <w:bodyDiv w:val="1"/>
      <w:marLeft w:val="0"/>
      <w:marRight w:val="0"/>
      <w:marTop w:val="0"/>
      <w:marBottom w:val="0"/>
      <w:divBdr>
        <w:top w:val="none" w:sz="0" w:space="0" w:color="auto"/>
        <w:left w:val="none" w:sz="0" w:space="0" w:color="auto"/>
        <w:bottom w:val="none" w:sz="0" w:space="0" w:color="auto"/>
        <w:right w:val="none" w:sz="0" w:space="0" w:color="auto"/>
      </w:divBdr>
      <w:divsChild>
        <w:div w:id="1415206128">
          <w:marLeft w:val="0"/>
          <w:marRight w:val="0"/>
          <w:marTop w:val="0"/>
          <w:marBottom w:val="0"/>
          <w:divBdr>
            <w:top w:val="none" w:sz="0" w:space="0" w:color="auto"/>
            <w:left w:val="none" w:sz="0" w:space="0" w:color="auto"/>
            <w:bottom w:val="none" w:sz="0" w:space="0" w:color="auto"/>
            <w:right w:val="none" w:sz="0" w:space="0" w:color="auto"/>
          </w:divBdr>
          <w:divsChild>
            <w:div w:id="10078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9227">
      <w:bodyDiv w:val="1"/>
      <w:marLeft w:val="0"/>
      <w:marRight w:val="0"/>
      <w:marTop w:val="0"/>
      <w:marBottom w:val="0"/>
      <w:divBdr>
        <w:top w:val="none" w:sz="0" w:space="0" w:color="auto"/>
        <w:left w:val="none" w:sz="0" w:space="0" w:color="auto"/>
        <w:bottom w:val="none" w:sz="0" w:space="0" w:color="auto"/>
        <w:right w:val="none" w:sz="0" w:space="0" w:color="auto"/>
      </w:divBdr>
    </w:div>
    <w:div w:id="452941317">
      <w:bodyDiv w:val="1"/>
      <w:marLeft w:val="0"/>
      <w:marRight w:val="0"/>
      <w:marTop w:val="0"/>
      <w:marBottom w:val="0"/>
      <w:divBdr>
        <w:top w:val="none" w:sz="0" w:space="0" w:color="auto"/>
        <w:left w:val="none" w:sz="0" w:space="0" w:color="auto"/>
        <w:bottom w:val="none" w:sz="0" w:space="0" w:color="auto"/>
        <w:right w:val="none" w:sz="0" w:space="0" w:color="auto"/>
      </w:divBdr>
    </w:div>
    <w:div w:id="459610859">
      <w:bodyDiv w:val="1"/>
      <w:marLeft w:val="0"/>
      <w:marRight w:val="0"/>
      <w:marTop w:val="0"/>
      <w:marBottom w:val="0"/>
      <w:divBdr>
        <w:top w:val="none" w:sz="0" w:space="0" w:color="auto"/>
        <w:left w:val="none" w:sz="0" w:space="0" w:color="auto"/>
        <w:bottom w:val="none" w:sz="0" w:space="0" w:color="auto"/>
        <w:right w:val="none" w:sz="0" w:space="0" w:color="auto"/>
      </w:divBdr>
    </w:div>
    <w:div w:id="463812411">
      <w:bodyDiv w:val="1"/>
      <w:marLeft w:val="0"/>
      <w:marRight w:val="0"/>
      <w:marTop w:val="0"/>
      <w:marBottom w:val="0"/>
      <w:divBdr>
        <w:top w:val="none" w:sz="0" w:space="0" w:color="auto"/>
        <w:left w:val="none" w:sz="0" w:space="0" w:color="auto"/>
        <w:bottom w:val="none" w:sz="0" w:space="0" w:color="auto"/>
        <w:right w:val="none" w:sz="0" w:space="0" w:color="auto"/>
      </w:divBdr>
    </w:div>
    <w:div w:id="475411901">
      <w:bodyDiv w:val="1"/>
      <w:marLeft w:val="0"/>
      <w:marRight w:val="0"/>
      <w:marTop w:val="0"/>
      <w:marBottom w:val="0"/>
      <w:divBdr>
        <w:top w:val="none" w:sz="0" w:space="0" w:color="auto"/>
        <w:left w:val="none" w:sz="0" w:space="0" w:color="auto"/>
        <w:bottom w:val="none" w:sz="0" w:space="0" w:color="auto"/>
        <w:right w:val="none" w:sz="0" w:space="0" w:color="auto"/>
      </w:divBdr>
    </w:div>
    <w:div w:id="524028297">
      <w:bodyDiv w:val="1"/>
      <w:marLeft w:val="0"/>
      <w:marRight w:val="0"/>
      <w:marTop w:val="0"/>
      <w:marBottom w:val="0"/>
      <w:divBdr>
        <w:top w:val="none" w:sz="0" w:space="0" w:color="auto"/>
        <w:left w:val="none" w:sz="0" w:space="0" w:color="auto"/>
        <w:bottom w:val="none" w:sz="0" w:space="0" w:color="auto"/>
        <w:right w:val="none" w:sz="0" w:space="0" w:color="auto"/>
      </w:divBdr>
    </w:div>
    <w:div w:id="552430822">
      <w:bodyDiv w:val="1"/>
      <w:marLeft w:val="0"/>
      <w:marRight w:val="0"/>
      <w:marTop w:val="0"/>
      <w:marBottom w:val="0"/>
      <w:divBdr>
        <w:top w:val="none" w:sz="0" w:space="0" w:color="auto"/>
        <w:left w:val="none" w:sz="0" w:space="0" w:color="auto"/>
        <w:bottom w:val="none" w:sz="0" w:space="0" w:color="auto"/>
        <w:right w:val="none" w:sz="0" w:space="0" w:color="auto"/>
      </w:divBdr>
    </w:div>
    <w:div w:id="557057381">
      <w:bodyDiv w:val="1"/>
      <w:marLeft w:val="0"/>
      <w:marRight w:val="0"/>
      <w:marTop w:val="0"/>
      <w:marBottom w:val="0"/>
      <w:divBdr>
        <w:top w:val="none" w:sz="0" w:space="0" w:color="auto"/>
        <w:left w:val="none" w:sz="0" w:space="0" w:color="auto"/>
        <w:bottom w:val="none" w:sz="0" w:space="0" w:color="auto"/>
        <w:right w:val="none" w:sz="0" w:space="0" w:color="auto"/>
      </w:divBdr>
    </w:div>
    <w:div w:id="561015933">
      <w:bodyDiv w:val="1"/>
      <w:marLeft w:val="0"/>
      <w:marRight w:val="0"/>
      <w:marTop w:val="0"/>
      <w:marBottom w:val="0"/>
      <w:divBdr>
        <w:top w:val="none" w:sz="0" w:space="0" w:color="auto"/>
        <w:left w:val="none" w:sz="0" w:space="0" w:color="auto"/>
        <w:bottom w:val="none" w:sz="0" w:space="0" w:color="auto"/>
        <w:right w:val="none" w:sz="0" w:space="0" w:color="auto"/>
      </w:divBdr>
    </w:div>
    <w:div w:id="579094476">
      <w:bodyDiv w:val="1"/>
      <w:marLeft w:val="0"/>
      <w:marRight w:val="0"/>
      <w:marTop w:val="0"/>
      <w:marBottom w:val="0"/>
      <w:divBdr>
        <w:top w:val="none" w:sz="0" w:space="0" w:color="auto"/>
        <w:left w:val="none" w:sz="0" w:space="0" w:color="auto"/>
        <w:bottom w:val="none" w:sz="0" w:space="0" w:color="auto"/>
        <w:right w:val="none" w:sz="0" w:space="0" w:color="auto"/>
      </w:divBdr>
    </w:div>
    <w:div w:id="581792899">
      <w:bodyDiv w:val="1"/>
      <w:marLeft w:val="0"/>
      <w:marRight w:val="0"/>
      <w:marTop w:val="0"/>
      <w:marBottom w:val="0"/>
      <w:divBdr>
        <w:top w:val="none" w:sz="0" w:space="0" w:color="auto"/>
        <w:left w:val="none" w:sz="0" w:space="0" w:color="auto"/>
        <w:bottom w:val="none" w:sz="0" w:space="0" w:color="auto"/>
        <w:right w:val="none" w:sz="0" w:space="0" w:color="auto"/>
      </w:divBdr>
    </w:div>
    <w:div w:id="598875011">
      <w:bodyDiv w:val="1"/>
      <w:marLeft w:val="0"/>
      <w:marRight w:val="0"/>
      <w:marTop w:val="0"/>
      <w:marBottom w:val="0"/>
      <w:divBdr>
        <w:top w:val="none" w:sz="0" w:space="0" w:color="auto"/>
        <w:left w:val="none" w:sz="0" w:space="0" w:color="auto"/>
        <w:bottom w:val="none" w:sz="0" w:space="0" w:color="auto"/>
        <w:right w:val="none" w:sz="0" w:space="0" w:color="auto"/>
      </w:divBdr>
    </w:div>
    <w:div w:id="607154647">
      <w:bodyDiv w:val="1"/>
      <w:marLeft w:val="0"/>
      <w:marRight w:val="0"/>
      <w:marTop w:val="0"/>
      <w:marBottom w:val="0"/>
      <w:divBdr>
        <w:top w:val="none" w:sz="0" w:space="0" w:color="auto"/>
        <w:left w:val="none" w:sz="0" w:space="0" w:color="auto"/>
        <w:bottom w:val="none" w:sz="0" w:space="0" w:color="auto"/>
        <w:right w:val="none" w:sz="0" w:space="0" w:color="auto"/>
      </w:divBdr>
    </w:div>
    <w:div w:id="628972313">
      <w:bodyDiv w:val="1"/>
      <w:marLeft w:val="0"/>
      <w:marRight w:val="0"/>
      <w:marTop w:val="0"/>
      <w:marBottom w:val="0"/>
      <w:divBdr>
        <w:top w:val="none" w:sz="0" w:space="0" w:color="auto"/>
        <w:left w:val="none" w:sz="0" w:space="0" w:color="auto"/>
        <w:bottom w:val="none" w:sz="0" w:space="0" w:color="auto"/>
        <w:right w:val="none" w:sz="0" w:space="0" w:color="auto"/>
      </w:divBdr>
      <w:divsChild>
        <w:div w:id="1732534590">
          <w:marLeft w:val="0"/>
          <w:marRight w:val="0"/>
          <w:marTop w:val="0"/>
          <w:marBottom w:val="0"/>
          <w:divBdr>
            <w:top w:val="none" w:sz="0" w:space="0" w:color="auto"/>
            <w:left w:val="none" w:sz="0" w:space="0" w:color="auto"/>
            <w:bottom w:val="none" w:sz="0" w:space="0" w:color="auto"/>
            <w:right w:val="none" w:sz="0" w:space="0" w:color="auto"/>
          </w:divBdr>
          <w:divsChild>
            <w:div w:id="18742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3910">
      <w:bodyDiv w:val="1"/>
      <w:marLeft w:val="0"/>
      <w:marRight w:val="0"/>
      <w:marTop w:val="0"/>
      <w:marBottom w:val="0"/>
      <w:divBdr>
        <w:top w:val="none" w:sz="0" w:space="0" w:color="auto"/>
        <w:left w:val="none" w:sz="0" w:space="0" w:color="auto"/>
        <w:bottom w:val="none" w:sz="0" w:space="0" w:color="auto"/>
        <w:right w:val="none" w:sz="0" w:space="0" w:color="auto"/>
      </w:divBdr>
      <w:divsChild>
        <w:div w:id="1384141243">
          <w:marLeft w:val="3240"/>
          <w:marRight w:val="0"/>
          <w:marTop w:val="77"/>
          <w:marBottom w:val="0"/>
          <w:divBdr>
            <w:top w:val="none" w:sz="0" w:space="0" w:color="auto"/>
            <w:left w:val="none" w:sz="0" w:space="0" w:color="auto"/>
            <w:bottom w:val="none" w:sz="0" w:space="0" w:color="auto"/>
            <w:right w:val="none" w:sz="0" w:space="0" w:color="auto"/>
          </w:divBdr>
        </w:div>
      </w:divsChild>
    </w:div>
    <w:div w:id="673460507">
      <w:bodyDiv w:val="1"/>
      <w:marLeft w:val="0"/>
      <w:marRight w:val="0"/>
      <w:marTop w:val="0"/>
      <w:marBottom w:val="0"/>
      <w:divBdr>
        <w:top w:val="none" w:sz="0" w:space="0" w:color="auto"/>
        <w:left w:val="none" w:sz="0" w:space="0" w:color="auto"/>
        <w:bottom w:val="none" w:sz="0" w:space="0" w:color="auto"/>
        <w:right w:val="none" w:sz="0" w:space="0" w:color="auto"/>
      </w:divBdr>
    </w:div>
    <w:div w:id="674504135">
      <w:bodyDiv w:val="1"/>
      <w:marLeft w:val="0"/>
      <w:marRight w:val="0"/>
      <w:marTop w:val="0"/>
      <w:marBottom w:val="0"/>
      <w:divBdr>
        <w:top w:val="none" w:sz="0" w:space="0" w:color="auto"/>
        <w:left w:val="none" w:sz="0" w:space="0" w:color="auto"/>
        <w:bottom w:val="none" w:sz="0" w:space="0" w:color="auto"/>
        <w:right w:val="none" w:sz="0" w:space="0" w:color="auto"/>
      </w:divBdr>
    </w:div>
    <w:div w:id="703679498">
      <w:bodyDiv w:val="1"/>
      <w:marLeft w:val="0"/>
      <w:marRight w:val="0"/>
      <w:marTop w:val="0"/>
      <w:marBottom w:val="0"/>
      <w:divBdr>
        <w:top w:val="none" w:sz="0" w:space="0" w:color="auto"/>
        <w:left w:val="none" w:sz="0" w:space="0" w:color="auto"/>
        <w:bottom w:val="none" w:sz="0" w:space="0" w:color="auto"/>
        <w:right w:val="none" w:sz="0" w:space="0" w:color="auto"/>
      </w:divBdr>
    </w:div>
    <w:div w:id="713694292">
      <w:bodyDiv w:val="1"/>
      <w:marLeft w:val="0"/>
      <w:marRight w:val="0"/>
      <w:marTop w:val="0"/>
      <w:marBottom w:val="0"/>
      <w:divBdr>
        <w:top w:val="none" w:sz="0" w:space="0" w:color="auto"/>
        <w:left w:val="none" w:sz="0" w:space="0" w:color="auto"/>
        <w:bottom w:val="none" w:sz="0" w:space="0" w:color="auto"/>
        <w:right w:val="none" w:sz="0" w:space="0" w:color="auto"/>
      </w:divBdr>
    </w:div>
    <w:div w:id="728112501">
      <w:bodyDiv w:val="1"/>
      <w:marLeft w:val="0"/>
      <w:marRight w:val="0"/>
      <w:marTop w:val="0"/>
      <w:marBottom w:val="0"/>
      <w:divBdr>
        <w:top w:val="none" w:sz="0" w:space="0" w:color="auto"/>
        <w:left w:val="none" w:sz="0" w:space="0" w:color="auto"/>
        <w:bottom w:val="none" w:sz="0" w:space="0" w:color="auto"/>
        <w:right w:val="none" w:sz="0" w:space="0" w:color="auto"/>
      </w:divBdr>
      <w:divsChild>
        <w:div w:id="174080773">
          <w:marLeft w:val="1166"/>
          <w:marRight w:val="0"/>
          <w:marTop w:val="96"/>
          <w:marBottom w:val="0"/>
          <w:divBdr>
            <w:top w:val="none" w:sz="0" w:space="0" w:color="auto"/>
            <w:left w:val="none" w:sz="0" w:space="0" w:color="auto"/>
            <w:bottom w:val="none" w:sz="0" w:space="0" w:color="auto"/>
            <w:right w:val="none" w:sz="0" w:space="0" w:color="auto"/>
          </w:divBdr>
        </w:div>
        <w:div w:id="686250995">
          <w:marLeft w:val="1166"/>
          <w:marRight w:val="0"/>
          <w:marTop w:val="96"/>
          <w:marBottom w:val="0"/>
          <w:divBdr>
            <w:top w:val="none" w:sz="0" w:space="0" w:color="auto"/>
            <w:left w:val="none" w:sz="0" w:space="0" w:color="auto"/>
            <w:bottom w:val="none" w:sz="0" w:space="0" w:color="auto"/>
            <w:right w:val="none" w:sz="0" w:space="0" w:color="auto"/>
          </w:divBdr>
        </w:div>
      </w:divsChild>
    </w:div>
    <w:div w:id="737367992">
      <w:bodyDiv w:val="1"/>
      <w:marLeft w:val="0"/>
      <w:marRight w:val="0"/>
      <w:marTop w:val="0"/>
      <w:marBottom w:val="0"/>
      <w:divBdr>
        <w:top w:val="none" w:sz="0" w:space="0" w:color="auto"/>
        <w:left w:val="none" w:sz="0" w:space="0" w:color="auto"/>
        <w:bottom w:val="none" w:sz="0" w:space="0" w:color="auto"/>
        <w:right w:val="none" w:sz="0" w:space="0" w:color="auto"/>
      </w:divBdr>
    </w:div>
    <w:div w:id="750665389">
      <w:bodyDiv w:val="1"/>
      <w:marLeft w:val="0"/>
      <w:marRight w:val="0"/>
      <w:marTop w:val="0"/>
      <w:marBottom w:val="0"/>
      <w:divBdr>
        <w:top w:val="none" w:sz="0" w:space="0" w:color="auto"/>
        <w:left w:val="none" w:sz="0" w:space="0" w:color="auto"/>
        <w:bottom w:val="none" w:sz="0" w:space="0" w:color="auto"/>
        <w:right w:val="none" w:sz="0" w:space="0" w:color="auto"/>
      </w:divBdr>
      <w:divsChild>
        <w:div w:id="211313045">
          <w:marLeft w:val="0"/>
          <w:marRight w:val="0"/>
          <w:marTop w:val="0"/>
          <w:marBottom w:val="0"/>
          <w:divBdr>
            <w:top w:val="none" w:sz="0" w:space="0" w:color="auto"/>
            <w:left w:val="none" w:sz="0" w:space="0" w:color="auto"/>
            <w:bottom w:val="none" w:sz="0" w:space="0" w:color="auto"/>
            <w:right w:val="none" w:sz="0" w:space="0" w:color="auto"/>
          </w:divBdr>
          <w:divsChild>
            <w:div w:id="1855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3013">
      <w:bodyDiv w:val="1"/>
      <w:marLeft w:val="0"/>
      <w:marRight w:val="0"/>
      <w:marTop w:val="0"/>
      <w:marBottom w:val="0"/>
      <w:divBdr>
        <w:top w:val="none" w:sz="0" w:space="0" w:color="auto"/>
        <w:left w:val="none" w:sz="0" w:space="0" w:color="auto"/>
        <w:bottom w:val="none" w:sz="0" w:space="0" w:color="auto"/>
        <w:right w:val="none" w:sz="0" w:space="0" w:color="auto"/>
      </w:divBdr>
    </w:div>
    <w:div w:id="791754296">
      <w:bodyDiv w:val="1"/>
      <w:marLeft w:val="0"/>
      <w:marRight w:val="0"/>
      <w:marTop w:val="0"/>
      <w:marBottom w:val="0"/>
      <w:divBdr>
        <w:top w:val="none" w:sz="0" w:space="0" w:color="auto"/>
        <w:left w:val="none" w:sz="0" w:space="0" w:color="auto"/>
        <w:bottom w:val="none" w:sz="0" w:space="0" w:color="auto"/>
        <w:right w:val="none" w:sz="0" w:space="0" w:color="auto"/>
      </w:divBdr>
    </w:div>
    <w:div w:id="791902001">
      <w:bodyDiv w:val="1"/>
      <w:marLeft w:val="0"/>
      <w:marRight w:val="0"/>
      <w:marTop w:val="0"/>
      <w:marBottom w:val="0"/>
      <w:divBdr>
        <w:top w:val="none" w:sz="0" w:space="0" w:color="auto"/>
        <w:left w:val="none" w:sz="0" w:space="0" w:color="auto"/>
        <w:bottom w:val="none" w:sz="0" w:space="0" w:color="auto"/>
        <w:right w:val="none" w:sz="0" w:space="0" w:color="auto"/>
      </w:divBdr>
    </w:div>
    <w:div w:id="794326262">
      <w:bodyDiv w:val="1"/>
      <w:marLeft w:val="0"/>
      <w:marRight w:val="0"/>
      <w:marTop w:val="0"/>
      <w:marBottom w:val="0"/>
      <w:divBdr>
        <w:top w:val="none" w:sz="0" w:space="0" w:color="auto"/>
        <w:left w:val="none" w:sz="0" w:space="0" w:color="auto"/>
        <w:bottom w:val="none" w:sz="0" w:space="0" w:color="auto"/>
        <w:right w:val="none" w:sz="0" w:space="0" w:color="auto"/>
      </w:divBdr>
    </w:div>
    <w:div w:id="797182660">
      <w:bodyDiv w:val="1"/>
      <w:marLeft w:val="0"/>
      <w:marRight w:val="0"/>
      <w:marTop w:val="0"/>
      <w:marBottom w:val="0"/>
      <w:divBdr>
        <w:top w:val="none" w:sz="0" w:space="0" w:color="auto"/>
        <w:left w:val="none" w:sz="0" w:space="0" w:color="auto"/>
        <w:bottom w:val="none" w:sz="0" w:space="0" w:color="auto"/>
        <w:right w:val="none" w:sz="0" w:space="0" w:color="auto"/>
      </w:divBdr>
    </w:div>
    <w:div w:id="798449873">
      <w:bodyDiv w:val="1"/>
      <w:marLeft w:val="0"/>
      <w:marRight w:val="0"/>
      <w:marTop w:val="0"/>
      <w:marBottom w:val="0"/>
      <w:divBdr>
        <w:top w:val="none" w:sz="0" w:space="0" w:color="auto"/>
        <w:left w:val="none" w:sz="0" w:space="0" w:color="auto"/>
        <w:bottom w:val="none" w:sz="0" w:space="0" w:color="auto"/>
        <w:right w:val="none" w:sz="0" w:space="0" w:color="auto"/>
      </w:divBdr>
      <w:divsChild>
        <w:div w:id="525800554">
          <w:marLeft w:val="0"/>
          <w:marRight w:val="0"/>
          <w:marTop w:val="0"/>
          <w:marBottom w:val="0"/>
          <w:divBdr>
            <w:top w:val="none" w:sz="0" w:space="0" w:color="auto"/>
            <w:left w:val="none" w:sz="0" w:space="0" w:color="auto"/>
            <w:bottom w:val="none" w:sz="0" w:space="0" w:color="auto"/>
            <w:right w:val="none" w:sz="0" w:space="0" w:color="auto"/>
          </w:divBdr>
          <w:divsChild>
            <w:div w:id="1064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483">
      <w:bodyDiv w:val="1"/>
      <w:marLeft w:val="0"/>
      <w:marRight w:val="0"/>
      <w:marTop w:val="0"/>
      <w:marBottom w:val="0"/>
      <w:divBdr>
        <w:top w:val="none" w:sz="0" w:space="0" w:color="auto"/>
        <w:left w:val="none" w:sz="0" w:space="0" w:color="auto"/>
        <w:bottom w:val="none" w:sz="0" w:space="0" w:color="auto"/>
        <w:right w:val="none" w:sz="0" w:space="0" w:color="auto"/>
      </w:divBdr>
    </w:div>
    <w:div w:id="927622062">
      <w:bodyDiv w:val="1"/>
      <w:marLeft w:val="0"/>
      <w:marRight w:val="0"/>
      <w:marTop w:val="0"/>
      <w:marBottom w:val="0"/>
      <w:divBdr>
        <w:top w:val="none" w:sz="0" w:space="0" w:color="auto"/>
        <w:left w:val="none" w:sz="0" w:space="0" w:color="auto"/>
        <w:bottom w:val="none" w:sz="0" w:space="0" w:color="auto"/>
        <w:right w:val="none" w:sz="0" w:space="0" w:color="auto"/>
      </w:divBdr>
    </w:div>
    <w:div w:id="957838035">
      <w:bodyDiv w:val="1"/>
      <w:marLeft w:val="0"/>
      <w:marRight w:val="0"/>
      <w:marTop w:val="0"/>
      <w:marBottom w:val="0"/>
      <w:divBdr>
        <w:top w:val="none" w:sz="0" w:space="0" w:color="auto"/>
        <w:left w:val="none" w:sz="0" w:space="0" w:color="auto"/>
        <w:bottom w:val="none" w:sz="0" w:space="0" w:color="auto"/>
        <w:right w:val="none" w:sz="0" w:space="0" w:color="auto"/>
      </w:divBdr>
    </w:div>
    <w:div w:id="975918114">
      <w:bodyDiv w:val="1"/>
      <w:marLeft w:val="0"/>
      <w:marRight w:val="0"/>
      <w:marTop w:val="0"/>
      <w:marBottom w:val="0"/>
      <w:divBdr>
        <w:top w:val="none" w:sz="0" w:space="0" w:color="auto"/>
        <w:left w:val="none" w:sz="0" w:space="0" w:color="auto"/>
        <w:bottom w:val="none" w:sz="0" w:space="0" w:color="auto"/>
        <w:right w:val="none" w:sz="0" w:space="0" w:color="auto"/>
      </w:divBdr>
    </w:div>
    <w:div w:id="983507994">
      <w:bodyDiv w:val="1"/>
      <w:marLeft w:val="0"/>
      <w:marRight w:val="0"/>
      <w:marTop w:val="0"/>
      <w:marBottom w:val="0"/>
      <w:divBdr>
        <w:top w:val="none" w:sz="0" w:space="0" w:color="auto"/>
        <w:left w:val="none" w:sz="0" w:space="0" w:color="auto"/>
        <w:bottom w:val="none" w:sz="0" w:space="0" w:color="auto"/>
        <w:right w:val="none" w:sz="0" w:space="0" w:color="auto"/>
      </w:divBdr>
    </w:div>
    <w:div w:id="991368864">
      <w:bodyDiv w:val="1"/>
      <w:marLeft w:val="0"/>
      <w:marRight w:val="0"/>
      <w:marTop w:val="0"/>
      <w:marBottom w:val="0"/>
      <w:divBdr>
        <w:top w:val="none" w:sz="0" w:space="0" w:color="auto"/>
        <w:left w:val="none" w:sz="0" w:space="0" w:color="auto"/>
        <w:bottom w:val="none" w:sz="0" w:space="0" w:color="auto"/>
        <w:right w:val="none" w:sz="0" w:space="0" w:color="auto"/>
      </w:divBdr>
    </w:div>
    <w:div w:id="1023627013">
      <w:bodyDiv w:val="1"/>
      <w:marLeft w:val="0"/>
      <w:marRight w:val="0"/>
      <w:marTop w:val="0"/>
      <w:marBottom w:val="0"/>
      <w:divBdr>
        <w:top w:val="none" w:sz="0" w:space="0" w:color="auto"/>
        <w:left w:val="none" w:sz="0" w:space="0" w:color="auto"/>
        <w:bottom w:val="none" w:sz="0" w:space="0" w:color="auto"/>
        <w:right w:val="none" w:sz="0" w:space="0" w:color="auto"/>
      </w:divBdr>
    </w:div>
    <w:div w:id="1034237360">
      <w:bodyDiv w:val="1"/>
      <w:marLeft w:val="0"/>
      <w:marRight w:val="0"/>
      <w:marTop w:val="0"/>
      <w:marBottom w:val="0"/>
      <w:divBdr>
        <w:top w:val="none" w:sz="0" w:space="0" w:color="auto"/>
        <w:left w:val="none" w:sz="0" w:space="0" w:color="auto"/>
        <w:bottom w:val="none" w:sz="0" w:space="0" w:color="auto"/>
        <w:right w:val="none" w:sz="0" w:space="0" w:color="auto"/>
      </w:divBdr>
    </w:div>
    <w:div w:id="1060055736">
      <w:bodyDiv w:val="1"/>
      <w:marLeft w:val="0"/>
      <w:marRight w:val="0"/>
      <w:marTop w:val="0"/>
      <w:marBottom w:val="0"/>
      <w:divBdr>
        <w:top w:val="none" w:sz="0" w:space="0" w:color="auto"/>
        <w:left w:val="none" w:sz="0" w:space="0" w:color="auto"/>
        <w:bottom w:val="none" w:sz="0" w:space="0" w:color="auto"/>
        <w:right w:val="none" w:sz="0" w:space="0" w:color="auto"/>
      </w:divBdr>
      <w:divsChild>
        <w:div w:id="789591075">
          <w:marLeft w:val="0"/>
          <w:marRight w:val="0"/>
          <w:marTop w:val="0"/>
          <w:marBottom w:val="0"/>
          <w:divBdr>
            <w:top w:val="none" w:sz="0" w:space="0" w:color="auto"/>
            <w:left w:val="none" w:sz="0" w:space="0" w:color="auto"/>
            <w:bottom w:val="none" w:sz="0" w:space="0" w:color="auto"/>
            <w:right w:val="none" w:sz="0" w:space="0" w:color="auto"/>
          </w:divBdr>
          <w:divsChild>
            <w:div w:id="5614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8454">
      <w:bodyDiv w:val="1"/>
      <w:marLeft w:val="0"/>
      <w:marRight w:val="0"/>
      <w:marTop w:val="0"/>
      <w:marBottom w:val="0"/>
      <w:divBdr>
        <w:top w:val="none" w:sz="0" w:space="0" w:color="auto"/>
        <w:left w:val="none" w:sz="0" w:space="0" w:color="auto"/>
        <w:bottom w:val="none" w:sz="0" w:space="0" w:color="auto"/>
        <w:right w:val="none" w:sz="0" w:space="0" w:color="auto"/>
      </w:divBdr>
    </w:div>
    <w:div w:id="1066957559">
      <w:bodyDiv w:val="1"/>
      <w:marLeft w:val="0"/>
      <w:marRight w:val="0"/>
      <w:marTop w:val="0"/>
      <w:marBottom w:val="0"/>
      <w:divBdr>
        <w:top w:val="none" w:sz="0" w:space="0" w:color="auto"/>
        <w:left w:val="none" w:sz="0" w:space="0" w:color="auto"/>
        <w:bottom w:val="none" w:sz="0" w:space="0" w:color="auto"/>
        <w:right w:val="none" w:sz="0" w:space="0" w:color="auto"/>
      </w:divBdr>
      <w:divsChild>
        <w:div w:id="195774966">
          <w:marLeft w:val="547"/>
          <w:marRight w:val="0"/>
          <w:marTop w:val="115"/>
          <w:marBottom w:val="0"/>
          <w:divBdr>
            <w:top w:val="none" w:sz="0" w:space="0" w:color="auto"/>
            <w:left w:val="none" w:sz="0" w:space="0" w:color="auto"/>
            <w:bottom w:val="none" w:sz="0" w:space="0" w:color="auto"/>
            <w:right w:val="none" w:sz="0" w:space="0" w:color="auto"/>
          </w:divBdr>
        </w:div>
        <w:div w:id="364411475">
          <w:marLeft w:val="1800"/>
          <w:marRight w:val="0"/>
          <w:marTop w:val="86"/>
          <w:marBottom w:val="0"/>
          <w:divBdr>
            <w:top w:val="none" w:sz="0" w:space="0" w:color="auto"/>
            <w:left w:val="none" w:sz="0" w:space="0" w:color="auto"/>
            <w:bottom w:val="none" w:sz="0" w:space="0" w:color="auto"/>
            <w:right w:val="none" w:sz="0" w:space="0" w:color="auto"/>
          </w:divBdr>
        </w:div>
        <w:div w:id="812452497">
          <w:marLeft w:val="1166"/>
          <w:marRight w:val="0"/>
          <w:marTop w:val="96"/>
          <w:marBottom w:val="0"/>
          <w:divBdr>
            <w:top w:val="none" w:sz="0" w:space="0" w:color="auto"/>
            <w:left w:val="none" w:sz="0" w:space="0" w:color="auto"/>
            <w:bottom w:val="none" w:sz="0" w:space="0" w:color="auto"/>
            <w:right w:val="none" w:sz="0" w:space="0" w:color="auto"/>
          </w:divBdr>
        </w:div>
        <w:div w:id="1291978253">
          <w:marLeft w:val="1800"/>
          <w:marRight w:val="0"/>
          <w:marTop w:val="86"/>
          <w:marBottom w:val="0"/>
          <w:divBdr>
            <w:top w:val="none" w:sz="0" w:space="0" w:color="auto"/>
            <w:left w:val="none" w:sz="0" w:space="0" w:color="auto"/>
            <w:bottom w:val="none" w:sz="0" w:space="0" w:color="auto"/>
            <w:right w:val="none" w:sz="0" w:space="0" w:color="auto"/>
          </w:divBdr>
        </w:div>
        <w:div w:id="1988319573">
          <w:marLeft w:val="1800"/>
          <w:marRight w:val="0"/>
          <w:marTop w:val="86"/>
          <w:marBottom w:val="0"/>
          <w:divBdr>
            <w:top w:val="none" w:sz="0" w:space="0" w:color="auto"/>
            <w:left w:val="none" w:sz="0" w:space="0" w:color="auto"/>
            <w:bottom w:val="none" w:sz="0" w:space="0" w:color="auto"/>
            <w:right w:val="none" w:sz="0" w:space="0" w:color="auto"/>
          </w:divBdr>
        </w:div>
      </w:divsChild>
    </w:div>
    <w:div w:id="1072390193">
      <w:bodyDiv w:val="1"/>
      <w:marLeft w:val="0"/>
      <w:marRight w:val="0"/>
      <w:marTop w:val="0"/>
      <w:marBottom w:val="0"/>
      <w:divBdr>
        <w:top w:val="none" w:sz="0" w:space="0" w:color="auto"/>
        <w:left w:val="none" w:sz="0" w:space="0" w:color="auto"/>
        <w:bottom w:val="none" w:sz="0" w:space="0" w:color="auto"/>
        <w:right w:val="none" w:sz="0" w:space="0" w:color="auto"/>
      </w:divBdr>
    </w:div>
    <w:div w:id="1081488903">
      <w:bodyDiv w:val="1"/>
      <w:marLeft w:val="0"/>
      <w:marRight w:val="0"/>
      <w:marTop w:val="0"/>
      <w:marBottom w:val="0"/>
      <w:divBdr>
        <w:top w:val="none" w:sz="0" w:space="0" w:color="auto"/>
        <w:left w:val="none" w:sz="0" w:space="0" w:color="auto"/>
        <w:bottom w:val="none" w:sz="0" w:space="0" w:color="auto"/>
        <w:right w:val="none" w:sz="0" w:space="0" w:color="auto"/>
      </w:divBdr>
    </w:div>
    <w:div w:id="1116220319">
      <w:bodyDiv w:val="1"/>
      <w:marLeft w:val="0"/>
      <w:marRight w:val="0"/>
      <w:marTop w:val="0"/>
      <w:marBottom w:val="0"/>
      <w:divBdr>
        <w:top w:val="none" w:sz="0" w:space="0" w:color="auto"/>
        <w:left w:val="none" w:sz="0" w:space="0" w:color="auto"/>
        <w:bottom w:val="none" w:sz="0" w:space="0" w:color="auto"/>
        <w:right w:val="none" w:sz="0" w:space="0" w:color="auto"/>
      </w:divBdr>
    </w:div>
    <w:div w:id="1122305870">
      <w:bodyDiv w:val="1"/>
      <w:marLeft w:val="0"/>
      <w:marRight w:val="0"/>
      <w:marTop w:val="0"/>
      <w:marBottom w:val="0"/>
      <w:divBdr>
        <w:top w:val="none" w:sz="0" w:space="0" w:color="auto"/>
        <w:left w:val="none" w:sz="0" w:space="0" w:color="auto"/>
        <w:bottom w:val="none" w:sz="0" w:space="0" w:color="auto"/>
        <w:right w:val="none" w:sz="0" w:space="0" w:color="auto"/>
      </w:divBdr>
    </w:div>
    <w:div w:id="1132678537">
      <w:bodyDiv w:val="1"/>
      <w:marLeft w:val="0"/>
      <w:marRight w:val="0"/>
      <w:marTop w:val="0"/>
      <w:marBottom w:val="0"/>
      <w:divBdr>
        <w:top w:val="none" w:sz="0" w:space="0" w:color="auto"/>
        <w:left w:val="none" w:sz="0" w:space="0" w:color="auto"/>
        <w:bottom w:val="none" w:sz="0" w:space="0" w:color="auto"/>
        <w:right w:val="none" w:sz="0" w:space="0" w:color="auto"/>
      </w:divBdr>
      <w:divsChild>
        <w:div w:id="2084527159">
          <w:marLeft w:val="1166"/>
          <w:marRight w:val="0"/>
          <w:marTop w:val="96"/>
          <w:marBottom w:val="0"/>
          <w:divBdr>
            <w:top w:val="none" w:sz="0" w:space="0" w:color="auto"/>
            <w:left w:val="none" w:sz="0" w:space="0" w:color="auto"/>
            <w:bottom w:val="none" w:sz="0" w:space="0" w:color="auto"/>
            <w:right w:val="none" w:sz="0" w:space="0" w:color="auto"/>
          </w:divBdr>
        </w:div>
      </w:divsChild>
    </w:div>
    <w:div w:id="1143501573">
      <w:bodyDiv w:val="1"/>
      <w:marLeft w:val="0"/>
      <w:marRight w:val="0"/>
      <w:marTop w:val="0"/>
      <w:marBottom w:val="0"/>
      <w:divBdr>
        <w:top w:val="none" w:sz="0" w:space="0" w:color="auto"/>
        <w:left w:val="none" w:sz="0" w:space="0" w:color="auto"/>
        <w:bottom w:val="none" w:sz="0" w:space="0" w:color="auto"/>
        <w:right w:val="none" w:sz="0" w:space="0" w:color="auto"/>
      </w:divBdr>
    </w:div>
    <w:div w:id="1145514229">
      <w:bodyDiv w:val="1"/>
      <w:marLeft w:val="0"/>
      <w:marRight w:val="0"/>
      <w:marTop w:val="0"/>
      <w:marBottom w:val="0"/>
      <w:divBdr>
        <w:top w:val="none" w:sz="0" w:space="0" w:color="auto"/>
        <w:left w:val="none" w:sz="0" w:space="0" w:color="auto"/>
        <w:bottom w:val="none" w:sz="0" w:space="0" w:color="auto"/>
        <w:right w:val="none" w:sz="0" w:space="0" w:color="auto"/>
      </w:divBdr>
    </w:div>
    <w:div w:id="1166435675">
      <w:bodyDiv w:val="1"/>
      <w:marLeft w:val="0"/>
      <w:marRight w:val="0"/>
      <w:marTop w:val="0"/>
      <w:marBottom w:val="0"/>
      <w:divBdr>
        <w:top w:val="none" w:sz="0" w:space="0" w:color="auto"/>
        <w:left w:val="none" w:sz="0" w:space="0" w:color="auto"/>
        <w:bottom w:val="none" w:sz="0" w:space="0" w:color="auto"/>
        <w:right w:val="none" w:sz="0" w:space="0" w:color="auto"/>
      </w:divBdr>
      <w:divsChild>
        <w:div w:id="1630234570">
          <w:marLeft w:val="1800"/>
          <w:marRight w:val="0"/>
          <w:marTop w:val="86"/>
          <w:marBottom w:val="0"/>
          <w:divBdr>
            <w:top w:val="none" w:sz="0" w:space="0" w:color="auto"/>
            <w:left w:val="none" w:sz="0" w:space="0" w:color="auto"/>
            <w:bottom w:val="none" w:sz="0" w:space="0" w:color="auto"/>
            <w:right w:val="none" w:sz="0" w:space="0" w:color="auto"/>
          </w:divBdr>
        </w:div>
      </w:divsChild>
    </w:div>
    <w:div w:id="1167401252">
      <w:bodyDiv w:val="1"/>
      <w:marLeft w:val="0"/>
      <w:marRight w:val="0"/>
      <w:marTop w:val="0"/>
      <w:marBottom w:val="0"/>
      <w:divBdr>
        <w:top w:val="none" w:sz="0" w:space="0" w:color="auto"/>
        <w:left w:val="none" w:sz="0" w:space="0" w:color="auto"/>
        <w:bottom w:val="none" w:sz="0" w:space="0" w:color="auto"/>
        <w:right w:val="none" w:sz="0" w:space="0" w:color="auto"/>
      </w:divBdr>
      <w:divsChild>
        <w:div w:id="632175752">
          <w:marLeft w:val="1166"/>
          <w:marRight w:val="0"/>
          <w:marTop w:val="96"/>
          <w:marBottom w:val="0"/>
          <w:divBdr>
            <w:top w:val="none" w:sz="0" w:space="0" w:color="auto"/>
            <w:left w:val="none" w:sz="0" w:space="0" w:color="auto"/>
            <w:bottom w:val="none" w:sz="0" w:space="0" w:color="auto"/>
            <w:right w:val="none" w:sz="0" w:space="0" w:color="auto"/>
          </w:divBdr>
        </w:div>
        <w:div w:id="1157190556">
          <w:marLeft w:val="1166"/>
          <w:marRight w:val="0"/>
          <w:marTop w:val="96"/>
          <w:marBottom w:val="0"/>
          <w:divBdr>
            <w:top w:val="none" w:sz="0" w:space="0" w:color="auto"/>
            <w:left w:val="none" w:sz="0" w:space="0" w:color="auto"/>
            <w:bottom w:val="none" w:sz="0" w:space="0" w:color="auto"/>
            <w:right w:val="none" w:sz="0" w:space="0" w:color="auto"/>
          </w:divBdr>
        </w:div>
        <w:div w:id="1626082965">
          <w:marLeft w:val="1166"/>
          <w:marRight w:val="0"/>
          <w:marTop w:val="96"/>
          <w:marBottom w:val="0"/>
          <w:divBdr>
            <w:top w:val="none" w:sz="0" w:space="0" w:color="auto"/>
            <w:left w:val="none" w:sz="0" w:space="0" w:color="auto"/>
            <w:bottom w:val="none" w:sz="0" w:space="0" w:color="auto"/>
            <w:right w:val="none" w:sz="0" w:space="0" w:color="auto"/>
          </w:divBdr>
        </w:div>
      </w:divsChild>
    </w:div>
    <w:div w:id="1168641462">
      <w:bodyDiv w:val="1"/>
      <w:marLeft w:val="0"/>
      <w:marRight w:val="0"/>
      <w:marTop w:val="0"/>
      <w:marBottom w:val="0"/>
      <w:divBdr>
        <w:top w:val="none" w:sz="0" w:space="0" w:color="auto"/>
        <w:left w:val="none" w:sz="0" w:space="0" w:color="auto"/>
        <w:bottom w:val="none" w:sz="0" w:space="0" w:color="auto"/>
        <w:right w:val="none" w:sz="0" w:space="0" w:color="auto"/>
      </w:divBdr>
    </w:div>
    <w:div w:id="1202788785">
      <w:bodyDiv w:val="1"/>
      <w:marLeft w:val="0"/>
      <w:marRight w:val="0"/>
      <w:marTop w:val="0"/>
      <w:marBottom w:val="0"/>
      <w:divBdr>
        <w:top w:val="none" w:sz="0" w:space="0" w:color="auto"/>
        <w:left w:val="none" w:sz="0" w:space="0" w:color="auto"/>
        <w:bottom w:val="none" w:sz="0" w:space="0" w:color="auto"/>
        <w:right w:val="none" w:sz="0" w:space="0" w:color="auto"/>
      </w:divBdr>
    </w:div>
    <w:div w:id="1208372556">
      <w:bodyDiv w:val="1"/>
      <w:marLeft w:val="0"/>
      <w:marRight w:val="0"/>
      <w:marTop w:val="0"/>
      <w:marBottom w:val="0"/>
      <w:divBdr>
        <w:top w:val="none" w:sz="0" w:space="0" w:color="auto"/>
        <w:left w:val="none" w:sz="0" w:space="0" w:color="auto"/>
        <w:bottom w:val="none" w:sz="0" w:space="0" w:color="auto"/>
        <w:right w:val="none" w:sz="0" w:space="0" w:color="auto"/>
      </w:divBdr>
    </w:div>
    <w:div w:id="1210652254">
      <w:bodyDiv w:val="1"/>
      <w:marLeft w:val="0"/>
      <w:marRight w:val="0"/>
      <w:marTop w:val="0"/>
      <w:marBottom w:val="0"/>
      <w:divBdr>
        <w:top w:val="none" w:sz="0" w:space="0" w:color="auto"/>
        <w:left w:val="none" w:sz="0" w:space="0" w:color="auto"/>
        <w:bottom w:val="none" w:sz="0" w:space="0" w:color="auto"/>
        <w:right w:val="none" w:sz="0" w:space="0" w:color="auto"/>
      </w:divBdr>
    </w:div>
    <w:div w:id="1213466435">
      <w:bodyDiv w:val="1"/>
      <w:marLeft w:val="0"/>
      <w:marRight w:val="0"/>
      <w:marTop w:val="0"/>
      <w:marBottom w:val="0"/>
      <w:divBdr>
        <w:top w:val="none" w:sz="0" w:space="0" w:color="auto"/>
        <w:left w:val="none" w:sz="0" w:space="0" w:color="auto"/>
        <w:bottom w:val="none" w:sz="0" w:space="0" w:color="auto"/>
        <w:right w:val="none" w:sz="0" w:space="0" w:color="auto"/>
      </w:divBdr>
    </w:div>
    <w:div w:id="1237936675">
      <w:bodyDiv w:val="1"/>
      <w:marLeft w:val="0"/>
      <w:marRight w:val="0"/>
      <w:marTop w:val="0"/>
      <w:marBottom w:val="0"/>
      <w:divBdr>
        <w:top w:val="none" w:sz="0" w:space="0" w:color="auto"/>
        <w:left w:val="none" w:sz="0" w:space="0" w:color="auto"/>
        <w:bottom w:val="none" w:sz="0" w:space="0" w:color="auto"/>
        <w:right w:val="none" w:sz="0" w:space="0" w:color="auto"/>
      </w:divBdr>
    </w:div>
    <w:div w:id="1281302764">
      <w:bodyDiv w:val="1"/>
      <w:marLeft w:val="0"/>
      <w:marRight w:val="0"/>
      <w:marTop w:val="0"/>
      <w:marBottom w:val="0"/>
      <w:divBdr>
        <w:top w:val="none" w:sz="0" w:space="0" w:color="auto"/>
        <w:left w:val="none" w:sz="0" w:space="0" w:color="auto"/>
        <w:bottom w:val="none" w:sz="0" w:space="0" w:color="auto"/>
        <w:right w:val="none" w:sz="0" w:space="0" w:color="auto"/>
      </w:divBdr>
    </w:div>
    <w:div w:id="1289509712">
      <w:bodyDiv w:val="1"/>
      <w:marLeft w:val="0"/>
      <w:marRight w:val="0"/>
      <w:marTop w:val="0"/>
      <w:marBottom w:val="0"/>
      <w:divBdr>
        <w:top w:val="none" w:sz="0" w:space="0" w:color="auto"/>
        <w:left w:val="none" w:sz="0" w:space="0" w:color="auto"/>
        <w:bottom w:val="none" w:sz="0" w:space="0" w:color="auto"/>
        <w:right w:val="none" w:sz="0" w:space="0" w:color="auto"/>
      </w:divBdr>
    </w:div>
    <w:div w:id="1332761363">
      <w:bodyDiv w:val="1"/>
      <w:marLeft w:val="0"/>
      <w:marRight w:val="0"/>
      <w:marTop w:val="0"/>
      <w:marBottom w:val="0"/>
      <w:divBdr>
        <w:top w:val="none" w:sz="0" w:space="0" w:color="auto"/>
        <w:left w:val="none" w:sz="0" w:space="0" w:color="auto"/>
        <w:bottom w:val="none" w:sz="0" w:space="0" w:color="auto"/>
        <w:right w:val="none" w:sz="0" w:space="0" w:color="auto"/>
      </w:divBdr>
    </w:div>
    <w:div w:id="1342388415">
      <w:bodyDiv w:val="1"/>
      <w:marLeft w:val="0"/>
      <w:marRight w:val="0"/>
      <w:marTop w:val="0"/>
      <w:marBottom w:val="0"/>
      <w:divBdr>
        <w:top w:val="none" w:sz="0" w:space="0" w:color="auto"/>
        <w:left w:val="none" w:sz="0" w:space="0" w:color="auto"/>
        <w:bottom w:val="none" w:sz="0" w:space="0" w:color="auto"/>
        <w:right w:val="none" w:sz="0" w:space="0" w:color="auto"/>
      </w:divBdr>
      <w:divsChild>
        <w:div w:id="2010015083">
          <w:marLeft w:val="1166"/>
          <w:marRight w:val="0"/>
          <w:marTop w:val="96"/>
          <w:marBottom w:val="0"/>
          <w:divBdr>
            <w:top w:val="none" w:sz="0" w:space="0" w:color="auto"/>
            <w:left w:val="none" w:sz="0" w:space="0" w:color="auto"/>
            <w:bottom w:val="none" w:sz="0" w:space="0" w:color="auto"/>
            <w:right w:val="none" w:sz="0" w:space="0" w:color="auto"/>
          </w:divBdr>
        </w:div>
      </w:divsChild>
    </w:div>
    <w:div w:id="1350565976">
      <w:bodyDiv w:val="1"/>
      <w:marLeft w:val="0"/>
      <w:marRight w:val="0"/>
      <w:marTop w:val="0"/>
      <w:marBottom w:val="0"/>
      <w:divBdr>
        <w:top w:val="none" w:sz="0" w:space="0" w:color="auto"/>
        <w:left w:val="none" w:sz="0" w:space="0" w:color="auto"/>
        <w:bottom w:val="none" w:sz="0" w:space="0" w:color="auto"/>
        <w:right w:val="none" w:sz="0" w:space="0" w:color="auto"/>
      </w:divBdr>
    </w:div>
    <w:div w:id="1365330748">
      <w:bodyDiv w:val="1"/>
      <w:marLeft w:val="0"/>
      <w:marRight w:val="0"/>
      <w:marTop w:val="0"/>
      <w:marBottom w:val="0"/>
      <w:divBdr>
        <w:top w:val="none" w:sz="0" w:space="0" w:color="auto"/>
        <w:left w:val="none" w:sz="0" w:space="0" w:color="auto"/>
        <w:bottom w:val="none" w:sz="0" w:space="0" w:color="auto"/>
        <w:right w:val="none" w:sz="0" w:space="0" w:color="auto"/>
      </w:divBdr>
    </w:div>
    <w:div w:id="1387266426">
      <w:bodyDiv w:val="1"/>
      <w:marLeft w:val="0"/>
      <w:marRight w:val="0"/>
      <w:marTop w:val="0"/>
      <w:marBottom w:val="0"/>
      <w:divBdr>
        <w:top w:val="none" w:sz="0" w:space="0" w:color="auto"/>
        <w:left w:val="none" w:sz="0" w:space="0" w:color="auto"/>
        <w:bottom w:val="none" w:sz="0" w:space="0" w:color="auto"/>
        <w:right w:val="none" w:sz="0" w:space="0" w:color="auto"/>
      </w:divBdr>
      <w:divsChild>
        <w:div w:id="850099808">
          <w:marLeft w:val="0"/>
          <w:marRight w:val="0"/>
          <w:marTop w:val="0"/>
          <w:marBottom w:val="0"/>
          <w:divBdr>
            <w:top w:val="none" w:sz="0" w:space="0" w:color="auto"/>
            <w:left w:val="none" w:sz="0" w:space="0" w:color="auto"/>
            <w:bottom w:val="none" w:sz="0" w:space="0" w:color="auto"/>
            <w:right w:val="none" w:sz="0" w:space="0" w:color="auto"/>
          </w:divBdr>
          <w:divsChild>
            <w:div w:id="8838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1732">
      <w:bodyDiv w:val="1"/>
      <w:marLeft w:val="0"/>
      <w:marRight w:val="0"/>
      <w:marTop w:val="0"/>
      <w:marBottom w:val="0"/>
      <w:divBdr>
        <w:top w:val="none" w:sz="0" w:space="0" w:color="auto"/>
        <w:left w:val="none" w:sz="0" w:space="0" w:color="auto"/>
        <w:bottom w:val="none" w:sz="0" w:space="0" w:color="auto"/>
        <w:right w:val="none" w:sz="0" w:space="0" w:color="auto"/>
      </w:divBdr>
    </w:div>
    <w:div w:id="1464426387">
      <w:bodyDiv w:val="1"/>
      <w:marLeft w:val="0"/>
      <w:marRight w:val="0"/>
      <w:marTop w:val="0"/>
      <w:marBottom w:val="0"/>
      <w:divBdr>
        <w:top w:val="none" w:sz="0" w:space="0" w:color="auto"/>
        <w:left w:val="none" w:sz="0" w:space="0" w:color="auto"/>
        <w:bottom w:val="none" w:sz="0" w:space="0" w:color="auto"/>
        <w:right w:val="none" w:sz="0" w:space="0" w:color="auto"/>
      </w:divBdr>
    </w:div>
    <w:div w:id="1480421106">
      <w:bodyDiv w:val="1"/>
      <w:marLeft w:val="0"/>
      <w:marRight w:val="0"/>
      <w:marTop w:val="0"/>
      <w:marBottom w:val="0"/>
      <w:divBdr>
        <w:top w:val="none" w:sz="0" w:space="0" w:color="auto"/>
        <w:left w:val="none" w:sz="0" w:space="0" w:color="auto"/>
        <w:bottom w:val="none" w:sz="0" w:space="0" w:color="auto"/>
        <w:right w:val="none" w:sz="0" w:space="0" w:color="auto"/>
      </w:divBdr>
      <w:divsChild>
        <w:div w:id="2024164640">
          <w:marLeft w:val="1166"/>
          <w:marRight w:val="0"/>
          <w:marTop w:val="96"/>
          <w:marBottom w:val="0"/>
          <w:divBdr>
            <w:top w:val="none" w:sz="0" w:space="0" w:color="auto"/>
            <w:left w:val="none" w:sz="0" w:space="0" w:color="auto"/>
            <w:bottom w:val="none" w:sz="0" w:space="0" w:color="auto"/>
            <w:right w:val="none" w:sz="0" w:space="0" w:color="auto"/>
          </w:divBdr>
        </w:div>
      </w:divsChild>
    </w:div>
    <w:div w:id="1486122689">
      <w:bodyDiv w:val="1"/>
      <w:marLeft w:val="0"/>
      <w:marRight w:val="0"/>
      <w:marTop w:val="0"/>
      <w:marBottom w:val="0"/>
      <w:divBdr>
        <w:top w:val="none" w:sz="0" w:space="0" w:color="auto"/>
        <w:left w:val="none" w:sz="0" w:space="0" w:color="auto"/>
        <w:bottom w:val="none" w:sz="0" w:space="0" w:color="auto"/>
        <w:right w:val="none" w:sz="0" w:space="0" w:color="auto"/>
      </w:divBdr>
    </w:div>
    <w:div w:id="1489859432">
      <w:bodyDiv w:val="1"/>
      <w:marLeft w:val="0"/>
      <w:marRight w:val="0"/>
      <w:marTop w:val="0"/>
      <w:marBottom w:val="0"/>
      <w:divBdr>
        <w:top w:val="none" w:sz="0" w:space="0" w:color="auto"/>
        <w:left w:val="none" w:sz="0" w:space="0" w:color="auto"/>
        <w:bottom w:val="none" w:sz="0" w:space="0" w:color="auto"/>
        <w:right w:val="none" w:sz="0" w:space="0" w:color="auto"/>
      </w:divBdr>
      <w:divsChild>
        <w:div w:id="669874110">
          <w:marLeft w:val="1166"/>
          <w:marRight w:val="0"/>
          <w:marTop w:val="96"/>
          <w:marBottom w:val="0"/>
          <w:divBdr>
            <w:top w:val="none" w:sz="0" w:space="0" w:color="auto"/>
            <w:left w:val="none" w:sz="0" w:space="0" w:color="auto"/>
            <w:bottom w:val="none" w:sz="0" w:space="0" w:color="auto"/>
            <w:right w:val="none" w:sz="0" w:space="0" w:color="auto"/>
          </w:divBdr>
        </w:div>
        <w:div w:id="1493912287">
          <w:marLeft w:val="1166"/>
          <w:marRight w:val="0"/>
          <w:marTop w:val="96"/>
          <w:marBottom w:val="0"/>
          <w:divBdr>
            <w:top w:val="none" w:sz="0" w:space="0" w:color="auto"/>
            <w:left w:val="none" w:sz="0" w:space="0" w:color="auto"/>
            <w:bottom w:val="none" w:sz="0" w:space="0" w:color="auto"/>
            <w:right w:val="none" w:sz="0" w:space="0" w:color="auto"/>
          </w:divBdr>
        </w:div>
      </w:divsChild>
    </w:div>
    <w:div w:id="1492596828">
      <w:bodyDiv w:val="1"/>
      <w:marLeft w:val="0"/>
      <w:marRight w:val="0"/>
      <w:marTop w:val="0"/>
      <w:marBottom w:val="0"/>
      <w:divBdr>
        <w:top w:val="none" w:sz="0" w:space="0" w:color="auto"/>
        <w:left w:val="none" w:sz="0" w:space="0" w:color="auto"/>
        <w:bottom w:val="none" w:sz="0" w:space="0" w:color="auto"/>
        <w:right w:val="none" w:sz="0" w:space="0" w:color="auto"/>
      </w:divBdr>
      <w:divsChild>
        <w:div w:id="1923759587">
          <w:marLeft w:val="1166"/>
          <w:marRight w:val="0"/>
          <w:marTop w:val="96"/>
          <w:marBottom w:val="0"/>
          <w:divBdr>
            <w:top w:val="none" w:sz="0" w:space="0" w:color="auto"/>
            <w:left w:val="none" w:sz="0" w:space="0" w:color="auto"/>
            <w:bottom w:val="none" w:sz="0" w:space="0" w:color="auto"/>
            <w:right w:val="none" w:sz="0" w:space="0" w:color="auto"/>
          </w:divBdr>
        </w:div>
      </w:divsChild>
    </w:div>
    <w:div w:id="1508901727">
      <w:bodyDiv w:val="1"/>
      <w:marLeft w:val="0"/>
      <w:marRight w:val="0"/>
      <w:marTop w:val="0"/>
      <w:marBottom w:val="0"/>
      <w:divBdr>
        <w:top w:val="none" w:sz="0" w:space="0" w:color="auto"/>
        <w:left w:val="none" w:sz="0" w:space="0" w:color="auto"/>
        <w:bottom w:val="none" w:sz="0" w:space="0" w:color="auto"/>
        <w:right w:val="none" w:sz="0" w:space="0" w:color="auto"/>
      </w:divBdr>
    </w:div>
    <w:div w:id="1540437301">
      <w:bodyDiv w:val="1"/>
      <w:marLeft w:val="0"/>
      <w:marRight w:val="0"/>
      <w:marTop w:val="0"/>
      <w:marBottom w:val="0"/>
      <w:divBdr>
        <w:top w:val="none" w:sz="0" w:space="0" w:color="auto"/>
        <w:left w:val="none" w:sz="0" w:space="0" w:color="auto"/>
        <w:bottom w:val="none" w:sz="0" w:space="0" w:color="auto"/>
        <w:right w:val="none" w:sz="0" w:space="0" w:color="auto"/>
      </w:divBdr>
      <w:divsChild>
        <w:div w:id="375592283">
          <w:marLeft w:val="547"/>
          <w:marRight w:val="0"/>
          <w:marTop w:val="115"/>
          <w:marBottom w:val="0"/>
          <w:divBdr>
            <w:top w:val="none" w:sz="0" w:space="0" w:color="auto"/>
            <w:left w:val="none" w:sz="0" w:space="0" w:color="auto"/>
            <w:bottom w:val="none" w:sz="0" w:space="0" w:color="auto"/>
            <w:right w:val="none" w:sz="0" w:space="0" w:color="auto"/>
          </w:divBdr>
        </w:div>
      </w:divsChild>
    </w:div>
    <w:div w:id="1563757456">
      <w:bodyDiv w:val="1"/>
      <w:marLeft w:val="0"/>
      <w:marRight w:val="0"/>
      <w:marTop w:val="0"/>
      <w:marBottom w:val="0"/>
      <w:divBdr>
        <w:top w:val="none" w:sz="0" w:space="0" w:color="auto"/>
        <w:left w:val="none" w:sz="0" w:space="0" w:color="auto"/>
        <w:bottom w:val="none" w:sz="0" w:space="0" w:color="auto"/>
        <w:right w:val="none" w:sz="0" w:space="0" w:color="auto"/>
      </w:divBdr>
      <w:divsChild>
        <w:div w:id="420222092">
          <w:marLeft w:val="1166"/>
          <w:marRight w:val="0"/>
          <w:marTop w:val="96"/>
          <w:marBottom w:val="0"/>
          <w:divBdr>
            <w:top w:val="none" w:sz="0" w:space="0" w:color="auto"/>
            <w:left w:val="none" w:sz="0" w:space="0" w:color="auto"/>
            <w:bottom w:val="none" w:sz="0" w:space="0" w:color="auto"/>
            <w:right w:val="none" w:sz="0" w:space="0" w:color="auto"/>
          </w:divBdr>
        </w:div>
      </w:divsChild>
    </w:div>
    <w:div w:id="1564681408">
      <w:bodyDiv w:val="1"/>
      <w:marLeft w:val="0"/>
      <w:marRight w:val="0"/>
      <w:marTop w:val="0"/>
      <w:marBottom w:val="0"/>
      <w:divBdr>
        <w:top w:val="none" w:sz="0" w:space="0" w:color="auto"/>
        <w:left w:val="none" w:sz="0" w:space="0" w:color="auto"/>
        <w:bottom w:val="none" w:sz="0" w:space="0" w:color="auto"/>
        <w:right w:val="none" w:sz="0" w:space="0" w:color="auto"/>
      </w:divBdr>
    </w:div>
    <w:div w:id="1620913109">
      <w:bodyDiv w:val="1"/>
      <w:marLeft w:val="0"/>
      <w:marRight w:val="0"/>
      <w:marTop w:val="0"/>
      <w:marBottom w:val="0"/>
      <w:divBdr>
        <w:top w:val="none" w:sz="0" w:space="0" w:color="auto"/>
        <w:left w:val="none" w:sz="0" w:space="0" w:color="auto"/>
        <w:bottom w:val="none" w:sz="0" w:space="0" w:color="auto"/>
        <w:right w:val="none" w:sz="0" w:space="0" w:color="auto"/>
      </w:divBdr>
      <w:divsChild>
        <w:div w:id="148332153">
          <w:marLeft w:val="547"/>
          <w:marRight w:val="0"/>
          <w:marTop w:val="115"/>
          <w:marBottom w:val="0"/>
          <w:divBdr>
            <w:top w:val="none" w:sz="0" w:space="0" w:color="auto"/>
            <w:left w:val="none" w:sz="0" w:space="0" w:color="auto"/>
            <w:bottom w:val="none" w:sz="0" w:space="0" w:color="auto"/>
            <w:right w:val="none" w:sz="0" w:space="0" w:color="auto"/>
          </w:divBdr>
        </w:div>
        <w:div w:id="684672415">
          <w:marLeft w:val="1166"/>
          <w:marRight w:val="0"/>
          <w:marTop w:val="96"/>
          <w:marBottom w:val="0"/>
          <w:divBdr>
            <w:top w:val="none" w:sz="0" w:space="0" w:color="auto"/>
            <w:left w:val="none" w:sz="0" w:space="0" w:color="auto"/>
            <w:bottom w:val="none" w:sz="0" w:space="0" w:color="auto"/>
            <w:right w:val="none" w:sz="0" w:space="0" w:color="auto"/>
          </w:divBdr>
        </w:div>
        <w:div w:id="1155798290">
          <w:marLeft w:val="1166"/>
          <w:marRight w:val="0"/>
          <w:marTop w:val="96"/>
          <w:marBottom w:val="0"/>
          <w:divBdr>
            <w:top w:val="none" w:sz="0" w:space="0" w:color="auto"/>
            <w:left w:val="none" w:sz="0" w:space="0" w:color="auto"/>
            <w:bottom w:val="none" w:sz="0" w:space="0" w:color="auto"/>
            <w:right w:val="none" w:sz="0" w:space="0" w:color="auto"/>
          </w:divBdr>
        </w:div>
        <w:div w:id="1875657190">
          <w:marLeft w:val="1166"/>
          <w:marRight w:val="0"/>
          <w:marTop w:val="96"/>
          <w:marBottom w:val="0"/>
          <w:divBdr>
            <w:top w:val="none" w:sz="0" w:space="0" w:color="auto"/>
            <w:left w:val="none" w:sz="0" w:space="0" w:color="auto"/>
            <w:bottom w:val="none" w:sz="0" w:space="0" w:color="auto"/>
            <w:right w:val="none" w:sz="0" w:space="0" w:color="auto"/>
          </w:divBdr>
        </w:div>
        <w:div w:id="1935747883">
          <w:marLeft w:val="1166"/>
          <w:marRight w:val="0"/>
          <w:marTop w:val="96"/>
          <w:marBottom w:val="0"/>
          <w:divBdr>
            <w:top w:val="none" w:sz="0" w:space="0" w:color="auto"/>
            <w:left w:val="none" w:sz="0" w:space="0" w:color="auto"/>
            <w:bottom w:val="none" w:sz="0" w:space="0" w:color="auto"/>
            <w:right w:val="none" w:sz="0" w:space="0" w:color="auto"/>
          </w:divBdr>
        </w:div>
      </w:divsChild>
    </w:div>
    <w:div w:id="1637179078">
      <w:bodyDiv w:val="1"/>
      <w:marLeft w:val="0"/>
      <w:marRight w:val="0"/>
      <w:marTop w:val="0"/>
      <w:marBottom w:val="0"/>
      <w:divBdr>
        <w:top w:val="none" w:sz="0" w:space="0" w:color="auto"/>
        <w:left w:val="none" w:sz="0" w:space="0" w:color="auto"/>
        <w:bottom w:val="none" w:sz="0" w:space="0" w:color="auto"/>
        <w:right w:val="none" w:sz="0" w:space="0" w:color="auto"/>
      </w:divBdr>
    </w:div>
    <w:div w:id="1655404106">
      <w:bodyDiv w:val="1"/>
      <w:marLeft w:val="0"/>
      <w:marRight w:val="0"/>
      <w:marTop w:val="0"/>
      <w:marBottom w:val="0"/>
      <w:divBdr>
        <w:top w:val="none" w:sz="0" w:space="0" w:color="auto"/>
        <w:left w:val="none" w:sz="0" w:space="0" w:color="auto"/>
        <w:bottom w:val="none" w:sz="0" w:space="0" w:color="auto"/>
        <w:right w:val="none" w:sz="0" w:space="0" w:color="auto"/>
      </w:divBdr>
    </w:div>
    <w:div w:id="1670130936">
      <w:bodyDiv w:val="1"/>
      <w:marLeft w:val="0"/>
      <w:marRight w:val="0"/>
      <w:marTop w:val="0"/>
      <w:marBottom w:val="0"/>
      <w:divBdr>
        <w:top w:val="none" w:sz="0" w:space="0" w:color="auto"/>
        <w:left w:val="none" w:sz="0" w:space="0" w:color="auto"/>
        <w:bottom w:val="none" w:sz="0" w:space="0" w:color="auto"/>
        <w:right w:val="none" w:sz="0" w:space="0" w:color="auto"/>
      </w:divBdr>
    </w:div>
    <w:div w:id="1696080766">
      <w:bodyDiv w:val="1"/>
      <w:marLeft w:val="0"/>
      <w:marRight w:val="0"/>
      <w:marTop w:val="0"/>
      <w:marBottom w:val="0"/>
      <w:divBdr>
        <w:top w:val="none" w:sz="0" w:space="0" w:color="auto"/>
        <w:left w:val="none" w:sz="0" w:space="0" w:color="auto"/>
        <w:bottom w:val="none" w:sz="0" w:space="0" w:color="auto"/>
        <w:right w:val="none" w:sz="0" w:space="0" w:color="auto"/>
      </w:divBdr>
      <w:divsChild>
        <w:div w:id="1039009083">
          <w:marLeft w:val="1166"/>
          <w:marRight w:val="0"/>
          <w:marTop w:val="96"/>
          <w:marBottom w:val="0"/>
          <w:divBdr>
            <w:top w:val="none" w:sz="0" w:space="0" w:color="auto"/>
            <w:left w:val="none" w:sz="0" w:space="0" w:color="auto"/>
            <w:bottom w:val="none" w:sz="0" w:space="0" w:color="auto"/>
            <w:right w:val="none" w:sz="0" w:space="0" w:color="auto"/>
          </w:divBdr>
        </w:div>
        <w:div w:id="1164780761">
          <w:marLeft w:val="1166"/>
          <w:marRight w:val="0"/>
          <w:marTop w:val="96"/>
          <w:marBottom w:val="0"/>
          <w:divBdr>
            <w:top w:val="none" w:sz="0" w:space="0" w:color="auto"/>
            <w:left w:val="none" w:sz="0" w:space="0" w:color="auto"/>
            <w:bottom w:val="none" w:sz="0" w:space="0" w:color="auto"/>
            <w:right w:val="none" w:sz="0" w:space="0" w:color="auto"/>
          </w:divBdr>
        </w:div>
        <w:div w:id="1435318639">
          <w:marLeft w:val="1166"/>
          <w:marRight w:val="0"/>
          <w:marTop w:val="96"/>
          <w:marBottom w:val="0"/>
          <w:divBdr>
            <w:top w:val="none" w:sz="0" w:space="0" w:color="auto"/>
            <w:left w:val="none" w:sz="0" w:space="0" w:color="auto"/>
            <w:bottom w:val="none" w:sz="0" w:space="0" w:color="auto"/>
            <w:right w:val="none" w:sz="0" w:space="0" w:color="auto"/>
          </w:divBdr>
        </w:div>
      </w:divsChild>
    </w:div>
    <w:div w:id="1701128429">
      <w:bodyDiv w:val="1"/>
      <w:marLeft w:val="0"/>
      <w:marRight w:val="0"/>
      <w:marTop w:val="0"/>
      <w:marBottom w:val="0"/>
      <w:divBdr>
        <w:top w:val="none" w:sz="0" w:space="0" w:color="auto"/>
        <w:left w:val="none" w:sz="0" w:space="0" w:color="auto"/>
        <w:bottom w:val="none" w:sz="0" w:space="0" w:color="auto"/>
        <w:right w:val="none" w:sz="0" w:space="0" w:color="auto"/>
      </w:divBdr>
    </w:div>
    <w:div w:id="1701274081">
      <w:bodyDiv w:val="1"/>
      <w:marLeft w:val="0"/>
      <w:marRight w:val="0"/>
      <w:marTop w:val="0"/>
      <w:marBottom w:val="0"/>
      <w:divBdr>
        <w:top w:val="none" w:sz="0" w:space="0" w:color="auto"/>
        <w:left w:val="none" w:sz="0" w:space="0" w:color="auto"/>
        <w:bottom w:val="none" w:sz="0" w:space="0" w:color="auto"/>
        <w:right w:val="none" w:sz="0" w:space="0" w:color="auto"/>
      </w:divBdr>
    </w:div>
    <w:div w:id="1710302618">
      <w:bodyDiv w:val="1"/>
      <w:marLeft w:val="0"/>
      <w:marRight w:val="0"/>
      <w:marTop w:val="0"/>
      <w:marBottom w:val="0"/>
      <w:divBdr>
        <w:top w:val="none" w:sz="0" w:space="0" w:color="auto"/>
        <w:left w:val="none" w:sz="0" w:space="0" w:color="auto"/>
        <w:bottom w:val="none" w:sz="0" w:space="0" w:color="auto"/>
        <w:right w:val="none" w:sz="0" w:space="0" w:color="auto"/>
      </w:divBdr>
    </w:div>
    <w:div w:id="1714429237">
      <w:bodyDiv w:val="1"/>
      <w:marLeft w:val="0"/>
      <w:marRight w:val="0"/>
      <w:marTop w:val="0"/>
      <w:marBottom w:val="0"/>
      <w:divBdr>
        <w:top w:val="none" w:sz="0" w:space="0" w:color="auto"/>
        <w:left w:val="none" w:sz="0" w:space="0" w:color="auto"/>
        <w:bottom w:val="none" w:sz="0" w:space="0" w:color="auto"/>
        <w:right w:val="none" w:sz="0" w:space="0" w:color="auto"/>
      </w:divBdr>
    </w:div>
    <w:div w:id="1724716633">
      <w:bodyDiv w:val="1"/>
      <w:marLeft w:val="0"/>
      <w:marRight w:val="0"/>
      <w:marTop w:val="0"/>
      <w:marBottom w:val="0"/>
      <w:divBdr>
        <w:top w:val="none" w:sz="0" w:space="0" w:color="auto"/>
        <w:left w:val="none" w:sz="0" w:space="0" w:color="auto"/>
        <w:bottom w:val="none" w:sz="0" w:space="0" w:color="auto"/>
        <w:right w:val="none" w:sz="0" w:space="0" w:color="auto"/>
      </w:divBdr>
    </w:div>
    <w:div w:id="1730808706">
      <w:bodyDiv w:val="1"/>
      <w:marLeft w:val="0"/>
      <w:marRight w:val="0"/>
      <w:marTop w:val="0"/>
      <w:marBottom w:val="0"/>
      <w:divBdr>
        <w:top w:val="none" w:sz="0" w:space="0" w:color="auto"/>
        <w:left w:val="none" w:sz="0" w:space="0" w:color="auto"/>
        <w:bottom w:val="none" w:sz="0" w:space="0" w:color="auto"/>
        <w:right w:val="none" w:sz="0" w:space="0" w:color="auto"/>
      </w:divBdr>
    </w:div>
    <w:div w:id="1760566285">
      <w:bodyDiv w:val="1"/>
      <w:marLeft w:val="0"/>
      <w:marRight w:val="0"/>
      <w:marTop w:val="0"/>
      <w:marBottom w:val="0"/>
      <w:divBdr>
        <w:top w:val="none" w:sz="0" w:space="0" w:color="auto"/>
        <w:left w:val="none" w:sz="0" w:space="0" w:color="auto"/>
        <w:bottom w:val="none" w:sz="0" w:space="0" w:color="auto"/>
        <w:right w:val="none" w:sz="0" w:space="0" w:color="auto"/>
      </w:divBdr>
    </w:div>
    <w:div w:id="1775327134">
      <w:bodyDiv w:val="1"/>
      <w:marLeft w:val="0"/>
      <w:marRight w:val="0"/>
      <w:marTop w:val="0"/>
      <w:marBottom w:val="0"/>
      <w:divBdr>
        <w:top w:val="none" w:sz="0" w:space="0" w:color="auto"/>
        <w:left w:val="none" w:sz="0" w:space="0" w:color="auto"/>
        <w:bottom w:val="none" w:sz="0" w:space="0" w:color="auto"/>
        <w:right w:val="none" w:sz="0" w:space="0" w:color="auto"/>
      </w:divBdr>
    </w:div>
    <w:div w:id="1786731392">
      <w:bodyDiv w:val="1"/>
      <w:marLeft w:val="0"/>
      <w:marRight w:val="0"/>
      <w:marTop w:val="0"/>
      <w:marBottom w:val="0"/>
      <w:divBdr>
        <w:top w:val="none" w:sz="0" w:space="0" w:color="auto"/>
        <w:left w:val="none" w:sz="0" w:space="0" w:color="auto"/>
        <w:bottom w:val="none" w:sz="0" w:space="0" w:color="auto"/>
        <w:right w:val="none" w:sz="0" w:space="0" w:color="auto"/>
      </w:divBdr>
      <w:divsChild>
        <w:div w:id="826630425">
          <w:marLeft w:val="1166"/>
          <w:marRight w:val="0"/>
          <w:marTop w:val="96"/>
          <w:marBottom w:val="0"/>
          <w:divBdr>
            <w:top w:val="none" w:sz="0" w:space="0" w:color="auto"/>
            <w:left w:val="none" w:sz="0" w:space="0" w:color="auto"/>
            <w:bottom w:val="none" w:sz="0" w:space="0" w:color="auto"/>
            <w:right w:val="none" w:sz="0" w:space="0" w:color="auto"/>
          </w:divBdr>
        </w:div>
        <w:div w:id="1066760282">
          <w:marLeft w:val="1166"/>
          <w:marRight w:val="0"/>
          <w:marTop w:val="96"/>
          <w:marBottom w:val="0"/>
          <w:divBdr>
            <w:top w:val="none" w:sz="0" w:space="0" w:color="auto"/>
            <w:left w:val="none" w:sz="0" w:space="0" w:color="auto"/>
            <w:bottom w:val="none" w:sz="0" w:space="0" w:color="auto"/>
            <w:right w:val="none" w:sz="0" w:space="0" w:color="auto"/>
          </w:divBdr>
        </w:div>
        <w:div w:id="1754738357">
          <w:marLeft w:val="1166"/>
          <w:marRight w:val="0"/>
          <w:marTop w:val="96"/>
          <w:marBottom w:val="0"/>
          <w:divBdr>
            <w:top w:val="none" w:sz="0" w:space="0" w:color="auto"/>
            <w:left w:val="none" w:sz="0" w:space="0" w:color="auto"/>
            <w:bottom w:val="none" w:sz="0" w:space="0" w:color="auto"/>
            <w:right w:val="none" w:sz="0" w:space="0" w:color="auto"/>
          </w:divBdr>
        </w:div>
      </w:divsChild>
    </w:div>
    <w:div w:id="1795560155">
      <w:bodyDiv w:val="1"/>
      <w:marLeft w:val="0"/>
      <w:marRight w:val="0"/>
      <w:marTop w:val="0"/>
      <w:marBottom w:val="0"/>
      <w:divBdr>
        <w:top w:val="none" w:sz="0" w:space="0" w:color="auto"/>
        <w:left w:val="none" w:sz="0" w:space="0" w:color="auto"/>
        <w:bottom w:val="none" w:sz="0" w:space="0" w:color="auto"/>
        <w:right w:val="none" w:sz="0" w:space="0" w:color="auto"/>
      </w:divBdr>
    </w:div>
    <w:div w:id="1796094390">
      <w:bodyDiv w:val="1"/>
      <w:marLeft w:val="0"/>
      <w:marRight w:val="0"/>
      <w:marTop w:val="0"/>
      <w:marBottom w:val="0"/>
      <w:divBdr>
        <w:top w:val="none" w:sz="0" w:space="0" w:color="auto"/>
        <w:left w:val="none" w:sz="0" w:space="0" w:color="auto"/>
        <w:bottom w:val="none" w:sz="0" w:space="0" w:color="auto"/>
        <w:right w:val="none" w:sz="0" w:space="0" w:color="auto"/>
      </w:divBdr>
    </w:div>
    <w:div w:id="1812820904">
      <w:bodyDiv w:val="1"/>
      <w:marLeft w:val="0"/>
      <w:marRight w:val="0"/>
      <w:marTop w:val="0"/>
      <w:marBottom w:val="0"/>
      <w:divBdr>
        <w:top w:val="none" w:sz="0" w:space="0" w:color="auto"/>
        <w:left w:val="none" w:sz="0" w:space="0" w:color="auto"/>
        <w:bottom w:val="none" w:sz="0" w:space="0" w:color="auto"/>
        <w:right w:val="none" w:sz="0" w:space="0" w:color="auto"/>
      </w:divBdr>
    </w:div>
    <w:div w:id="1834567442">
      <w:bodyDiv w:val="1"/>
      <w:marLeft w:val="0"/>
      <w:marRight w:val="0"/>
      <w:marTop w:val="0"/>
      <w:marBottom w:val="0"/>
      <w:divBdr>
        <w:top w:val="none" w:sz="0" w:space="0" w:color="auto"/>
        <w:left w:val="none" w:sz="0" w:space="0" w:color="auto"/>
        <w:bottom w:val="none" w:sz="0" w:space="0" w:color="auto"/>
        <w:right w:val="none" w:sz="0" w:space="0" w:color="auto"/>
      </w:divBdr>
      <w:divsChild>
        <w:div w:id="514543217">
          <w:marLeft w:val="1166"/>
          <w:marRight w:val="0"/>
          <w:marTop w:val="96"/>
          <w:marBottom w:val="0"/>
          <w:divBdr>
            <w:top w:val="none" w:sz="0" w:space="0" w:color="auto"/>
            <w:left w:val="none" w:sz="0" w:space="0" w:color="auto"/>
            <w:bottom w:val="none" w:sz="0" w:space="0" w:color="auto"/>
            <w:right w:val="none" w:sz="0" w:space="0" w:color="auto"/>
          </w:divBdr>
        </w:div>
      </w:divsChild>
    </w:div>
    <w:div w:id="1841118051">
      <w:bodyDiv w:val="1"/>
      <w:marLeft w:val="0"/>
      <w:marRight w:val="0"/>
      <w:marTop w:val="0"/>
      <w:marBottom w:val="0"/>
      <w:divBdr>
        <w:top w:val="none" w:sz="0" w:space="0" w:color="auto"/>
        <w:left w:val="none" w:sz="0" w:space="0" w:color="auto"/>
        <w:bottom w:val="none" w:sz="0" w:space="0" w:color="auto"/>
        <w:right w:val="none" w:sz="0" w:space="0" w:color="auto"/>
      </w:divBdr>
    </w:div>
    <w:div w:id="1845315762">
      <w:bodyDiv w:val="1"/>
      <w:marLeft w:val="0"/>
      <w:marRight w:val="0"/>
      <w:marTop w:val="0"/>
      <w:marBottom w:val="0"/>
      <w:divBdr>
        <w:top w:val="none" w:sz="0" w:space="0" w:color="auto"/>
        <w:left w:val="none" w:sz="0" w:space="0" w:color="auto"/>
        <w:bottom w:val="none" w:sz="0" w:space="0" w:color="auto"/>
        <w:right w:val="none" w:sz="0" w:space="0" w:color="auto"/>
      </w:divBdr>
    </w:div>
    <w:div w:id="1853448363">
      <w:bodyDiv w:val="1"/>
      <w:marLeft w:val="0"/>
      <w:marRight w:val="0"/>
      <w:marTop w:val="0"/>
      <w:marBottom w:val="0"/>
      <w:divBdr>
        <w:top w:val="none" w:sz="0" w:space="0" w:color="auto"/>
        <w:left w:val="none" w:sz="0" w:space="0" w:color="auto"/>
        <w:bottom w:val="none" w:sz="0" w:space="0" w:color="auto"/>
        <w:right w:val="none" w:sz="0" w:space="0" w:color="auto"/>
      </w:divBdr>
    </w:div>
    <w:div w:id="1857689159">
      <w:bodyDiv w:val="1"/>
      <w:marLeft w:val="0"/>
      <w:marRight w:val="0"/>
      <w:marTop w:val="0"/>
      <w:marBottom w:val="0"/>
      <w:divBdr>
        <w:top w:val="none" w:sz="0" w:space="0" w:color="auto"/>
        <w:left w:val="none" w:sz="0" w:space="0" w:color="auto"/>
        <w:bottom w:val="none" w:sz="0" w:space="0" w:color="auto"/>
        <w:right w:val="none" w:sz="0" w:space="0" w:color="auto"/>
      </w:divBdr>
    </w:div>
    <w:div w:id="1861621456">
      <w:bodyDiv w:val="1"/>
      <w:marLeft w:val="0"/>
      <w:marRight w:val="0"/>
      <w:marTop w:val="0"/>
      <w:marBottom w:val="0"/>
      <w:divBdr>
        <w:top w:val="none" w:sz="0" w:space="0" w:color="auto"/>
        <w:left w:val="none" w:sz="0" w:space="0" w:color="auto"/>
        <w:bottom w:val="none" w:sz="0" w:space="0" w:color="auto"/>
        <w:right w:val="none" w:sz="0" w:space="0" w:color="auto"/>
      </w:divBdr>
    </w:div>
    <w:div w:id="1862548793">
      <w:bodyDiv w:val="1"/>
      <w:marLeft w:val="0"/>
      <w:marRight w:val="0"/>
      <w:marTop w:val="0"/>
      <w:marBottom w:val="0"/>
      <w:divBdr>
        <w:top w:val="none" w:sz="0" w:space="0" w:color="auto"/>
        <w:left w:val="none" w:sz="0" w:space="0" w:color="auto"/>
        <w:bottom w:val="none" w:sz="0" w:space="0" w:color="auto"/>
        <w:right w:val="none" w:sz="0" w:space="0" w:color="auto"/>
      </w:divBdr>
    </w:div>
    <w:div w:id="1882670387">
      <w:bodyDiv w:val="1"/>
      <w:marLeft w:val="0"/>
      <w:marRight w:val="0"/>
      <w:marTop w:val="0"/>
      <w:marBottom w:val="0"/>
      <w:divBdr>
        <w:top w:val="none" w:sz="0" w:space="0" w:color="auto"/>
        <w:left w:val="none" w:sz="0" w:space="0" w:color="auto"/>
        <w:bottom w:val="none" w:sz="0" w:space="0" w:color="auto"/>
        <w:right w:val="none" w:sz="0" w:space="0" w:color="auto"/>
      </w:divBdr>
    </w:div>
    <w:div w:id="1898275793">
      <w:bodyDiv w:val="1"/>
      <w:marLeft w:val="0"/>
      <w:marRight w:val="0"/>
      <w:marTop w:val="0"/>
      <w:marBottom w:val="0"/>
      <w:divBdr>
        <w:top w:val="none" w:sz="0" w:space="0" w:color="auto"/>
        <w:left w:val="none" w:sz="0" w:space="0" w:color="auto"/>
        <w:bottom w:val="none" w:sz="0" w:space="0" w:color="auto"/>
        <w:right w:val="none" w:sz="0" w:space="0" w:color="auto"/>
      </w:divBdr>
      <w:divsChild>
        <w:div w:id="780876140">
          <w:marLeft w:val="1166"/>
          <w:marRight w:val="0"/>
          <w:marTop w:val="96"/>
          <w:marBottom w:val="0"/>
          <w:divBdr>
            <w:top w:val="none" w:sz="0" w:space="0" w:color="auto"/>
            <w:left w:val="none" w:sz="0" w:space="0" w:color="auto"/>
            <w:bottom w:val="none" w:sz="0" w:space="0" w:color="auto"/>
            <w:right w:val="none" w:sz="0" w:space="0" w:color="auto"/>
          </w:divBdr>
        </w:div>
      </w:divsChild>
    </w:div>
    <w:div w:id="1915048328">
      <w:bodyDiv w:val="1"/>
      <w:marLeft w:val="0"/>
      <w:marRight w:val="0"/>
      <w:marTop w:val="0"/>
      <w:marBottom w:val="0"/>
      <w:divBdr>
        <w:top w:val="none" w:sz="0" w:space="0" w:color="auto"/>
        <w:left w:val="none" w:sz="0" w:space="0" w:color="auto"/>
        <w:bottom w:val="none" w:sz="0" w:space="0" w:color="auto"/>
        <w:right w:val="none" w:sz="0" w:space="0" w:color="auto"/>
      </w:divBdr>
    </w:div>
    <w:div w:id="1958366102">
      <w:bodyDiv w:val="1"/>
      <w:marLeft w:val="0"/>
      <w:marRight w:val="0"/>
      <w:marTop w:val="0"/>
      <w:marBottom w:val="0"/>
      <w:divBdr>
        <w:top w:val="none" w:sz="0" w:space="0" w:color="auto"/>
        <w:left w:val="none" w:sz="0" w:space="0" w:color="auto"/>
        <w:bottom w:val="none" w:sz="0" w:space="0" w:color="auto"/>
        <w:right w:val="none" w:sz="0" w:space="0" w:color="auto"/>
      </w:divBdr>
    </w:div>
    <w:div w:id="1959867623">
      <w:bodyDiv w:val="1"/>
      <w:marLeft w:val="0"/>
      <w:marRight w:val="0"/>
      <w:marTop w:val="0"/>
      <w:marBottom w:val="0"/>
      <w:divBdr>
        <w:top w:val="none" w:sz="0" w:space="0" w:color="auto"/>
        <w:left w:val="none" w:sz="0" w:space="0" w:color="auto"/>
        <w:bottom w:val="none" w:sz="0" w:space="0" w:color="auto"/>
        <w:right w:val="none" w:sz="0" w:space="0" w:color="auto"/>
      </w:divBdr>
      <w:divsChild>
        <w:div w:id="504788690">
          <w:marLeft w:val="547"/>
          <w:marRight w:val="0"/>
          <w:marTop w:val="115"/>
          <w:marBottom w:val="0"/>
          <w:divBdr>
            <w:top w:val="none" w:sz="0" w:space="0" w:color="auto"/>
            <w:left w:val="none" w:sz="0" w:space="0" w:color="auto"/>
            <w:bottom w:val="none" w:sz="0" w:space="0" w:color="auto"/>
            <w:right w:val="none" w:sz="0" w:space="0" w:color="auto"/>
          </w:divBdr>
        </w:div>
      </w:divsChild>
    </w:div>
    <w:div w:id="1961065218">
      <w:bodyDiv w:val="1"/>
      <w:marLeft w:val="0"/>
      <w:marRight w:val="0"/>
      <w:marTop w:val="0"/>
      <w:marBottom w:val="0"/>
      <w:divBdr>
        <w:top w:val="none" w:sz="0" w:space="0" w:color="auto"/>
        <w:left w:val="none" w:sz="0" w:space="0" w:color="auto"/>
        <w:bottom w:val="none" w:sz="0" w:space="0" w:color="auto"/>
        <w:right w:val="none" w:sz="0" w:space="0" w:color="auto"/>
      </w:divBdr>
    </w:div>
    <w:div w:id="1962567247">
      <w:bodyDiv w:val="1"/>
      <w:marLeft w:val="0"/>
      <w:marRight w:val="0"/>
      <w:marTop w:val="0"/>
      <w:marBottom w:val="0"/>
      <w:divBdr>
        <w:top w:val="none" w:sz="0" w:space="0" w:color="auto"/>
        <w:left w:val="none" w:sz="0" w:space="0" w:color="auto"/>
        <w:bottom w:val="none" w:sz="0" w:space="0" w:color="auto"/>
        <w:right w:val="none" w:sz="0" w:space="0" w:color="auto"/>
      </w:divBdr>
      <w:divsChild>
        <w:div w:id="317535606">
          <w:marLeft w:val="1800"/>
          <w:marRight w:val="0"/>
          <w:marTop w:val="86"/>
          <w:marBottom w:val="0"/>
          <w:divBdr>
            <w:top w:val="none" w:sz="0" w:space="0" w:color="auto"/>
            <w:left w:val="none" w:sz="0" w:space="0" w:color="auto"/>
            <w:bottom w:val="none" w:sz="0" w:space="0" w:color="auto"/>
            <w:right w:val="none" w:sz="0" w:space="0" w:color="auto"/>
          </w:divBdr>
        </w:div>
      </w:divsChild>
    </w:div>
    <w:div w:id="2011055542">
      <w:bodyDiv w:val="1"/>
      <w:marLeft w:val="0"/>
      <w:marRight w:val="0"/>
      <w:marTop w:val="0"/>
      <w:marBottom w:val="0"/>
      <w:divBdr>
        <w:top w:val="none" w:sz="0" w:space="0" w:color="auto"/>
        <w:left w:val="none" w:sz="0" w:space="0" w:color="auto"/>
        <w:bottom w:val="none" w:sz="0" w:space="0" w:color="auto"/>
        <w:right w:val="none" w:sz="0" w:space="0" w:color="auto"/>
      </w:divBdr>
    </w:div>
    <w:div w:id="2142191770">
      <w:bodyDiv w:val="1"/>
      <w:marLeft w:val="0"/>
      <w:marRight w:val="0"/>
      <w:marTop w:val="0"/>
      <w:marBottom w:val="0"/>
      <w:divBdr>
        <w:top w:val="none" w:sz="0" w:space="0" w:color="auto"/>
        <w:left w:val="none" w:sz="0" w:space="0" w:color="auto"/>
        <w:bottom w:val="none" w:sz="0" w:space="0" w:color="auto"/>
        <w:right w:val="none" w:sz="0" w:space="0" w:color="auto"/>
      </w:divBdr>
    </w:div>
    <w:div w:id="21425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AppData\Local\Packages\Microsoft.Office.Desktop_8wekyb3d8bbwe\LocalCache\Roaming\Microsoft\Templates\&#27169;&#26495;&#65288;&#26446;&#25996;&#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A4C14-F277-4278-A5B5-429C4650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模板（李斌）.dot</Template>
  <TotalTime>9605</TotalTime>
  <Pages>6</Pages>
  <Words>72</Words>
  <Characters>411</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计算机语言的发展</vt:lpstr>
      <vt:lpstr>        1、机器语言</vt:lpstr>
      <vt:lpstr>        2、汇编语言</vt:lpstr>
      <vt:lpstr>        3、高级语言（面向用户并且高度封装的语言）</vt:lpstr>
      <vt:lpstr>    人机交互方式</vt:lpstr>
      <vt:lpstr>    2、JAVA版本</vt:lpstr>
      <vt:lpstr>    3、Java的运行过</vt:lpstr>
      <vt:lpstr>    4、跨平台性</vt:lpstr>
      <vt:lpstr>        1、Java的跨平台性</vt:lpstr>
      <vt:lpstr>        2、C语言的跨平台（多次编译，到处运行。）</vt:lpstr>
      <vt:lpstr>    5、解释性语言和编译型语言的区别和不同</vt:lpstr>
      <vt:lpstr>    6、Java程序设计环境</vt:lpstr>
      <vt:lpstr>        1、JDK(Java Development kit)</vt:lpstr>
      <vt:lpstr>        2、配置JAVA开发环境 </vt:lpstr>
      <vt:lpstr>    7、第一个程序 </vt:lpstr>
      <vt:lpstr>        1、编写第一个程序注意事项</vt:lpstr>
      <vt:lpstr>        2、关于定义类的注意事项</vt:lpstr>
      <vt:lpstr>        3、关于main方法的注意事项 </vt:lpstr>
      <vt:lpstr>        4、关于方法体中的代码注意事项</vt:lpstr>
      <vt:lpstr>        5、编辑阶段的注意事项</vt:lpstr>
      <vt:lpstr>        6、执行阶段的注意事项</vt:lpstr>
      <vt:lpstr>8、Scanner</vt:lpstr>
      <vt:lpstr>    1、使用Scanner的三个步骤：</vt:lpstr>
      <vt:lpstr>        1)导入Scanner类,位置：在有效代码的第一行！</vt:lpstr>
      <vt:lpstr>        2)实例化一个Scanner对象</vt:lpstr>
      <vt:lpstr>        3)获取用户输入的年龄</vt:lpstr>
      <vt:lpstr>    2、Scanner类还可以获取别的类型数据：</vt:lpstr>
      <vt:lpstr>        1、获取基本数据类型都是获取第一个空格之前的文本，以空格或回车结束！</vt:lpstr>
      <vt:lpstr>    3、例子</vt:lpstr>
      <vt:lpstr>8、变量和常量</vt:lpstr>
      <vt:lpstr>    1、变量</vt:lpstr>
      <vt:lpstr>    2、常量</vt:lpstr>
      <vt:lpstr>    3、关键字</vt:lpstr>
      <vt:lpstr>    4、标识符</vt:lpstr>
      <vt:lpstr>    5、命名规范</vt:lpstr>
      <vt:lpstr>    6、注释</vt:lpstr>
      <vt:lpstr>    7、反编译</vt:lpstr>
      <vt:lpstr>7、数据类型</vt:lpstr>
      <vt:lpstr>    基本数据类型</vt:lpstr>
      <vt:lpstr>    2、整型</vt:lpstr>
      <vt:lpstr>    2、浮点型</vt:lpstr>
      <vt:lpstr>    char型</vt:lpstr>
      <vt:lpstr>    3、转义字符</vt:lpstr>
      <vt:lpstr>    4、int类型和char类型的关系</vt:lpstr>
      <vt:lpstr>    6、布尔类型（boolean）</vt:lpstr>
      <vt:lpstr>    7、数值的比较</vt:lpstr>
      <vt:lpstr>8、数值类型的转换（不包括boolean）</vt:lpstr>
      <vt:lpstr>    1、自动类型转换：</vt:lpstr>
      <vt:lpstr>    2、强制类型转换(cast)</vt:lpstr>
      <vt:lpstr>运算符</vt:lpstr>
      <vt:lpstr>    算术运算符 （除了boolean）</vt:lpstr>
      <vt:lpstr>    自增减操（除了boolean）</vt:lpstr>
      <vt:lpstr>    赋值运算符</vt:lpstr>
      <vt:lpstr>    扩展赋值运算符</vt:lpstr>
      <vt:lpstr>    关系运算符</vt:lpstr>
      <vt:lpstr>    逻辑运算符</vt:lpstr>
      <vt:lpstr>    6、位运算</vt:lpstr>
      <vt:lpstr>        1、位运算的种类（除了~都为二元运算符）</vt:lpstr>
      <vt:lpstr>    三目运算符：</vt:lpstr>
      <vt:lpstr>流程控制 </vt:lpstr>
      <vt:lpstr>    块语句（block）</vt:lpstr>
      <vt:lpstr>    选择结构</vt:lpstr>
      <vt:lpstr>        单选结构</vt:lpstr>
      <vt:lpstr>    双选结构</vt:lpstr>
      <vt:lpstr>        语法: if(条件表达式) {</vt:lpstr>
      <vt:lpstr>    多选结构</vt:lpstr>
      <vt:lpstr>        、语法：</vt:lpstr>
      <vt:lpstr>        注：注意事项</vt:lpstr>
      <vt:lpstr>    switch-case</vt:lpstr>
      <vt:lpstr>    for循环</vt:lpstr>
      <vt:lpstr>        for循环语法：</vt:lpstr>
      <vt:lpstr>    中断控制语句</vt:lpstr>
      <vt:lpstr>        1、break</vt:lpstr>
      <vt:lpstr>        2、continue</vt:lpstr>
      <vt:lpstr>        3、label</vt:lpstr>
      <vt:lpstr>数组</vt:lpstr>
      <vt:lpstr>    1、数组的定义</vt:lpstr>
      <vt:lpstr>    一维数组</vt:lpstr>
      <vt:lpstr>        、数组的声明</vt:lpstr>
      <vt:lpstr>    二维数组</vt:lpstr>
      <vt:lpstr>面向对象（oop）</vt:lpstr>
      <vt:lpstr>    1、面向对象（objected oriented programming,oop）</vt:lpstr>
      <vt:lpstr>    2、类</vt:lpstr>
      <vt:lpstr>    3、对象</vt:lpstr>
      <vt:lpstr>    5、成员变量和局部变量</vt:lpstr>
      <vt:lpstr>    4、成员方法（技能）</vt:lpstr>
      <vt:lpstr>        什么是方法？</vt:lpstr>
      <vt:lpstr>        方法的作用？</vt:lpstr>
      <vt:lpstr>        方法的定义   </vt:lpstr>
      <vt:lpstr>        、方法的重载</vt:lpstr>
      <vt:lpstr>    7、构造方法（构造器constructor）</vt:lpstr>
      <vt:lpstr>    初始代码块</vt:lpstr>
      <vt:lpstr>    内部类+</vt:lpstr>
      <vt:lpstr>    对象创建的过程</vt:lpstr>
      <vt:lpstr>    对象数组</vt:lpstr>
      <vt:lpstr>    this</vt:lpstr>
      <vt:lpstr>    super</vt:lpstr>
      <vt:lpstr>    static 关键字</vt:lpstr>
      <vt:lpstr>面向对象三大特性</vt:lpstr>
      <vt:lpstr>    1、封装</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libin4434528@qq.com</dc:creator>
  <cp:keywords/>
  <dc:description/>
  <cp:lastModifiedBy>李 斌</cp:lastModifiedBy>
  <cp:revision>497</cp:revision>
  <dcterms:created xsi:type="dcterms:W3CDTF">2018-09-03T09:19:00Z</dcterms:created>
  <dcterms:modified xsi:type="dcterms:W3CDTF">2020-12-04T14:42:00Z</dcterms:modified>
</cp:coreProperties>
</file>