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AF3AF" w14:textId="3FF5066C" w:rsidR="00A25AAB" w:rsidRDefault="00A25AAB" w:rsidP="00A25AAB">
      <w:pPr>
        <w:pStyle w:val="20"/>
        <w:numPr>
          <w:ilvl w:val="0"/>
          <w:numId w:val="0"/>
        </w:numPr>
        <w:ind w:left="420"/>
      </w:pPr>
      <w:r>
        <w:rPr>
          <w:rFonts w:hint="eastAsia"/>
        </w:rPr>
        <w:t>项目分析</w:t>
      </w:r>
    </w:p>
    <w:p w14:paraId="36043C2B" w14:textId="77777777" w:rsidR="00A25AAB" w:rsidRPr="00A25AAB" w:rsidRDefault="00A25AAB" w:rsidP="00A25AAB">
      <w:pPr>
        <w:ind w:firstLine="420"/>
      </w:pPr>
    </w:p>
    <w:p w14:paraId="7FF34A53" w14:textId="168F5560" w:rsidR="007A1A2B" w:rsidRDefault="00A25AAB" w:rsidP="00A25AAB">
      <w:pPr>
        <w:pStyle w:val="20"/>
        <w:numPr>
          <w:ilvl w:val="0"/>
          <w:numId w:val="0"/>
        </w:numPr>
        <w:ind w:left="420"/>
      </w:pPr>
      <w:r>
        <w:rPr>
          <w:rFonts w:hint="eastAsia"/>
        </w:rPr>
        <w:t>项目架构</w:t>
      </w:r>
    </w:p>
    <w:p w14:paraId="35699B0F" w14:textId="6E6C49B1" w:rsidR="00A25AAB" w:rsidRDefault="00A25AAB" w:rsidP="00A25AAB">
      <w:pPr>
        <w:ind w:firstLine="420"/>
      </w:pPr>
      <w:r>
        <w:rPr>
          <w:noProof/>
        </w:rPr>
        <w:drawing>
          <wp:inline distT="0" distB="0" distL="0" distR="0" wp14:anchorId="7CE1B763" wp14:editId="40E1192B">
            <wp:extent cx="5274310" cy="2992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EE21" w14:textId="6DE3584E" w:rsidR="00CA15F9" w:rsidRDefault="00CA15F9" w:rsidP="00A25AAB">
      <w:pPr>
        <w:ind w:firstLine="420"/>
      </w:pPr>
    </w:p>
    <w:p w14:paraId="45BF8CE4" w14:textId="1C45020F" w:rsidR="00CA15F9" w:rsidRDefault="00CA15F9" w:rsidP="00A142AE">
      <w:pPr>
        <w:pStyle w:val="20"/>
      </w:pPr>
      <w:r>
        <w:rPr>
          <w:rFonts w:hint="eastAsia"/>
        </w:rPr>
        <w:lastRenderedPageBreak/>
        <w:t>认证中心</w:t>
      </w:r>
    </w:p>
    <w:p w14:paraId="1E6CC79A" w14:textId="34F7BA94" w:rsidR="00C96BA6" w:rsidRPr="00C96BA6" w:rsidRDefault="00653FC2" w:rsidP="00C96BA6">
      <w:pPr>
        <w:ind w:firstLine="420"/>
      </w:pPr>
      <w:r>
        <w:rPr>
          <w:noProof/>
        </w:rPr>
        <w:drawing>
          <wp:inline distT="0" distB="0" distL="0" distR="0" wp14:anchorId="1EBD9F9A" wp14:editId="047454F2">
            <wp:extent cx="5274310" cy="34131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5A52" w14:textId="29380D22" w:rsidR="00CA15F9" w:rsidRDefault="00776EC5" w:rsidP="00CA15F9">
      <w:pPr>
        <w:ind w:firstLine="420"/>
      </w:pPr>
      <w:r>
        <w:rPr>
          <w:noProof/>
        </w:rPr>
        <w:drawing>
          <wp:inline distT="0" distB="0" distL="0" distR="0" wp14:anchorId="3E75EE23" wp14:editId="550FE5A0">
            <wp:extent cx="5274310" cy="35280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A724" w14:textId="5D936CFD" w:rsidR="003F4E8C" w:rsidRDefault="003F4E8C" w:rsidP="003F4E8C">
      <w:pPr>
        <w:pStyle w:val="20"/>
      </w:pPr>
      <w:proofErr w:type="spellStart"/>
      <w:r>
        <w:rPr>
          <w:rFonts w:hint="eastAsia"/>
        </w:rPr>
        <w:lastRenderedPageBreak/>
        <w:t>redis</w:t>
      </w:r>
      <w:proofErr w:type="spellEnd"/>
      <w:r>
        <w:t xml:space="preserve"> </w:t>
      </w:r>
      <w:r>
        <w:rPr>
          <w:rFonts w:hint="eastAsia"/>
        </w:rPr>
        <w:t>抢购代金券</w:t>
      </w:r>
    </w:p>
    <w:p w14:paraId="7BC90597" w14:textId="40DEA5CC" w:rsidR="003F4E8C" w:rsidRDefault="00D25ADC" w:rsidP="00D25ADC">
      <w:pPr>
        <w:pStyle w:val="11"/>
      </w:pPr>
      <w:r>
        <w:rPr>
          <w:rFonts w:hint="eastAsia"/>
        </w:rPr>
        <w:t>用户操作日志审计功能</w:t>
      </w:r>
    </w:p>
    <w:p w14:paraId="388B6976" w14:textId="29831B7F" w:rsidR="00D25ADC" w:rsidRDefault="00D25ADC" w:rsidP="00D25ADC">
      <w:pPr>
        <w:pStyle w:val="20"/>
      </w:pPr>
      <w:r>
        <w:rPr>
          <w:rFonts w:hint="eastAsia"/>
        </w:rPr>
        <w:t>功能实现</w:t>
      </w:r>
    </w:p>
    <w:p w14:paraId="25C2A583" w14:textId="24A93915" w:rsidR="00D25ADC" w:rsidRPr="00D25ADC" w:rsidRDefault="00D25ADC" w:rsidP="007B067D">
      <w:pPr>
        <w:ind w:firstLine="420"/>
        <w:rPr>
          <w:rFonts w:hint="eastAsia"/>
        </w:rPr>
      </w:pPr>
      <w:r>
        <w:rPr>
          <w:rFonts w:hint="eastAsia"/>
        </w:rPr>
        <w:t>平时我们对系统上的一些用户的一些核心操作</w:t>
      </w:r>
      <w:r>
        <w:t>,</w:t>
      </w:r>
      <w:r>
        <w:t>比如更新一些数据的操作</w:t>
      </w:r>
      <w:r>
        <w:t>,</w:t>
      </w:r>
      <w:r>
        <w:t>都是会有一个审</w:t>
      </w:r>
      <w:r>
        <w:rPr>
          <w:rFonts w:hint="eastAsia"/>
        </w:rPr>
        <w:t>计日志的功能</w:t>
      </w:r>
      <w:r>
        <w:t>,</w:t>
      </w:r>
      <w:r>
        <w:t>其实就是把</w:t>
      </w:r>
      <w:proofErr w:type="gramStart"/>
      <w:r>
        <w:t>你用户</w:t>
      </w:r>
      <w:proofErr w:type="gramEnd"/>
      <w:r>
        <w:t>在系统里的一些操作记录下来</w:t>
      </w:r>
      <w:r>
        <w:t>,</w:t>
      </w:r>
      <w:r>
        <w:t>每一次操作都记录成一条</w:t>
      </w:r>
      <w:r>
        <w:rPr>
          <w:rFonts w:hint="eastAsia"/>
        </w:rPr>
        <w:t>日志</w:t>
      </w:r>
      <w:r>
        <w:t>,</w:t>
      </w:r>
      <w:r>
        <w:t>审计日志</w:t>
      </w:r>
    </w:p>
    <w:p w14:paraId="78953635" w14:textId="34C35DDC" w:rsidR="00D25ADC" w:rsidRDefault="007B067D" w:rsidP="007B067D">
      <w:pPr>
        <w:ind w:firstLine="420"/>
      </w:pPr>
      <w:r>
        <w:rPr>
          <w:rFonts w:hint="eastAsia"/>
        </w:rPr>
        <w:t>后续可以通过一个列表来进行一个查询</w:t>
      </w:r>
      <w:r>
        <w:t>,</w:t>
      </w:r>
      <w:r>
        <w:t>分页查询</w:t>
      </w:r>
      <w:r>
        <w:t>-</w:t>
      </w:r>
      <w:r>
        <w:rPr>
          <w:rFonts w:hint="eastAsia"/>
        </w:rPr>
        <w:t>我们如果说要基于</w:t>
      </w:r>
      <w:proofErr w:type="spellStart"/>
      <w:r>
        <w:t>redis</w:t>
      </w:r>
      <w:proofErr w:type="spellEnd"/>
      <w:r>
        <w:t>来存储这种操作审计日志</w:t>
      </w:r>
      <w:r>
        <w:t>,</w:t>
      </w:r>
      <w:r>
        <w:t>应该如何来做呢</w:t>
      </w:r>
      <w:r>
        <w:t>?</w:t>
      </w:r>
      <w:r>
        <w:t>也可以在</w:t>
      </w:r>
      <w:proofErr w:type="spellStart"/>
      <w:r>
        <w:t>redis</w:t>
      </w:r>
      <w:proofErr w:type="spellEnd"/>
      <w:r>
        <w:t>里</w:t>
      </w:r>
      <w:r>
        <w:rPr>
          <w:rFonts w:hint="eastAsia"/>
        </w:rPr>
        <w:t>搞一个</w:t>
      </w:r>
      <w:r>
        <w:t>key,</w:t>
      </w:r>
      <w:r>
        <w:t>每天都有一个</w:t>
      </w:r>
      <w:r>
        <w:t>key,</w:t>
      </w:r>
      <w:r>
        <w:t>每天的这个</w:t>
      </w:r>
      <w:r>
        <w:t>key</w:t>
      </w:r>
      <w:r>
        <w:t>里就把当天所有的操作日志都串联在一起</w:t>
      </w:r>
      <w:r>
        <w:rPr>
          <w:rFonts w:hint="eastAsia"/>
        </w:rPr>
        <w:t>查询的时候</w:t>
      </w:r>
      <w:r>
        <w:t>,</w:t>
      </w:r>
      <w:r>
        <w:t>都是按天来查询你的操作审计日志就可以了</w:t>
      </w:r>
      <w:r>
        <w:rPr>
          <w:rFonts w:hint="eastAsia"/>
        </w:rPr>
        <w:t>。</w:t>
      </w:r>
    </w:p>
    <w:p w14:paraId="45F48BED" w14:textId="5975D9C8" w:rsidR="007B067D" w:rsidRDefault="007B067D" w:rsidP="007B067D">
      <w:pPr>
        <w:pStyle w:val="3"/>
      </w:pPr>
      <w:r>
        <w:rPr>
          <w:rFonts w:hint="eastAsia"/>
        </w:rPr>
        <w:t>实现</w:t>
      </w:r>
    </w:p>
    <w:p w14:paraId="1930C3AC" w14:textId="77777777" w:rsidR="003113B6" w:rsidRPr="003113B6" w:rsidRDefault="003113B6" w:rsidP="003113B6">
      <w:pPr>
        <w:ind w:firstLine="420"/>
        <w:rPr>
          <w:rFonts w:hint="eastAsia"/>
        </w:rPr>
      </w:pPr>
    </w:p>
    <w:p w14:paraId="5B64FBF0" w14:textId="3B768177" w:rsidR="00743A1A" w:rsidRDefault="00743A1A" w:rsidP="00743A1A">
      <w:pPr>
        <w:pStyle w:val="11"/>
      </w:pPr>
      <w:r>
        <w:rPr>
          <w:rFonts w:hint="eastAsia"/>
        </w:rPr>
        <w:t>链接计数</w:t>
      </w:r>
    </w:p>
    <w:p w14:paraId="4C517524" w14:textId="7ECF542E" w:rsidR="00743A1A" w:rsidRDefault="00743A1A" w:rsidP="00743A1A">
      <w:pPr>
        <w:pStyle w:val="20"/>
      </w:pPr>
      <w:r>
        <w:rPr>
          <w:rFonts w:hint="eastAsia"/>
        </w:rPr>
        <w:t>社交网站链接计数</w:t>
      </w:r>
    </w:p>
    <w:p w14:paraId="72DD597A" w14:textId="4F1D1899" w:rsidR="003113B6" w:rsidRDefault="003113B6" w:rsidP="009D6B22">
      <w:pPr>
        <w:ind w:firstLine="420"/>
      </w:pPr>
      <w:r>
        <w:rPr>
          <w:rFonts w:hint="eastAsia"/>
        </w:rPr>
        <w:t>社交网站</w:t>
      </w:r>
      <w:r>
        <w:t>(</w:t>
      </w:r>
      <w:proofErr w:type="gramStart"/>
      <w:r>
        <w:t>微博</w:t>
      </w:r>
      <w:proofErr w:type="gramEnd"/>
      <w:r>
        <w:t>)</w:t>
      </w:r>
      <w:r>
        <w:t>一般会把你发表的</w:t>
      </w:r>
      <w:proofErr w:type="gramStart"/>
      <w:r>
        <w:t>一</w:t>
      </w:r>
      <w:proofErr w:type="gramEnd"/>
      <w:r>
        <w:t>些微博里的长连接转换为短连接</w:t>
      </w:r>
      <w:r>
        <w:t>,</w:t>
      </w:r>
      <w:r>
        <w:t>这样可以利用</w:t>
      </w:r>
      <w:r w:rsidR="009D6B22">
        <w:rPr>
          <w:rFonts w:hint="eastAsia"/>
        </w:rPr>
        <w:t>短链</w:t>
      </w:r>
      <w:r>
        <w:rPr>
          <w:rFonts w:hint="eastAsia"/>
        </w:rPr>
        <w:t>接进行点击数量追踪</w:t>
      </w:r>
      <w:r>
        <w:t>,</w:t>
      </w:r>
      <w:r>
        <w:t>然后再让你进入短连接对应的长连接地址里去</w:t>
      </w:r>
      <w:r>
        <w:t>,</w:t>
      </w:r>
      <w:r>
        <w:t>所以可以利用</w:t>
      </w:r>
      <w:r w:rsidR="009D6B22">
        <w:rPr>
          <w:rFonts w:hint="eastAsia"/>
        </w:rPr>
        <w:t>hash</w:t>
      </w:r>
      <w:r>
        <w:rPr>
          <w:rFonts w:hint="eastAsia"/>
        </w:rPr>
        <w:t>数据结构去实现网址点击追踪机制</w:t>
      </w:r>
      <w:r w:rsidR="009D6B22">
        <w:rPr>
          <w:rFonts w:hint="eastAsia"/>
        </w:rPr>
        <w:t>。</w:t>
      </w:r>
    </w:p>
    <w:p w14:paraId="2A45862B" w14:textId="331DFB68" w:rsidR="009D6B22" w:rsidRDefault="009D6B22" w:rsidP="009D6B22">
      <w:pPr>
        <w:ind w:firstLine="420"/>
      </w:pPr>
      <w:r>
        <w:rPr>
          <w:rFonts w:hint="eastAsia"/>
        </w:rPr>
        <w:t>利用</w:t>
      </w:r>
      <w:proofErr w:type="spellStart"/>
      <w:r>
        <w:t>redis</w:t>
      </w:r>
      <w:proofErr w:type="spellEnd"/>
      <w:r>
        <w:t>的</w:t>
      </w:r>
      <w:proofErr w:type="spellStart"/>
      <w:r>
        <w:t>incr</w:t>
      </w:r>
      <w:proofErr w:type="spellEnd"/>
      <w:r>
        <w:t>自增长</w:t>
      </w:r>
      <w:r>
        <w:t>,</w:t>
      </w:r>
      <w:r>
        <w:t>然后</w:t>
      </w:r>
      <w:r>
        <w:t>10</w:t>
      </w:r>
      <w:r>
        <w:t>进制转</w:t>
      </w:r>
      <w:r>
        <w:t>36</w:t>
      </w:r>
      <w:r>
        <w:t>进制</w:t>
      </w:r>
      <w:r>
        <w:t>,</w:t>
      </w:r>
      <w:r>
        <w:t>接着</w:t>
      </w:r>
      <w:proofErr w:type="spellStart"/>
      <w:r>
        <w:t>hset</w:t>
      </w:r>
      <w:proofErr w:type="spellEnd"/>
      <w:r>
        <w:t>存放在</w:t>
      </w:r>
      <w:r>
        <w:t>hash</w:t>
      </w:r>
      <w:r>
        <w:t>数据结构里</w:t>
      </w:r>
      <w:r>
        <w:rPr>
          <w:rFonts w:hint="eastAsia"/>
        </w:rPr>
        <w:t>，再</w:t>
      </w:r>
      <w:r>
        <w:rPr>
          <w:rFonts w:hint="eastAsia"/>
        </w:rPr>
        <w:t>提供一个映射转换的</w:t>
      </w:r>
      <w:proofErr w:type="spellStart"/>
      <w:r>
        <w:t>hget</w:t>
      </w:r>
      <w:proofErr w:type="spellEnd"/>
      <w:r>
        <w:t>获取方法</w:t>
      </w:r>
      <w:r>
        <w:rPr>
          <w:rFonts w:hint="eastAsia"/>
        </w:rPr>
        <w:t>。</w:t>
      </w:r>
    </w:p>
    <w:p w14:paraId="2042A0B8" w14:textId="371C87D0" w:rsidR="00942741" w:rsidRDefault="00942741" w:rsidP="009D6B22">
      <w:pPr>
        <w:ind w:firstLine="420"/>
      </w:pPr>
    </w:p>
    <w:p w14:paraId="5C930FA7" w14:textId="64AB7336" w:rsidR="00942741" w:rsidRPr="003113B6" w:rsidRDefault="00942741" w:rsidP="00942741">
      <w:pPr>
        <w:ind w:firstLineChars="0" w:firstLine="0"/>
        <w:rPr>
          <w:rFonts w:hint="eastAsia"/>
        </w:rPr>
      </w:pPr>
      <w:r>
        <w:tab/>
      </w:r>
    </w:p>
    <w:p w14:paraId="45205098" w14:textId="225E6F89" w:rsidR="00743A1A" w:rsidRPr="00743A1A" w:rsidRDefault="00743A1A" w:rsidP="00743A1A">
      <w:pPr>
        <w:ind w:firstLine="420"/>
        <w:rPr>
          <w:rFonts w:hint="eastAsia"/>
        </w:rPr>
      </w:pPr>
    </w:p>
    <w:sectPr w:rsidR="00743A1A" w:rsidRPr="00743A1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F2255" w14:textId="77777777" w:rsidR="0069457A" w:rsidRDefault="0069457A" w:rsidP="005507A5">
      <w:pPr>
        <w:ind w:firstLine="420"/>
      </w:pPr>
      <w:r>
        <w:separator/>
      </w:r>
    </w:p>
  </w:endnote>
  <w:endnote w:type="continuationSeparator" w:id="0">
    <w:p w14:paraId="628A12D9" w14:textId="77777777" w:rsidR="0069457A" w:rsidRDefault="0069457A" w:rsidP="005507A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8982F" w14:textId="77777777" w:rsidR="006A6342" w:rsidRDefault="006A6342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EDEFA" w14:textId="77777777" w:rsidR="006A6342" w:rsidRDefault="006A6342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0A36E" w14:textId="77777777" w:rsidR="006A6342" w:rsidRDefault="006A6342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8576A" w14:textId="77777777" w:rsidR="0069457A" w:rsidRDefault="0069457A" w:rsidP="005507A5">
      <w:pPr>
        <w:ind w:firstLine="420"/>
      </w:pPr>
      <w:r>
        <w:separator/>
      </w:r>
    </w:p>
  </w:footnote>
  <w:footnote w:type="continuationSeparator" w:id="0">
    <w:p w14:paraId="2F70CE46" w14:textId="77777777" w:rsidR="0069457A" w:rsidRDefault="0069457A" w:rsidP="005507A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FCB10" w14:textId="77777777" w:rsidR="006A6342" w:rsidRDefault="006A6342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FA546" w14:textId="77777777" w:rsidR="006A6342" w:rsidRDefault="006A6342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2229F" w14:textId="77777777" w:rsidR="006A6342" w:rsidRDefault="006A6342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1908"/>
    <w:multiLevelType w:val="multilevel"/>
    <w:tmpl w:val="C5DE5C60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510" w:hanging="51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0F0F702D"/>
    <w:multiLevelType w:val="multilevel"/>
    <w:tmpl w:val="84204226"/>
    <w:lvl w:ilvl="0">
      <w:start w:val="1"/>
      <w:numFmt w:val="decimal"/>
      <w:pStyle w:val="a"/>
      <w:suff w:val="nothing"/>
      <w:lvlText w:val="第%1章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nothing"/>
      <w:lvlText w:val="   （%5）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suff w:val="nothing"/>
      <w:lvlText w:val="     %6）"/>
      <w:lvlJc w:val="left"/>
      <w:pPr>
        <w:ind w:left="1134" w:hanging="1134"/>
      </w:pPr>
      <w:rPr>
        <w:rFonts w:hint="eastAsia"/>
      </w:rPr>
    </w:lvl>
    <w:lvl w:ilvl="6">
      <w:start w:val="1"/>
      <w:numFmt w:val="lowerLetter"/>
      <w:suff w:val="space"/>
      <w:lvlText w:val="     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1FC2F35"/>
    <w:multiLevelType w:val="hybridMultilevel"/>
    <w:tmpl w:val="63D66D0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 w15:restartNumberingAfterBreak="0">
    <w:nsid w:val="2F3C5B52"/>
    <w:multiLevelType w:val="multilevel"/>
    <w:tmpl w:val="460E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B54B2"/>
    <w:multiLevelType w:val="multilevel"/>
    <w:tmpl w:val="6C3A5C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1761ACD"/>
    <w:multiLevelType w:val="multilevel"/>
    <w:tmpl w:val="BB52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62A12"/>
    <w:multiLevelType w:val="hybridMultilevel"/>
    <w:tmpl w:val="565C671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 w15:restartNumberingAfterBreak="0">
    <w:nsid w:val="4F681162"/>
    <w:multiLevelType w:val="multilevel"/>
    <w:tmpl w:val="2E00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C6771"/>
    <w:multiLevelType w:val="multilevel"/>
    <w:tmpl w:val="0618156A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0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nothing"/>
      <w:lvlText w:val="（%5）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62977B11"/>
    <w:multiLevelType w:val="multilevel"/>
    <w:tmpl w:val="1D3E1882"/>
    <w:lvl w:ilvl="0">
      <w:start w:val="1"/>
      <w:numFmt w:val="chineseCountingThousand"/>
      <w:pStyle w:val="11"/>
      <w:suff w:val="space"/>
      <w:lvlText w:val="%1"/>
      <w:lvlJc w:val="left"/>
      <w:pPr>
        <w:ind w:left="420" w:firstLine="0"/>
      </w:pPr>
      <w:rPr>
        <w:rFonts w:eastAsia="黑体" w:hint="eastAsia"/>
        <w:b/>
        <w:i w:val="0"/>
        <w:sz w:val="32"/>
      </w:rPr>
    </w:lvl>
    <w:lvl w:ilvl="1">
      <w:start w:val="1"/>
      <w:numFmt w:val="decimal"/>
      <w:pStyle w:val="20"/>
      <w:suff w:val="space"/>
      <w:lvlText w:val="%2"/>
      <w:lvlJc w:val="left"/>
      <w:pPr>
        <w:ind w:left="420" w:firstLine="0"/>
      </w:pPr>
      <w:rPr>
        <w:rFonts w:eastAsia="黑体" w:hint="eastAsia"/>
        <w:b/>
        <w:i w:val="0"/>
        <w:sz w:val="28"/>
      </w:rPr>
    </w:lvl>
    <w:lvl w:ilvl="2">
      <w:start w:val="1"/>
      <w:numFmt w:val="decimal"/>
      <w:suff w:val="space"/>
      <w:lvlText w:val="%3"/>
      <w:lvlJc w:val="right"/>
      <w:pPr>
        <w:ind w:left="4247" w:firstLine="0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4"/>
      <w:lvlJc w:val="left"/>
      <w:pPr>
        <w:ind w:left="420" w:firstLine="0"/>
      </w:pPr>
      <w:rPr>
        <w:rFonts w:eastAsia="仿宋" w:hint="eastAsia"/>
        <w:sz w:val="21"/>
      </w:rPr>
    </w:lvl>
    <w:lvl w:ilvl="4">
      <w:start w:val="1"/>
      <w:numFmt w:val="lowerLetter"/>
      <w:lvlText w:val="%5)"/>
      <w:lvlJc w:val="left"/>
      <w:pPr>
        <w:ind w:left="42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2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" w:firstLine="0"/>
      </w:pPr>
      <w:rPr>
        <w:rFonts w:hint="eastAsia"/>
      </w:rPr>
    </w:lvl>
  </w:abstractNum>
  <w:abstractNum w:abstractNumId="10" w15:restartNumberingAfterBreak="0">
    <w:nsid w:val="64BE2190"/>
    <w:multiLevelType w:val="multilevel"/>
    <w:tmpl w:val="7D441FC4"/>
    <w:lvl w:ilvl="0">
      <w:start w:val="1"/>
      <w:numFmt w:val="decimal"/>
      <w:suff w:val="nothing"/>
      <w:lvlText w:val="第%1章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color w:val="auto"/>
        <w:sz w:val="32"/>
        <w:u w:val="no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3">
      <w:start w:val="1"/>
      <w:numFmt w:val="decimal"/>
      <w:pStyle w:val="004"/>
      <w:suff w:val="nothing"/>
      <w:lvlText w:val="%1.%2.%3.%4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4">
      <w:start w:val="1"/>
      <w:numFmt w:val="decimal"/>
      <w:pStyle w:val="005"/>
      <w:suff w:val="nothing"/>
      <w:lvlText w:val="  （%5）"/>
      <w:lvlJc w:val="left"/>
      <w:pPr>
        <w:ind w:left="0" w:firstLine="0"/>
      </w:pPr>
      <w:rPr>
        <w:rFonts w:ascii="宋体" w:eastAsia="宋体" w:hAnsi="Times New Roman" w:hint="eastAsia"/>
        <w:b w:val="0"/>
        <w:i w:val="0"/>
        <w:color w:val="auto"/>
        <w:sz w:val="24"/>
        <w:u w:val="none"/>
      </w:rPr>
    </w:lvl>
    <w:lvl w:ilvl="5">
      <w:start w:val="1"/>
      <w:numFmt w:val="decimal"/>
      <w:pStyle w:val="006"/>
      <w:suff w:val="nothing"/>
      <w:lvlText w:val="    %6）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6">
      <w:start w:val="1"/>
      <w:numFmt w:val="lowerLetter"/>
      <w:pStyle w:val="007"/>
      <w:suff w:val="nothing"/>
      <w:lvlText w:val="    %7 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7">
      <w:start w:val="1"/>
      <w:numFmt w:val="lowerLetter"/>
      <w:pStyle w:val="008"/>
      <w:suff w:val="nothing"/>
      <w:lvlText w:val="    %8）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8">
      <w:start w:val="1"/>
      <w:numFmt w:val="none"/>
      <w:pStyle w:val="009"/>
      <w:suff w:val="nothing"/>
      <w:lvlText w:val="        ◇ "/>
      <w:lvlJc w:val="left"/>
      <w:pPr>
        <w:ind w:left="0" w:firstLine="0"/>
      </w:pPr>
      <w:rPr>
        <w:rFonts w:hint="eastAsia"/>
        <w:b w:val="0"/>
        <w:i w:val="0"/>
        <w:color w:val="auto"/>
        <w:sz w:val="24"/>
        <w:u w:val="none"/>
      </w:rPr>
    </w:lvl>
  </w:abstractNum>
  <w:abstractNum w:abstractNumId="11" w15:restartNumberingAfterBreak="0">
    <w:nsid w:val="759F3362"/>
    <w:multiLevelType w:val="hybridMultilevel"/>
    <w:tmpl w:val="A4C80512"/>
    <w:lvl w:ilvl="0" w:tplc="DCB49C4C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7F1A67D1"/>
    <w:multiLevelType w:val="multilevel"/>
    <w:tmpl w:val="72FCACFA"/>
    <w:lvl w:ilvl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eastAsia="黑体" w:hint="eastAsia"/>
        <w:sz w:val="32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eastAsia="黑体" w:hint="eastAsia"/>
        <w:sz w:val="28"/>
      </w:rPr>
    </w:lvl>
    <w:lvl w:ilvl="2">
      <w:start w:val="1"/>
      <w:numFmt w:val="decimal"/>
      <w:suff w:val="nothing"/>
      <w:lvlText w:val="%3"/>
      <w:lvlJc w:val="left"/>
      <w:pPr>
        <w:ind w:left="0" w:firstLine="0"/>
      </w:pPr>
      <w:rPr>
        <w:rFonts w:eastAsia="仿宋" w:hint="eastAsia"/>
        <w:sz w:val="1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12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  <w:num w:numId="8">
    <w:abstractNumId w:val="7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2"/>
  </w:num>
  <w:num w:numId="17">
    <w:abstractNumId w:val="11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D5"/>
    <w:rsid w:val="00000195"/>
    <w:rsid w:val="000002ED"/>
    <w:rsid w:val="000003BF"/>
    <w:rsid w:val="000006A5"/>
    <w:rsid w:val="0000114D"/>
    <w:rsid w:val="0000149B"/>
    <w:rsid w:val="000014CC"/>
    <w:rsid w:val="000014FF"/>
    <w:rsid w:val="0000154C"/>
    <w:rsid w:val="00001CAD"/>
    <w:rsid w:val="00001E00"/>
    <w:rsid w:val="000021E4"/>
    <w:rsid w:val="0000275B"/>
    <w:rsid w:val="000029CA"/>
    <w:rsid w:val="0000326D"/>
    <w:rsid w:val="0000348A"/>
    <w:rsid w:val="0000378D"/>
    <w:rsid w:val="00003992"/>
    <w:rsid w:val="00003B4A"/>
    <w:rsid w:val="00003C8B"/>
    <w:rsid w:val="000041A9"/>
    <w:rsid w:val="00004328"/>
    <w:rsid w:val="000045A2"/>
    <w:rsid w:val="00004911"/>
    <w:rsid w:val="00004FB6"/>
    <w:rsid w:val="00005098"/>
    <w:rsid w:val="00005587"/>
    <w:rsid w:val="0000589B"/>
    <w:rsid w:val="00005EE6"/>
    <w:rsid w:val="000065A2"/>
    <w:rsid w:val="00006CA9"/>
    <w:rsid w:val="00007FD1"/>
    <w:rsid w:val="00010D0C"/>
    <w:rsid w:val="00010E5D"/>
    <w:rsid w:val="00010F7F"/>
    <w:rsid w:val="000110E5"/>
    <w:rsid w:val="000111C2"/>
    <w:rsid w:val="000112E2"/>
    <w:rsid w:val="00011498"/>
    <w:rsid w:val="00011533"/>
    <w:rsid w:val="0001173E"/>
    <w:rsid w:val="00011916"/>
    <w:rsid w:val="00012123"/>
    <w:rsid w:val="0001215A"/>
    <w:rsid w:val="0001216B"/>
    <w:rsid w:val="00012259"/>
    <w:rsid w:val="0001240F"/>
    <w:rsid w:val="0001275C"/>
    <w:rsid w:val="000128E5"/>
    <w:rsid w:val="00012A30"/>
    <w:rsid w:val="00012A70"/>
    <w:rsid w:val="00013069"/>
    <w:rsid w:val="0001322D"/>
    <w:rsid w:val="00013559"/>
    <w:rsid w:val="0001437E"/>
    <w:rsid w:val="0001441D"/>
    <w:rsid w:val="00014434"/>
    <w:rsid w:val="00014737"/>
    <w:rsid w:val="00014CF4"/>
    <w:rsid w:val="00014D08"/>
    <w:rsid w:val="000151A4"/>
    <w:rsid w:val="00015533"/>
    <w:rsid w:val="00015AAC"/>
    <w:rsid w:val="00015B92"/>
    <w:rsid w:val="00015FA9"/>
    <w:rsid w:val="00016099"/>
    <w:rsid w:val="000163D2"/>
    <w:rsid w:val="0001663C"/>
    <w:rsid w:val="00016DA0"/>
    <w:rsid w:val="00017040"/>
    <w:rsid w:val="00017138"/>
    <w:rsid w:val="0001721B"/>
    <w:rsid w:val="00017619"/>
    <w:rsid w:val="00017A6F"/>
    <w:rsid w:val="00017C1C"/>
    <w:rsid w:val="0002002C"/>
    <w:rsid w:val="00020B0B"/>
    <w:rsid w:val="00020B91"/>
    <w:rsid w:val="00020CF1"/>
    <w:rsid w:val="00020FF0"/>
    <w:rsid w:val="00021126"/>
    <w:rsid w:val="00021321"/>
    <w:rsid w:val="00021AA4"/>
    <w:rsid w:val="00022218"/>
    <w:rsid w:val="000224A3"/>
    <w:rsid w:val="00022538"/>
    <w:rsid w:val="00022675"/>
    <w:rsid w:val="0002271A"/>
    <w:rsid w:val="00022F36"/>
    <w:rsid w:val="00023700"/>
    <w:rsid w:val="00023725"/>
    <w:rsid w:val="000237FA"/>
    <w:rsid w:val="00023D7C"/>
    <w:rsid w:val="00023DA5"/>
    <w:rsid w:val="00024384"/>
    <w:rsid w:val="000246E1"/>
    <w:rsid w:val="00024B79"/>
    <w:rsid w:val="00024CA4"/>
    <w:rsid w:val="00024CF6"/>
    <w:rsid w:val="00024E50"/>
    <w:rsid w:val="000251C5"/>
    <w:rsid w:val="000252FC"/>
    <w:rsid w:val="000253A6"/>
    <w:rsid w:val="0002575B"/>
    <w:rsid w:val="0002584D"/>
    <w:rsid w:val="00025917"/>
    <w:rsid w:val="00025E99"/>
    <w:rsid w:val="0002631D"/>
    <w:rsid w:val="000276BC"/>
    <w:rsid w:val="0002771F"/>
    <w:rsid w:val="000277C8"/>
    <w:rsid w:val="00027CAA"/>
    <w:rsid w:val="000305B9"/>
    <w:rsid w:val="000308AB"/>
    <w:rsid w:val="00030F07"/>
    <w:rsid w:val="000313A9"/>
    <w:rsid w:val="000313CF"/>
    <w:rsid w:val="000316BE"/>
    <w:rsid w:val="00032111"/>
    <w:rsid w:val="000321E5"/>
    <w:rsid w:val="000323FF"/>
    <w:rsid w:val="00032446"/>
    <w:rsid w:val="00032596"/>
    <w:rsid w:val="000326D9"/>
    <w:rsid w:val="00032A27"/>
    <w:rsid w:val="00032DDF"/>
    <w:rsid w:val="00032F7D"/>
    <w:rsid w:val="00033008"/>
    <w:rsid w:val="00033312"/>
    <w:rsid w:val="000336A3"/>
    <w:rsid w:val="000339D6"/>
    <w:rsid w:val="00033D27"/>
    <w:rsid w:val="00033D48"/>
    <w:rsid w:val="00033E1C"/>
    <w:rsid w:val="00033F7D"/>
    <w:rsid w:val="00034BB4"/>
    <w:rsid w:val="00034EB8"/>
    <w:rsid w:val="00034FC0"/>
    <w:rsid w:val="00035144"/>
    <w:rsid w:val="0003516F"/>
    <w:rsid w:val="00035917"/>
    <w:rsid w:val="00035BC5"/>
    <w:rsid w:val="00035C55"/>
    <w:rsid w:val="00035CBC"/>
    <w:rsid w:val="00035EF0"/>
    <w:rsid w:val="000360C0"/>
    <w:rsid w:val="00036D08"/>
    <w:rsid w:val="00036D4D"/>
    <w:rsid w:val="0003707B"/>
    <w:rsid w:val="00037554"/>
    <w:rsid w:val="0004019A"/>
    <w:rsid w:val="00040629"/>
    <w:rsid w:val="000408AB"/>
    <w:rsid w:val="000408CF"/>
    <w:rsid w:val="00040A85"/>
    <w:rsid w:val="00040D83"/>
    <w:rsid w:val="00040ECA"/>
    <w:rsid w:val="000415B8"/>
    <w:rsid w:val="00041A8B"/>
    <w:rsid w:val="00041B51"/>
    <w:rsid w:val="00041B76"/>
    <w:rsid w:val="00041C6D"/>
    <w:rsid w:val="000422EA"/>
    <w:rsid w:val="0004236E"/>
    <w:rsid w:val="000424D4"/>
    <w:rsid w:val="00042748"/>
    <w:rsid w:val="00042879"/>
    <w:rsid w:val="00042A9C"/>
    <w:rsid w:val="00042B48"/>
    <w:rsid w:val="00042B68"/>
    <w:rsid w:val="00042F1F"/>
    <w:rsid w:val="00042F51"/>
    <w:rsid w:val="000432D8"/>
    <w:rsid w:val="00043673"/>
    <w:rsid w:val="000437D8"/>
    <w:rsid w:val="00043B86"/>
    <w:rsid w:val="00043CFB"/>
    <w:rsid w:val="00043D3A"/>
    <w:rsid w:val="00044304"/>
    <w:rsid w:val="00044500"/>
    <w:rsid w:val="00044570"/>
    <w:rsid w:val="00045675"/>
    <w:rsid w:val="000458FA"/>
    <w:rsid w:val="00045918"/>
    <w:rsid w:val="00045ADD"/>
    <w:rsid w:val="00045D37"/>
    <w:rsid w:val="000460D9"/>
    <w:rsid w:val="00046E7D"/>
    <w:rsid w:val="00047355"/>
    <w:rsid w:val="00047727"/>
    <w:rsid w:val="0004792E"/>
    <w:rsid w:val="0005055F"/>
    <w:rsid w:val="00050A7D"/>
    <w:rsid w:val="00050BD1"/>
    <w:rsid w:val="00050ECF"/>
    <w:rsid w:val="000524E6"/>
    <w:rsid w:val="0005283E"/>
    <w:rsid w:val="00052870"/>
    <w:rsid w:val="00052A48"/>
    <w:rsid w:val="00052AFF"/>
    <w:rsid w:val="00053980"/>
    <w:rsid w:val="00053A81"/>
    <w:rsid w:val="00053BF1"/>
    <w:rsid w:val="00053C3C"/>
    <w:rsid w:val="00053D42"/>
    <w:rsid w:val="00053DC8"/>
    <w:rsid w:val="00054107"/>
    <w:rsid w:val="0005413E"/>
    <w:rsid w:val="00054EFA"/>
    <w:rsid w:val="00054FBD"/>
    <w:rsid w:val="000550D6"/>
    <w:rsid w:val="00055558"/>
    <w:rsid w:val="000557AA"/>
    <w:rsid w:val="00055C0F"/>
    <w:rsid w:val="00055CBE"/>
    <w:rsid w:val="00055CC6"/>
    <w:rsid w:val="00055E56"/>
    <w:rsid w:val="00056912"/>
    <w:rsid w:val="00056C14"/>
    <w:rsid w:val="000571E2"/>
    <w:rsid w:val="00057628"/>
    <w:rsid w:val="00057806"/>
    <w:rsid w:val="00057E78"/>
    <w:rsid w:val="00060022"/>
    <w:rsid w:val="0006048B"/>
    <w:rsid w:val="00060720"/>
    <w:rsid w:val="000609E8"/>
    <w:rsid w:val="00060DA1"/>
    <w:rsid w:val="00061703"/>
    <w:rsid w:val="00061A80"/>
    <w:rsid w:val="00061BD9"/>
    <w:rsid w:val="00061DF2"/>
    <w:rsid w:val="00062D3A"/>
    <w:rsid w:val="00062EB7"/>
    <w:rsid w:val="000634DE"/>
    <w:rsid w:val="000637B6"/>
    <w:rsid w:val="000637C7"/>
    <w:rsid w:val="00063BA3"/>
    <w:rsid w:val="00063ED3"/>
    <w:rsid w:val="000641D0"/>
    <w:rsid w:val="000641DF"/>
    <w:rsid w:val="000643D8"/>
    <w:rsid w:val="0006475A"/>
    <w:rsid w:val="00064B4D"/>
    <w:rsid w:val="00064BD3"/>
    <w:rsid w:val="00064E23"/>
    <w:rsid w:val="00064E41"/>
    <w:rsid w:val="00064E92"/>
    <w:rsid w:val="000650D4"/>
    <w:rsid w:val="00065283"/>
    <w:rsid w:val="000653A9"/>
    <w:rsid w:val="000659DC"/>
    <w:rsid w:val="00065D5E"/>
    <w:rsid w:val="00065D76"/>
    <w:rsid w:val="00065E64"/>
    <w:rsid w:val="00065EEB"/>
    <w:rsid w:val="0006604C"/>
    <w:rsid w:val="00066470"/>
    <w:rsid w:val="00066475"/>
    <w:rsid w:val="000664F3"/>
    <w:rsid w:val="00066686"/>
    <w:rsid w:val="00066A1D"/>
    <w:rsid w:val="00066B13"/>
    <w:rsid w:val="00066BB9"/>
    <w:rsid w:val="00066D60"/>
    <w:rsid w:val="000678D8"/>
    <w:rsid w:val="00067A71"/>
    <w:rsid w:val="00067DA5"/>
    <w:rsid w:val="00067DB0"/>
    <w:rsid w:val="00067F7E"/>
    <w:rsid w:val="00070164"/>
    <w:rsid w:val="00070524"/>
    <w:rsid w:val="0007060C"/>
    <w:rsid w:val="00070DB9"/>
    <w:rsid w:val="00070F38"/>
    <w:rsid w:val="0007153B"/>
    <w:rsid w:val="00071557"/>
    <w:rsid w:val="00071885"/>
    <w:rsid w:val="00071988"/>
    <w:rsid w:val="00071EDC"/>
    <w:rsid w:val="00072138"/>
    <w:rsid w:val="000722C0"/>
    <w:rsid w:val="000726F9"/>
    <w:rsid w:val="00072F72"/>
    <w:rsid w:val="00073294"/>
    <w:rsid w:val="000738C2"/>
    <w:rsid w:val="00073C7F"/>
    <w:rsid w:val="00073C90"/>
    <w:rsid w:val="00073D0E"/>
    <w:rsid w:val="000740F7"/>
    <w:rsid w:val="0007411A"/>
    <w:rsid w:val="0007479B"/>
    <w:rsid w:val="000751F7"/>
    <w:rsid w:val="000752EF"/>
    <w:rsid w:val="00075384"/>
    <w:rsid w:val="0007568F"/>
    <w:rsid w:val="000759B5"/>
    <w:rsid w:val="00075CE9"/>
    <w:rsid w:val="00075F57"/>
    <w:rsid w:val="00076421"/>
    <w:rsid w:val="000767C3"/>
    <w:rsid w:val="00076B0C"/>
    <w:rsid w:val="00077039"/>
    <w:rsid w:val="00077275"/>
    <w:rsid w:val="000774CE"/>
    <w:rsid w:val="00077745"/>
    <w:rsid w:val="00077800"/>
    <w:rsid w:val="000778C7"/>
    <w:rsid w:val="000779CC"/>
    <w:rsid w:val="00077AD7"/>
    <w:rsid w:val="00077FC1"/>
    <w:rsid w:val="000800DD"/>
    <w:rsid w:val="000806A2"/>
    <w:rsid w:val="00080D33"/>
    <w:rsid w:val="00080E8E"/>
    <w:rsid w:val="00081084"/>
    <w:rsid w:val="000812E4"/>
    <w:rsid w:val="00081602"/>
    <w:rsid w:val="00081ACC"/>
    <w:rsid w:val="00081FE9"/>
    <w:rsid w:val="0008225F"/>
    <w:rsid w:val="0008252A"/>
    <w:rsid w:val="00082BCB"/>
    <w:rsid w:val="00082C6F"/>
    <w:rsid w:val="00083019"/>
    <w:rsid w:val="000835DF"/>
    <w:rsid w:val="00083757"/>
    <w:rsid w:val="0008402C"/>
    <w:rsid w:val="00084261"/>
    <w:rsid w:val="000843E2"/>
    <w:rsid w:val="0008465D"/>
    <w:rsid w:val="000852F8"/>
    <w:rsid w:val="0008546A"/>
    <w:rsid w:val="0008574F"/>
    <w:rsid w:val="0008575B"/>
    <w:rsid w:val="00085925"/>
    <w:rsid w:val="00085DDE"/>
    <w:rsid w:val="00085EF0"/>
    <w:rsid w:val="00086BC3"/>
    <w:rsid w:val="00086CD7"/>
    <w:rsid w:val="00087DC6"/>
    <w:rsid w:val="00087E4D"/>
    <w:rsid w:val="00087F1C"/>
    <w:rsid w:val="00090595"/>
    <w:rsid w:val="00090616"/>
    <w:rsid w:val="00090C92"/>
    <w:rsid w:val="00091080"/>
    <w:rsid w:val="00091121"/>
    <w:rsid w:val="00091564"/>
    <w:rsid w:val="000916D5"/>
    <w:rsid w:val="0009187A"/>
    <w:rsid w:val="00091C3A"/>
    <w:rsid w:val="00091DCA"/>
    <w:rsid w:val="000922A7"/>
    <w:rsid w:val="00092416"/>
    <w:rsid w:val="00092CB4"/>
    <w:rsid w:val="00092EA0"/>
    <w:rsid w:val="00093A17"/>
    <w:rsid w:val="00093D17"/>
    <w:rsid w:val="00094023"/>
    <w:rsid w:val="00094145"/>
    <w:rsid w:val="00094464"/>
    <w:rsid w:val="000947A4"/>
    <w:rsid w:val="00094910"/>
    <w:rsid w:val="00094AA7"/>
    <w:rsid w:val="00094C25"/>
    <w:rsid w:val="0009597E"/>
    <w:rsid w:val="00095E44"/>
    <w:rsid w:val="000961D9"/>
    <w:rsid w:val="00096897"/>
    <w:rsid w:val="0009691F"/>
    <w:rsid w:val="00097271"/>
    <w:rsid w:val="0009736C"/>
    <w:rsid w:val="00097627"/>
    <w:rsid w:val="000976DC"/>
    <w:rsid w:val="000A0775"/>
    <w:rsid w:val="000A0ABE"/>
    <w:rsid w:val="000A0B6C"/>
    <w:rsid w:val="000A0CE5"/>
    <w:rsid w:val="000A1194"/>
    <w:rsid w:val="000A1454"/>
    <w:rsid w:val="000A1894"/>
    <w:rsid w:val="000A1A08"/>
    <w:rsid w:val="000A207E"/>
    <w:rsid w:val="000A215B"/>
    <w:rsid w:val="000A29C7"/>
    <w:rsid w:val="000A2E2E"/>
    <w:rsid w:val="000A315F"/>
    <w:rsid w:val="000A37EB"/>
    <w:rsid w:val="000A3BAD"/>
    <w:rsid w:val="000A3CCD"/>
    <w:rsid w:val="000A3D89"/>
    <w:rsid w:val="000A4949"/>
    <w:rsid w:val="000A4CB8"/>
    <w:rsid w:val="000A4E5A"/>
    <w:rsid w:val="000A59EA"/>
    <w:rsid w:val="000A5ABB"/>
    <w:rsid w:val="000A5FB6"/>
    <w:rsid w:val="000A6135"/>
    <w:rsid w:val="000A641F"/>
    <w:rsid w:val="000A64F9"/>
    <w:rsid w:val="000A68E6"/>
    <w:rsid w:val="000A6D26"/>
    <w:rsid w:val="000A70BF"/>
    <w:rsid w:val="000A70E7"/>
    <w:rsid w:val="000A7545"/>
    <w:rsid w:val="000A76A5"/>
    <w:rsid w:val="000A7706"/>
    <w:rsid w:val="000A79A2"/>
    <w:rsid w:val="000A79B7"/>
    <w:rsid w:val="000A7F45"/>
    <w:rsid w:val="000A7F46"/>
    <w:rsid w:val="000B00B2"/>
    <w:rsid w:val="000B0872"/>
    <w:rsid w:val="000B0934"/>
    <w:rsid w:val="000B0A3D"/>
    <w:rsid w:val="000B0C6A"/>
    <w:rsid w:val="000B15A1"/>
    <w:rsid w:val="000B1626"/>
    <w:rsid w:val="000B17CC"/>
    <w:rsid w:val="000B17F3"/>
    <w:rsid w:val="000B1DF2"/>
    <w:rsid w:val="000B2577"/>
    <w:rsid w:val="000B268F"/>
    <w:rsid w:val="000B34B9"/>
    <w:rsid w:val="000B3AB5"/>
    <w:rsid w:val="000B3AD6"/>
    <w:rsid w:val="000B41EC"/>
    <w:rsid w:val="000B427F"/>
    <w:rsid w:val="000B4A65"/>
    <w:rsid w:val="000B4B7A"/>
    <w:rsid w:val="000B4B9A"/>
    <w:rsid w:val="000B516A"/>
    <w:rsid w:val="000B52C1"/>
    <w:rsid w:val="000B5945"/>
    <w:rsid w:val="000B59A0"/>
    <w:rsid w:val="000B5A80"/>
    <w:rsid w:val="000B673C"/>
    <w:rsid w:val="000B6EF1"/>
    <w:rsid w:val="000B708E"/>
    <w:rsid w:val="000B7664"/>
    <w:rsid w:val="000B7CBC"/>
    <w:rsid w:val="000C00EF"/>
    <w:rsid w:val="000C016A"/>
    <w:rsid w:val="000C062C"/>
    <w:rsid w:val="000C09EA"/>
    <w:rsid w:val="000C0C22"/>
    <w:rsid w:val="000C1379"/>
    <w:rsid w:val="000C16AF"/>
    <w:rsid w:val="000C1701"/>
    <w:rsid w:val="000C1A5D"/>
    <w:rsid w:val="000C1D0C"/>
    <w:rsid w:val="000C20B4"/>
    <w:rsid w:val="000C232A"/>
    <w:rsid w:val="000C23FA"/>
    <w:rsid w:val="000C2551"/>
    <w:rsid w:val="000C276C"/>
    <w:rsid w:val="000C2790"/>
    <w:rsid w:val="000C289C"/>
    <w:rsid w:val="000C2B43"/>
    <w:rsid w:val="000C321E"/>
    <w:rsid w:val="000C391C"/>
    <w:rsid w:val="000C3BA1"/>
    <w:rsid w:val="000C44A8"/>
    <w:rsid w:val="000C45D1"/>
    <w:rsid w:val="000C474F"/>
    <w:rsid w:val="000C48FD"/>
    <w:rsid w:val="000C4978"/>
    <w:rsid w:val="000C4EC8"/>
    <w:rsid w:val="000C52F9"/>
    <w:rsid w:val="000C55BB"/>
    <w:rsid w:val="000C5652"/>
    <w:rsid w:val="000C56E5"/>
    <w:rsid w:val="000C6263"/>
    <w:rsid w:val="000C6346"/>
    <w:rsid w:val="000C6556"/>
    <w:rsid w:val="000C6758"/>
    <w:rsid w:val="000C68C5"/>
    <w:rsid w:val="000C696B"/>
    <w:rsid w:val="000C6A23"/>
    <w:rsid w:val="000C7112"/>
    <w:rsid w:val="000C7353"/>
    <w:rsid w:val="000C76D7"/>
    <w:rsid w:val="000C77A7"/>
    <w:rsid w:val="000C7883"/>
    <w:rsid w:val="000C7A7C"/>
    <w:rsid w:val="000C7B4C"/>
    <w:rsid w:val="000D0057"/>
    <w:rsid w:val="000D03B6"/>
    <w:rsid w:val="000D07BE"/>
    <w:rsid w:val="000D0E76"/>
    <w:rsid w:val="000D116B"/>
    <w:rsid w:val="000D15EB"/>
    <w:rsid w:val="000D1733"/>
    <w:rsid w:val="000D19C0"/>
    <w:rsid w:val="000D1AFE"/>
    <w:rsid w:val="000D2A8B"/>
    <w:rsid w:val="000D2C58"/>
    <w:rsid w:val="000D2CC9"/>
    <w:rsid w:val="000D2E7F"/>
    <w:rsid w:val="000D3273"/>
    <w:rsid w:val="000D3305"/>
    <w:rsid w:val="000D33C1"/>
    <w:rsid w:val="000D3477"/>
    <w:rsid w:val="000D3606"/>
    <w:rsid w:val="000D3A3E"/>
    <w:rsid w:val="000D3AB1"/>
    <w:rsid w:val="000D4E2B"/>
    <w:rsid w:val="000D4E78"/>
    <w:rsid w:val="000D50AD"/>
    <w:rsid w:val="000D562C"/>
    <w:rsid w:val="000D5989"/>
    <w:rsid w:val="000D5B38"/>
    <w:rsid w:val="000D5B62"/>
    <w:rsid w:val="000D5C51"/>
    <w:rsid w:val="000D5FD5"/>
    <w:rsid w:val="000D62C9"/>
    <w:rsid w:val="000D6436"/>
    <w:rsid w:val="000D6651"/>
    <w:rsid w:val="000D6654"/>
    <w:rsid w:val="000D66D2"/>
    <w:rsid w:val="000D7058"/>
    <w:rsid w:val="000D7B3B"/>
    <w:rsid w:val="000E007E"/>
    <w:rsid w:val="000E03C3"/>
    <w:rsid w:val="000E0A03"/>
    <w:rsid w:val="000E1677"/>
    <w:rsid w:val="000E18B1"/>
    <w:rsid w:val="000E286D"/>
    <w:rsid w:val="000E379B"/>
    <w:rsid w:val="000E3F1E"/>
    <w:rsid w:val="000E452D"/>
    <w:rsid w:val="000E45AA"/>
    <w:rsid w:val="000E4713"/>
    <w:rsid w:val="000E490A"/>
    <w:rsid w:val="000E4926"/>
    <w:rsid w:val="000E4ADD"/>
    <w:rsid w:val="000E4D60"/>
    <w:rsid w:val="000E4D9B"/>
    <w:rsid w:val="000E53BE"/>
    <w:rsid w:val="000E5462"/>
    <w:rsid w:val="000E5786"/>
    <w:rsid w:val="000E5A2B"/>
    <w:rsid w:val="000E5AE1"/>
    <w:rsid w:val="000E5D17"/>
    <w:rsid w:val="000E5D80"/>
    <w:rsid w:val="000E6008"/>
    <w:rsid w:val="000E66FB"/>
    <w:rsid w:val="000E6844"/>
    <w:rsid w:val="000E692D"/>
    <w:rsid w:val="000E6FEB"/>
    <w:rsid w:val="000E7150"/>
    <w:rsid w:val="000E716C"/>
    <w:rsid w:val="000E73AC"/>
    <w:rsid w:val="000E73F8"/>
    <w:rsid w:val="000E74C9"/>
    <w:rsid w:val="000E75E0"/>
    <w:rsid w:val="000E7E03"/>
    <w:rsid w:val="000E7E7B"/>
    <w:rsid w:val="000F021F"/>
    <w:rsid w:val="000F0604"/>
    <w:rsid w:val="000F0614"/>
    <w:rsid w:val="000F068A"/>
    <w:rsid w:val="000F0F2E"/>
    <w:rsid w:val="000F1020"/>
    <w:rsid w:val="000F11D9"/>
    <w:rsid w:val="000F15D0"/>
    <w:rsid w:val="000F19BB"/>
    <w:rsid w:val="000F2175"/>
    <w:rsid w:val="000F2224"/>
    <w:rsid w:val="000F2442"/>
    <w:rsid w:val="000F283D"/>
    <w:rsid w:val="000F2A24"/>
    <w:rsid w:val="000F2A5D"/>
    <w:rsid w:val="000F331F"/>
    <w:rsid w:val="000F3DB0"/>
    <w:rsid w:val="000F419F"/>
    <w:rsid w:val="000F469F"/>
    <w:rsid w:val="000F474B"/>
    <w:rsid w:val="000F4E9C"/>
    <w:rsid w:val="000F4FC1"/>
    <w:rsid w:val="000F558A"/>
    <w:rsid w:val="000F57EE"/>
    <w:rsid w:val="000F593F"/>
    <w:rsid w:val="000F5E6A"/>
    <w:rsid w:val="000F621B"/>
    <w:rsid w:val="000F631D"/>
    <w:rsid w:val="000F6688"/>
    <w:rsid w:val="000F6708"/>
    <w:rsid w:val="000F70AE"/>
    <w:rsid w:val="000F77E8"/>
    <w:rsid w:val="0010009A"/>
    <w:rsid w:val="001007AD"/>
    <w:rsid w:val="001007BE"/>
    <w:rsid w:val="00100B3D"/>
    <w:rsid w:val="00100BDE"/>
    <w:rsid w:val="00100F2D"/>
    <w:rsid w:val="0010137C"/>
    <w:rsid w:val="00101820"/>
    <w:rsid w:val="001018B3"/>
    <w:rsid w:val="001018BA"/>
    <w:rsid w:val="0010197C"/>
    <w:rsid w:val="00101A38"/>
    <w:rsid w:val="00101A47"/>
    <w:rsid w:val="00101EB4"/>
    <w:rsid w:val="001022A3"/>
    <w:rsid w:val="00102A9C"/>
    <w:rsid w:val="00102ACE"/>
    <w:rsid w:val="00102F00"/>
    <w:rsid w:val="0010330C"/>
    <w:rsid w:val="001033DE"/>
    <w:rsid w:val="00103416"/>
    <w:rsid w:val="001035CC"/>
    <w:rsid w:val="001035D6"/>
    <w:rsid w:val="00103695"/>
    <w:rsid w:val="00103806"/>
    <w:rsid w:val="00103C16"/>
    <w:rsid w:val="001046B0"/>
    <w:rsid w:val="00104884"/>
    <w:rsid w:val="00104CE3"/>
    <w:rsid w:val="00105021"/>
    <w:rsid w:val="00105642"/>
    <w:rsid w:val="00105983"/>
    <w:rsid w:val="00105DE4"/>
    <w:rsid w:val="00105F40"/>
    <w:rsid w:val="00105F74"/>
    <w:rsid w:val="00106533"/>
    <w:rsid w:val="0010690F"/>
    <w:rsid w:val="00106CB0"/>
    <w:rsid w:val="00106E6E"/>
    <w:rsid w:val="00106EC8"/>
    <w:rsid w:val="00107168"/>
    <w:rsid w:val="00107409"/>
    <w:rsid w:val="001074EE"/>
    <w:rsid w:val="0010771D"/>
    <w:rsid w:val="001077F1"/>
    <w:rsid w:val="00107F2E"/>
    <w:rsid w:val="0011038A"/>
    <w:rsid w:val="001103D4"/>
    <w:rsid w:val="00110850"/>
    <w:rsid w:val="001108DC"/>
    <w:rsid w:val="0011107A"/>
    <w:rsid w:val="00111174"/>
    <w:rsid w:val="001111D4"/>
    <w:rsid w:val="0011168A"/>
    <w:rsid w:val="00111694"/>
    <w:rsid w:val="00111B13"/>
    <w:rsid w:val="00111F3C"/>
    <w:rsid w:val="001121DF"/>
    <w:rsid w:val="00112377"/>
    <w:rsid w:val="00112CA2"/>
    <w:rsid w:val="00112EA1"/>
    <w:rsid w:val="0011309C"/>
    <w:rsid w:val="001133FA"/>
    <w:rsid w:val="00113AB1"/>
    <w:rsid w:val="00114A9A"/>
    <w:rsid w:val="00114DF8"/>
    <w:rsid w:val="00115793"/>
    <w:rsid w:val="001159A2"/>
    <w:rsid w:val="001159B9"/>
    <w:rsid w:val="00115FA4"/>
    <w:rsid w:val="00115FD4"/>
    <w:rsid w:val="00115FE9"/>
    <w:rsid w:val="0011609A"/>
    <w:rsid w:val="00116B5F"/>
    <w:rsid w:val="00116F6C"/>
    <w:rsid w:val="00117169"/>
    <w:rsid w:val="00117284"/>
    <w:rsid w:val="001174B3"/>
    <w:rsid w:val="00117822"/>
    <w:rsid w:val="00117CB6"/>
    <w:rsid w:val="00120263"/>
    <w:rsid w:val="00120CC2"/>
    <w:rsid w:val="00121655"/>
    <w:rsid w:val="001219DA"/>
    <w:rsid w:val="001219F4"/>
    <w:rsid w:val="0012207A"/>
    <w:rsid w:val="0012243F"/>
    <w:rsid w:val="0012273B"/>
    <w:rsid w:val="001227E3"/>
    <w:rsid w:val="00122833"/>
    <w:rsid w:val="00122900"/>
    <w:rsid w:val="00122AAB"/>
    <w:rsid w:val="00122BD4"/>
    <w:rsid w:val="0012305F"/>
    <w:rsid w:val="001230FF"/>
    <w:rsid w:val="0012311A"/>
    <w:rsid w:val="0012319C"/>
    <w:rsid w:val="00123388"/>
    <w:rsid w:val="00123C83"/>
    <w:rsid w:val="00123D0B"/>
    <w:rsid w:val="0012453E"/>
    <w:rsid w:val="001251A1"/>
    <w:rsid w:val="001251B2"/>
    <w:rsid w:val="001254F3"/>
    <w:rsid w:val="0012551A"/>
    <w:rsid w:val="001268CC"/>
    <w:rsid w:val="00126DD4"/>
    <w:rsid w:val="00126F13"/>
    <w:rsid w:val="001272AA"/>
    <w:rsid w:val="001276F8"/>
    <w:rsid w:val="00127714"/>
    <w:rsid w:val="00127C63"/>
    <w:rsid w:val="00127EC3"/>
    <w:rsid w:val="00127FC9"/>
    <w:rsid w:val="00130CE3"/>
    <w:rsid w:val="001315DA"/>
    <w:rsid w:val="00131746"/>
    <w:rsid w:val="00131E60"/>
    <w:rsid w:val="00132072"/>
    <w:rsid w:val="001322A9"/>
    <w:rsid w:val="00132930"/>
    <w:rsid w:val="00132C48"/>
    <w:rsid w:val="00132D18"/>
    <w:rsid w:val="00132E33"/>
    <w:rsid w:val="00133054"/>
    <w:rsid w:val="00133B74"/>
    <w:rsid w:val="00133CC0"/>
    <w:rsid w:val="00134878"/>
    <w:rsid w:val="0013495C"/>
    <w:rsid w:val="00135637"/>
    <w:rsid w:val="00135739"/>
    <w:rsid w:val="00135974"/>
    <w:rsid w:val="001361DF"/>
    <w:rsid w:val="0013625C"/>
    <w:rsid w:val="001362F5"/>
    <w:rsid w:val="0013638A"/>
    <w:rsid w:val="00136484"/>
    <w:rsid w:val="0013653C"/>
    <w:rsid w:val="00136545"/>
    <w:rsid w:val="00136735"/>
    <w:rsid w:val="00136B07"/>
    <w:rsid w:val="00136FE5"/>
    <w:rsid w:val="001372D9"/>
    <w:rsid w:val="0014032D"/>
    <w:rsid w:val="0014040D"/>
    <w:rsid w:val="00140764"/>
    <w:rsid w:val="0014091B"/>
    <w:rsid w:val="00140AA7"/>
    <w:rsid w:val="00140AB8"/>
    <w:rsid w:val="00140EA7"/>
    <w:rsid w:val="0014108F"/>
    <w:rsid w:val="001410DF"/>
    <w:rsid w:val="001411CB"/>
    <w:rsid w:val="001411E7"/>
    <w:rsid w:val="001416F5"/>
    <w:rsid w:val="0014187F"/>
    <w:rsid w:val="00141C37"/>
    <w:rsid w:val="00141F01"/>
    <w:rsid w:val="0014277F"/>
    <w:rsid w:val="00142BE1"/>
    <w:rsid w:val="00142BF6"/>
    <w:rsid w:val="00142C0A"/>
    <w:rsid w:val="00142CB6"/>
    <w:rsid w:val="00143032"/>
    <w:rsid w:val="0014349C"/>
    <w:rsid w:val="00143955"/>
    <w:rsid w:val="001439D8"/>
    <w:rsid w:val="00143CF1"/>
    <w:rsid w:val="00144130"/>
    <w:rsid w:val="001441F2"/>
    <w:rsid w:val="00144DB3"/>
    <w:rsid w:val="00144E16"/>
    <w:rsid w:val="00144F29"/>
    <w:rsid w:val="00144F99"/>
    <w:rsid w:val="001453D8"/>
    <w:rsid w:val="00145937"/>
    <w:rsid w:val="00145B15"/>
    <w:rsid w:val="001463D9"/>
    <w:rsid w:val="001465F8"/>
    <w:rsid w:val="0014660A"/>
    <w:rsid w:val="00146A15"/>
    <w:rsid w:val="00146A47"/>
    <w:rsid w:val="00146AE3"/>
    <w:rsid w:val="00146B9D"/>
    <w:rsid w:val="00146DBD"/>
    <w:rsid w:val="00147344"/>
    <w:rsid w:val="001477C8"/>
    <w:rsid w:val="00147D77"/>
    <w:rsid w:val="001504D2"/>
    <w:rsid w:val="001509A4"/>
    <w:rsid w:val="00150D07"/>
    <w:rsid w:val="001519E3"/>
    <w:rsid w:val="0015223F"/>
    <w:rsid w:val="0015236F"/>
    <w:rsid w:val="00152D54"/>
    <w:rsid w:val="00153000"/>
    <w:rsid w:val="0015349B"/>
    <w:rsid w:val="00153CCE"/>
    <w:rsid w:val="0015506C"/>
    <w:rsid w:val="0015553B"/>
    <w:rsid w:val="00155712"/>
    <w:rsid w:val="00155B81"/>
    <w:rsid w:val="00155BD0"/>
    <w:rsid w:val="00155DDC"/>
    <w:rsid w:val="00155F18"/>
    <w:rsid w:val="001561BF"/>
    <w:rsid w:val="0015658A"/>
    <w:rsid w:val="0015665B"/>
    <w:rsid w:val="00156A6D"/>
    <w:rsid w:val="001571A3"/>
    <w:rsid w:val="00157252"/>
    <w:rsid w:val="001608A7"/>
    <w:rsid w:val="0016195E"/>
    <w:rsid w:val="00161A2D"/>
    <w:rsid w:val="001620EE"/>
    <w:rsid w:val="0016230A"/>
    <w:rsid w:val="001629A2"/>
    <w:rsid w:val="00162AF2"/>
    <w:rsid w:val="00163383"/>
    <w:rsid w:val="001633AC"/>
    <w:rsid w:val="00163678"/>
    <w:rsid w:val="001636D4"/>
    <w:rsid w:val="00163EB3"/>
    <w:rsid w:val="00163FF7"/>
    <w:rsid w:val="00164185"/>
    <w:rsid w:val="00164673"/>
    <w:rsid w:val="00164CEB"/>
    <w:rsid w:val="00165005"/>
    <w:rsid w:val="001653C5"/>
    <w:rsid w:val="00165D55"/>
    <w:rsid w:val="001669C3"/>
    <w:rsid w:val="00166AD0"/>
    <w:rsid w:val="00166C8B"/>
    <w:rsid w:val="00166F10"/>
    <w:rsid w:val="001672F8"/>
    <w:rsid w:val="0016786D"/>
    <w:rsid w:val="001678F3"/>
    <w:rsid w:val="00167DB6"/>
    <w:rsid w:val="0017044F"/>
    <w:rsid w:val="0017097E"/>
    <w:rsid w:val="00170B5C"/>
    <w:rsid w:val="00170E3E"/>
    <w:rsid w:val="00170F66"/>
    <w:rsid w:val="001711BD"/>
    <w:rsid w:val="00171738"/>
    <w:rsid w:val="0017178A"/>
    <w:rsid w:val="0017192A"/>
    <w:rsid w:val="00171D7F"/>
    <w:rsid w:val="00171FD6"/>
    <w:rsid w:val="00172264"/>
    <w:rsid w:val="00172426"/>
    <w:rsid w:val="0017274F"/>
    <w:rsid w:val="00172971"/>
    <w:rsid w:val="00172CF8"/>
    <w:rsid w:val="00172ECC"/>
    <w:rsid w:val="00173431"/>
    <w:rsid w:val="001734F2"/>
    <w:rsid w:val="00173566"/>
    <w:rsid w:val="001735D5"/>
    <w:rsid w:val="00173B04"/>
    <w:rsid w:val="00173B1C"/>
    <w:rsid w:val="00173F5B"/>
    <w:rsid w:val="0017429B"/>
    <w:rsid w:val="00174507"/>
    <w:rsid w:val="0017452B"/>
    <w:rsid w:val="001751D4"/>
    <w:rsid w:val="00175684"/>
    <w:rsid w:val="001765A5"/>
    <w:rsid w:val="00176E34"/>
    <w:rsid w:val="001772A6"/>
    <w:rsid w:val="0017738A"/>
    <w:rsid w:val="00177547"/>
    <w:rsid w:val="001813D5"/>
    <w:rsid w:val="0018146E"/>
    <w:rsid w:val="00181779"/>
    <w:rsid w:val="00181D7C"/>
    <w:rsid w:val="00181EFC"/>
    <w:rsid w:val="00182623"/>
    <w:rsid w:val="001828EB"/>
    <w:rsid w:val="00182B2F"/>
    <w:rsid w:val="00183B82"/>
    <w:rsid w:val="00183D8C"/>
    <w:rsid w:val="00183DE8"/>
    <w:rsid w:val="00183EF1"/>
    <w:rsid w:val="00184164"/>
    <w:rsid w:val="001845BE"/>
    <w:rsid w:val="001846C4"/>
    <w:rsid w:val="0018492C"/>
    <w:rsid w:val="00184A32"/>
    <w:rsid w:val="00184B7A"/>
    <w:rsid w:val="00184DC2"/>
    <w:rsid w:val="00184DF9"/>
    <w:rsid w:val="0018508A"/>
    <w:rsid w:val="00185462"/>
    <w:rsid w:val="001854FE"/>
    <w:rsid w:val="00185E72"/>
    <w:rsid w:val="00186011"/>
    <w:rsid w:val="0018660D"/>
    <w:rsid w:val="001869EB"/>
    <w:rsid w:val="001876AF"/>
    <w:rsid w:val="00187BB6"/>
    <w:rsid w:val="00187BE9"/>
    <w:rsid w:val="00187CE5"/>
    <w:rsid w:val="00187FCE"/>
    <w:rsid w:val="00190795"/>
    <w:rsid w:val="00190AC0"/>
    <w:rsid w:val="00191140"/>
    <w:rsid w:val="0019131B"/>
    <w:rsid w:val="0019175D"/>
    <w:rsid w:val="0019199B"/>
    <w:rsid w:val="00191A40"/>
    <w:rsid w:val="00191ADC"/>
    <w:rsid w:val="00191E30"/>
    <w:rsid w:val="00192226"/>
    <w:rsid w:val="00192628"/>
    <w:rsid w:val="00192B4C"/>
    <w:rsid w:val="00193462"/>
    <w:rsid w:val="00193CF3"/>
    <w:rsid w:val="00193EFA"/>
    <w:rsid w:val="001947D7"/>
    <w:rsid w:val="00194BA6"/>
    <w:rsid w:val="00194D2B"/>
    <w:rsid w:val="001951CD"/>
    <w:rsid w:val="001951E1"/>
    <w:rsid w:val="0019575B"/>
    <w:rsid w:val="00195BA6"/>
    <w:rsid w:val="0019619B"/>
    <w:rsid w:val="00196237"/>
    <w:rsid w:val="001968B9"/>
    <w:rsid w:val="00196B15"/>
    <w:rsid w:val="00196B3D"/>
    <w:rsid w:val="00196C69"/>
    <w:rsid w:val="00196FB5"/>
    <w:rsid w:val="00197419"/>
    <w:rsid w:val="0019747D"/>
    <w:rsid w:val="001A05F0"/>
    <w:rsid w:val="001A0C8E"/>
    <w:rsid w:val="001A13AF"/>
    <w:rsid w:val="001A1571"/>
    <w:rsid w:val="001A1CC2"/>
    <w:rsid w:val="001A28B4"/>
    <w:rsid w:val="001A2B84"/>
    <w:rsid w:val="001A2DAB"/>
    <w:rsid w:val="001A2E07"/>
    <w:rsid w:val="001A2EAF"/>
    <w:rsid w:val="001A391A"/>
    <w:rsid w:val="001A413B"/>
    <w:rsid w:val="001A432A"/>
    <w:rsid w:val="001A43A4"/>
    <w:rsid w:val="001A4BF6"/>
    <w:rsid w:val="001A4C31"/>
    <w:rsid w:val="001A507A"/>
    <w:rsid w:val="001A5122"/>
    <w:rsid w:val="001A554B"/>
    <w:rsid w:val="001A575E"/>
    <w:rsid w:val="001A5861"/>
    <w:rsid w:val="001A5F7F"/>
    <w:rsid w:val="001A627B"/>
    <w:rsid w:val="001A645E"/>
    <w:rsid w:val="001A6757"/>
    <w:rsid w:val="001A7029"/>
    <w:rsid w:val="001A73AF"/>
    <w:rsid w:val="001A74D4"/>
    <w:rsid w:val="001A7526"/>
    <w:rsid w:val="001A75BB"/>
    <w:rsid w:val="001A78A0"/>
    <w:rsid w:val="001A79BD"/>
    <w:rsid w:val="001A79F4"/>
    <w:rsid w:val="001A7C34"/>
    <w:rsid w:val="001A7C84"/>
    <w:rsid w:val="001B00E0"/>
    <w:rsid w:val="001B0140"/>
    <w:rsid w:val="001B06A2"/>
    <w:rsid w:val="001B0987"/>
    <w:rsid w:val="001B0B95"/>
    <w:rsid w:val="001B0C4D"/>
    <w:rsid w:val="001B0D87"/>
    <w:rsid w:val="001B0FD2"/>
    <w:rsid w:val="001B130C"/>
    <w:rsid w:val="001B1408"/>
    <w:rsid w:val="001B1419"/>
    <w:rsid w:val="001B17DE"/>
    <w:rsid w:val="001B261B"/>
    <w:rsid w:val="001B2CBE"/>
    <w:rsid w:val="001B3B0F"/>
    <w:rsid w:val="001B3F0B"/>
    <w:rsid w:val="001B4550"/>
    <w:rsid w:val="001B4C80"/>
    <w:rsid w:val="001B56BB"/>
    <w:rsid w:val="001B5706"/>
    <w:rsid w:val="001B5D4B"/>
    <w:rsid w:val="001B62C9"/>
    <w:rsid w:val="001B62F2"/>
    <w:rsid w:val="001B6892"/>
    <w:rsid w:val="001B72B9"/>
    <w:rsid w:val="001B7303"/>
    <w:rsid w:val="001B765B"/>
    <w:rsid w:val="001B7B90"/>
    <w:rsid w:val="001B7D1E"/>
    <w:rsid w:val="001C0208"/>
    <w:rsid w:val="001C03E0"/>
    <w:rsid w:val="001C03F5"/>
    <w:rsid w:val="001C062F"/>
    <w:rsid w:val="001C10B7"/>
    <w:rsid w:val="001C21B0"/>
    <w:rsid w:val="001C23C7"/>
    <w:rsid w:val="001C254C"/>
    <w:rsid w:val="001C2619"/>
    <w:rsid w:val="001C2646"/>
    <w:rsid w:val="001C27E3"/>
    <w:rsid w:val="001C2BD0"/>
    <w:rsid w:val="001C32AB"/>
    <w:rsid w:val="001C3832"/>
    <w:rsid w:val="001C3B4C"/>
    <w:rsid w:val="001C3BD0"/>
    <w:rsid w:val="001C3DA9"/>
    <w:rsid w:val="001C3EE9"/>
    <w:rsid w:val="001C3F02"/>
    <w:rsid w:val="001C4101"/>
    <w:rsid w:val="001C446E"/>
    <w:rsid w:val="001C4B27"/>
    <w:rsid w:val="001C4F1F"/>
    <w:rsid w:val="001C60F7"/>
    <w:rsid w:val="001C655D"/>
    <w:rsid w:val="001C6B4C"/>
    <w:rsid w:val="001C70BD"/>
    <w:rsid w:val="001C734A"/>
    <w:rsid w:val="001C7A1B"/>
    <w:rsid w:val="001C7A26"/>
    <w:rsid w:val="001C7F05"/>
    <w:rsid w:val="001D00C4"/>
    <w:rsid w:val="001D0283"/>
    <w:rsid w:val="001D1718"/>
    <w:rsid w:val="001D1E88"/>
    <w:rsid w:val="001D2AF2"/>
    <w:rsid w:val="001D3201"/>
    <w:rsid w:val="001D32A0"/>
    <w:rsid w:val="001D3578"/>
    <w:rsid w:val="001D39A2"/>
    <w:rsid w:val="001D39EB"/>
    <w:rsid w:val="001D3AF7"/>
    <w:rsid w:val="001D3EFB"/>
    <w:rsid w:val="001D4023"/>
    <w:rsid w:val="001D44A0"/>
    <w:rsid w:val="001D4880"/>
    <w:rsid w:val="001D4BCD"/>
    <w:rsid w:val="001D5045"/>
    <w:rsid w:val="001D50CD"/>
    <w:rsid w:val="001D54FE"/>
    <w:rsid w:val="001D5AAF"/>
    <w:rsid w:val="001D5B4A"/>
    <w:rsid w:val="001D5C4B"/>
    <w:rsid w:val="001D5F87"/>
    <w:rsid w:val="001D5FF9"/>
    <w:rsid w:val="001D63DF"/>
    <w:rsid w:val="001D6740"/>
    <w:rsid w:val="001D77E2"/>
    <w:rsid w:val="001D7A35"/>
    <w:rsid w:val="001D7AA3"/>
    <w:rsid w:val="001D7AEE"/>
    <w:rsid w:val="001E019E"/>
    <w:rsid w:val="001E034F"/>
    <w:rsid w:val="001E042F"/>
    <w:rsid w:val="001E050C"/>
    <w:rsid w:val="001E0AD8"/>
    <w:rsid w:val="001E0D3B"/>
    <w:rsid w:val="001E0DB3"/>
    <w:rsid w:val="001E159F"/>
    <w:rsid w:val="001E1BED"/>
    <w:rsid w:val="001E22FC"/>
    <w:rsid w:val="001E2504"/>
    <w:rsid w:val="001E2588"/>
    <w:rsid w:val="001E25EE"/>
    <w:rsid w:val="001E360B"/>
    <w:rsid w:val="001E36E1"/>
    <w:rsid w:val="001E3936"/>
    <w:rsid w:val="001E3E53"/>
    <w:rsid w:val="001E405A"/>
    <w:rsid w:val="001E4551"/>
    <w:rsid w:val="001E455F"/>
    <w:rsid w:val="001E46A4"/>
    <w:rsid w:val="001E4CAC"/>
    <w:rsid w:val="001E4D0A"/>
    <w:rsid w:val="001E5552"/>
    <w:rsid w:val="001E5D67"/>
    <w:rsid w:val="001E5E25"/>
    <w:rsid w:val="001E6258"/>
    <w:rsid w:val="001E628A"/>
    <w:rsid w:val="001E62BC"/>
    <w:rsid w:val="001E6640"/>
    <w:rsid w:val="001E67BD"/>
    <w:rsid w:val="001E689C"/>
    <w:rsid w:val="001E6CC7"/>
    <w:rsid w:val="001E6DA7"/>
    <w:rsid w:val="001E7569"/>
    <w:rsid w:val="001E7D8B"/>
    <w:rsid w:val="001F000D"/>
    <w:rsid w:val="001F0324"/>
    <w:rsid w:val="001F0405"/>
    <w:rsid w:val="001F04A8"/>
    <w:rsid w:val="001F0B44"/>
    <w:rsid w:val="001F1023"/>
    <w:rsid w:val="001F107D"/>
    <w:rsid w:val="001F12E1"/>
    <w:rsid w:val="001F1CAF"/>
    <w:rsid w:val="001F2228"/>
    <w:rsid w:val="001F2A30"/>
    <w:rsid w:val="001F2B57"/>
    <w:rsid w:val="001F2F6E"/>
    <w:rsid w:val="001F359E"/>
    <w:rsid w:val="001F392C"/>
    <w:rsid w:val="001F3BC7"/>
    <w:rsid w:val="001F3DF5"/>
    <w:rsid w:val="001F3E13"/>
    <w:rsid w:val="001F4F58"/>
    <w:rsid w:val="001F5243"/>
    <w:rsid w:val="001F52C6"/>
    <w:rsid w:val="001F5388"/>
    <w:rsid w:val="001F53BA"/>
    <w:rsid w:val="001F5758"/>
    <w:rsid w:val="001F5918"/>
    <w:rsid w:val="001F59B5"/>
    <w:rsid w:val="001F5B71"/>
    <w:rsid w:val="001F621C"/>
    <w:rsid w:val="001F667B"/>
    <w:rsid w:val="001F6DE3"/>
    <w:rsid w:val="001F6DFA"/>
    <w:rsid w:val="001F6EC1"/>
    <w:rsid w:val="001F7674"/>
    <w:rsid w:val="001F7901"/>
    <w:rsid w:val="001F7958"/>
    <w:rsid w:val="001F7D3F"/>
    <w:rsid w:val="002002B2"/>
    <w:rsid w:val="00200595"/>
    <w:rsid w:val="002008BD"/>
    <w:rsid w:val="002015E0"/>
    <w:rsid w:val="00202324"/>
    <w:rsid w:val="00202351"/>
    <w:rsid w:val="002029AA"/>
    <w:rsid w:val="002036B4"/>
    <w:rsid w:val="0020397A"/>
    <w:rsid w:val="002039E6"/>
    <w:rsid w:val="00203C8F"/>
    <w:rsid w:val="00203ED7"/>
    <w:rsid w:val="00203F73"/>
    <w:rsid w:val="002040BC"/>
    <w:rsid w:val="002043EF"/>
    <w:rsid w:val="0020477F"/>
    <w:rsid w:val="002047C7"/>
    <w:rsid w:val="002048C1"/>
    <w:rsid w:val="00204D6E"/>
    <w:rsid w:val="00204FD4"/>
    <w:rsid w:val="00205388"/>
    <w:rsid w:val="002054D6"/>
    <w:rsid w:val="002056A7"/>
    <w:rsid w:val="002056AB"/>
    <w:rsid w:val="00205949"/>
    <w:rsid w:val="00205E56"/>
    <w:rsid w:val="0020601B"/>
    <w:rsid w:val="002062C2"/>
    <w:rsid w:val="00206574"/>
    <w:rsid w:val="00206867"/>
    <w:rsid w:val="002069F3"/>
    <w:rsid w:val="00206AF8"/>
    <w:rsid w:val="00206D90"/>
    <w:rsid w:val="00206E24"/>
    <w:rsid w:val="002071EF"/>
    <w:rsid w:val="002072FF"/>
    <w:rsid w:val="00207594"/>
    <w:rsid w:val="00207CB1"/>
    <w:rsid w:val="00207D0E"/>
    <w:rsid w:val="00207EC0"/>
    <w:rsid w:val="00210003"/>
    <w:rsid w:val="00210398"/>
    <w:rsid w:val="0021055E"/>
    <w:rsid w:val="002106ED"/>
    <w:rsid w:val="00210925"/>
    <w:rsid w:val="002119B0"/>
    <w:rsid w:val="00211DC3"/>
    <w:rsid w:val="00212120"/>
    <w:rsid w:val="002124C3"/>
    <w:rsid w:val="002129EC"/>
    <w:rsid w:val="00212B84"/>
    <w:rsid w:val="00212BC3"/>
    <w:rsid w:val="002131C5"/>
    <w:rsid w:val="0021373E"/>
    <w:rsid w:val="00213746"/>
    <w:rsid w:val="00213895"/>
    <w:rsid w:val="002139CB"/>
    <w:rsid w:val="00213E3F"/>
    <w:rsid w:val="002140BD"/>
    <w:rsid w:val="0021447B"/>
    <w:rsid w:val="0021470F"/>
    <w:rsid w:val="002148AC"/>
    <w:rsid w:val="00214AF7"/>
    <w:rsid w:val="00214F62"/>
    <w:rsid w:val="00215154"/>
    <w:rsid w:val="0021533E"/>
    <w:rsid w:val="00215618"/>
    <w:rsid w:val="00215B48"/>
    <w:rsid w:val="00215D56"/>
    <w:rsid w:val="00216469"/>
    <w:rsid w:val="00216A51"/>
    <w:rsid w:val="00216E8E"/>
    <w:rsid w:val="00216EB4"/>
    <w:rsid w:val="00216FBB"/>
    <w:rsid w:val="00217565"/>
    <w:rsid w:val="00217FAB"/>
    <w:rsid w:val="00217FCF"/>
    <w:rsid w:val="002201B8"/>
    <w:rsid w:val="0022087B"/>
    <w:rsid w:val="0022094E"/>
    <w:rsid w:val="0022099C"/>
    <w:rsid w:val="00220F96"/>
    <w:rsid w:val="00221003"/>
    <w:rsid w:val="0022103F"/>
    <w:rsid w:val="0022109C"/>
    <w:rsid w:val="00221193"/>
    <w:rsid w:val="0022228E"/>
    <w:rsid w:val="00222C19"/>
    <w:rsid w:val="00223013"/>
    <w:rsid w:val="00223185"/>
    <w:rsid w:val="0022378E"/>
    <w:rsid w:val="00223A13"/>
    <w:rsid w:val="00223D69"/>
    <w:rsid w:val="00224672"/>
    <w:rsid w:val="002247F7"/>
    <w:rsid w:val="002251DD"/>
    <w:rsid w:val="002255B6"/>
    <w:rsid w:val="00226052"/>
    <w:rsid w:val="0022677E"/>
    <w:rsid w:val="002273B9"/>
    <w:rsid w:val="002273F9"/>
    <w:rsid w:val="00227431"/>
    <w:rsid w:val="00230385"/>
    <w:rsid w:val="0023046F"/>
    <w:rsid w:val="0023080D"/>
    <w:rsid w:val="0023102C"/>
    <w:rsid w:val="00231209"/>
    <w:rsid w:val="0023156A"/>
    <w:rsid w:val="00231949"/>
    <w:rsid w:val="002319C8"/>
    <w:rsid w:val="002324E9"/>
    <w:rsid w:val="00232AB2"/>
    <w:rsid w:val="00232BA4"/>
    <w:rsid w:val="00232EB2"/>
    <w:rsid w:val="00233202"/>
    <w:rsid w:val="00233A5F"/>
    <w:rsid w:val="00233CAB"/>
    <w:rsid w:val="00233DA6"/>
    <w:rsid w:val="002340B6"/>
    <w:rsid w:val="00234676"/>
    <w:rsid w:val="00234B84"/>
    <w:rsid w:val="00234D39"/>
    <w:rsid w:val="0023508E"/>
    <w:rsid w:val="00235B68"/>
    <w:rsid w:val="00235B6F"/>
    <w:rsid w:val="00235B9E"/>
    <w:rsid w:val="002362AD"/>
    <w:rsid w:val="00236D17"/>
    <w:rsid w:val="00236D79"/>
    <w:rsid w:val="00237B5C"/>
    <w:rsid w:val="00240302"/>
    <w:rsid w:val="00240B08"/>
    <w:rsid w:val="00240F96"/>
    <w:rsid w:val="0024147C"/>
    <w:rsid w:val="002415B2"/>
    <w:rsid w:val="0024191A"/>
    <w:rsid w:val="00241B58"/>
    <w:rsid w:val="00241CA3"/>
    <w:rsid w:val="00241E20"/>
    <w:rsid w:val="00241F45"/>
    <w:rsid w:val="00241FDC"/>
    <w:rsid w:val="002425D2"/>
    <w:rsid w:val="00242C2D"/>
    <w:rsid w:val="00242D7F"/>
    <w:rsid w:val="002434FE"/>
    <w:rsid w:val="002436E0"/>
    <w:rsid w:val="00243D26"/>
    <w:rsid w:val="00243F35"/>
    <w:rsid w:val="0024438B"/>
    <w:rsid w:val="00244516"/>
    <w:rsid w:val="00244DD2"/>
    <w:rsid w:val="00244F81"/>
    <w:rsid w:val="0024565A"/>
    <w:rsid w:val="0024572C"/>
    <w:rsid w:val="002457DF"/>
    <w:rsid w:val="00245ED1"/>
    <w:rsid w:val="002467BB"/>
    <w:rsid w:val="0024684E"/>
    <w:rsid w:val="00246B65"/>
    <w:rsid w:val="00246C43"/>
    <w:rsid w:val="00246DEF"/>
    <w:rsid w:val="00247155"/>
    <w:rsid w:val="00247353"/>
    <w:rsid w:val="00247E27"/>
    <w:rsid w:val="0025005C"/>
    <w:rsid w:val="002503FC"/>
    <w:rsid w:val="002504ED"/>
    <w:rsid w:val="00250A85"/>
    <w:rsid w:val="00250AA5"/>
    <w:rsid w:val="00250F75"/>
    <w:rsid w:val="0025126B"/>
    <w:rsid w:val="00251AAA"/>
    <w:rsid w:val="00251C4E"/>
    <w:rsid w:val="00251EA0"/>
    <w:rsid w:val="00252048"/>
    <w:rsid w:val="002521F8"/>
    <w:rsid w:val="002526A0"/>
    <w:rsid w:val="00252824"/>
    <w:rsid w:val="00252918"/>
    <w:rsid w:val="00252EB3"/>
    <w:rsid w:val="00253104"/>
    <w:rsid w:val="002531E9"/>
    <w:rsid w:val="002533DE"/>
    <w:rsid w:val="00253759"/>
    <w:rsid w:val="002538CE"/>
    <w:rsid w:val="002539BB"/>
    <w:rsid w:val="00253A5B"/>
    <w:rsid w:val="00253CDC"/>
    <w:rsid w:val="00254074"/>
    <w:rsid w:val="002540E5"/>
    <w:rsid w:val="002541AE"/>
    <w:rsid w:val="0025470D"/>
    <w:rsid w:val="00254836"/>
    <w:rsid w:val="0025495E"/>
    <w:rsid w:val="00254E13"/>
    <w:rsid w:val="00255409"/>
    <w:rsid w:val="002555DB"/>
    <w:rsid w:val="00255A27"/>
    <w:rsid w:val="00255E14"/>
    <w:rsid w:val="00255E35"/>
    <w:rsid w:val="0025605E"/>
    <w:rsid w:val="0025617B"/>
    <w:rsid w:val="00256749"/>
    <w:rsid w:val="00257847"/>
    <w:rsid w:val="00257C7B"/>
    <w:rsid w:val="002600B6"/>
    <w:rsid w:val="00260B78"/>
    <w:rsid w:val="00260EAD"/>
    <w:rsid w:val="0026141A"/>
    <w:rsid w:val="00261553"/>
    <w:rsid w:val="00262248"/>
    <w:rsid w:val="00262D15"/>
    <w:rsid w:val="00262F0C"/>
    <w:rsid w:val="00262FB4"/>
    <w:rsid w:val="0026312E"/>
    <w:rsid w:val="002632E1"/>
    <w:rsid w:val="00263600"/>
    <w:rsid w:val="00263772"/>
    <w:rsid w:val="00263F5B"/>
    <w:rsid w:val="00263F70"/>
    <w:rsid w:val="0026405F"/>
    <w:rsid w:val="002644BC"/>
    <w:rsid w:val="0026488F"/>
    <w:rsid w:val="00264AA9"/>
    <w:rsid w:val="00264D0F"/>
    <w:rsid w:val="0026546A"/>
    <w:rsid w:val="002655DB"/>
    <w:rsid w:val="002659A7"/>
    <w:rsid w:val="00266023"/>
    <w:rsid w:val="002664F6"/>
    <w:rsid w:val="00266904"/>
    <w:rsid w:val="00267059"/>
    <w:rsid w:val="002671D5"/>
    <w:rsid w:val="00267AB1"/>
    <w:rsid w:val="00267BD5"/>
    <w:rsid w:val="00267F7C"/>
    <w:rsid w:val="0027009D"/>
    <w:rsid w:val="00270266"/>
    <w:rsid w:val="00270309"/>
    <w:rsid w:val="002703B3"/>
    <w:rsid w:val="002708AF"/>
    <w:rsid w:val="00271034"/>
    <w:rsid w:val="0027112F"/>
    <w:rsid w:val="0027113F"/>
    <w:rsid w:val="002712EF"/>
    <w:rsid w:val="002712FA"/>
    <w:rsid w:val="002715A8"/>
    <w:rsid w:val="0027190B"/>
    <w:rsid w:val="00271BD6"/>
    <w:rsid w:val="00271C82"/>
    <w:rsid w:val="00272215"/>
    <w:rsid w:val="002722E0"/>
    <w:rsid w:val="002722EE"/>
    <w:rsid w:val="0027252B"/>
    <w:rsid w:val="002725A3"/>
    <w:rsid w:val="00272C52"/>
    <w:rsid w:val="0027318A"/>
    <w:rsid w:val="0027337B"/>
    <w:rsid w:val="002734D2"/>
    <w:rsid w:val="0027372B"/>
    <w:rsid w:val="00273C4F"/>
    <w:rsid w:val="00273F89"/>
    <w:rsid w:val="00274141"/>
    <w:rsid w:val="002741FE"/>
    <w:rsid w:val="002748DE"/>
    <w:rsid w:val="00274C6F"/>
    <w:rsid w:val="00274D98"/>
    <w:rsid w:val="00274FC4"/>
    <w:rsid w:val="002750D6"/>
    <w:rsid w:val="0027641E"/>
    <w:rsid w:val="00276717"/>
    <w:rsid w:val="00276ACB"/>
    <w:rsid w:val="00276CF6"/>
    <w:rsid w:val="00277297"/>
    <w:rsid w:val="00277381"/>
    <w:rsid w:val="00277494"/>
    <w:rsid w:val="0027762B"/>
    <w:rsid w:val="0028024E"/>
    <w:rsid w:val="00280338"/>
    <w:rsid w:val="0028059F"/>
    <w:rsid w:val="002807F6"/>
    <w:rsid w:val="00280890"/>
    <w:rsid w:val="00280ECB"/>
    <w:rsid w:val="00280ECC"/>
    <w:rsid w:val="00280FBC"/>
    <w:rsid w:val="002810C8"/>
    <w:rsid w:val="00281117"/>
    <w:rsid w:val="002818F5"/>
    <w:rsid w:val="00281DE1"/>
    <w:rsid w:val="00281DE6"/>
    <w:rsid w:val="00281F19"/>
    <w:rsid w:val="00282069"/>
    <w:rsid w:val="00282682"/>
    <w:rsid w:val="002830D2"/>
    <w:rsid w:val="0028326B"/>
    <w:rsid w:val="00283F92"/>
    <w:rsid w:val="00283FC4"/>
    <w:rsid w:val="00284173"/>
    <w:rsid w:val="002847D1"/>
    <w:rsid w:val="00284908"/>
    <w:rsid w:val="00284F8A"/>
    <w:rsid w:val="002850C3"/>
    <w:rsid w:val="00285219"/>
    <w:rsid w:val="00285569"/>
    <w:rsid w:val="002858A6"/>
    <w:rsid w:val="00286031"/>
    <w:rsid w:val="002864A6"/>
    <w:rsid w:val="0028681B"/>
    <w:rsid w:val="00286C16"/>
    <w:rsid w:val="00286F40"/>
    <w:rsid w:val="00287033"/>
    <w:rsid w:val="00287418"/>
    <w:rsid w:val="0028752D"/>
    <w:rsid w:val="00287542"/>
    <w:rsid w:val="00287728"/>
    <w:rsid w:val="00287A33"/>
    <w:rsid w:val="00290204"/>
    <w:rsid w:val="0029039D"/>
    <w:rsid w:val="0029096B"/>
    <w:rsid w:val="00290A8D"/>
    <w:rsid w:val="002910FC"/>
    <w:rsid w:val="002916A5"/>
    <w:rsid w:val="00291D00"/>
    <w:rsid w:val="00292250"/>
    <w:rsid w:val="00292361"/>
    <w:rsid w:val="0029246D"/>
    <w:rsid w:val="0029267D"/>
    <w:rsid w:val="00292731"/>
    <w:rsid w:val="00292815"/>
    <w:rsid w:val="00292964"/>
    <w:rsid w:val="00292AC3"/>
    <w:rsid w:val="002930F5"/>
    <w:rsid w:val="00293DF2"/>
    <w:rsid w:val="00294156"/>
    <w:rsid w:val="00294584"/>
    <w:rsid w:val="00294E51"/>
    <w:rsid w:val="00294E6D"/>
    <w:rsid w:val="00294EFE"/>
    <w:rsid w:val="002950DC"/>
    <w:rsid w:val="00295211"/>
    <w:rsid w:val="00295699"/>
    <w:rsid w:val="00295EEB"/>
    <w:rsid w:val="0029620E"/>
    <w:rsid w:val="00296715"/>
    <w:rsid w:val="0029677C"/>
    <w:rsid w:val="0029683F"/>
    <w:rsid w:val="00296CD5"/>
    <w:rsid w:val="00296E0C"/>
    <w:rsid w:val="00296F61"/>
    <w:rsid w:val="00297441"/>
    <w:rsid w:val="00297A66"/>
    <w:rsid w:val="00297FD0"/>
    <w:rsid w:val="002A0101"/>
    <w:rsid w:val="002A015C"/>
    <w:rsid w:val="002A0220"/>
    <w:rsid w:val="002A02CD"/>
    <w:rsid w:val="002A0688"/>
    <w:rsid w:val="002A06C5"/>
    <w:rsid w:val="002A0A17"/>
    <w:rsid w:val="002A0FE2"/>
    <w:rsid w:val="002A1956"/>
    <w:rsid w:val="002A1A86"/>
    <w:rsid w:val="002A2059"/>
    <w:rsid w:val="002A2392"/>
    <w:rsid w:val="002A2788"/>
    <w:rsid w:val="002A2CFC"/>
    <w:rsid w:val="002A30D4"/>
    <w:rsid w:val="002A3771"/>
    <w:rsid w:val="002A3D3D"/>
    <w:rsid w:val="002A3F1F"/>
    <w:rsid w:val="002A44A2"/>
    <w:rsid w:val="002A44C7"/>
    <w:rsid w:val="002A44DA"/>
    <w:rsid w:val="002A46D6"/>
    <w:rsid w:val="002A478E"/>
    <w:rsid w:val="002A4AD3"/>
    <w:rsid w:val="002A4B41"/>
    <w:rsid w:val="002A5562"/>
    <w:rsid w:val="002A6655"/>
    <w:rsid w:val="002A6812"/>
    <w:rsid w:val="002A6C52"/>
    <w:rsid w:val="002A7352"/>
    <w:rsid w:val="002A73A5"/>
    <w:rsid w:val="002A7725"/>
    <w:rsid w:val="002B01D0"/>
    <w:rsid w:val="002B0A94"/>
    <w:rsid w:val="002B0CC3"/>
    <w:rsid w:val="002B109B"/>
    <w:rsid w:val="002B11E2"/>
    <w:rsid w:val="002B154E"/>
    <w:rsid w:val="002B1AEE"/>
    <w:rsid w:val="002B1C6C"/>
    <w:rsid w:val="002B1E36"/>
    <w:rsid w:val="002B1F7B"/>
    <w:rsid w:val="002B2153"/>
    <w:rsid w:val="002B2519"/>
    <w:rsid w:val="002B2847"/>
    <w:rsid w:val="002B29FA"/>
    <w:rsid w:val="002B2CF7"/>
    <w:rsid w:val="002B32BA"/>
    <w:rsid w:val="002B3561"/>
    <w:rsid w:val="002B35AA"/>
    <w:rsid w:val="002B366E"/>
    <w:rsid w:val="002B3E8F"/>
    <w:rsid w:val="002B43FC"/>
    <w:rsid w:val="002B4A57"/>
    <w:rsid w:val="002B4E4A"/>
    <w:rsid w:val="002B52EB"/>
    <w:rsid w:val="002B57C5"/>
    <w:rsid w:val="002B58D8"/>
    <w:rsid w:val="002B5D0D"/>
    <w:rsid w:val="002B5F32"/>
    <w:rsid w:val="002B64FE"/>
    <w:rsid w:val="002B79BF"/>
    <w:rsid w:val="002B7B45"/>
    <w:rsid w:val="002B7BEC"/>
    <w:rsid w:val="002B7EC6"/>
    <w:rsid w:val="002C012F"/>
    <w:rsid w:val="002C0DCE"/>
    <w:rsid w:val="002C0E6E"/>
    <w:rsid w:val="002C10EC"/>
    <w:rsid w:val="002C12B5"/>
    <w:rsid w:val="002C153D"/>
    <w:rsid w:val="002C1B9B"/>
    <w:rsid w:val="002C1BF6"/>
    <w:rsid w:val="002C1F73"/>
    <w:rsid w:val="002C205C"/>
    <w:rsid w:val="002C213D"/>
    <w:rsid w:val="002C2BB7"/>
    <w:rsid w:val="002C2C9F"/>
    <w:rsid w:val="002C2D1A"/>
    <w:rsid w:val="002C2E55"/>
    <w:rsid w:val="002C3206"/>
    <w:rsid w:val="002C326E"/>
    <w:rsid w:val="002C3E48"/>
    <w:rsid w:val="002C45DA"/>
    <w:rsid w:val="002C4E28"/>
    <w:rsid w:val="002C54E4"/>
    <w:rsid w:val="002C5E4F"/>
    <w:rsid w:val="002C5FF5"/>
    <w:rsid w:val="002C6307"/>
    <w:rsid w:val="002C643F"/>
    <w:rsid w:val="002C6C13"/>
    <w:rsid w:val="002C724A"/>
    <w:rsid w:val="002C7C16"/>
    <w:rsid w:val="002C7F1D"/>
    <w:rsid w:val="002D0005"/>
    <w:rsid w:val="002D08B5"/>
    <w:rsid w:val="002D0970"/>
    <w:rsid w:val="002D0BFA"/>
    <w:rsid w:val="002D0E08"/>
    <w:rsid w:val="002D13CD"/>
    <w:rsid w:val="002D159A"/>
    <w:rsid w:val="002D1BDF"/>
    <w:rsid w:val="002D230D"/>
    <w:rsid w:val="002D2696"/>
    <w:rsid w:val="002D2B92"/>
    <w:rsid w:val="002D3430"/>
    <w:rsid w:val="002D34C0"/>
    <w:rsid w:val="002D35AF"/>
    <w:rsid w:val="002D3B73"/>
    <w:rsid w:val="002D3EB5"/>
    <w:rsid w:val="002D3F27"/>
    <w:rsid w:val="002D41C4"/>
    <w:rsid w:val="002D428C"/>
    <w:rsid w:val="002D45A8"/>
    <w:rsid w:val="002D4AE3"/>
    <w:rsid w:val="002D4C52"/>
    <w:rsid w:val="002D561D"/>
    <w:rsid w:val="002D574A"/>
    <w:rsid w:val="002D57FB"/>
    <w:rsid w:val="002D5D77"/>
    <w:rsid w:val="002D5DAD"/>
    <w:rsid w:val="002D5E05"/>
    <w:rsid w:val="002D5E40"/>
    <w:rsid w:val="002D61A8"/>
    <w:rsid w:val="002D6448"/>
    <w:rsid w:val="002D6CCB"/>
    <w:rsid w:val="002D6D76"/>
    <w:rsid w:val="002D6F31"/>
    <w:rsid w:val="002D75B4"/>
    <w:rsid w:val="002D7768"/>
    <w:rsid w:val="002D78E0"/>
    <w:rsid w:val="002D7CFE"/>
    <w:rsid w:val="002E0226"/>
    <w:rsid w:val="002E0556"/>
    <w:rsid w:val="002E1336"/>
    <w:rsid w:val="002E1C03"/>
    <w:rsid w:val="002E1D15"/>
    <w:rsid w:val="002E25B0"/>
    <w:rsid w:val="002E27E4"/>
    <w:rsid w:val="002E2932"/>
    <w:rsid w:val="002E2967"/>
    <w:rsid w:val="002E308F"/>
    <w:rsid w:val="002E32DC"/>
    <w:rsid w:val="002E3625"/>
    <w:rsid w:val="002E370E"/>
    <w:rsid w:val="002E37AA"/>
    <w:rsid w:val="002E38CE"/>
    <w:rsid w:val="002E3ECA"/>
    <w:rsid w:val="002E42FA"/>
    <w:rsid w:val="002E43A6"/>
    <w:rsid w:val="002E474A"/>
    <w:rsid w:val="002E4831"/>
    <w:rsid w:val="002E4933"/>
    <w:rsid w:val="002E4BAE"/>
    <w:rsid w:val="002E511D"/>
    <w:rsid w:val="002E6008"/>
    <w:rsid w:val="002E653E"/>
    <w:rsid w:val="002E659C"/>
    <w:rsid w:val="002E6BAE"/>
    <w:rsid w:val="002E7558"/>
    <w:rsid w:val="002E76D4"/>
    <w:rsid w:val="002E7774"/>
    <w:rsid w:val="002E781F"/>
    <w:rsid w:val="002E7A54"/>
    <w:rsid w:val="002F0580"/>
    <w:rsid w:val="002F05A6"/>
    <w:rsid w:val="002F078E"/>
    <w:rsid w:val="002F0A8F"/>
    <w:rsid w:val="002F0C20"/>
    <w:rsid w:val="002F11B0"/>
    <w:rsid w:val="002F128F"/>
    <w:rsid w:val="002F129C"/>
    <w:rsid w:val="002F12B2"/>
    <w:rsid w:val="002F15AF"/>
    <w:rsid w:val="002F168A"/>
    <w:rsid w:val="002F16DF"/>
    <w:rsid w:val="002F174B"/>
    <w:rsid w:val="002F17C8"/>
    <w:rsid w:val="002F2030"/>
    <w:rsid w:val="002F33CA"/>
    <w:rsid w:val="002F366A"/>
    <w:rsid w:val="002F3740"/>
    <w:rsid w:val="002F3A18"/>
    <w:rsid w:val="002F3CD3"/>
    <w:rsid w:val="002F3F28"/>
    <w:rsid w:val="002F42A4"/>
    <w:rsid w:val="002F44B4"/>
    <w:rsid w:val="002F4AD3"/>
    <w:rsid w:val="002F4D97"/>
    <w:rsid w:val="002F582F"/>
    <w:rsid w:val="002F5DA3"/>
    <w:rsid w:val="002F60CB"/>
    <w:rsid w:val="002F6411"/>
    <w:rsid w:val="002F661C"/>
    <w:rsid w:val="002F6AED"/>
    <w:rsid w:val="002F6D39"/>
    <w:rsid w:val="002F6FE5"/>
    <w:rsid w:val="002F7207"/>
    <w:rsid w:val="002F7297"/>
    <w:rsid w:val="002F7332"/>
    <w:rsid w:val="002F74D9"/>
    <w:rsid w:val="002F7A92"/>
    <w:rsid w:val="002F7DCD"/>
    <w:rsid w:val="003005B5"/>
    <w:rsid w:val="0030062D"/>
    <w:rsid w:val="0030074A"/>
    <w:rsid w:val="00300AD7"/>
    <w:rsid w:val="00301268"/>
    <w:rsid w:val="00301754"/>
    <w:rsid w:val="00301A6B"/>
    <w:rsid w:val="00301B65"/>
    <w:rsid w:val="00301D9B"/>
    <w:rsid w:val="0030258B"/>
    <w:rsid w:val="003025B0"/>
    <w:rsid w:val="00302BDC"/>
    <w:rsid w:val="00302BE2"/>
    <w:rsid w:val="00303508"/>
    <w:rsid w:val="00303BF0"/>
    <w:rsid w:val="00303F5B"/>
    <w:rsid w:val="003041B0"/>
    <w:rsid w:val="00304241"/>
    <w:rsid w:val="00304A23"/>
    <w:rsid w:val="00304A4E"/>
    <w:rsid w:val="00304B77"/>
    <w:rsid w:val="00304C5C"/>
    <w:rsid w:val="00304EF1"/>
    <w:rsid w:val="003055A3"/>
    <w:rsid w:val="003058BE"/>
    <w:rsid w:val="00305C81"/>
    <w:rsid w:val="00305CAC"/>
    <w:rsid w:val="003060E3"/>
    <w:rsid w:val="003065A9"/>
    <w:rsid w:val="00306A3C"/>
    <w:rsid w:val="00306BAD"/>
    <w:rsid w:val="00306DC7"/>
    <w:rsid w:val="00306F8F"/>
    <w:rsid w:val="0030707A"/>
    <w:rsid w:val="0030724E"/>
    <w:rsid w:val="00307684"/>
    <w:rsid w:val="003076F0"/>
    <w:rsid w:val="00307CE9"/>
    <w:rsid w:val="00310077"/>
    <w:rsid w:val="00310374"/>
    <w:rsid w:val="003105AE"/>
    <w:rsid w:val="00310851"/>
    <w:rsid w:val="00310F7C"/>
    <w:rsid w:val="003113B6"/>
    <w:rsid w:val="00311889"/>
    <w:rsid w:val="00311C27"/>
    <w:rsid w:val="00311F63"/>
    <w:rsid w:val="0031211C"/>
    <w:rsid w:val="0031239B"/>
    <w:rsid w:val="0031247F"/>
    <w:rsid w:val="003124E5"/>
    <w:rsid w:val="00312996"/>
    <w:rsid w:val="00312B40"/>
    <w:rsid w:val="00312B52"/>
    <w:rsid w:val="00312BB4"/>
    <w:rsid w:val="00313868"/>
    <w:rsid w:val="00313F0D"/>
    <w:rsid w:val="00313F40"/>
    <w:rsid w:val="00314628"/>
    <w:rsid w:val="003148C0"/>
    <w:rsid w:val="00314989"/>
    <w:rsid w:val="00314A30"/>
    <w:rsid w:val="00314AAA"/>
    <w:rsid w:val="00314BC5"/>
    <w:rsid w:val="0031532D"/>
    <w:rsid w:val="00315471"/>
    <w:rsid w:val="003155A9"/>
    <w:rsid w:val="003155EF"/>
    <w:rsid w:val="003162D3"/>
    <w:rsid w:val="003167F6"/>
    <w:rsid w:val="003169C2"/>
    <w:rsid w:val="00316F0C"/>
    <w:rsid w:val="0031762F"/>
    <w:rsid w:val="0031777C"/>
    <w:rsid w:val="00320169"/>
    <w:rsid w:val="00320329"/>
    <w:rsid w:val="00320486"/>
    <w:rsid w:val="003207BE"/>
    <w:rsid w:val="0032092A"/>
    <w:rsid w:val="00320A21"/>
    <w:rsid w:val="00321135"/>
    <w:rsid w:val="00321186"/>
    <w:rsid w:val="003212A6"/>
    <w:rsid w:val="003212CD"/>
    <w:rsid w:val="003217FE"/>
    <w:rsid w:val="0032181F"/>
    <w:rsid w:val="00321A99"/>
    <w:rsid w:val="00321CD0"/>
    <w:rsid w:val="003222EC"/>
    <w:rsid w:val="0032275E"/>
    <w:rsid w:val="00322763"/>
    <w:rsid w:val="00322858"/>
    <w:rsid w:val="00322C5E"/>
    <w:rsid w:val="00323003"/>
    <w:rsid w:val="0032439F"/>
    <w:rsid w:val="0032477A"/>
    <w:rsid w:val="003249E2"/>
    <w:rsid w:val="00324F9D"/>
    <w:rsid w:val="00324FEF"/>
    <w:rsid w:val="00325359"/>
    <w:rsid w:val="003254FE"/>
    <w:rsid w:val="0032560A"/>
    <w:rsid w:val="0032563B"/>
    <w:rsid w:val="00325659"/>
    <w:rsid w:val="00325707"/>
    <w:rsid w:val="00325722"/>
    <w:rsid w:val="003257FE"/>
    <w:rsid w:val="003265A8"/>
    <w:rsid w:val="0032698B"/>
    <w:rsid w:val="00326B66"/>
    <w:rsid w:val="0032783D"/>
    <w:rsid w:val="00327AD3"/>
    <w:rsid w:val="00327C80"/>
    <w:rsid w:val="00327C83"/>
    <w:rsid w:val="00327C92"/>
    <w:rsid w:val="003307CE"/>
    <w:rsid w:val="003309B7"/>
    <w:rsid w:val="00330F07"/>
    <w:rsid w:val="00330F37"/>
    <w:rsid w:val="00330F77"/>
    <w:rsid w:val="0033106D"/>
    <w:rsid w:val="0033126E"/>
    <w:rsid w:val="0033158F"/>
    <w:rsid w:val="0033184C"/>
    <w:rsid w:val="00331E14"/>
    <w:rsid w:val="0033347D"/>
    <w:rsid w:val="00333502"/>
    <w:rsid w:val="003338D5"/>
    <w:rsid w:val="00334603"/>
    <w:rsid w:val="00334777"/>
    <w:rsid w:val="00334994"/>
    <w:rsid w:val="00334BB8"/>
    <w:rsid w:val="00334D02"/>
    <w:rsid w:val="0033501D"/>
    <w:rsid w:val="0033504C"/>
    <w:rsid w:val="00335203"/>
    <w:rsid w:val="003352C1"/>
    <w:rsid w:val="003352DD"/>
    <w:rsid w:val="00335431"/>
    <w:rsid w:val="003355B1"/>
    <w:rsid w:val="003356A2"/>
    <w:rsid w:val="0033572E"/>
    <w:rsid w:val="00335AED"/>
    <w:rsid w:val="00335DF6"/>
    <w:rsid w:val="003368B9"/>
    <w:rsid w:val="0033692A"/>
    <w:rsid w:val="003369E4"/>
    <w:rsid w:val="00337207"/>
    <w:rsid w:val="00337566"/>
    <w:rsid w:val="003375F4"/>
    <w:rsid w:val="0033771A"/>
    <w:rsid w:val="003379A8"/>
    <w:rsid w:val="00340224"/>
    <w:rsid w:val="00340304"/>
    <w:rsid w:val="00340367"/>
    <w:rsid w:val="003406F2"/>
    <w:rsid w:val="00340896"/>
    <w:rsid w:val="00340E8A"/>
    <w:rsid w:val="0034119D"/>
    <w:rsid w:val="003413B1"/>
    <w:rsid w:val="00341671"/>
    <w:rsid w:val="003418C1"/>
    <w:rsid w:val="00341FFA"/>
    <w:rsid w:val="00342280"/>
    <w:rsid w:val="00342E48"/>
    <w:rsid w:val="003431B9"/>
    <w:rsid w:val="00343981"/>
    <w:rsid w:val="00343A60"/>
    <w:rsid w:val="00343F93"/>
    <w:rsid w:val="00343FBD"/>
    <w:rsid w:val="003441DB"/>
    <w:rsid w:val="00344205"/>
    <w:rsid w:val="00344D49"/>
    <w:rsid w:val="00344E8C"/>
    <w:rsid w:val="00345770"/>
    <w:rsid w:val="003458AA"/>
    <w:rsid w:val="0034590C"/>
    <w:rsid w:val="003459EC"/>
    <w:rsid w:val="00345A67"/>
    <w:rsid w:val="00345ABE"/>
    <w:rsid w:val="00345AC3"/>
    <w:rsid w:val="00345BD6"/>
    <w:rsid w:val="00345F0C"/>
    <w:rsid w:val="0034601C"/>
    <w:rsid w:val="0034606D"/>
    <w:rsid w:val="0034619D"/>
    <w:rsid w:val="00346904"/>
    <w:rsid w:val="00346EBA"/>
    <w:rsid w:val="00347EA1"/>
    <w:rsid w:val="00347F9F"/>
    <w:rsid w:val="003501DF"/>
    <w:rsid w:val="003505B7"/>
    <w:rsid w:val="0035091F"/>
    <w:rsid w:val="00350FDB"/>
    <w:rsid w:val="003510EF"/>
    <w:rsid w:val="0035157A"/>
    <w:rsid w:val="00351CDE"/>
    <w:rsid w:val="00352394"/>
    <w:rsid w:val="00352924"/>
    <w:rsid w:val="003529A9"/>
    <w:rsid w:val="00352DA9"/>
    <w:rsid w:val="00353118"/>
    <w:rsid w:val="00353463"/>
    <w:rsid w:val="003535CD"/>
    <w:rsid w:val="0035396A"/>
    <w:rsid w:val="00353E90"/>
    <w:rsid w:val="00353FB9"/>
    <w:rsid w:val="00354026"/>
    <w:rsid w:val="00354662"/>
    <w:rsid w:val="0035481E"/>
    <w:rsid w:val="003549D1"/>
    <w:rsid w:val="00354FE9"/>
    <w:rsid w:val="00355015"/>
    <w:rsid w:val="0035528E"/>
    <w:rsid w:val="003552FA"/>
    <w:rsid w:val="003554B9"/>
    <w:rsid w:val="00355601"/>
    <w:rsid w:val="00355A9E"/>
    <w:rsid w:val="00356110"/>
    <w:rsid w:val="003566FA"/>
    <w:rsid w:val="00357456"/>
    <w:rsid w:val="003576F8"/>
    <w:rsid w:val="00357D44"/>
    <w:rsid w:val="00357FB4"/>
    <w:rsid w:val="0036045B"/>
    <w:rsid w:val="00360582"/>
    <w:rsid w:val="00360BC4"/>
    <w:rsid w:val="003613A2"/>
    <w:rsid w:val="0036210B"/>
    <w:rsid w:val="0036227F"/>
    <w:rsid w:val="00362793"/>
    <w:rsid w:val="00362796"/>
    <w:rsid w:val="00362C1C"/>
    <w:rsid w:val="00362D2E"/>
    <w:rsid w:val="00362E9E"/>
    <w:rsid w:val="003633C4"/>
    <w:rsid w:val="00363447"/>
    <w:rsid w:val="00363DC6"/>
    <w:rsid w:val="00363F97"/>
    <w:rsid w:val="00364407"/>
    <w:rsid w:val="00364708"/>
    <w:rsid w:val="00364A94"/>
    <w:rsid w:val="00365468"/>
    <w:rsid w:val="0036581C"/>
    <w:rsid w:val="003658EB"/>
    <w:rsid w:val="00365937"/>
    <w:rsid w:val="003660F9"/>
    <w:rsid w:val="003662A8"/>
    <w:rsid w:val="00366C15"/>
    <w:rsid w:val="00367416"/>
    <w:rsid w:val="003677FA"/>
    <w:rsid w:val="003706D7"/>
    <w:rsid w:val="00370AC1"/>
    <w:rsid w:val="00370C6C"/>
    <w:rsid w:val="00370C8E"/>
    <w:rsid w:val="00370F11"/>
    <w:rsid w:val="00370FE1"/>
    <w:rsid w:val="00371217"/>
    <w:rsid w:val="00371BC5"/>
    <w:rsid w:val="00371EC1"/>
    <w:rsid w:val="00371F95"/>
    <w:rsid w:val="00372319"/>
    <w:rsid w:val="003725C9"/>
    <w:rsid w:val="003726BA"/>
    <w:rsid w:val="00372FBB"/>
    <w:rsid w:val="003731E7"/>
    <w:rsid w:val="00373588"/>
    <w:rsid w:val="00373A02"/>
    <w:rsid w:val="00373CFB"/>
    <w:rsid w:val="0037436B"/>
    <w:rsid w:val="00374624"/>
    <w:rsid w:val="0037501D"/>
    <w:rsid w:val="003752D3"/>
    <w:rsid w:val="0037542B"/>
    <w:rsid w:val="00375715"/>
    <w:rsid w:val="00375882"/>
    <w:rsid w:val="003760C4"/>
    <w:rsid w:val="00376857"/>
    <w:rsid w:val="00376900"/>
    <w:rsid w:val="0037696C"/>
    <w:rsid w:val="00376B4B"/>
    <w:rsid w:val="00377610"/>
    <w:rsid w:val="003778F1"/>
    <w:rsid w:val="00377E21"/>
    <w:rsid w:val="00380056"/>
    <w:rsid w:val="003804DD"/>
    <w:rsid w:val="00380570"/>
    <w:rsid w:val="003807E2"/>
    <w:rsid w:val="003809FD"/>
    <w:rsid w:val="00380AC6"/>
    <w:rsid w:val="00380BCE"/>
    <w:rsid w:val="00380DAB"/>
    <w:rsid w:val="00381127"/>
    <w:rsid w:val="003813A8"/>
    <w:rsid w:val="003813EE"/>
    <w:rsid w:val="0038186B"/>
    <w:rsid w:val="003818C5"/>
    <w:rsid w:val="003824AA"/>
    <w:rsid w:val="00382648"/>
    <w:rsid w:val="00382AFA"/>
    <w:rsid w:val="003834BB"/>
    <w:rsid w:val="003837EF"/>
    <w:rsid w:val="0038397E"/>
    <w:rsid w:val="003839AC"/>
    <w:rsid w:val="00383BC9"/>
    <w:rsid w:val="00383D5E"/>
    <w:rsid w:val="00384006"/>
    <w:rsid w:val="00384085"/>
    <w:rsid w:val="00384773"/>
    <w:rsid w:val="003847B6"/>
    <w:rsid w:val="00384C52"/>
    <w:rsid w:val="00384D99"/>
    <w:rsid w:val="00384EF1"/>
    <w:rsid w:val="0038617E"/>
    <w:rsid w:val="003867DE"/>
    <w:rsid w:val="00386A24"/>
    <w:rsid w:val="00386A29"/>
    <w:rsid w:val="00386B1A"/>
    <w:rsid w:val="00386C00"/>
    <w:rsid w:val="00386C3E"/>
    <w:rsid w:val="00386F78"/>
    <w:rsid w:val="00387248"/>
    <w:rsid w:val="0038732D"/>
    <w:rsid w:val="00387378"/>
    <w:rsid w:val="00387F0A"/>
    <w:rsid w:val="003903FC"/>
    <w:rsid w:val="00390462"/>
    <w:rsid w:val="003905B7"/>
    <w:rsid w:val="00390613"/>
    <w:rsid w:val="00390D68"/>
    <w:rsid w:val="00390E26"/>
    <w:rsid w:val="0039152A"/>
    <w:rsid w:val="003917E0"/>
    <w:rsid w:val="003917FC"/>
    <w:rsid w:val="00391A9C"/>
    <w:rsid w:val="00391B28"/>
    <w:rsid w:val="00391B7A"/>
    <w:rsid w:val="00391E17"/>
    <w:rsid w:val="003920E5"/>
    <w:rsid w:val="003923A4"/>
    <w:rsid w:val="0039256D"/>
    <w:rsid w:val="003925CF"/>
    <w:rsid w:val="00392772"/>
    <w:rsid w:val="003929D3"/>
    <w:rsid w:val="00392DCE"/>
    <w:rsid w:val="00392DE5"/>
    <w:rsid w:val="00392EE0"/>
    <w:rsid w:val="00393463"/>
    <w:rsid w:val="0039368B"/>
    <w:rsid w:val="003938CA"/>
    <w:rsid w:val="00393C2D"/>
    <w:rsid w:val="00394CBC"/>
    <w:rsid w:val="00394D8E"/>
    <w:rsid w:val="00394E1E"/>
    <w:rsid w:val="003950D2"/>
    <w:rsid w:val="00395154"/>
    <w:rsid w:val="0039591D"/>
    <w:rsid w:val="00395DC4"/>
    <w:rsid w:val="00395E2B"/>
    <w:rsid w:val="003961B9"/>
    <w:rsid w:val="003965C9"/>
    <w:rsid w:val="00396F07"/>
    <w:rsid w:val="0039740C"/>
    <w:rsid w:val="003975CC"/>
    <w:rsid w:val="003976F6"/>
    <w:rsid w:val="003977F9"/>
    <w:rsid w:val="00397C26"/>
    <w:rsid w:val="003A0002"/>
    <w:rsid w:val="003A0263"/>
    <w:rsid w:val="003A04DC"/>
    <w:rsid w:val="003A0713"/>
    <w:rsid w:val="003A0A3A"/>
    <w:rsid w:val="003A0A7E"/>
    <w:rsid w:val="003A0C70"/>
    <w:rsid w:val="003A0D02"/>
    <w:rsid w:val="003A1865"/>
    <w:rsid w:val="003A1BF3"/>
    <w:rsid w:val="003A2DF6"/>
    <w:rsid w:val="003A3387"/>
    <w:rsid w:val="003A34E3"/>
    <w:rsid w:val="003A38FA"/>
    <w:rsid w:val="003A3D44"/>
    <w:rsid w:val="003A42F1"/>
    <w:rsid w:val="003A43C7"/>
    <w:rsid w:val="003A47F3"/>
    <w:rsid w:val="003A485E"/>
    <w:rsid w:val="003A4CEA"/>
    <w:rsid w:val="003A50BC"/>
    <w:rsid w:val="003A5269"/>
    <w:rsid w:val="003A54F0"/>
    <w:rsid w:val="003A54F5"/>
    <w:rsid w:val="003A5BA0"/>
    <w:rsid w:val="003A623B"/>
    <w:rsid w:val="003A64F1"/>
    <w:rsid w:val="003A66EA"/>
    <w:rsid w:val="003A6879"/>
    <w:rsid w:val="003A68DA"/>
    <w:rsid w:val="003A6E6F"/>
    <w:rsid w:val="003A709F"/>
    <w:rsid w:val="003A77DC"/>
    <w:rsid w:val="003B0131"/>
    <w:rsid w:val="003B08A5"/>
    <w:rsid w:val="003B0B3D"/>
    <w:rsid w:val="003B1299"/>
    <w:rsid w:val="003B12BB"/>
    <w:rsid w:val="003B1405"/>
    <w:rsid w:val="003B1A96"/>
    <w:rsid w:val="003B2323"/>
    <w:rsid w:val="003B272E"/>
    <w:rsid w:val="003B292B"/>
    <w:rsid w:val="003B2C86"/>
    <w:rsid w:val="003B2CFB"/>
    <w:rsid w:val="003B2EAF"/>
    <w:rsid w:val="003B2EF9"/>
    <w:rsid w:val="003B31B0"/>
    <w:rsid w:val="003B3652"/>
    <w:rsid w:val="003B42B4"/>
    <w:rsid w:val="003B4402"/>
    <w:rsid w:val="003B4E72"/>
    <w:rsid w:val="003B4EA7"/>
    <w:rsid w:val="003B5221"/>
    <w:rsid w:val="003B53F7"/>
    <w:rsid w:val="003B5634"/>
    <w:rsid w:val="003B5800"/>
    <w:rsid w:val="003B580C"/>
    <w:rsid w:val="003B5D2C"/>
    <w:rsid w:val="003B6513"/>
    <w:rsid w:val="003B675F"/>
    <w:rsid w:val="003B68C4"/>
    <w:rsid w:val="003B7325"/>
    <w:rsid w:val="003B73EA"/>
    <w:rsid w:val="003B79B1"/>
    <w:rsid w:val="003B7AC6"/>
    <w:rsid w:val="003B7DED"/>
    <w:rsid w:val="003B7E96"/>
    <w:rsid w:val="003B7EEB"/>
    <w:rsid w:val="003B7F31"/>
    <w:rsid w:val="003C0684"/>
    <w:rsid w:val="003C10DA"/>
    <w:rsid w:val="003C1124"/>
    <w:rsid w:val="003C122F"/>
    <w:rsid w:val="003C1424"/>
    <w:rsid w:val="003C14A0"/>
    <w:rsid w:val="003C1B47"/>
    <w:rsid w:val="003C1CA9"/>
    <w:rsid w:val="003C1F26"/>
    <w:rsid w:val="003C205F"/>
    <w:rsid w:val="003C20A3"/>
    <w:rsid w:val="003C269E"/>
    <w:rsid w:val="003C2909"/>
    <w:rsid w:val="003C2D45"/>
    <w:rsid w:val="003C4890"/>
    <w:rsid w:val="003C4A28"/>
    <w:rsid w:val="003C4E1B"/>
    <w:rsid w:val="003C5058"/>
    <w:rsid w:val="003C5168"/>
    <w:rsid w:val="003C52D1"/>
    <w:rsid w:val="003C53F0"/>
    <w:rsid w:val="003C55DF"/>
    <w:rsid w:val="003C58A7"/>
    <w:rsid w:val="003C5946"/>
    <w:rsid w:val="003C6113"/>
    <w:rsid w:val="003C61C4"/>
    <w:rsid w:val="003C6259"/>
    <w:rsid w:val="003C663B"/>
    <w:rsid w:val="003C6750"/>
    <w:rsid w:val="003C6E79"/>
    <w:rsid w:val="003C6ECA"/>
    <w:rsid w:val="003C7634"/>
    <w:rsid w:val="003C76B6"/>
    <w:rsid w:val="003C78BC"/>
    <w:rsid w:val="003C78C5"/>
    <w:rsid w:val="003C78E6"/>
    <w:rsid w:val="003C7C0F"/>
    <w:rsid w:val="003D0082"/>
    <w:rsid w:val="003D01DF"/>
    <w:rsid w:val="003D03AB"/>
    <w:rsid w:val="003D03B7"/>
    <w:rsid w:val="003D03BE"/>
    <w:rsid w:val="003D040A"/>
    <w:rsid w:val="003D0460"/>
    <w:rsid w:val="003D115B"/>
    <w:rsid w:val="003D1553"/>
    <w:rsid w:val="003D1841"/>
    <w:rsid w:val="003D2A17"/>
    <w:rsid w:val="003D2CBC"/>
    <w:rsid w:val="003D2EDC"/>
    <w:rsid w:val="003D30A4"/>
    <w:rsid w:val="003D439B"/>
    <w:rsid w:val="003D465F"/>
    <w:rsid w:val="003D491A"/>
    <w:rsid w:val="003D5029"/>
    <w:rsid w:val="003D50A7"/>
    <w:rsid w:val="003D514B"/>
    <w:rsid w:val="003D5182"/>
    <w:rsid w:val="003D5212"/>
    <w:rsid w:val="003D5395"/>
    <w:rsid w:val="003D5455"/>
    <w:rsid w:val="003D54D2"/>
    <w:rsid w:val="003D54D5"/>
    <w:rsid w:val="003D5BE7"/>
    <w:rsid w:val="003D6258"/>
    <w:rsid w:val="003D633F"/>
    <w:rsid w:val="003D6AD2"/>
    <w:rsid w:val="003D6BBA"/>
    <w:rsid w:val="003D6DF1"/>
    <w:rsid w:val="003D719A"/>
    <w:rsid w:val="003D76A5"/>
    <w:rsid w:val="003D788B"/>
    <w:rsid w:val="003D7DD0"/>
    <w:rsid w:val="003D7EBD"/>
    <w:rsid w:val="003E01B5"/>
    <w:rsid w:val="003E08E0"/>
    <w:rsid w:val="003E09B0"/>
    <w:rsid w:val="003E0BA9"/>
    <w:rsid w:val="003E0BE0"/>
    <w:rsid w:val="003E0BEC"/>
    <w:rsid w:val="003E13C8"/>
    <w:rsid w:val="003E1528"/>
    <w:rsid w:val="003E176D"/>
    <w:rsid w:val="003E1E50"/>
    <w:rsid w:val="003E21A2"/>
    <w:rsid w:val="003E2E2B"/>
    <w:rsid w:val="003E2F52"/>
    <w:rsid w:val="003E2F5A"/>
    <w:rsid w:val="003E33C1"/>
    <w:rsid w:val="003E3886"/>
    <w:rsid w:val="003E3C51"/>
    <w:rsid w:val="003E4165"/>
    <w:rsid w:val="003E41C5"/>
    <w:rsid w:val="003E422A"/>
    <w:rsid w:val="003E4C35"/>
    <w:rsid w:val="003E4C4B"/>
    <w:rsid w:val="003E4C9B"/>
    <w:rsid w:val="003E4EFC"/>
    <w:rsid w:val="003E4F74"/>
    <w:rsid w:val="003E5681"/>
    <w:rsid w:val="003E5B17"/>
    <w:rsid w:val="003E5B6C"/>
    <w:rsid w:val="003E60FB"/>
    <w:rsid w:val="003E6545"/>
    <w:rsid w:val="003E68F6"/>
    <w:rsid w:val="003E6C68"/>
    <w:rsid w:val="003E7448"/>
    <w:rsid w:val="003E7845"/>
    <w:rsid w:val="003E7C63"/>
    <w:rsid w:val="003E7EA9"/>
    <w:rsid w:val="003F013B"/>
    <w:rsid w:val="003F016E"/>
    <w:rsid w:val="003F0182"/>
    <w:rsid w:val="003F06C8"/>
    <w:rsid w:val="003F07AE"/>
    <w:rsid w:val="003F0BC1"/>
    <w:rsid w:val="003F0BF9"/>
    <w:rsid w:val="003F0F3C"/>
    <w:rsid w:val="003F1175"/>
    <w:rsid w:val="003F1187"/>
    <w:rsid w:val="003F118C"/>
    <w:rsid w:val="003F1313"/>
    <w:rsid w:val="003F1375"/>
    <w:rsid w:val="003F18A3"/>
    <w:rsid w:val="003F1BE1"/>
    <w:rsid w:val="003F1E83"/>
    <w:rsid w:val="003F1F22"/>
    <w:rsid w:val="003F20AF"/>
    <w:rsid w:val="003F20E4"/>
    <w:rsid w:val="003F246F"/>
    <w:rsid w:val="003F2764"/>
    <w:rsid w:val="003F289A"/>
    <w:rsid w:val="003F2B1B"/>
    <w:rsid w:val="003F2BBD"/>
    <w:rsid w:val="003F2E10"/>
    <w:rsid w:val="003F2E97"/>
    <w:rsid w:val="003F3835"/>
    <w:rsid w:val="003F3A1E"/>
    <w:rsid w:val="003F4011"/>
    <w:rsid w:val="003F4930"/>
    <w:rsid w:val="003F4B3F"/>
    <w:rsid w:val="003F4E8C"/>
    <w:rsid w:val="003F5758"/>
    <w:rsid w:val="003F595C"/>
    <w:rsid w:val="003F5B1B"/>
    <w:rsid w:val="003F5D11"/>
    <w:rsid w:val="003F5D38"/>
    <w:rsid w:val="003F5DFF"/>
    <w:rsid w:val="003F5FFC"/>
    <w:rsid w:val="003F609C"/>
    <w:rsid w:val="003F6433"/>
    <w:rsid w:val="003F655E"/>
    <w:rsid w:val="003F66E0"/>
    <w:rsid w:val="003F68C5"/>
    <w:rsid w:val="003F6A37"/>
    <w:rsid w:val="003F6B6C"/>
    <w:rsid w:val="003F6D38"/>
    <w:rsid w:val="003F7346"/>
    <w:rsid w:val="003F7FD6"/>
    <w:rsid w:val="0040030E"/>
    <w:rsid w:val="004003A0"/>
    <w:rsid w:val="00400740"/>
    <w:rsid w:val="0040090A"/>
    <w:rsid w:val="00400CD1"/>
    <w:rsid w:val="00400DFF"/>
    <w:rsid w:val="00401096"/>
    <w:rsid w:val="00401196"/>
    <w:rsid w:val="00401E56"/>
    <w:rsid w:val="00401EE2"/>
    <w:rsid w:val="00401F2D"/>
    <w:rsid w:val="00402361"/>
    <w:rsid w:val="0040261E"/>
    <w:rsid w:val="00402AFE"/>
    <w:rsid w:val="00402B41"/>
    <w:rsid w:val="00402F1A"/>
    <w:rsid w:val="00403273"/>
    <w:rsid w:val="00403798"/>
    <w:rsid w:val="00403E42"/>
    <w:rsid w:val="004044FB"/>
    <w:rsid w:val="0040462F"/>
    <w:rsid w:val="00404736"/>
    <w:rsid w:val="00404C3F"/>
    <w:rsid w:val="00404C7E"/>
    <w:rsid w:val="00404CEC"/>
    <w:rsid w:val="00404EAB"/>
    <w:rsid w:val="004051F5"/>
    <w:rsid w:val="00405282"/>
    <w:rsid w:val="004053E6"/>
    <w:rsid w:val="00405553"/>
    <w:rsid w:val="00405D1B"/>
    <w:rsid w:val="00405F1F"/>
    <w:rsid w:val="0040666B"/>
    <w:rsid w:val="00406689"/>
    <w:rsid w:val="00406775"/>
    <w:rsid w:val="00406B6F"/>
    <w:rsid w:val="004070EA"/>
    <w:rsid w:val="0040716F"/>
    <w:rsid w:val="00407567"/>
    <w:rsid w:val="0041013D"/>
    <w:rsid w:val="004104EB"/>
    <w:rsid w:val="004108E3"/>
    <w:rsid w:val="00411034"/>
    <w:rsid w:val="0041159B"/>
    <w:rsid w:val="0041168A"/>
    <w:rsid w:val="00411A07"/>
    <w:rsid w:val="00411B93"/>
    <w:rsid w:val="00411CCB"/>
    <w:rsid w:val="00411D99"/>
    <w:rsid w:val="00412645"/>
    <w:rsid w:val="004127F1"/>
    <w:rsid w:val="00412B3D"/>
    <w:rsid w:val="00412E62"/>
    <w:rsid w:val="00412FBB"/>
    <w:rsid w:val="00413035"/>
    <w:rsid w:val="004131F6"/>
    <w:rsid w:val="004135B9"/>
    <w:rsid w:val="00413716"/>
    <w:rsid w:val="00413970"/>
    <w:rsid w:val="00414121"/>
    <w:rsid w:val="00414153"/>
    <w:rsid w:val="004148E4"/>
    <w:rsid w:val="00414DD6"/>
    <w:rsid w:val="00414F15"/>
    <w:rsid w:val="00415408"/>
    <w:rsid w:val="00415483"/>
    <w:rsid w:val="00415AE1"/>
    <w:rsid w:val="00415BE8"/>
    <w:rsid w:val="00416043"/>
    <w:rsid w:val="004166F8"/>
    <w:rsid w:val="00416F47"/>
    <w:rsid w:val="004175E2"/>
    <w:rsid w:val="004175F9"/>
    <w:rsid w:val="00417684"/>
    <w:rsid w:val="0041782D"/>
    <w:rsid w:val="00417C5A"/>
    <w:rsid w:val="00417DF8"/>
    <w:rsid w:val="00420B0F"/>
    <w:rsid w:val="00420DDC"/>
    <w:rsid w:val="004211F4"/>
    <w:rsid w:val="0042157F"/>
    <w:rsid w:val="00421624"/>
    <w:rsid w:val="00421CB2"/>
    <w:rsid w:val="00422387"/>
    <w:rsid w:val="004225A7"/>
    <w:rsid w:val="004229B6"/>
    <w:rsid w:val="00422E6E"/>
    <w:rsid w:val="00422F04"/>
    <w:rsid w:val="00423485"/>
    <w:rsid w:val="0042348C"/>
    <w:rsid w:val="00423DB9"/>
    <w:rsid w:val="00424099"/>
    <w:rsid w:val="00424285"/>
    <w:rsid w:val="00424815"/>
    <w:rsid w:val="0042489A"/>
    <w:rsid w:val="004249E3"/>
    <w:rsid w:val="00424A3C"/>
    <w:rsid w:val="00424C24"/>
    <w:rsid w:val="00424F29"/>
    <w:rsid w:val="00425301"/>
    <w:rsid w:val="00425340"/>
    <w:rsid w:val="004256A0"/>
    <w:rsid w:val="00425BDC"/>
    <w:rsid w:val="0042624F"/>
    <w:rsid w:val="0042648C"/>
    <w:rsid w:val="00426723"/>
    <w:rsid w:val="004268DC"/>
    <w:rsid w:val="00427119"/>
    <w:rsid w:val="00427CBA"/>
    <w:rsid w:val="00427DA0"/>
    <w:rsid w:val="00427F31"/>
    <w:rsid w:val="0043047A"/>
    <w:rsid w:val="00430B56"/>
    <w:rsid w:val="00430B6A"/>
    <w:rsid w:val="00430E8F"/>
    <w:rsid w:val="0043140F"/>
    <w:rsid w:val="004319F1"/>
    <w:rsid w:val="00431C50"/>
    <w:rsid w:val="00432403"/>
    <w:rsid w:val="004325C9"/>
    <w:rsid w:val="00432EBA"/>
    <w:rsid w:val="004330EC"/>
    <w:rsid w:val="004335A6"/>
    <w:rsid w:val="00433C1C"/>
    <w:rsid w:val="00433C91"/>
    <w:rsid w:val="00433CF5"/>
    <w:rsid w:val="004342A7"/>
    <w:rsid w:val="0043562D"/>
    <w:rsid w:val="004357D1"/>
    <w:rsid w:val="00435DD3"/>
    <w:rsid w:val="00435E04"/>
    <w:rsid w:val="0043625F"/>
    <w:rsid w:val="004365EF"/>
    <w:rsid w:val="004369DB"/>
    <w:rsid w:val="0044030C"/>
    <w:rsid w:val="00440A34"/>
    <w:rsid w:val="00440BBB"/>
    <w:rsid w:val="0044138A"/>
    <w:rsid w:val="004415B6"/>
    <w:rsid w:val="00441B3B"/>
    <w:rsid w:val="00442097"/>
    <w:rsid w:val="00442471"/>
    <w:rsid w:val="00442930"/>
    <w:rsid w:val="00442E2B"/>
    <w:rsid w:val="004436B5"/>
    <w:rsid w:val="00443940"/>
    <w:rsid w:val="00443DAC"/>
    <w:rsid w:val="00443FCA"/>
    <w:rsid w:val="0044422A"/>
    <w:rsid w:val="00444604"/>
    <w:rsid w:val="00444A78"/>
    <w:rsid w:val="00444C15"/>
    <w:rsid w:val="00444F60"/>
    <w:rsid w:val="004466FB"/>
    <w:rsid w:val="00446AA7"/>
    <w:rsid w:val="00446CE0"/>
    <w:rsid w:val="00446F6C"/>
    <w:rsid w:val="00447076"/>
    <w:rsid w:val="004470DD"/>
    <w:rsid w:val="004475D4"/>
    <w:rsid w:val="00447BB7"/>
    <w:rsid w:val="00447D2E"/>
    <w:rsid w:val="004502F2"/>
    <w:rsid w:val="00450779"/>
    <w:rsid w:val="004508A0"/>
    <w:rsid w:val="004508B3"/>
    <w:rsid w:val="004508F7"/>
    <w:rsid w:val="00450CFD"/>
    <w:rsid w:val="0045112E"/>
    <w:rsid w:val="00451301"/>
    <w:rsid w:val="00451777"/>
    <w:rsid w:val="004517AD"/>
    <w:rsid w:val="0045208E"/>
    <w:rsid w:val="004522AD"/>
    <w:rsid w:val="0045235F"/>
    <w:rsid w:val="004525CC"/>
    <w:rsid w:val="004528FE"/>
    <w:rsid w:val="00452AD3"/>
    <w:rsid w:val="00452AD7"/>
    <w:rsid w:val="00452B11"/>
    <w:rsid w:val="00452DCD"/>
    <w:rsid w:val="00452E1E"/>
    <w:rsid w:val="00452F57"/>
    <w:rsid w:val="004531A3"/>
    <w:rsid w:val="00453A23"/>
    <w:rsid w:val="00453B2A"/>
    <w:rsid w:val="00454421"/>
    <w:rsid w:val="004547A0"/>
    <w:rsid w:val="004548D3"/>
    <w:rsid w:val="00454C7C"/>
    <w:rsid w:val="00455289"/>
    <w:rsid w:val="00455D48"/>
    <w:rsid w:val="00455F41"/>
    <w:rsid w:val="00456139"/>
    <w:rsid w:val="004562D9"/>
    <w:rsid w:val="00456EC3"/>
    <w:rsid w:val="00456FAF"/>
    <w:rsid w:val="00457072"/>
    <w:rsid w:val="004574DF"/>
    <w:rsid w:val="0045781D"/>
    <w:rsid w:val="00457D53"/>
    <w:rsid w:val="004602C7"/>
    <w:rsid w:val="004605B9"/>
    <w:rsid w:val="00460B3E"/>
    <w:rsid w:val="004612A7"/>
    <w:rsid w:val="0046138C"/>
    <w:rsid w:val="0046166A"/>
    <w:rsid w:val="00461CDA"/>
    <w:rsid w:val="00461F96"/>
    <w:rsid w:val="004620B1"/>
    <w:rsid w:val="00462141"/>
    <w:rsid w:val="0046235D"/>
    <w:rsid w:val="0046274A"/>
    <w:rsid w:val="004627CE"/>
    <w:rsid w:val="00462C15"/>
    <w:rsid w:val="00462DB5"/>
    <w:rsid w:val="00462EE0"/>
    <w:rsid w:val="0046309F"/>
    <w:rsid w:val="00463240"/>
    <w:rsid w:val="00463319"/>
    <w:rsid w:val="00463911"/>
    <w:rsid w:val="004639B6"/>
    <w:rsid w:val="00463D1F"/>
    <w:rsid w:val="00464515"/>
    <w:rsid w:val="00464E6B"/>
    <w:rsid w:val="00465977"/>
    <w:rsid w:val="00465987"/>
    <w:rsid w:val="00465BA7"/>
    <w:rsid w:val="00465E32"/>
    <w:rsid w:val="00465ECF"/>
    <w:rsid w:val="00465FB9"/>
    <w:rsid w:val="00466525"/>
    <w:rsid w:val="00466665"/>
    <w:rsid w:val="0046674F"/>
    <w:rsid w:val="00467674"/>
    <w:rsid w:val="004678B5"/>
    <w:rsid w:val="004704A7"/>
    <w:rsid w:val="00470C67"/>
    <w:rsid w:val="00470C73"/>
    <w:rsid w:val="00470EDC"/>
    <w:rsid w:val="00470F45"/>
    <w:rsid w:val="00471254"/>
    <w:rsid w:val="0047184A"/>
    <w:rsid w:val="00471AA7"/>
    <w:rsid w:val="00471C65"/>
    <w:rsid w:val="00471DB9"/>
    <w:rsid w:val="00471DF8"/>
    <w:rsid w:val="00471FD1"/>
    <w:rsid w:val="004725DE"/>
    <w:rsid w:val="00472955"/>
    <w:rsid w:val="00472A8A"/>
    <w:rsid w:val="00472F01"/>
    <w:rsid w:val="00473315"/>
    <w:rsid w:val="0047386C"/>
    <w:rsid w:val="00473A61"/>
    <w:rsid w:val="00473BE0"/>
    <w:rsid w:val="004743EE"/>
    <w:rsid w:val="00474871"/>
    <w:rsid w:val="00474A60"/>
    <w:rsid w:val="00475083"/>
    <w:rsid w:val="004751A2"/>
    <w:rsid w:val="004754E0"/>
    <w:rsid w:val="00475AC6"/>
    <w:rsid w:val="00475E30"/>
    <w:rsid w:val="00475F1F"/>
    <w:rsid w:val="004762DA"/>
    <w:rsid w:val="00476909"/>
    <w:rsid w:val="00476CFC"/>
    <w:rsid w:val="004778B3"/>
    <w:rsid w:val="00477A7F"/>
    <w:rsid w:val="004808DB"/>
    <w:rsid w:val="0048114A"/>
    <w:rsid w:val="004811C3"/>
    <w:rsid w:val="00481570"/>
    <w:rsid w:val="004815E1"/>
    <w:rsid w:val="00481787"/>
    <w:rsid w:val="00481812"/>
    <w:rsid w:val="00481D3E"/>
    <w:rsid w:val="004820D0"/>
    <w:rsid w:val="004821A5"/>
    <w:rsid w:val="004822D7"/>
    <w:rsid w:val="004828CD"/>
    <w:rsid w:val="00482969"/>
    <w:rsid w:val="00482A5E"/>
    <w:rsid w:val="00482BE4"/>
    <w:rsid w:val="00482FD6"/>
    <w:rsid w:val="00483253"/>
    <w:rsid w:val="00483376"/>
    <w:rsid w:val="00483A86"/>
    <w:rsid w:val="00483C3A"/>
    <w:rsid w:val="004842C2"/>
    <w:rsid w:val="004843C4"/>
    <w:rsid w:val="004845E1"/>
    <w:rsid w:val="00484643"/>
    <w:rsid w:val="004849E4"/>
    <w:rsid w:val="00485E2C"/>
    <w:rsid w:val="004864E7"/>
    <w:rsid w:val="0048655E"/>
    <w:rsid w:val="00486985"/>
    <w:rsid w:val="00486A02"/>
    <w:rsid w:val="004877AB"/>
    <w:rsid w:val="00487E12"/>
    <w:rsid w:val="00490203"/>
    <w:rsid w:val="00490628"/>
    <w:rsid w:val="0049099F"/>
    <w:rsid w:val="00490AB2"/>
    <w:rsid w:val="00491634"/>
    <w:rsid w:val="00491819"/>
    <w:rsid w:val="00491B60"/>
    <w:rsid w:val="00491CB4"/>
    <w:rsid w:val="00492411"/>
    <w:rsid w:val="004924FE"/>
    <w:rsid w:val="004925C1"/>
    <w:rsid w:val="00492873"/>
    <w:rsid w:val="00492DD3"/>
    <w:rsid w:val="004931CC"/>
    <w:rsid w:val="0049322E"/>
    <w:rsid w:val="004935D2"/>
    <w:rsid w:val="00493A7A"/>
    <w:rsid w:val="00493B26"/>
    <w:rsid w:val="00493BDC"/>
    <w:rsid w:val="00493D5E"/>
    <w:rsid w:val="00493DB0"/>
    <w:rsid w:val="00493F1D"/>
    <w:rsid w:val="00494076"/>
    <w:rsid w:val="0049495F"/>
    <w:rsid w:val="00494F54"/>
    <w:rsid w:val="0049562F"/>
    <w:rsid w:val="00495C2E"/>
    <w:rsid w:val="00496009"/>
    <w:rsid w:val="0049618D"/>
    <w:rsid w:val="004962BA"/>
    <w:rsid w:val="004968B2"/>
    <w:rsid w:val="00496F43"/>
    <w:rsid w:val="0049732E"/>
    <w:rsid w:val="00497D2D"/>
    <w:rsid w:val="00497D2E"/>
    <w:rsid w:val="004A00C8"/>
    <w:rsid w:val="004A01FA"/>
    <w:rsid w:val="004A0390"/>
    <w:rsid w:val="004A0392"/>
    <w:rsid w:val="004A0631"/>
    <w:rsid w:val="004A0931"/>
    <w:rsid w:val="004A09EE"/>
    <w:rsid w:val="004A0A78"/>
    <w:rsid w:val="004A13C2"/>
    <w:rsid w:val="004A1D7F"/>
    <w:rsid w:val="004A2291"/>
    <w:rsid w:val="004A2298"/>
    <w:rsid w:val="004A22C2"/>
    <w:rsid w:val="004A23B5"/>
    <w:rsid w:val="004A25C3"/>
    <w:rsid w:val="004A2E9F"/>
    <w:rsid w:val="004A307E"/>
    <w:rsid w:val="004A31C0"/>
    <w:rsid w:val="004A3401"/>
    <w:rsid w:val="004A35CD"/>
    <w:rsid w:val="004A383F"/>
    <w:rsid w:val="004A3A57"/>
    <w:rsid w:val="004A3B3F"/>
    <w:rsid w:val="004A3CD1"/>
    <w:rsid w:val="004A3E73"/>
    <w:rsid w:val="004A448D"/>
    <w:rsid w:val="004A544F"/>
    <w:rsid w:val="004A54D1"/>
    <w:rsid w:val="004A553C"/>
    <w:rsid w:val="004A5A97"/>
    <w:rsid w:val="004A5BB2"/>
    <w:rsid w:val="004A5FF7"/>
    <w:rsid w:val="004A6416"/>
    <w:rsid w:val="004A673F"/>
    <w:rsid w:val="004A68EF"/>
    <w:rsid w:val="004A69EA"/>
    <w:rsid w:val="004A6A13"/>
    <w:rsid w:val="004A6A33"/>
    <w:rsid w:val="004A771A"/>
    <w:rsid w:val="004A7E09"/>
    <w:rsid w:val="004A7E6E"/>
    <w:rsid w:val="004B0716"/>
    <w:rsid w:val="004B0C23"/>
    <w:rsid w:val="004B11C6"/>
    <w:rsid w:val="004B1225"/>
    <w:rsid w:val="004B1923"/>
    <w:rsid w:val="004B1929"/>
    <w:rsid w:val="004B2464"/>
    <w:rsid w:val="004B2833"/>
    <w:rsid w:val="004B2900"/>
    <w:rsid w:val="004B2A2E"/>
    <w:rsid w:val="004B35D7"/>
    <w:rsid w:val="004B35EA"/>
    <w:rsid w:val="004B39D0"/>
    <w:rsid w:val="004B3AFC"/>
    <w:rsid w:val="004B3C33"/>
    <w:rsid w:val="004B3EE8"/>
    <w:rsid w:val="004B40C2"/>
    <w:rsid w:val="004B43D1"/>
    <w:rsid w:val="004B4BCD"/>
    <w:rsid w:val="004B4E10"/>
    <w:rsid w:val="004B4F14"/>
    <w:rsid w:val="004B5191"/>
    <w:rsid w:val="004B52A0"/>
    <w:rsid w:val="004B5392"/>
    <w:rsid w:val="004B557A"/>
    <w:rsid w:val="004B5905"/>
    <w:rsid w:val="004B6408"/>
    <w:rsid w:val="004B693A"/>
    <w:rsid w:val="004B6AC4"/>
    <w:rsid w:val="004B72EE"/>
    <w:rsid w:val="004B767F"/>
    <w:rsid w:val="004B7705"/>
    <w:rsid w:val="004B784F"/>
    <w:rsid w:val="004B7FD4"/>
    <w:rsid w:val="004C03CE"/>
    <w:rsid w:val="004C0C39"/>
    <w:rsid w:val="004C0D4F"/>
    <w:rsid w:val="004C0DA1"/>
    <w:rsid w:val="004C0EDA"/>
    <w:rsid w:val="004C164A"/>
    <w:rsid w:val="004C1D12"/>
    <w:rsid w:val="004C1DFB"/>
    <w:rsid w:val="004C2869"/>
    <w:rsid w:val="004C2C69"/>
    <w:rsid w:val="004C3007"/>
    <w:rsid w:val="004C3017"/>
    <w:rsid w:val="004C34AD"/>
    <w:rsid w:val="004C34CF"/>
    <w:rsid w:val="004C35DC"/>
    <w:rsid w:val="004C3EDF"/>
    <w:rsid w:val="004C4A48"/>
    <w:rsid w:val="004C4B10"/>
    <w:rsid w:val="004C4FB8"/>
    <w:rsid w:val="004C51D2"/>
    <w:rsid w:val="004C5240"/>
    <w:rsid w:val="004C5831"/>
    <w:rsid w:val="004C5CA0"/>
    <w:rsid w:val="004C5E00"/>
    <w:rsid w:val="004C5E51"/>
    <w:rsid w:val="004C5EA3"/>
    <w:rsid w:val="004C5FC9"/>
    <w:rsid w:val="004C6322"/>
    <w:rsid w:val="004C6388"/>
    <w:rsid w:val="004C68AC"/>
    <w:rsid w:val="004C6D49"/>
    <w:rsid w:val="004C70AA"/>
    <w:rsid w:val="004C74D6"/>
    <w:rsid w:val="004C782C"/>
    <w:rsid w:val="004C7954"/>
    <w:rsid w:val="004C7B55"/>
    <w:rsid w:val="004D0485"/>
    <w:rsid w:val="004D06BF"/>
    <w:rsid w:val="004D078C"/>
    <w:rsid w:val="004D1290"/>
    <w:rsid w:val="004D14FA"/>
    <w:rsid w:val="004D1C9B"/>
    <w:rsid w:val="004D223D"/>
    <w:rsid w:val="004D24E2"/>
    <w:rsid w:val="004D26E6"/>
    <w:rsid w:val="004D280F"/>
    <w:rsid w:val="004D289F"/>
    <w:rsid w:val="004D28A0"/>
    <w:rsid w:val="004D31D8"/>
    <w:rsid w:val="004D358F"/>
    <w:rsid w:val="004D41D7"/>
    <w:rsid w:val="004D42F1"/>
    <w:rsid w:val="004D4C7D"/>
    <w:rsid w:val="004D4C8E"/>
    <w:rsid w:val="004D5425"/>
    <w:rsid w:val="004D5464"/>
    <w:rsid w:val="004D57CA"/>
    <w:rsid w:val="004D58FE"/>
    <w:rsid w:val="004D5BC0"/>
    <w:rsid w:val="004D6673"/>
    <w:rsid w:val="004D6F67"/>
    <w:rsid w:val="004D751A"/>
    <w:rsid w:val="004D780B"/>
    <w:rsid w:val="004D7DE3"/>
    <w:rsid w:val="004E02DB"/>
    <w:rsid w:val="004E0883"/>
    <w:rsid w:val="004E0B0B"/>
    <w:rsid w:val="004E1290"/>
    <w:rsid w:val="004E1374"/>
    <w:rsid w:val="004E1659"/>
    <w:rsid w:val="004E19EA"/>
    <w:rsid w:val="004E1A94"/>
    <w:rsid w:val="004E1C1C"/>
    <w:rsid w:val="004E1D78"/>
    <w:rsid w:val="004E1FB8"/>
    <w:rsid w:val="004E2178"/>
    <w:rsid w:val="004E2353"/>
    <w:rsid w:val="004E2358"/>
    <w:rsid w:val="004E27C2"/>
    <w:rsid w:val="004E28EA"/>
    <w:rsid w:val="004E2BF5"/>
    <w:rsid w:val="004E2C47"/>
    <w:rsid w:val="004E2C8C"/>
    <w:rsid w:val="004E352E"/>
    <w:rsid w:val="004E3639"/>
    <w:rsid w:val="004E389A"/>
    <w:rsid w:val="004E3948"/>
    <w:rsid w:val="004E4073"/>
    <w:rsid w:val="004E4227"/>
    <w:rsid w:val="004E49EF"/>
    <w:rsid w:val="004E4A2F"/>
    <w:rsid w:val="004E4D05"/>
    <w:rsid w:val="004E5300"/>
    <w:rsid w:val="004E5785"/>
    <w:rsid w:val="004E61F5"/>
    <w:rsid w:val="004E6857"/>
    <w:rsid w:val="004E69A5"/>
    <w:rsid w:val="004F0A08"/>
    <w:rsid w:val="004F0A8E"/>
    <w:rsid w:val="004F0CAD"/>
    <w:rsid w:val="004F10FD"/>
    <w:rsid w:val="004F114B"/>
    <w:rsid w:val="004F135E"/>
    <w:rsid w:val="004F164D"/>
    <w:rsid w:val="004F1665"/>
    <w:rsid w:val="004F18FB"/>
    <w:rsid w:val="004F1916"/>
    <w:rsid w:val="004F1AC5"/>
    <w:rsid w:val="004F1D78"/>
    <w:rsid w:val="004F1D8F"/>
    <w:rsid w:val="004F2106"/>
    <w:rsid w:val="004F2515"/>
    <w:rsid w:val="004F2A57"/>
    <w:rsid w:val="004F2B17"/>
    <w:rsid w:val="004F3124"/>
    <w:rsid w:val="004F32EB"/>
    <w:rsid w:val="004F342B"/>
    <w:rsid w:val="004F35CB"/>
    <w:rsid w:val="004F37EE"/>
    <w:rsid w:val="004F408F"/>
    <w:rsid w:val="004F4D14"/>
    <w:rsid w:val="004F4FB1"/>
    <w:rsid w:val="004F5049"/>
    <w:rsid w:val="004F5476"/>
    <w:rsid w:val="004F594D"/>
    <w:rsid w:val="004F61D5"/>
    <w:rsid w:val="004F7747"/>
    <w:rsid w:val="004F7C06"/>
    <w:rsid w:val="004F7C2C"/>
    <w:rsid w:val="004F7D85"/>
    <w:rsid w:val="005001A9"/>
    <w:rsid w:val="0050025B"/>
    <w:rsid w:val="00500A69"/>
    <w:rsid w:val="00500BA4"/>
    <w:rsid w:val="0050118C"/>
    <w:rsid w:val="005011E5"/>
    <w:rsid w:val="0050158A"/>
    <w:rsid w:val="00501805"/>
    <w:rsid w:val="00501E93"/>
    <w:rsid w:val="005020DC"/>
    <w:rsid w:val="00502386"/>
    <w:rsid w:val="00502420"/>
    <w:rsid w:val="005024F0"/>
    <w:rsid w:val="00502633"/>
    <w:rsid w:val="0050284D"/>
    <w:rsid w:val="00502B93"/>
    <w:rsid w:val="00502E63"/>
    <w:rsid w:val="00502E72"/>
    <w:rsid w:val="00503211"/>
    <w:rsid w:val="0050333C"/>
    <w:rsid w:val="005036FF"/>
    <w:rsid w:val="00503ACE"/>
    <w:rsid w:val="00503B53"/>
    <w:rsid w:val="00503B6E"/>
    <w:rsid w:val="005046F3"/>
    <w:rsid w:val="00504811"/>
    <w:rsid w:val="0050492D"/>
    <w:rsid w:val="005049F6"/>
    <w:rsid w:val="00504E99"/>
    <w:rsid w:val="00505334"/>
    <w:rsid w:val="005057BF"/>
    <w:rsid w:val="00506337"/>
    <w:rsid w:val="00506546"/>
    <w:rsid w:val="00506A43"/>
    <w:rsid w:val="00506AF1"/>
    <w:rsid w:val="00506BDE"/>
    <w:rsid w:val="00506D29"/>
    <w:rsid w:val="00507133"/>
    <w:rsid w:val="00507287"/>
    <w:rsid w:val="005073F3"/>
    <w:rsid w:val="00507845"/>
    <w:rsid w:val="00507983"/>
    <w:rsid w:val="00507B30"/>
    <w:rsid w:val="00507EB0"/>
    <w:rsid w:val="0051003E"/>
    <w:rsid w:val="005100A4"/>
    <w:rsid w:val="00511215"/>
    <w:rsid w:val="005112CD"/>
    <w:rsid w:val="00512239"/>
    <w:rsid w:val="00512354"/>
    <w:rsid w:val="00512631"/>
    <w:rsid w:val="00512854"/>
    <w:rsid w:val="00512ECF"/>
    <w:rsid w:val="00513145"/>
    <w:rsid w:val="005134E7"/>
    <w:rsid w:val="0051369F"/>
    <w:rsid w:val="005136B6"/>
    <w:rsid w:val="0051426E"/>
    <w:rsid w:val="00514AF8"/>
    <w:rsid w:val="005151F8"/>
    <w:rsid w:val="005156EA"/>
    <w:rsid w:val="00515B43"/>
    <w:rsid w:val="00515D44"/>
    <w:rsid w:val="00515DBF"/>
    <w:rsid w:val="00515E23"/>
    <w:rsid w:val="005166F9"/>
    <w:rsid w:val="0051683B"/>
    <w:rsid w:val="005168D1"/>
    <w:rsid w:val="0051693A"/>
    <w:rsid w:val="00516C2D"/>
    <w:rsid w:val="00516D07"/>
    <w:rsid w:val="00516F32"/>
    <w:rsid w:val="00517081"/>
    <w:rsid w:val="00517888"/>
    <w:rsid w:val="00517B2C"/>
    <w:rsid w:val="00517C48"/>
    <w:rsid w:val="00520100"/>
    <w:rsid w:val="00520305"/>
    <w:rsid w:val="005203ED"/>
    <w:rsid w:val="00520543"/>
    <w:rsid w:val="0052055F"/>
    <w:rsid w:val="005206EE"/>
    <w:rsid w:val="0052077C"/>
    <w:rsid w:val="0052080B"/>
    <w:rsid w:val="00520AFF"/>
    <w:rsid w:val="00520B0F"/>
    <w:rsid w:val="00520E4E"/>
    <w:rsid w:val="00520E60"/>
    <w:rsid w:val="00521499"/>
    <w:rsid w:val="00521693"/>
    <w:rsid w:val="005216E1"/>
    <w:rsid w:val="00521979"/>
    <w:rsid w:val="00521E87"/>
    <w:rsid w:val="005220AA"/>
    <w:rsid w:val="00522689"/>
    <w:rsid w:val="0052273F"/>
    <w:rsid w:val="005228E5"/>
    <w:rsid w:val="00523142"/>
    <w:rsid w:val="0052320F"/>
    <w:rsid w:val="00523324"/>
    <w:rsid w:val="00523628"/>
    <w:rsid w:val="0052362B"/>
    <w:rsid w:val="00523DB7"/>
    <w:rsid w:val="00523EAA"/>
    <w:rsid w:val="0052458B"/>
    <w:rsid w:val="005248C2"/>
    <w:rsid w:val="005248FF"/>
    <w:rsid w:val="00524E1A"/>
    <w:rsid w:val="00524EED"/>
    <w:rsid w:val="00525078"/>
    <w:rsid w:val="005253C1"/>
    <w:rsid w:val="00525C4C"/>
    <w:rsid w:val="00525D96"/>
    <w:rsid w:val="005260AA"/>
    <w:rsid w:val="005263BF"/>
    <w:rsid w:val="00526954"/>
    <w:rsid w:val="00526CFE"/>
    <w:rsid w:val="00526DA7"/>
    <w:rsid w:val="005270BD"/>
    <w:rsid w:val="00527AEE"/>
    <w:rsid w:val="00527C50"/>
    <w:rsid w:val="00527E8B"/>
    <w:rsid w:val="00527F10"/>
    <w:rsid w:val="005304A9"/>
    <w:rsid w:val="0053054B"/>
    <w:rsid w:val="005310CE"/>
    <w:rsid w:val="005313D8"/>
    <w:rsid w:val="0053147E"/>
    <w:rsid w:val="0053171B"/>
    <w:rsid w:val="00531D43"/>
    <w:rsid w:val="0053233D"/>
    <w:rsid w:val="005324D7"/>
    <w:rsid w:val="00532814"/>
    <w:rsid w:val="005329E8"/>
    <w:rsid w:val="005329EA"/>
    <w:rsid w:val="00532BBA"/>
    <w:rsid w:val="00532DE7"/>
    <w:rsid w:val="005330C8"/>
    <w:rsid w:val="0053320B"/>
    <w:rsid w:val="005335FC"/>
    <w:rsid w:val="00533E93"/>
    <w:rsid w:val="00533EB9"/>
    <w:rsid w:val="00533EC7"/>
    <w:rsid w:val="0053413E"/>
    <w:rsid w:val="00534492"/>
    <w:rsid w:val="00535342"/>
    <w:rsid w:val="00535440"/>
    <w:rsid w:val="00535706"/>
    <w:rsid w:val="00535780"/>
    <w:rsid w:val="005359B7"/>
    <w:rsid w:val="00535D47"/>
    <w:rsid w:val="00535D48"/>
    <w:rsid w:val="00536D4F"/>
    <w:rsid w:val="00536E68"/>
    <w:rsid w:val="00536E92"/>
    <w:rsid w:val="00537E5D"/>
    <w:rsid w:val="005403E9"/>
    <w:rsid w:val="00540999"/>
    <w:rsid w:val="00540E16"/>
    <w:rsid w:val="005412E7"/>
    <w:rsid w:val="00541537"/>
    <w:rsid w:val="00541539"/>
    <w:rsid w:val="00541CDE"/>
    <w:rsid w:val="00542259"/>
    <w:rsid w:val="005429DB"/>
    <w:rsid w:val="00542D6E"/>
    <w:rsid w:val="00543713"/>
    <w:rsid w:val="00543B62"/>
    <w:rsid w:val="00543C16"/>
    <w:rsid w:val="00543EF1"/>
    <w:rsid w:val="00544102"/>
    <w:rsid w:val="0054414B"/>
    <w:rsid w:val="0054419C"/>
    <w:rsid w:val="00544252"/>
    <w:rsid w:val="00544A24"/>
    <w:rsid w:val="00544C4D"/>
    <w:rsid w:val="00544D32"/>
    <w:rsid w:val="00544E21"/>
    <w:rsid w:val="00545078"/>
    <w:rsid w:val="00545211"/>
    <w:rsid w:val="00545434"/>
    <w:rsid w:val="00545D53"/>
    <w:rsid w:val="00545D69"/>
    <w:rsid w:val="00545F8F"/>
    <w:rsid w:val="00546006"/>
    <w:rsid w:val="0054612A"/>
    <w:rsid w:val="005462C1"/>
    <w:rsid w:val="0054648E"/>
    <w:rsid w:val="0054698F"/>
    <w:rsid w:val="00546994"/>
    <w:rsid w:val="005469D9"/>
    <w:rsid w:val="00546A71"/>
    <w:rsid w:val="00546B9F"/>
    <w:rsid w:val="00546FA7"/>
    <w:rsid w:val="005503AF"/>
    <w:rsid w:val="00550505"/>
    <w:rsid w:val="005507A5"/>
    <w:rsid w:val="00550B18"/>
    <w:rsid w:val="00550E1F"/>
    <w:rsid w:val="00550FA3"/>
    <w:rsid w:val="0055159C"/>
    <w:rsid w:val="00551D6B"/>
    <w:rsid w:val="00551F2A"/>
    <w:rsid w:val="00551FC7"/>
    <w:rsid w:val="0055218A"/>
    <w:rsid w:val="0055239A"/>
    <w:rsid w:val="00552D25"/>
    <w:rsid w:val="00553253"/>
    <w:rsid w:val="00553325"/>
    <w:rsid w:val="00553B30"/>
    <w:rsid w:val="0055407B"/>
    <w:rsid w:val="00554117"/>
    <w:rsid w:val="0055417D"/>
    <w:rsid w:val="0055431D"/>
    <w:rsid w:val="00554967"/>
    <w:rsid w:val="00554BE9"/>
    <w:rsid w:val="00554C14"/>
    <w:rsid w:val="00555010"/>
    <w:rsid w:val="00555751"/>
    <w:rsid w:val="005559E6"/>
    <w:rsid w:val="00555B75"/>
    <w:rsid w:val="00555B8E"/>
    <w:rsid w:val="00555D2E"/>
    <w:rsid w:val="005563DD"/>
    <w:rsid w:val="00556851"/>
    <w:rsid w:val="00556C21"/>
    <w:rsid w:val="00556CA9"/>
    <w:rsid w:val="00556CE9"/>
    <w:rsid w:val="00556F9B"/>
    <w:rsid w:val="00557110"/>
    <w:rsid w:val="00557F89"/>
    <w:rsid w:val="0056047F"/>
    <w:rsid w:val="00560996"/>
    <w:rsid w:val="00560E7B"/>
    <w:rsid w:val="0056188A"/>
    <w:rsid w:val="00561B53"/>
    <w:rsid w:val="005621EE"/>
    <w:rsid w:val="005629EF"/>
    <w:rsid w:val="00562DE4"/>
    <w:rsid w:val="0056332A"/>
    <w:rsid w:val="005634AF"/>
    <w:rsid w:val="00565B5C"/>
    <w:rsid w:val="005661FA"/>
    <w:rsid w:val="00566297"/>
    <w:rsid w:val="0056718D"/>
    <w:rsid w:val="00567209"/>
    <w:rsid w:val="0056736C"/>
    <w:rsid w:val="00567654"/>
    <w:rsid w:val="005678D8"/>
    <w:rsid w:val="00567994"/>
    <w:rsid w:val="00567F7C"/>
    <w:rsid w:val="005707A4"/>
    <w:rsid w:val="00570847"/>
    <w:rsid w:val="0057100B"/>
    <w:rsid w:val="00571079"/>
    <w:rsid w:val="005716CA"/>
    <w:rsid w:val="00571882"/>
    <w:rsid w:val="00571D59"/>
    <w:rsid w:val="00571D79"/>
    <w:rsid w:val="005721BE"/>
    <w:rsid w:val="00572C11"/>
    <w:rsid w:val="00572CEF"/>
    <w:rsid w:val="00573426"/>
    <w:rsid w:val="0057350A"/>
    <w:rsid w:val="005737CA"/>
    <w:rsid w:val="00573F7B"/>
    <w:rsid w:val="00573FDB"/>
    <w:rsid w:val="00574938"/>
    <w:rsid w:val="00574AC8"/>
    <w:rsid w:val="00574F51"/>
    <w:rsid w:val="00575416"/>
    <w:rsid w:val="00575894"/>
    <w:rsid w:val="00575ACC"/>
    <w:rsid w:val="0057619A"/>
    <w:rsid w:val="005761BE"/>
    <w:rsid w:val="00576C39"/>
    <w:rsid w:val="00576E57"/>
    <w:rsid w:val="00577167"/>
    <w:rsid w:val="005774AF"/>
    <w:rsid w:val="005774F3"/>
    <w:rsid w:val="00577524"/>
    <w:rsid w:val="00577738"/>
    <w:rsid w:val="00577983"/>
    <w:rsid w:val="005779DE"/>
    <w:rsid w:val="00577AAE"/>
    <w:rsid w:val="00580162"/>
    <w:rsid w:val="00580308"/>
    <w:rsid w:val="0058041B"/>
    <w:rsid w:val="005817F2"/>
    <w:rsid w:val="00581A1F"/>
    <w:rsid w:val="00581B1E"/>
    <w:rsid w:val="00581DF5"/>
    <w:rsid w:val="00581F83"/>
    <w:rsid w:val="00582087"/>
    <w:rsid w:val="0058232E"/>
    <w:rsid w:val="00582CA1"/>
    <w:rsid w:val="00582F89"/>
    <w:rsid w:val="00582FF5"/>
    <w:rsid w:val="00583255"/>
    <w:rsid w:val="00583D20"/>
    <w:rsid w:val="00583E83"/>
    <w:rsid w:val="005843EA"/>
    <w:rsid w:val="00584530"/>
    <w:rsid w:val="00584892"/>
    <w:rsid w:val="005849F7"/>
    <w:rsid w:val="00584D16"/>
    <w:rsid w:val="00584E1A"/>
    <w:rsid w:val="00584E1E"/>
    <w:rsid w:val="00584E7E"/>
    <w:rsid w:val="00584F3E"/>
    <w:rsid w:val="00584FCB"/>
    <w:rsid w:val="00585355"/>
    <w:rsid w:val="00585698"/>
    <w:rsid w:val="00585883"/>
    <w:rsid w:val="005863F0"/>
    <w:rsid w:val="005868E5"/>
    <w:rsid w:val="00586EA2"/>
    <w:rsid w:val="005871AF"/>
    <w:rsid w:val="0058724E"/>
    <w:rsid w:val="00587388"/>
    <w:rsid w:val="005873B0"/>
    <w:rsid w:val="005878C7"/>
    <w:rsid w:val="00587911"/>
    <w:rsid w:val="00590023"/>
    <w:rsid w:val="00590CB9"/>
    <w:rsid w:val="005917CB"/>
    <w:rsid w:val="00591A32"/>
    <w:rsid w:val="00591DA8"/>
    <w:rsid w:val="0059208E"/>
    <w:rsid w:val="005920BF"/>
    <w:rsid w:val="00592189"/>
    <w:rsid w:val="0059219F"/>
    <w:rsid w:val="0059274D"/>
    <w:rsid w:val="005927EA"/>
    <w:rsid w:val="005930C8"/>
    <w:rsid w:val="0059345B"/>
    <w:rsid w:val="00594080"/>
    <w:rsid w:val="00594252"/>
    <w:rsid w:val="00594342"/>
    <w:rsid w:val="005949E7"/>
    <w:rsid w:val="00594C68"/>
    <w:rsid w:val="00594E9D"/>
    <w:rsid w:val="005954E1"/>
    <w:rsid w:val="00595723"/>
    <w:rsid w:val="00595A5A"/>
    <w:rsid w:val="005960AC"/>
    <w:rsid w:val="005963C9"/>
    <w:rsid w:val="00596772"/>
    <w:rsid w:val="005971EB"/>
    <w:rsid w:val="00597944"/>
    <w:rsid w:val="005979C6"/>
    <w:rsid w:val="00597B88"/>
    <w:rsid w:val="00597C59"/>
    <w:rsid w:val="00597DA2"/>
    <w:rsid w:val="005A06BB"/>
    <w:rsid w:val="005A108E"/>
    <w:rsid w:val="005A1175"/>
    <w:rsid w:val="005A1906"/>
    <w:rsid w:val="005A1995"/>
    <w:rsid w:val="005A218E"/>
    <w:rsid w:val="005A222F"/>
    <w:rsid w:val="005A2917"/>
    <w:rsid w:val="005A2C5A"/>
    <w:rsid w:val="005A2C96"/>
    <w:rsid w:val="005A312F"/>
    <w:rsid w:val="005A3392"/>
    <w:rsid w:val="005A3516"/>
    <w:rsid w:val="005A3EE1"/>
    <w:rsid w:val="005A41B0"/>
    <w:rsid w:val="005A45D1"/>
    <w:rsid w:val="005A4B6D"/>
    <w:rsid w:val="005A4C91"/>
    <w:rsid w:val="005A4DF8"/>
    <w:rsid w:val="005A4EE7"/>
    <w:rsid w:val="005A5441"/>
    <w:rsid w:val="005A5580"/>
    <w:rsid w:val="005A5A22"/>
    <w:rsid w:val="005A5B84"/>
    <w:rsid w:val="005A5F2F"/>
    <w:rsid w:val="005A66A1"/>
    <w:rsid w:val="005A6884"/>
    <w:rsid w:val="005A6A18"/>
    <w:rsid w:val="005A6A56"/>
    <w:rsid w:val="005A6D21"/>
    <w:rsid w:val="005A74B1"/>
    <w:rsid w:val="005A74E8"/>
    <w:rsid w:val="005A7940"/>
    <w:rsid w:val="005A7AC7"/>
    <w:rsid w:val="005A7AD6"/>
    <w:rsid w:val="005A7B95"/>
    <w:rsid w:val="005A7CD4"/>
    <w:rsid w:val="005B032B"/>
    <w:rsid w:val="005B039D"/>
    <w:rsid w:val="005B07C0"/>
    <w:rsid w:val="005B0941"/>
    <w:rsid w:val="005B0CA3"/>
    <w:rsid w:val="005B14F6"/>
    <w:rsid w:val="005B1CAE"/>
    <w:rsid w:val="005B1DC7"/>
    <w:rsid w:val="005B1DCF"/>
    <w:rsid w:val="005B20A4"/>
    <w:rsid w:val="005B2598"/>
    <w:rsid w:val="005B2A48"/>
    <w:rsid w:val="005B31D1"/>
    <w:rsid w:val="005B3286"/>
    <w:rsid w:val="005B39E9"/>
    <w:rsid w:val="005B3A7E"/>
    <w:rsid w:val="005B3E88"/>
    <w:rsid w:val="005B3F32"/>
    <w:rsid w:val="005B4113"/>
    <w:rsid w:val="005B4727"/>
    <w:rsid w:val="005B49BC"/>
    <w:rsid w:val="005B55CB"/>
    <w:rsid w:val="005B598D"/>
    <w:rsid w:val="005B5E53"/>
    <w:rsid w:val="005B62BF"/>
    <w:rsid w:val="005B6572"/>
    <w:rsid w:val="005B6667"/>
    <w:rsid w:val="005B6705"/>
    <w:rsid w:val="005B6F09"/>
    <w:rsid w:val="005B7462"/>
    <w:rsid w:val="005B7B31"/>
    <w:rsid w:val="005B7B69"/>
    <w:rsid w:val="005B7B90"/>
    <w:rsid w:val="005B7C11"/>
    <w:rsid w:val="005B7EE8"/>
    <w:rsid w:val="005B7F85"/>
    <w:rsid w:val="005C06F7"/>
    <w:rsid w:val="005C0E90"/>
    <w:rsid w:val="005C0ED5"/>
    <w:rsid w:val="005C1186"/>
    <w:rsid w:val="005C1455"/>
    <w:rsid w:val="005C14E8"/>
    <w:rsid w:val="005C1E0A"/>
    <w:rsid w:val="005C1F32"/>
    <w:rsid w:val="005C1F36"/>
    <w:rsid w:val="005C2323"/>
    <w:rsid w:val="005C26B1"/>
    <w:rsid w:val="005C2FFF"/>
    <w:rsid w:val="005C39F7"/>
    <w:rsid w:val="005C3C48"/>
    <w:rsid w:val="005C3F28"/>
    <w:rsid w:val="005C4DE3"/>
    <w:rsid w:val="005C4E10"/>
    <w:rsid w:val="005C503F"/>
    <w:rsid w:val="005C52C1"/>
    <w:rsid w:val="005C5511"/>
    <w:rsid w:val="005C5546"/>
    <w:rsid w:val="005C57DA"/>
    <w:rsid w:val="005C5E1B"/>
    <w:rsid w:val="005C5EA5"/>
    <w:rsid w:val="005C6213"/>
    <w:rsid w:val="005C632B"/>
    <w:rsid w:val="005C66B1"/>
    <w:rsid w:val="005C6997"/>
    <w:rsid w:val="005C6AAE"/>
    <w:rsid w:val="005C6D4B"/>
    <w:rsid w:val="005C7649"/>
    <w:rsid w:val="005C7BF3"/>
    <w:rsid w:val="005D0422"/>
    <w:rsid w:val="005D068D"/>
    <w:rsid w:val="005D07A3"/>
    <w:rsid w:val="005D0F87"/>
    <w:rsid w:val="005D1262"/>
    <w:rsid w:val="005D13BB"/>
    <w:rsid w:val="005D15AD"/>
    <w:rsid w:val="005D17FA"/>
    <w:rsid w:val="005D190A"/>
    <w:rsid w:val="005D1A70"/>
    <w:rsid w:val="005D1E4F"/>
    <w:rsid w:val="005D1F6A"/>
    <w:rsid w:val="005D217F"/>
    <w:rsid w:val="005D24E2"/>
    <w:rsid w:val="005D2503"/>
    <w:rsid w:val="005D25B3"/>
    <w:rsid w:val="005D286E"/>
    <w:rsid w:val="005D2883"/>
    <w:rsid w:val="005D29F2"/>
    <w:rsid w:val="005D2B9C"/>
    <w:rsid w:val="005D2CCD"/>
    <w:rsid w:val="005D372C"/>
    <w:rsid w:val="005D37F9"/>
    <w:rsid w:val="005D3B15"/>
    <w:rsid w:val="005D4135"/>
    <w:rsid w:val="005D4280"/>
    <w:rsid w:val="005D4305"/>
    <w:rsid w:val="005D4861"/>
    <w:rsid w:val="005D4CA0"/>
    <w:rsid w:val="005D51E4"/>
    <w:rsid w:val="005D55F0"/>
    <w:rsid w:val="005D59C9"/>
    <w:rsid w:val="005D5AC6"/>
    <w:rsid w:val="005D5C9D"/>
    <w:rsid w:val="005D5EBD"/>
    <w:rsid w:val="005D60E6"/>
    <w:rsid w:val="005D6D74"/>
    <w:rsid w:val="005D6F8D"/>
    <w:rsid w:val="005D7246"/>
    <w:rsid w:val="005D7288"/>
    <w:rsid w:val="005D739A"/>
    <w:rsid w:val="005D746B"/>
    <w:rsid w:val="005D76D0"/>
    <w:rsid w:val="005D7BBF"/>
    <w:rsid w:val="005D7BE7"/>
    <w:rsid w:val="005E0093"/>
    <w:rsid w:val="005E016D"/>
    <w:rsid w:val="005E0170"/>
    <w:rsid w:val="005E057D"/>
    <w:rsid w:val="005E05E8"/>
    <w:rsid w:val="005E087F"/>
    <w:rsid w:val="005E0997"/>
    <w:rsid w:val="005E09C6"/>
    <w:rsid w:val="005E09F7"/>
    <w:rsid w:val="005E0D43"/>
    <w:rsid w:val="005E1080"/>
    <w:rsid w:val="005E10A3"/>
    <w:rsid w:val="005E10E2"/>
    <w:rsid w:val="005E1135"/>
    <w:rsid w:val="005E133C"/>
    <w:rsid w:val="005E1987"/>
    <w:rsid w:val="005E1B54"/>
    <w:rsid w:val="005E200E"/>
    <w:rsid w:val="005E2016"/>
    <w:rsid w:val="005E20DD"/>
    <w:rsid w:val="005E20F8"/>
    <w:rsid w:val="005E2D2C"/>
    <w:rsid w:val="005E2E0E"/>
    <w:rsid w:val="005E2F3E"/>
    <w:rsid w:val="005E37F5"/>
    <w:rsid w:val="005E38DE"/>
    <w:rsid w:val="005E432F"/>
    <w:rsid w:val="005E4849"/>
    <w:rsid w:val="005E50BD"/>
    <w:rsid w:val="005E5B8B"/>
    <w:rsid w:val="005E63A9"/>
    <w:rsid w:val="005E6755"/>
    <w:rsid w:val="005E68EA"/>
    <w:rsid w:val="005E6D76"/>
    <w:rsid w:val="005E778C"/>
    <w:rsid w:val="005F0403"/>
    <w:rsid w:val="005F0736"/>
    <w:rsid w:val="005F09C8"/>
    <w:rsid w:val="005F0E19"/>
    <w:rsid w:val="005F10B0"/>
    <w:rsid w:val="005F1175"/>
    <w:rsid w:val="005F1298"/>
    <w:rsid w:val="005F1488"/>
    <w:rsid w:val="005F155B"/>
    <w:rsid w:val="005F1722"/>
    <w:rsid w:val="005F17FA"/>
    <w:rsid w:val="005F1B38"/>
    <w:rsid w:val="005F1D52"/>
    <w:rsid w:val="005F221A"/>
    <w:rsid w:val="005F2260"/>
    <w:rsid w:val="005F27E6"/>
    <w:rsid w:val="005F2930"/>
    <w:rsid w:val="005F30BF"/>
    <w:rsid w:val="005F32FC"/>
    <w:rsid w:val="005F3AAD"/>
    <w:rsid w:val="005F3C6A"/>
    <w:rsid w:val="005F3C95"/>
    <w:rsid w:val="005F436F"/>
    <w:rsid w:val="005F456D"/>
    <w:rsid w:val="005F4640"/>
    <w:rsid w:val="005F46E3"/>
    <w:rsid w:val="005F4B2A"/>
    <w:rsid w:val="005F4D2B"/>
    <w:rsid w:val="005F4FDD"/>
    <w:rsid w:val="005F502C"/>
    <w:rsid w:val="005F53D8"/>
    <w:rsid w:val="005F5470"/>
    <w:rsid w:val="005F596D"/>
    <w:rsid w:val="005F5AB1"/>
    <w:rsid w:val="005F5E9C"/>
    <w:rsid w:val="005F6196"/>
    <w:rsid w:val="005F62A7"/>
    <w:rsid w:val="005F635C"/>
    <w:rsid w:val="005F6472"/>
    <w:rsid w:val="005F64CF"/>
    <w:rsid w:val="005F6E63"/>
    <w:rsid w:val="005F6EDC"/>
    <w:rsid w:val="005F70EB"/>
    <w:rsid w:val="005F7263"/>
    <w:rsid w:val="005F72CE"/>
    <w:rsid w:val="005F7484"/>
    <w:rsid w:val="005F7960"/>
    <w:rsid w:val="005F7E15"/>
    <w:rsid w:val="006000C3"/>
    <w:rsid w:val="0060031B"/>
    <w:rsid w:val="00600450"/>
    <w:rsid w:val="006005D7"/>
    <w:rsid w:val="0060088C"/>
    <w:rsid w:val="00601110"/>
    <w:rsid w:val="006012CA"/>
    <w:rsid w:val="00601798"/>
    <w:rsid w:val="00601A04"/>
    <w:rsid w:val="00601C05"/>
    <w:rsid w:val="006025BF"/>
    <w:rsid w:val="00602905"/>
    <w:rsid w:val="00602B7B"/>
    <w:rsid w:val="00602EB2"/>
    <w:rsid w:val="00603676"/>
    <w:rsid w:val="00603A5D"/>
    <w:rsid w:val="00603AFF"/>
    <w:rsid w:val="006040CA"/>
    <w:rsid w:val="00604D04"/>
    <w:rsid w:val="00604F79"/>
    <w:rsid w:val="00605202"/>
    <w:rsid w:val="006057C3"/>
    <w:rsid w:val="0060615E"/>
    <w:rsid w:val="006063D2"/>
    <w:rsid w:val="006071AD"/>
    <w:rsid w:val="00607E07"/>
    <w:rsid w:val="00607EB6"/>
    <w:rsid w:val="00607F1B"/>
    <w:rsid w:val="00607F4C"/>
    <w:rsid w:val="006109BC"/>
    <w:rsid w:val="006109CD"/>
    <w:rsid w:val="00610DE6"/>
    <w:rsid w:val="0061106D"/>
    <w:rsid w:val="006110C0"/>
    <w:rsid w:val="006115E5"/>
    <w:rsid w:val="0061175F"/>
    <w:rsid w:val="0061184D"/>
    <w:rsid w:val="00611C04"/>
    <w:rsid w:val="00611E0B"/>
    <w:rsid w:val="00612234"/>
    <w:rsid w:val="00612235"/>
    <w:rsid w:val="00612485"/>
    <w:rsid w:val="006129E3"/>
    <w:rsid w:val="006133E5"/>
    <w:rsid w:val="00613AA2"/>
    <w:rsid w:val="00613EC4"/>
    <w:rsid w:val="00613F1D"/>
    <w:rsid w:val="00613F93"/>
    <w:rsid w:val="006144D5"/>
    <w:rsid w:val="00614918"/>
    <w:rsid w:val="00614AFD"/>
    <w:rsid w:val="00614B1A"/>
    <w:rsid w:val="00614B3C"/>
    <w:rsid w:val="00614B82"/>
    <w:rsid w:val="006151FA"/>
    <w:rsid w:val="00615409"/>
    <w:rsid w:val="00615785"/>
    <w:rsid w:val="00615BA5"/>
    <w:rsid w:val="00615CA2"/>
    <w:rsid w:val="00615D59"/>
    <w:rsid w:val="00615F0F"/>
    <w:rsid w:val="00616488"/>
    <w:rsid w:val="00616595"/>
    <w:rsid w:val="006168D6"/>
    <w:rsid w:val="00616A12"/>
    <w:rsid w:val="00616B9F"/>
    <w:rsid w:val="00617D1B"/>
    <w:rsid w:val="00617D8C"/>
    <w:rsid w:val="006200DE"/>
    <w:rsid w:val="00620ACB"/>
    <w:rsid w:val="00620BAD"/>
    <w:rsid w:val="00620CF7"/>
    <w:rsid w:val="006212DF"/>
    <w:rsid w:val="006216B6"/>
    <w:rsid w:val="00621709"/>
    <w:rsid w:val="00621FB6"/>
    <w:rsid w:val="006223A9"/>
    <w:rsid w:val="00622440"/>
    <w:rsid w:val="006225AC"/>
    <w:rsid w:val="00622CDE"/>
    <w:rsid w:val="006233FC"/>
    <w:rsid w:val="006234B6"/>
    <w:rsid w:val="006239AD"/>
    <w:rsid w:val="00623B4F"/>
    <w:rsid w:val="00623F92"/>
    <w:rsid w:val="006244F0"/>
    <w:rsid w:val="0062567C"/>
    <w:rsid w:val="00625B99"/>
    <w:rsid w:val="00625D10"/>
    <w:rsid w:val="006261FD"/>
    <w:rsid w:val="0062624B"/>
    <w:rsid w:val="006269FD"/>
    <w:rsid w:val="00626CCB"/>
    <w:rsid w:val="00626D06"/>
    <w:rsid w:val="00626EF4"/>
    <w:rsid w:val="00626F1B"/>
    <w:rsid w:val="006273FF"/>
    <w:rsid w:val="00627547"/>
    <w:rsid w:val="0062767B"/>
    <w:rsid w:val="00627AD0"/>
    <w:rsid w:val="00627D66"/>
    <w:rsid w:val="00627DEE"/>
    <w:rsid w:val="0063044F"/>
    <w:rsid w:val="00630594"/>
    <w:rsid w:val="0063064A"/>
    <w:rsid w:val="00630A71"/>
    <w:rsid w:val="006310F9"/>
    <w:rsid w:val="0063139A"/>
    <w:rsid w:val="00631436"/>
    <w:rsid w:val="00631AF0"/>
    <w:rsid w:val="006329A3"/>
    <w:rsid w:val="00632ADF"/>
    <w:rsid w:val="0063300E"/>
    <w:rsid w:val="00633048"/>
    <w:rsid w:val="00633203"/>
    <w:rsid w:val="00634538"/>
    <w:rsid w:val="00634EFA"/>
    <w:rsid w:val="0063527F"/>
    <w:rsid w:val="00635471"/>
    <w:rsid w:val="0063554F"/>
    <w:rsid w:val="00635614"/>
    <w:rsid w:val="0063570A"/>
    <w:rsid w:val="00635769"/>
    <w:rsid w:val="00635A35"/>
    <w:rsid w:val="00635EF1"/>
    <w:rsid w:val="0063630C"/>
    <w:rsid w:val="00636647"/>
    <w:rsid w:val="006367AE"/>
    <w:rsid w:val="0063699E"/>
    <w:rsid w:val="006369B4"/>
    <w:rsid w:val="00636BA8"/>
    <w:rsid w:val="00636CDF"/>
    <w:rsid w:val="00637104"/>
    <w:rsid w:val="006378F1"/>
    <w:rsid w:val="00637B2D"/>
    <w:rsid w:val="00637C86"/>
    <w:rsid w:val="00637EAC"/>
    <w:rsid w:val="006406ED"/>
    <w:rsid w:val="006408AD"/>
    <w:rsid w:val="00640A08"/>
    <w:rsid w:val="006410F9"/>
    <w:rsid w:val="0064123B"/>
    <w:rsid w:val="006412E2"/>
    <w:rsid w:val="00641751"/>
    <w:rsid w:val="00641B57"/>
    <w:rsid w:val="00641DA6"/>
    <w:rsid w:val="0064205D"/>
    <w:rsid w:val="0064206C"/>
    <w:rsid w:val="00642A16"/>
    <w:rsid w:val="00642C4D"/>
    <w:rsid w:val="00642DBB"/>
    <w:rsid w:val="00642FB2"/>
    <w:rsid w:val="006430F3"/>
    <w:rsid w:val="0064386B"/>
    <w:rsid w:val="00643F91"/>
    <w:rsid w:val="00644520"/>
    <w:rsid w:val="00644670"/>
    <w:rsid w:val="00646042"/>
    <w:rsid w:val="006464EC"/>
    <w:rsid w:val="006465C3"/>
    <w:rsid w:val="00646778"/>
    <w:rsid w:val="006471AB"/>
    <w:rsid w:val="00647575"/>
    <w:rsid w:val="00647E98"/>
    <w:rsid w:val="006503A4"/>
    <w:rsid w:val="0065065B"/>
    <w:rsid w:val="00650CF6"/>
    <w:rsid w:val="00650F72"/>
    <w:rsid w:val="00650FBC"/>
    <w:rsid w:val="00651041"/>
    <w:rsid w:val="006513F1"/>
    <w:rsid w:val="0065143B"/>
    <w:rsid w:val="00651BA9"/>
    <w:rsid w:val="00651DD7"/>
    <w:rsid w:val="00652A21"/>
    <w:rsid w:val="00652EE5"/>
    <w:rsid w:val="00653B6E"/>
    <w:rsid w:val="00653EBB"/>
    <w:rsid w:val="00653EEB"/>
    <w:rsid w:val="00653F55"/>
    <w:rsid w:val="00653FC2"/>
    <w:rsid w:val="0065405F"/>
    <w:rsid w:val="00654BDC"/>
    <w:rsid w:val="006558E3"/>
    <w:rsid w:val="00655983"/>
    <w:rsid w:val="00655BB7"/>
    <w:rsid w:val="00655BEB"/>
    <w:rsid w:val="00655CAC"/>
    <w:rsid w:val="00656124"/>
    <w:rsid w:val="006563E9"/>
    <w:rsid w:val="006564F5"/>
    <w:rsid w:val="006577BD"/>
    <w:rsid w:val="006578B4"/>
    <w:rsid w:val="00657C13"/>
    <w:rsid w:val="00657CC4"/>
    <w:rsid w:val="00657D04"/>
    <w:rsid w:val="00657D4D"/>
    <w:rsid w:val="00660060"/>
    <w:rsid w:val="006601BF"/>
    <w:rsid w:val="00660436"/>
    <w:rsid w:val="00660997"/>
    <w:rsid w:val="00660ED4"/>
    <w:rsid w:val="00660F77"/>
    <w:rsid w:val="006615C4"/>
    <w:rsid w:val="006618F5"/>
    <w:rsid w:val="00661ACA"/>
    <w:rsid w:val="00661CF6"/>
    <w:rsid w:val="00662871"/>
    <w:rsid w:val="00662946"/>
    <w:rsid w:val="00662B1B"/>
    <w:rsid w:val="00662D3A"/>
    <w:rsid w:val="006631FE"/>
    <w:rsid w:val="006635BB"/>
    <w:rsid w:val="00663A91"/>
    <w:rsid w:val="00663ABA"/>
    <w:rsid w:val="00663AED"/>
    <w:rsid w:val="00663CAF"/>
    <w:rsid w:val="00664386"/>
    <w:rsid w:val="006643BF"/>
    <w:rsid w:val="00664577"/>
    <w:rsid w:val="006645FA"/>
    <w:rsid w:val="00664AD0"/>
    <w:rsid w:val="006651D0"/>
    <w:rsid w:val="0066599D"/>
    <w:rsid w:val="006664C7"/>
    <w:rsid w:val="006667D3"/>
    <w:rsid w:val="00666975"/>
    <w:rsid w:val="00666FB7"/>
    <w:rsid w:val="0066720B"/>
    <w:rsid w:val="006672EF"/>
    <w:rsid w:val="00667872"/>
    <w:rsid w:val="0066790F"/>
    <w:rsid w:val="00667E2A"/>
    <w:rsid w:val="0067022F"/>
    <w:rsid w:val="00670872"/>
    <w:rsid w:val="00670EE9"/>
    <w:rsid w:val="00671273"/>
    <w:rsid w:val="006713DE"/>
    <w:rsid w:val="00671404"/>
    <w:rsid w:val="0067159B"/>
    <w:rsid w:val="00671809"/>
    <w:rsid w:val="00671D2B"/>
    <w:rsid w:val="00671DA0"/>
    <w:rsid w:val="00671F25"/>
    <w:rsid w:val="0067229E"/>
    <w:rsid w:val="006725EF"/>
    <w:rsid w:val="006726D4"/>
    <w:rsid w:val="00672C17"/>
    <w:rsid w:val="00672E21"/>
    <w:rsid w:val="00672F11"/>
    <w:rsid w:val="00673467"/>
    <w:rsid w:val="00673712"/>
    <w:rsid w:val="00673C23"/>
    <w:rsid w:val="00674490"/>
    <w:rsid w:val="006746BF"/>
    <w:rsid w:val="0067477C"/>
    <w:rsid w:val="00674924"/>
    <w:rsid w:val="00674A45"/>
    <w:rsid w:val="00674C33"/>
    <w:rsid w:val="0067500A"/>
    <w:rsid w:val="0067504A"/>
    <w:rsid w:val="00675087"/>
    <w:rsid w:val="00675154"/>
    <w:rsid w:val="0067519F"/>
    <w:rsid w:val="006755B2"/>
    <w:rsid w:val="006756BA"/>
    <w:rsid w:val="006757C2"/>
    <w:rsid w:val="00675803"/>
    <w:rsid w:val="00675859"/>
    <w:rsid w:val="006758C1"/>
    <w:rsid w:val="00675C3F"/>
    <w:rsid w:val="00676101"/>
    <w:rsid w:val="0067655B"/>
    <w:rsid w:val="0068020D"/>
    <w:rsid w:val="00680999"/>
    <w:rsid w:val="00680EB9"/>
    <w:rsid w:val="0068170B"/>
    <w:rsid w:val="00681751"/>
    <w:rsid w:val="00681919"/>
    <w:rsid w:val="00681D79"/>
    <w:rsid w:val="00681DB0"/>
    <w:rsid w:val="00682439"/>
    <w:rsid w:val="006826CE"/>
    <w:rsid w:val="00682EAD"/>
    <w:rsid w:val="00683832"/>
    <w:rsid w:val="00683D45"/>
    <w:rsid w:val="00684218"/>
    <w:rsid w:val="00684EA3"/>
    <w:rsid w:val="00685214"/>
    <w:rsid w:val="006857A0"/>
    <w:rsid w:val="0068600A"/>
    <w:rsid w:val="006861B1"/>
    <w:rsid w:val="006866C8"/>
    <w:rsid w:val="00686A7B"/>
    <w:rsid w:val="00686DB4"/>
    <w:rsid w:val="006873A5"/>
    <w:rsid w:val="00687418"/>
    <w:rsid w:val="00687650"/>
    <w:rsid w:val="006879D3"/>
    <w:rsid w:val="00687CB9"/>
    <w:rsid w:val="0069001B"/>
    <w:rsid w:val="006900A9"/>
    <w:rsid w:val="006900CF"/>
    <w:rsid w:val="006901A8"/>
    <w:rsid w:val="006903AC"/>
    <w:rsid w:val="0069044E"/>
    <w:rsid w:val="00690522"/>
    <w:rsid w:val="006908CA"/>
    <w:rsid w:val="00690ACB"/>
    <w:rsid w:val="006910A5"/>
    <w:rsid w:val="0069133E"/>
    <w:rsid w:val="0069157F"/>
    <w:rsid w:val="006919BB"/>
    <w:rsid w:val="00691ADE"/>
    <w:rsid w:val="006920C3"/>
    <w:rsid w:val="0069224A"/>
    <w:rsid w:val="00692388"/>
    <w:rsid w:val="006925F1"/>
    <w:rsid w:val="00692790"/>
    <w:rsid w:val="0069294E"/>
    <w:rsid w:val="00692BE4"/>
    <w:rsid w:val="00692CA3"/>
    <w:rsid w:val="0069307C"/>
    <w:rsid w:val="00693819"/>
    <w:rsid w:val="0069381E"/>
    <w:rsid w:val="00693972"/>
    <w:rsid w:val="00693E97"/>
    <w:rsid w:val="0069457A"/>
    <w:rsid w:val="006945BB"/>
    <w:rsid w:val="00694C2C"/>
    <w:rsid w:val="00694E0C"/>
    <w:rsid w:val="00695C8B"/>
    <w:rsid w:val="006962B8"/>
    <w:rsid w:val="00696930"/>
    <w:rsid w:val="00697051"/>
    <w:rsid w:val="006970D0"/>
    <w:rsid w:val="0069717C"/>
    <w:rsid w:val="006972D7"/>
    <w:rsid w:val="00697590"/>
    <w:rsid w:val="006977A7"/>
    <w:rsid w:val="0069789F"/>
    <w:rsid w:val="00697BD4"/>
    <w:rsid w:val="00697DBD"/>
    <w:rsid w:val="00697F7F"/>
    <w:rsid w:val="006A0832"/>
    <w:rsid w:val="006A0847"/>
    <w:rsid w:val="006A0C64"/>
    <w:rsid w:val="006A0D91"/>
    <w:rsid w:val="006A0EC3"/>
    <w:rsid w:val="006A106B"/>
    <w:rsid w:val="006A11BF"/>
    <w:rsid w:val="006A1687"/>
    <w:rsid w:val="006A1A59"/>
    <w:rsid w:val="006A1B9E"/>
    <w:rsid w:val="006A1F5B"/>
    <w:rsid w:val="006A23B0"/>
    <w:rsid w:val="006A24D2"/>
    <w:rsid w:val="006A276A"/>
    <w:rsid w:val="006A29C7"/>
    <w:rsid w:val="006A2B52"/>
    <w:rsid w:val="006A2D59"/>
    <w:rsid w:val="006A2E68"/>
    <w:rsid w:val="006A36C2"/>
    <w:rsid w:val="006A404E"/>
    <w:rsid w:val="006A4397"/>
    <w:rsid w:val="006A4B9B"/>
    <w:rsid w:val="006A4B9D"/>
    <w:rsid w:val="006A4D0C"/>
    <w:rsid w:val="006A4E15"/>
    <w:rsid w:val="006A4F30"/>
    <w:rsid w:val="006A4F4B"/>
    <w:rsid w:val="006A4F84"/>
    <w:rsid w:val="006A58B4"/>
    <w:rsid w:val="006A5F19"/>
    <w:rsid w:val="006A6342"/>
    <w:rsid w:val="006A6569"/>
    <w:rsid w:val="006A6990"/>
    <w:rsid w:val="006A6991"/>
    <w:rsid w:val="006A6AB3"/>
    <w:rsid w:val="006A71B3"/>
    <w:rsid w:val="006A7611"/>
    <w:rsid w:val="006A7673"/>
    <w:rsid w:val="006A7A5F"/>
    <w:rsid w:val="006A7B81"/>
    <w:rsid w:val="006B005A"/>
    <w:rsid w:val="006B0225"/>
    <w:rsid w:val="006B02E0"/>
    <w:rsid w:val="006B104C"/>
    <w:rsid w:val="006B1145"/>
    <w:rsid w:val="006B18F8"/>
    <w:rsid w:val="006B1BD6"/>
    <w:rsid w:val="006B1C1A"/>
    <w:rsid w:val="006B2A51"/>
    <w:rsid w:val="006B2C9F"/>
    <w:rsid w:val="006B3287"/>
    <w:rsid w:val="006B343B"/>
    <w:rsid w:val="006B3A3F"/>
    <w:rsid w:val="006B3E4D"/>
    <w:rsid w:val="006B5182"/>
    <w:rsid w:val="006B552B"/>
    <w:rsid w:val="006B556D"/>
    <w:rsid w:val="006B556F"/>
    <w:rsid w:val="006B5581"/>
    <w:rsid w:val="006B5EF1"/>
    <w:rsid w:val="006B6101"/>
    <w:rsid w:val="006B6DDE"/>
    <w:rsid w:val="006B6ED2"/>
    <w:rsid w:val="006B7C80"/>
    <w:rsid w:val="006C0385"/>
    <w:rsid w:val="006C0747"/>
    <w:rsid w:val="006C083A"/>
    <w:rsid w:val="006C0964"/>
    <w:rsid w:val="006C09F0"/>
    <w:rsid w:val="006C0B72"/>
    <w:rsid w:val="006C0FE8"/>
    <w:rsid w:val="006C12DD"/>
    <w:rsid w:val="006C143F"/>
    <w:rsid w:val="006C1891"/>
    <w:rsid w:val="006C1DFC"/>
    <w:rsid w:val="006C2493"/>
    <w:rsid w:val="006C2B73"/>
    <w:rsid w:val="006C2D16"/>
    <w:rsid w:val="006C2D3D"/>
    <w:rsid w:val="006C30D0"/>
    <w:rsid w:val="006C3181"/>
    <w:rsid w:val="006C3422"/>
    <w:rsid w:val="006C3630"/>
    <w:rsid w:val="006C389B"/>
    <w:rsid w:val="006C3BE0"/>
    <w:rsid w:val="006C3C1F"/>
    <w:rsid w:val="006C419B"/>
    <w:rsid w:val="006C4543"/>
    <w:rsid w:val="006C4783"/>
    <w:rsid w:val="006C4988"/>
    <w:rsid w:val="006C5B0B"/>
    <w:rsid w:val="006C5B2A"/>
    <w:rsid w:val="006C6204"/>
    <w:rsid w:val="006C6401"/>
    <w:rsid w:val="006C644A"/>
    <w:rsid w:val="006C652B"/>
    <w:rsid w:val="006C66F0"/>
    <w:rsid w:val="006C6B1B"/>
    <w:rsid w:val="006C752B"/>
    <w:rsid w:val="006C791D"/>
    <w:rsid w:val="006C7DBD"/>
    <w:rsid w:val="006D0254"/>
    <w:rsid w:val="006D0388"/>
    <w:rsid w:val="006D0515"/>
    <w:rsid w:val="006D06BC"/>
    <w:rsid w:val="006D0B5F"/>
    <w:rsid w:val="006D0D30"/>
    <w:rsid w:val="006D1731"/>
    <w:rsid w:val="006D1891"/>
    <w:rsid w:val="006D195A"/>
    <w:rsid w:val="006D1D8F"/>
    <w:rsid w:val="006D20AC"/>
    <w:rsid w:val="006D2145"/>
    <w:rsid w:val="006D2173"/>
    <w:rsid w:val="006D3212"/>
    <w:rsid w:val="006D321D"/>
    <w:rsid w:val="006D3527"/>
    <w:rsid w:val="006D374D"/>
    <w:rsid w:val="006D3AB5"/>
    <w:rsid w:val="006D3DAB"/>
    <w:rsid w:val="006D4159"/>
    <w:rsid w:val="006D4234"/>
    <w:rsid w:val="006D43B4"/>
    <w:rsid w:val="006D4435"/>
    <w:rsid w:val="006D4436"/>
    <w:rsid w:val="006D4F86"/>
    <w:rsid w:val="006D5644"/>
    <w:rsid w:val="006D57EB"/>
    <w:rsid w:val="006D5F53"/>
    <w:rsid w:val="006D6176"/>
    <w:rsid w:val="006D69C6"/>
    <w:rsid w:val="006D6D28"/>
    <w:rsid w:val="006D7114"/>
    <w:rsid w:val="006D725C"/>
    <w:rsid w:val="006D7494"/>
    <w:rsid w:val="006D78CB"/>
    <w:rsid w:val="006D7FAE"/>
    <w:rsid w:val="006E02C1"/>
    <w:rsid w:val="006E0453"/>
    <w:rsid w:val="006E0C6B"/>
    <w:rsid w:val="006E0CBB"/>
    <w:rsid w:val="006E11E7"/>
    <w:rsid w:val="006E13B4"/>
    <w:rsid w:val="006E17DC"/>
    <w:rsid w:val="006E19BF"/>
    <w:rsid w:val="006E1A05"/>
    <w:rsid w:val="006E234B"/>
    <w:rsid w:val="006E2534"/>
    <w:rsid w:val="006E2AA7"/>
    <w:rsid w:val="006E2C1C"/>
    <w:rsid w:val="006E38F1"/>
    <w:rsid w:val="006E47C2"/>
    <w:rsid w:val="006E4C26"/>
    <w:rsid w:val="006E50F0"/>
    <w:rsid w:val="006E53B9"/>
    <w:rsid w:val="006E53E8"/>
    <w:rsid w:val="006E54AC"/>
    <w:rsid w:val="006E54FA"/>
    <w:rsid w:val="006E5A26"/>
    <w:rsid w:val="006E5B72"/>
    <w:rsid w:val="006E5C17"/>
    <w:rsid w:val="006E5D1D"/>
    <w:rsid w:val="006E5D1F"/>
    <w:rsid w:val="006E5E0C"/>
    <w:rsid w:val="006E649F"/>
    <w:rsid w:val="006E650A"/>
    <w:rsid w:val="006E65A2"/>
    <w:rsid w:val="006E6B40"/>
    <w:rsid w:val="006E6CA3"/>
    <w:rsid w:val="006E6CE5"/>
    <w:rsid w:val="006E6EE2"/>
    <w:rsid w:val="006E717B"/>
    <w:rsid w:val="006E7439"/>
    <w:rsid w:val="006E7584"/>
    <w:rsid w:val="006E76C9"/>
    <w:rsid w:val="006E7C0D"/>
    <w:rsid w:val="006E7F77"/>
    <w:rsid w:val="006F004F"/>
    <w:rsid w:val="006F01A9"/>
    <w:rsid w:val="006F0300"/>
    <w:rsid w:val="006F040D"/>
    <w:rsid w:val="006F06D3"/>
    <w:rsid w:val="006F0DB1"/>
    <w:rsid w:val="006F115F"/>
    <w:rsid w:val="006F1245"/>
    <w:rsid w:val="006F1499"/>
    <w:rsid w:val="006F175C"/>
    <w:rsid w:val="006F1BDE"/>
    <w:rsid w:val="006F1D27"/>
    <w:rsid w:val="006F2186"/>
    <w:rsid w:val="006F230F"/>
    <w:rsid w:val="006F2598"/>
    <w:rsid w:val="006F2B51"/>
    <w:rsid w:val="006F2C80"/>
    <w:rsid w:val="006F2D4A"/>
    <w:rsid w:val="006F3277"/>
    <w:rsid w:val="006F3918"/>
    <w:rsid w:val="006F3BBC"/>
    <w:rsid w:val="006F3F5D"/>
    <w:rsid w:val="006F3FCA"/>
    <w:rsid w:val="006F447A"/>
    <w:rsid w:val="006F4E01"/>
    <w:rsid w:val="006F59EF"/>
    <w:rsid w:val="006F5DB4"/>
    <w:rsid w:val="006F5F13"/>
    <w:rsid w:val="006F6132"/>
    <w:rsid w:val="006F666F"/>
    <w:rsid w:val="006F6A3D"/>
    <w:rsid w:val="006F6B54"/>
    <w:rsid w:val="006F6D0D"/>
    <w:rsid w:val="006F6F48"/>
    <w:rsid w:val="006F7247"/>
    <w:rsid w:val="006F7496"/>
    <w:rsid w:val="006F7820"/>
    <w:rsid w:val="0070025A"/>
    <w:rsid w:val="007002B8"/>
    <w:rsid w:val="00700A5A"/>
    <w:rsid w:val="00700BC0"/>
    <w:rsid w:val="00700C5F"/>
    <w:rsid w:val="00700CA6"/>
    <w:rsid w:val="00700CDE"/>
    <w:rsid w:val="00700E46"/>
    <w:rsid w:val="00700F97"/>
    <w:rsid w:val="007019DA"/>
    <w:rsid w:val="00701CBF"/>
    <w:rsid w:val="00701FB0"/>
    <w:rsid w:val="00702013"/>
    <w:rsid w:val="0070229E"/>
    <w:rsid w:val="00702DFF"/>
    <w:rsid w:val="00703508"/>
    <w:rsid w:val="00703868"/>
    <w:rsid w:val="00703B74"/>
    <w:rsid w:val="00703C43"/>
    <w:rsid w:val="00703F6C"/>
    <w:rsid w:val="0070439B"/>
    <w:rsid w:val="00704618"/>
    <w:rsid w:val="007048EF"/>
    <w:rsid w:val="00704991"/>
    <w:rsid w:val="00704B0D"/>
    <w:rsid w:val="00704B12"/>
    <w:rsid w:val="00704BB7"/>
    <w:rsid w:val="00704EF2"/>
    <w:rsid w:val="00705791"/>
    <w:rsid w:val="00705A14"/>
    <w:rsid w:val="0070601D"/>
    <w:rsid w:val="00706083"/>
    <w:rsid w:val="00706812"/>
    <w:rsid w:val="00706823"/>
    <w:rsid w:val="0070692B"/>
    <w:rsid w:val="00706943"/>
    <w:rsid w:val="00706A04"/>
    <w:rsid w:val="00707442"/>
    <w:rsid w:val="0070778F"/>
    <w:rsid w:val="00707C5B"/>
    <w:rsid w:val="00707D85"/>
    <w:rsid w:val="00707E32"/>
    <w:rsid w:val="00707E9E"/>
    <w:rsid w:val="00707EC4"/>
    <w:rsid w:val="00710105"/>
    <w:rsid w:val="007106A8"/>
    <w:rsid w:val="00710963"/>
    <w:rsid w:val="007109EC"/>
    <w:rsid w:val="00710A46"/>
    <w:rsid w:val="00710B50"/>
    <w:rsid w:val="00711036"/>
    <w:rsid w:val="00711138"/>
    <w:rsid w:val="00711347"/>
    <w:rsid w:val="00711AB3"/>
    <w:rsid w:val="00711ACA"/>
    <w:rsid w:val="00711D26"/>
    <w:rsid w:val="00711D7F"/>
    <w:rsid w:val="00711FC4"/>
    <w:rsid w:val="00712611"/>
    <w:rsid w:val="0071296A"/>
    <w:rsid w:val="00712B58"/>
    <w:rsid w:val="00712C73"/>
    <w:rsid w:val="00712DA9"/>
    <w:rsid w:val="00713348"/>
    <w:rsid w:val="00713DBD"/>
    <w:rsid w:val="007141C8"/>
    <w:rsid w:val="007144AB"/>
    <w:rsid w:val="00714CE8"/>
    <w:rsid w:val="007158E5"/>
    <w:rsid w:val="00716018"/>
    <w:rsid w:val="007163A0"/>
    <w:rsid w:val="007163EE"/>
    <w:rsid w:val="00716439"/>
    <w:rsid w:val="0071646F"/>
    <w:rsid w:val="00716E6C"/>
    <w:rsid w:val="00716EB3"/>
    <w:rsid w:val="00717A29"/>
    <w:rsid w:val="00717CB5"/>
    <w:rsid w:val="00717EB3"/>
    <w:rsid w:val="00720EDD"/>
    <w:rsid w:val="00721D5D"/>
    <w:rsid w:val="00721DF8"/>
    <w:rsid w:val="00721FD5"/>
    <w:rsid w:val="007226E0"/>
    <w:rsid w:val="007234A6"/>
    <w:rsid w:val="00723711"/>
    <w:rsid w:val="00723ACA"/>
    <w:rsid w:val="00723C2F"/>
    <w:rsid w:val="00724033"/>
    <w:rsid w:val="00724215"/>
    <w:rsid w:val="0072442A"/>
    <w:rsid w:val="00724728"/>
    <w:rsid w:val="00724909"/>
    <w:rsid w:val="00724EC8"/>
    <w:rsid w:val="0072501C"/>
    <w:rsid w:val="00725AA9"/>
    <w:rsid w:val="00726192"/>
    <w:rsid w:val="0072695B"/>
    <w:rsid w:val="00726A7D"/>
    <w:rsid w:val="00726E91"/>
    <w:rsid w:val="007270D9"/>
    <w:rsid w:val="007270E5"/>
    <w:rsid w:val="00727119"/>
    <w:rsid w:val="007276F1"/>
    <w:rsid w:val="00727791"/>
    <w:rsid w:val="007278F4"/>
    <w:rsid w:val="00727F6F"/>
    <w:rsid w:val="00727F72"/>
    <w:rsid w:val="00727FE4"/>
    <w:rsid w:val="0073021E"/>
    <w:rsid w:val="00730A3A"/>
    <w:rsid w:val="00730E0E"/>
    <w:rsid w:val="007311B3"/>
    <w:rsid w:val="007311BD"/>
    <w:rsid w:val="00731298"/>
    <w:rsid w:val="00731CC8"/>
    <w:rsid w:val="00731D82"/>
    <w:rsid w:val="007325C3"/>
    <w:rsid w:val="00732C40"/>
    <w:rsid w:val="00732C90"/>
    <w:rsid w:val="00732E49"/>
    <w:rsid w:val="00732F51"/>
    <w:rsid w:val="00733029"/>
    <w:rsid w:val="00733056"/>
    <w:rsid w:val="00733137"/>
    <w:rsid w:val="0073316D"/>
    <w:rsid w:val="0073350C"/>
    <w:rsid w:val="00733734"/>
    <w:rsid w:val="007337E2"/>
    <w:rsid w:val="00733C71"/>
    <w:rsid w:val="00733CD0"/>
    <w:rsid w:val="00734B8D"/>
    <w:rsid w:val="007351EF"/>
    <w:rsid w:val="00735620"/>
    <w:rsid w:val="007357F7"/>
    <w:rsid w:val="00735A60"/>
    <w:rsid w:val="0073607B"/>
    <w:rsid w:val="00736125"/>
    <w:rsid w:val="00736497"/>
    <w:rsid w:val="007365C3"/>
    <w:rsid w:val="00736B53"/>
    <w:rsid w:val="00736B8C"/>
    <w:rsid w:val="00736FE1"/>
    <w:rsid w:val="007372C0"/>
    <w:rsid w:val="0073774F"/>
    <w:rsid w:val="00740605"/>
    <w:rsid w:val="007406F5"/>
    <w:rsid w:val="00740F7F"/>
    <w:rsid w:val="007410A9"/>
    <w:rsid w:val="007411C6"/>
    <w:rsid w:val="00741418"/>
    <w:rsid w:val="00741734"/>
    <w:rsid w:val="00742291"/>
    <w:rsid w:val="00742502"/>
    <w:rsid w:val="007425FE"/>
    <w:rsid w:val="00742670"/>
    <w:rsid w:val="00742AEA"/>
    <w:rsid w:val="00742E96"/>
    <w:rsid w:val="007431E3"/>
    <w:rsid w:val="007433FD"/>
    <w:rsid w:val="007434E7"/>
    <w:rsid w:val="007436C5"/>
    <w:rsid w:val="00743927"/>
    <w:rsid w:val="00743A1A"/>
    <w:rsid w:val="00743A52"/>
    <w:rsid w:val="00743BC1"/>
    <w:rsid w:val="00743BD7"/>
    <w:rsid w:val="00744172"/>
    <w:rsid w:val="007445B9"/>
    <w:rsid w:val="00744E4A"/>
    <w:rsid w:val="00745175"/>
    <w:rsid w:val="0074593D"/>
    <w:rsid w:val="00745CD0"/>
    <w:rsid w:val="0074615D"/>
    <w:rsid w:val="007463B1"/>
    <w:rsid w:val="00746509"/>
    <w:rsid w:val="00746B0D"/>
    <w:rsid w:val="00746C7F"/>
    <w:rsid w:val="00746EC5"/>
    <w:rsid w:val="007472A4"/>
    <w:rsid w:val="00747FFD"/>
    <w:rsid w:val="007506D1"/>
    <w:rsid w:val="0075083B"/>
    <w:rsid w:val="00750E93"/>
    <w:rsid w:val="00750F88"/>
    <w:rsid w:val="0075146D"/>
    <w:rsid w:val="00751E8C"/>
    <w:rsid w:val="007523EF"/>
    <w:rsid w:val="00752460"/>
    <w:rsid w:val="0075256A"/>
    <w:rsid w:val="007529C7"/>
    <w:rsid w:val="00752C48"/>
    <w:rsid w:val="00752E66"/>
    <w:rsid w:val="00752F50"/>
    <w:rsid w:val="0075308D"/>
    <w:rsid w:val="0075337A"/>
    <w:rsid w:val="0075381E"/>
    <w:rsid w:val="007538EA"/>
    <w:rsid w:val="00753BC3"/>
    <w:rsid w:val="00753F74"/>
    <w:rsid w:val="0075443C"/>
    <w:rsid w:val="00754735"/>
    <w:rsid w:val="007547D0"/>
    <w:rsid w:val="00754CAC"/>
    <w:rsid w:val="00755E87"/>
    <w:rsid w:val="007561E0"/>
    <w:rsid w:val="0075707E"/>
    <w:rsid w:val="00757476"/>
    <w:rsid w:val="00757490"/>
    <w:rsid w:val="00757562"/>
    <w:rsid w:val="00757EB9"/>
    <w:rsid w:val="00760025"/>
    <w:rsid w:val="00760A4C"/>
    <w:rsid w:val="00760B18"/>
    <w:rsid w:val="00760DCE"/>
    <w:rsid w:val="007620A3"/>
    <w:rsid w:val="007620DC"/>
    <w:rsid w:val="007624D2"/>
    <w:rsid w:val="007624F8"/>
    <w:rsid w:val="00762506"/>
    <w:rsid w:val="007628D1"/>
    <w:rsid w:val="007628D8"/>
    <w:rsid w:val="00762A1B"/>
    <w:rsid w:val="00762B14"/>
    <w:rsid w:val="00762D79"/>
    <w:rsid w:val="007631E9"/>
    <w:rsid w:val="007632C6"/>
    <w:rsid w:val="00763990"/>
    <w:rsid w:val="00763EC9"/>
    <w:rsid w:val="00763F48"/>
    <w:rsid w:val="00764178"/>
    <w:rsid w:val="00764728"/>
    <w:rsid w:val="00764845"/>
    <w:rsid w:val="00764FC7"/>
    <w:rsid w:val="00765147"/>
    <w:rsid w:val="007659F6"/>
    <w:rsid w:val="00765EE4"/>
    <w:rsid w:val="00765FF8"/>
    <w:rsid w:val="00766784"/>
    <w:rsid w:val="00766BCC"/>
    <w:rsid w:val="00766F1E"/>
    <w:rsid w:val="007675DA"/>
    <w:rsid w:val="00767D28"/>
    <w:rsid w:val="00767E16"/>
    <w:rsid w:val="0077046B"/>
    <w:rsid w:val="007706FB"/>
    <w:rsid w:val="00770912"/>
    <w:rsid w:val="00770AB6"/>
    <w:rsid w:val="00770B97"/>
    <w:rsid w:val="0077162D"/>
    <w:rsid w:val="007717FB"/>
    <w:rsid w:val="00772448"/>
    <w:rsid w:val="00772A63"/>
    <w:rsid w:val="00772BA6"/>
    <w:rsid w:val="00772F9F"/>
    <w:rsid w:val="00773049"/>
    <w:rsid w:val="007733EA"/>
    <w:rsid w:val="0077388A"/>
    <w:rsid w:val="00775009"/>
    <w:rsid w:val="007751C0"/>
    <w:rsid w:val="00775A4A"/>
    <w:rsid w:val="00775AAF"/>
    <w:rsid w:val="00775BF3"/>
    <w:rsid w:val="007761D1"/>
    <w:rsid w:val="00776645"/>
    <w:rsid w:val="0077676F"/>
    <w:rsid w:val="00776A2F"/>
    <w:rsid w:val="00776EC5"/>
    <w:rsid w:val="007775A5"/>
    <w:rsid w:val="00777A58"/>
    <w:rsid w:val="00777AB7"/>
    <w:rsid w:val="00777C71"/>
    <w:rsid w:val="00780059"/>
    <w:rsid w:val="0078008F"/>
    <w:rsid w:val="0078018C"/>
    <w:rsid w:val="007801EE"/>
    <w:rsid w:val="007807A8"/>
    <w:rsid w:val="00780D4F"/>
    <w:rsid w:val="00780F60"/>
    <w:rsid w:val="00781195"/>
    <w:rsid w:val="0078127F"/>
    <w:rsid w:val="007812C7"/>
    <w:rsid w:val="0078176F"/>
    <w:rsid w:val="00781895"/>
    <w:rsid w:val="0078192A"/>
    <w:rsid w:val="00781CBD"/>
    <w:rsid w:val="00782004"/>
    <w:rsid w:val="00782045"/>
    <w:rsid w:val="007829A0"/>
    <w:rsid w:val="00782DFA"/>
    <w:rsid w:val="00782E52"/>
    <w:rsid w:val="00782F59"/>
    <w:rsid w:val="0078330C"/>
    <w:rsid w:val="00783629"/>
    <w:rsid w:val="00783ACC"/>
    <w:rsid w:val="007842C3"/>
    <w:rsid w:val="007843C8"/>
    <w:rsid w:val="007844A0"/>
    <w:rsid w:val="00784A75"/>
    <w:rsid w:val="00784DE8"/>
    <w:rsid w:val="007852C7"/>
    <w:rsid w:val="0078626E"/>
    <w:rsid w:val="0078643D"/>
    <w:rsid w:val="00786918"/>
    <w:rsid w:val="00786B12"/>
    <w:rsid w:val="00787277"/>
    <w:rsid w:val="00787979"/>
    <w:rsid w:val="00790224"/>
    <w:rsid w:val="00790318"/>
    <w:rsid w:val="0079059C"/>
    <w:rsid w:val="007911A6"/>
    <w:rsid w:val="00791312"/>
    <w:rsid w:val="00791A29"/>
    <w:rsid w:val="00791DBC"/>
    <w:rsid w:val="007921FE"/>
    <w:rsid w:val="00792B1F"/>
    <w:rsid w:val="00792CAF"/>
    <w:rsid w:val="00792CF9"/>
    <w:rsid w:val="00792F06"/>
    <w:rsid w:val="00793435"/>
    <w:rsid w:val="0079347B"/>
    <w:rsid w:val="00793706"/>
    <w:rsid w:val="00793720"/>
    <w:rsid w:val="007938D3"/>
    <w:rsid w:val="00793EB0"/>
    <w:rsid w:val="007943DD"/>
    <w:rsid w:val="007944AF"/>
    <w:rsid w:val="007948CC"/>
    <w:rsid w:val="00794B60"/>
    <w:rsid w:val="00794CAA"/>
    <w:rsid w:val="00794CB0"/>
    <w:rsid w:val="00794FE0"/>
    <w:rsid w:val="00795125"/>
    <w:rsid w:val="00795226"/>
    <w:rsid w:val="007952CD"/>
    <w:rsid w:val="0079567D"/>
    <w:rsid w:val="0079580C"/>
    <w:rsid w:val="007958F9"/>
    <w:rsid w:val="00795997"/>
    <w:rsid w:val="00795A42"/>
    <w:rsid w:val="00795B71"/>
    <w:rsid w:val="0079618D"/>
    <w:rsid w:val="00796251"/>
    <w:rsid w:val="00796611"/>
    <w:rsid w:val="007969C6"/>
    <w:rsid w:val="00796C1A"/>
    <w:rsid w:val="00796D1E"/>
    <w:rsid w:val="00797205"/>
    <w:rsid w:val="0079749E"/>
    <w:rsid w:val="007975F6"/>
    <w:rsid w:val="00797773"/>
    <w:rsid w:val="007979F3"/>
    <w:rsid w:val="00797C19"/>
    <w:rsid w:val="007A011B"/>
    <w:rsid w:val="007A0894"/>
    <w:rsid w:val="007A09AE"/>
    <w:rsid w:val="007A0D8C"/>
    <w:rsid w:val="007A10F1"/>
    <w:rsid w:val="007A1152"/>
    <w:rsid w:val="007A12E0"/>
    <w:rsid w:val="007A1482"/>
    <w:rsid w:val="007A1A2B"/>
    <w:rsid w:val="007A1AF9"/>
    <w:rsid w:val="007A217D"/>
    <w:rsid w:val="007A23E0"/>
    <w:rsid w:val="007A3654"/>
    <w:rsid w:val="007A3916"/>
    <w:rsid w:val="007A3D58"/>
    <w:rsid w:val="007A3F92"/>
    <w:rsid w:val="007A3FC2"/>
    <w:rsid w:val="007A403C"/>
    <w:rsid w:val="007A4150"/>
    <w:rsid w:val="007A4510"/>
    <w:rsid w:val="007A4DD9"/>
    <w:rsid w:val="007A59FE"/>
    <w:rsid w:val="007A60A2"/>
    <w:rsid w:val="007A62D0"/>
    <w:rsid w:val="007A636D"/>
    <w:rsid w:val="007A6925"/>
    <w:rsid w:val="007A6AF7"/>
    <w:rsid w:val="007A6CD6"/>
    <w:rsid w:val="007A6CEF"/>
    <w:rsid w:val="007A72E6"/>
    <w:rsid w:val="007A72E9"/>
    <w:rsid w:val="007A736B"/>
    <w:rsid w:val="007A77CA"/>
    <w:rsid w:val="007A7E0E"/>
    <w:rsid w:val="007B0057"/>
    <w:rsid w:val="007B04E3"/>
    <w:rsid w:val="007B058F"/>
    <w:rsid w:val="007B067D"/>
    <w:rsid w:val="007B07CA"/>
    <w:rsid w:val="007B10BF"/>
    <w:rsid w:val="007B12A6"/>
    <w:rsid w:val="007B147B"/>
    <w:rsid w:val="007B18BF"/>
    <w:rsid w:val="007B1E57"/>
    <w:rsid w:val="007B2121"/>
    <w:rsid w:val="007B25D0"/>
    <w:rsid w:val="007B25DA"/>
    <w:rsid w:val="007B261A"/>
    <w:rsid w:val="007B29BA"/>
    <w:rsid w:val="007B323A"/>
    <w:rsid w:val="007B35B3"/>
    <w:rsid w:val="007B3808"/>
    <w:rsid w:val="007B4270"/>
    <w:rsid w:val="007B4285"/>
    <w:rsid w:val="007B5AA7"/>
    <w:rsid w:val="007B5E57"/>
    <w:rsid w:val="007B6251"/>
    <w:rsid w:val="007B63F4"/>
    <w:rsid w:val="007B6546"/>
    <w:rsid w:val="007B6B69"/>
    <w:rsid w:val="007B71B8"/>
    <w:rsid w:val="007B75FF"/>
    <w:rsid w:val="007B773D"/>
    <w:rsid w:val="007B7CD1"/>
    <w:rsid w:val="007C02DF"/>
    <w:rsid w:val="007C0BD8"/>
    <w:rsid w:val="007C0C1C"/>
    <w:rsid w:val="007C134D"/>
    <w:rsid w:val="007C168B"/>
    <w:rsid w:val="007C17E3"/>
    <w:rsid w:val="007C220C"/>
    <w:rsid w:val="007C2B5B"/>
    <w:rsid w:val="007C2D9D"/>
    <w:rsid w:val="007C335A"/>
    <w:rsid w:val="007C4133"/>
    <w:rsid w:val="007C450E"/>
    <w:rsid w:val="007C4528"/>
    <w:rsid w:val="007C4911"/>
    <w:rsid w:val="007C4CD7"/>
    <w:rsid w:val="007C4DC9"/>
    <w:rsid w:val="007C503E"/>
    <w:rsid w:val="007C5134"/>
    <w:rsid w:val="007C551B"/>
    <w:rsid w:val="007C57AD"/>
    <w:rsid w:val="007C5F67"/>
    <w:rsid w:val="007C6206"/>
    <w:rsid w:val="007C6465"/>
    <w:rsid w:val="007C66D2"/>
    <w:rsid w:val="007C6A49"/>
    <w:rsid w:val="007C6F12"/>
    <w:rsid w:val="007C7246"/>
    <w:rsid w:val="007C7765"/>
    <w:rsid w:val="007C79C3"/>
    <w:rsid w:val="007C79CB"/>
    <w:rsid w:val="007C7DCB"/>
    <w:rsid w:val="007D0266"/>
    <w:rsid w:val="007D07D5"/>
    <w:rsid w:val="007D0A19"/>
    <w:rsid w:val="007D0A63"/>
    <w:rsid w:val="007D0B3A"/>
    <w:rsid w:val="007D1408"/>
    <w:rsid w:val="007D14D8"/>
    <w:rsid w:val="007D14E0"/>
    <w:rsid w:val="007D1A6E"/>
    <w:rsid w:val="007D1C13"/>
    <w:rsid w:val="007D1C9E"/>
    <w:rsid w:val="007D1CD7"/>
    <w:rsid w:val="007D1DEC"/>
    <w:rsid w:val="007D23A1"/>
    <w:rsid w:val="007D2956"/>
    <w:rsid w:val="007D2F41"/>
    <w:rsid w:val="007D3088"/>
    <w:rsid w:val="007D3296"/>
    <w:rsid w:val="007D3330"/>
    <w:rsid w:val="007D45CE"/>
    <w:rsid w:val="007D491C"/>
    <w:rsid w:val="007D54B0"/>
    <w:rsid w:val="007D55E5"/>
    <w:rsid w:val="007D562F"/>
    <w:rsid w:val="007D5789"/>
    <w:rsid w:val="007D5FD9"/>
    <w:rsid w:val="007D6029"/>
    <w:rsid w:val="007D62EC"/>
    <w:rsid w:val="007D658D"/>
    <w:rsid w:val="007D6980"/>
    <w:rsid w:val="007D6AE5"/>
    <w:rsid w:val="007D6FC0"/>
    <w:rsid w:val="007D70EE"/>
    <w:rsid w:val="007D721F"/>
    <w:rsid w:val="007D72AD"/>
    <w:rsid w:val="007D7973"/>
    <w:rsid w:val="007D7DEF"/>
    <w:rsid w:val="007E07F1"/>
    <w:rsid w:val="007E0BD4"/>
    <w:rsid w:val="007E0D60"/>
    <w:rsid w:val="007E0DF4"/>
    <w:rsid w:val="007E0FF5"/>
    <w:rsid w:val="007E14E7"/>
    <w:rsid w:val="007E2175"/>
    <w:rsid w:val="007E23E1"/>
    <w:rsid w:val="007E28B1"/>
    <w:rsid w:val="007E28DD"/>
    <w:rsid w:val="007E29A1"/>
    <w:rsid w:val="007E2E95"/>
    <w:rsid w:val="007E2ECA"/>
    <w:rsid w:val="007E3007"/>
    <w:rsid w:val="007E3305"/>
    <w:rsid w:val="007E3674"/>
    <w:rsid w:val="007E36F3"/>
    <w:rsid w:val="007E3B26"/>
    <w:rsid w:val="007E3E24"/>
    <w:rsid w:val="007E3ED2"/>
    <w:rsid w:val="007E4350"/>
    <w:rsid w:val="007E44A1"/>
    <w:rsid w:val="007E47B7"/>
    <w:rsid w:val="007E4B30"/>
    <w:rsid w:val="007E4B6C"/>
    <w:rsid w:val="007E5099"/>
    <w:rsid w:val="007E5395"/>
    <w:rsid w:val="007E5989"/>
    <w:rsid w:val="007E5E01"/>
    <w:rsid w:val="007E5E15"/>
    <w:rsid w:val="007E6202"/>
    <w:rsid w:val="007E663D"/>
    <w:rsid w:val="007E6BD3"/>
    <w:rsid w:val="007E6F3A"/>
    <w:rsid w:val="007E79B7"/>
    <w:rsid w:val="007E7CDA"/>
    <w:rsid w:val="007F09ED"/>
    <w:rsid w:val="007F0A0B"/>
    <w:rsid w:val="007F0D15"/>
    <w:rsid w:val="007F0FF2"/>
    <w:rsid w:val="007F11F6"/>
    <w:rsid w:val="007F130E"/>
    <w:rsid w:val="007F148A"/>
    <w:rsid w:val="007F1535"/>
    <w:rsid w:val="007F16B2"/>
    <w:rsid w:val="007F1930"/>
    <w:rsid w:val="007F1B91"/>
    <w:rsid w:val="007F204D"/>
    <w:rsid w:val="007F27E8"/>
    <w:rsid w:val="007F2C38"/>
    <w:rsid w:val="007F2F15"/>
    <w:rsid w:val="007F307E"/>
    <w:rsid w:val="007F3226"/>
    <w:rsid w:val="007F3502"/>
    <w:rsid w:val="007F38B7"/>
    <w:rsid w:val="007F3F60"/>
    <w:rsid w:val="007F3F79"/>
    <w:rsid w:val="007F3F9B"/>
    <w:rsid w:val="007F402D"/>
    <w:rsid w:val="007F436A"/>
    <w:rsid w:val="007F44CD"/>
    <w:rsid w:val="007F47B2"/>
    <w:rsid w:val="007F4B92"/>
    <w:rsid w:val="007F5114"/>
    <w:rsid w:val="007F5542"/>
    <w:rsid w:val="007F5719"/>
    <w:rsid w:val="007F598F"/>
    <w:rsid w:val="007F5E26"/>
    <w:rsid w:val="007F6024"/>
    <w:rsid w:val="007F632B"/>
    <w:rsid w:val="007F6423"/>
    <w:rsid w:val="007F6675"/>
    <w:rsid w:val="007F6DB2"/>
    <w:rsid w:val="007F6F42"/>
    <w:rsid w:val="007F71D3"/>
    <w:rsid w:val="007F7BDA"/>
    <w:rsid w:val="00800745"/>
    <w:rsid w:val="0080087B"/>
    <w:rsid w:val="00800EE9"/>
    <w:rsid w:val="00801872"/>
    <w:rsid w:val="00802D26"/>
    <w:rsid w:val="00803BA4"/>
    <w:rsid w:val="00804200"/>
    <w:rsid w:val="008043E3"/>
    <w:rsid w:val="008044D2"/>
    <w:rsid w:val="008046BD"/>
    <w:rsid w:val="008056D0"/>
    <w:rsid w:val="00805712"/>
    <w:rsid w:val="00805948"/>
    <w:rsid w:val="00805DD6"/>
    <w:rsid w:val="008067B6"/>
    <w:rsid w:val="0080681B"/>
    <w:rsid w:val="008068A3"/>
    <w:rsid w:val="008069D2"/>
    <w:rsid w:val="00806BA5"/>
    <w:rsid w:val="00806CC7"/>
    <w:rsid w:val="00806D66"/>
    <w:rsid w:val="00806E5B"/>
    <w:rsid w:val="00806FBF"/>
    <w:rsid w:val="008072DE"/>
    <w:rsid w:val="008075E3"/>
    <w:rsid w:val="0080799F"/>
    <w:rsid w:val="008100EB"/>
    <w:rsid w:val="008109CF"/>
    <w:rsid w:val="00810C4F"/>
    <w:rsid w:val="008117A7"/>
    <w:rsid w:val="00811FD7"/>
    <w:rsid w:val="00812B95"/>
    <w:rsid w:val="00812E1E"/>
    <w:rsid w:val="00812F06"/>
    <w:rsid w:val="008137CA"/>
    <w:rsid w:val="00813844"/>
    <w:rsid w:val="008139D7"/>
    <w:rsid w:val="00813A4D"/>
    <w:rsid w:val="00813D69"/>
    <w:rsid w:val="008140DE"/>
    <w:rsid w:val="008148F6"/>
    <w:rsid w:val="00814F27"/>
    <w:rsid w:val="00814FD8"/>
    <w:rsid w:val="008157E8"/>
    <w:rsid w:val="00815A7B"/>
    <w:rsid w:val="0081746A"/>
    <w:rsid w:val="00817F97"/>
    <w:rsid w:val="00820380"/>
    <w:rsid w:val="0082082F"/>
    <w:rsid w:val="00820DF6"/>
    <w:rsid w:val="00820E12"/>
    <w:rsid w:val="00820F86"/>
    <w:rsid w:val="00821058"/>
    <w:rsid w:val="008212C6"/>
    <w:rsid w:val="00821308"/>
    <w:rsid w:val="008216F9"/>
    <w:rsid w:val="008218A0"/>
    <w:rsid w:val="00821A06"/>
    <w:rsid w:val="00821B32"/>
    <w:rsid w:val="00821EA9"/>
    <w:rsid w:val="00821FEF"/>
    <w:rsid w:val="0082215F"/>
    <w:rsid w:val="00822465"/>
    <w:rsid w:val="0082269B"/>
    <w:rsid w:val="00822F3C"/>
    <w:rsid w:val="008231C3"/>
    <w:rsid w:val="0082346D"/>
    <w:rsid w:val="008238A3"/>
    <w:rsid w:val="00823C18"/>
    <w:rsid w:val="00823C9B"/>
    <w:rsid w:val="00823D4A"/>
    <w:rsid w:val="0082413D"/>
    <w:rsid w:val="008246B4"/>
    <w:rsid w:val="008247ED"/>
    <w:rsid w:val="00824E9C"/>
    <w:rsid w:val="008250D3"/>
    <w:rsid w:val="008250EF"/>
    <w:rsid w:val="0082553C"/>
    <w:rsid w:val="00825729"/>
    <w:rsid w:val="00825741"/>
    <w:rsid w:val="0082587C"/>
    <w:rsid w:val="0082595E"/>
    <w:rsid w:val="00825BC8"/>
    <w:rsid w:val="008262DE"/>
    <w:rsid w:val="0082690A"/>
    <w:rsid w:val="008269E2"/>
    <w:rsid w:val="00826C3D"/>
    <w:rsid w:val="00826D7C"/>
    <w:rsid w:val="00826E56"/>
    <w:rsid w:val="008272A5"/>
    <w:rsid w:val="0082788E"/>
    <w:rsid w:val="008305FE"/>
    <w:rsid w:val="00830720"/>
    <w:rsid w:val="0083099D"/>
    <w:rsid w:val="008309AD"/>
    <w:rsid w:val="00830D1A"/>
    <w:rsid w:val="00831297"/>
    <w:rsid w:val="0083164A"/>
    <w:rsid w:val="00831B85"/>
    <w:rsid w:val="00831DD3"/>
    <w:rsid w:val="00831E70"/>
    <w:rsid w:val="00831EB0"/>
    <w:rsid w:val="00831F17"/>
    <w:rsid w:val="00832424"/>
    <w:rsid w:val="0083247A"/>
    <w:rsid w:val="00832CDB"/>
    <w:rsid w:val="008330D2"/>
    <w:rsid w:val="00833500"/>
    <w:rsid w:val="008337DA"/>
    <w:rsid w:val="00833984"/>
    <w:rsid w:val="00833B3B"/>
    <w:rsid w:val="00833B7F"/>
    <w:rsid w:val="0083408E"/>
    <w:rsid w:val="008347F4"/>
    <w:rsid w:val="00834BFB"/>
    <w:rsid w:val="00834C1C"/>
    <w:rsid w:val="008356D8"/>
    <w:rsid w:val="008358DB"/>
    <w:rsid w:val="00836405"/>
    <w:rsid w:val="00836526"/>
    <w:rsid w:val="0083672B"/>
    <w:rsid w:val="00836828"/>
    <w:rsid w:val="00836DBA"/>
    <w:rsid w:val="00836F45"/>
    <w:rsid w:val="00837431"/>
    <w:rsid w:val="0083744E"/>
    <w:rsid w:val="00837B76"/>
    <w:rsid w:val="00837C8A"/>
    <w:rsid w:val="00837CFA"/>
    <w:rsid w:val="00837D40"/>
    <w:rsid w:val="00840086"/>
    <w:rsid w:val="0084038C"/>
    <w:rsid w:val="008403A0"/>
    <w:rsid w:val="008403E2"/>
    <w:rsid w:val="00840973"/>
    <w:rsid w:val="00840C18"/>
    <w:rsid w:val="00840CD5"/>
    <w:rsid w:val="00840E42"/>
    <w:rsid w:val="0084150C"/>
    <w:rsid w:val="00842A93"/>
    <w:rsid w:val="00842AB1"/>
    <w:rsid w:val="00842C6B"/>
    <w:rsid w:val="00842D2D"/>
    <w:rsid w:val="00842D96"/>
    <w:rsid w:val="00842D9B"/>
    <w:rsid w:val="00842ED6"/>
    <w:rsid w:val="00843135"/>
    <w:rsid w:val="00843346"/>
    <w:rsid w:val="00843812"/>
    <w:rsid w:val="00843EB0"/>
    <w:rsid w:val="00844229"/>
    <w:rsid w:val="00844465"/>
    <w:rsid w:val="0084493F"/>
    <w:rsid w:val="008449EE"/>
    <w:rsid w:val="0084540A"/>
    <w:rsid w:val="00845729"/>
    <w:rsid w:val="00845A03"/>
    <w:rsid w:val="00845C7B"/>
    <w:rsid w:val="00845FBE"/>
    <w:rsid w:val="0084605D"/>
    <w:rsid w:val="008460CA"/>
    <w:rsid w:val="00846100"/>
    <w:rsid w:val="0084643B"/>
    <w:rsid w:val="00846CDE"/>
    <w:rsid w:val="0085047D"/>
    <w:rsid w:val="008504B4"/>
    <w:rsid w:val="0085070C"/>
    <w:rsid w:val="00850BFE"/>
    <w:rsid w:val="00850C4B"/>
    <w:rsid w:val="00850D46"/>
    <w:rsid w:val="00850E95"/>
    <w:rsid w:val="00850FFF"/>
    <w:rsid w:val="008514A0"/>
    <w:rsid w:val="00851540"/>
    <w:rsid w:val="008517F5"/>
    <w:rsid w:val="0085183F"/>
    <w:rsid w:val="00851BEA"/>
    <w:rsid w:val="0085247E"/>
    <w:rsid w:val="008529A9"/>
    <w:rsid w:val="00852AE7"/>
    <w:rsid w:val="00852C79"/>
    <w:rsid w:val="00853024"/>
    <w:rsid w:val="00853472"/>
    <w:rsid w:val="008539DF"/>
    <w:rsid w:val="00853C45"/>
    <w:rsid w:val="00853D60"/>
    <w:rsid w:val="008540B0"/>
    <w:rsid w:val="0085498B"/>
    <w:rsid w:val="00855739"/>
    <w:rsid w:val="00855A11"/>
    <w:rsid w:val="00855C40"/>
    <w:rsid w:val="00855FCD"/>
    <w:rsid w:val="00856319"/>
    <w:rsid w:val="0085666A"/>
    <w:rsid w:val="00856B6D"/>
    <w:rsid w:val="00857626"/>
    <w:rsid w:val="00857C54"/>
    <w:rsid w:val="00857CF0"/>
    <w:rsid w:val="00857EF4"/>
    <w:rsid w:val="008602A8"/>
    <w:rsid w:val="00860554"/>
    <w:rsid w:val="00860BD8"/>
    <w:rsid w:val="00860CCE"/>
    <w:rsid w:val="0086141B"/>
    <w:rsid w:val="008614A6"/>
    <w:rsid w:val="00861583"/>
    <w:rsid w:val="008618EE"/>
    <w:rsid w:val="00861F71"/>
    <w:rsid w:val="00862469"/>
    <w:rsid w:val="008624BE"/>
    <w:rsid w:val="008624CE"/>
    <w:rsid w:val="00862606"/>
    <w:rsid w:val="008628D6"/>
    <w:rsid w:val="0086317A"/>
    <w:rsid w:val="0086319A"/>
    <w:rsid w:val="008634C7"/>
    <w:rsid w:val="008634ED"/>
    <w:rsid w:val="00863659"/>
    <w:rsid w:val="0086378F"/>
    <w:rsid w:val="00863951"/>
    <w:rsid w:val="00863D74"/>
    <w:rsid w:val="00863E66"/>
    <w:rsid w:val="00863EAF"/>
    <w:rsid w:val="00863F99"/>
    <w:rsid w:val="0086436B"/>
    <w:rsid w:val="00864AAD"/>
    <w:rsid w:val="00864FE3"/>
    <w:rsid w:val="008653E0"/>
    <w:rsid w:val="008654E7"/>
    <w:rsid w:val="00865720"/>
    <w:rsid w:val="008660CE"/>
    <w:rsid w:val="008663D2"/>
    <w:rsid w:val="0086662F"/>
    <w:rsid w:val="00866AE0"/>
    <w:rsid w:val="00866DD2"/>
    <w:rsid w:val="00866E03"/>
    <w:rsid w:val="00866E92"/>
    <w:rsid w:val="00867559"/>
    <w:rsid w:val="00867D9B"/>
    <w:rsid w:val="008700DF"/>
    <w:rsid w:val="00870168"/>
    <w:rsid w:val="008701F1"/>
    <w:rsid w:val="00870483"/>
    <w:rsid w:val="00870710"/>
    <w:rsid w:val="008709FB"/>
    <w:rsid w:val="00870EA1"/>
    <w:rsid w:val="00870F59"/>
    <w:rsid w:val="008710FE"/>
    <w:rsid w:val="008711A5"/>
    <w:rsid w:val="00871281"/>
    <w:rsid w:val="008713C2"/>
    <w:rsid w:val="00871623"/>
    <w:rsid w:val="00871D1C"/>
    <w:rsid w:val="00872245"/>
    <w:rsid w:val="00872A4C"/>
    <w:rsid w:val="00873315"/>
    <w:rsid w:val="0087358A"/>
    <w:rsid w:val="0087388F"/>
    <w:rsid w:val="00873ED3"/>
    <w:rsid w:val="00874035"/>
    <w:rsid w:val="00874175"/>
    <w:rsid w:val="00874193"/>
    <w:rsid w:val="00874573"/>
    <w:rsid w:val="00874899"/>
    <w:rsid w:val="00874BD2"/>
    <w:rsid w:val="00874F97"/>
    <w:rsid w:val="0087509F"/>
    <w:rsid w:val="008757D5"/>
    <w:rsid w:val="00875B76"/>
    <w:rsid w:val="00875D12"/>
    <w:rsid w:val="00876111"/>
    <w:rsid w:val="0087621F"/>
    <w:rsid w:val="0087622A"/>
    <w:rsid w:val="008766E9"/>
    <w:rsid w:val="0087676C"/>
    <w:rsid w:val="0087691F"/>
    <w:rsid w:val="00876AC6"/>
    <w:rsid w:val="00876C18"/>
    <w:rsid w:val="00877034"/>
    <w:rsid w:val="00877620"/>
    <w:rsid w:val="008779E7"/>
    <w:rsid w:val="00877EFE"/>
    <w:rsid w:val="00880135"/>
    <w:rsid w:val="0088047B"/>
    <w:rsid w:val="008804D3"/>
    <w:rsid w:val="00880875"/>
    <w:rsid w:val="00880A78"/>
    <w:rsid w:val="008810BA"/>
    <w:rsid w:val="0088160F"/>
    <w:rsid w:val="00881A28"/>
    <w:rsid w:val="00881E80"/>
    <w:rsid w:val="00881F6C"/>
    <w:rsid w:val="00882180"/>
    <w:rsid w:val="0088261E"/>
    <w:rsid w:val="00882639"/>
    <w:rsid w:val="00882825"/>
    <w:rsid w:val="00882C43"/>
    <w:rsid w:val="00882F32"/>
    <w:rsid w:val="00882F37"/>
    <w:rsid w:val="00882FA5"/>
    <w:rsid w:val="0088304B"/>
    <w:rsid w:val="008838AA"/>
    <w:rsid w:val="008839A2"/>
    <w:rsid w:val="00883AE6"/>
    <w:rsid w:val="00884077"/>
    <w:rsid w:val="00884209"/>
    <w:rsid w:val="008844DA"/>
    <w:rsid w:val="008845C1"/>
    <w:rsid w:val="00884773"/>
    <w:rsid w:val="00885ADE"/>
    <w:rsid w:val="00885D45"/>
    <w:rsid w:val="00885DCE"/>
    <w:rsid w:val="00885F1D"/>
    <w:rsid w:val="00886C3A"/>
    <w:rsid w:val="008871B4"/>
    <w:rsid w:val="008875E7"/>
    <w:rsid w:val="00887791"/>
    <w:rsid w:val="00887CF5"/>
    <w:rsid w:val="00887D30"/>
    <w:rsid w:val="00887EC6"/>
    <w:rsid w:val="008904CE"/>
    <w:rsid w:val="00890CC3"/>
    <w:rsid w:val="008911AF"/>
    <w:rsid w:val="00891543"/>
    <w:rsid w:val="00891661"/>
    <w:rsid w:val="008916FD"/>
    <w:rsid w:val="0089175D"/>
    <w:rsid w:val="00891B05"/>
    <w:rsid w:val="00891C05"/>
    <w:rsid w:val="00891D78"/>
    <w:rsid w:val="008927A1"/>
    <w:rsid w:val="0089289D"/>
    <w:rsid w:val="00892FA8"/>
    <w:rsid w:val="0089321B"/>
    <w:rsid w:val="00893234"/>
    <w:rsid w:val="00893369"/>
    <w:rsid w:val="008935D9"/>
    <w:rsid w:val="0089405E"/>
    <w:rsid w:val="0089410E"/>
    <w:rsid w:val="008945EB"/>
    <w:rsid w:val="00894827"/>
    <w:rsid w:val="00895200"/>
    <w:rsid w:val="008959AE"/>
    <w:rsid w:val="00896D39"/>
    <w:rsid w:val="00896E21"/>
    <w:rsid w:val="00896FC8"/>
    <w:rsid w:val="008970AE"/>
    <w:rsid w:val="0089724F"/>
    <w:rsid w:val="0089775D"/>
    <w:rsid w:val="008978F9"/>
    <w:rsid w:val="00897A4E"/>
    <w:rsid w:val="00897AB7"/>
    <w:rsid w:val="00897C02"/>
    <w:rsid w:val="008A007C"/>
    <w:rsid w:val="008A0327"/>
    <w:rsid w:val="008A09CE"/>
    <w:rsid w:val="008A0BB8"/>
    <w:rsid w:val="008A0C06"/>
    <w:rsid w:val="008A1088"/>
    <w:rsid w:val="008A112E"/>
    <w:rsid w:val="008A13BA"/>
    <w:rsid w:val="008A156D"/>
    <w:rsid w:val="008A1808"/>
    <w:rsid w:val="008A1D02"/>
    <w:rsid w:val="008A21FC"/>
    <w:rsid w:val="008A23EB"/>
    <w:rsid w:val="008A2736"/>
    <w:rsid w:val="008A28F6"/>
    <w:rsid w:val="008A2B82"/>
    <w:rsid w:val="008A2B87"/>
    <w:rsid w:val="008A2CC4"/>
    <w:rsid w:val="008A31B5"/>
    <w:rsid w:val="008A34B9"/>
    <w:rsid w:val="008A384B"/>
    <w:rsid w:val="008A3CF9"/>
    <w:rsid w:val="008A3ED2"/>
    <w:rsid w:val="008A41B4"/>
    <w:rsid w:val="008A41D8"/>
    <w:rsid w:val="008A4243"/>
    <w:rsid w:val="008A4617"/>
    <w:rsid w:val="008A4730"/>
    <w:rsid w:val="008A4D10"/>
    <w:rsid w:val="008A5466"/>
    <w:rsid w:val="008A5953"/>
    <w:rsid w:val="008A5E94"/>
    <w:rsid w:val="008A6AA8"/>
    <w:rsid w:val="008A6AE2"/>
    <w:rsid w:val="008A6C62"/>
    <w:rsid w:val="008A72B0"/>
    <w:rsid w:val="008A7826"/>
    <w:rsid w:val="008A7AFB"/>
    <w:rsid w:val="008A7E2F"/>
    <w:rsid w:val="008A7E47"/>
    <w:rsid w:val="008A7F21"/>
    <w:rsid w:val="008B01D7"/>
    <w:rsid w:val="008B0406"/>
    <w:rsid w:val="008B064B"/>
    <w:rsid w:val="008B0739"/>
    <w:rsid w:val="008B0EC1"/>
    <w:rsid w:val="008B19CD"/>
    <w:rsid w:val="008B1B9E"/>
    <w:rsid w:val="008B1E8A"/>
    <w:rsid w:val="008B206B"/>
    <w:rsid w:val="008B3519"/>
    <w:rsid w:val="008B376D"/>
    <w:rsid w:val="008B40E1"/>
    <w:rsid w:val="008B44AC"/>
    <w:rsid w:val="008B45C4"/>
    <w:rsid w:val="008B4963"/>
    <w:rsid w:val="008B4A12"/>
    <w:rsid w:val="008B5184"/>
    <w:rsid w:val="008B5460"/>
    <w:rsid w:val="008B5C38"/>
    <w:rsid w:val="008B5E10"/>
    <w:rsid w:val="008B675A"/>
    <w:rsid w:val="008B679A"/>
    <w:rsid w:val="008B68C9"/>
    <w:rsid w:val="008B694C"/>
    <w:rsid w:val="008B70A4"/>
    <w:rsid w:val="008B7612"/>
    <w:rsid w:val="008B774A"/>
    <w:rsid w:val="008B7D24"/>
    <w:rsid w:val="008B7F40"/>
    <w:rsid w:val="008C04A2"/>
    <w:rsid w:val="008C09DC"/>
    <w:rsid w:val="008C0D7B"/>
    <w:rsid w:val="008C1567"/>
    <w:rsid w:val="008C1933"/>
    <w:rsid w:val="008C1C5E"/>
    <w:rsid w:val="008C2023"/>
    <w:rsid w:val="008C21B6"/>
    <w:rsid w:val="008C251F"/>
    <w:rsid w:val="008C27CC"/>
    <w:rsid w:val="008C2CFA"/>
    <w:rsid w:val="008C334A"/>
    <w:rsid w:val="008C3413"/>
    <w:rsid w:val="008C34CF"/>
    <w:rsid w:val="008C3C2F"/>
    <w:rsid w:val="008C3F24"/>
    <w:rsid w:val="008C42FE"/>
    <w:rsid w:val="008C43B4"/>
    <w:rsid w:val="008C493B"/>
    <w:rsid w:val="008C4AD5"/>
    <w:rsid w:val="008C4ADB"/>
    <w:rsid w:val="008C4E75"/>
    <w:rsid w:val="008C5013"/>
    <w:rsid w:val="008C5214"/>
    <w:rsid w:val="008C55C7"/>
    <w:rsid w:val="008C57DE"/>
    <w:rsid w:val="008C5F23"/>
    <w:rsid w:val="008C68D4"/>
    <w:rsid w:val="008C68D8"/>
    <w:rsid w:val="008C6938"/>
    <w:rsid w:val="008C6A90"/>
    <w:rsid w:val="008C6C84"/>
    <w:rsid w:val="008C6EEE"/>
    <w:rsid w:val="008C7160"/>
    <w:rsid w:val="008C72CF"/>
    <w:rsid w:val="008C730E"/>
    <w:rsid w:val="008C755C"/>
    <w:rsid w:val="008C7966"/>
    <w:rsid w:val="008C79D7"/>
    <w:rsid w:val="008C7D49"/>
    <w:rsid w:val="008C7F78"/>
    <w:rsid w:val="008D08B1"/>
    <w:rsid w:val="008D0A94"/>
    <w:rsid w:val="008D1066"/>
    <w:rsid w:val="008D12C0"/>
    <w:rsid w:val="008D1490"/>
    <w:rsid w:val="008D15C0"/>
    <w:rsid w:val="008D1B83"/>
    <w:rsid w:val="008D1D8B"/>
    <w:rsid w:val="008D236F"/>
    <w:rsid w:val="008D23A9"/>
    <w:rsid w:val="008D2449"/>
    <w:rsid w:val="008D28FD"/>
    <w:rsid w:val="008D29D6"/>
    <w:rsid w:val="008D2A0D"/>
    <w:rsid w:val="008D3547"/>
    <w:rsid w:val="008D35D6"/>
    <w:rsid w:val="008D362A"/>
    <w:rsid w:val="008D3B74"/>
    <w:rsid w:val="008D3B78"/>
    <w:rsid w:val="008D3C10"/>
    <w:rsid w:val="008D4031"/>
    <w:rsid w:val="008D4825"/>
    <w:rsid w:val="008D497D"/>
    <w:rsid w:val="008D4E99"/>
    <w:rsid w:val="008D5009"/>
    <w:rsid w:val="008D50CE"/>
    <w:rsid w:val="008D50E4"/>
    <w:rsid w:val="008D6769"/>
    <w:rsid w:val="008D7236"/>
    <w:rsid w:val="008D75EA"/>
    <w:rsid w:val="008D7AE1"/>
    <w:rsid w:val="008D7B05"/>
    <w:rsid w:val="008D7E5E"/>
    <w:rsid w:val="008D7EE1"/>
    <w:rsid w:val="008E0628"/>
    <w:rsid w:val="008E0CFB"/>
    <w:rsid w:val="008E2A2A"/>
    <w:rsid w:val="008E2C7E"/>
    <w:rsid w:val="008E2ECE"/>
    <w:rsid w:val="008E32F5"/>
    <w:rsid w:val="008E33D8"/>
    <w:rsid w:val="008E3769"/>
    <w:rsid w:val="008E3B0E"/>
    <w:rsid w:val="008E3F4D"/>
    <w:rsid w:val="008E499D"/>
    <w:rsid w:val="008E4A2C"/>
    <w:rsid w:val="008E4DD8"/>
    <w:rsid w:val="008E503D"/>
    <w:rsid w:val="008E53E1"/>
    <w:rsid w:val="008E5AB0"/>
    <w:rsid w:val="008E5F55"/>
    <w:rsid w:val="008E6602"/>
    <w:rsid w:val="008E6870"/>
    <w:rsid w:val="008E6DFB"/>
    <w:rsid w:val="008E7BF6"/>
    <w:rsid w:val="008E7F7E"/>
    <w:rsid w:val="008F04CE"/>
    <w:rsid w:val="008F052F"/>
    <w:rsid w:val="008F059F"/>
    <w:rsid w:val="008F0AC4"/>
    <w:rsid w:val="008F1159"/>
    <w:rsid w:val="008F1351"/>
    <w:rsid w:val="008F15E5"/>
    <w:rsid w:val="008F1785"/>
    <w:rsid w:val="008F18C9"/>
    <w:rsid w:val="008F19E8"/>
    <w:rsid w:val="008F1B63"/>
    <w:rsid w:val="008F1B7A"/>
    <w:rsid w:val="008F20FF"/>
    <w:rsid w:val="008F2523"/>
    <w:rsid w:val="008F28CC"/>
    <w:rsid w:val="008F2AD7"/>
    <w:rsid w:val="008F3035"/>
    <w:rsid w:val="008F384F"/>
    <w:rsid w:val="008F3AB0"/>
    <w:rsid w:val="008F3D14"/>
    <w:rsid w:val="008F3D8E"/>
    <w:rsid w:val="008F3DFE"/>
    <w:rsid w:val="008F431A"/>
    <w:rsid w:val="008F454C"/>
    <w:rsid w:val="008F4BB7"/>
    <w:rsid w:val="008F536E"/>
    <w:rsid w:val="008F5892"/>
    <w:rsid w:val="008F5912"/>
    <w:rsid w:val="008F591F"/>
    <w:rsid w:val="008F5A47"/>
    <w:rsid w:val="008F6C1F"/>
    <w:rsid w:val="008F70C0"/>
    <w:rsid w:val="008F768B"/>
    <w:rsid w:val="008F792D"/>
    <w:rsid w:val="008F7DD0"/>
    <w:rsid w:val="008F7F28"/>
    <w:rsid w:val="009009CE"/>
    <w:rsid w:val="00900A6A"/>
    <w:rsid w:val="00900D39"/>
    <w:rsid w:val="00900F06"/>
    <w:rsid w:val="009016C6"/>
    <w:rsid w:val="009025F3"/>
    <w:rsid w:val="00902655"/>
    <w:rsid w:val="00902A77"/>
    <w:rsid w:val="00902BBF"/>
    <w:rsid w:val="00902D93"/>
    <w:rsid w:val="00902EB3"/>
    <w:rsid w:val="009036DC"/>
    <w:rsid w:val="009039B8"/>
    <w:rsid w:val="00903B98"/>
    <w:rsid w:val="00904751"/>
    <w:rsid w:val="009047E0"/>
    <w:rsid w:val="0090485E"/>
    <w:rsid w:val="009051D5"/>
    <w:rsid w:val="00905493"/>
    <w:rsid w:val="009054EE"/>
    <w:rsid w:val="00905AF3"/>
    <w:rsid w:val="00905AFB"/>
    <w:rsid w:val="00905D22"/>
    <w:rsid w:val="00905DC2"/>
    <w:rsid w:val="009060C6"/>
    <w:rsid w:val="00906364"/>
    <w:rsid w:val="00906A72"/>
    <w:rsid w:val="00907143"/>
    <w:rsid w:val="0090787D"/>
    <w:rsid w:val="00907E78"/>
    <w:rsid w:val="009102D9"/>
    <w:rsid w:val="009104EF"/>
    <w:rsid w:val="00910844"/>
    <w:rsid w:val="00911205"/>
    <w:rsid w:val="00911219"/>
    <w:rsid w:val="009113A2"/>
    <w:rsid w:val="00911698"/>
    <w:rsid w:val="00911884"/>
    <w:rsid w:val="00911A22"/>
    <w:rsid w:val="00911AE0"/>
    <w:rsid w:val="00911F70"/>
    <w:rsid w:val="0091270F"/>
    <w:rsid w:val="00912E67"/>
    <w:rsid w:val="0091311A"/>
    <w:rsid w:val="00913195"/>
    <w:rsid w:val="009135DD"/>
    <w:rsid w:val="009139F4"/>
    <w:rsid w:val="0091459A"/>
    <w:rsid w:val="009145AA"/>
    <w:rsid w:val="00914BCC"/>
    <w:rsid w:val="00914EB9"/>
    <w:rsid w:val="00915476"/>
    <w:rsid w:val="0091558F"/>
    <w:rsid w:val="00915760"/>
    <w:rsid w:val="009158AB"/>
    <w:rsid w:val="009166A9"/>
    <w:rsid w:val="00916831"/>
    <w:rsid w:val="00916B45"/>
    <w:rsid w:val="009170F8"/>
    <w:rsid w:val="009173FD"/>
    <w:rsid w:val="009176CA"/>
    <w:rsid w:val="00917732"/>
    <w:rsid w:val="00917A3F"/>
    <w:rsid w:val="00917A8B"/>
    <w:rsid w:val="00917C25"/>
    <w:rsid w:val="009202DE"/>
    <w:rsid w:val="0092070E"/>
    <w:rsid w:val="00920764"/>
    <w:rsid w:val="00920B21"/>
    <w:rsid w:val="00920F2B"/>
    <w:rsid w:val="00920F44"/>
    <w:rsid w:val="0092127C"/>
    <w:rsid w:val="0092131B"/>
    <w:rsid w:val="0092149A"/>
    <w:rsid w:val="00921755"/>
    <w:rsid w:val="00921823"/>
    <w:rsid w:val="00921A0E"/>
    <w:rsid w:val="00921B9C"/>
    <w:rsid w:val="00921C5B"/>
    <w:rsid w:val="009220B0"/>
    <w:rsid w:val="0092249F"/>
    <w:rsid w:val="00922591"/>
    <w:rsid w:val="00922654"/>
    <w:rsid w:val="009228ED"/>
    <w:rsid w:val="00922EB0"/>
    <w:rsid w:val="00922F71"/>
    <w:rsid w:val="00922FFF"/>
    <w:rsid w:val="0092342D"/>
    <w:rsid w:val="00923496"/>
    <w:rsid w:val="00923907"/>
    <w:rsid w:val="0092424C"/>
    <w:rsid w:val="00924893"/>
    <w:rsid w:val="00924C8F"/>
    <w:rsid w:val="00925079"/>
    <w:rsid w:val="009255B0"/>
    <w:rsid w:val="00925789"/>
    <w:rsid w:val="00925DBB"/>
    <w:rsid w:val="00925F85"/>
    <w:rsid w:val="00926699"/>
    <w:rsid w:val="00926C70"/>
    <w:rsid w:val="00926C94"/>
    <w:rsid w:val="00926DCE"/>
    <w:rsid w:val="00926FFE"/>
    <w:rsid w:val="00927136"/>
    <w:rsid w:val="00927B12"/>
    <w:rsid w:val="00927C00"/>
    <w:rsid w:val="00927EB4"/>
    <w:rsid w:val="009300C7"/>
    <w:rsid w:val="009305AC"/>
    <w:rsid w:val="0093088A"/>
    <w:rsid w:val="009308F6"/>
    <w:rsid w:val="009308FA"/>
    <w:rsid w:val="00930A78"/>
    <w:rsid w:val="00930B8B"/>
    <w:rsid w:val="00930F76"/>
    <w:rsid w:val="009316ED"/>
    <w:rsid w:val="00932320"/>
    <w:rsid w:val="009324BA"/>
    <w:rsid w:val="0093296D"/>
    <w:rsid w:val="00932BE9"/>
    <w:rsid w:val="00932D09"/>
    <w:rsid w:val="00932EF8"/>
    <w:rsid w:val="00932FF2"/>
    <w:rsid w:val="00933141"/>
    <w:rsid w:val="00933651"/>
    <w:rsid w:val="00933766"/>
    <w:rsid w:val="009339CC"/>
    <w:rsid w:val="009343F8"/>
    <w:rsid w:val="009347B7"/>
    <w:rsid w:val="00934E96"/>
    <w:rsid w:val="00935F9F"/>
    <w:rsid w:val="0093614A"/>
    <w:rsid w:val="009365FA"/>
    <w:rsid w:val="009366B6"/>
    <w:rsid w:val="00936DC3"/>
    <w:rsid w:val="00936F4E"/>
    <w:rsid w:val="009370D5"/>
    <w:rsid w:val="0093728F"/>
    <w:rsid w:val="00937392"/>
    <w:rsid w:val="009373BF"/>
    <w:rsid w:val="00937438"/>
    <w:rsid w:val="00937F9E"/>
    <w:rsid w:val="00940AB3"/>
    <w:rsid w:val="0094125D"/>
    <w:rsid w:val="00941807"/>
    <w:rsid w:val="00941898"/>
    <w:rsid w:val="00941A57"/>
    <w:rsid w:val="00942312"/>
    <w:rsid w:val="0094262F"/>
    <w:rsid w:val="00942741"/>
    <w:rsid w:val="009428D1"/>
    <w:rsid w:val="00942A40"/>
    <w:rsid w:val="00942E74"/>
    <w:rsid w:val="009436DF"/>
    <w:rsid w:val="00943822"/>
    <w:rsid w:val="00943918"/>
    <w:rsid w:val="00943967"/>
    <w:rsid w:val="0094463D"/>
    <w:rsid w:val="0094474F"/>
    <w:rsid w:val="00944F30"/>
    <w:rsid w:val="00944FA9"/>
    <w:rsid w:val="00945103"/>
    <w:rsid w:val="00945362"/>
    <w:rsid w:val="009453DD"/>
    <w:rsid w:val="00945503"/>
    <w:rsid w:val="00945AB9"/>
    <w:rsid w:val="00945C76"/>
    <w:rsid w:val="00945C9F"/>
    <w:rsid w:val="00946136"/>
    <w:rsid w:val="00946C96"/>
    <w:rsid w:val="00946D1B"/>
    <w:rsid w:val="0094768B"/>
    <w:rsid w:val="009476F9"/>
    <w:rsid w:val="009478DA"/>
    <w:rsid w:val="009479F3"/>
    <w:rsid w:val="00947D68"/>
    <w:rsid w:val="00947F66"/>
    <w:rsid w:val="00947FD5"/>
    <w:rsid w:val="0095017E"/>
    <w:rsid w:val="0095066A"/>
    <w:rsid w:val="009507AD"/>
    <w:rsid w:val="00950B51"/>
    <w:rsid w:val="00950C9C"/>
    <w:rsid w:val="00950EF2"/>
    <w:rsid w:val="00951564"/>
    <w:rsid w:val="009518D0"/>
    <w:rsid w:val="009518DB"/>
    <w:rsid w:val="00951934"/>
    <w:rsid w:val="00951B35"/>
    <w:rsid w:val="00951CFC"/>
    <w:rsid w:val="00951F90"/>
    <w:rsid w:val="009524B2"/>
    <w:rsid w:val="00952726"/>
    <w:rsid w:val="00952742"/>
    <w:rsid w:val="00952865"/>
    <w:rsid w:val="009528EB"/>
    <w:rsid w:val="00952B71"/>
    <w:rsid w:val="00952B83"/>
    <w:rsid w:val="00952F64"/>
    <w:rsid w:val="00953170"/>
    <w:rsid w:val="0095358F"/>
    <w:rsid w:val="009535DF"/>
    <w:rsid w:val="00954074"/>
    <w:rsid w:val="00954095"/>
    <w:rsid w:val="00954595"/>
    <w:rsid w:val="00954BA4"/>
    <w:rsid w:val="00954C12"/>
    <w:rsid w:val="00954D81"/>
    <w:rsid w:val="00954DEA"/>
    <w:rsid w:val="009551CF"/>
    <w:rsid w:val="00955204"/>
    <w:rsid w:val="00955AD9"/>
    <w:rsid w:val="00955D99"/>
    <w:rsid w:val="00956079"/>
    <w:rsid w:val="009564AD"/>
    <w:rsid w:val="0095653A"/>
    <w:rsid w:val="00956580"/>
    <w:rsid w:val="009565A8"/>
    <w:rsid w:val="009567AF"/>
    <w:rsid w:val="00956EED"/>
    <w:rsid w:val="00956EFA"/>
    <w:rsid w:val="009572BE"/>
    <w:rsid w:val="00957359"/>
    <w:rsid w:val="009576F6"/>
    <w:rsid w:val="009577AE"/>
    <w:rsid w:val="009601CA"/>
    <w:rsid w:val="009604CC"/>
    <w:rsid w:val="00960935"/>
    <w:rsid w:val="00960ACC"/>
    <w:rsid w:val="00960F57"/>
    <w:rsid w:val="00961067"/>
    <w:rsid w:val="009611D6"/>
    <w:rsid w:val="00961377"/>
    <w:rsid w:val="00961431"/>
    <w:rsid w:val="009614F1"/>
    <w:rsid w:val="0096179D"/>
    <w:rsid w:val="00961887"/>
    <w:rsid w:val="009619C6"/>
    <w:rsid w:val="00961B5A"/>
    <w:rsid w:val="0096246C"/>
    <w:rsid w:val="00962599"/>
    <w:rsid w:val="00962AB1"/>
    <w:rsid w:val="00962B15"/>
    <w:rsid w:val="00962C8B"/>
    <w:rsid w:val="00962CAB"/>
    <w:rsid w:val="009632E6"/>
    <w:rsid w:val="00963885"/>
    <w:rsid w:val="00963A0D"/>
    <w:rsid w:val="009640C1"/>
    <w:rsid w:val="0096466B"/>
    <w:rsid w:val="00964748"/>
    <w:rsid w:val="009648AA"/>
    <w:rsid w:val="00964FC3"/>
    <w:rsid w:val="0096504F"/>
    <w:rsid w:val="009651C5"/>
    <w:rsid w:val="0096529F"/>
    <w:rsid w:val="00965D1E"/>
    <w:rsid w:val="00965E18"/>
    <w:rsid w:val="009664AD"/>
    <w:rsid w:val="00966615"/>
    <w:rsid w:val="009668D3"/>
    <w:rsid w:val="00966B30"/>
    <w:rsid w:val="00967219"/>
    <w:rsid w:val="00967545"/>
    <w:rsid w:val="00967EDE"/>
    <w:rsid w:val="009707CA"/>
    <w:rsid w:val="00970ED4"/>
    <w:rsid w:val="00971488"/>
    <w:rsid w:val="00971A2E"/>
    <w:rsid w:val="00971F2C"/>
    <w:rsid w:val="00972988"/>
    <w:rsid w:val="00972A53"/>
    <w:rsid w:val="009730D6"/>
    <w:rsid w:val="00973B98"/>
    <w:rsid w:val="00973C72"/>
    <w:rsid w:val="00973EE2"/>
    <w:rsid w:val="00974696"/>
    <w:rsid w:val="0097510B"/>
    <w:rsid w:val="0097511A"/>
    <w:rsid w:val="009753B2"/>
    <w:rsid w:val="009753E2"/>
    <w:rsid w:val="00975656"/>
    <w:rsid w:val="00975C90"/>
    <w:rsid w:val="00976229"/>
    <w:rsid w:val="00976AC9"/>
    <w:rsid w:val="00976B02"/>
    <w:rsid w:val="00976B51"/>
    <w:rsid w:val="00976BA8"/>
    <w:rsid w:val="00976DB0"/>
    <w:rsid w:val="0097709C"/>
    <w:rsid w:val="0097722D"/>
    <w:rsid w:val="00977B85"/>
    <w:rsid w:val="00977BC4"/>
    <w:rsid w:val="00977DD3"/>
    <w:rsid w:val="00980037"/>
    <w:rsid w:val="00980161"/>
    <w:rsid w:val="009802D4"/>
    <w:rsid w:val="00980F1F"/>
    <w:rsid w:val="00981277"/>
    <w:rsid w:val="00981794"/>
    <w:rsid w:val="009818D9"/>
    <w:rsid w:val="00981A36"/>
    <w:rsid w:val="00981AFC"/>
    <w:rsid w:val="009821A9"/>
    <w:rsid w:val="00982953"/>
    <w:rsid w:val="0098347F"/>
    <w:rsid w:val="00983516"/>
    <w:rsid w:val="0098359D"/>
    <w:rsid w:val="009835AA"/>
    <w:rsid w:val="00983BF1"/>
    <w:rsid w:val="00983D84"/>
    <w:rsid w:val="00984919"/>
    <w:rsid w:val="009849AE"/>
    <w:rsid w:val="00984FCA"/>
    <w:rsid w:val="00985109"/>
    <w:rsid w:val="00985380"/>
    <w:rsid w:val="009853D9"/>
    <w:rsid w:val="00985462"/>
    <w:rsid w:val="0098571C"/>
    <w:rsid w:val="00985737"/>
    <w:rsid w:val="00985AC9"/>
    <w:rsid w:val="00985D5E"/>
    <w:rsid w:val="00985EA9"/>
    <w:rsid w:val="009861E2"/>
    <w:rsid w:val="009862FA"/>
    <w:rsid w:val="009865EB"/>
    <w:rsid w:val="009867E7"/>
    <w:rsid w:val="0098741C"/>
    <w:rsid w:val="00987569"/>
    <w:rsid w:val="00987B8A"/>
    <w:rsid w:val="00990A43"/>
    <w:rsid w:val="00990B0A"/>
    <w:rsid w:val="00990C48"/>
    <w:rsid w:val="00990CEC"/>
    <w:rsid w:val="00991006"/>
    <w:rsid w:val="0099117F"/>
    <w:rsid w:val="00991A05"/>
    <w:rsid w:val="009929D7"/>
    <w:rsid w:val="00992C0C"/>
    <w:rsid w:val="00993082"/>
    <w:rsid w:val="009933A0"/>
    <w:rsid w:val="009935C3"/>
    <w:rsid w:val="009938DA"/>
    <w:rsid w:val="00993C2E"/>
    <w:rsid w:val="00993F14"/>
    <w:rsid w:val="00994213"/>
    <w:rsid w:val="00994964"/>
    <w:rsid w:val="0099499D"/>
    <w:rsid w:val="00994B66"/>
    <w:rsid w:val="00994DC5"/>
    <w:rsid w:val="00995302"/>
    <w:rsid w:val="00995610"/>
    <w:rsid w:val="00995898"/>
    <w:rsid w:val="009958A7"/>
    <w:rsid w:val="00996202"/>
    <w:rsid w:val="00996262"/>
    <w:rsid w:val="00996389"/>
    <w:rsid w:val="00996609"/>
    <w:rsid w:val="0099664D"/>
    <w:rsid w:val="0099681E"/>
    <w:rsid w:val="00996971"/>
    <w:rsid w:val="009975F9"/>
    <w:rsid w:val="00997A5B"/>
    <w:rsid w:val="00997E8D"/>
    <w:rsid w:val="00997FFB"/>
    <w:rsid w:val="009A0005"/>
    <w:rsid w:val="009A06F0"/>
    <w:rsid w:val="009A15B7"/>
    <w:rsid w:val="009A17CD"/>
    <w:rsid w:val="009A1B88"/>
    <w:rsid w:val="009A2149"/>
    <w:rsid w:val="009A2363"/>
    <w:rsid w:val="009A2452"/>
    <w:rsid w:val="009A25EA"/>
    <w:rsid w:val="009A2823"/>
    <w:rsid w:val="009A2A88"/>
    <w:rsid w:val="009A3400"/>
    <w:rsid w:val="009A3AF4"/>
    <w:rsid w:val="009A40EA"/>
    <w:rsid w:val="009A44DD"/>
    <w:rsid w:val="009A4992"/>
    <w:rsid w:val="009A4C76"/>
    <w:rsid w:val="009A4EBC"/>
    <w:rsid w:val="009A4F06"/>
    <w:rsid w:val="009A5422"/>
    <w:rsid w:val="009A5CFF"/>
    <w:rsid w:val="009A5DF1"/>
    <w:rsid w:val="009A62FB"/>
    <w:rsid w:val="009A643C"/>
    <w:rsid w:val="009A64E4"/>
    <w:rsid w:val="009A67AE"/>
    <w:rsid w:val="009A69B2"/>
    <w:rsid w:val="009A6BC3"/>
    <w:rsid w:val="009A6D24"/>
    <w:rsid w:val="009A6F4C"/>
    <w:rsid w:val="009A740E"/>
    <w:rsid w:val="009A7495"/>
    <w:rsid w:val="009A7E0D"/>
    <w:rsid w:val="009A7E19"/>
    <w:rsid w:val="009A7EA3"/>
    <w:rsid w:val="009B0199"/>
    <w:rsid w:val="009B0766"/>
    <w:rsid w:val="009B08BD"/>
    <w:rsid w:val="009B0BCA"/>
    <w:rsid w:val="009B0E8D"/>
    <w:rsid w:val="009B0F9A"/>
    <w:rsid w:val="009B109D"/>
    <w:rsid w:val="009B118D"/>
    <w:rsid w:val="009B2C1D"/>
    <w:rsid w:val="009B358B"/>
    <w:rsid w:val="009B35FF"/>
    <w:rsid w:val="009B3AAF"/>
    <w:rsid w:val="009B3B92"/>
    <w:rsid w:val="009B3CF8"/>
    <w:rsid w:val="009B40CB"/>
    <w:rsid w:val="009B4152"/>
    <w:rsid w:val="009B42B9"/>
    <w:rsid w:val="009B455E"/>
    <w:rsid w:val="009B45F4"/>
    <w:rsid w:val="009B472B"/>
    <w:rsid w:val="009B50AB"/>
    <w:rsid w:val="009B5327"/>
    <w:rsid w:val="009B53FC"/>
    <w:rsid w:val="009B568D"/>
    <w:rsid w:val="009B56F8"/>
    <w:rsid w:val="009B586B"/>
    <w:rsid w:val="009B634D"/>
    <w:rsid w:val="009B6627"/>
    <w:rsid w:val="009B6AF3"/>
    <w:rsid w:val="009B6D7E"/>
    <w:rsid w:val="009B6DD6"/>
    <w:rsid w:val="009B6DE0"/>
    <w:rsid w:val="009B6F7F"/>
    <w:rsid w:val="009B7A2A"/>
    <w:rsid w:val="009B7A8D"/>
    <w:rsid w:val="009C0010"/>
    <w:rsid w:val="009C0B37"/>
    <w:rsid w:val="009C0C25"/>
    <w:rsid w:val="009C1442"/>
    <w:rsid w:val="009C1749"/>
    <w:rsid w:val="009C1954"/>
    <w:rsid w:val="009C211D"/>
    <w:rsid w:val="009C2774"/>
    <w:rsid w:val="009C3106"/>
    <w:rsid w:val="009C31B2"/>
    <w:rsid w:val="009C36AA"/>
    <w:rsid w:val="009C413D"/>
    <w:rsid w:val="009C41B2"/>
    <w:rsid w:val="009C42FC"/>
    <w:rsid w:val="009C4ACD"/>
    <w:rsid w:val="009C4CAC"/>
    <w:rsid w:val="009C4E06"/>
    <w:rsid w:val="009C58ED"/>
    <w:rsid w:val="009C5A20"/>
    <w:rsid w:val="009C5F25"/>
    <w:rsid w:val="009C646A"/>
    <w:rsid w:val="009C651F"/>
    <w:rsid w:val="009C6686"/>
    <w:rsid w:val="009C695E"/>
    <w:rsid w:val="009C6D1F"/>
    <w:rsid w:val="009C70E8"/>
    <w:rsid w:val="009C7245"/>
    <w:rsid w:val="009C7905"/>
    <w:rsid w:val="009D099F"/>
    <w:rsid w:val="009D0B85"/>
    <w:rsid w:val="009D0DCD"/>
    <w:rsid w:val="009D1003"/>
    <w:rsid w:val="009D114F"/>
    <w:rsid w:val="009D18D0"/>
    <w:rsid w:val="009D19AE"/>
    <w:rsid w:val="009D206B"/>
    <w:rsid w:val="009D2108"/>
    <w:rsid w:val="009D25D5"/>
    <w:rsid w:val="009D2AAD"/>
    <w:rsid w:val="009D3980"/>
    <w:rsid w:val="009D3A41"/>
    <w:rsid w:val="009D3AE6"/>
    <w:rsid w:val="009D3C5C"/>
    <w:rsid w:val="009D4052"/>
    <w:rsid w:val="009D4064"/>
    <w:rsid w:val="009D4708"/>
    <w:rsid w:val="009D4712"/>
    <w:rsid w:val="009D4A66"/>
    <w:rsid w:val="009D4A8D"/>
    <w:rsid w:val="009D4D24"/>
    <w:rsid w:val="009D4E1B"/>
    <w:rsid w:val="009D4FAE"/>
    <w:rsid w:val="009D4FB7"/>
    <w:rsid w:val="009D53F8"/>
    <w:rsid w:val="009D5419"/>
    <w:rsid w:val="009D5536"/>
    <w:rsid w:val="009D5F84"/>
    <w:rsid w:val="009D5FDC"/>
    <w:rsid w:val="009D6241"/>
    <w:rsid w:val="009D6418"/>
    <w:rsid w:val="009D65B6"/>
    <w:rsid w:val="009D6912"/>
    <w:rsid w:val="009D6B22"/>
    <w:rsid w:val="009D6B85"/>
    <w:rsid w:val="009D6E2F"/>
    <w:rsid w:val="009D6E46"/>
    <w:rsid w:val="009D6F09"/>
    <w:rsid w:val="009D7AEF"/>
    <w:rsid w:val="009E04FD"/>
    <w:rsid w:val="009E05CE"/>
    <w:rsid w:val="009E0E8B"/>
    <w:rsid w:val="009E0FCC"/>
    <w:rsid w:val="009E161A"/>
    <w:rsid w:val="009E1AC3"/>
    <w:rsid w:val="009E1B69"/>
    <w:rsid w:val="009E1BB3"/>
    <w:rsid w:val="009E1D72"/>
    <w:rsid w:val="009E235F"/>
    <w:rsid w:val="009E262E"/>
    <w:rsid w:val="009E2861"/>
    <w:rsid w:val="009E29D5"/>
    <w:rsid w:val="009E2AF4"/>
    <w:rsid w:val="009E3303"/>
    <w:rsid w:val="009E3792"/>
    <w:rsid w:val="009E3C70"/>
    <w:rsid w:val="009E4005"/>
    <w:rsid w:val="009E4034"/>
    <w:rsid w:val="009E4403"/>
    <w:rsid w:val="009E4537"/>
    <w:rsid w:val="009E4A2A"/>
    <w:rsid w:val="009E564E"/>
    <w:rsid w:val="009E57F1"/>
    <w:rsid w:val="009E6049"/>
    <w:rsid w:val="009E60CC"/>
    <w:rsid w:val="009E64ED"/>
    <w:rsid w:val="009E65EA"/>
    <w:rsid w:val="009E6688"/>
    <w:rsid w:val="009E6B20"/>
    <w:rsid w:val="009E731B"/>
    <w:rsid w:val="009E7668"/>
    <w:rsid w:val="009E7EAA"/>
    <w:rsid w:val="009F007E"/>
    <w:rsid w:val="009F06F6"/>
    <w:rsid w:val="009F0A26"/>
    <w:rsid w:val="009F0BEA"/>
    <w:rsid w:val="009F122D"/>
    <w:rsid w:val="009F263E"/>
    <w:rsid w:val="009F2675"/>
    <w:rsid w:val="009F3102"/>
    <w:rsid w:val="009F3402"/>
    <w:rsid w:val="009F3553"/>
    <w:rsid w:val="009F37DA"/>
    <w:rsid w:val="009F42D3"/>
    <w:rsid w:val="009F437E"/>
    <w:rsid w:val="009F45D5"/>
    <w:rsid w:val="009F4F27"/>
    <w:rsid w:val="009F53B7"/>
    <w:rsid w:val="009F562A"/>
    <w:rsid w:val="009F598A"/>
    <w:rsid w:val="009F5BE8"/>
    <w:rsid w:val="009F604D"/>
    <w:rsid w:val="009F62FC"/>
    <w:rsid w:val="009F719E"/>
    <w:rsid w:val="009F7776"/>
    <w:rsid w:val="00A00159"/>
    <w:rsid w:val="00A002F7"/>
    <w:rsid w:val="00A00579"/>
    <w:rsid w:val="00A009A6"/>
    <w:rsid w:val="00A00C22"/>
    <w:rsid w:val="00A01110"/>
    <w:rsid w:val="00A01133"/>
    <w:rsid w:val="00A017EA"/>
    <w:rsid w:val="00A017FF"/>
    <w:rsid w:val="00A0189E"/>
    <w:rsid w:val="00A019A4"/>
    <w:rsid w:val="00A01D76"/>
    <w:rsid w:val="00A020D0"/>
    <w:rsid w:val="00A0289B"/>
    <w:rsid w:val="00A032C4"/>
    <w:rsid w:val="00A033D6"/>
    <w:rsid w:val="00A037A4"/>
    <w:rsid w:val="00A04119"/>
    <w:rsid w:val="00A042B8"/>
    <w:rsid w:val="00A04346"/>
    <w:rsid w:val="00A0443D"/>
    <w:rsid w:val="00A04CDB"/>
    <w:rsid w:val="00A04FD3"/>
    <w:rsid w:val="00A053E9"/>
    <w:rsid w:val="00A057BE"/>
    <w:rsid w:val="00A05872"/>
    <w:rsid w:val="00A05BFE"/>
    <w:rsid w:val="00A067BD"/>
    <w:rsid w:val="00A067F0"/>
    <w:rsid w:val="00A06B4D"/>
    <w:rsid w:val="00A06DC3"/>
    <w:rsid w:val="00A0705F"/>
    <w:rsid w:val="00A07B4C"/>
    <w:rsid w:val="00A07C00"/>
    <w:rsid w:val="00A10073"/>
    <w:rsid w:val="00A10E4A"/>
    <w:rsid w:val="00A10E60"/>
    <w:rsid w:val="00A10F85"/>
    <w:rsid w:val="00A10FCD"/>
    <w:rsid w:val="00A11208"/>
    <w:rsid w:val="00A11FC1"/>
    <w:rsid w:val="00A1206E"/>
    <w:rsid w:val="00A120D4"/>
    <w:rsid w:val="00A12421"/>
    <w:rsid w:val="00A12DBE"/>
    <w:rsid w:val="00A13006"/>
    <w:rsid w:val="00A13442"/>
    <w:rsid w:val="00A1365D"/>
    <w:rsid w:val="00A13A4A"/>
    <w:rsid w:val="00A13A80"/>
    <w:rsid w:val="00A13BAF"/>
    <w:rsid w:val="00A13C82"/>
    <w:rsid w:val="00A13E59"/>
    <w:rsid w:val="00A141C2"/>
    <w:rsid w:val="00A142AE"/>
    <w:rsid w:val="00A145D0"/>
    <w:rsid w:val="00A14B08"/>
    <w:rsid w:val="00A14B78"/>
    <w:rsid w:val="00A15009"/>
    <w:rsid w:val="00A15147"/>
    <w:rsid w:val="00A1557C"/>
    <w:rsid w:val="00A15821"/>
    <w:rsid w:val="00A15CEB"/>
    <w:rsid w:val="00A15EC7"/>
    <w:rsid w:val="00A1636E"/>
    <w:rsid w:val="00A163C8"/>
    <w:rsid w:val="00A165FF"/>
    <w:rsid w:val="00A1701B"/>
    <w:rsid w:val="00A17042"/>
    <w:rsid w:val="00A171B1"/>
    <w:rsid w:val="00A173F4"/>
    <w:rsid w:val="00A17625"/>
    <w:rsid w:val="00A17EB1"/>
    <w:rsid w:val="00A17F5A"/>
    <w:rsid w:val="00A201CA"/>
    <w:rsid w:val="00A2060E"/>
    <w:rsid w:val="00A20CD7"/>
    <w:rsid w:val="00A20ED5"/>
    <w:rsid w:val="00A215C2"/>
    <w:rsid w:val="00A21704"/>
    <w:rsid w:val="00A22153"/>
    <w:rsid w:val="00A222CE"/>
    <w:rsid w:val="00A22A62"/>
    <w:rsid w:val="00A22AB8"/>
    <w:rsid w:val="00A22B7C"/>
    <w:rsid w:val="00A22CF2"/>
    <w:rsid w:val="00A22CF7"/>
    <w:rsid w:val="00A23120"/>
    <w:rsid w:val="00A23199"/>
    <w:rsid w:val="00A2394E"/>
    <w:rsid w:val="00A241BF"/>
    <w:rsid w:val="00A24223"/>
    <w:rsid w:val="00A24502"/>
    <w:rsid w:val="00A24A84"/>
    <w:rsid w:val="00A24CD4"/>
    <w:rsid w:val="00A24D52"/>
    <w:rsid w:val="00A24E27"/>
    <w:rsid w:val="00A252E1"/>
    <w:rsid w:val="00A2539E"/>
    <w:rsid w:val="00A25819"/>
    <w:rsid w:val="00A25AAB"/>
    <w:rsid w:val="00A25BDA"/>
    <w:rsid w:val="00A25BF0"/>
    <w:rsid w:val="00A25DC5"/>
    <w:rsid w:val="00A26127"/>
    <w:rsid w:val="00A26401"/>
    <w:rsid w:val="00A269C2"/>
    <w:rsid w:val="00A26AAF"/>
    <w:rsid w:val="00A26F71"/>
    <w:rsid w:val="00A27526"/>
    <w:rsid w:val="00A276C7"/>
    <w:rsid w:val="00A2772D"/>
    <w:rsid w:val="00A27954"/>
    <w:rsid w:val="00A3011E"/>
    <w:rsid w:val="00A30AE2"/>
    <w:rsid w:val="00A30C93"/>
    <w:rsid w:val="00A30D59"/>
    <w:rsid w:val="00A30DAC"/>
    <w:rsid w:val="00A318C4"/>
    <w:rsid w:val="00A319A2"/>
    <w:rsid w:val="00A31CA1"/>
    <w:rsid w:val="00A31ECC"/>
    <w:rsid w:val="00A31FB8"/>
    <w:rsid w:val="00A32260"/>
    <w:rsid w:val="00A32C34"/>
    <w:rsid w:val="00A32D40"/>
    <w:rsid w:val="00A32E3E"/>
    <w:rsid w:val="00A32F13"/>
    <w:rsid w:val="00A33957"/>
    <w:rsid w:val="00A344B5"/>
    <w:rsid w:val="00A3460D"/>
    <w:rsid w:val="00A347BF"/>
    <w:rsid w:val="00A34B6A"/>
    <w:rsid w:val="00A34C40"/>
    <w:rsid w:val="00A34E3C"/>
    <w:rsid w:val="00A34FE4"/>
    <w:rsid w:val="00A34FFA"/>
    <w:rsid w:val="00A35B18"/>
    <w:rsid w:val="00A35B4A"/>
    <w:rsid w:val="00A35C33"/>
    <w:rsid w:val="00A36438"/>
    <w:rsid w:val="00A364CE"/>
    <w:rsid w:val="00A36614"/>
    <w:rsid w:val="00A36A66"/>
    <w:rsid w:val="00A37A34"/>
    <w:rsid w:val="00A37C6B"/>
    <w:rsid w:val="00A37E05"/>
    <w:rsid w:val="00A401E8"/>
    <w:rsid w:val="00A406BA"/>
    <w:rsid w:val="00A409D8"/>
    <w:rsid w:val="00A40DC1"/>
    <w:rsid w:val="00A40E6B"/>
    <w:rsid w:val="00A40E9F"/>
    <w:rsid w:val="00A41092"/>
    <w:rsid w:val="00A41630"/>
    <w:rsid w:val="00A41C5F"/>
    <w:rsid w:val="00A41EAD"/>
    <w:rsid w:val="00A425B1"/>
    <w:rsid w:val="00A427C2"/>
    <w:rsid w:val="00A42D5F"/>
    <w:rsid w:val="00A43095"/>
    <w:rsid w:val="00A431A0"/>
    <w:rsid w:val="00A43B30"/>
    <w:rsid w:val="00A4415E"/>
    <w:rsid w:val="00A441C0"/>
    <w:rsid w:val="00A443C4"/>
    <w:rsid w:val="00A4447B"/>
    <w:rsid w:val="00A444E0"/>
    <w:rsid w:val="00A44540"/>
    <w:rsid w:val="00A4473B"/>
    <w:rsid w:val="00A44864"/>
    <w:rsid w:val="00A4493E"/>
    <w:rsid w:val="00A44E74"/>
    <w:rsid w:val="00A44EB9"/>
    <w:rsid w:val="00A44F7E"/>
    <w:rsid w:val="00A45787"/>
    <w:rsid w:val="00A46255"/>
    <w:rsid w:val="00A463CF"/>
    <w:rsid w:val="00A4699C"/>
    <w:rsid w:val="00A46C08"/>
    <w:rsid w:val="00A46E8B"/>
    <w:rsid w:val="00A47158"/>
    <w:rsid w:val="00A473E9"/>
    <w:rsid w:val="00A474F4"/>
    <w:rsid w:val="00A47ADE"/>
    <w:rsid w:val="00A502EA"/>
    <w:rsid w:val="00A503F2"/>
    <w:rsid w:val="00A503F6"/>
    <w:rsid w:val="00A507D7"/>
    <w:rsid w:val="00A50A77"/>
    <w:rsid w:val="00A50B71"/>
    <w:rsid w:val="00A50C47"/>
    <w:rsid w:val="00A51561"/>
    <w:rsid w:val="00A51A73"/>
    <w:rsid w:val="00A51AEB"/>
    <w:rsid w:val="00A51ED1"/>
    <w:rsid w:val="00A52040"/>
    <w:rsid w:val="00A5254F"/>
    <w:rsid w:val="00A526DE"/>
    <w:rsid w:val="00A528BB"/>
    <w:rsid w:val="00A533FE"/>
    <w:rsid w:val="00A54204"/>
    <w:rsid w:val="00A54216"/>
    <w:rsid w:val="00A54ACA"/>
    <w:rsid w:val="00A54BB7"/>
    <w:rsid w:val="00A55AC9"/>
    <w:rsid w:val="00A55B08"/>
    <w:rsid w:val="00A55F8B"/>
    <w:rsid w:val="00A567AE"/>
    <w:rsid w:val="00A56973"/>
    <w:rsid w:val="00A569FF"/>
    <w:rsid w:val="00A56D90"/>
    <w:rsid w:val="00A56EEE"/>
    <w:rsid w:val="00A57122"/>
    <w:rsid w:val="00A57703"/>
    <w:rsid w:val="00A578F6"/>
    <w:rsid w:val="00A57FDA"/>
    <w:rsid w:val="00A60232"/>
    <w:rsid w:val="00A603BF"/>
    <w:rsid w:val="00A60CEB"/>
    <w:rsid w:val="00A611EF"/>
    <w:rsid w:val="00A612BB"/>
    <w:rsid w:val="00A61327"/>
    <w:rsid w:val="00A61415"/>
    <w:rsid w:val="00A61544"/>
    <w:rsid w:val="00A6168B"/>
    <w:rsid w:val="00A61912"/>
    <w:rsid w:val="00A61FB7"/>
    <w:rsid w:val="00A6207C"/>
    <w:rsid w:val="00A6214D"/>
    <w:rsid w:val="00A6221B"/>
    <w:rsid w:val="00A624BE"/>
    <w:rsid w:val="00A63290"/>
    <w:rsid w:val="00A6342F"/>
    <w:rsid w:val="00A63442"/>
    <w:rsid w:val="00A63993"/>
    <w:rsid w:val="00A63DD5"/>
    <w:rsid w:val="00A63ECB"/>
    <w:rsid w:val="00A64712"/>
    <w:rsid w:val="00A647A6"/>
    <w:rsid w:val="00A64947"/>
    <w:rsid w:val="00A64F1B"/>
    <w:rsid w:val="00A65069"/>
    <w:rsid w:val="00A65269"/>
    <w:rsid w:val="00A6578E"/>
    <w:rsid w:val="00A659B9"/>
    <w:rsid w:val="00A659E7"/>
    <w:rsid w:val="00A65B4B"/>
    <w:rsid w:val="00A6627D"/>
    <w:rsid w:val="00A662C3"/>
    <w:rsid w:val="00A664E9"/>
    <w:rsid w:val="00A66AC9"/>
    <w:rsid w:val="00A671C6"/>
    <w:rsid w:val="00A675C7"/>
    <w:rsid w:val="00A6760A"/>
    <w:rsid w:val="00A67A16"/>
    <w:rsid w:val="00A67D02"/>
    <w:rsid w:val="00A67D32"/>
    <w:rsid w:val="00A67F20"/>
    <w:rsid w:val="00A70329"/>
    <w:rsid w:val="00A70479"/>
    <w:rsid w:val="00A70511"/>
    <w:rsid w:val="00A7069B"/>
    <w:rsid w:val="00A706A3"/>
    <w:rsid w:val="00A70A0B"/>
    <w:rsid w:val="00A70D61"/>
    <w:rsid w:val="00A71455"/>
    <w:rsid w:val="00A719CA"/>
    <w:rsid w:val="00A71B9B"/>
    <w:rsid w:val="00A71BB3"/>
    <w:rsid w:val="00A71E90"/>
    <w:rsid w:val="00A71FBB"/>
    <w:rsid w:val="00A724D2"/>
    <w:rsid w:val="00A72653"/>
    <w:rsid w:val="00A72705"/>
    <w:rsid w:val="00A72F4E"/>
    <w:rsid w:val="00A73EEA"/>
    <w:rsid w:val="00A73F9D"/>
    <w:rsid w:val="00A74136"/>
    <w:rsid w:val="00A74318"/>
    <w:rsid w:val="00A74763"/>
    <w:rsid w:val="00A74989"/>
    <w:rsid w:val="00A74F93"/>
    <w:rsid w:val="00A754FD"/>
    <w:rsid w:val="00A756D4"/>
    <w:rsid w:val="00A756E7"/>
    <w:rsid w:val="00A75864"/>
    <w:rsid w:val="00A759E4"/>
    <w:rsid w:val="00A75C1B"/>
    <w:rsid w:val="00A761B1"/>
    <w:rsid w:val="00A7635A"/>
    <w:rsid w:val="00A76438"/>
    <w:rsid w:val="00A76686"/>
    <w:rsid w:val="00A766D3"/>
    <w:rsid w:val="00A76912"/>
    <w:rsid w:val="00A76F82"/>
    <w:rsid w:val="00A777F6"/>
    <w:rsid w:val="00A7782E"/>
    <w:rsid w:val="00A779F1"/>
    <w:rsid w:val="00A80117"/>
    <w:rsid w:val="00A80277"/>
    <w:rsid w:val="00A807B7"/>
    <w:rsid w:val="00A80FED"/>
    <w:rsid w:val="00A818E4"/>
    <w:rsid w:val="00A819C3"/>
    <w:rsid w:val="00A81B40"/>
    <w:rsid w:val="00A81EC1"/>
    <w:rsid w:val="00A82228"/>
    <w:rsid w:val="00A8260A"/>
    <w:rsid w:val="00A8264A"/>
    <w:rsid w:val="00A82785"/>
    <w:rsid w:val="00A82AE7"/>
    <w:rsid w:val="00A82BBE"/>
    <w:rsid w:val="00A82F3D"/>
    <w:rsid w:val="00A83193"/>
    <w:rsid w:val="00A8337F"/>
    <w:rsid w:val="00A834C9"/>
    <w:rsid w:val="00A83BE7"/>
    <w:rsid w:val="00A844DC"/>
    <w:rsid w:val="00A84527"/>
    <w:rsid w:val="00A850E7"/>
    <w:rsid w:val="00A85320"/>
    <w:rsid w:val="00A85CBF"/>
    <w:rsid w:val="00A85FF4"/>
    <w:rsid w:val="00A8609D"/>
    <w:rsid w:val="00A861F5"/>
    <w:rsid w:val="00A86B31"/>
    <w:rsid w:val="00A86DD9"/>
    <w:rsid w:val="00A86F7B"/>
    <w:rsid w:val="00A874B8"/>
    <w:rsid w:val="00A8768C"/>
    <w:rsid w:val="00A877F4"/>
    <w:rsid w:val="00A878EB"/>
    <w:rsid w:val="00A87B6B"/>
    <w:rsid w:val="00A907F6"/>
    <w:rsid w:val="00A90815"/>
    <w:rsid w:val="00A9083F"/>
    <w:rsid w:val="00A90E6C"/>
    <w:rsid w:val="00A9107A"/>
    <w:rsid w:val="00A913D6"/>
    <w:rsid w:val="00A91493"/>
    <w:rsid w:val="00A914EA"/>
    <w:rsid w:val="00A91A9C"/>
    <w:rsid w:val="00A91C40"/>
    <w:rsid w:val="00A920B0"/>
    <w:rsid w:val="00A92A78"/>
    <w:rsid w:val="00A92CE8"/>
    <w:rsid w:val="00A930A7"/>
    <w:rsid w:val="00A93289"/>
    <w:rsid w:val="00A9352E"/>
    <w:rsid w:val="00A93CEE"/>
    <w:rsid w:val="00A93FB6"/>
    <w:rsid w:val="00A94564"/>
    <w:rsid w:val="00A955D1"/>
    <w:rsid w:val="00A95DFF"/>
    <w:rsid w:val="00A96068"/>
    <w:rsid w:val="00A961B2"/>
    <w:rsid w:val="00A965CD"/>
    <w:rsid w:val="00A96950"/>
    <w:rsid w:val="00A96AB6"/>
    <w:rsid w:val="00A96AC1"/>
    <w:rsid w:val="00A971FA"/>
    <w:rsid w:val="00A97913"/>
    <w:rsid w:val="00A979C4"/>
    <w:rsid w:val="00A97ECE"/>
    <w:rsid w:val="00A97FC4"/>
    <w:rsid w:val="00AA07E3"/>
    <w:rsid w:val="00AA0CD9"/>
    <w:rsid w:val="00AA1091"/>
    <w:rsid w:val="00AA1536"/>
    <w:rsid w:val="00AA17B8"/>
    <w:rsid w:val="00AA2436"/>
    <w:rsid w:val="00AA2AB8"/>
    <w:rsid w:val="00AA2D83"/>
    <w:rsid w:val="00AA3376"/>
    <w:rsid w:val="00AA33C4"/>
    <w:rsid w:val="00AA3481"/>
    <w:rsid w:val="00AA3933"/>
    <w:rsid w:val="00AA3C3A"/>
    <w:rsid w:val="00AA3D83"/>
    <w:rsid w:val="00AA440C"/>
    <w:rsid w:val="00AA4953"/>
    <w:rsid w:val="00AA5153"/>
    <w:rsid w:val="00AA56FD"/>
    <w:rsid w:val="00AA57B8"/>
    <w:rsid w:val="00AA5886"/>
    <w:rsid w:val="00AA5CDB"/>
    <w:rsid w:val="00AA5F3C"/>
    <w:rsid w:val="00AA63CD"/>
    <w:rsid w:val="00AA63E9"/>
    <w:rsid w:val="00AA67AD"/>
    <w:rsid w:val="00AA6906"/>
    <w:rsid w:val="00AA69A2"/>
    <w:rsid w:val="00AA6A68"/>
    <w:rsid w:val="00AA7524"/>
    <w:rsid w:val="00AA78E0"/>
    <w:rsid w:val="00AA79B9"/>
    <w:rsid w:val="00AA7EF4"/>
    <w:rsid w:val="00AB01BE"/>
    <w:rsid w:val="00AB0352"/>
    <w:rsid w:val="00AB0794"/>
    <w:rsid w:val="00AB0923"/>
    <w:rsid w:val="00AB11BA"/>
    <w:rsid w:val="00AB15CE"/>
    <w:rsid w:val="00AB250F"/>
    <w:rsid w:val="00AB25B3"/>
    <w:rsid w:val="00AB27A2"/>
    <w:rsid w:val="00AB2B35"/>
    <w:rsid w:val="00AB2BB9"/>
    <w:rsid w:val="00AB3276"/>
    <w:rsid w:val="00AB3483"/>
    <w:rsid w:val="00AB39BE"/>
    <w:rsid w:val="00AB3C70"/>
    <w:rsid w:val="00AB441E"/>
    <w:rsid w:val="00AB469C"/>
    <w:rsid w:val="00AB489D"/>
    <w:rsid w:val="00AB4A6A"/>
    <w:rsid w:val="00AB4BBE"/>
    <w:rsid w:val="00AB4E68"/>
    <w:rsid w:val="00AB50CA"/>
    <w:rsid w:val="00AB587A"/>
    <w:rsid w:val="00AB5A65"/>
    <w:rsid w:val="00AB5B83"/>
    <w:rsid w:val="00AB6613"/>
    <w:rsid w:val="00AB6967"/>
    <w:rsid w:val="00AB6AD9"/>
    <w:rsid w:val="00AB713C"/>
    <w:rsid w:val="00AB71B6"/>
    <w:rsid w:val="00AB7200"/>
    <w:rsid w:val="00AB7668"/>
    <w:rsid w:val="00AB7FE4"/>
    <w:rsid w:val="00AC0299"/>
    <w:rsid w:val="00AC0475"/>
    <w:rsid w:val="00AC0F2B"/>
    <w:rsid w:val="00AC10C2"/>
    <w:rsid w:val="00AC19DB"/>
    <w:rsid w:val="00AC1E42"/>
    <w:rsid w:val="00AC20A3"/>
    <w:rsid w:val="00AC31C2"/>
    <w:rsid w:val="00AC33F1"/>
    <w:rsid w:val="00AC34B8"/>
    <w:rsid w:val="00AC34DA"/>
    <w:rsid w:val="00AC3D53"/>
    <w:rsid w:val="00AC3FA0"/>
    <w:rsid w:val="00AC43D5"/>
    <w:rsid w:val="00AC45A6"/>
    <w:rsid w:val="00AC4851"/>
    <w:rsid w:val="00AC4DF3"/>
    <w:rsid w:val="00AC5046"/>
    <w:rsid w:val="00AC5179"/>
    <w:rsid w:val="00AC5E95"/>
    <w:rsid w:val="00AC61B1"/>
    <w:rsid w:val="00AC6358"/>
    <w:rsid w:val="00AC6420"/>
    <w:rsid w:val="00AC68E0"/>
    <w:rsid w:val="00AC7310"/>
    <w:rsid w:val="00AC73E8"/>
    <w:rsid w:val="00AC743A"/>
    <w:rsid w:val="00AC7FF5"/>
    <w:rsid w:val="00AD014A"/>
    <w:rsid w:val="00AD0650"/>
    <w:rsid w:val="00AD0B5D"/>
    <w:rsid w:val="00AD143A"/>
    <w:rsid w:val="00AD248F"/>
    <w:rsid w:val="00AD2B71"/>
    <w:rsid w:val="00AD2D90"/>
    <w:rsid w:val="00AD2EC3"/>
    <w:rsid w:val="00AD2FF4"/>
    <w:rsid w:val="00AD38AD"/>
    <w:rsid w:val="00AD3C78"/>
    <w:rsid w:val="00AD4CFD"/>
    <w:rsid w:val="00AD52F1"/>
    <w:rsid w:val="00AD55EF"/>
    <w:rsid w:val="00AD5684"/>
    <w:rsid w:val="00AD5763"/>
    <w:rsid w:val="00AD6022"/>
    <w:rsid w:val="00AD62C6"/>
    <w:rsid w:val="00AD6369"/>
    <w:rsid w:val="00AD63B2"/>
    <w:rsid w:val="00AD63FE"/>
    <w:rsid w:val="00AD68BF"/>
    <w:rsid w:val="00AD6E3E"/>
    <w:rsid w:val="00AD6ECE"/>
    <w:rsid w:val="00AD70D9"/>
    <w:rsid w:val="00AD73A8"/>
    <w:rsid w:val="00AD7BB9"/>
    <w:rsid w:val="00AE01D0"/>
    <w:rsid w:val="00AE1D30"/>
    <w:rsid w:val="00AE1FF9"/>
    <w:rsid w:val="00AE2319"/>
    <w:rsid w:val="00AE35AA"/>
    <w:rsid w:val="00AE367A"/>
    <w:rsid w:val="00AE41D2"/>
    <w:rsid w:val="00AE43F0"/>
    <w:rsid w:val="00AE44A7"/>
    <w:rsid w:val="00AE453C"/>
    <w:rsid w:val="00AE511E"/>
    <w:rsid w:val="00AE525E"/>
    <w:rsid w:val="00AE531F"/>
    <w:rsid w:val="00AE56E6"/>
    <w:rsid w:val="00AE5825"/>
    <w:rsid w:val="00AE5B93"/>
    <w:rsid w:val="00AE5E2C"/>
    <w:rsid w:val="00AE600A"/>
    <w:rsid w:val="00AE639B"/>
    <w:rsid w:val="00AE66F3"/>
    <w:rsid w:val="00AE6787"/>
    <w:rsid w:val="00AE71D3"/>
    <w:rsid w:val="00AE7504"/>
    <w:rsid w:val="00AE7FAB"/>
    <w:rsid w:val="00AE7FD7"/>
    <w:rsid w:val="00AF01D2"/>
    <w:rsid w:val="00AF0DBE"/>
    <w:rsid w:val="00AF1C83"/>
    <w:rsid w:val="00AF2214"/>
    <w:rsid w:val="00AF28FD"/>
    <w:rsid w:val="00AF3309"/>
    <w:rsid w:val="00AF37AC"/>
    <w:rsid w:val="00AF3B40"/>
    <w:rsid w:val="00AF429C"/>
    <w:rsid w:val="00AF442D"/>
    <w:rsid w:val="00AF46EF"/>
    <w:rsid w:val="00AF5222"/>
    <w:rsid w:val="00AF58A7"/>
    <w:rsid w:val="00AF5A46"/>
    <w:rsid w:val="00AF61A8"/>
    <w:rsid w:val="00AF62F0"/>
    <w:rsid w:val="00AF69CA"/>
    <w:rsid w:val="00AF6CA9"/>
    <w:rsid w:val="00AF6D4B"/>
    <w:rsid w:val="00AF6EC0"/>
    <w:rsid w:val="00AF6F64"/>
    <w:rsid w:val="00AF73D0"/>
    <w:rsid w:val="00AF74B1"/>
    <w:rsid w:val="00AF7837"/>
    <w:rsid w:val="00AF7AB2"/>
    <w:rsid w:val="00B0081C"/>
    <w:rsid w:val="00B00F23"/>
    <w:rsid w:val="00B0110E"/>
    <w:rsid w:val="00B0170C"/>
    <w:rsid w:val="00B01994"/>
    <w:rsid w:val="00B01A4E"/>
    <w:rsid w:val="00B01F8E"/>
    <w:rsid w:val="00B02047"/>
    <w:rsid w:val="00B024AC"/>
    <w:rsid w:val="00B024CC"/>
    <w:rsid w:val="00B026ED"/>
    <w:rsid w:val="00B02734"/>
    <w:rsid w:val="00B028D8"/>
    <w:rsid w:val="00B02BB9"/>
    <w:rsid w:val="00B02F59"/>
    <w:rsid w:val="00B031D4"/>
    <w:rsid w:val="00B03533"/>
    <w:rsid w:val="00B035D2"/>
    <w:rsid w:val="00B03A42"/>
    <w:rsid w:val="00B04AA1"/>
    <w:rsid w:val="00B04EF3"/>
    <w:rsid w:val="00B0506C"/>
    <w:rsid w:val="00B05CC6"/>
    <w:rsid w:val="00B05D59"/>
    <w:rsid w:val="00B0610B"/>
    <w:rsid w:val="00B0615D"/>
    <w:rsid w:val="00B06198"/>
    <w:rsid w:val="00B063E7"/>
    <w:rsid w:val="00B06914"/>
    <w:rsid w:val="00B06A97"/>
    <w:rsid w:val="00B06ACB"/>
    <w:rsid w:val="00B06B3C"/>
    <w:rsid w:val="00B06CAE"/>
    <w:rsid w:val="00B06CE0"/>
    <w:rsid w:val="00B070D6"/>
    <w:rsid w:val="00B0711F"/>
    <w:rsid w:val="00B072A4"/>
    <w:rsid w:val="00B073BC"/>
    <w:rsid w:val="00B0754B"/>
    <w:rsid w:val="00B078F6"/>
    <w:rsid w:val="00B07BE3"/>
    <w:rsid w:val="00B1019D"/>
    <w:rsid w:val="00B103B6"/>
    <w:rsid w:val="00B107BC"/>
    <w:rsid w:val="00B10925"/>
    <w:rsid w:val="00B10AA1"/>
    <w:rsid w:val="00B10B1D"/>
    <w:rsid w:val="00B10E16"/>
    <w:rsid w:val="00B10FBF"/>
    <w:rsid w:val="00B11390"/>
    <w:rsid w:val="00B1165B"/>
    <w:rsid w:val="00B11991"/>
    <w:rsid w:val="00B11C8B"/>
    <w:rsid w:val="00B1213C"/>
    <w:rsid w:val="00B1233E"/>
    <w:rsid w:val="00B12847"/>
    <w:rsid w:val="00B128BC"/>
    <w:rsid w:val="00B12AD3"/>
    <w:rsid w:val="00B13484"/>
    <w:rsid w:val="00B13B2A"/>
    <w:rsid w:val="00B13BB4"/>
    <w:rsid w:val="00B13C02"/>
    <w:rsid w:val="00B14129"/>
    <w:rsid w:val="00B146F2"/>
    <w:rsid w:val="00B14CB2"/>
    <w:rsid w:val="00B15E37"/>
    <w:rsid w:val="00B164BA"/>
    <w:rsid w:val="00B16742"/>
    <w:rsid w:val="00B16879"/>
    <w:rsid w:val="00B16D42"/>
    <w:rsid w:val="00B16DA6"/>
    <w:rsid w:val="00B170F9"/>
    <w:rsid w:val="00B178FB"/>
    <w:rsid w:val="00B17B3A"/>
    <w:rsid w:val="00B17C46"/>
    <w:rsid w:val="00B203A0"/>
    <w:rsid w:val="00B20410"/>
    <w:rsid w:val="00B2097B"/>
    <w:rsid w:val="00B20A02"/>
    <w:rsid w:val="00B20BE5"/>
    <w:rsid w:val="00B20E33"/>
    <w:rsid w:val="00B20FC9"/>
    <w:rsid w:val="00B210AD"/>
    <w:rsid w:val="00B212FE"/>
    <w:rsid w:val="00B21521"/>
    <w:rsid w:val="00B215E5"/>
    <w:rsid w:val="00B21699"/>
    <w:rsid w:val="00B216A2"/>
    <w:rsid w:val="00B2180F"/>
    <w:rsid w:val="00B21B42"/>
    <w:rsid w:val="00B21E5B"/>
    <w:rsid w:val="00B225AF"/>
    <w:rsid w:val="00B22991"/>
    <w:rsid w:val="00B229AA"/>
    <w:rsid w:val="00B22BAF"/>
    <w:rsid w:val="00B22CD7"/>
    <w:rsid w:val="00B22D8C"/>
    <w:rsid w:val="00B231FD"/>
    <w:rsid w:val="00B23449"/>
    <w:rsid w:val="00B238F7"/>
    <w:rsid w:val="00B23EFA"/>
    <w:rsid w:val="00B23FBF"/>
    <w:rsid w:val="00B245A8"/>
    <w:rsid w:val="00B24B92"/>
    <w:rsid w:val="00B24CEE"/>
    <w:rsid w:val="00B2506C"/>
    <w:rsid w:val="00B25962"/>
    <w:rsid w:val="00B25FEF"/>
    <w:rsid w:val="00B261A6"/>
    <w:rsid w:val="00B261FF"/>
    <w:rsid w:val="00B263C3"/>
    <w:rsid w:val="00B264C0"/>
    <w:rsid w:val="00B26B72"/>
    <w:rsid w:val="00B26E6A"/>
    <w:rsid w:val="00B27067"/>
    <w:rsid w:val="00B27134"/>
    <w:rsid w:val="00B277B7"/>
    <w:rsid w:val="00B30266"/>
    <w:rsid w:val="00B30534"/>
    <w:rsid w:val="00B30596"/>
    <w:rsid w:val="00B315EE"/>
    <w:rsid w:val="00B315F3"/>
    <w:rsid w:val="00B316FC"/>
    <w:rsid w:val="00B31D84"/>
    <w:rsid w:val="00B31E51"/>
    <w:rsid w:val="00B32034"/>
    <w:rsid w:val="00B320FB"/>
    <w:rsid w:val="00B32134"/>
    <w:rsid w:val="00B32953"/>
    <w:rsid w:val="00B33161"/>
    <w:rsid w:val="00B33E61"/>
    <w:rsid w:val="00B33F34"/>
    <w:rsid w:val="00B3447A"/>
    <w:rsid w:val="00B358A7"/>
    <w:rsid w:val="00B359EB"/>
    <w:rsid w:val="00B35A1B"/>
    <w:rsid w:val="00B3643B"/>
    <w:rsid w:val="00B36547"/>
    <w:rsid w:val="00B3736D"/>
    <w:rsid w:val="00B375CA"/>
    <w:rsid w:val="00B37818"/>
    <w:rsid w:val="00B37A62"/>
    <w:rsid w:val="00B37FD3"/>
    <w:rsid w:val="00B403DD"/>
    <w:rsid w:val="00B40723"/>
    <w:rsid w:val="00B408BA"/>
    <w:rsid w:val="00B408DF"/>
    <w:rsid w:val="00B4091E"/>
    <w:rsid w:val="00B40CAE"/>
    <w:rsid w:val="00B41064"/>
    <w:rsid w:val="00B41B01"/>
    <w:rsid w:val="00B426D9"/>
    <w:rsid w:val="00B42860"/>
    <w:rsid w:val="00B42923"/>
    <w:rsid w:val="00B429B2"/>
    <w:rsid w:val="00B42BDF"/>
    <w:rsid w:val="00B42C55"/>
    <w:rsid w:val="00B42D6D"/>
    <w:rsid w:val="00B434C4"/>
    <w:rsid w:val="00B43CC8"/>
    <w:rsid w:val="00B44ABD"/>
    <w:rsid w:val="00B44B5D"/>
    <w:rsid w:val="00B4535F"/>
    <w:rsid w:val="00B45556"/>
    <w:rsid w:val="00B45592"/>
    <w:rsid w:val="00B45E16"/>
    <w:rsid w:val="00B46747"/>
    <w:rsid w:val="00B46965"/>
    <w:rsid w:val="00B46976"/>
    <w:rsid w:val="00B47184"/>
    <w:rsid w:val="00B478DC"/>
    <w:rsid w:val="00B47B32"/>
    <w:rsid w:val="00B5000D"/>
    <w:rsid w:val="00B5006D"/>
    <w:rsid w:val="00B501B4"/>
    <w:rsid w:val="00B50484"/>
    <w:rsid w:val="00B505FD"/>
    <w:rsid w:val="00B50601"/>
    <w:rsid w:val="00B50930"/>
    <w:rsid w:val="00B50ABE"/>
    <w:rsid w:val="00B50E9B"/>
    <w:rsid w:val="00B51B2B"/>
    <w:rsid w:val="00B51B7E"/>
    <w:rsid w:val="00B51D88"/>
    <w:rsid w:val="00B51ED5"/>
    <w:rsid w:val="00B52635"/>
    <w:rsid w:val="00B52D8D"/>
    <w:rsid w:val="00B5305F"/>
    <w:rsid w:val="00B531F4"/>
    <w:rsid w:val="00B537FB"/>
    <w:rsid w:val="00B53E91"/>
    <w:rsid w:val="00B53F15"/>
    <w:rsid w:val="00B54192"/>
    <w:rsid w:val="00B546AF"/>
    <w:rsid w:val="00B5526E"/>
    <w:rsid w:val="00B559B6"/>
    <w:rsid w:val="00B56632"/>
    <w:rsid w:val="00B56931"/>
    <w:rsid w:val="00B56F0B"/>
    <w:rsid w:val="00B576C2"/>
    <w:rsid w:val="00B576DC"/>
    <w:rsid w:val="00B576F8"/>
    <w:rsid w:val="00B57B19"/>
    <w:rsid w:val="00B57F3B"/>
    <w:rsid w:val="00B57F56"/>
    <w:rsid w:val="00B57F79"/>
    <w:rsid w:val="00B601C4"/>
    <w:rsid w:val="00B60E19"/>
    <w:rsid w:val="00B60EC4"/>
    <w:rsid w:val="00B61059"/>
    <w:rsid w:val="00B61122"/>
    <w:rsid w:val="00B613F9"/>
    <w:rsid w:val="00B61C2A"/>
    <w:rsid w:val="00B61C4C"/>
    <w:rsid w:val="00B61C82"/>
    <w:rsid w:val="00B62407"/>
    <w:rsid w:val="00B6259D"/>
    <w:rsid w:val="00B62632"/>
    <w:rsid w:val="00B62CD9"/>
    <w:rsid w:val="00B635FB"/>
    <w:rsid w:val="00B6397E"/>
    <w:rsid w:val="00B63AEE"/>
    <w:rsid w:val="00B63F04"/>
    <w:rsid w:val="00B64101"/>
    <w:rsid w:val="00B641D3"/>
    <w:rsid w:val="00B6450F"/>
    <w:rsid w:val="00B6452B"/>
    <w:rsid w:val="00B6454C"/>
    <w:rsid w:val="00B648E6"/>
    <w:rsid w:val="00B64B24"/>
    <w:rsid w:val="00B64E7A"/>
    <w:rsid w:val="00B64F1D"/>
    <w:rsid w:val="00B650A0"/>
    <w:rsid w:val="00B65ABB"/>
    <w:rsid w:val="00B661A7"/>
    <w:rsid w:val="00B664F6"/>
    <w:rsid w:val="00B67099"/>
    <w:rsid w:val="00B6731B"/>
    <w:rsid w:val="00B6744E"/>
    <w:rsid w:val="00B676D8"/>
    <w:rsid w:val="00B67D3F"/>
    <w:rsid w:val="00B67E94"/>
    <w:rsid w:val="00B701BB"/>
    <w:rsid w:val="00B705CC"/>
    <w:rsid w:val="00B716EA"/>
    <w:rsid w:val="00B71B90"/>
    <w:rsid w:val="00B72440"/>
    <w:rsid w:val="00B725A6"/>
    <w:rsid w:val="00B72D5C"/>
    <w:rsid w:val="00B72DE6"/>
    <w:rsid w:val="00B7350F"/>
    <w:rsid w:val="00B739FE"/>
    <w:rsid w:val="00B73A5C"/>
    <w:rsid w:val="00B741E0"/>
    <w:rsid w:val="00B74274"/>
    <w:rsid w:val="00B74431"/>
    <w:rsid w:val="00B746FF"/>
    <w:rsid w:val="00B7489D"/>
    <w:rsid w:val="00B74A0F"/>
    <w:rsid w:val="00B74C62"/>
    <w:rsid w:val="00B751E2"/>
    <w:rsid w:val="00B75332"/>
    <w:rsid w:val="00B75506"/>
    <w:rsid w:val="00B75AEE"/>
    <w:rsid w:val="00B75F94"/>
    <w:rsid w:val="00B75FDA"/>
    <w:rsid w:val="00B761A6"/>
    <w:rsid w:val="00B763EE"/>
    <w:rsid w:val="00B76876"/>
    <w:rsid w:val="00B76D3A"/>
    <w:rsid w:val="00B770B6"/>
    <w:rsid w:val="00B77379"/>
    <w:rsid w:val="00B77C91"/>
    <w:rsid w:val="00B803C2"/>
    <w:rsid w:val="00B8070F"/>
    <w:rsid w:val="00B80B28"/>
    <w:rsid w:val="00B810D8"/>
    <w:rsid w:val="00B817BB"/>
    <w:rsid w:val="00B822CC"/>
    <w:rsid w:val="00B82383"/>
    <w:rsid w:val="00B829F9"/>
    <w:rsid w:val="00B82BC4"/>
    <w:rsid w:val="00B8311D"/>
    <w:rsid w:val="00B8313A"/>
    <w:rsid w:val="00B83356"/>
    <w:rsid w:val="00B836C0"/>
    <w:rsid w:val="00B83799"/>
    <w:rsid w:val="00B83E21"/>
    <w:rsid w:val="00B83F02"/>
    <w:rsid w:val="00B84467"/>
    <w:rsid w:val="00B8448A"/>
    <w:rsid w:val="00B8488F"/>
    <w:rsid w:val="00B8491E"/>
    <w:rsid w:val="00B84933"/>
    <w:rsid w:val="00B84966"/>
    <w:rsid w:val="00B84983"/>
    <w:rsid w:val="00B84A44"/>
    <w:rsid w:val="00B84BE7"/>
    <w:rsid w:val="00B850CE"/>
    <w:rsid w:val="00B852FC"/>
    <w:rsid w:val="00B855C7"/>
    <w:rsid w:val="00B85D06"/>
    <w:rsid w:val="00B866C9"/>
    <w:rsid w:val="00B86AAA"/>
    <w:rsid w:val="00B86DD6"/>
    <w:rsid w:val="00B86E1C"/>
    <w:rsid w:val="00B87181"/>
    <w:rsid w:val="00B87384"/>
    <w:rsid w:val="00B87393"/>
    <w:rsid w:val="00B87459"/>
    <w:rsid w:val="00B87F9E"/>
    <w:rsid w:val="00B905F3"/>
    <w:rsid w:val="00B9080B"/>
    <w:rsid w:val="00B908E5"/>
    <w:rsid w:val="00B90D6F"/>
    <w:rsid w:val="00B91540"/>
    <w:rsid w:val="00B91707"/>
    <w:rsid w:val="00B92AFE"/>
    <w:rsid w:val="00B936B2"/>
    <w:rsid w:val="00B93961"/>
    <w:rsid w:val="00B93DF7"/>
    <w:rsid w:val="00B945EE"/>
    <w:rsid w:val="00B94C54"/>
    <w:rsid w:val="00B95516"/>
    <w:rsid w:val="00B95953"/>
    <w:rsid w:val="00B95BE4"/>
    <w:rsid w:val="00B95EBB"/>
    <w:rsid w:val="00B961FE"/>
    <w:rsid w:val="00B96294"/>
    <w:rsid w:val="00B962C4"/>
    <w:rsid w:val="00B963F1"/>
    <w:rsid w:val="00B97418"/>
    <w:rsid w:val="00B9760F"/>
    <w:rsid w:val="00BA0080"/>
    <w:rsid w:val="00BA0283"/>
    <w:rsid w:val="00BA0D37"/>
    <w:rsid w:val="00BA0DE9"/>
    <w:rsid w:val="00BA0E7B"/>
    <w:rsid w:val="00BA1044"/>
    <w:rsid w:val="00BA12C8"/>
    <w:rsid w:val="00BA12CE"/>
    <w:rsid w:val="00BA19A3"/>
    <w:rsid w:val="00BA1D89"/>
    <w:rsid w:val="00BA2313"/>
    <w:rsid w:val="00BA2328"/>
    <w:rsid w:val="00BA28A2"/>
    <w:rsid w:val="00BA29DC"/>
    <w:rsid w:val="00BA30A1"/>
    <w:rsid w:val="00BA3C42"/>
    <w:rsid w:val="00BA4171"/>
    <w:rsid w:val="00BA4326"/>
    <w:rsid w:val="00BA441C"/>
    <w:rsid w:val="00BA4470"/>
    <w:rsid w:val="00BA48B9"/>
    <w:rsid w:val="00BA4A7A"/>
    <w:rsid w:val="00BA4B59"/>
    <w:rsid w:val="00BA50D9"/>
    <w:rsid w:val="00BA510D"/>
    <w:rsid w:val="00BA522B"/>
    <w:rsid w:val="00BA52C6"/>
    <w:rsid w:val="00BA54AA"/>
    <w:rsid w:val="00BA598B"/>
    <w:rsid w:val="00BA5BE2"/>
    <w:rsid w:val="00BA5C8E"/>
    <w:rsid w:val="00BA5D96"/>
    <w:rsid w:val="00BA5E13"/>
    <w:rsid w:val="00BA60E3"/>
    <w:rsid w:val="00BA6731"/>
    <w:rsid w:val="00BA6C6D"/>
    <w:rsid w:val="00BA7225"/>
    <w:rsid w:val="00BA7949"/>
    <w:rsid w:val="00BB013A"/>
    <w:rsid w:val="00BB07BB"/>
    <w:rsid w:val="00BB0854"/>
    <w:rsid w:val="00BB0AED"/>
    <w:rsid w:val="00BB1381"/>
    <w:rsid w:val="00BB2067"/>
    <w:rsid w:val="00BB24BF"/>
    <w:rsid w:val="00BB2B9E"/>
    <w:rsid w:val="00BB2F20"/>
    <w:rsid w:val="00BB2F71"/>
    <w:rsid w:val="00BB2FCD"/>
    <w:rsid w:val="00BB3265"/>
    <w:rsid w:val="00BB34C4"/>
    <w:rsid w:val="00BB3BCD"/>
    <w:rsid w:val="00BB3D50"/>
    <w:rsid w:val="00BB3E7A"/>
    <w:rsid w:val="00BB42E8"/>
    <w:rsid w:val="00BB48AD"/>
    <w:rsid w:val="00BB4E7F"/>
    <w:rsid w:val="00BB4FA3"/>
    <w:rsid w:val="00BB5112"/>
    <w:rsid w:val="00BB516E"/>
    <w:rsid w:val="00BB5397"/>
    <w:rsid w:val="00BB55B3"/>
    <w:rsid w:val="00BB5879"/>
    <w:rsid w:val="00BB5B5B"/>
    <w:rsid w:val="00BB5FBF"/>
    <w:rsid w:val="00BB62AD"/>
    <w:rsid w:val="00BB643F"/>
    <w:rsid w:val="00BB6641"/>
    <w:rsid w:val="00BB6E5F"/>
    <w:rsid w:val="00BB70F1"/>
    <w:rsid w:val="00BB7144"/>
    <w:rsid w:val="00BB7477"/>
    <w:rsid w:val="00BB7B46"/>
    <w:rsid w:val="00BC015A"/>
    <w:rsid w:val="00BC0338"/>
    <w:rsid w:val="00BC06DC"/>
    <w:rsid w:val="00BC0741"/>
    <w:rsid w:val="00BC0B22"/>
    <w:rsid w:val="00BC0B2E"/>
    <w:rsid w:val="00BC0F3C"/>
    <w:rsid w:val="00BC0F6A"/>
    <w:rsid w:val="00BC116A"/>
    <w:rsid w:val="00BC1245"/>
    <w:rsid w:val="00BC1611"/>
    <w:rsid w:val="00BC1938"/>
    <w:rsid w:val="00BC2EA4"/>
    <w:rsid w:val="00BC2F4C"/>
    <w:rsid w:val="00BC329A"/>
    <w:rsid w:val="00BC362D"/>
    <w:rsid w:val="00BC3C9A"/>
    <w:rsid w:val="00BC3F2C"/>
    <w:rsid w:val="00BC45CA"/>
    <w:rsid w:val="00BC47D0"/>
    <w:rsid w:val="00BC4D88"/>
    <w:rsid w:val="00BC4E76"/>
    <w:rsid w:val="00BC51F7"/>
    <w:rsid w:val="00BC57EE"/>
    <w:rsid w:val="00BC59EE"/>
    <w:rsid w:val="00BC5CD7"/>
    <w:rsid w:val="00BC5F09"/>
    <w:rsid w:val="00BC5FDA"/>
    <w:rsid w:val="00BC690E"/>
    <w:rsid w:val="00BC6A21"/>
    <w:rsid w:val="00BC6A74"/>
    <w:rsid w:val="00BC6C93"/>
    <w:rsid w:val="00BC7897"/>
    <w:rsid w:val="00BD0367"/>
    <w:rsid w:val="00BD059A"/>
    <w:rsid w:val="00BD06D3"/>
    <w:rsid w:val="00BD0808"/>
    <w:rsid w:val="00BD0D20"/>
    <w:rsid w:val="00BD10C7"/>
    <w:rsid w:val="00BD1106"/>
    <w:rsid w:val="00BD11DD"/>
    <w:rsid w:val="00BD158F"/>
    <w:rsid w:val="00BD17BB"/>
    <w:rsid w:val="00BD1A4B"/>
    <w:rsid w:val="00BD20ED"/>
    <w:rsid w:val="00BD23C8"/>
    <w:rsid w:val="00BD2964"/>
    <w:rsid w:val="00BD2FFA"/>
    <w:rsid w:val="00BD3D3A"/>
    <w:rsid w:val="00BD3F02"/>
    <w:rsid w:val="00BD43D0"/>
    <w:rsid w:val="00BD4612"/>
    <w:rsid w:val="00BD4679"/>
    <w:rsid w:val="00BD4AFD"/>
    <w:rsid w:val="00BD4D56"/>
    <w:rsid w:val="00BD4E31"/>
    <w:rsid w:val="00BD5702"/>
    <w:rsid w:val="00BD5722"/>
    <w:rsid w:val="00BD580E"/>
    <w:rsid w:val="00BD5F83"/>
    <w:rsid w:val="00BD6244"/>
    <w:rsid w:val="00BD6267"/>
    <w:rsid w:val="00BD665B"/>
    <w:rsid w:val="00BD6A14"/>
    <w:rsid w:val="00BD6A72"/>
    <w:rsid w:val="00BD6A92"/>
    <w:rsid w:val="00BE0073"/>
    <w:rsid w:val="00BE0360"/>
    <w:rsid w:val="00BE0A19"/>
    <w:rsid w:val="00BE0BE8"/>
    <w:rsid w:val="00BE0DCD"/>
    <w:rsid w:val="00BE1199"/>
    <w:rsid w:val="00BE126F"/>
    <w:rsid w:val="00BE1492"/>
    <w:rsid w:val="00BE24BB"/>
    <w:rsid w:val="00BE24F0"/>
    <w:rsid w:val="00BE282F"/>
    <w:rsid w:val="00BE2B93"/>
    <w:rsid w:val="00BE2C14"/>
    <w:rsid w:val="00BE2E26"/>
    <w:rsid w:val="00BE3007"/>
    <w:rsid w:val="00BE3078"/>
    <w:rsid w:val="00BE3362"/>
    <w:rsid w:val="00BE34D8"/>
    <w:rsid w:val="00BE3E06"/>
    <w:rsid w:val="00BE3F5E"/>
    <w:rsid w:val="00BE51B7"/>
    <w:rsid w:val="00BE525A"/>
    <w:rsid w:val="00BE52CC"/>
    <w:rsid w:val="00BE5BCC"/>
    <w:rsid w:val="00BE5CC3"/>
    <w:rsid w:val="00BE60B0"/>
    <w:rsid w:val="00BE6526"/>
    <w:rsid w:val="00BE655A"/>
    <w:rsid w:val="00BE6CB3"/>
    <w:rsid w:val="00BE6D55"/>
    <w:rsid w:val="00BE72F6"/>
    <w:rsid w:val="00BE75CD"/>
    <w:rsid w:val="00BE774B"/>
    <w:rsid w:val="00BE798B"/>
    <w:rsid w:val="00BE7BD0"/>
    <w:rsid w:val="00BF07AE"/>
    <w:rsid w:val="00BF0986"/>
    <w:rsid w:val="00BF0994"/>
    <w:rsid w:val="00BF0C55"/>
    <w:rsid w:val="00BF0D8A"/>
    <w:rsid w:val="00BF1655"/>
    <w:rsid w:val="00BF169B"/>
    <w:rsid w:val="00BF18E3"/>
    <w:rsid w:val="00BF1A8F"/>
    <w:rsid w:val="00BF1C82"/>
    <w:rsid w:val="00BF1D84"/>
    <w:rsid w:val="00BF226D"/>
    <w:rsid w:val="00BF22C3"/>
    <w:rsid w:val="00BF24D5"/>
    <w:rsid w:val="00BF252A"/>
    <w:rsid w:val="00BF2A02"/>
    <w:rsid w:val="00BF2A26"/>
    <w:rsid w:val="00BF2EF7"/>
    <w:rsid w:val="00BF366E"/>
    <w:rsid w:val="00BF3A75"/>
    <w:rsid w:val="00BF3A82"/>
    <w:rsid w:val="00BF3B66"/>
    <w:rsid w:val="00BF3E05"/>
    <w:rsid w:val="00BF4527"/>
    <w:rsid w:val="00BF46F0"/>
    <w:rsid w:val="00BF517C"/>
    <w:rsid w:val="00BF526B"/>
    <w:rsid w:val="00BF5428"/>
    <w:rsid w:val="00BF5528"/>
    <w:rsid w:val="00BF5739"/>
    <w:rsid w:val="00BF5BD3"/>
    <w:rsid w:val="00BF61D7"/>
    <w:rsid w:val="00BF6217"/>
    <w:rsid w:val="00BF6644"/>
    <w:rsid w:val="00BF6774"/>
    <w:rsid w:val="00BF6C94"/>
    <w:rsid w:val="00BF6F92"/>
    <w:rsid w:val="00C0013E"/>
    <w:rsid w:val="00C001B9"/>
    <w:rsid w:val="00C00332"/>
    <w:rsid w:val="00C00A05"/>
    <w:rsid w:val="00C012E7"/>
    <w:rsid w:val="00C01630"/>
    <w:rsid w:val="00C01C3D"/>
    <w:rsid w:val="00C022AF"/>
    <w:rsid w:val="00C0258D"/>
    <w:rsid w:val="00C02B76"/>
    <w:rsid w:val="00C02E15"/>
    <w:rsid w:val="00C02ED9"/>
    <w:rsid w:val="00C03077"/>
    <w:rsid w:val="00C0366A"/>
    <w:rsid w:val="00C03820"/>
    <w:rsid w:val="00C0387E"/>
    <w:rsid w:val="00C04340"/>
    <w:rsid w:val="00C04378"/>
    <w:rsid w:val="00C04871"/>
    <w:rsid w:val="00C048E0"/>
    <w:rsid w:val="00C0494D"/>
    <w:rsid w:val="00C04F68"/>
    <w:rsid w:val="00C055F2"/>
    <w:rsid w:val="00C0610F"/>
    <w:rsid w:val="00C065E9"/>
    <w:rsid w:val="00C066F9"/>
    <w:rsid w:val="00C0679A"/>
    <w:rsid w:val="00C06928"/>
    <w:rsid w:val="00C07894"/>
    <w:rsid w:val="00C0794F"/>
    <w:rsid w:val="00C07FD1"/>
    <w:rsid w:val="00C104D0"/>
    <w:rsid w:val="00C10700"/>
    <w:rsid w:val="00C1080D"/>
    <w:rsid w:val="00C10ADA"/>
    <w:rsid w:val="00C10B24"/>
    <w:rsid w:val="00C10C60"/>
    <w:rsid w:val="00C10ECC"/>
    <w:rsid w:val="00C10ED3"/>
    <w:rsid w:val="00C11429"/>
    <w:rsid w:val="00C11CBF"/>
    <w:rsid w:val="00C11CF5"/>
    <w:rsid w:val="00C12A1C"/>
    <w:rsid w:val="00C12FA2"/>
    <w:rsid w:val="00C136C6"/>
    <w:rsid w:val="00C1395A"/>
    <w:rsid w:val="00C13B1B"/>
    <w:rsid w:val="00C13B75"/>
    <w:rsid w:val="00C13DCF"/>
    <w:rsid w:val="00C13FD9"/>
    <w:rsid w:val="00C14612"/>
    <w:rsid w:val="00C14964"/>
    <w:rsid w:val="00C151F1"/>
    <w:rsid w:val="00C1532C"/>
    <w:rsid w:val="00C15DE4"/>
    <w:rsid w:val="00C15F79"/>
    <w:rsid w:val="00C16232"/>
    <w:rsid w:val="00C1642F"/>
    <w:rsid w:val="00C165E4"/>
    <w:rsid w:val="00C16C67"/>
    <w:rsid w:val="00C16CDD"/>
    <w:rsid w:val="00C16F0E"/>
    <w:rsid w:val="00C16FA2"/>
    <w:rsid w:val="00C17A94"/>
    <w:rsid w:val="00C17B03"/>
    <w:rsid w:val="00C17C56"/>
    <w:rsid w:val="00C203F4"/>
    <w:rsid w:val="00C2040C"/>
    <w:rsid w:val="00C20458"/>
    <w:rsid w:val="00C208F9"/>
    <w:rsid w:val="00C20B47"/>
    <w:rsid w:val="00C20EB4"/>
    <w:rsid w:val="00C210D7"/>
    <w:rsid w:val="00C21590"/>
    <w:rsid w:val="00C21901"/>
    <w:rsid w:val="00C21A1E"/>
    <w:rsid w:val="00C21D3C"/>
    <w:rsid w:val="00C223EC"/>
    <w:rsid w:val="00C22408"/>
    <w:rsid w:val="00C228F7"/>
    <w:rsid w:val="00C22C47"/>
    <w:rsid w:val="00C22C61"/>
    <w:rsid w:val="00C22EB7"/>
    <w:rsid w:val="00C22F74"/>
    <w:rsid w:val="00C231BE"/>
    <w:rsid w:val="00C2326A"/>
    <w:rsid w:val="00C23564"/>
    <w:rsid w:val="00C23C18"/>
    <w:rsid w:val="00C23D60"/>
    <w:rsid w:val="00C23DF3"/>
    <w:rsid w:val="00C24473"/>
    <w:rsid w:val="00C24558"/>
    <w:rsid w:val="00C251EE"/>
    <w:rsid w:val="00C254CA"/>
    <w:rsid w:val="00C25E2D"/>
    <w:rsid w:val="00C25E2F"/>
    <w:rsid w:val="00C25FAC"/>
    <w:rsid w:val="00C26082"/>
    <w:rsid w:val="00C26291"/>
    <w:rsid w:val="00C26DC0"/>
    <w:rsid w:val="00C2728D"/>
    <w:rsid w:val="00C2743B"/>
    <w:rsid w:val="00C27773"/>
    <w:rsid w:val="00C278E6"/>
    <w:rsid w:val="00C306B1"/>
    <w:rsid w:val="00C30EB9"/>
    <w:rsid w:val="00C3107B"/>
    <w:rsid w:val="00C31393"/>
    <w:rsid w:val="00C31C43"/>
    <w:rsid w:val="00C31D49"/>
    <w:rsid w:val="00C31D67"/>
    <w:rsid w:val="00C32327"/>
    <w:rsid w:val="00C3246C"/>
    <w:rsid w:val="00C32BB0"/>
    <w:rsid w:val="00C32F20"/>
    <w:rsid w:val="00C32FD1"/>
    <w:rsid w:val="00C338DB"/>
    <w:rsid w:val="00C33D28"/>
    <w:rsid w:val="00C33D64"/>
    <w:rsid w:val="00C33F5C"/>
    <w:rsid w:val="00C33FD3"/>
    <w:rsid w:val="00C33FEA"/>
    <w:rsid w:val="00C340B2"/>
    <w:rsid w:val="00C342E9"/>
    <w:rsid w:val="00C346FC"/>
    <w:rsid w:val="00C34814"/>
    <w:rsid w:val="00C34B63"/>
    <w:rsid w:val="00C34E50"/>
    <w:rsid w:val="00C34EE8"/>
    <w:rsid w:val="00C350A7"/>
    <w:rsid w:val="00C35298"/>
    <w:rsid w:val="00C35EA6"/>
    <w:rsid w:val="00C361F2"/>
    <w:rsid w:val="00C36626"/>
    <w:rsid w:val="00C36633"/>
    <w:rsid w:val="00C3681F"/>
    <w:rsid w:val="00C3691B"/>
    <w:rsid w:val="00C36B90"/>
    <w:rsid w:val="00C374D6"/>
    <w:rsid w:val="00C3760F"/>
    <w:rsid w:val="00C37BCF"/>
    <w:rsid w:val="00C37DE6"/>
    <w:rsid w:val="00C37E05"/>
    <w:rsid w:val="00C40119"/>
    <w:rsid w:val="00C402A5"/>
    <w:rsid w:val="00C403CF"/>
    <w:rsid w:val="00C40767"/>
    <w:rsid w:val="00C40768"/>
    <w:rsid w:val="00C409E2"/>
    <w:rsid w:val="00C424E5"/>
    <w:rsid w:val="00C42800"/>
    <w:rsid w:val="00C42955"/>
    <w:rsid w:val="00C42988"/>
    <w:rsid w:val="00C42CCC"/>
    <w:rsid w:val="00C42CCF"/>
    <w:rsid w:val="00C42CEA"/>
    <w:rsid w:val="00C4344E"/>
    <w:rsid w:val="00C43719"/>
    <w:rsid w:val="00C4396D"/>
    <w:rsid w:val="00C43BCF"/>
    <w:rsid w:val="00C4418F"/>
    <w:rsid w:val="00C44254"/>
    <w:rsid w:val="00C4470A"/>
    <w:rsid w:val="00C44B72"/>
    <w:rsid w:val="00C44C63"/>
    <w:rsid w:val="00C44D42"/>
    <w:rsid w:val="00C44DF9"/>
    <w:rsid w:val="00C44F3B"/>
    <w:rsid w:val="00C4565B"/>
    <w:rsid w:val="00C45A8A"/>
    <w:rsid w:val="00C45C47"/>
    <w:rsid w:val="00C460A9"/>
    <w:rsid w:val="00C46598"/>
    <w:rsid w:val="00C46658"/>
    <w:rsid w:val="00C46670"/>
    <w:rsid w:val="00C47255"/>
    <w:rsid w:val="00C473E5"/>
    <w:rsid w:val="00C478BB"/>
    <w:rsid w:val="00C47D1B"/>
    <w:rsid w:val="00C506A9"/>
    <w:rsid w:val="00C50F0A"/>
    <w:rsid w:val="00C518A1"/>
    <w:rsid w:val="00C518AB"/>
    <w:rsid w:val="00C51E91"/>
    <w:rsid w:val="00C5237F"/>
    <w:rsid w:val="00C52A1A"/>
    <w:rsid w:val="00C5331C"/>
    <w:rsid w:val="00C53322"/>
    <w:rsid w:val="00C534C1"/>
    <w:rsid w:val="00C538E6"/>
    <w:rsid w:val="00C5396E"/>
    <w:rsid w:val="00C539EF"/>
    <w:rsid w:val="00C53D4E"/>
    <w:rsid w:val="00C544BF"/>
    <w:rsid w:val="00C545EB"/>
    <w:rsid w:val="00C54996"/>
    <w:rsid w:val="00C5507E"/>
    <w:rsid w:val="00C55BEF"/>
    <w:rsid w:val="00C560E2"/>
    <w:rsid w:val="00C56376"/>
    <w:rsid w:val="00C565E5"/>
    <w:rsid w:val="00C567A6"/>
    <w:rsid w:val="00C57C15"/>
    <w:rsid w:val="00C60DFB"/>
    <w:rsid w:val="00C614C4"/>
    <w:rsid w:val="00C6160F"/>
    <w:rsid w:val="00C617B6"/>
    <w:rsid w:val="00C61B80"/>
    <w:rsid w:val="00C61D3B"/>
    <w:rsid w:val="00C61F75"/>
    <w:rsid w:val="00C62193"/>
    <w:rsid w:val="00C62441"/>
    <w:rsid w:val="00C62D2C"/>
    <w:rsid w:val="00C62EBF"/>
    <w:rsid w:val="00C62FD3"/>
    <w:rsid w:val="00C631D4"/>
    <w:rsid w:val="00C637B0"/>
    <w:rsid w:val="00C63B6F"/>
    <w:rsid w:val="00C63C36"/>
    <w:rsid w:val="00C63C53"/>
    <w:rsid w:val="00C63D9A"/>
    <w:rsid w:val="00C640A9"/>
    <w:rsid w:val="00C64D7F"/>
    <w:rsid w:val="00C64F22"/>
    <w:rsid w:val="00C65EC4"/>
    <w:rsid w:val="00C660B4"/>
    <w:rsid w:val="00C66EC1"/>
    <w:rsid w:val="00C67032"/>
    <w:rsid w:val="00C670E6"/>
    <w:rsid w:val="00C670F2"/>
    <w:rsid w:val="00C67297"/>
    <w:rsid w:val="00C67979"/>
    <w:rsid w:val="00C67A69"/>
    <w:rsid w:val="00C67C6E"/>
    <w:rsid w:val="00C702AB"/>
    <w:rsid w:val="00C702F8"/>
    <w:rsid w:val="00C70302"/>
    <w:rsid w:val="00C708BC"/>
    <w:rsid w:val="00C70A1B"/>
    <w:rsid w:val="00C71272"/>
    <w:rsid w:val="00C7175F"/>
    <w:rsid w:val="00C71929"/>
    <w:rsid w:val="00C71AE0"/>
    <w:rsid w:val="00C71DE0"/>
    <w:rsid w:val="00C71EE4"/>
    <w:rsid w:val="00C7241E"/>
    <w:rsid w:val="00C72575"/>
    <w:rsid w:val="00C72712"/>
    <w:rsid w:val="00C72C6B"/>
    <w:rsid w:val="00C72CA6"/>
    <w:rsid w:val="00C72EFE"/>
    <w:rsid w:val="00C736E3"/>
    <w:rsid w:val="00C7380B"/>
    <w:rsid w:val="00C73EF8"/>
    <w:rsid w:val="00C7444B"/>
    <w:rsid w:val="00C74541"/>
    <w:rsid w:val="00C74907"/>
    <w:rsid w:val="00C74B9D"/>
    <w:rsid w:val="00C74BFB"/>
    <w:rsid w:val="00C74FDB"/>
    <w:rsid w:val="00C754CF"/>
    <w:rsid w:val="00C75CB1"/>
    <w:rsid w:val="00C75EF8"/>
    <w:rsid w:val="00C7676F"/>
    <w:rsid w:val="00C76BDD"/>
    <w:rsid w:val="00C76F5B"/>
    <w:rsid w:val="00C77014"/>
    <w:rsid w:val="00C7702F"/>
    <w:rsid w:val="00C771D2"/>
    <w:rsid w:val="00C77315"/>
    <w:rsid w:val="00C773D3"/>
    <w:rsid w:val="00C77627"/>
    <w:rsid w:val="00C7765B"/>
    <w:rsid w:val="00C77E88"/>
    <w:rsid w:val="00C77FCE"/>
    <w:rsid w:val="00C8075F"/>
    <w:rsid w:val="00C808AD"/>
    <w:rsid w:val="00C80993"/>
    <w:rsid w:val="00C80B0D"/>
    <w:rsid w:val="00C80BBA"/>
    <w:rsid w:val="00C80C02"/>
    <w:rsid w:val="00C818CF"/>
    <w:rsid w:val="00C82698"/>
    <w:rsid w:val="00C8297A"/>
    <w:rsid w:val="00C82CC0"/>
    <w:rsid w:val="00C82D7A"/>
    <w:rsid w:val="00C834F5"/>
    <w:rsid w:val="00C838EC"/>
    <w:rsid w:val="00C83DDA"/>
    <w:rsid w:val="00C849D2"/>
    <w:rsid w:val="00C85144"/>
    <w:rsid w:val="00C8561B"/>
    <w:rsid w:val="00C8587B"/>
    <w:rsid w:val="00C858C8"/>
    <w:rsid w:val="00C85C49"/>
    <w:rsid w:val="00C860CE"/>
    <w:rsid w:val="00C861D2"/>
    <w:rsid w:val="00C864F6"/>
    <w:rsid w:val="00C86769"/>
    <w:rsid w:val="00C867BF"/>
    <w:rsid w:val="00C8688C"/>
    <w:rsid w:val="00C86B50"/>
    <w:rsid w:val="00C86C08"/>
    <w:rsid w:val="00C86D3E"/>
    <w:rsid w:val="00C8786D"/>
    <w:rsid w:val="00C87880"/>
    <w:rsid w:val="00C87B27"/>
    <w:rsid w:val="00C87B9A"/>
    <w:rsid w:val="00C87B9E"/>
    <w:rsid w:val="00C87FCC"/>
    <w:rsid w:val="00C90055"/>
    <w:rsid w:val="00C909B1"/>
    <w:rsid w:val="00C90A3A"/>
    <w:rsid w:val="00C90B2E"/>
    <w:rsid w:val="00C90B8A"/>
    <w:rsid w:val="00C90E26"/>
    <w:rsid w:val="00C910F8"/>
    <w:rsid w:val="00C9110C"/>
    <w:rsid w:val="00C91144"/>
    <w:rsid w:val="00C91968"/>
    <w:rsid w:val="00C91B2D"/>
    <w:rsid w:val="00C91C3E"/>
    <w:rsid w:val="00C92820"/>
    <w:rsid w:val="00C93C72"/>
    <w:rsid w:val="00C93E76"/>
    <w:rsid w:val="00C93E91"/>
    <w:rsid w:val="00C940C8"/>
    <w:rsid w:val="00C94C46"/>
    <w:rsid w:val="00C94E3F"/>
    <w:rsid w:val="00C94EB5"/>
    <w:rsid w:val="00C95470"/>
    <w:rsid w:val="00C955C8"/>
    <w:rsid w:val="00C95743"/>
    <w:rsid w:val="00C95751"/>
    <w:rsid w:val="00C95829"/>
    <w:rsid w:val="00C959E5"/>
    <w:rsid w:val="00C95B95"/>
    <w:rsid w:val="00C95E94"/>
    <w:rsid w:val="00C962FC"/>
    <w:rsid w:val="00C96BA6"/>
    <w:rsid w:val="00C9717C"/>
    <w:rsid w:val="00C9719A"/>
    <w:rsid w:val="00C973AB"/>
    <w:rsid w:val="00C973E1"/>
    <w:rsid w:val="00C975E9"/>
    <w:rsid w:val="00C97B9E"/>
    <w:rsid w:val="00CA0B79"/>
    <w:rsid w:val="00CA0C0D"/>
    <w:rsid w:val="00CA0F02"/>
    <w:rsid w:val="00CA11CE"/>
    <w:rsid w:val="00CA15C0"/>
    <w:rsid w:val="00CA15F9"/>
    <w:rsid w:val="00CA1C2A"/>
    <w:rsid w:val="00CA21D9"/>
    <w:rsid w:val="00CA2363"/>
    <w:rsid w:val="00CA2C9E"/>
    <w:rsid w:val="00CA2D73"/>
    <w:rsid w:val="00CA2DC4"/>
    <w:rsid w:val="00CA2FE9"/>
    <w:rsid w:val="00CA3003"/>
    <w:rsid w:val="00CA3B19"/>
    <w:rsid w:val="00CA3C7B"/>
    <w:rsid w:val="00CA3F42"/>
    <w:rsid w:val="00CA40B5"/>
    <w:rsid w:val="00CA41CC"/>
    <w:rsid w:val="00CA48BF"/>
    <w:rsid w:val="00CA4D76"/>
    <w:rsid w:val="00CA4E95"/>
    <w:rsid w:val="00CA4EE4"/>
    <w:rsid w:val="00CA502C"/>
    <w:rsid w:val="00CA50A2"/>
    <w:rsid w:val="00CA54EA"/>
    <w:rsid w:val="00CA550E"/>
    <w:rsid w:val="00CA5D81"/>
    <w:rsid w:val="00CA6449"/>
    <w:rsid w:val="00CA64AE"/>
    <w:rsid w:val="00CA654A"/>
    <w:rsid w:val="00CA6594"/>
    <w:rsid w:val="00CA67F2"/>
    <w:rsid w:val="00CA6D4D"/>
    <w:rsid w:val="00CA6EC9"/>
    <w:rsid w:val="00CA6FC3"/>
    <w:rsid w:val="00CA77D0"/>
    <w:rsid w:val="00CA78A4"/>
    <w:rsid w:val="00CA7B8B"/>
    <w:rsid w:val="00CA7C1F"/>
    <w:rsid w:val="00CA7C55"/>
    <w:rsid w:val="00CA7DFA"/>
    <w:rsid w:val="00CB0262"/>
    <w:rsid w:val="00CB04DD"/>
    <w:rsid w:val="00CB0C6C"/>
    <w:rsid w:val="00CB0CD5"/>
    <w:rsid w:val="00CB0E71"/>
    <w:rsid w:val="00CB0ECF"/>
    <w:rsid w:val="00CB1035"/>
    <w:rsid w:val="00CB1815"/>
    <w:rsid w:val="00CB190C"/>
    <w:rsid w:val="00CB1F8D"/>
    <w:rsid w:val="00CB2295"/>
    <w:rsid w:val="00CB22A1"/>
    <w:rsid w:val="00CB256F"/>
    <w:rsid w:val="00CB2C2B"/>
    <w:rsid w:val="00CB328C"/>
    <w:rsid w:val="00CB343D"/>
    <w:rsid w:val="00CB3B4B"/>
    <w:rsid w:val="00CB411C"/>
    <w:rsid w:val="00CB44B1"/>
    <w:rsid w:val="00CB4556"/>
    <w:rsid w:val="00CB4A17"/>
    <w:rsid w:val="00CB4ABB"/>
    <w:rsid w:val="00CB4AF1"/>
    <w:rsid w:val="00CB4DEB"/>
    <w:rsid w:val="00CB4E3A"/>
    <w:rsid w:val="00CB4F6F"/>
    <w:rsid w:val="00CB5767"/>
    <w:rsid w:val="00CB59DC"/>
    <w:rsid w:val="00CB5BA7"/>
    <w:rsid w:val="00CB5D01"/>
    <w:rsid w:val="00CB645E"/>
    <w:rsid w:val="00CB7092"/>
    <w:rsid w:val="00CB73C4"/>
    <w:rsid w:val="00CB766D"/>
    <w:rsid w:val="00CB7C09"/>
    <w:rsid w:val="00CB7D8E"/>
    <w:rsid w:val="00CC02C3"/>
    <w:rsid w:val="00CC08E8"/>
    <w:rsid w:val="00CC0D5F"/>
    <w:rsid w:val="00CC0EE6"/>
    <w:rsid w:val="00CC107B"/>
    <w:rsid w:val="00CC1345"/>
    <w:rsid w:val="00CC157F"/>
    <w:rsid w:val="00CC172D"/>
    <w:rsid w:val="00CC1739"/>
    <w:rsid w:val="00CC1EA6"/>
    <w:rsid w:val="00CC1EAD"/>
    <w:rsid w:val="00CC1F3F"/>
    <w:rsid w:val="00CC1FAA"/>
    <w:rsid w:val="00CC20D0"/>
    <w:rsid w:val="00CC2494"/>
    <w:rsid w:val="00CC2764"/>
    <w:rsid w:val="00CC27CC"/>
    <w:rsid w:val="00CC2A55"/>
    <w:rsid w:val="00CC2C09"/>
    <w:rsid w:val="00CC372B"/>
    <w:rsid w:val="00CC3A1F"/>
    <w:rsid w:val="00CC3F0A"/>
    <w:rsid w:val="00CC403F"/>
    <w:rsid w:val="00CC4321"/>
    <w:rsid w:val="00CC45FE"/>
    <w:rsid w:val="00CC4B59"/>
    <w:rsid w:val="00CC5697"/>
    <w:rsid w:val="00CC586F"/>
    <w:rsid w:val="00CC5B12"/>
    <w:rsid w:val="00CC5BE2"/>
    <w:rsid w:val="00CC5F50"/>
    <w:rsid w:val="00CC636A"/>
    <w:rsid w:val="00CC640D"/>
    <w:rsid w:val="00CC64EA"/>
    <w:rsid w:val="00CC6AD9"/>
    <w:rsid w:val="00CC6B41"/>
    <w:rsid w:val="00CC6F18"/>
    <w:rsid w:val="00CC71C0"/>
    <w:rsid w:val="00CC7233"/>
    <w:rsid w:val="00CC73D4"/>
    <w:rsid w:val="00CC76EE"/>
    <w:rsid w:val="00CC7BC2"/>
    <w:rsid w:val="00CD00E9"/>
    <w:rsid w:val="00CD016A"/>
    <w:rsid w:val="00CD01C1"/>
    <w:rsid w:val="00CD0510"/>
    <w:rsid w:val="00CD0E73"/>
    <w:rsid w:val="00CD0F1A"/>
    <w:rsid w:val="00CD1000"/>
    <w:rsid w:val="00CD1317"/>
    <w:rsid w:val="00CD1777"/>
    <w:rsid w:val="00CD238E"/>
    <w:rsid w:val="00CD2534"/>
    <w:rsid w:val="00CD3229"/>
    <w:rsid w:val="00CD34D2"/>
    <w:rsid w:val="00CD3694"/>
    <w:rsid w:val="00CD36A4"/>
    <w:rsid w:val="00CD4403"/>
    <w:rsid w:val="00CD479E"/>
    <w:rsid w:val="00CD4AEB"/>
    <w:rsid w:val="00CD4D8B"/>
    <w:rsid w:val="00CD5156"/>
    <w:rsid w:val="00CD5A71"/>
    <w:rsid w:val="00CD6538"/>
    <w:rsid w:val="00CD6CBE"/>
    <w:rsid w:val="00CD6D54"/>
    <w:rsid w:val="00CD7BD6"/>
    <w:rsid w:val="00CD7D0C"/>
    <w:rsid w:val="00CD7D3D"/>
    <w:rsid w:val="00CE0220"/>
    <w:rsid w:val="00CE0547"/>
    <w:rsid w:val="00CE065D"/>
    <w:rsid w:val="00CE0AA8"/>
    <w:rsid w:val="00CE0AFE"/>
    <w:rsid w:val="00CE1BAA"/>
    <w:rsid w:val="00CE1BE8"/>
    <w:rsid w:val="00CE1CD1"/>
    <w:rsid w:val="00CE1EE2"/>
    <w:rsid w:val="00CE251D"/>
    <w:rsid w:val="00CE2637"/>
    <w:rsid w:val="00CE2A93"/>
    <w:rsid w:val="00CE2E3C"/>
    <w:rsid w:val="00CE3299"/>
    <w:rsid w:val="00CE3372"/>
    <w:rsid w:val="00CE3636"/>
    <w:rsid w:val="00CE3CAB"/>
    <w:rsid w:val="00CE3DAF"/>
    <w:rsid w:val="00CE4187"/>
    <w:rsid w:val="00CE431A"/>
    <w:rsid w:val="00CE4C3B"/>
    <w:rsid w:val="00CE536A"/>
    <w:rsid w:val="00CE53B0"/>
    <w:rsid w:val="00CE57D9"/>
    <w:rsid w:val="00CE57DA"/>
    <w:rsid w:val="00CE6060"/>
    <w:rsid w:val="00CE6484"/>
    <w:rsid w:val="00CE64C8"/>
    <w:rsid w:val="00CE6D47"/>
    <w:rsid w:val="00CE7CDF"/>
    <w:rsid w:val="00CF0243"/>
    <w:rsid w:val="00CF0BBB"/>
    <w:rsid w:val="00CF0D0D"/>
    <w:rsid w:val="00CF1187"/>
    <w:rsid w:val="00CF144E"/>
    <w:rsid w:val="00CF19B8"/>
    <w:rsid w:val="00CF1E2B"/>
    <w:rsid w:val="00CF1EE2"/>
    <w:rsid w:val="00CF2376"/>
    <w:rsid w:val="00CF29FD"/>
    <w:rsid w:val="00CF2F74"/>
    <w:rsid w:val="00CF359E"/>
    <w:rsid w:val="00CF3BBA"/>
    <w:rsid w:val="00CF3EFA"/>
    <w:rsid w:val="00CF42E9"/>
    <w:rsid w:val="00CF450D"/>
    <w:rsid w:val="00CF51FA"/>
    <w:rsid w:val="00CF549E"/>
    <w:rsid w:val="00CF5588"/>
    <w:rsid w:val="00CF589A"/>
    <w:rsid w:val="00CF5CBC"/>
    <w:rsid w:val="00CF5ED3"/>
    <w:rsid w:val="00CF6079"/>
    <w:rsid w:val="00CF614A"/>
    <w:rsid w:val="00CF6823"/>
    <w:rsid w:val="00CF6C01"/>
    <w:rsid w:val="00CF6DE5"/>
    <w:rsid w:val="00CF6F24"/>
    <w:rsid w:val="00CF700C"/>
    <w:rsid w:val="00CF7408"/>
    <w:rsid w:val="00CF749C"/>
    <w:rsid w:val="00CF7592"/>
    <w:rsid w:val="00CF79D7"/>
    <w:rsid w:val="00CF7B7C"/>
    <w:rsid w:val="00CF7B81"/>
    <w:rsid w:val="00CF7E15"/>
    <w:rsid w:val="00CF7EE2"/>
    <w:rsid w:val="00D000B0"/>
    <w:rsid w:val="00D0013E"/>
    <w:rsid w:val="00D0019F"/>
    <w:rsid w:val="00D0027E"/>
    <w:rsid w:val="00D00754"/>
    <w:rsid w:val="00D0076B"/>
    <w:rsid w:val="00D00EFA"/>
    <w:rsid w:val="00D01220"/>
    <w:rsid w:val="00D01331"/>
    <w:rsid w:val="00D01408"/>
    <w:rsid w:val="00D015FD"/>
    <w:rsid w:val="00D019E3"/>
    <w:rsid w:val="00D01F79"/>
    <w:rsid w:val="00D02023"/>
    <w:rsid w:val="00D023AD"/>
    <w:rsid w:val="00D02992"/>
    <w:rsid w:val="00D02B39"/>
    <w:rsid w:val="00D03473"/>
    <w:rsid w:val="00D03523"/>
    <w:rsid w:val="00D035F6"/>
    <w:rsid w:val="00D036A4"/>
    <w:rsid w:val="00D03A88"/>
    <w:rsid w:val="00D03B40"/>
    <w:rsid w:val="00D03E1B"/>
    <w:rsid w:val="00D0427E"/>
    <w:rsid w:val="00D043F4"/>
    <w:rsid w:val="00D044B7"/>
    <w:rsid w:val="00D04A63"/>
    <w:rsid w:val="00D04C9A"/>
    <w:rsid w:val="00D04DDA"/>
    <w:rsid w:val="00D04F3A"/>
    <w:rsid w:val="00D050A9"/>
    <w:rsid w:val="00D050CB"/>
    <w:rsid w:val="00D0529A"/>
    <w:rsid w:val="00D0551B"/>
    <w:rsid w:val="00D05D5C"/>
    <w:rsid w:val="00D06099"/>
    <w:rsid w:val="00D06B5D"/>
    <w:rsid w:val="00D06C3E"/>
    <w:rsid w:val="00D06C6C"/>
    <w:rsid w:val="00D070FF"/>
    <w:rsid w:val="00D072D4"/>
    <w:rsid w:val="00D075AA"/>
    <w:rsid w:val="00D076BF"/>
    <w:rsid w:val="00D07841"/>
    <w:rsid w:val="00D079A6"/>
    <w:rsid w:val="00D079C2"/>
    <w:rsid w:val="00D10755"/>
    <w:rsid w:val="00D10803"/>
    <w:rsid w:val="00D10B37"/>
    <w:rsid w:val="00D10D87"/>
    <w:rsid w:val="00D10FB7"/>
    <w:rsid w:val="00D110BA"/>
    <w:rsid w:val="00D110C5"/>
    <w:rsid w:val="00D113C1"/>
    <w:rsid w:val="00D11BED"/>
    <w:rsid w:val="00D11C07"/>
    <w:rsid w:val="00D11C56"/>
    <w:rsid w:val="00D11E5E"/>
    <w:rsid w:val="00D121D5"/>
    <w:rsid w:val="00D1249E"/>
    <w:rsid w:val="00D12A0B"/>
    <w:rsid w:val="00D12A57"/>
    <w:rsid w:val="00D12BF1"/>
    <w:rsid w:val="00D1342B"/>
    <w:rsid w:val="00D13433"/>
    <w:rsid w:val="00D13AB0"/>
    <w:rsid w:val="00D13C13"/>
    <w:rsid w:val="00D13CEE"/>
    <w:rsid w:val="00D145B2"/>
    <w:rsid w:val="00D148DE"/>
    <w:rsid w:val="00D14F82"/>
    <w:rsid w:val="00D15046"/>
    <w:rsid w:val="00D151D7"/>
    <w:rsid w:val="00D152C6"/>
    <w:rsid w:val="00D15ACF"/>
    <w:rsid w:val="00D15CA8"/>
    <w:rsid w:val="00D1689C"/>
    <w:rsid w:val="00D16AE3"/>
    <w:rsid w:val="00D1704C"/>
    <w:rsid w:val="00D173E1"/>
    <w:rsid w:val="00D17AB9"/>
    <w:rsid w:val="00D17D68"/>
    <w:rsid w:val="00D20327"/>
    <w:rsid w:val="00D207CA"/>
    <w:rsid w:val="00D20C5C"/>
    <w:rsid w:val="00D20DF1"/>
    <w:rsid w:val="00D2120B"/>
    <w:rsid w:val="00D21328"/>
    <w:rsid w:val="00D21A08"/>
    <w:rsid w:val="00D2263C"/>
    <w:rsid w:val="00D226CC"/>
    <w:rsid w:val="00D228F4"/>
    <w:rsid w:val="00D229C9"/>
    <w:rsid w:val="00D22AD3"/>
    <w:rsid w:val="00D22C2A"/>
    <w:rsid w:val="00D22D65"/>
    <w:rsid w:val="00D22DD7"/>
    <w:rsid w:val="00D230DB"/>
    <w:rsid w:val="00D23A62"/>
    <w:rsid w:val="00D23A6A"/>
    <w:rsid w:val="00D23E40"/>
    <w:rsid w:val="00D24CC8"/>
    <w:rsid w:val="00D24FDD"/>
    <w:rsid w:val="00D25155"/>
    <w:rsid w:val="00D2525E"/>
    <w:rsid w:val="00D255B2"/>
    <w:rsid w:val="00D2561D"/>
    <w:rsid w:val="00D256BD"/>
    <w:rsid w:val="00D25ADC"/>
    <w:rsid w:val="00D25C32"/>
    <w:rsid w:val="00D25DB4"/>
    <w:rsid w:val="00D263AB"/>
    <w:rsid w:val="00D2643F"/>
    <w:rsid w:val="00D26EB2"/>
    <w:rsid w:val="00D26FB2"/>
    <w:rsid w:val="00D2704D"/>
    <w:rsid w:val="00D274D8"/>
    <w:rsid w:val="00D27B52"/>
    <w:rsid w:val="00D27BA3"/>
    <w:rsid w:val="00D3002B"/>
    <w:rsid w:val="00D30988"/>
    <w:rsid w:val="00D30DFA"/>
    <w:rsid w:val="00D31132"/>
    <w:rsid w:val="00D31759"/>
    <w:rsid w:val="00D317F1"/>
    <w:rsid w:val="00D3184B"/>
    <w:rsid w:val="00D3186E"/>
    <w:rsid w:val="00D3199E"/>
    <w:rsid w:val="00D31D13"/>
    <w:rsid w:val="00D32413"/>
    <w:rsid w:val="00D3241C"/>
    <w:rsid w:val="00D32C29"/>
    <w:rsid w:val="00D32D91"/>
    <w:rsid w:val="00D335A9"/>
    <w:rsid w:val="00D338CB"/>
    <w:rsid w:val="00D33AEE"/>
    <w:rsid w:val="00D33E38"/>
    <w:rsid w:val="00D341ED"/>
    <w:rsid w:val="00D3420F"/>
    <w:rsid w:val="00D348B2"/>
    <w:rsid w:val="00D349ED"/>
    <w:rsid w:val="00D34F9F"/>
    <w:rsid w:val="00D35468"/>
    <w:rsid w:val="00D35E53"/>
    <w:rsid w:val="00D35E98"/>
    <w:rsid w:val="00D3603B"/>
    <w:rsid w:val="00D36085"/>
    <w:rsid w:val="00D36252"/>
    <w:rsid w:val="00D36469"/>
    <w:rsid w:val="00D36486"/>
    <w:rsid w:val="00D36D55"/>
    <w:rsid w:val="00D372B1"/>
    <w:rsid w:val="00D372D4"/>
    <w:rsid w:val="00D3773C"/>
    <w:rsid w:val="00D3775F"/>
    <w:rsid w:val="00D40483"/>
    <w:rsid w:val="00D404E3"/>
    <w:rsid w:val="00D40699"/>
    <w:rsid w:val="00D4098F"/>
    <w:rsid w:val="00D40ABE"/>
    <w:rsid w:val="00D40B06"/>
    <w:rsid w:val="00D40F12"/>
    <w:rsid w:val="00D411B8"/>
    <w:rsid w:val="00D413B2"/>
    <w:rsid w:val="00D42583"/>
    <w:rsid w:val="00D426F1"/>
    <w:rsid w:val="00D42759"/>
    <w:rsid w:val="00D42E5A"/>
    <w:rsid w:val="00D430F0"/>
    <w:rsid w:val="00D4318F"/>
    <w:rsid w:val="00D4331A"/>
    <w:rsid w:val="00D434FC"/>
    <w:rsid w:val="00D43B09"/>
    <w:rsid w:val="00D43C78"/>
    <w:rsid w:val="00D44361"/>
    <w:rsid w:val="00D4443D"/>
    <w:rsid w:val="00D44EE5"/>
    <w:rsid w:val="00D451CE"/>
    <w:rsid w:val="00D451FC"/>
    <w:rsid w:val="00D455F2"/>
    <w:rsid w:val="00D456F9"/>
    <w:rsid w:val="00D4593D"/>
    <w:rsid w:val="00D45A7F"/>
    <w:rsid w:val="00D46A6B"/>
    <w:rsid w:val="00D46B53"/>
    <w:rsid w:val="00D47139"/>
    <w:rsid w:val="00D47774"/>
    <w:rsid w:val="00D47EE4"/>
    <w:rsid w:val="00D47F48"/>
    <w:rsid w:val="00D506FB"/>
    <w:rsid w:val="00D508CA"/>
    <w:rsid w:val="00D50949"/>
    <w:rsid w:val="00D509FD"/>
    <w:rsid w:val="00D51621"/>
    <w:rsid w:val="00D522EC"/>
    <w:rsid w:val="00D52501"/>
    <w:rsid w:val="00D525F4"/>
    <w:rsid w:val="00D52D76"/>
    <w:rsid w:val="00D52E02"/>
    <w:rsid w:val="00D53391"/>
    <w:rsid w:val="00D53581"/>
    <w:rsid w:val="00D53FED"/>
    <w:rsid w:val="00D542C4"/>
    <w:rsid w:val="00D54388"/>
    <w:rsid w:val="00D54D75"/>
    <w:rsid w:val="00D5560A"/>
    <w:rsid w:val="00D55874"/>
    <w:rsid w:val="00D55A94"/>
    <w:rsid w:val="00D5661F"/>
    <w:rsid w:val="00D566AD"/>
    <w:rsid w:val="00D56E84"/>
    <w:rsid w:val="00D56EBB"/>
    <w:rsid w:val="00D57324"/>
    <w:rsid w:val="00D5772E"/>
    <w:rsid w:val="00D57789"/>
    <w:rsid w:val="00D604FA"/>
    <w:rsid w:val="00D60964"/>
    <w:rsid w:val="00D60CFD"/>
    <w:rsid w:val="00D60E18"/>
    <w:rsid w:val="00D61B1A"/>
    <w:rsid w:val="00D61D31"/>
    <w:rsid w:val="00D61F3D"/>
    <w:rsid w:val="00D622A9"/>
    <w:rsid w:val="00D62CA5"/>
    <w:rsid w:val="00D62FA1"/>
    <w:rsid w:val="00D63301"/>
    <w:rsid w:val="00D63455"/>
    <w:rsid w:val="00D637C4"/>
    <w:rsid w:val="00D63D39"/>
    <w:rsid w:val="00D63EB1"/>
    <w:rsid w:val="00D64134"/>
    <w:rsid w:val="00D642FF"/>
    <w:rsid w:val="00D65487"/>
    <w:rsid w:val="00D65580"/>
    <w:rsid w:val="00D65593"/>
    <w:rsid w:val="00D65F46"/>
    <w:rsid w:val="00D66216"/>
    <w:rsid w:val="00D66509"/>
    <w:rsid w:val="00D6692B"/>
    <w:rsid w:val="00D66971"/>
    <w:rsid w:val="00D66B2F"/>
    <w:rsid w:val="00D66CDA"/>
    <w:rsid w:val="00D67640"/>
    <w:rsid w:val="00D678A9"/>
    <w:rsid w:val="00D678BC"/>
    <w:rsid w:val="00D67910"/>
    <w:rsid w:val="00D679ED"/>
    <w:rsid w:val="00D67A69"/>
    <w:rsid w:val="00D67B13"/>
    <w:rsid w:val="00D67ED5"/>
    <w:rsid w:val="00D702AA"/>
    <w:rsid w:val="00D704D0"/>
    <w:rsid w:val="00D70920"/>
    <w:rsid w:val="00D70B56"/>
    <w:rsid w:val="00D70BAB"/>
    <w:rsid w:val="00D70F5C"/>
    <w:rsid w:val="00D711CD"/>
    <w:rsid w:val="00D72138"/>
    <w:rsid w:val="00D7232D"/>
    <w:rsid w:val="00D72612"/>
    <w:rsid w:val="00D7271A"/>
    <w:rsid w:val="00D729B2"/>
    <w:rsid w:val="00D72AFC"/>
    <w:rsid w:val="00D72C6B"/>
    <w:rsid w:val="00D72D54"/>
    <w:rsid w:val="00D73075"/>
    <w:rsid w:val="00D735A5"/>
    <w:rsid w:val="00D739EE"/>
    <w:rsid w:val="00D73DB6"/>
    <w:rsid w:val="00D74010"/>
    <w:rsid w:val="00D7409A"/>
    <w:rsid w:val="00D740DA"/>
    <w:rsid w:val="00D74361"/>
    <w:rsid w:val="00D74599"/>
    <w:rsid w:val="00D74A29"/>
    <w:rsid w:val="00D751AD"/>
    <w:rsid w:val="00D75683"/>
    <w:rsid w:val="00D7582C"/>
    <w:rsid w:val="00D75A85"/>
    <w:rsid w:val="00D75AE8"/>
    <w:rsid w:val="00D75C6E"/>
    <w:rsid w:val="00D75DE1"/>
    <w:rsid w:val="00D7601E"/>
    <w:rsid w:val="00D76712"/>
    <w:rsid w:val="00D7676B"/>
    <w:rsid w:val="00D76941"/>
    <w:rsid w:val="00D770B8"/>
    <w:rsid w:val="00D7714F"/>
    <w:rsid w:val="00D77295"/>
    <w:rsid w:val="00D777A8"/>
    <w:rsid w:val="00D77A59"/>
    <w:rsid w:val="00D77A8F"/>
    <w:rsid w:val="00D77AF9"/>
    <w:rsid w:val="00D77EFF"/>
    <w:rsid w:val="00D8015D"/>
    <w:rsid w:val="00D80458"/>
    <w:rsid w:val="00D80645"/>
    <w:rsid w:val="00D80688"/>
    <w:rsid w:val="00D80ACA"/>
    <w:rsid w:val="00D814D8"/>
    <w:rsid w:val="00D81547"/>
    <w:rsid w:val="00D81A84"/>
    <w:rsid w:val="00D81CE8"/>
    <w:rsid w:val="00D824E2"/>
    <w:rsid w:val="00D827A7"/>
    <w:rsid w:val="00D82890"/>
    <w:rsid w:val="00D82C0E"/>
    <w:rsid w:val="00D8377F"/>
    <w:rsid w:val="00D83886"/>
    <w:rsid w:val="00D8455D"/>
    <w:rsid w:val="00D849FA"/>
    <w:rsid w:val="00D84AE4"/>
    <w:rsid w:val="00D84BE1"/>
    <w:rsid w:val="00D85B89"/>
    <w:rsid w:val="00D85F0B"/>
    <w:rsid w:val="00D85F54"/>
    <w:rsid w:val="00D86569"/>
    <w:rsid w:val="00D865AA"/>
    <w:rsid w:val="00D86615"/>
    <w:rsid w:val="00D86810"/>
    <w:rsid w:val="00D86B7A"/>
    <w:rsid w:val="00D86D63"/>
    <w:rsid w:val="00D87010"/>
    <w:rsid w:val="00D87276"/>
    <w:rsid w:val="00D874CC"/>
    <w:rsid w:val="00D87BB1"/>
    <w:rsid w:val="00D87C34"/>
    <w:rsid w:val="00D87DC9"/>
    <w:rsid w:val="00D87E4B"/>
    <w:rsid w:val="00D900FF"/>
    <w:rsid w:val="00D90392"/>
    <w:rsid w:val="00D90AC9"/>
    <w:rsid w:val="00D913D4"/>
    <w:rsid w:val="00D91660"/>
    <w:rsid w:val="00D916AC"/>
    <w:rsid w:val="00D91843"/>
    <w:rsid w:val="00D91D48"/>
    <w:rsid w:val="00D91D67"/>
    <w:rsid w:val="00D920F8"/>
    <w:rsid w:val="00D92770"/>
    <w:rsid w:val="00D92B14"/>
    <w:rsid w:val="00D92E53"/>
    <w:rsid w:val="00D92E84"/>
    <w:rsid w:val="00D92ED0"/>
    <w:rsid w:val="00D936D5"/>
    <w:rsid w:val="00D9372F"/>
    <w:rsid w:val="00D9376B"/>
    <w:rsid w:val="00D93838"/>
    <w:rsid w:val="00D93918"/>
    <w:rsid w:val="00D93AE6"/>
    <w:rsid w:val="00D94765"/>
    <w:rsid w:val="00D949E2"/>
    <w:rsid w:val="00D94AF0"/>
    <w:rsid w:val="00D94BFE"/>
    <w:rsid w:val="00D95E14"/>
    <w:rsid w:val="00D95EEB"/>
    <w:rsid w:val="00D96792"/>
    <w:rsid w:val="00D96859"/>
    <w:rsid w:val="00D968F1"/>
    <w:rsid w:val="00D96E5B"/>
    <w:rsid w:val="00D96EAF"/>
    <w:rsid w:val="00D97313"/>
    <w:rsid w:val="00D97B7F"/>
    <w:rsid w:val="00D97F9A"/>
    <w:rsid w:val="00D97FC6"/>
    <w:rsid w:val="00D97FF5"/>
    <w:rsid w:val="00DA035A"/>
    <w:rsid w:val="00DA068C"/>
    <w:rsid w:val="00DA0750"/>
    <w:rsid w:val="00DA0B73"/>
    <w:rsid w:val="00DA146F"/>
    <w:rsid w:val="00DA1BA6"/>
    <w:rsid w:val="00DA1CA5"/>
    <w:rsid w:val="00DA1FAB"/>
    <w:rsid w:val="00DA2056"/>
    <w:rsid w:val="00DA20A6"/>
    <w:rsid w:val="00DA2363"/>
    <w:rsid w:val="00DA2373"/>
    <w:rsid w:val="00DA2404"/>
    <w:rsid w:val="00DA27AE"/>
    <w:rsid w:val="00DA2C03"/>
    <w:rsid w:val="00DA2EA3"/>
    <w:rsid w:val="00DA31A6"/>
    <w:rsid w:val="00DA3635"/>
    <w:rsid w:val="00DA38C7"/>
    <w:rsid w:val="00DA39D5"/>
    <w:rsid w:val="00DA3AD9"/>
    <w:rsid w:val="00DA3CF7"/>
    <w:rsid w:val="00DA4266"/>
    <w:rsid w:val="00DA4612"/>
    <w:rsid w:val="00DA4765"/>
    <w:rsid w:val="00DA4D83"/>
    <w:rsid w:val="00DA5610"/>
    <w:rsid w:val="00DA5784"/>
    <w:rsid w:val="00DA6074"/>
    <w:rsid w:val="00DA610A"/>
    <w:rsid w:val="00DA6607"/>
    <w:rsid w:val="00DA6E93"/>
    <w:rsid w:val="00DA7E73"/>
    <w:rsid w:val="00DA7EA8"/>
    <w:rsid w:val="00DA7ED1"/>
    <w:rsid w:val="00DB06B4"/>
    <w:rsid w:val="00DB09BC"/>
    <w:rsid w:val="00DB09CE"/>
    <w:rsid w:val="00DB0A80"/>
    <w:rsid w:val="00DB1901"/>
    <w:rsid w:val="00DB1A79"/>
    <w:rsid w:val="00DB1B05"/>
    <w:rsid w:val="00DB1F74"/>
    <w:rsid w:val="00DB2265"/>
    <w:rsid w:val="00DB2587"/>
    <w:rsid w:val="00DB26B8"/>
    <w:rsid w:val="00DB29F6"/>
    <w:rsid w:val="00DB3272"/>
    <w:rsid w:val="00DB3368"/>
    <w:rsid w:val="00DB36BB"/>
    <w:rsid w:val="00DB45C2"/>
    <w:rsid w:val="00DB45E9"/>
    <w:rsid w:val="00DB461E"/>
    <w:rsid w:val="00DB472F"/>
    <w:rsid w:val="00DB5006"/>
    <w:rsid w:val="00DB550D"/>
    <w:rsid w:val="00DB58BE"/>
    <w:rsid w:val="00DB6175"/>
    <w:rsid w:val="00DB62A1"/>
    <w:rsid w:val="00DB68A3"/>
    <w:rsid w:val="00DB6D9B"/>
    <w:rsid w:val="00DB6DEA"/>
    <w:rsid w:val="00DB6E62"/>
    <w:rsid w:val="00DB6EE8"/>
    <w:rsid w:val="00DB71DC"/>
    <w:rsid w:val="00DB73DC"/>
    <w:rsid w:val="00DB7875"/>
    <w:rsid w:val="00DB7C8D"/>
    <w:rsid w:val="00DC01C2"/>
    <w:rsid w:val="00DC0B2B"/>
    <w:rsid w:val="00DC0BBA"/>
    <w:rsid w:val="00DC0DC0"/>
    <w:rsid w:val="00DC0E22"/>
    <w:rsid w:val="00DC104C"/>
    <w:rsid w:val="00DC11E2"/>
    <w:rsid w:val="00DC17BE"/>
    <w:rsid w:val="00DC1C50"/>
    <w:rsid w:val="00DC202D"/>
    <w:rsid w:val="00DC2179"/>
    <w:rsid w:val="00DC2748"/>
    <w:rsid w:val="00DC2987"/>
    <w:rsid w:val="00DC2DF5"/>
    <w:rsid w:val="00DC2EE8"/>
    <w:rsid w:val="00DC309E"/>
    <w:rsid w:val="00DC30F3"/>
    <w:rsid w:val="00DC3279"/>
    <w:rsid w:val="00DC32E2"/>
    <w:rsid w:val="00DC34EF"/>
    <w:rsid w:val="00DC37A5"/>
    <w:rsid w:val="00DC3866"/>
    <w:rsid w:val="00DC41DC"/>
    <w:rsid w:val="00DC428E"/>
    <w:rsid w:val="00DC42E2"/>
    <w:rsid w:val="00DC45AB"/>
    <w:rsid w:val="00DC4A55"/>
    <w:rsid w:val="00DC4CB4"/>
    <w:rsid w:val="00DC4CFE"/>
    <w:rsid w:val="00DC51AC"/>
    <w:rsid w:val="00DC52EE"/>
    <w:rsid w:val="00DC5452"/>
    <w:rsid w:val="00DC563D"/>
    <w:rsid w:val="00DC5B93"/>
    <w:rsid w:val="00DC5C71"/>
    <w:rsid w:val="00DC5DAB"/>
    <w:rsid w:val="00DC6654"/>
    <w:rsid w:val="00DC675B"/>
    <w:rsid w:val="00DC6892"/>
    <w:rsid w:val="00DC6F47"/>
    <w:rsid w:val="00DC7403"/>
    <w:rsid w:val="00DC7660"/>
    <w:rsid w:val="00DC78A4"/>
    <w:rsid w:val="00DC7D10"/>
    <w:rsid w:val="00DD03C4"/>
    <w:rsid w:val="00DD0736"/>
    <w:rsid w:val="00DD0B61"/>
    <w:rsid w:val="00DD0CEC"/>
    <w:rsid w:val="00DD0F48"/>
    <w:rsid w:val="00DD111F"/>
    <w:rsid w:val="00DD1331"/>
    <w:rsid w:val="00DD181B"/>
    <w:rsid w:val="00DD1B91"/>
    <w:rsid w:val="00DD267D"/>
    <w:rsid w:val="00DD26BA"/>
    <w:rsid w:val="00DD2948"/>
    <w:rsid w:val="00DD2B44"/>
    <w:rsid w:val="00DD3053"/>
    <w:rsid w:val="00DD331D"/>
    <w:rsid w:val="00DD3670"/>
    <w:rsid w:val="00DD3BBD"/>
    <w:rsid w:val="00DD3C55"/>
    <w:rsid w:val="00DD3ECD"/>
    <w:rsid w:val="00DD3FCE"/>
    <w:rsid w:val="00DD42EB"/>
    <w:rsid w:val="00DD48EC"/>
    <w:rsid w:val="00DD4928"/>
    <w:rsid w:val="00DD4C1F"/>
    <w:rsid w:val="00DD4D22"/>
    <w:rsid w:val="00DD4D42"/>
    <w:rsid w:val="00DD4D96"/>
    <w:rsid w:val="00DD4E00"/>
    <w:rsid w:val="00DD53D9"/>
    <w:rsid w:val="00DD561B"/>
    <w:rsid w:val="00DD5728"/>
    <w:rsid w:val="00DD5913"/>
    <w:rsid w:val="00DD5924"/>
    <w:rsid w:val="00DD6532"/>
    <w:rsid w:val="00DD6A33"/>
    <w:rsid w:val="00DD6DF4"/>
    <w:rsid w:val="00DD718A"/>
    <w:rsid w:val="00DD7471"/>
    <w:rsid w:val="00DD76D0"/>
    <w:rsid w:val="00DD7931"/>
    <w:rsid w:val="00DD79B9"/>
    <w:rsid w:val="00DD7DDF"/>
    <w:rsid w:val="00DE0430"/>
    <w:rsid w:val="00DE0804"/>
    <w:rsid w:val="00DE0C7C"/>
    <w:rsid w:val="00DE0EA3"/>
    <w:rsid w:val="00DE0ECF"/>
    <w:rsid w:val="00DE143A"/>
    <w:rsid w:val="00DE1468"/>
    <w:rsid w:val="00DE148C"/>
    <w:rsid w:val="00DE1D30"/>
    <w:rsid w:val="00DE2F16"/>
    <w:rsid w:val="00DE3463"/>
    <w:rsid w:val="00DE3960"/>
    <w:rsid w:val="00DE3D3C"/>
    <w:rsid w:val="00DE41F4"/>
    <w:rsid w:val="00DE42CF"/>
    <w:rsid w:val="00DE457C"/>
    <w:rsid w:val="00DE49CD"/>
    <w:rsid w:val="00DE4B49"/>
    <w:rsid w:val="00DE4EF0"/>
    <w:rsid w:val="00DE5122"/>
    <w:rsid w:val="00DE5181"/>
    <w:rsid w:val="00DE6322"/>
    <w:rsid w:val="00DE68D8"/>
    <w:rsid w:val="00DE6E0B"/>
    <w:rsid w:val="00DE6F74"/>
    <w:rsid w:val="00DE7160"/>
    <w:rsid w:val="00DE753E"/>
    <w:rsid w:val="00DE7A6D"/>
    <w:rsid w:val="00DE7B29"/>
    <w:rsid w:val="00DE7F2B"/>
    <w:rsid w:val="00DE7FF4"/>
    <w:rsid w:val="00DF0485"/>
    <w:rsid w:val="00DF06B1"/>
    <w:rsid w:val="00DF0824"/>
    <w:rsid w:val="00DF1A41"/>
    <w:rsid w:val="00DF1B8E"/>
    <w:rsid w:val="00DF26BF"/>
    <w:rsid w:val="00DF2B90"/>
    <w:rsid w:val="00DF3075"/>
    <w:rsid w:val="00DF309D"/>
    <w:rsid w:val="00DF338E"/>
    <w:rsid w:val="00DF352F"/>
    <w:rsid w:val="00DF3AB8"/>
    <w:rsid w:val="00DF3B36"/>
    <w:rsid w:val="00DF3E53"/>
    <w:rsid w:val="00DF40C2"/>
    <w:rsid w:val="00DF458E"/>
    <w:rsid w:val="00DF49EB"/>
    <w:rsid w:val="00DF5420"/>
    <w:rsid w:val="00DF55D1"/>
    <w:rsid w:val="00DF5835"/>
    <w:rsid w:val="00DF62C6"/>
    <w:rsid w:val="00DF78E1"/>
    <w:rsid w:val="00DF7907"/>
    <w:rsid w:val="00DF7D29"/>
    <w:rsid w:val="00E00BC1"/>
    <w:rsid w:val="00E00CC2"/>
    <w:rsid w:val="00E00D68"/>
    <w:rsid w:val="00E00F1C"/>
    <w:rsid w:val="00E018F5"/>
    <w:rsid w:val="00E01EB2"/>
    <w:rsid w:val="00E01F67"/>
    <w:rsid w:val="00E02150"/>
    <w:rsid w:val="00E027ED"/>
    <w:rsid w:val="00E02B34"/>
    <w:rsid w:val="00E02C5E"/>
    <w:rsid w:val="00E02D44"/>
    <w:rsid w:val="00E0322E"/>
    <w:rsid w:val="00E03310"/>
    <w:rsid w:val="00E0373C"/>
    <w:rsid w:val="00E038B7"/>
    <w:rsid w:val="00E03A97"/>
    <w:rsid w:val="00E03E04"/>
    <w:rsid w:val="00E03E14"/>
    <w:rsid w:val="00E03ED4"/>
    <w:rsid w:val="00E04DA2"/>
    <w:rsid w:val="00E0569F"/>
    <w:rsid w:val="00E057C7"/>
    <w:rsid w:val="00E05B9D"/>
    <w:rsid w:val="00E062D5"/>
    <w:rsid w:val="00E06565"/>
    <w:rsid w:val="00E06AD1"/>
    <w:rsid w:val="00E06FA7"/>
    <w:rsid w:val="00E0752B"/>
    <w:rsid w:val="00E0789E"/>
    <w:rsid w:val="00E07941"/>
    <w:rsid w:val="00E07B73"/>
    <w:rsid w:val="00E07D1B"/>
    <w:rsid w:val="00E07DB5"/>
    <w:rsid w:val="00E10321"/>
    <w:rsid w:val="00E105FE"/>
    <w:rsid w:val="00E108E9"/>
    <w:rsid w:val="00E10C95"/>
    <w:rsid w:val="00E11068"/>
    <w:rsid w:val="00E1129B"/>
    <w:rsid w:val="00E11519"/>
    <w:rsid w:val="00E119CC"/>
    <w:rsid w:val="00E11A94"/>
    <w:rsid w:val="00E11BB1"/>
    <w:rsid w:val="00E11DCD"/>
    <w:rsid w:val="00E12381"/>
    <w:rsid w:val="00E124C0"/>
    <w:rsid w:val="00E1296B"/>
    <w:rsid w:val="00E12DE8"/>
    <w:rsid w:val="00E12F42"/>
    <w:rsid w:val="00E1347D"/>
    <w:rsid w:val="00E13509"/>
    <w:rsid w:val="00E1355F"/>
    <w:rsid w:val="00E13715"/>
    <w:rsid w:val="00E139F0"/>
    <w:rsid w:val="00E13A45"/>
    <w:rsid w:val="00E13F87"/>
    <w:rsid w:val="00E13FA4"/>
    <w:rsid w:val="00E14063"/>
    <w:rsid w:val="00E1407A"/>
    <w:rsid w:val="00E148E2"/>
    <w:rsid w:val="00E14AC0"/>
    <w:rsid w:val="00E1506D"/>
    <w:rsid w:val="00E153E4"/>
    <w:rsid w:val="00E155E4"/>
    <w:rsid w:val="00E1591D"/>
    <w:rsid w:val="00E15B0D"/>
    <w:rsid w:val="00E15D9F"/>
    <w:rsid w:val="00E1621E"/>
    <w:rsid w:val="00E163F4"/>
    <w:rsid w:val="00E16402"/>
    <w:rsid w:val="00E166CF"/>
    <w:rsid w:val="00E16D05"/>
    <w:rsid w:val="00E16D3E"/>
    <w:rsid w:val="00E16E7C"/>
    <w:rsid w:val="00E16F6F"/>
    <w:rsid w:val="00E17131"/>
    <w:rsid w:val="00E177EC"/>
    <w:rsid w:val="00E179F3"/>
    <w:rsid w:val="00E17BEF"/>
    <w:rsid w:val="00E17C8C"/>
    <w:rsid w:val="00E2007B"/>
    <w:rsid w:val="00E206A6"/>
    <w:rsid w:val="00E207A9"/>
    <w:rsid w:val="00E20D6F"/>
    <w:rsid w:val="00E20E34"/>
    <w:rsid w:val="00E20FBF"/>
    <w:rsid w:val="00E21767"/>
    <w:rsid w:val="00E2189B"/>
    <w:rsid w:val="00E219CA"/>
    <w:rsid w:val="00E21E62"/>
    <w:rsid w:val="00E21F9A"/>
    <w:rsid w:val="00E228A1"/>
    <w:rsid w:val="00E229F0"/>
    <w:rsid w:val="00E22AD6"/>
    <w:rsid w:val="00E22D86"/>
    <w:rsid w:val="00E23090"/>
    <w:rsid w:val="00E232FD"/>
    <w:rsid w:val="00E239A2"/>
    <w:rsid w:val="00E23A4E"/>
    <w:rsid w:val="00E23C74"/>
    <w:rsid w:val="00E23D3B"/>
    <w:rsid w:val="00E23ED5"/>
    <w:rsid w:val="00E244F8"/>
    <w:rsid w:val="00E24C39"/>
    <w:rsid w:val="00E24CB7"/>
    <w:rsid w:val="00E24FB2"/>
    <w:rsid w:val="00E25228"/>
    <w:rsid w:val="00E25332"/>
    <w:rsid w:val="00E25603"/>
    <w:rsid w:val="00E2619B"/>
    <w:rsid w:val="00E262F4"/>
    <w:rsid w:val="00E263E4"/>
    <w:rsid w:val="00E2666A"/>
    <w:rsid w:val="00E26773"/>
    <w:rsid w:val="00E276CB"/>
    <w:rsid w:val="00E27772"/>
    <w:rsid w:val="00E2790F"/>
    <w:rsid w:val="00E27C6F"/>
    <w:rsid w:val="00E27CB1"/>
    <w:rsid w:val="00E27D1F"/>
    <w:rsid w:val="00E30064"/>
    <w:rsid w:val="00E304A1"/>
    <w:rsid w:val="00E30C56"/>
    <w:rsid w:val="00E30C95"/>
    <w:rsid w:val="00E30E15"/>
    <w:rsid w:val="00E31995"/>
    <w:rsid w:val="00E31A8D"/>
    <w:rsid w:val="00E31BD2"/>
    <w:rsid w:val="00E31E30"/>
    <w:rsid w:val="00E3237C"/>
    <w:rsid w:val="00E32694"/>
    <w:rsid w:val="00E32AAF"/>
    <w:rsid w:val="00E32D97"/>
    <w:rsid w:val="00E34180"/>
    <w:rsid w:val="00E34876"/>
    <w:rsid w:val="00E351A4"/>
    <w:rsid w:val="00E356CD"/>
    <w:rsid w:val="00E35C69"/>
    <w:rsid w:val="00E35DCF"/>
    <w:rsid w:val="00E362E1"/>
    <w:rsid w:val="00E36335"/>
    <w:rsid w:val="00E3653B"/>
    <w:rsid w:val="00E3688C"/>
    <w:rsid w:val="00E368C0"/>
    <w:rsid w:val="00E36AAE"/>
    <w:rsid w:val="00E37245"/>
    <w:rsid w:val="00E37B52"/>
    <w:rsid w:val="00E37C3A"/>
    <w:rsid w:val="00E37D8E"/>
    <w:rsid w:val="00E40017"/>
    <w:rsid w:val="00E4003F"/>
    <w:rsid w:val="00E40134"/>
    <w:rsid w:val="00E401B9"/>
    <w:rsid w:val="00E4052E"/>
    <w:rsid w:val="00E4083C"/>
    <w:rsid w:val="00E40A96"/>
    <w:rsid w:val="00E40C23"/>
    <w:rsid w:val="00E41408"/>
    <w:rsid w:val="00E41523"/>
    <w:rsid w:val="00E41A5B"/>
    <w:rsid w:val="00E4270E"/>
    <w:rsid w:val="00E4283D"/>
    <w:rsid w:val="00E4284F"/>
    <w:rsid w:val="00E4292A"/>
    <w:rsid w:val="00E42CB4"/>
    <w:rsid w:val="00E43544"/>
    <w:rsid w:val="00E4360E"/>
    <w:rsid w:val="00E43938"/>
    <w:rsid w:val="00E43DA6"/>
    <w:rsid w:val="00E44C07"/>
    <w:rsid w:val="00E4537F"/>
    <w:rsid w:val="00E459E6"/>
    <w:rsid w:val="00E45B2D"/>
    <w:rsid w:val="00E4628B"/>
    <w:rsid w:val="00E46510"/>
    <w:rsid w:val="00E46785"/>
    <w:rsid w:val="00E467CB"/>
    <w:rsid w:val="00E46892"/>
    <w:rsid w:val="00E46C81"/>
    <w:rsid w:val="00E477C0"/>
    <w:rsid w:val="00E4791C"/>
    <w:rsid w:val="00E479C2"/>
    <w:rsid w:val="00E47C79"/>
    <w:rsid w:val="00E50012"/>
    <w:rsid w:val="00E504D3"/>
    <w:rsid w:val="00E50674"/>
    <w:rsid w:val="00E507E4"/>
    <w:rsid w:val="00E509EC"/>
    <w:rsid w:val="00E50F11"/>
    <w:rsid w:val="00E5101A"/>
    <w:rsid w:val="00E51178"/>
    <w:rsid w:val="00E51311"/>
    <w:rsid w:val="00E51411"/>
    <w:rsid w:val="00E51558"/>
    <w:rsid w:val="00E519FE"/>
    <w:rsid w:val="00E51ED8"/>
    <w:rsid w:val="00E51F47"/>
    <w:rsid w:val="00E52025"/>
    <w:rsid w:val="00E521A1"/>
    <w:rsid w:val="00E52E40"/>
    <w:rsid w:val="00E53992"/>
    <w:rsid w:val="00E539B0"/>
    <w:rsid w:val="00E53B9B"/>
    <w:rsid w:val="00E53C5F"/>
    <w:rsid w:val="00E53FB1"/>
    <w:rsid w:val="00E5499A"/>
    <w:rsid w:val="00E54C6F"/>
    <w:rsid w:val="00E551B8"/>
    <w:rsid w:val="00E551BC"/>
    <w:rsid w:val="00E55553"/>
    <w:rsid w:val="00E55740"/>
    <w:rsid w:val="00E5576F"/>
    <w:rsid w:val="00E55A21"/>
    <w:rsid w:val="00E55C17"/>
    <w:rsid w:val="00E55ED5"/>
    <w:rsid w:val="00E5623B"/>
    <w:rsid w:val="00E5630D"/>
    <w:rsid w:val="00E56692"/>
    <w:rsid w:val="00E566B5"/>
    <w:rsid w:val="00E56753"/>
    <w:rsid w:val="00E56958"/>
    <w:rsid w:val="00E56CB2"/>
    <w:rsid w:val="00E56FCC"/>
    <w:rsid w:val="00E5733B"/>
    <w:rsid w:val="00E574CF"/>
    <w:rsid w:val="00E5776E"/>
    <w:rsid w:val="00E57E07"/>
    <w:rsid w:val="00E6010B"/>
    <w:rsid w:val="00E60525"/>
    <w:rsid w:val="00E60550"/>
    <w:rsid w:val="00E60AB0"/>
    <w:rsid w:val="00E60E72"/>
    <w:rsid w:val="00E60F0D"/>
    <w:rsid w:val="00E6169D"/>
    <w:rsid w:val="00E616F5"/>
    <w:rsid w:val="00E619AB"/>
    <w:rsid w:val="00E61A7C"/>
    <w:rsid w:val="00E61D4C"/>
    <w:rsid w:val="00E62493"/>
    <w:rsid w:val="00E62563"/>
    <w:rsid w:val="00E62BE7"/>
    <w:rsid w:val="00E62D89"/>
    <w:rsid w:val="00E62F64"/>
    <w:rsid w:val="00E635E3"/>
    <w:rsid w:val="00E636A9"/>
    <w:rsid w:val="00E63E86"/>
    <w:rsid w:val="00E64265"/>
    <w:rsid w:val="00E64D66"/>
    <w:rsid w:val="00E64F45"/>
    <w:rsid w:val="00E65258"/>
    <w:rsid w:val="00E658C6"/>
    <w:rsid w:val="00E65A4D"/>
    <w:rsid w:val="00E65B61"/>
    <w:rsid w:val="00E6625B"/>
    <w:rsid w:val="00E67034"/>
    <w:rsid w:val="00E671C0"/>
    <w:rsid w:val="00E672B6"/>
    <w:rsid w:val="00E67310"/>
    <w:rsid w:val="00E67422"/>
    <w:rsid w:val="00E6783B"/>
    <w:rsid w:val="00E679BE"/>
    <w:rsid w:val="00E67E5D"/>
    <w:rsid w:val="00E70059"/>
    <w:rsid w:val="00E70068"/>
    <w:rsid w:val="00E704B8"/>
    <w:rsid w:val="00E7084A"/>
    <w:rsid w:val="00E7085D"/>
    <w:rsid w:val="00E7096A"/>
    <w:rsid w:val="00E70DFB"/>
    <w:rsid w:val="00E70E22"/>
    <w:rsid w:val="00E70E9C"/>
    <w:rsid w:val="00E70F8A"/>
    <w:rsid w:val="00E7127D"/>
    <w:rsid w:val="00E712F1"/>
    <w:rsid w:val="00E717C9"/>
    <w:rsid w:val="00E71DD9"/>
    <w:rsid w:val="00E72163"/>
    <w:rsid w:val="00E72287"/>
    <w:rsid w:val="00E722A7"/>
    <w:rsid w:val="00E7253D"/>
    <w:rsid w:val="00E72A4D"/>
    <w:rsid w:val="00E72C24"/>
    <w:rsid w:val="00E72D2B"/>
    <w:rsid w:val="00E72FD7"/>
    <w:rsid w:val="00E7303C"/>
    <w:rsid w:val="00E7349D"/>
    <w:rsid w:val="00E736D2"/>
    <w:rsid w:val="00E73BE5"/>
    <w:rsid w:val="00E73CC3"/>
    <w:rsid w:val="00E73D6A"/>
    <w:rsid w:val="00E73DD9"/>
    <w:rsid w:val="00E74620"/>
    <w:rsid w:val="00E74A7B"/>
    <w:rsid w:val="00E750F5"/>
    <w:rsid w:val="00E7515D"/>
    <w:rsid w:val="00E75274"/>
    <w:rsid w:val="00E75581"/>
    <w:rsid w:val="00E758D7"/>
    <w:rsid w:val="00E75910"/>
    <w:rsid w:val="00E75A0A"/>
    <w:rsid w:val="00E75E09"/>
    <w:rsid w:val="00E75E7B"/>
    <w:rsid w:val="00E76120"/>
    <w:rsid w:val="00E7633C"/>
    <w:rsid w:val="00E76BB6"/>
    <w:rsid w:val="00E76BD1"/>
    <w:rsid w:val="00E76EAA"/>
    <w:rsid w:val="00E77397"/>
    <w:rsid w:val="00E775E0"/>
    <w:rsid w:val="00E777D8"/>
    <w:rsid w:val="00E77859"/>
    <w:rsid w:val="00E77EA7"/>
    <w:rsid w:val="00E80E50"/>
    <w:rsid w:val="00E81352"/>
    <w:rsid w:val="00E81704"/>
    <w:rsid w:val="00E81705"/>
    <w:rsid w:val="00E821A2"/>
    <w:rsid w:val="00E82388"/>
    <w:rsid w:val="00E82498"/>
    <w:rsid w:val="00E824C5"/>
    <w:rsid w:val="00E82523"/>
    <w:rsid w:val="00E82733"/>
    <w:rsid w:val="00E82AB0"/>
    <w:rsid w:val="00E82BDC"/>
    <w:rsid w:val="00E82CED"/>
    <w:rsid w:val="00E82EA4"/>
    <w:rsid w:val="00E83708"/>
    <w:rsid w:val="00E83857"/>
    <w:rsid w:val="00E839CA"/>
    <w:rsid w:val="00E83A79"/>
    <w:rsid w:val="00E83CA0"/>
    <w:rsid w:val="00E83D39"/>
    <w:rsid w:val="00E83F19"/>
    <w:rsid w:val="00E83FFF"/>
    <w:rsid w:val="00E8442D"/>
    <w:rsid w:val="00E84676"/>
    <w:rsid w:val="00E848EA"/>
    <w:rsid w:val="00E85048"/>
    <w:rsid w:val="00E857B3"/>
    <w:rsid w:val="00E85BFE"/>
    <w:rsid w:val="00E86041"/>
    <w:rsid w:val="00E86658"/>
    <w:rsid w:val="00E86A47"/>
    <w:rsid w:val="00E87B52"/>
    <w:rsid w:val="00E87C73"/>
    <w:rsid w:val="00E90114"/>
    <w:rsid w:val="00E90A47"/>
    <w:rsid w:val="00E9130C"/>
    <w:rsid w:val="00E9179B"/>
    <w:rsid w:val="00E92043"/>
    <w:rsid w:val="00E92466"/>
    <w:rsid w:val="00E92490"/>
    <w:rsid w:val="00E92607"/>
    <w:rsid w:val="00E92642"/>
    <w:rsid w:val="00E92650"/>
    <w:rsid w:val="00E926D7"/>
    <w:rsid w:val="00E92EAB"/>
    <w:rsid w:val="00E92F67"/>
    <w:rsid w:val="00E931AB"/>
    <w:rsid w:val="00E9342D"/>
    <w:rsid w:val="00E934B9"/>
    <w:rsid w:val="00E936CF"/>
    <w:rsid w:val="00E93B50"/>
    <w:rsid w:val="00E942AF"/>
    <w:rsid w:val="00E94474"/>
    <w:rsid w:val="00E949BF"/>
    <w:rsid w:val="00E9515D"/>
    <w:rsid w:val="00E95E1F"/>
    <w:rsid w:val="00E96086"/>
    <w:rsid w:val="00E9616C"/>
    <w:rsid w:val="00E96A9D"/>
    <w:rsid w:val="00E9710D"/>
    <w:rsid w:val="00E97151"/>
    <w:rsid w:val="00E9741A"/>
    <w:rsid w:val="00E97B86"/>
    <w:rsid w:val="00E97BA4"/>
    <w:rsid w:val="00E97C8E"/>
    <w:rsid w:val="00E97F7A"/>
    <w:rsid w:val="00EA03AD"/>
    <w:rsid w:val="00EA05E2"/>
    <w:rsid w:val="00EA0FBC"/>
    <w:rsid w:val="00EA1A59"/>
    <w:rsid w:val="00EA1ED5"/>
    <w:rsid w:val="00EA21BC"/>
    <w:rsid w:val="00EA21ED"/>
    <w:rsid w:val="00EA2223"/>
    <w:rsid w:val="00EA240F"/>
    <w:rsid w:val="00EA26BC"/>
    <w:rsid w:val="00EA2760"/>
    <w:rsid w:val="00EA2BF4"/>
    <w:rsid w:val="00EA2EC4"/>
    <w:rsid w:val="00EA2FB0"/>
    <w:rsid w:val="00EA3059"/>
    <w:rsid w:val="00EA3416"/>
    <w:rsid w:val="00EA3942"/>
    <w:rsid w:val="00EA3B86"/>
    <w:rsid w:val="00EA432A"/>
    <w:rsid w:val="00EA4409"/>
    <w:rsid w:val="00EA4896"/>
    <w:rsid w:val="00EA4FD8"/>
    <w:rsid w:val="00EA50D8"/>
    <w:rsid w:val="00EA5198"/>
    <w:rsid w:val="00EA5716"/>
    <w:rsid w:val="00EA5F4B"/>
    <w:rsid w:val="00EA5FE1"/>
    <w:rsid w:val="00EA610A"/>
    <w:rsid w:val="00EA63FD"/>
    <w:rsid w:val="00EA65C6"/>
    <w:rsid w:val="00EA6873"/>
    <w:rsid w:val="00EA6CB7"/>
    <w:rsid w:val="00EA6D7B"/>
    <w:rsid w:val="00EA6E3C"/>
    <w:rsid w:val="00EA6EB0"/>
    <w:rsid w:val="00EA7409"/>
    <w:rsid w:val="00EA7845"/>
    <w:rsid w:val="00EA7B84"/>
    <w:rsid w:val="00EA7C7C"/>
    <w:rsid w:val="00EA7DD6"/>
    <w:rsid w:val="00EA7E3B"/>
    <w:rsid w:val="00EB049B"/>
    <w:rsid w:val="00EB0C3A"/>
    <w:rsid w:val="00EB0EC6"/>
    <w:rsid w:val="00EB0FEB"/>
    <w:rsid w:val="00EB1940"/>
    <w:rsid w:val="00EB1AAC"/>
    <w:rsid w:val="00EB1B2D"/>
    <w:rsid w:val="00EB1B94"/>
    <w:rsid w:val="00EB1FC6"/>
    <w:rsid w:val="00EB21FC"/>
    <w:rsid w:val="00EB3276"/>
    <w:rsid w:val="00EB39FF"/>
    <w:rsid w:val="00EB440B"/>
    <w:rsid w:val="00EB50DD"/>
    <w:rsid w:val="00EB587A"/>
    <w:rsid w:val="00EB5C11"/>
    <w:rsid w:val="00EB6195"/>
    <w:rsid w:val="00EB673A"/>
    <w:rsid w:val="00EB68B0"/>
    <w:rsid w:val="00EB6940"/>
    <w:rsid w:val="00EB69DF"/>
    <w:rsid w:val="00EB6F75"/>
    <w:rsid w:val="00EB6FE4"/>
    <w:rsid w:val="00EB7109"/>
    <w:rsid w:val="00EB7125"/>
    <w:rsid w:val="00EB7245"/>
    <w:rsid w:val="00EB74E7"/>
    <w:rsid w:val="00EB785F"/>
    <w:rsid w:val="00EC0661"/>
    <w:rsid w:val="00EC07F6"/>
    <w:rsid w:val="00EC0ACF"/>
    <w:rsid w:val="00EC1B05"/>
    <w:rsid w:val="00EC1C7D"/>
    <w:rsid w:val="00EC1CA8"/>
    <w:rsid w:val="00EC204D"/>
    <w:rsid w:val="00EC21E6"/>
    <w:rsid w:val="00EC293B"/>
    <w:rsid w:val="00EC2AD9"/>
    <w:rsid w:val="00EC2B00"/>
    <w:rsid w:val="00EC2E52"/>
    <w:rsid w:val="00EC2F6C"/>
    <w:rsid w:val="00EC38FF"/>
    <w:rsid w:val="00EC3B1C"/>
    <w:rsid w:val="00EC3E23"/>
    <w:rsid w:val="00EC457D"/>
    <w:rsid w:val="00EC4612"/>
    <w:rsid w:val="00EC4DC3"/>
    <w:rsid w:val="00EC571F"/>
    <w:rsid w:val="00EC59F5"/>
    <w:rsid w:val="00EC5A91"/>
    <w:rsid w:val="00EC5AF6"/>
    <w:rsid w:val="00EC622A"/>
    <w:rsid w:val="00EC651A"/>
    <w:rsid w:val="00EC6E4E"/>
    <w:rsid w:val="00EC6E7F"/>
    <w:rsid w:val="00EC70B1"/>
    <w:rsid w:val="00EC78B0"/>
    <w:rsid w:val="00ED030D"/>
    <w:rsid w:val="00ED066B"/>
    <w:rsid w:val="00ED082A"/>
    <w:rsid w:val="00ED0940"/>
    <w:rsid w:val="00ED09E3"/>
    <w:rsid w:val="00ED0A3C"/>
    <w:rsid w:val="00ED11A9"/>
    <w:rsid w:val="00ED11B9"/>
    <w:rsid w:val="00ED1585"/>
    <w:rsid w:val="00ED19A8"/>
    <w:rsid w:val="00ED1CD0"/>
    <w:rsid w:val="00ED1DFB"/>
    <w:rsid w:val="00ED1F3A"/>
    <w:rsid w:val="00ED2701"/>
    <w:rsid w:val="00ED281C"/>
    <w:rsid w:val="00ED316A"/>
    <w:rsid w:val="00ED32F4"/>
    <w:rsid w:val="00ED35B6"/>
    <w:rsid w:val="00ED3A8B"/>
    <w:rsid w:val="00ED3C20"/>
    <w:rsid w:val="00ED3D0F"/>
    <w:rsid w:val="00ED3E1E"/>
    <w:rsid w:val="00ED4F37"/>
    <w:rsid w:val="00ED505B"/>
    <w:rsid w:val="00ED53DE"/>
    <w:rsid w:val="00ED5A9A"/>
    <w:rsid w:val="00ED5CC0"/>
    <w:rsid w:val="00ED66F5"/>
    <w:rsid w:val="00ED6806"/>
    <w:rsid w:val="00ED6C73"/>
    <w:rsid w:val="00ED6CB1"/>
    <w:rsid w:val="00ED6E46"/>
    <w:rsid w:val="00ED6FEB"/>
    <w:rsid w:val="00ED7390"/>
    <w:rsid w:val="00ED740F"/>
    <w:rsid w:val="00ED7AF4"/>
    <w:rsid w:val="00ED7E95"/>
    <w:rsid w:val="00EE00FA"/>
    <w:rsid w:val="00EE01A6"/>
    <w:rsid w:val="00EE0D30"/>
    <w:rsid w:val="00EE0F29"/>
    <w:rsid w:val="00EE1211"/>
    <w:rsid w:val="00EE17A1"/>
    <w:rsid w:val="00EE1907"/>
    <w:rsid w:val="00EE20D3"/>
    <w:rsid w:val="00EE2475"/>
    <w:rsid w:val="00EE2E93"/>
    <w:rsid w:val="00EE2EA7"/>
    <w:rsid w:val="00EE3018"/>
    <w:rsid w:val="00EE30BA"/>
    <w:rsid w:val="00EE32A0"/>
    <w:rsid w:val="00EE3460"/>
    <w:rsid w:val="00EE37B1"/>
    <w:rsid w:val="00EE386B"/>
    <w:rsid w:val="00EE3963"/>
    <w:rsid w:val="00EE3CD4"/>
    <w:rsid w:val="00EE3D1B"/>
    <w:rsid w:val="00EE3FEA"/>
    <w:rsid w:val="00EE42DB"/>
    <w:rsid w:val="00EE4596"/>
    <w:rsid w:val="00EE47A5"/>
    <w:rsid w:val="00EE53C6"/>
    <w:rsid w:val="00EE56D0"/>
    <w:rsid w:val="00EE56D6"/>
    <w:rsid w:val="00EE5974"/>
    <w:rsid w:val="00EE5A1F"/>
    <w:rsid w:val="00EE5D8D"/>
    <w:rsid w:val="00EE61E1"/>
    <w:rsid w:val="00EE6405"/>
    <w:rsid w:val="00EE6449"/>
    <w:rsid w:val="00EE751D"/>
    <w:rsid w:val="00EE7EAA"/>
    <w:rsid w:val="00EF03D3"/>
    <w:rsid w:val="00EF0AB4"/>
    <w:rsid w:val="00EF0BFC"/>
    <w:rsid w:val="00EF0F0E"/>
    <w:rsid w:val="00EF0FAA"/>
    <w:rsid w:val="00EF0FFC"/>
    <w:rsid w:val="00EF1102"/>
    <w:rsid w:val="00EF1988"/>
    <w:rsid w:val="00EF1FEB"/>
    <w:rsid w:val="00EF210B"/>
    <w:rsid w:val="00EF2118"/>
    <w:rsid w:val="00EF23DA"/>
    <w:rsid w:val="00EF24E2"/>
    <w:rsid w:val="00EF2671"/>
    <w:rsid w:val="00EF2948"/>
    <w:rsid w:val="00EF2A45"/>
    <w:rsid w:val="00EF36E8"/>
    <w:rsid w:val="00EF39C2"/>
    <w:rsid w:val="00EF4DE4"/>
    <w:rsid w:val="00EF571F"/>
    <w:rsid w:val="00EF5AE9"/>
    <w:rsid w:val="00EF5F48"/>
    <w:rsid w:val="00EF6300"/>
    <w:rsid w:val="00EF630B"/>
    <w:rsid w:val="00EF6559"/>
    <w:rsid w:val="00EF6579"/>
    <w:rsid w:val="00EF670B"/>
    <w:rsid w:val="00EF6C1E"/>
    <w:rsid w:val="00EF6C61"/>
    <w:rsid w:val="00EF6CCF"/>
    <w:rsid w:val="00EF6FBF"/>
    <w:rsid w:val="00EF770B"/>
    <w:rsid w:val="00EF7E15"/>
    <w:rsid w:val="00EF7ED5"/>
    <w:rsid w:val="00F00468"/>
    <w:rsid w:val="00F004BA"/>
    <w:rsid w:val="00F00742"/>
    <w:rsid w:val="00F00CE3"/>
    <w:rsid w:val="00F013A9"/>
    <w:rsid w:val="00F013DD"/>
    <w:rsid w:val="00F019B0"/>
    <w:rsid w:val="00F01A5C"/>
    <w:rsid w:val="00F01DAF"/>
    <w:rsid w:val="00F0233D"/>
    <w:rsid w:val="00F02818"/>
    <w:rsid w:val="00F02970"/>
    <w:rsid w:val="00F036D2"/>
    <w:rsid w:val="00F03769"/>
    <w:rsid w:val="00F03A9E"/>
    <w:rsid w:val="00F043D2"/>
    <w:rsid w:val="00F04464"/>
    <w:rsid w:val="00F046D2"/>
    <w:rsid w:val="00F04870"/>
    <w:rsid w:val="00F048F4"/>
    <w:rsid w:val="00F04DFA"/>
    <w:rsid w:val="00F0501A"/>
    <w:rsid w:val="00F0548D"/>
    <w:rsid w:val="00F06268"/>
    <w:rsid w:val="00F06A26"/>
    <w:rsid w:val="00F06BDF"/>
    <w:rsid w:val="00F06D13"/>
    <w:rsid w:val="00F06F18"/>
    <w:rsid w:val="00F07A14"/>
    <w:rsid w:val="00F07F36"/>
    <w:rsid w:val="00F07FF1"/>
    <w:rsid w:val="00F101B7"/>
    <w:rsid w:val="00F10674"/>
    <w:rsid w:val="00F10725"/>
    <w:rsid w:val="00F10DF4"/>
    <w:rsid w:val="00F10DFC"/>
    <w:rsid w:val="00F118F3"/>
    <w:rsid w:val="00F11A6E"/>
    <w:rsid w:val="00F11BAC"/>
    <w:rsid w:val="00F124E2"/>
    <w:rsid w:val="00F12637"/>
    <w:rsid w:val="00F126B7"/>
    <w:rsid w:val="00F12EE1"/>
    <w:rsid w:val="00F1344E"/>
    <w:rsid w:val="00F136FB"/>
    <w:rsid w:val="00F1370E"/>
    <w:rsid w:val="00F13B96"/>
    <w:rsid w:val="00F13F82"/>
    <w:rsid w:val="00F143B2"/>
    <w:rsid w:val="00F14510"/>
    <w:rsid w:val="00F146DD"/>
    <w:rsid w:val="00F14C54"/>
    <w:rsid w:val="00F150C2"/>
    <w:rsid w:val="00F1542D"/>
    <w:rsid w:val="00F15F60"/>
    <w:rsid w:val="00F16314"/>
    <w:rsid w:val="00F1689A"/>
    <w:rsid w:val="00F16D88"/>
    <w:rsid w:val="00F16E88"/>
    <w:rsid w:val="00F171DA"/>
    <w:rsid w:val="00F17450"/>
    <w:rsid w:val="00F17AD0"/>
    <w:rsid w:val="00F20F3C"/>
    <w:rsid w:val="00F21051"/>
    <w:rsid w:val="00F2152B"/>
    <w:rsid w:val="00F2172F"/>
    <w:rsid w:val="00F21936"/>
    <w:rsid w:val="00F21C61"/>
    <w:rsid w:val="00F21E63"/>
    <w:rsid w:val="00F21F3F"/>
    <w:rsid w:val="00F21F48"/>
    <w:rsid w:val="00F22032"/>
    <w:rsid w:val="00F2206B"/>
    <w:rsid w:val="00F2270B"/>
    <w:rsid w:val="00F22B08"/>
    <w:rsid w:val="00F2351F"/>
    <w:rsid w:val="00F2353B"/>
    <w:rsid w:val="00F23972"/>
    <w:rsid w:val="00F24323"/>
    <w:rsid w:val="00F2463A"/>
    <w:rsid w:val="00F246A9"/>
    <w:rsid w:val="00F247C6"/>
    <w:rsid w:val="00F25075"/>
    <w:rsid w:val="00F259D1"/>
    <w:rsid w:val="00F25E26"/>
    <w:rsid w:val="00F26215"/>
    <w:rsid w:val="00F26228"/>
    <w:rsid w:val="00F268AD"/>
    <w:rsid w:val="00F26B3F"/>
    <w:rsid w:val="00F27DC4"/>
    <w:rsid w:val="00F300AC"/>
    <w:rsid w:val="00F302B1"/>
    <w:rsid w:val="00F30806"/>
    <w:rsid w:val="00F31885"/>
    <w:rsid w:val="00F320D4"/>
    <w:rsid w:val="00F321B0"/>
    <w:rsid w:val="00F3246B"/>
    <w:rsid w:val="00F32559"/>
    <w:rsid w:val="00F328C5"/>
    <w:rsid w:val="00F33B64"/>
    <w:rsid w:val="00F33D7F"/>
    <w:rsid w:val="00F33F98"/>
    <w:rsid w:val="00F34154"/>
    <w:rsid w:val="00F343DD"/>
    <w:rsid w:val="00F34483"/>
    <w:rsid w:val="00F349DD"/>
    <w:rsid w:val="00F34A07"/>
    <w:rsid w:val="00F34F47"/>
    <w:rsid w:val="00F34FD1"/>
    <w:rsid w:val="00F35365"/>
    <w:rsid w:val="00F353A8"/>
    <w:rsid w:val="00F3545B"/>
    <w:rsid w:val="00F355D5"/>
    <w:rsid w:val="00F355F2"/>
    <w:rsid w:val="00F35C82"/>
    <w:rsid w:val="00F35D63"/>
    <w:rsid w:val="00F36045"/>
    <w:rsid w:val="00F3630D"/>
    <w:rsid w:val="00F3642D"/>
    <w:rsid w:val="00F36702"/>
    <w:rsid w:val="00F368FE"/>
    <w:rsid w:val="00F373CC"/>
    <w:rsid w:val="00F374D9"/>
    <w:rsid w:val="00F37608"/>
    <w:rsid w:val="00F37A47"/>
    <w:rsid w:val="00F37B32"/>
    <w:rsid w:val="00F40A2F"/>
    <w:rsid w:val="00F40BA2"/>
    <w:rsid w:val="00F40C5C"/>
    <w:rsid w:val="00F40ED0"/>
    <w:rsid w:val="00F40EEB"/>
    <w:rsid w:val="00F4110F"/>
    <w:rsid w:val="00F414E6"/>
    <w:rsid w:val="00F41871"/>
    <w:rsid w:val="00F4190B"/>
    <w:rsid w:val="00F41A6A"/>
    <w:rsid w:val="00F41E38"/>
    <w:rsid w:val="00F41F63"/>
    <w:rsid w:val="00F42330"/>
    <w:rsid w:val="00F424BC"/>
    <w:rsid w:val="00F42651"/>
    <w:rsid w:val="00F428B1"/>
    <w:rsid w:val="00F42A4B"/>
    <w:rsid w:val="00F42B59"/>
    <w:rsid w:val="00F42E91"/>
    <w:rsid w:val="00F430C3"/>
    <w:rsid w:val="00F43BF9"/>
    <w:rsid w:val="00F43E0C"/>
    <w:rsid w:val="00F43F2D"/>
    <w:rsid w:val="00F44231"/>
    <w:rsid w:val="00F4448C"/>
    <w:rsid w:val="00F447E5"/>
    <w:rsid w:val="00F44A38"/>
    <w:rsid w:val="00F44F60"/>
    <w:rsid w:val="00F452A3"/>
    <w:rsid w:val="00F453F1"/>
    <w:rsid w:val="00F45956"/>
    <w:rsid w:val="00F4597A"/>
    <w:rsid w:val="00F45CC1"/>
    <w:rsid w:val="00F45E20"/>
    <w:rsid w:val="00F45E2E"/>
    <w:rsid w:val="00F45F72"/>
    <w:rsid w:val="00F45FDC"/>
    <w:rsid w:val="00F4668A"/>
    <w:rsid w:val="00F46CAC"/>
    <w:rsid w:val="00F47D6B"/>
    <w:rsid w:val="00F50036"/>
    <w:rsid w:val="00F50281"/>
    <w:rsid w:val="00F5042B"/>
    <w:rsid w:val="00F50463"/>
    <w:rsid w:val="00F505A3"/>
    <w:rsid w:val="00F50A75"/>
    <w:rsid w:val="00F50B2A"/>
    <w:rsid w:val="00F50D40"/>
    <w:rsid w:val="00F51349"/>
    <w:rsid w:val="00F5168D"/>
    <w:rsid w:val="00F51941"/>
    <w:rsid w:val="00F52895"/>
    <w:rsid w:val="00F52DD4"/>
    <w:rsid w:val="00F52F0D"/>
    <w:rsid w:val="00F52F6F"/>
    <w:rsid w:val="00F5380E"/>
    <w:rsid w:val="00F5382C"/>
    <w:rsid w:val="00F53B93"/>
    <w:rsid w:val="00F53DC8"/>
    <w:rsid w:val="00F54327"/>
    <w:rsid w:val="00F5479B"/>
    <w:rsid w:val="00F54A86"/>
    <w:rsid w:val="00F54AA1"/>
    <w:rsid w:val="00F54C6E"/>
    <w:rsid w:val="00F55108"/>
    <w:rsid w:val="00F551AE"/>
    <w:rsid w:val="00F552F6"/>
    <w:rsid w:val="00F5548D"/>
    <w:rsid w:val="00F55524"/>
    <w:rsid w:val="00F5569D"/>
    <w:rsid w:val="00F55A24"/>
    <w:rsid w:val="00F56659"/>
    <w:rsid w:val="00F5697F"/>
    <w:rsid w:val="00F56E67"/>
    <w:rsid w:val="00F56FFE"/>
    <w:rsid w:val="00F572C8"/>
    <w:rsid w:val="00F57617"/>
    <w:rsid w:val="00F576F8"/>
    <w:rsid w:val="00F57951"/>
    <w:rsid w:val="00F57AE5"/>
    <w:rsid w:val="00F57BF9"/>
    <w:rsid w:val="00F605FC"/>
    <w:rsid w:val="00F60A85"/>
    <w:rsid w:val="00F60DC2"/>
    <w:rsid w:val="00F60DF9"/>
    <w:rsid w:val="00F6140A"/>
    <w:rsid w:val="00F61729"/>
    <w:rsid w:val="00F6175E"/>
    <w:rsid w:val="00F61D74"/>
    <w:rsid w:val="00F61DF9"/>
    <w:rsid w:val="00F61E90"/>
    <w:rsid w:val="00F628D1"/>
    <w:rsid w:val="00F62F42"/>
    <w:rsid w:val="00F62FC4"/>
    <w:rsid w:val="00F639A3"/>
    <w:rsid w:val="00F63C3D"/>
    <w:rsid w:val="00F6424E"/>
    <w:rsid w:val="00F64701"/>
    <w:rsid w:val="00F64A17"/>
    <w:rsid w:val="00F650C8"/>
    <w:rsid w:val="00F651A2"/>
    <w:rsid w:val="00F65294"/>
    <w:rsid w:val="00F652E2"/>
    <w:rsid w:val="00F6532C"/>
    <w:rsid w:val="00F653DE"/>
    <w:rsid w:val="00F65408"/>
    <w:rsid w:val="00F654BA"/>
    <w:rsid w:val="00F657E1"/>
    <w:rsid w:val="00F65997"/>
    <w:rsid w:val="00F65DB9"/>
    <w:rsid w:val="00F65E27"/>
    <w:rsid w:val="00F65EBA"/>
    <w:rsid w:val="00F66440"/>
    <w:rsid w:val="00F6668F"/>
    <w:rsid w:val="00F667F7"/>
    <w:rsid w:val="00F66F4C"/>
    <w:rsid w:val="00F6733D"/>
    <w:rsid w:val="00F67FA7"/>
    <w:rsid w:val="00F70521"/>
    <w:rsid w:val="00F70672"/>
    <w:rsid w:val="00F70A1C"/>
    <w:rsid w:val="00F71B31"/>
    <w:rsid w:val="00F71C62"/>
    <w:rsid w:val="00F71D9A"/>
    <w:rsid w:val="00F7237A"/>
    <w:rsid w:val="00F724F3"/>
    <w:rsid w:val="00F72B3F"/>
    <w:rsid w:val="00F72BF7"/>
    <w:rsid w:val="00F730A4"/>
    <w:rsid w:val="00F73CB5"/>
    <w:rsid w:val="00F73D5F"/>
    <w:rsid w:val="00F74284"/>
    <w:rsid w:val="00F7444F"/>
    <w:rsid w:val="00F74B70"/>
    <w:rsid w:val="00F74B94"/>
    <w:rsid w:val="00F752FA"/>
    <w:rsid w:val="00F7579C"/>
    <w:rsid w:val="00F759DA"/>
    <w:rsid w:val="00F759EE"/>
    <w:rsid w:val="00F75DF0"/>
    <w:rsid w:val="00F76986"/>
    <w:rsid w:val="00F769D7"/>
    <w:rsid w:val="00F76A96"/>
    <w:rsid w:val="00F76DEF"/>
    <w:rsid w:val="00F76EA0"/>
    <w:rsid w:val="00F76F18"/>
    <w:rsid w:val="00F76F26"/>
    <w:rsid w:val="00F76FCE"/>
    <w:rsid w:val="00F7724A"/>
    <w:rsid w:val="00F7741D"/>
    <w:rsid w:val="00F775D7"/>
    <w:rsid w:val="00F7760E"/>
    <w:rsid w:val="00F776EB"/>
    <w:rsid w:val="00F801C0"/>
    <w:rsid w:val="00F8065A"/>
    <w:rsid w:val="00F8076C"/>
    <w:rsid w:val="00F80AB0"/>
    <w:rsid w:val="00F80E9C"/>
    <w:rsid w:val="00F80ED8"/>
    <w:rsid w:val="00F80EE8"/>
    <w:rsid w:val="00F814D9"/>
    <w:rsid w:val="00F8152C"/>
    <w:rsid w:val="00F818A8"/>
    <w:rsid w:val="00F821BD"/>
    <w:rsid w:val="00F82309"/>
    <w:rsid w:val="00F824C6"/>
    <w:rsid w:val="00F82ABA"/>
    <w:rsid w:val="00F82D16"/>
    <w:rsid w:val="00F831A4"/>
    <w:rsid w:val="00F83B7B"/>
    <w:rsid w:val="00F83C4D"/>
    <w:rsid w:val="00F83D65"/>
    <w:rsid w:val="00F84BAE"/>
    <w:rsid w:val="00F858AD"/>
    <w:rsid w:val="00F859F9"/>
    <w:rsid w:val="00F85B50"/>
    <w:rsid w:val="00F85FBD"/>
    <w:rsid w:val="00F8605F"/>
    <w:rsid w:val="00F86B1F"/>
    <w:rsid w:val="00F86F3B"/>
    <w:rsid w:val="00F8704D"/>
    <w:rsid w:val="00F873D9"/>
    <w:rsid w:val="00F87458"/>
    <w:rsid w:val="00F87787"/>
    <w:rsid w:val="00F908FC"/>
    <w:rsid w:val="00F90EEC"/>
    <w:rsid w:val="00F90FAF"/>
    <w:rsid w:val="00F90FB4"/>
    <w:rsid w:val="00F91318"/>
    <w:rsid w:val="00F91F12"/>
    <w:rsid w:val="00F92234"/>
    <w:rsid w:val="00F9258C"/>
    <w:rsid w:val="00F928BD"/>
    <w:rsid w:val="00F928E6"/>
    <w:rsid w:val="00F92D3E"/>
    <w:rsid w:val="00F93102"/>
    <w:rsid w:val="00F9311C"/>
    <w:rsid w:val="00F93282"/>
    <w:rsid w:val="00F933C4"/>
    <w:rsid w:val="00F93B47"/>
    <w:rsid w:val="00F93F32"/>
    <w:rsid w:val="00F940AB"/>
    <w:rsid w:val="00F94DDB"/>
    <w:rsid w:val="00F94F0A"/>
    <w:rsid w:val="00F950D9"/>
    <w:rsid w:val="00F9524C"/>
    <w:rsid w:val="00F954F3"/>
    <w:rsid w:val="00F9569E"/>
    <w:rsid w:val="00F95C1E"/>
    <w:rsid w:val="00F9656F"/>
    <w:rsid w:val="00F96714"/>
    <w:rsid w:val="00F9682F"/>
    <w:rsid w:val="00F969EC"/>
    <w:rsid w:val="00F96E17"/>
    <w:rsid w:val="00F9712A"/>
    <w:rsid w:val="00F975EB"/>
    <w:rsid w:val="00F97C29"/>
    <w:rsid w:val="00F97C3A"/>
    <w:rsid w:val="00F97EB6"/>
    <w:rsid w:val="00F97FE8"/>
    <w:rsid w:val="00FA0566"/>
    <w:rsid w:val="00FA06DE"/>
    <w:rsid w:val="00FA081C"/>
    <w:rsid w:val="00FA0B5E"/>
    <w:rsid w:val="00FA0C46"/>
    <w:rsid w:val="00FA1474"/>
    <w:rsid w:val="00FA1591"/>
    <w:rsid w:val="00FA188F"/>
    <w:rsid w:val="00FA1992"/>
    <w:rsid w:val="00FA1C17"/>
    <w:rsid w:val="00FA1F40"/>
    <w:rsid w:val="00FA228E"/>
    <w:rsid w:val="00FA286F"/>
    <w:rsid w:val="00FA2DC1"/>
    <w:rsid w:val="00FA3195"/>
    <w:rsid w:val="00FA3B0B"/>
    <w:rsid w:val="00FA3C52"/>
    <w:rsid w:val="00FA426F"/>
    <w:rsid w:val="00FA47D8"/>
    <w:rsid w:val="00FA4BCF"/>
    <w:rsid w:val="00FA4D84"/>
    <w:rsid w:val="00FA501C"/>
    <w:rsid w:val="00FA5054"/>
    <w:rsid w:val="00FA5600"/>
    <w:rsid w:val="00FA592D"/>
    <w:rsid w:val="00FA6622"/>
    <w:rsid w:val="00FA6886"/>
    <w:rsid w:val="00FA6DEC"/>
    <w:rsid w:val="00FA7238"/>
    <w:rsid w:val="00FB00FA"/>
    <w:rsid w:val="00FB0576"/>
    <w:rsid w:val="00FB07F0"/>
    <w:rsid w:val="00FB0AB3"/>
    <w:rsid w:val="00FB0CD6"/>
    <w:rsid w:val="00FB14DA"/>
    <w:rsid w:val="00FB1655"/>
    <w:rsid w:val="00FB1AAB"/>
    <w:rsid w:val="00FB1BF1"/>
    <w:rsid w:val="00FB1D6F"/>
    <w:rsid w:val="00FB28D6"/>
    <w:rsid w:val="00FB29D5"/>
    <w:rsid w:val="00FB2EF3"/>
    <w:rsid w:val="00FB3034"/>
    <w:rsid w:val="00FB346F"/>
    <w:rsid w:val="00FB34D3"/>
    <w:rsid w:val="00FB3538"/>
    <w:rsid w:val="00FB3713"/>
    <w:rsid w:val="00FB374B"/>
    <w:rsid w:val="00FB3C7C"/>
    <w:rsid w:val="00FB3D3C"/>
    <w:rsid w:val="00FB48E6"/>
    <w:rsid w:val="00FB4AF1"/>
    <w:rsid w:val="00FB4C7A"/>
    <w:rsid w:val="00FB4E21"/>
    <w:rsid w:val="00FB52D9"/>
    <w:rsid w:val="00FB5313"/>
    <w:rsid w:val="00FB57B7"/>
    <w:rsid w:val="00FB58D8"/>
    <w:rsid w:val="00FB5FFA"/>
    <w:rsid w:val="00FB6000"/>
    <w:rsid w:val="00FB6F74"/>
    <w:rsid w:val="00FB7FF1"/>
    <w:rsid w:val="00FC0127"/>
    <w:rsid w:val="00FC09D2"/>
    <w:rsid w:val="00FC0D47"/>
    <w:rsid w:val="00FC17FC"/>
    <w:rsid w:val="00FC1CF6"/>
    <w:rsid w:val="00FC1E1D"/>
    <w:rsid w:val="00FC225C"/>
    <w:rsid w:val="00FC2652"/>
    <w:rsid w:val="00FC31FC"/>
    <w:rsid w:val="00FC33D6"/>
    <w:rsid w:val="00FC3616"/>
    <w:rsid w:val="00FC3B93"/>
    <w:rsid w:val="00FC44F5"/>
    <w:rsid w:val="00FC5173"/>
    <w:rsid w:val="00FC51A5"/>
    <w:rsid w:val="00FC523C"/>
    <w:rsid w:val="00FC5254"/>
    <w:rsid w:val="00FC53AD"/>
    <w:rsid w:val="00FC5446"/>
    <w:rsid w:val="00FC5751"/>
    <w:rsid w:val="00FC598F"/>
    <w:rsid w:val="00FC5F55"/>
    <w:rsid w:val="00FC5F8A"/>
    <w:rsid w:val="00FC6B06"/>
    <w:rsid w:val="00FC790B"/>
    <w:rsid w:val="00FC7C22"/>
    <w:rsid w:val="00FC7E27"/>
    <w:rsid w:val="00FD01C8"/>
    <w:rsid w:val="00FD0624"/>
    <w:rsid w:val="00FD0866"/>
    <w:rsid w:val="00FD0975"/>
    <w:rsid w:val="00FD0A79"/>
    <w:rsid w:val="00FD0C74"/>
    <w:rsid w:val="00FD0CB3"/>
    <w:rsid w:val="00FD0DAE"/>
    <w:rsid w:val="00FD13BD"/>
    <w:rsid w:val="00FD16C9"/>
    <w:rsid w:val="00FD192D"/>
    <w:rsid w:val="00FD1A86"/>
    <w:rsid w:val="00FD1AA4"/>
    <w:rsid w:val="00FD1CA5"/>
    <w:rsid w:val="00FD1FD4"/>
    <w:rsid w:val="00FD214A"/>
    <w:rsid w:val="00FD2728"/>
    <w:rsid w:val="00FD273B"/>
    <w:rsid w:val="00FD360D"/>
    <w:rsid w:val="00FD37A6"/>
    <w:rsid w:val="00FD3A95"/>
    <w:rsid w:val="00FD3B1F"/>
    <w:rsid w:val="00FD3E09"/>
    <w:rsid w:val="00FD44AB"/>
    <w:rsid w:val="00FD4521"/>
    <w:rsid w:val="00FD4588"/>
    <w:rsid w:val="00FD4A84"/>
    <w:rsid w:val="00FD4B35"/>
    <w:rsid w:val="00FD4B3B"/>
    <w:rsid w:val="00FD4CFF"/>
    <w:rsid w:val="00FD52E5"/>
    <w:rsid w:val="00FD5567"/>
    <w:rsid w:val="00FD5810"/>
    <w:rsid w:val="00FD5AAF"/>
    <w:rsid w:val="00FD5F91"/>
    <w:rsid w:val="00FD66DF"/>
    <w:rsid w:val="00FD681C"/>
    <w:rsid w:val="00FD688E"/>
    <w:rsid w:val="00FD6A6C"/>
    <w:rsid w:val="00FD6E96"/>
    <w:rsid w:val="00FD724A"/>
    <w:rsid w:val="00FD7703"/>
    <w:rsid w:val="00FD7708"/>
    <w:rsid w:val="00FD79BF"/>
    <w:rsid w:val="00FD7C6A"/>
    <w:rsid w:val="00FD7D8B"/>
    <w:rsid w:val="00FD7E11"/>
    <w:rsid w:val="00FE02CF"/>
    <w:rsid w:val="00FE03CB"/>
    <w:rsid w:val="00FE06E5"/>
    <w:rsid w:val="00FE0723"/>
    <w:rsid w:val="00FE096B"/>
    <w:rsid w:val="00FE0AF4"/>
    <w:rsid w:val="00FE1274"/>
    <w:rsid w:val="00FE12B2"/>
    <w:rsid w:val="00FE171A"/>
    <w:rsid w:val="00FE174B"/>
    <w:rsid w:val="00FE183C"/>
    <w:rsid w:val="00FE18F0"/>
    <w:rsid w:val="00FE1D57"/>
    <w:rsid w:val="00FE2907"/>
    <w:rsid w:val="00FE2BC6"/>
    <w:rsid w:val="00FE2CED"/>
    <w:rsid w:val="00FE2D5E"/>
    <w:rsid w:val="00FE2E57"/>
    <w:rsid w:val="00FE2F9C"/>
    <w:rsid w:val="00FE320A"/>
    <w:rsid w:val="00FE33B9"/>
    <w:rsid w:val="00FE35B7"/>
    <w:rsid w:val="00FE3A1F"/>
    <w:rsid w:val="00FE3A51"/>
    <w:rsid w:val="00FE3CCF"/>
    <w:rsid w:val="00FE3CE6"/>
    <w:rsid w:val="00FE441E"/>
    <w:rsid w:val="00FE4A81"/>
    <w:rsid w:val="00FE5132"/>
    <w:rsid w:val="00FE533E"/>
    <w:rsid w:val="00FE53C1"/>
    <w:rsid w:val="00FE5675"/>
    <w:rsid w:val="00FE59C6"/>
    <w:rsid w:val="00FE5E57"/>
    <w:rsid w:val="00FE5FEC"/>
    <w:rsid w:val="00FE6270"/>
    <w:rsid w:val="00FE697B"/>
    <w:rsid w:val="00FE6AC4"/>
    <w:rsid w:val="00FE6B07"/>
    <w:rsid w:val="00FE6E0B"/>
    <w:rsid w:val="00FE6FAC"/>
    <w:rsid w:val="00FE723F"/>
    <w:rsid w:val="00FE7361"/>
    <w:rsid w:val="00FE74F9"/>
    <w:rsid w:val="00FE75EB"/>
    <w:rsid w:val="00FE7679"/>
    <w:rsid w:val="00FE76AA"/>
    <w:rsid w:val="00FE7AAC"/>
    <w:rsid w:val="00FE7DC0"/>
    <w:rsid w:val="00FE7F43"/>
    <w:rsid w:val="00FF0697"/>
    <w:rsid w:val="00FF079B"/>
    <w:rsid w:val="00FF1BF3"/>
    <w:rsid w:val="00FF1F10"/>
    <w:rsid w:val="00FF1FF7"/>
    <w:rsid w:val="00FF20F1"/>
    <w:rsid w:val="00FF2C78"/>
    <w:rsid w:val="00FF2E42"/>
    <w:rsid w:val="00FF3287"/>
    <w:rsid w:val="00FF335A"/>
    <w:rsid w:val="00FF3372"/>
    <w:rsid w:val="00FF33AC"/>
    <w:rsid w:val="00FF353A"/>
    <w:rsid w:val="00FF3808"/>
    <w:rsid w:val="00FF3C4A"/>
    <w:rsid w:val="00FF419C"/>
    <w:rsid w:val="00FF4B30"/>
    <w:rsid w:val="00FF4E32"/>
    <w:rsid w:val="00FF4EBB"/>
    <w:rsid w:val="00FF5019"/>
    <w:rsid w:val="00FF5501"/>
    <w:rsid w:val="00FF56AF"/>
    <w:rsid w:val="00FF57FF"/>
    <w:rsid w:val="00FF5D94"/>
    <w:rsid w:val="00FF6520"/>
    <w:rsid w:val="00FF654D"/>
    <w:rsid w:val="00FF6FCD"/>
    <w:rsid w:val="00FF74E5"/>
    <w:rsid w:val="00FF75A5"/>
    <w:rsid w:val="00FF7CE9"/>
    <w:rsid w:val="00FF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C6ED6"/>
  <w15:chartTrackingRefBased/>
  <w15:docId w15:val="{D539BD50-94B8-4924-B08E-2E2986C2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305FE"/>
    <w:pPr>
      <w:widowControl w:val="0"/>
      <w:ind w:firstLineChars="200" w:firstLine="200"/>
      <w:jc w:val="both"/>
    </w:pPr>
    <w:rPr>
      <w:rFonts w:ascii="等线" w:eastAsia="仿宋" w:hAnsi="等线" w:cs="Times New Roman"/>
      <w:bCs/>
      <w:szCs w:val="32"/>
    </w:rPr>
  </w:style>
  <w:style w:type="paragraph" w:styleId="1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0"/>
    <w:next w:val="a0"/>
    <w:link w:val="12"/>
    <w:uiPriority w:val="9"/>
    <w:qFormat/>
    <w:rsid w:val="008305FE"/>
    <w:pPr>
      <w:keepNext/>
      <w:keepLines/>
      <w:numPr>
        <w:numId w:val="5"/>
      </w:numPr>
      <w:spacing w:before="120" w:after="120" w:line="360" w:lineRule="auto"/>
      <w:ind w:firstLineChars="0"/>
      <w:jc w:val="center"/>
      <w:outlineLvl w:val="0"/>
    </w:pPr>
    <w:rPr>
      <w:b/>
      <w:bCs w:val="0"/>
      <w:kern w:val="44"/>
      <w:sz w:val="32"/>
      <w:szCs w:val="44"/>
    </w:rPr>
  </w:style>
  <w:style w:type="paragraph" w:styleId="20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0"/>
    <w:next w:val="a0"/>
    <w:link w:val="21"/>
    <w:uiPriority w:val="9"/>
    <w:unhideWhenUsed/>
    <w:qFormat/>
    <w:rsid w:val="008305FE"/>
    <w:pPr>
      <w:keepNext/>
      <w:keepLines/>
      <w:numPr>
        <w:ilvl w:val="1"/>
        <w:numId w:val="5"/>
      </w:numPr>
      <w:spacing w:before="260" w:after="260"/>
      <w:ind w:firstLineChars="0"/>
      <w:jc w:val="left"/>
      <w:outlineLvl w:val="1"/>
    </w:pPr>
    <w:rPr>
      <w:rFonts w:ascii="等线 Light" w:eastAsia="黑体" w:hAnsi="等线 Light"/>
      <w:b/>
      <w:bCs w:val="0"/>
      <w:sz w:val="28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C534C1"/>
    <w:pPr>
      <w:keepNext/>
      <w:keepLines/>
      <w:numPr>
        <w:ilvl w:val="2"/>
      </w:numPr>
      <w:adjustRightInd w:val="0"/>
      <w:spacing w:before="260" w:after="260"/>
      <w:ind w:firstLineChars="200" w:firstLine="420"/>
      <w:outlineLvl w:val="2"/>
    </w:pPr>
    <w:rPr>
      <w:bCs w:val="0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8305FE"/>
    <w:pPr>
      <w:keepNext/>
      <w:keepLines/>
      <w:numPr>
        <w:ilvl w:val="3"/>
        <w:numId w:val="5"/>
      </w:numPr>
      <w:spacing w:before="280" w:after="290" w:line="60" w:lineRule="auto"/>
      <w:ind w:firstLineChars="0"/>
      <w:outlineLvl w:val="3"/>
    </w:pPr>
    <w:rPr>
      <w:rFonts w:ascii="等线 Light" w:hAnsi="等线 Light"/>
      <w:b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A22A62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A22A62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A22A62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A22A62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A22A62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30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8305FE"/>
    <w:rPr>
      <w:rFonts w:ascii="等线" w:eastAsia="仿宋" w:hAnsi="等线" w:cs="Times New Roman"/>
      <w:bCs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830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8305FE"/>
    <w:rPr>
      <w:rFonts w:ascii="等线" w:eastAsia="仿宋" w:hAnsi="等线" w:cs="Times New Roman"/>
      <w:bCs/>
      <w:sz w:val="18"/>
      <w:szCs w:val="18"/>
    </w:rPr>
  </w:style>
  <w:style w:type="paragraph" w:styleId="a8">
    <w:name w:val="List Paragraph"/>
    <w:basedOn w:val="a0"/>
    <w:uiPriority w:val="34"/>
    <w:qFormat/>
    <w:rsid w:val="008305FE"/>
    <w:pPr>
      <w:ind w:firstLine="420"/>
    </w:pPr>
  </w:style>
  <w:style w:type="character" w:styleId="a9">
    <w:name w:val="Hyperlink"/>
    <w:basedOn w:val="a1"/>
    <w:uiPriority w:val="99"/>
    <w:rsid w:val="001620EE"/>
    <w:rPr>
      <w:color w:val="0000FF"/>
      <w:u w:val="single"/>
    </w:rPr>
  </w:style>
  <w:style w:type="character" w:styleId="aa">
    <w:name w:val="Unresolved Mention"/>
    <w:basedOn w:val="a1"/>
    <w:uiPriority w:val="99"/>
    <w:semiHidden/>
    <w:unhideWhenUsed/>
    <w:rsid w:val="00D678A9"/>
    <w:rPr>
      <w:color w:val="808080"/>
      <w:shd w:val="clear" w:color="auto" w:fill="E6E6E6"/>
    </w:rPr>
  </w:style>
  <w:style w:type="table" w:styleId="ab">
    <w:name w:val="Table Grid"/>
    <w:aliases w:val="表格样式"/>
    <w:basedOn w:val="a2"/>
    <w:uiPriority w:val="59"/>
    <w:rsid w:val="00874175"/>
    <w:pPr>
      <w:widowControl w:val="0"/>
      <w:jc w:val="center"/>
    </w:pPr>
    <w:rPr>
      <w:rFonts w:ascii="Times New Roman" w:eastAsia="仿宋" w:hAnsi="Times New Roman" w:cs="Times New Roman"/>
      <w:kern w:val="0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2">
    <w:name w:val="标题 1 字符"/>
    <w:aliases w:val="H1 字符,l1 字符,PIM 1 字符,h1 字符,123321 字符,Title1 字符,卷标题 字符,1st level 字符,Section Head 字符,1 字符,H11 字符,H12 字符,H13 字符,H14 字符,H15 字符,H16 字符,H17 字符,1.0 字符,第 ？ 章 字符,prop 字符,app heading 1 字符,app heading 11 字符,app heading 12 字符,app heading 111 字符,Level 1 字符"/>
    <w:link w:val="11"/>
    <w:uiPriority w:val="9"/>
    <w:rsid w:val="008305FE"/>
    <w:rPr>
      <w:rFonts w:ascii="等线" w:eastAsia="仿宋" w:hAnsi="等线" w:cs="Times New Roman"/>
      <w:b/>
      <w:kern w:val="44"/>
      <w:sz w:val="32"/>
      <w:szCs w:val="44"/>
    </w:rPr>
  </w:style>
  <w:style w:type="character" w:customStyle="1" w:styleId="21">
    <w:name w:val="标题 2 字符"/>
    <w:aliases w:val="2nd level 字符,h2 字符,2 字符,Header 2 字符,l2 字符,Heading 2 Hidden 字符,Heading 2 CCBS 字符,H2 字符,Fab-2 字符,PIM2 字符,heading 2 字符,Titre3 字符,HD2 字符,sect 1.2 字符,Underrubrik1 字符,prop2 字符,Titre2 字符,Head 2 字符,Heading2 字符,No Number 字符,A 字符,o 字符,H2-Heading 2 字符,节 字符"/>
    <w:link w:val="20"/>
    <w:uiPriority w:val="9"/>
    <w:qFormat/>
    <w:rsid w:val="008305FE"/>
    <w:rPr>
      <w:rFonts w:ascii="等线 Light" w:eastAsia="黑体" w:hAnsi="等线 Light" w:cs="Times New Roman"/>
      <w:b/>
      <w:sz w:val="28"/>
      <w:szCs w:val="32"/>
    </w:rPr>
  </w:style>
  <w:style w:type="paragraph" w:styleId="HTML">
    <w:name w:val="HTML Preformatted"/>
    <w:basedOn w:val="a0"/>
    <w:link w:val="HTML0"/>
    <w:uiPriority w:val="99"/>
    <w:semiHidden/>
    <w:unhideWhenUsed/>
    <w:rsid w:val="000A6D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semiHidden/>
    <w:rsid w:val="000A6D26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link w:val="3"/>
    <w:uiPriority w:val="9"/>
    <w:rsid w:val="00C534C1"/>
    <w:rPr>
      <w:rFonts w:ascii="等线" w:eastAsia="仿宋" w:hAnsi="等线" w:cs="Times New Roman"/>
      <w:szCs w:val="32"/>
    </w:rPr>
  </w:style>
  <w:style w:type="character" w:customStyle="1" w:styleId="40">
    <w:name w:val="标题 4 字符"/>
    <w:link w:val="4"/>
    <w:uiPriority w:val="9"/>
    <w:rsid w:val="008305FE"/>
    <w:rPr>
      <w:rFonts w:ascii="等线 Light" w:eastAsia="仿宋" w:hAnsi="等线 Light" w:cs="Times New Roman"/>
      <w:b/>
      <w:bCs/>
      <w:szCs w:val="28"/>
    </w:rPr>
  </w:style>
  <w:style w:type="paragraph" w:styleId="ac">
    <w:name w:val="Normal (Web)"/>
    <w:basedOn w:val="a0"/>
    <w:uiPriority w:val="99"/>
    <w:unhideWhenUsed/>
    <w:rsid w:val="00A32C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d">
    <w:name w:val="Strong"/>
    <w:basedOn w:val="a1"/>
    <w:uiPriority w:val="22"/>
    <w:qFormat/>
    <w:rsid w:val="00A32C34"/>
    <w:rPr>
      <w:b/>
      <w:bCs/>
    </w:rPr>
  </w:style>
  <w:style w:type="character" w:customStyle="1" w:styleId="50">
    <w:name w:val="标题 5 字符"/>
    <w:basedOn w:val="a1"/>
    <w:link w:val="5"/>
    <w:uiPriority w:val="9"/>
    <w:rsid w:val="00A22A62"/>
    <w:rPr>
      <w:rFonts w:ascii="等线" w:eastAsia="仿宋" w:hAnsi="等线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A22A6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A22A62"/>
    <w:rPr>
      <w:rFonts w:ascii="等线" w:eastAsia="仿宋" w:hAnsi="等线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A22A62"/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A22A62"/>
    <w:rPr>
      <w:rFonts w:asciiTheme="majorHAnsi" w:eastAsiaTheme="majorEastAsia" w:hAnsiTheme="majorHAnsi" w:cstheme="majorBidi"/>
      <w:bCs/>
      <w:szCs w:val="21"/>
    </w:rPr>
  </w:style>
  <w:style w:type="paragraph" w:customStyle="1" w:styleId="22">
    <w:name w:val="样式 首行缩进:  2 字符"/>
    <w:basedOn w:val="a0"/>
    <w:link w:val="2Char1"/>
    <w:rsid w:val="001620EE"/>
    <w:pPr>
      <w:ind w:firstLine="480"/>
    </w:pPr>
    <w:rPr>
      <w:rFonts w:cs="宋体"/>
      <w:szCs w:val="20"/>
    </w:rPr>
  </w:style>
  <w:style w:type="paragraph" w:customStyle="1" w:styleId="ae">
    <w:name w:val="表格文字图表文字"/>
    <w:basedOn w:val="a0"/>
    <w:rsid w:val="001620EE"/>
    <w:pPr>
      <w:snapToGrid w:val="0"/>
      <w:jc w:val="center"/>
    </w:pPr>
    <w:rPr>
      <w:rFonts w:cs="宋体"/>
      <w:szCs w:val="20"/>
    </w:rPr>
  </w:style>
  <w:style w:type="paragraph" w:styleId="TOC1">
    <w:name w:val="toc 1"/>
    <w:basedOn w:val="a0"/>
    <w:next w:val="a0"/>
    <w:autoRedefine/>
    <w:semiHidden/>
    <w:rsid w:val="001620EE"/>
    <w:rPr>
      <w:sz w:val="28"/>
    </w:rPr>
  </w:style>
  <w:style w:type="paragraph" w:styleId="TOC2">
    <w:name w:val="toc 2"/>
    <w:basedOn w:val="a0"/>
    <w:next w:val="a0"/>
    <w:autoRedefine/>
    <w:semiHidden/>
    <w:rsid w:val="001620EE"/>
    <w:pPr>
      <w:ind w:leftChars="200" w:left="420"/>
    </w:pPr>
  </w:style>
  <w:style w:type="paragraph" w:styleId="TOC4">
    <w:name w:val="toc 4"/>
    <w:basedOn w:val="a0"/>
    <w:next w:val="a0"/>
    <w:autoRedefine/>
    <w:semiHidden/>
    <w:rsid w:val="001620EE"/>
    <w:pPr>
      <w:ind w:leftChars="600" w:left="1260"/>
    </w:pPr>
  </w:style>
  <w:style w:type="paragraph" w:styleId="af">
    <w:name w:val="Document Map"/>
    <w:basedOn w:val="a0"/>
    <w:link w:val="af0"/>
    <w:uiPriority w:val="99"/>
    <w:semiHidden/>
    <w:rsid w:val="001620EE"/>
    <w:pPr>
      <w:shd w:val="clear" w:color="auto" w:fill="000080"/>
    </w:pPr>
  </w:style>
  <w:style w:type="character" w:customStyle="1" w:styleId="af0">
    <w:name w:val="文档结构图 字符"/>
    <w:basedOn w:val="a1"/>
    <w:link w:val="af"/>
    <w:uiPriority w:val="99"/>
    <w:semiHidden/>
    <w:rsid w:val="00183EF1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af1">
    <w:name w:val="macro"/>
    <w:link w:val="af2"/>
    <w:semiHidden/>
    <w:rsid w:val="001620EE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2">
    <w:name w:val="宏文本 字符"/>
    <w:basedOn w:val="a1"/>
    <w:link w:val="af1"/>
    <w:semiHidden/>
    <w:rsid w:val="00183EF1"/>
    <w:rPr>
      <w:rFonts w:ascii="Courier New" w:eastAsia="宋体" w:hAnsi="Courier New" w:cs="Courier New"/>
      <w:sz w:val="24"/>
      <w:szCs w:val="24"/>
    </w:rPr>
  </w:style>
  <w:style w:type="paragraph" w:styleId="af3">
    <w:name w:val="footnote text"/>
    <w:basedOn w:val="a0"/>
    <w:link w:val="af4"/>
    <w:semiHidden/>
    <w:rsid w:val="001620EE"/>
    <w:pPr>
      <w:snapToGrid w:val="0"/>
      <w:jc w:val="left"/>
    </w:pPr>
    <w:rPr>
      <w:sz w:val="18"/>
      <w:szCs w:val="18"/>
    </w:rPr>
  </w:style>
  <w:style w:type="character" w:customStyle="1" w:styleId="af4">
    <w:name w:val="脚注文本 字符"/>
    <w:basedOn w:val="a1"/>
    <w:link w:val="af3"/>
    <w:semiHidden/>
    <w:rsid w:val="00183EF1"/>
    <w:rPr>
      <w:rFonts w:ascii="Times New Roman" w:eastAsia="宋体" w:hAnsi="Times New Roman" w:cs="Times New Roman"/>
      <w:sz w:val="18"/>
      <w:szCs w:val="18"/>
    </w:rPr>
  </w:style>
  <w:style w:type="paragraph" w:styleId="TOC3">
    <w:name w:val="toc 3"/>
    <w:basedOn w:val="a0"/>
    <w:next w:val="a0"/>
    <w:autoRedefine/>
    <w:semiHidden/>
    <w:rsid w:val="001620EE"/>
    <w:pPr>
      <w:ind w:leftChars="400" w:left="840"/>
    </w:pPr>
  </w:style>
  <w:style w:type="paragraph" w:styleId="TOC5">
    <w:name w:val="toc 5"/>
    <w:basedOn w:val="a0"/>
    <w:next w:val="a0"/>
    <w:autoRedefine/>
    <w:semiHidden/>
    <w:rsid w:val="001620EE"/>
    <w:pPr>
      <w:ind w:leftChars="800" w:left="1680"/>
    </w:pPr>
  </w:style>
  <w:style w:type="paragraph" w:styleId="TOC6">
    <w:name w:val="toc 6"/>
    <w:basedOn w:val="a0"/>
    <w:next w:val="a0"/>
    <w:autoRedefine/>
    <w:semiHidden/>
    <w:rsid w:val="001620EE"/>
    <w:pPr>
      <w:ind w:leftChars="1000" w:left="2100"/>
    </w:pPr>
  </w:style>
  <w:style w:type="paragraph" w:styleId="TOC7">
    <w:name w:val="toc 7"/>
    <w:basedOn w:val="a0"/>
    <w:next w:val="a0"/>
    <w:autoRedefine/>
    <w:semiHidden/>
    <w:rsid w:val="001620EE"/>
    <w:pPr>
      <w:ind w:leftChars="1200" w:left="2520"/>
    </w:pPr>
  </w:style>
  <w:style w:type="paragraph" w:styleId="TOC8">
    <w:name w:val="toc 8"/>
    <w:basedOn w:val="a0"/>
    <w:next w:val="a0"/>
    <w:autoRedefine/>
    <w:semiHidden/>
    <w:rsid w:val="001620EE"/>
    <w:pPr>
      <w:ind w:leftChars="1400" w:left="2940"/>
    </w:pPr>
  </w:style>
  <w:style w:type="paragraph" w:styleId="TOC9">
    <w:name w:val="toc 9"/>
    <w:basedOn w:val="a0"/>
    <w:next w:val="a0"/>
    <w:autoRedefine/>
    <w:semiHidden/>
    <w:rsid w:val="001620EE"/>
    <w:pPr>
      <w:ind w:leftChars="1600" w:left="3360"/>
    </w:pPr>
  </w:style>
  <w:style w:type="paragraph" w:styleId="af5">
    <w:name w:val="Balloon Text"/>
    <w:basedOn w:val="a0"/>
    <w:link w:val="af6"/>
    <w:uiPriority w:val="99"/>
    <w:semiHidden/>
    <w:unhideWhenUsed/>
    <w:rsid w:val="00A22A62"/>
    <w:rPr>
      <w:sz w:val="18"/>
      <w:szCs w:val="18"/>
    </w:rPr>
  </w:style>
  <w:style w:type="character" w:customStyle="1" w:styleId="af6">
    <w:name w:val="批注框文本 字符"/>
    <w:basedOn w:val="a1"/>
    <w:link w:val="af5"/>
    <w:uiPriority w:val="99"/>
    <w:semiHidden/>
    <w:rsid w:val="00A22A62"/>
    <w:rPr>
      <w:rFonts w:eastAsia="仿宋"/>
      <w:bCs/>
      <w:sz w:val="18"/>
      <w:szCs w:val="18"/>
    </w:rPr>
  </w:style>
  <w:style w:type="paragraph" w:styleId="af7">
    <w:name w:val="annotation text"/>
    <w:basedOn w:val="a0"/>
    <w:link w:val="af8"/>
    <w:semiHidden/>
    <w:rsid w:val="001620EE"/>
    <w:pPr>
      <w:jc w:val="left"/>
    </w:pPr>
  </w:style>
  <w:style w:type="character" w:customStyle="1" w:styleId="af8">
    <w:name w:val="批注文字 字符"/>
    <w:basedOn w:val="a1"/>
    <w:link w:val="af7"/>
    <w:semiHidden/>
    <w:rsid w:val="00183EF1"/>
    <w:rPr>
      <w:rFonts w:ascii="Times New Roman" w:eastAsia="宋体" w:hAnsi="Times New Roman" w:cs="Times New Roman"/>
      <w:sz w:val="24"/>
      <w:szCs w:val="24"/>
    </w:rPr>
  </w:style>
  <w:style w:type="paragraph" w:styleId="af9">
    <w:name w:val="annotation subject"/>
    <w:basedOn w:val="af7"/>
    <w:next w:val="af7"/>
    <w:link w:val="afa"/>
    <w:semiHidden/>
    <w:rsid w:val="001620EE"/>
    <w:rPr>
      <w:b/>
      <w:bCs w:val="0"/>
    </w:rPr>
  </w:style>
  <w:style w:type="character" w:customStyle="1" w:styleId="afa">
    <w:name w:val="批注主题 字符"/>
    <w:basedOn w:val="af8"/>
    <w:link w:val="af9"/>
    <w:semiHidden/>
    <w:rsid w:val="00183EF1"/>
    <w:rPr>
      <w:rFonts w:ascii="Times New Roman" w:eastAsia="宋体" w:hAnsi="Times New Roman" w:cs="Times New Roman"/>
      <w:b/>
      <w:bCs/>
      <w:sz w:val="24"/>
      <w:szCs w:val="24"/>
    </w:rPr>
  </w:style>
  <w:style w:type="paragraph" w:styleId="13">
    <w:name w:val="index 1"/>
    <w:basedOn w:val="a0"/>
    <w:next w:val="a0"/>
    <w:autoRedefine/>
    <w:semiHidden/>
    <w:rsid w:val="001620EE"/>
  </w:style>
  <w:style w:type="paragraph" w:styleId="23">
    <w:name w:val="index 2"/>
    <w:basedOn w:val="a0"/>
    <w:next w:val="a0"/>
    <w:autoRedefine/>
    <w:semiHidden/>
    <w:rsid w:val="001620EE"/>
    <w:pPr>
      <w:ind w:leftChars="200" w:left="200"/>
    </w:pPr>
  </w:style>
  <w:style w:type="paragraph" w:styleId="31">
    <w:name w:val="index 3"/>
    <w:basedOn w:val="a0"/>
    <w:next w:val="a0"/>
    <w:autoRedefine/>
    <w:semiHidden/>
    <w:rsid w:val="001620EE"/>
    <w:pPr>
      <w:ind w:leftChars="400" w:left="400"/>
    </w:pPr>
  </w:style>
  <w:style w:type="paragraph" w:styleId="41">
    <w:name w:val="index 4"/>
    <w:basedOn w:val="a0"/>
    <w:next w:val="a0"/>
    <w:autoRedefine/>
    <w:semiHidden/>
    <w:rsid w:val="001620EE"/>
    <w:pPr>
      <w:ind w:leftChars="600" w:left="600"/>
    </w:pPr>
  </w:style>
  <w:style w:type="paragraph" w:styleId="51">
    <w:name w:val="index 5"/>
    <w:basedOn w:val="a0"/>
    <w:next w:val="a0"/>
    <w:autoRedefine/>
    <w:semiHidden/>
    <w:rsid w:val="001620EE"/>
    <w:pPr>
      <w:ind w:leftChars="800" w:left="800"/>
    </w:pPr>
  </w:style>
  <w:style w:type="paragraph" w:styleId="61">
    <w:name w:val="index 6"/>
    <w:basedOn w:val="a0"/>
    <w:next w:val="a0"/>
    <w:autoRedefine/>
    <w:semiHidden/>
    <w:rsid w:val="001620EE"/>
    <w:pPr>
      <w:ind w:leftChars="1000" w:left="1000"/>
    </w:pPr>
  </w:style>
  <w:style w:type="paragraph" w:styleId="71">
    <w:name w:val="index 7"/>
    <w:basedOn w:val="a0"/>
    <w:next w:val="a0"/>
    <w:autoRedefine/>
    <w:semiHidden/>
    <w:rsid w:val="001620EE"/>
    <w:pPr>
      <w:ind w:leftChars="1200" w:left="1200"/>
    </w:pPr>
  </w:style>
  <w:style w:type="paragraph" w:styleId="81">
    <w:name w:val="index 8"/>
    <w:basedOn w:val="a0"/>
    <w:next w:val="a0"/>
    <w:autoRedefine/>
    <w:semiHidden/>
    <w:rsid w:val="001620EE"/>
    <w:pPr>
      <w:ind w:leftChars="1400" w:left="1400"/>
    </w:pPr>
  </w:style>
  <w:style w:type="paragraph" w:styleId="91">
    <w:name w:val="index 9"/>
    <w:basedOn w:val="a0"/>
    <w:next w:val="a0"/>
    <w:autoRedefine/>
    <w:semiHidden/>
    <w:rsid w:val="001620EE"/>
    <w:pPr>
      <w:ind w:leftChars="1600" w:left="1600"/>
    </w:pPr>
  </w:style>
  <w:style w:type="paragraph" w:styleId="afb">
    <w:name w:val="index heading"/>
    <w:basedOn w:val="a0"/>
    <w:next w:val="13"/>
    <w:semiHidden/>
    <w:rsid w:val="001620EE"/>
    <w:rPr>
      <w:rFonts w:ascii="Arial" w:hAnsi="Arial" w:cs="Arial"/>
      <w:b/>
      <w:bCs w:val="0"/>
    </w:rPr>
  </w:style>
  <w:style w:type="paragraph" w:styleId="afc">
    <w:name w:val="caption"/>
    <w:basedOn w:val="a0"/>
    <w:next w:val="a0"/>
    <w:rsid w:val="001620EE"/>
    <w:rPr>
      <w:rFonts w:ascii="Arial" w:eastAsia="黑体" w:hAnsi="Arial" w:cs="Arial"/>
      <w:sz w:val="20"/>
      <w:szCs w:val="20"/>
    </w:rPr>
  </w:style>
  <w:style w:type="paragraph" w:styleId="afd">
    <w:name w:val="table of figures"/>
    <w:basedOn w:val="a0"/>
    <w:next w:val="a0"/>
    <w:semiHidden/>
    <w:rsid w:val="001620EE"/>
    <w:pPr>
      <w:ind w:leftChars="200" w:left="200" w:hangingChars="200" w:hanging="200"/>
    </w:pPr>
  </w:style>
  <w:style w:type="paragraph" w:styleId="afe">
    <w:name w:val="endnote text"/>
    <w:basedOn w:val="a0"/>
    <w:link w:val="aff"/>
    <w:semiHidden/>
    <w:rsid w:val="001620EE"/>
    <w:pPr>
      <w:snapToGrid w:val="0"/>
      <w:jc w:val="left"/>
    </w:pPr>
  </w:style>
  <w:style w:type="character" w:customStyle="1" w:styleId="aff">
    <w:name w:val="尾注文本 字符"/>
    <w:basedOn w:val="a1"/>
    <w:link w:val="afe"/>
    <w:semiHidden/>
    <w:rsid w:val="00183EF1"/>
    <w:rPr>
      <w:rFonts w:ascii="Times New Roman" w:eastAsia="宋体" w:hAnsi="Times New Roman" w:cs="Times New Roman"/>
      <w:sz w:val="24"/>
      <w:szCs w:val="24"/>
    </w:rPr>
  </w:style>
  <w:style w:type="paragraph" w:styleId="aff0">
    <w:name w:val="table of authorities"/>
    <w:basedOn w:val="a0"/>
    <w:next w:val="a0"/>
    <w:semiHidden/>
    <w:rsid w:val="001620EE"/>
    <w:pPr>
      <w:ind w:leftChars="200" w:left="420"/>
    </w:pPr>
  </w:style>
  <w:style w:type="paragraph" w:styleId="aff1">
    <w:name w:val="toa heading"/>
    <w:basedOn w:val="a0"/>
    <w:next w:val="a0"/>
    <w:semiHidden/>
    <w:rsid w:val="001620EE"/>
    <w:pPr>
      <w:spacing w:before="120"/>
    </w:pPr>
    <w:rPr>
      <w:rFonts w:ascii="Arial" w:hAnsi="Arial" w:cs="Arial"/>
    </w:rPr>
  </w:style>
  <w:style w:type="character" w:styleId="aff2">
    <w:name w:val="page number"/>
    <w:basedOn w:val="a1"/>
    <w:rsid w:val="001620EE"/>
  </w:style>
  <w:style w:type="character" w:customStyle="1" w:styleId="2Char1">
    <w:name w:val="样式 首行缩进:  2 字符 Char1"/>
    <w:basedOn w:val="a1"/>
    <w:link w:val="22"/>
    <w:rsid w:val="001620EE"/>
    <w:rPr>
      <w:rFonts w:ascii="Times New Roman" w:eastAsia="宋体" w:hAnsi="Times New Roman" w:cs="宋体"/>
      <w:sz w:val="24"/>
      <w:szCs w:val="20"/>
    </w:rPr>
  </w:style>
  <w:style w:type="paragraph" w:customStyle="1" w:styleId="aff3">
    <w:name w:val="表格文字"/>
    <w:basedOn w:val="ae"/>
    <w:rsid w:val="001620EE"/>
  </w:style>
  <w:style w:type="paragraph" w:customStyle="1" w:styleId="a">
    <w:name w:val="一级标题格式"/>
    <w:basedOn w:val="11"/>
    <w:autoRedefine/>
    <w:rsid w:val="001620EE"/>
    <w:pPr>
      <w:numPr>
        <w:numId w:val="2"/>
      </w:numPr>
      <w:spacing w:before="240" w:after="480"/>
    </w:pPr>
    <w:rPr>
      <w:color w:val="FF0000"/>
    </w:rPr>
  </w:style>
  <w:style w:type="paragraph" w:customStyle="1" w:styleId="003">
    <w:name w:val="*003三级标题格式"/>
    <w:autoRedefine/>
    <w:rsid w:val="001620EE"/>
    <w:pPr>
      <w:widowControl w:val="0"/>
      <w:wordWrap w:val="0"/>
      <w:spacing w:afterLines="100" w:after="312"/>
      <w:outlineLvl w:val="2"/>
    </w:pPr>
    <w:rPr>
      <w:rFonts w:ascii="Times New Roman" w:eastAsia="黑体" w:hAnsi="Times New Roman" w:cs="Times New Roman"/>
      <w:bCs/>
      <w:sz w:val="28"/>
      <w:szCs w:val="28"/>
    </w:rPr>
  </w:style>
  <w:style w:type="paragraph" w:customStyle="1" w:styleId="aff4">
    <w:name w:val="*表格文字格式（左右居中）"/>
    <w:rsid w:val="001620EE"/>
    <w:pPr>
      <w:widowControl w:val="0"/>
      <w:wordWrap w:val="0"/>
      <w:jc w:val="center"/>
    </w:pPr>
    <w:rPr>
      <w:rFonts w:ascii="Times New Roman" w:eastAsia="宋体" w:hAnsi="Times New Roman" w:cs="宋体"/>
      <w:szCs w:val="20"/>
    </w:rPr>
  </w:style>
  <w:style w:type="paragraph" w:customStyle="1" w:styleId="004">
    <w:name w:val="*004四级标题格式"/>
    <w:autoRedefine/>
    <w:rsid w:val="00B1213C"/>
    <w:pPr>
      <w:widowControl w:val="0"/>
      <w:numPr>
        <w:ilvl w:val="3"/>
        <w:numId w:val="3"/>
      </w:numPr>
      <w:wordWrap w:val="0"/>
      <w:spacing w:afterLines="100" w:after="312"/>
      <w:outlineLvl w:val="3"/>
    </w:pPr>
    <w:rPr>
      <w:rFonts w:ascii="Times New Roman" w:eastAsia="黑体" w:hAnsi="Times New Roman" w:cs="Times New Roman"/>
      <w:bCs/>
      <w:sz w:val="28"/>
      <w:szCs w:val="28"/>
    </w:rPr>
  </w:style>
  <w:style w:type="paragraph" w:customStyle="1" w:styleId="005">
    <w:name w:val="*005五级标题格式"/>
    <w:autoRedefine/>
    <w:rsid w:val="001620EE"/>
    <w:pPr>
      <w:widowControl w:val="0"/>
      <w:numPr>
        <w:ilvl w:val="4"/>
        <w:numId w:val="3"/>
      </w:numPr>
      <w:wordWrap w:val="0"/>
      <w:spacing w:afterLines="50" w:after="120" w:line="336" w:lineRule="auto"/>
      <w:jc w:val="both"/>
      <w:outlineLvl w:val="4"/>
    </w:pPr>
    <w:rPr>
      <w:rFonts w:ascii="Times New Roman" w:eastAsia="宋体" w:hAnsi="Times New Roman" w:cs="宋体"/>
      <w:bCs/>
      <w:sz w:val="24"/>
      <w:szCs w:val="28"/>
    </w:rPr>
  </w:style>
  <w:style w:type="paragraph" w:customStyle="1" w:styleId="aff5">
    <w:name w:val="*正文段落格式"/>
    <w:autoRedefine/>
    <w:rsid w:val="001620EE"/>
    <w:pPr>
      <w:widowControl w:val="0"/>
      <w:wordWrap w:val="0"/>
      <w:spacing w:afterLines="50" w:after="120" w:line="336" w:lineRule="auto"/>
      <w:ind w:firstLineChars="200" w:firstLine="480"/>
      <w:jc w:val="both"/>
    </w:pPr>
    <w:rPr>
      <w:rFonts w:ascii="Times New Roman" w:eastAsia="宋体" w:hAnsi="Times New Roman" w:cs="宋体"/>
      <w:sz w:val="24"/>
      <w:szCs w:val="20"/>
    </w:rPr>
  </w:style>
  <w:style w:type="paragraph" w:customStyle="1" w:styleId="aff6">
    <w:name w:val="*表名格式"/>
    <w:autoRedefine/>
    <w:rsid w:val="001620EE"/>
    <w:pPr>
      <w:widowControl w:val="0"/>
      <w:wordWrap w:val="0"/>
      <w:spacing w:beforeLines="50" w:before="120" w:afterLines="50" w:after="120"/>
      <w:jc w:val="center"/>
    </w:pPr>
    <w:rPr>
      <w:rFonts w:ascii="Times New Roman" w:eastAsia="宋体" w:hAnsi="Times New Roman" w:cs="宋体"/>
      <w:b/>
      <w:szCs w:val="20"/>
    </w:rPr>
  </w:style>
  <w:style w:type="paragraph" w:customStyle="1" w:styleId="aff7">
    <w:name w:val="*图名格式"/>
    <w:autoRedefine/>
    <w:rsid w:val="001620EE"/>
    <w:pPr>
      <w:widowControl w:val="0"/>
      <w:wordWrap w:val="0"/>
      <w:spacing w:beforeLines="50" w:before="120" w:afterLines="50" w:after="120"/>
      <w:jc w:val="center"/>
    </w:pPr>
    <w:rPr>
      <w:rFonts w:ascii="Times New Roman" w:eastAsia="宋体" w:hAnsi="Times New Roman" w:cs="宋体"/>
      <w:b/>
      <w:szCs w:val="20"/>
    </w:rPr>
  </w:style>
  <w:style w:type="paragraph" w:customStyle="1" w:styleId="10">
    <w:name w:val="样式 二级标题格式 + 段后: 1 行"/>
    <w:basedOn w:val="a0"/>
    <w:rsid w:val="001620EE"/>
    <w:pPr>
      <w:numPr>
        <w:ilvl w:val="1"/>
        <w:numId w:val="1"/>
      </w:numPr>
      <w:spacing w:afterLines="100" w:after="100"/>
      <w:jc w:val="left"/>
      <w:outlineLvl w:val="1"/>
    </w:pPr>
    <w:rPr>
      <w:rFonts w:eastAsia="黑体" w:cs="宋体"/>
      <w:color w:val="FF0000"/>
      <w:sz w:val="28"/>
      <w:szCs w:val="20"/>
    </w:rPr>
  </w:style>
  <w:style w:type="paragraph" w:customStyle="1" w:styleId="14">
    <w:name w:val="样式 四级标题格式 + 段后: 1 行"/>
    <w:basedOn w:val="004"/>
    <w:rsid w:val="001620EE"/>
    <w:pPr>
      <w:numPr>
        <w:ilvl w:val="0"/>
        <w:numId w:val="0"/>
      </w:numPr>
      <w:jc w:val="both"/>
    </w:pPr>
    <w:rPr>
      <w:rFonts w:cs="宋体"/>
      <w:bCs w:val="0"/>
      <w:szCs w:val="20"/>
    </w:rPr>
  </w:style>
  <w:style w:type="paragraph" w:customStyle="1" w:styleId="009">
    <w:name w:val="*009九级标题格式"/>
    <w:rsid w:val="001620EE"/>
    <w:pPr>
      <w:widowControl w:val="0"/>
      <w:numPr>
        <w:ilvl w:val="8"/>
        <w:numId w:val="3"/>
      </w:numPr>
      <w:wordWrap w:val="0"/>
      <w:spacing w:afterLines="50" w:after="50" w:line="336" w:lineRule="auto"/>
      <w:jc w:val="both"/>
      <w:outlineLvl w:val="8"/>
    </w:pPr>
    <w:rPr>
      <w:rFonts w:ascii="Times New Roman" w:eastAsia="宋体" w:hAnsi="Times New Roman" w:cs="宋体"/>
      <w:sz w:val="24"/>
      <w:szCs w:val="20"/>
    </w:rPr>
  </w:style>
  <w:style w:type="paragraph" w:customStyle="1" w:styleId="006">
    <w:name w:val="*006六级标题格式"/>
    <w:rsid w:val="001620EE"/>
    <w:pPr>
      <w:widowControl w:val="0"/>
      <w:numPr>
        <w:ilvl w:val="5"/>
        <w:numId w:val="3"/>
      </w:numPr>
      <w:wordWrap w:val="0"/>
      <w:spacing w:afterLines="50" w:after="50" w:line="336" w:lineRule="auto"/>
      <w:jc w:val="both"/>
      <w:outlineLvl w:val="5"/>
    </w:pPr>
    <w:rPr>
      <w:rFonts w:ascii="Times New Roman" w:eastAsia="宋体" w:hAnsi="Times New Roman" w:cs="Times New Roman"/>
      <w:sz w:val="24"/>
      <w:szCs w:val="24"/>
    </w:rPr>
  </w:style>
  <w:style w:type="paragraph" w:customStyle="1" w:styleId="007">
    <w:name w:val="*007七级标题格式"/>
    <w:rsid w:val="001620EE"/>
    <w:pPr>
      <w:widowControl w:val="0"/>
      <w:numPr>
        <w:ilvl w:val="6"/>
        <w:numId w:val="3"/>
      </w:numPr>
      <w:wordWrap w:val="0"/>
      <w:spacing w:afterLines="50" w:after="50" w:line="336" w:lineRule="auto"/>
      <w:jc w:val="both"/>
      <w:outlineLvl w:val="6"/>
    </w:pPr>
    <w:rPr>
      <w:rFonts w:ascii="Times New Roman" w:eastAsia="宋体" w:hAnsi="Times New Roman" w:cs="Times New Roman"/>
      <w:sz w:val="24"/>
      <w:szCs w:val="24"/>
    </w:rPr>
  </w:style>
  <w:style w:type="paragraph" w:customStyle="1" w:styleId="008">
    <w:name w:val="*008八级标题格式"/>
    <w:rsid w:val="001620EE"/>
    <w:pPr>
      <w:widowControl w:val="0"/>
      <w:numPr>
        <w:ilvl w:val="7"/>
        <w:numId w:val="3"/>
      </w:numPr>
      <w:wordWrap w:val="0"/>
      <w:spacing w:afterLines="50" w:after="50" w:line="336" w:lineRule="auto"/>
      <w:jc w:val="both"/>
      <w:outlineLvl w:val="7"/>
    </w:pPr>
    <w:rPr>
      <w:rFonts w:ascii="Times New Roman" w:eastAsia="宋体" w:hAnsi="Times New Roman" w:cs="宋体"/>
      <w:sz w:val="24"/>
      <w:szCs w:val="20"/>
    </w:rPr>
  </w:style>
  <w:style w:type="paragraph" w:customStyle="1" w:styleId="aff8">
    <w:name w:val="*篇与册格式"/>
    <w:basedOn w:val="a0"/>
    <w:autoRedefine/>
    <w:rsid w:val="001620EE"/>
    <w:pPr>
      <w:wordWrap w:val="0"/>
      <w:spacing w:beforeLines="100" w:before="100" w:afterLines="100" w:after="100"/>
      <w:jc w:val="center"/>
      <w:outlineLvl w:val="0"/>
    </w:pPr>
    <w:rPr>
      <w:rFonts w:ascii="黑体" w:eastAsia="黑体"/>
      <w:sz w:val="32"/>
    </w:rPr>
  </w:style>
  <w:style w:type="character" w:styleId="aff9">
    <w:name w:val="FollowedHyperlink"/>
    <w:basedOn w:val="a1"/>
    <w:uiPriority w:val="99"/>
    <w:rsid w:val="001620EE"/>
    <w:rPr>
      <w:color w:val="954F72" w:themeColor="followedHyperlink"/>
      <w:u w:val="single"/>
    </w:rPr>
  </w:style>
  <w:style w:type="paragraph" w:customStyle="1" w:styleId="affa">
    <w:name w:val="*表格文字格式（左对齐）"/>
    <w:basedOn w:val="aff4"/>
    <w:rsid w:val="001620EE"/>
    <w:pPr>
      <w:jc w:val="left"/>
    </w:pPr>
    <w:rPr>
      <w:szCs w:val="24"/>
    </w:rPr>
  </w:style>
  <w:style w:type="paragraph" w:customStyle="1" w:styleId="ctrle">
    <w:name w:val="图表文字 居中 ctrl+e"/>
    <w:basedOn w:val="a0"/>
    <w:autoRedefine/>
    <w:rsid w:val="001620EE"/>
    <w:pPr>
      <w:snapToGrid w:val="0"/>
      <w:jc w:val="center"/>
    </w:pPr>
    <w:rPr>
      <w:rFonts w:cs="宋体"/>
      <w:szCs w:val="20"/>
    </w:rPr>
  </w:style>
  <w:style w:type="paragraph" w:customStyle="1" w:styleId="affb">
    <w:name w:val="*表格文字格式（右对齐）"/>
    <w:basedOn w:val="aff4"/>
    <w:rsid w:val="001620EE"/>
    <w:pPr>
      <w:jc w:val="right"/>
    </w:pPr>
  </w:style>
  <w:style w:type="paragraph" w:styleId="affc">
    <w:name w:val="Date"/>
    <w:basedOn w:val="a0"/>
    <w:next w:val="a0"/>
    <w:link w:val="affd"/>
    <w:rsid w:val="001620EE"/>
    <w:pPr>
      <w:ind w:leftChars="2500" w:left="100"/>
    </w:pPr>
  </w:style>
  <w:style w:type="character" w:customStyle="1" w:styleId="affd">
    <w:name w:val="日期 字符"/>
    <w:basedOn w:val="a1"/>
    <w:link w:val="affc"/>
    <w:rsid w:val="001620EE"/>
    <w:rPr>
      <w:rFonts w:ascii="Times New Roman" w:eastAsia="宋体" w:hAnsi="Times New Roman" w:cs="Times New Roman"/>
      <w:sz w:val="24"/>
      <w:szCs w:val="24"/>
    </w:rPr>
  </w:style>
  <w:style w:type="table" w:customStyle="1" w:styleId="15">
    <w:name w:val="网格型1"/>
    <w:basedOn w:val="a2"/>
    <w:next w:val="ab"/>
    <w:uiPriority w:val="39"/>
    <w:rsid w:val="001620EE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网格型2"/>
    <w:basedOn w:val="a2"/>
    <w:next w:val="ab"/>
    <w:uiPriority w:val="39"/>
    <w:rsid w:val="001620EE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e">
    <w:name w:val="篇与册格式"/>
    <w:basedOn w:val="a0"/>
    <w:autoRedefine/>
    <w:rsid w:val="001620EE"/>
    <w:pPr>
      <w:wordWrap w:val="0"/>
      <w:spacing w:beforeLines="100" w:before="100" w:afterLines="100" w:after="100"/>
      <w:jc w:val="center"/>
      <w:outlineLvl w:val="0"/>
    </w:pPr>
    <w:rPr>
      <w:rFonts w:ascii="黑体" w:eastAsia="黑体"/>
      <w:color w:val="00B0F0"/>
      <w:sz w:val="32"/>
    </w:rPr>
  </w:style>
  <w:style w:type="character" w:styleId="afff">
    <w:name w:val="annotation reference"/>
    <w:basedOn w:val="a1"/>
    <w:uiPriority w:val="99"/>
    <w:semiHidden/>
    <w:unhideWhenUsed/>
    <w:rsid w:val="003B73EA"/>
    <w:rPr>
      <w:sz w:val="21"/>
      <w:szCs w:val="21"/>
    </w:rPr>
  </w:style>
  <w:style w:type="paragraph" w:styleId="afff0">
    <w:name w:val="No Spacing"/>
    <w:uiPriority w:val="1"/>
    <w:qFormat/>
    <w:rsid w:val="004D6F67"/>
    <w:pPr>
      <w:widowControl w:val="0"/>
      <w:jc w:val="both"/>
    </w:pPr>
  </w:style>
  <w:style w:type="character" w:customStyle="1" w:styleId="1Char1">
    <w:name w:val="标题 1 Char1"/>
    <w:aliases w:val="H1 Char1,l1 Char1,PIM 1 Char1,h1 Char1,123321 Char1,Title1 Char1,卷标题 Char1,1st level Char1,Section Head Char1,1 Char1,H11 Char1,H12 Char1,H13 Char1,H14 Char1,H15 Char1,H16 Char1,H17 Char1,1.0 Char1,第 ？ 章 Char1,prop Char1,app heading 1 Char1"/>
    <w:basedOn w:val="a1"/>
    <w:rsid w:val="00E25332"/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customStyle="1" w:styleId="2Char10">
    <w:name w:val="标题 2 Char1"/>
    <w:aliases w:val="2nd level Char1,h2 Char1,2 Char1,Header 2 Char1,l2 Char1,Heading 2 Hidden Char1,Heading 2 CCBS Char1,H2 Char1,Fab-2 Char1,PIM2 Char1,heading 2 Char1,Titre3 Char1,HD2 Char1,sect 1.2 Char1,Underrubrik1 Char1,prop2 Char1,Titre2 Char1,A Char"/>
    <w:basedOn w:val="a1"/>
    <w:semiHidden/>
    <w:rsid w:val="00E2533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Default">
    <w:name w:val="Default"/>
    <w:rsid w:val="00E2533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1Char">
    <w:name w:val="样式1 Char"/>
    <w:basedOn w:val="21"/>
    <w:link w:val="1"/>
    <w:semiHidden/>
    <w:locked/>
    <w:rsid w:val="00E253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样式1"/>
    <w:basedOn w:val="20"/>
    <w:link w:val="1Char"/>
    <w:semiHidden/>
    <w:rsid w:val="00E25332"/>
    <w:pPr>
      <w:numPr>
        <w:ilvl w:val="0"/>
        <w:numId w:val="6"/>
      </w:numPr>
      <w:spacing w:line="415" w:lineRule="auto"/>
      <w:ind w:left="720" w:hanging="720"/>
      <w:jc w:val="both"/>
    </w:pPr>
    <w:rPr>
      <w:rFonts w:asciiTheme="majorHAnsi" w:eastAsiaTheme="majorEastAsia" w:hAnsiTheme="majorHAnsi" w:cstheme="majorBidi"/>
      <w:bCs/>
      <w:sz w:val="32"/>
    </w:rPr>
  </w:style>
  <w:style w:type="character" w:customStyle="1" w:styleId="2Char">
    <w:name w:val="样式2 Char"/>
    <w:basedOn w:val="30"/>
    <w:link w:val="2"/>
    <w:semiHidden/>
    <w:locked/>
    <w:rsid w:val="00E25332"/>
    <w:rPr>
      <w:rFonts w:ascii="宋体" w:eastAsia="宋体" w:hAnsi="宋体" w:cs="宋体"/>
      <w:b/>
      <w:bCs/>
      <w:color w:val="000000"/>
      <w:kern w:val="0"/>
      <w:sz w:val="32"/>
      <w:szCs w:val="21"/>
    </w:rPr>
  </w:style>
  <w:style w:type="paragraph" w:customStyle="1" w:styleId="2">
    <w:name w:val="样式2"/>
    <w:basedOn w:val="3"/>
    <w:link w:val="2Char"/>
    <w:semiHidden/>
    <w:rsid w:val="00E25332"/>
    <w:pPr>
      <w:numPr>
        <w:ilvl w:val="1"/>
        <w:numId w:val="7"/>
      </w:numPr>
      <w:spacing w:line="415" w:lineRule="auto"/>
    </w:pPr>
    <w:rPr>
      <w:rFonts w:ascii="宋体" w:eastAsia="宋体" w:hAnsi="宋体" w:cs="宋体"/>
      <w:b/>
      <w:bCs/>
      <w:color w:val="000000"/>
      <w:kern w:val="0"/>
      <w:sz w:val="32"/>
      <w:szCs w:val="21"/>
    </w:rPr>
  </w:style>
  <w:style w:type="character" w:styleId="afff1">
    <w:name w:val="Intense Emphasis"/>
    <w:basedOn w:val="a1"/>
    <w:uiPriority w:val="21"/>
    <w:qFormat/>
    <w:rsid w:val="00E25332"/>
    <w:rPr>
      <w:b/>
      <w:bCs/>
      <w:i/>
      <w:iCs/>
      <w:color w:val="4472C4" w:themeColor="accent1"/>
    </w:rPr>
  </w:style>
  <w:style w:type="character" w:customStyle="1" w:styleId="annotation">
    <w:name w:val="annotation"/>
    <w:basedOn w:val="a1"/>
    <w:rsid w:val="00E25332"/>
  </w:style>
  <w:style w:type="character" w:customStyle="1" w:styleId="string">
    <w:name w:val="string"/>
    <w:basedOn w:val="a1"/>
    <w:rsid w:val="00E25332"/>
  </w:style>
  <w:style w:type="character" w:customStyle="1" w:styleId="ask-title">
    <w:name w:val="ask-title"/>
    <w:basedOn w:val="a1"/>
    <w:rsid w:val="00E25332"/>
  </w:style>
  <w:style w:type="character" w:customStyle="1" w:styleId="Char">
    <w:name w:val="例程代码（无行号） Char"/>
    <w:link w:val="afff2"/>
    <w:rsid w:val="00063ED3"/>
    <w:rPr>
      <w:rFonts w:ascii="Courier New" w:hAnsi="Courier New"/>
      <w:sz w:val="18"/>
      <w:szCs w:val="18"/>
      <w:shd w:val="clear" w:color="auto" w:fill="E0E0E0"/>
    </w:rPr>
  </w:style>
  <w:style w:type="paragraph" w:customStyle="1" w:styleId="afff2">
    <w:name w:val="例程代码（无行号）"/>
    <w:basedOn w:val="a0"/>
    <w:link w:val="Char"/>
    <w:rsid w:val="00063ED3"/>
    <w:pPr>
      <w:shd w:val="clear" w:color="auto" w:fill="E0E0E0"/>
      <w:ind w:firstLineChars="0" w:firstLine="420"/>
    </w:pPr>
    <w:rPr>
      <w:rFonts w:ascii="Courier New" w:eastAsiaTheme="minorEastAsia" w:hAnsi="Courier New" w:cstheme="minorBidi"/>
      <w:bCs w:val="0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  <w:div w:id="15663801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153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759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177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434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0251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14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3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0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1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21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20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563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95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55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0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73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9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1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70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71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33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86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87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08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84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2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70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9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49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98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958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46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0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2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20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331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9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7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471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4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40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1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1580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4989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78875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34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87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79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97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31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02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58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21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4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69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94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84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1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17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01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18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40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36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62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96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4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23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10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18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61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15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02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73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93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931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0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5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0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69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04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63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48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54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30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79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73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60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87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075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94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43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59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86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85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58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861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15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9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12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22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47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8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7928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5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2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59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11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5524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251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1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9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6239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1837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92261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8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76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54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6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6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7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29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191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12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58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84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0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31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67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258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12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90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26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64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51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60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14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3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j\AppData\Local\Packages\Microsoft.Office.Desktop_8wekyb3d8bbwe\LocalCache\Roaming\Microsoft\Templates\&#27169;&#26495;&#65288;&#26446;&#25996;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F0C83-9847-4755-9098-96D94084F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模板（李斌）.dot</Template>
  <TotalTime>23548</TotalTime>
  <Pages>3</Pages>
  <Words>68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    计算机语言的发展</vt:lpstr>
      <vt:lpstr>        1、机器语言</vt:lpstr>
      <vt:lpstr>        2、汇编语言</vt:lpstr>
      <vt:lpstr>        3、高级语言（面向用户并且高度封装的语言）</vt:lpstr>
      <vt:lpstr>    人机交互方式</vt:lpstr>
      <vt:lpstr>    2、JAVA版本</vt:lpstr>
      <vt:lpstr>    3、Java的运行过</vt:lpstr>
      <vt:lpstr>    4、跨平台性</vt:lpstr>
      <vt:lpstr>        1、Java的跨平台性</vt:lpstr>
      <vt:lpstr>        2、C语言的跨平台（多次编译，到处运行。）</vt:lpstr>
      <vt:lpstr>    5、解释性语言和编译型语言的区别和不同</vt:lpstr>
      <vt:lpstr>    6、Java程序设计环境</vt:lpstr>
      <vt:lpstr>        1、JDK(Java Development kit)</vt:lpstr>
      <vt:lpstr>        2、配置JAVA开发环境 </vt:lpstr>
      <vt:lpstr>    7、第一个程序 </vt:lpstr>
      <vt:lpstr>        1、编写第一个程序注意事项</vt:lpstr>
      <vt:lpstr>        2、关于定义类的注意事项</vt:lpstr>
      <vt:lpstr>        3、关于main方法的注意事项 </vt:lpstr>
      <vt:lpstr>        4、关于方法体中的代码注意事项</vt:lpstr>
      <vt:lpstr>        5、编辑阶段的注意事项</vt:lpstr>
      <vt:lpstr>        6、执行阶段的注意事项</vt:lpstr>
      <vt:lpstr>8、Scanner</vt:lpstr>
      <vt:lpstr>    1、使用Scanner的三个步骤：</vt:lpstr>
      <vt:lpstr>        1)导入Scanner类,位置：在有效代码的第一行！</vt:lpstr>
      <vt:lpstr>        2)实例化一个Scanner对象</vt:lpstr>
      <vt:lpstr>        3)获取用户输入的年龄</vt:lpstr>
      <vt:lpstr>    2、Scanner类还可以获取别的类型数据：</vt:lpstr>
      <vt:lpstr>        1、获取基本数据类型都是获取第一个空格之前的文本，以空格或回车结束！</vt:lpstr>
      <vt:lpstr>    3、例子</vt:lpstr>
      <vt:lpstr>8、变量和常量</vt:lpstr>
      <vt:lpstr>    1、变量</vt:lpstr>
      <vt:lpstr>    2、常量</vt:lpstr>
      <vt:lpstr>    3、关键字</vt:lpstr>
      <vt:lpstr>    4、标识符</vt:lpstr>
      <vt:lpstr>    5、命名规范</vt:lpstr>
      <vt:lpstr>    6、注释</vt:lpstr>
      <vt:lpstr>    7、反编译</vt:lpstr>
      <vt:lpstr>7、数据类型</vt:lpstr>
      <vt:lpstr>    基本数据类型</vt:lpstr>
      <vt:lpstr>    2、整型</vt:lpstr>
      <vt:lpstr>    2、浮点型</vt:lpstr>
      <vt:lpstr>    char型</vt:lpstr>
      <vt:lpstr>    3、转义字符</vt:lpstr>
      <vt:lpstr>    4、int类型和char类型的关系</vt:lpstr>
      <vt:lpstr>    6、布尔类型（boolean）</vt:lpstr>
      <vt:lpstr>    7、数值的比较</vt:lpstr>
      <vt:lpstr>8、数值类型的转换（不包括boolean）</vt:lpstr>
      <vt:lpstr>    1、自动类型转换：</vt:lpstr>
      <vt:lpstr>    2、强制类型转换(cast)</vt:lpstr>
      <vt:lpstr>运算符</vt:lpstr>
      <vt:lpstr>    算术运算符 （除了boolean）</vt:lpstr>
      <vt:lpstr>    自增减操（除了boolean）</vt:lpstr>
      <vt:lpstr>    赋值运算符</vt:lpstr>
      <vt:lpstr>    扩展赋值运算符</vt:lpstr>
      <vt:lpstr>    关系运算符</vt:lpstr>
      <vt:lpstr>    逻辑运算符</vt:lpstr>
      <vt:lpstr>    6、位运算</vt:lpstr>
      <vt:lpstr>        1、位运算的种类（除了~都为二元运算符）</vt:lpstr>
      <vt:lpstr>    三目运算符：</vt:lpstr>
      <vt:lpstr>流程控制 </vt:lpstr>
      <vt:lpstr>    块语句（block）</vt:lpstr>
      <vt:lpstr>    选择结构</vt:lpstr>
      <vt:lpstr>        单选结构</vt:lpstr>
      <vt:lpstr>    双选结构</vt:lpstr>
      <vt:lpstr>        语法: if(条件表达式) {</vt:lpstr>
      <vt:lpstr>    多选结构</vt:lpstr>
      <vt:lpstr>        、语法：</vt:lpstr>
      <vt:lpstr>        注：注意事项</vt:lpstr>
      <vt:lpstr>    switch-case</vt:lpstr>
      <vt:lpstr>    for循环</vt:lpstr>
      <vt:lpstr>        for循环语法：</vt:lpstr>
      <vt:lpstr>    中断控制语句</vt:lpstr>
      <vt:lpstr>        1、break</vt:lpstr>
      <vt:lpstr>        2、continue</vt:lpstr>
      <vt:lpstr>        3、label</vt:lpstr>
      <vt:lpstr>数组</vt:lpstr>
      <vt:lpstr>    1、数组的定义</vt:lpstr>
      <vt:lpstr>    一维数组</vt:lpstr>
      <vt:lpstr>        、数组的声明</vt:lpstr>
      <vt:lpstr>    二维数组</vt:lpstr>
      <vt:lpstr>面向对象（oop）</vt:lpstr>
      <vt:lpstr>    1、面向对象（objected oriented programming,oop）</vt:lpstr>
      <vt:lpstr>    2、类</vt:lpstr>
      <vt:lpstr>    3、对象</vt:lpstr>
      <vt:lpstr>    5、成员变量和局部变量</vt:lpstr>
      <vt:lpstr>    4、成员方法（技能）</vt:lpstr>
      <vt:lpstr>        什么是方法？</vt:lpstr>
      <vt:lpstr>        方法的作用？</vt:lpstr>
      <vt:lpstr>        方法的定义   </vt:lpstr>
      <vt:lpstr>        、方法的重载</vt:lpstr>
      <vt:lpstr>    7、构造方法（构造器constructor）</vt:lpstr>
      <vt:lpstr>    初始代码块</vt:lpstr>
      <vt:lpstr>    内部类+</vt:lpstr>
      <vt:lpstr>    对象创建的过程</vt:lpstr>
      <vt:lpstr>    对象数组</vt:lpstr>
      <vt:lpstr>    this</vt:lpstr>
      <vt:lpstr>    super</vt:lpstr>
      <vt:lpstr>    static 关键字</vt:lpstr>
      <vt:lpstr>面向对象三大特性</vt:lpstr>
      <vt:lpstr>    1、封装</vt:lpstr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libin4434528@qq.com</dc:creator>
  <cp:keywords/>
  <dc:description/>
  <cp:lastModifiedBy>李 斌</cp:lastModifiedBy>
  <cp:revision>6883</cp:revision>
  <dcterms:created xsi:type="dcterms:W3CDTF">2018-09-29T09:21:00Z</dcterms:created>
  <dcterms:modified xsi:type="dcterms:W3CDTF">2021-07-22T01:01:00Z</dcterms:modified>
</cp:coreProperties>
</file>