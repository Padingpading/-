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11FC62" w14:textId="36DF58E6" w:rsidR="00A07BD8" w:rsidRDefault="00A07BD8" w:rsidP="00A07BD8">
      <w:pPr>
        <w:pStyle w:val="10"/>
      </w:pPr>
      <w:r>
        <w:rPr>
          <w:rFonts w:hint="eastAsia"/>
        </w:rPr>
        <w:t>git</w:t>
      </w:r>
    </w:p>
    <w:p w14:paraId="31623FCE" w14:textId="2EBFE5FB" w:rsidR="00A07BD8" w:rsidRDefault="00A07BD8" w:rsidP="004201AE">
      <w:pPr>
        <w:pStyle w:val="2"/>
      </w:pPr>
      <w:r>
        <w:rPr>
          <w:rFonts w:hint="eastAsia"/>
        </w:rPr>
        <w:t>版本控制</w:t>
      </w:r>
    </w:p>
    <w:p w14:paraId="12E6882E" w14:textId="16CBFE0F" w:rsidR="004201AE" w:rsidRPr="004201AE" w:rsidRDefault="004201AE" w:rsidP="004201AE">
      <w:pPr>
        <w:pStyle w:val="3"/>
        <w:ind w:firstLine="420"/>
      </w:pPr>
      <w:r w:rsidRPr="004201AE">
        <w:rPr>
          <w:rFonts w:hint="eastAsia"/>
        </w:rPr>
        <w:t>版本控制工具应该具备的功能</w:t>
      </w:r>
    </w:p>
    <w:p w14:paraId="05D3C69A" w14:textId="66375703" w:rsidR="00A07BD8" w:rsidRDefault="00A07BD8" w:rsidP="00A07BD8">
      <w:pPr>
        <w:ind w:firstLine="420"/>
      </w:pPr>
      <w:r>
        <w:rPr>
          <w:rFonts w:hint="eastAsia"/>
        </w:rPr>
        <w:t>协同修改</w:t>
      </w:r>
    </w:p>
    <w:p w14:paraId="2876A2B1" w14:textId="2ADE35EE" w:rsidR="00A07BD8" w:rsidRDefault="004201AE" w:rsidP="00A07BD8">
      <w:pPr>
        <w:ind w:firstLine="420"/>
      </w:pPr>
      <w:r>
        <w:tab/>
      </w:r>
      <w:r w:rsidR="00A07BD8">
        <w:rPr>
          <w:rFonts w:hint="eastAsia"/>
        </w:rPr>
        <w:t>多人并行不悖的修改服务器端的同一个文件。</w:t>
      </w:r>
    </w:p>
    <w:p w14:paraId="6A4C223C" w14:textId="77777777" w:rsidR="00A07BD8" w:rsidRDefault="00A07BD8" w:rsidP="00A07BD8">
      <w:pPr>
        <w:ind w:firstLine="420"/>
      </w:pPr>
      <w:r>
        <w:rPr>
          <w:rFonts w:hint="eastAsia"/>
        </w:rPr>
        <w:t>数据备份</w:t>
      </w:r>
    </w:p>
    <w:p w14:paraId="05CA5202" w14:textId="29C7B2F2" w:rsidR="00A07BD8" w:rsidRDefault="004201AE" w:rsidP="00A07BD8">
      <w:pPr>
        <w:ind w:firstLine="420"/>
      </w:pPr>
      <w:r>
        <w:tab/>
      </w:r>
      <w:r w:rsidR="00A07BD8">
        <w:rPr>
          <w:rFonts w:hint="eastAsia"/>
        </w:rPr>
        <w:t>不仅保存目录和文件的当前状态，还能够保存每一个提交过的历史状态。</w:t>
      </w:r>
    </w:p>
    <w:p w14:paraId="3DB8D405" w14:textId="77777777" w:rsidR="00A07BD8" w:rsidRDefault="00A07BD8" w:rsidP="00A07BD8">
      <w:pPr>
        <w:ind w:firstLine="420"/>
      </w:pPr>
      <w:r>
        <w:rPr>
          <w:rFonts w:hint="eastAsia"/>
        </w:rPr>
        <w:t>版本管理</w:t>
      </w:r>
    </w:p>
    <w:p w14:paraId="31AAD92E" w14:textId="4BA67C6D" w:rsidR="00A07BD8" w:rsidRDefault="004201AE" w:rsidP="004201AE">
      <w:pPr>
        <w:ind w:firstLine="420"/>
      </w:pPr>
      <w:r>
        <w:tab/>
      </w:r>
      <w:r w:rsidR="00A07BD8">
        <w:rPr>
          <w:rFonts w:hint="eastAsia"/>
        </w:rPr>
        <w:t>在保存每一个版本的文件信息的时候要做到不保存重复数据，以节约存储空间，提高运行效率。这方面</w:t>
      </w:r>
      <w:proofErr w:type="spellStart"/>
      <w:r w:rsidR="00A07BD8">
        <w:t>SVN</w:t>
      </w:r>
      <w:proofErr w:type="spellEnd"/>
      <w:r w:rsidR="00A07BD8">
        <w:t>采用的是增量式管理的方式，而</w:t>
      </w:r>
      <w:r w:rsidR="00A07BD8">
        <w:t>Git</w:t>
      </w:r>
      <w:r w:rsidR="00A07BD8">
        <w:t>采取了文</w:t>
      </w:r>
      <w:r w:rsidR="00A07BD8">
        <w:rPr>
          <w:rFonts w:hint="eastAsia"/>
        </w:rPr>
        <w:t>件系统快照的方式。</w:t>
      </w:r>
    </w:p>
    <w:p w14:paraId="025A847E" w14:textId="77777777" w:rsidR="00A07BD8" w:rsidRDefault="00A07BD8" w:rsidP="00A07BD8">
      <w:pPr>
        <w:ind w:firstLine="420"/>
      </w:pPr>
      <w:r>
        <w:rPr>
          <w:rFonts w:hint="eastAsia"/>
        </w:rPr>
        <w:t>权限控制</w:t>
      </w:r>
    </w:p>
    <w:p w14:paraId="4FCB5B8F" w14:textId="4996D2CD" w:rsidR="00A07BD8" w:rsidRDefault="0077712F" w:rsidP="0077712F">
      <w:pPr>
        <w:ind w:firstLine="420"/>
      </w:pPr>
      <w:r>
        <w:tab/>
      </w:r>
      <w:r w:rsidR="00A07BD8">
        <w:rPr>
          <w:rFonts w:hint="eastAsia"/>
        </w:rPr>
        <w:t>对团队中参与开发的人员进行权限控制。对团队外开发者贡献的代码进行审核——</w:t>
      </w:r>
      <w:r w:rsidR="00A07BD8">
        <w:t>Git</w:t>
      </w:r>
      <w:r w:rsidR="00A07BD8">
        <w:t>独有。</w:t>
      </w:r>
    </w:p>
    <w:p w14:paraId="4784639A" w14:textId="77777777" w:rsidR="00A07BD8" w:rsidRDefault="00A07BD8" w:rsidP="00A07BD8">
      <w:pPr>
        <w:ind w:firstLine="420"/>
      </w:pPr>
      <w:r>
        <w:rPr>
          <w:rFonts w:hint="eastAsia"/>
        </w:rPr>
        <w:t>历史记录</w:t>
      </w:r>
    </w:p>
    <w:p w14:paraId="0C8E8EC8" w14:textId="1D629719" w:rsidR="00A07BD8" w:rsidRDefault="0077712F" w:rsidP="001976C1">
      <w:pPr>
        <w:ind w:firstLineChars="0" w:firstLine="0"/>
      </w:pPr>
      <w:r>
        <w:tab/>
      </w:r>
      <w:r>
        <w:tab/>
      </w:r>
      <w:r w:rsidR="00A07BD8">
        <w:rPr>
          <w:rFonts w:hint="eastAsia"/>
        </w:rPr>
        <w:t>查看修改人、修改时间、修改内容、日志信息。将本地文件恢复到某一个历史状态。</w:t>
      </w:r>
    </w:p>
    <w:p w14:paraId="54085038" w14:textId="77777777" w:rsidR="00A07BD8" w:rsidRDefault="00A07BD8" w:rsidP="00A07BD8">
      <w:pPr>
        <w:ind w:firstLine="420"/>
      </w:pPr>
      <w:r>
        <w:rPr>
          <w:rFonts w:hint="eastAsia"/>
        </w:rPr>
        <w:t>分支管理</w:t>
      </w:r>
    </w:p>
    <w:p w14:paraId="5D820ED9" w14:textId="0C33A8BD" w:rsidR="001E2EA3" w:rsidRDefault="00844B77" w:rsidP="00A07BD8">
      <w:pPr>
        <w:ind w:firstLine="420"/>
      </w:pPr>
      <w:r>
        <w:tab/>
      </w:r>
      <w:r w:rsidR="00A07BD8">
        <w:rPr>
          <w:rFonts w:hint="eastAsia"/>
        </w:rPr>
        <w:t>允许开发团队在工作过程中多条生产线同时推进任务，进一步提高效率。</w:t>
      </w:r>
    </w:p>
    <w:p w14:paraId="04D4D5F1" w14:textId="77777777" w:rsidR="001D4AE9" w:rsidRDefault="001D4AE9" w:rsidP="001D4AE9">
      <w:pPr>
        <w:pStyle w:val="2"/>
      </w:pPr>
      <w:r>
        <w:rPr>
          <w:rFonts w:hint="eastAsia"/>
        </w:rPr>
        <w:t>版本控制简介</w:t>
      </w:r>
    </w:p>
    <w:p w14:paraId="74203FF6" w14:textId="3DCDFFB9" w:rsidR="001D4AE9" w:rsidRDefault="001D4AE9" w:rsidP="001D4AE9">
      <w:pPr>
        <w:pStyle w:val="3"/>
        <w:ind w:firstLine="420"/>
      </w:pPr>
      <w:r>
        <w:t>版本控制</w:t>
      </w:r>
    </w:p>
    <w:p w14:paraId="1442B02A" w14:textId="77777777" w:rsidR="001D4AE9" w:rsidRDefault="001D4AE9" w:rsidP="001D4AE9">
      <w:pPr>
        <w:ind w:firstLine="420"/>
      </w:pPr>
      <w:r>
        <w:rPr>
          <w:rFonts w:hint="eastAsia"/>
        </w:rPr>
        <w:t>工程设计领域中使用版本控制管理工程蓝图的设计过程。在</w:t>
      </w:r>
      <w:r>
        <w:t>IT</w:t>
      </w:r>
      <w:r>
        <w:t>开发过程中也可以</w:t>
      </w:r>
    </w:p>
    <w:p w14:paraId="5D6CEF08" w14:textId="77777777" w:rsidR="001D4AE9" w:rsidRDefault="001D4AE9" w:rsidP="001D4AE9">
      <w:pPr>
        <w:ind w:firstLine="420"/>
      </w:pPr>
      <w:r>
        <w:rPr>
          <w:rFonts w:hint="eastAsia"/>
        </w:rPr>
        <w:t>使用版本控制思想管理代码的版本迭代。</w:t>
      </w:r>
    </w:p>
    <w:p w14:paraId="371AF374" w14:textId="27D4A52A" w:rsidR="001D4AE9" w:rsidRDefault="001D4AE9" w:rsidP="001D4AE9">
      <w:pPr>
        <w:pStyle w:val="3"/>
        <w:ind w:firstLine="420"/>
      </w:pPr>
      <w:r>
        <w:t>版本控制工具</w:t>
      </w:r>
    </w:p>
    <w:p w14:paraId="1FFA720C" w14:textId="77777777" w:rsidR="001D4AE9" w:rsidRDefault="001D4AE9" w:rsidP="001D4AE9">
      <w:pPr>
        <w:ind w:firstLine="420"/>
      </w:pPr>
      <w:r>
        <w:rPr>
          <w:rFonts w:hint="eastAsia"/>
        </w:rPr>
        <w:t>思想：版本控制</w:t>
      </w:r>
    </w:p>
    <w:p w14:paraId="34DD1C99" w14:textId="303E2257" w:rsidR="001D4AE9" w:rsidRDefault="001D4AE9" w:rsidP="001D4AE9">
      <w:pPr>
        <w:ind w:firstLine="420"/>
      </w:pPr>
      <w:r>
        <w:rPr>
          <w:rFonts w:hint="eastAsia"/>
        </w:rPr>
        <w:t>实现：版本控制工具</w:t>
      </w:r>
    </w:p>
    <w:p w14:paraId="5AB8205F" w14:textId="77777777" w:rsidR="005A07D2" w:rsidRDefault="005A07D2" w:rsidP="001D4AE9">
      <w:pPr>
        <w:ind w:firstLine="420"/>
      </w:pPr>
    </w:p>
    <w:p w14:paraId="0B1D3FA1" w14:textId="1EC98417" w:rsidR="005A07D2" w:rsidRDefault="005A07D2" w:rsidP="005A07D2">
      <w:pPr>
        <w:ind w:firstLine="420"/>
      </w:pPr>
      <w:r w:rsidRPr="005A07D2">
        <w:rPr>
          <w:rFonts w:hint="eastAsia"/>
        </w:rPr>
        <w:t>集中式版本控制工具</w:t>
      </w:r>
      <w:r>
        <w:rPr>
          <w:rFonts w:hint="eastAsia"/>
        </w:rPr>
        <w:t>：</w:t>
      </w:r>
      <w:r w:rsidRPr="005A07D2">
        <w:t>CVS</w:t>
      </w:r>
      <w:r w:rsidRPr="005A07D2">
        <w:t>、</w:t>
      </w:r>
      <w:proofErr w:type="spellStart"/>
      <w:r w:rsidRPr="005A07D2">
        <w:t>SVN</w:t>
      </w:r>
      <w:proofErr w:type="spellEnd"/>
      <w:r w:rsidRPr="005A07D2">
        <w:t>、</w:t>
      </w:r>
      <w:proofErr w:type="spellStart"/>
      <w:r w:rsidRPr="005A07D2">
        <w:t>VSS</w:t>
      </w:r>
      <w:proofErr w:type="spellEnd"/>
      <w:r w:rsidRPr="005A07D2">
        <w:t>……</w:t>
      </w:r>
    </w:p>
    <w:p w14:paraId="33DD21C6" w14:textId="7209A0BA" w:rsidR="00143A76" w:rsidRPr="00A07BD8" w:rsidRDefault="00143A76" w:rsidP="00143A76">
      <w:pPr>
        <w:ind w:firstLine="420"/>
        <w:jc w:val="center"/>
      </w:pPr>
      <w:r>
        <w:rPr>
          <w:noProof/>
        </w:rPr>
        <w:lastRenderedPageBreak/>
        <w:drawing>
          <wp:inline distT="0" distB="0" distL="0" distR="0" wp14:anchorId="7667E219" wp14:editId="12320ED1">
            <wp:extent cx="2880000" cy="217173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7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02375" w14:textId="77777777" w:rsidR="00143A76" w:rsidRDefault="00143A76" w:rsidP="001D4AE9">
      <w:pPr>
        <w:ind w:firstLine="420"/>
      </w:pPr>
    </w:p>
    <w:p w14:paraId="4F97E7C6" w14:textId="632F7DF0" w:rsidR="005A07D2" w:rsidRDefault="00143A76" w:rsidP="001D4AE9">
      <w:pPr>
        <w:ind w:firstLine="420"/>
      </w:pPr>
      <w:r w:rsidRPr="00143A76">
        <w:rPr>
          <w:rFonts w:hint="eastAsia"/>
        </w:rPr>
        <w:t>分布式版本控制工具：</w:t>
      </w:r>
      <w:r w:rsidRPr="00143A76">
        <w:t>Git</w:t>
      </w:r>
      <w:r w:rsidRPr="00143A76">
        <w:t>、</w:t>
      </w:r>
      <w:r w:rsidRPr="00143A76">
        <w:t>Mercurial</w:t>
      </w:r>
      <w:r w:rsidRPr="00143A76">
        <w:t>、</w:t>
      </w:r>
      <w:r w:rsidRPr="00143A76">
        <w:t>Bazaar</w:t>
      </w:r>
      <w:r w:rsidRPr="00143A76">
        <w:t>、</w:t>
      </w:r>
      <w:proofErr w:type="spellStart"/>
      <w:r w:rsidRPr="00143A76">
        <w:t>Darcs</w:t>
      </w:r>
      <w:proofErr w:type="spellEnd"/>
      <w:r w:rsidRPr="00143A76">
        <w:t>……</w:t>
      </w:r>
    </w:p>
    <w:p w14:paraId="2FFF3E26" w14:textId="1D634311" w:rsidR="00554CA7" w:rsidRDefault="00554CA7" w:rsidP="00554CA7">
      <w:pPr>
        <w:ind w:firstLine="420"/>
        <w:jc w:val="center"/>
      </w:pPr>
      <w:r>
        <w:rPr>
          <w:noProof/>
        </w:rPr>
        <w:drawing>
          <wp:inline distT="0" distB="0" distL="0" distR="0" wp14:anchorId="37E8952C" wp14:editId="777BEF7F">
            <wp:extent cx="2880000" cy="2507491"/>
            <wp:effectExtent l="0" t="0" r="0" b="762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50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0B53A" w14:textId="7F33BC96" w:rsidR="00374F54" w:rsidRDefault="00374F54" w:rsidP="00374F54">
      <w:pPr>
        <w:pStyle w:val="2"/>
      </w:pPr>
      <w:r>
        <w:rPr>
          <w:rFonts w:hint="eastAsia"/>
        </w:rPr>
        <w:t>git</w:t>
      </w:r>
      <w:r>
        <w:rPr>
          <w:rFonts w:hint="eastAsia"/>
        </w:rPr>
        <w:t>的结构</w:t>
      </w:r>
    </w:p>
    <w:p w14:paraId="7ED6B36F" w14:textId="603ED533" w:rsidR="00374F54" w:rsidRDefault="00374F54" w:rsidP="00374F54">
      <w:pPr>
        <w:ind w:firstLine="420"/>
        <w:jc w:val="center"/>
      </w:pPr>
      <w:r>
        <w:rPr>
          <w:noProof/>
        </w:rPr>
        <w:drawing>
          <wp:inline distT="0" distB="0" distL="0" distR="0" wp14:anchorId="465EF362" wp14:editId="43ABE0B3">
            <wp:extent cx="2042337" cy="2697714"/>
            <wp:effectExtent l="0" t="0" r="0" b="762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42337" cy="269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E19D" w14:textId="02F28B96" w:rsidR="00374F54" w:rsidRDefault="00374F54" w:rsidP="00374F54">
      <w:pPr>
        <w:pStyle w:val="2"/>
      </w:pPr>
      <w:r>
        <w:rPr>
          <w:rFonts w:hint="eastAsia"/>
        </w:rPr>
        <w:t>本地库和远程库的交互</w:t>
      </w:r>
    </w:p>
    <w:p w14:paraId="2DE19F68" w14:textId="2638F3A0" w:rsidR="00172776" w:rsidRPr="00172776" w:rsidRDefault="00172776" w:rsidP="00172776">
      <w:pPr>
        <w:pStyle w:val="3"/>
        <w:ind w:firstLine="420"/>
      </w:pPr>
      <w:r>
        <w:rPr>
          <w:rFonts w:hint="eastAsia"/>
        </w:rPr>
        <w:t>团队协作</w:t>
      </w:r>
    </w:p>
    <w:p w14:paraId="06AFC5D0" w14:textId="77777777" w:rsidR="00374F54" w:rsidRPr="00374F54" w:rsidRDefault="00374F54" w:rsidP="00374F54">
      <w:pPr>
        <w:ind w:firstLine="420"/>
      </w:pPr>
    </w:p>
    <w:p w14:paraId="7D6D8105" w14:textId="2CE66F6F" w:rsidR="00374F54" w:rsidRPr="00374F54" w:rsidRDefault="00374F54" w:rsidP="00172776">
      <w:pPr>
        <w:ind w:firstLine="420"/>
        <w:jc w:val="center"/>
      </w:pPr>
      <w:r>
        <w:rPr>
          <w:noProof/>
        </w:rPr>
        <w:drawing>
          <wp:inline distT="0" distB="0" distL="0" distR="0" wp14:anchorId="1F4DB398" wp14:editId="02EF7F87">
            <wp:extent cx="4511431" cy="2202371"/>
            <wp:effectExtent l="0" t="0" r="3810" b="762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78D0" w14:textId="592FDF57" w:rsidR="00143A76" w:rsidRDefault="00576AE1" w:rsidP="00576AE1">
      <w:pPr>
        <w:pStyle w:val="3"/>
        <w:ind w:firstLine="420"/>
      </w:pPr>
      <w:r>
        <w:rPr>
          <w:rFonts w:hint="eastAsia"/>
        </w:rPr>
        <w:t>跨团队协作</w:t>
      </w:r>
    </w:p>
    <w:p w14:paraId="1C97FAFA" w14:textId="756D2496" w:rsidR="00576AE1" w:rsidRDefault="00576AE1" w:rsidP="00576AE1">
      <w:pPr>
        <w:ind w:firstLine="420"/>
        <w:jc w:val="center"/>
      </w:pPr>
      <w:r>
        <w:rPr>
          <w:noProof/>
        </w:rPr>
        <w:drawing>
          <wp:inline distT="0" distB="0" distL="0" distR="0" wp14:anchorId="430ACE7E" wp14:editId="11265450">
            <wp:extent cx="4320000" cy="3281747"/>
            <wp:effectExtent l="0" t="0" r="4445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8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F146F" w14:textId="487AAC57" w:rsidR="00DE2AE6" w:rsidRPr="00DE2AE6" w:rsidRDefault="00DE2AE6" w:rsidP="00DE2AE6">
      <w:pPr>
        <w:pStyle w:val="2"/>
      </w:pPr>
      <w:r w:rsidRPr="00DE2AE6">
        <w:t>设置全局身份</w:t>
      </w:r>
    </w:p>
    <w:p w14:paraId="455FE208" w14:textId="1A61949F" w:rsidR="00DE2AE6" w:rsidRPr="00DE2AE6" w:rsidRDefault="00DE2AE6" w:rsidP="00DE2AE6">
      <w:pPr>
        <w:pStyle w:val="3"/>
        <w:ind w:firstLine="420"/>
      </w:pPr>
      <w:r w:rsidRPr="00DE2AE6">
        <w:t>打开</w:t>
      </w:r>
      <w:r w:rsidRPr="00DE2AE6">
        <w:t>git Bash</w:t>
      </w:r>
    </w:p>
    <w:p w14:paraId="0A6F227A" w14:textId="786E30E6" w:rsidR="00DE2AE6" w:rsidRPr="00DE2AE6" w:rsidRDefault="00DE2AE6" w:rsidP="00DE2AE6">
      <w:pPr>
        <w:widowControl/>
        <w:ind w:firstLineChars="0" w:firstLine="0"/>
        <w:jc w:val="left"/>
        <w:rPr>
          <w:rFonts w:ascii="Helvetica" w:eastAsia="宋体" w:hAnsi="Helvetica" w:cs="Helvetica"/>
          <w:bCs w:val="0"/>
          <w:kern w:val="0"/>
          <w:sz w:val="24"/>
          <w:szCs w:val="24"/>
        </w:rPr>
      </w:pPr>
      <w:r w:rsidRPr="00DE2AE6">
        <w:rPr>
          <w:rFonts w:ascii="Helvetica" w:eastAsia="宋体" w:hAnsi="Helvetica" w:cs="Helvetica"/>
          <w:bCs w:val="0"/>
          <w:noProof/>
          <w:kern w:val="0"/>
          <w:sz w:val="24"/>
          <w:szCs w:val="24"/>
        </w:rPr>
        <w:drawing>
          <wp:inline distT="0" distB="0" distL="0" distR="0" wp14:anchorId="089F9F56" wp14:editId="7C76E64E">
            <wp:extent cx="2201545" cy="1287145"/>
            <wp:effectExtent l="0" t="0" r="8255" b="8255"/>
            <wp:docPr id="217" name="图片 217" descr="C:\Users\jj\AppData\Local\Temp\CHM Editor\09-Git_43467.9097893518\1d974634-11d9-440f-988c-eef4cd678237_files\e14479ae-cc4f-4d8c-8e50-302c18e8ebc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j\AppData\Local\Temp\CHM Editor\09-Git_43467.9097893518\1d974634-11d9-440f-988c-eef4cd678237_files\e14479ae-cc4f-4d8c-8e50-302c18e8ebcf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545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A666E" w14:textId="77777777" w:rsidR="00DE2AE6" w:rsidRPr="00DE2AE6" w:rsidRDefault="00DE2AE6" w:rsidP="00DE2AE6">
      <w:pPr>
        <w:ind w:firstLine="420"/>
      </w:pPr>
      <w:r w:rsidRPr="00DE2AE6">
        <w:t>如果出现以下界面说明安装成功了（除非脸黑，否则是没有任何问题的）</w:t>
      </w:r>
    </w:p>
    <w:p w14:paraId="2C886813" w14:textId="37224889" w:rsidR="00DE2AE6" w:rsidRDefault="00DE2AE6" w:rsidP="00DE2AE6">
      <w:pPr>
        <w:widowControl/>
        <w:ind w:firstLineChars="0" w:firstLine="0"/>
        <w:jc w:val="left"/>
        <w:rPr>
          <w:rFonts w:ascii="Helvetica" w:eastAsia="宋体" w:hAnsi="Helvetica" w:cs="Helvetica"/>
          <w:bCs w:val="0"/>
          <w:kern w:val="0"/>
          <w:sz w:val="24"/>
          <w:szCs w:val="24"/>
        </w:rPr>
      </w:pPr>
      <w:r w:rsidRPr="00DE2AE6">
        <w:rPr>
          <w:rFonts w:ascii="Helvetica" w:eastAsia="宋体" w:hAnsi="Helvetica" w:cs="Helvetica"/>
          <w:bCs w:val="0"/>
          <w:noProof/>
          <w:kern w:val="0"/>
          <w:sz w:val="24"/>
          <w:szCs w:val="24"/>
        </w:rPr>
        <w:drawing>
          <wp:inline distT="0" distB="0" distL="0" distR="0" wp14:anchorId="6EB06900" wp14:editId="71E0175B">
            <wp:extent cx="5274310" cy="3327400"/>
            <wp:effectExtent l="0" t="0" r="2540" b="6350"/>
            <wp:docPr id="216" name="图片 216" descr="C:\Users\jj\AppData\Local\Temp\CHM Editor\09-Git_43467.9097893518\1d974634-11d9-440f-988c-eef4cd678237_files\c3858141-8d25-4786-9e3b-e87a7b26aa3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j\AppData\Local\Temp\CHM Editor\09-Git_43467.9097893518\1d974634-11d9-440f-988c-eef4cd678237_files\c3858141-8d25-4786-9e3b-e87a7b26aa3e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608A9" w14:textId="7958CA70" w:rsidR="00D95398" w:rsidRPr="00D95398" w:rsidRDefault="00D95398" w:rsidP="00D95398">
      <w:pPr>
        <w:pStyle w:val="3"/>
        <w:ind w:firstLine="420"/>
      </w:pPr>
      <w:r>
        <w:rPr>
          <w:rFonts w:hint="eastAsia"/>
        </w:rPr>
        <w:t>设置签名</w:t>
      </w:r>
    </w:p>
    <w:p w14:paraId="080D59C7" w14:textId="4F9A0815" w:rsidR="00DE2AE6" w:rsidRDefault="00DE2AE6" w:rsidP="00DE2AE6">
      <w:pPr>
        <w:ind w:firstLine="420"/>
      </w:pPr>
      <w:r w:rsidRPr="00DE2AE6">
        <w:t>因为</w:t>
      </w:r>
      <w:r w:rsidRPr="00DE2AE6">
        <w:t>Git</w:t>
      </w:r>
      <w:r w:rsidRPr="00DE2AE6">
        <w:t>是分布式版本控制系统，所以，每个机器都必须自报家门：你的名字和</w:t>
      </w:r>
      <w:r w:rsidRPr="00DE2AE6">
        <w:t>Email</w:t>
      </w:r>
      <w:r w:rsidRPr="00DE2AE6">
        <w:t>地址。</w:t>
      </w:r>
    </w:p>
    <w:p w14:paraId="6334E7D7" w14:textId="0E5D7799" w:rsidR="00D95398" w:rsidRPr="00D95398" w:rsidRDefault="00D95398" w:rsidP="00DE2AE6">
      <w:pPr>
        <w:ind w:firstLine="420"/>
      </w:pPr>
      <w:r>
        <w:rPr>
          <w:rFonts w:hint="eastAsia"/>
        </w:rPr>
        <w:t>形式</w:t>
      </w:r>
      <w:r w:rsidR="00E171EE">
        <w:rPr>
          <w:rFonts w:hint="eastAsia"/>
        </w:rPr>
        <w:t>：</w:t>
      </w:r>
    </w:p>
    <w:p w14:paraId="77DD201E" w14:textId="34758816" w:rsidR="0044425E" w:rsidRPr="0044425E" w:rsidRDefault="0044425E" w:rsidP="0044425E">
      <w:pPr>
        <w:ind w:firstLine="420"/>
        <w:rPr>
          <w:noProof/>
        </w:rPr>
      </w:pPr>
      <w:r w:rsidRPr="0044425E">
        <w:rPr>
          <w:noProof/>
        </w:rPr>
        <w:t>作用：区分不同开发人员的身份</w:t>
      </w:r>
    </w:p>
    <w:p w14:paraId="429E86FE" w14:textId="33F6737E" w:rsidR="0044425E" w:rsidRPr="0044425E" w:rsidRDefault="0044425E" w:rsidP="0044425E">
      <w:pPr>
        <w:ind w:firstLine="420"/>
        <w:rPr>
          <w:noProof/>
        </w:rPr>
      </w:pPr>
      <w:r w:rsidRPr="0044425E">
        <w:rPr>
          <w:noProof/>
        </w:rPr>
        <w:t>辨析：这里设置的签名和登录远程库</w:t>
      </w:r>
      <w:r w:rsidRPr="0044425E">
        <w:rPr>
          <w:noProof/>
        </w:rPr>
        <w:t>(</w:t>
      </w:r>
      <w:r w:rsidRPr="0044425E">
        <w:rPr>
          <w:noProof/>
        </w:rPr>
        <w:t>代码托管中心</w:t>
      </w:r>
      <w:r w:rsidRPr="0044425E">
        <w:rPr>
          <w:noProof/>
        </w:rPr>
        <w:t>)</w:t>
      </w:r>
      <w:r w:rsidRPr="0044425E">
        <w:rPr>
          <w:noProof/>
        </w:rPr>
        <w:t>的账号、密码没有任何关</w:t>
      </w:r>
      <w:r w:rsidRPr="0044425E">
        <w:rPr>
          <w:rFonts w:hint="eastAsia"/>
          <w:noProof/>
        </w:rPr>
        <w:t>系。</w:t>
      </w:r>
    </w:p>
    <w:p w14:paraId="56ADA24D" w14:textId="06C56903" w:rsidR="0044425E" w:rsidRDefault="0044425E" w:rsidP="0044425E">
      <w:pPr>
        <w:ind w:firstLine="420"/>
        <w:rPr>
          <w:noProof/>
        </w:rPr>
      </w:pPr>
      <w:r w:rsidRPr="0044425E">
        <w:rPr>
          <w:noProof/>
        </w:rPr>
        <w:t>命令</w:t>
      </w:r>
    </w:p>
    <w:p w14:paraId="141C94F6" w14:textId="77777777" w:rsidR="00914035" w:rsidRDefault="00914035" w:rsidP="00914035">
      <w:pPr>
        <w:ind w:firstLine="420"/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项目级别</w:t>
      </w:r>
      <w:r>
        <w:rPr>
          <w:noProof/>
        </w:rPr>
        <w:t>/</w:t>
      </w:r>
      <w:r>
        <w:rPr>
          <w:noProof/>
        </w:rPr>
        <w:t>仓库级别：仅在当前本地库范围内有效</w:t>
      </w:r>
    </w:p>
    <w:p w14:paraId="278B51B3" w14:textId="289C0DB5" w:rsidR="00914035" w:rsidRDefault="00914035" w:rsidP="00914035">
      <w:pPr>
        <w:ind w:firstLine="420"/>
        <w:rPr>
          <w:noProof/>
        </w:rPr>
      </w:pPr>
      <w:r>
        <w:rPr>
          <w:noProof/>
        </w:rPr>
        <w:t xml:space="preserve"> </w:t>
      </w:r>
      <w:r>
        <w:rPr>
          <w:noProof/>
        </w:rPr>
        <w:tab/>
      </w:r>
      <w:r>
        <w:rPr>
          <w:noProof/>
        </w:rPr>
        <w:tab/>
      </w:r>
      <w:r w:rsidR="004E5171">
        <w:rPr>
          <w:noProof/>
        </w:rPr>
        <w:t xml:space="preserve"> </w:t>
      </w:r>
      <w:r>
        <w:rPr>
          <w:noProof/>
        </w:rPr>
        <w:t xml:space="preserve">git </w:t>
      </w:r>
      <w:r w:rsidRPr="003D4261">
        <w:rPr>
          <w:noProof/>
          <w:color w:val="FF0000"/>
        </w:rPr>
        <w:t xml:space="preserve">config </w:t>
      </w:r>
      <w:r>
        <w:rPr>
          <w:noProof/>
        </w:rPr>
        <w:t>user.name tom_pro</w:t>
      </w:r>
    </w:p>
    <w:p w14:paraId="26C9F993" w14:textId="40312AB9" w:rsidR="00914035" w:rsidRDefault="00914035" w:rsidP="00914035">
      <w:pPr>
        <w:ind w:firstLine="420"/>
        <w:rPr>
          <w:noProof/>
        </w:rPr>
      </w:pPr>
      <w:r>
        <w:rPr>
          <w:noProof/>
        </w:rPr>
        <w:t></w:t>
      </w:r>
      <w:r>
        <w:rPr>
          <w:noProof/>
        </w:rPr>
        <w:tab/>
      </w:r>
      <w:r>
        <w:rPr>
          <w:noProof/>
        </w:rPr>
        <w:tab/>
        <w:t xml:space="preserve"> git config user.email goodMorning_pro@atguigu.com</w:t>
      </w:r>
    </w:p>
    <w:p w14:paraId="5E5A547C" w14:textId="1AB171B4" w:rsidR="00914035" w:rsidRDefault="00914035" w:rsidP="00914035">
      <w:pPr>
        <w:ind w:firstLine="420"/>
        <w:rPr>
          <w:noProof/>
        </w:rPr>
      </w:pPr>
      <w:r>
        <w:rPr>
          <w:noProof/>
        </w:rPr>
        <w:t xml:space="preserve"> </w:t>
      </w:r>
      <w:r w:rsidR="004714F1">
        <w:rPr>
          <w:noProof/>
        </w:rPr>
        <w:tab/>
      </w:r>
      <w:r w:rsidR="004714F1">
        <w:rPr>
          <w:noProof/>
        </w:rPr>
        <w:tab/>
      </w:r>
      <w:r w:rsidR="004E5171">
        <w:rPr>
          <w:noProof/>
        </w:rPr>
        <w:t xml:space="preserve"> </w:t>
      </w:r>
      <w:r>
        <w:rPr>
          <w:noProof/>
        </w:rPr>
        <w:t>信息保存位置：</w:t>
      </w:r>
      <w:r>
        <w:rPr>
          <w:noProof/>
        </w:rPr>
        <w:t xml:space="preserve">./.git/config </w:t>
      </w:r>
      <w:r>
        <w:rPr>
          <w:noProof/>
        </w:rPr>
        <w:t>文件</w:t>
      </w:r>
    </w:p>
    <w:p w14:paraId="59185795" w14:textId="77777777" w:rsidR="00161ED2" w:rsidRDefault="00161ED2" w:rsidP="00161ED2">
      <w:pPr>
        <w:ind w:firstLine="420"/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系统用户级别：登录当前操作系统的用户范围</w:t>
      </w:r>
    </w:p>
    <w:p w14:paraId="15E4C90C" w14:textId="6E990088" w:rsidR="00161ED2" w:rsidRDefault="00161ED2" w:rsidP="00161ED2">
      <w:pPr>
        <w:ind w:firstLine="420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> git config --global user.name tom_glb</w:t>
      </w:r>
    </w:p>
    <w:p w14:paraId="050183A4" w14:textId="3660E8B2" w:rsidR="00161ED2" w:rsidRDefault="00161ED2" w:rsidP="00161ED2">
      <w:pPr>
        <w:ind w:firstLine="420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> git config --global goodMorning_pro@atguigu.com</w:t>
      </w:r>
    </w:p>
    <w:p w14:paraId="6B49F3D9" w14:textId="091B3021" w:rsidR="0044425E" w:rsidRPr="00B32B8F" w:rsidRDefault="00161ED2" w:rsidP="00D90228">
      <w:pPr>
        <w:ind w:firstLine="420"/>
        <w:rPr>
          <w:noProof/>
        </w:rPr>
      </w:pPr>
      <w:r>
        <w:rPr>
          <w:noProof/>
        </w:rPr>
        <w:t></w:t>
      </w:r>
      <w:r>
        <w:rPr>
          <w:noProof/>
        </w:rPr>
        <w:tab/>
      </w:r>
      <w:r>
        <w:rPr>
          <w:noProof/>
        </w:rPr>
        <w:tab/>
        <w:t xml:space="preserve">  </w:t>
      </w:r>
      <w:r>
        <w:rPr>
          <w:noProof/>
        </w:rPr>
        <w:t>信息保存位置：</w:t>
      </w:r>
      <w:r>
        <w:rPr>
          <w:noProof/>
        </w:rPr>
        <w:t xml:space="preserve">~/.gitconfig </w:t>
      </w:r>
      <w:r>
        <w:rPr>
          <w:noProof/>
        </w:rPr>
        <w:t>文件</w:t>
      </w:r>
      <w:r w:rsidR="003114D8">
        <w:rPr>
          <w:rFonts w:hint="eastAsia"/>
          <w:noProof/>
        </w:rPr>
        <w:t>（当前用户文件夹下）</w:t>
      </w:r>
    </w:p>
    <w:p w14:paraId="38101A80" w14:textId="7A37B2D7" w:rsidR="00AA5EDD" w:rsidRDefault="00AA5EDD" w:rsidP="00AA5EDD">
      <w:pPr>
        <w:ind w:firstLine="420"/>
      </w:pPr>
      <w:r>
        <w:t></w:t>
      </w:r>
      <w:r w:rsidR="00B32B8F">
        <w:t xml:space="preserve"> </w:t>
      </w:r>
      <w:r>
        <w:t xml:space="preserve"> </w:t>
      </w:r>
      <w:r>
        <w:t>级别优先级</w:t>
      </w:r>
    </w:p>
    <w:p w14:paraId="5CD57D43" w14:textId="0C99AAC2" w:rsidR="00AA5EDD" w:rsidRDefault="00AA5EDD" w:rsidP="00AA5EDD">
      <w:pPr>
        <w:ind w:firstLine="420"/>
      </w:pPr>
      <w:r>
        <w:t xml:space="preserve"> </w:t>
      </w:r>
      <w:r w:rsidR="00543D81">
        <w:tab/>
      </w:r>
      <w:r w:rsidR="00543D81">
        <w:tab/>
      </w:r>
      <w:r>
        <w:t>就近原则：项目级别优先于系统用户级别，二者都有时采用项目级别</w:t>
      </w:r>
    </w:p>
    <w:p w14:paraId="0533483D" w14:textId="7B854047" w:rsidR="00AA5EDD" w:rsidRDefault="00AA5EDD" w:rsidP="00AA5EDD">
      <w:pPr>
        <w:ind w:firstLine="420"/>
      </w:pPr>
      <w:r>
        <w:rPr>
          <w:rFonts w:hint="eastAsia"/>
        </w:rPr>
        <w:t>的签名</w:t>
      </w:r>
      <w:r w:rsidR="009D5061">
        <w:rPr>
          <w:rFonts w:hint="eastAsia"/>
        </w:rPr>
        <w:t>。</w:t>
      </w:r>
    </w:p>
    <w:p w14:paraId="1B66F7EC" w14:textId="435DF0D8" w:rsidR="00AA5EDD" w:rsidRDefault="00AA5EDD" w:rsidP="00AA5EDD">
      <w:pPr>
        <w:ind w:firstLine="420"/>
      </w:pPr>
      <w:r>
        <w:t xml:space="preserve"> </w:t>
      </w:r>
      <w:r w:rsidR="00543D81">
        <w:tab/>
      </w:r>
      <w:r w:rsidR="00543D81">
        <w:tab/>
      </w:r>
      <w:r>
        <w:t>如果只有系统用户级别的签名，就以系统用户级别的签名为准</w:t>
      </w:r>
      <w:r w:rsidR="009D5061">
        <w:rPr>
          <w:rFonts w:hint="eastAsia"/>
        </w:rPr>
        <w:t>。</w:t>
      </w:r>
    </w:p>
    <w:p w14:paraId="62762DCD" w14:textId="20E9F6F9" w:rsidR="00F15203" w:rsidRDefault="00AA5EDD" w:rsidP="00AA5EDD">
      <w:pPr>
        <w:ind w:firstLine="420"/>
        <w:rPr>
          <w:color w:val="FF0000"/>
        </w:rPr>
      </w:pPr>
      <w:r>
        <w:t></w:t>
      </w:r>
      <w:r w:rsidR="00543D81">
        <w:tab/>
      </w:r>
      <w:r w:rsidR="00543D81" w:rsidRPr="00212DC9">
        <w:rPr>
          <w:color w:val="FF0000"/>
        </w:rPr>
        <w:tab/>
      </w:r>
      <w:r w:rsidRPr="00212DC9">
        <w:rPr>
          <w:color w:val="FF0000"/>
        </w:rPr>
        <w:t>二者都没有不允许</w:t>
      </w:r>
      <w:r w:rsidR="009D5061" w:rsidRPr="00212DC9">
        <w:rPr>
          <w:rFonts w:hint="eastAsia"/>
          <w:color w:val="FF0000"/>
        </w:rPr>
        <w:t>。</w:t>
      </w:r>
      <w:r w:rsidR="00212DC9">
        <w:rPr>
          <w:rFonts w:hint="eastAsia"/>
          <w:color w:val="FF0000"/>
        </w:rPr>
        <w:t>会报错</w:t>
      </w:r>
      <w:r w:rsidR="00F73E57">
        <w:rPr>
          <w:rFonts w:hint="eastAsia"/>
          <w:color w:val="FF0000"/>
        </w:rPr>
        <w:t>。</w:t>
      </w:r>
    </w:p>
    <w:p w14:paraId="4AB47317" w14:textId="4347CF6D" w:rsidR="00B03923" w:rsidRDefault="00B03923" w:rsidP="00AA5EDD">
      <w:pPr>
        <w:ind w:firstLine="420"/>
      </w:pPr>
      <w:r>
        <w:rPr>
          <w:rFonts w:hint="eastAsia"/>
        </w:rPr>
        <w:t>设置项目级别</w:t>
      </w:r>
    </w:p>
    <w:tbl>
      <w:tblPr>
        <w:tblStyle w:val="ab"/>
        <w:tblpPr w:leftFromText="180" w:rightFromText="180" w:vertAnchor="text" w:horzAnchor="page" w:tblpX="2228" w:tblpY="144"/>
        <w:tblW w:w="0" w:type="auto"/>
        <w:jc w:val="left"/>
        <w:tblLook w:val="04A0" w:firstRow="1" w:lastRow="0" w:firstColumn="1" w:lastColumn="0" w:noHBand="0" w:noVBand="1"/>
      </w:tblPr>
      <w:tblGrid>
        <w:gridCol w:w="8296"/>
      </w:tblGrid>
      <w:tr w:rsidR="003309F2" w14:paraId="41C771A8" w14:textId="77777777" w:rsidTr="003309F2">
        <w:trPr>
          <w:jc w:val="left"/>
        </w:trPr>
        <w:tc>
          <w:tcPr>
            <w:tcW w:w="8296" w:type="dxa"/>
          </w:tcPr>
          <w:p w14:paraId="629481A1" w14:textId="77777777" w:rsidR="003309F2" w:rsidRDefault="003309F2" w:rsidP="003309F2">
            <w:pPr>
              <w:ind w:firstLineChars="0" w:firstLine="0"/>
            </w:pPr>
            <w:r>
              <w:t>$ git config --global user.name "Your Name"</w:t>
            </w:r>
          </w:p>
          <w:p w14:paraId="763DF406" w14:textId="77777777" w:rsidR="003309F2" w:rsidRDefault="003309F2" w:rsidP="003309F2">
            <w:pPr>
              <w:ind w:firstLineChars="0" w:firstLine="0"/>
            </w:pPr>
            <w:r>
              <w:t xml:space="preserve">$ git config --global </w:t>
            </w:r>
            <w:proofErr w:type="spellStart"/>
            <w:r>
              <w:t>user.email</w:t>
            </w:r>
            <w:proofErr w:type="spellEnd"/>
            <w:r>
              <w:t xml:space="preserve"> "email@example.com"</w:t>
            </w:r>
          </w:p>
        </w:tc>
      </w:tr>
    </w:tbl>
    <w:p w14:paraId="34ED62D0" w14:textId="77777777" w:rsidR="003309F2" w:rsidRDefault="003309F2" w:rsidP="00AA5EDD">
      <w:pPr>
        <w:ind w:firstLine="420"/>
      </w:pPr>
    </w:p>
    <w:p w14:paraId="672664E8" w14:textId="2C399506" w:rsidR="00D90228" w:rsidRDefault="00212DC9" w:rsidP="00D90228">
      <w:pPr>
        <w:ind w:firstLine="420"/>
      </w:pPr>
      <w:r>
        <w:rPr>
          <w:rFonts w:ascii="Helvetica" w:hAnsi="Helvetica" w:cs="Helvetica"/>
          <w:noProof/>
        </w:rPr>
        <w:drawing>
          <wp:inline distT="0" distB="0" distL="0" distR="0" wp14:anchorId="3816CEA9" wp14:editId="62BCE960">
            <wp:extent cx="5274310" cy="2049145"/>
            <wp:effectExtent l="0" t="0" r="2540" b="8255"/>
            <wp:docPr id="218" name="图片 218" descr="C:\Users\jj\AppData\Local\Temp\CHM Editor\09-Git_43467.9097893518\1d974634-11d9-440f-988c-eef4cd678237_files\5a6762a7-252a-4ba9-89f7-7ce9740a53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jj\AppData\Local\Temp\CHM Editor\09-Git_43467.9097893518\1d974634-11d9-440f-988c-eef4cd678237_files\5a6762a7-252a-4ba9-89f7-7ce9740a53ed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CEC57" w14:textId="34213DF7" w:rsidR="003114D8" w:rsidRDefault="003309F2" w:rsidP="00D90228">
      <w:pPr>
        <w:ind w:firstLine="420"/>
      </w:pPr>
      <w:r>
        <w:rPr>
          <w:rFonts w:hint="eastAsia"/>
        </w:rPr>
        <w:t>设置系统级别</w:t>
      </w:r>
    </w:p>
    <w:p w14:paraId="5A84DC44" w14:textId="0A9F6C58" w:rsidR="00712AB6" w:rsidRDefault="003309F2" w:rsidP="00D90228">
      <w:pPr>
        <w:ind w:firstLine="420"/>
      </w:pPr>
      <w:r>
        <w:rPr>
          <w:noProof/>
        </w:rPr>
        <w:drawing>
          <wp:inline distT="0" distB="0" distL="0" distR="0" wp14:anchorId="3394AFEB" wp14:editId="6A2D92C0">
            <wp:extent cx="3650296" cy="769687"/>
            <wp:effectExtent l="0" t="0" r="762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0296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A4DF" w14:textId="6BCCBF39" w:rsidR="00712AB6" w:rsidRDefault="00803679" w:rsidP="00712AB6">
      <w:pPr>
        <w:pStyle w:val="2"/>
      </w:pPr>
      <w:r>
        <w:rPr>
          <w:rFonts w:hint="eastAsia"/>
        </w:rPr>
        <w:t>查看</w:t>
      </w:r>
      <w:r w:rsidR="00756D09">
        <w:rPr>
          <w:rFonts w:hint="eastAsia"/>
        </w:rPr>
        <w:t>状态</w:t>
      </w:r>
    </w:p>
    <w:p w14:paraId="28D0E42C" w14:textId="70CAC779" w:rsidR="0097433E" w:rsidRDefault="0097433E" w:rsidP="0097433E">
      <w:pPr>
        <w:ind w:firstLine="420"/>
      </w:pPr>
      <w:r>
        <w:rPr>
          <w:rFonts w:hint="eastAsia"/>
        </w:rPr>
        <w:t>语法：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status</w:t>
      </w:r>
    </w:p>
    <w:p w14:paraId="2E5353AF" w14:textId="1FC4DF46" w:rsidR="00197F53" w:rsidRDefault="00FF5D67" w:rsidP="0097433E">
      <w:pPr>
        <w:ind w:firstLine="420"/>
      </w:pPr>
      <w:r>
        <w:rPr>
          <w:noProof/>
        </w:rPr>
        <w:drawing>
          <wp:inline distT="0" distB="0" distL="0" distR="0" wp14:anchorId="5EB64EC4" wp14:editId="2D321D09">
            <wp:extent cx="5274310" cy="1019175"/>
            <wp:effectExtent l="0" t="0" r="2540" b="952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4E038" w14:textId="00E63D52" w:rsidR="00197F53" w:rsidRDefault="00197F53" w:rsidP="0097433E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master</w:t>
      </w:r>
      <w:r>
        <w:t xml:space="preserve"> </w:t>
      </w:r>
      <w:r>
        <w:rPr>
          <w:rFonts w:hint="eastAsia"/>
        </w:rPr>
        <w:t>分支，</w:t>
      </w:r>
      <w:r w:rsidR="00FF5D67">
        <w:rPr>
          <w:rFonts w:hint="eastAsia"/>
        </w:rPr>
        <w:t>还没有提交</w:t>
      </w:r>
      <w:r w:rsidR="00B5779A">
        <w:rPr>
          <w:rFonts w:hint="eastAsia"/>
        </w:rPr>
        <w:t>。缓存区还没有提交</w:t>
      </w:r>
      <w:r w:rsidR="00A97215">
        <w:rPr>
          <w:rFonts w:hint="eastAsia"/>
        </w:rPr>
        <w:t>，创建文件使用</w:t>
      </w:r>
      <w:r w:rsidR="00A97215">
        <w:rPr>
          <w:rFonts w:hint="eastAsia"/>
        </w:rPr>
        <w:t>add</w:t>
      </w:r>
      <w:r w:rsidR="00A97215">
        <w:rPr>
          <w:rFonts w:hint="eastAsia"/>
        </w:rPr>
        <w:t>提交到缓存区，是</w:t>
      </w:r>
      <w:r w:rsidR="00A97215">
        <w:rPr>
          <w:rFonts w:hint="eastAsia"/>
        </w:rPr>
        <w:t>git</w:t>
      </w:r>
      <w:r w:rsidR="00A97215">
        <w:rPr>
          <w:rFonts w:hint="eastAsia"/>
        </w:rPr>
        <w:t>能够追踪文件</w:t>
      </w:r>
      <w:r w:rsidR="00371385">
        <w:rPr>
          <w:rFonts w:hint="eastAsia"/>
        </w:rPr>
        <w:t>。</w:t>
      </w:r>
    </w:p>
    <w:p w14:paraId="1BCB316F" w14:textId="60986F6B" w:rsidR="00B5106B" w:rsidRDefault="00B5106B" w:rsidP="00B5106B">
      <w:pPr>
        <w:pStyle w:val="2"/>
      </w:pPr>
      <w:r>
        <w:rPr>
          <w:rFonts w:hint="eastAsia"/>
        </w:rPr>
        <w:t>添加文件</w:t>
      </w:r>
    </w:p>
    <w:p w14:paraId="19716079" w14:textId="405C0710" w:rsidR="00C55E52" w:rsidRDefault="00406DA6" w:rsidP="00DF52F6">
      <w:pPr>
        <w:ind w:firstLine="420"/>
      </w:pPr>
      <w:r w:rsidRPr="00406DA6">
        <w:rPr>
          <w:rFonts w:hint="eastAsia"/>
        </w:rPr>
        <w:t>现在我们编写一个</w:t>
      </w:r>
      <w:r w:rsidRPr="00406DA6">
        <w:t>readme.txt</w:t>
      </w:r>
      <w:r w:rsidRPr="00406DA6">
        <w:t>文件，内容如下：</w:t>
      </w:r>
    </w:p>
    <w:p w14:paraId="2587CDE0" w14:textId="1B09DD3E" w:rsidR="00406DA6" w:rsidRDefault="00406DA6" w:rsidP="00DF52F6">
      <w:pPr>
        <w:ind w:firstLine="420"/>
      </w:pPr>
      <w:r>
        <w:tab/>
      </w:r>
      <w:r w:rsidRPr="00406DA6">
        <w:rPr>
          <w:rFonts w:hint="eastAsia"/>
        </w:rPr>
        <w:t>锄禾日当午</w:t>
      </w:r>
      <w:r w:rsidRPr="00406DA6">
        <w:t>;</w:t>
      </w:r>
    </w:p>
    <w:p w14:paraId="37387636" w14:textId="2816DFD1" w:rsidR="00F27617" w:rsidRDefault="00F27617" w:rsidP="00F27617">
      <w:pPr>
        <w:ind w:firstLine="420"/>
      </w:pPr>
      <w:r>
        <w:rPr>
          <w:rFonts w:hint="eastAsia"/>
        </w:rPr>
        <w:t>一定要放到</w:t>
      </w:r>
      <w:r>
        <w:t>D:\git\repository</w:t>
      </w:r>
      <w:r>
        <w:t>目录下（子目录也行），因为这是一个</w:t>
      </w:r>
      <w:r>
        <w:t>Git</w:t>
      </w:r>
      <w:r>
        <w:t>仓库，放到其他地方</w:t>
      </w:r>
      <w:r>
        <w:t>Git</w:t>
      </w:r>
      <w:r>
        <w:t>再厉害也找不到这个文件。</w:t>
      </w:r>
    </w:p>
    <w:p w14:paraId="1F3AEC7A" w14:textId="109528EC" w:rsidR="00F27617" w:rsidRPr="00F27617" w:rsidRDefault="00F27617" w:rsidP="00F27617">
      <w:pPr>
        <w:ind w:firstLine="420"/>
      </w:pPr>
      <w:r>
        <w:rPr>
          <w:rFonts w:hint="eastAsia"/>
        </w:rPr>
        <w:t>把一个文件放到</w:t>
      </w:r>
      <w:r>
        <w:t>Git</w:t>
      </w:r>
      <w:r>
        <w:t>仓库只需要两步。</w:t>
      </w:r>
    </w:p>
    <w:p w14:paraId="64794F8A" w14:textId="745B0126" w:rsidR="00F27617" w:rsidRDefault="00F27617" w:rsidP="00F27617">
      <w:pPr>
        <w:ind w:firstLine="420"/>
      </w:pPr>
      <w:r>
        <w:rPr>
          <w:rFonts w:hint="eastAsia"/>
        </w:rPr>
        <w:t>第一步，用命令</w:t>
      </w:r>
      <w:r>
        <w:t>git add</w:t>
      </w:r>
      <w:r>
        <w:t>告诉</w:t>
      </w:r>
      <w:r>
        <w:t>Git</w:t>
      </w:r>
      <w:r>
        <w:t>，把文件添加到暂存区：</w:t>
      </w:r>
    </w:p>
    <w:p w14:paraId="6248160C" w14:textId="0C4E1376" w:rsidR="00C84F4D" w:rsidRDefault="00C84F4D" w:rsidP="00F27617">
      <w:pPr>
        <w:ind w:firstLine="420"/>
      </w:pPr>
      <w:r>
        <w:tab/>
      </w:r>
      <w:r w:rsidR="001045E7" w:rsidRPr="001045E7">
        <w:t>$ git add readme.txt</w:t>
      </w:r>
    </w:p>
    <w:p w14:paraId="2A4D4513" w14:textId="691EE13D" w:rsidR="0095348C" w:rsidRDefault="0095348C" w:rsidP="00F27617">
      <w:pPr>
        <w:ind w:firstLine="420"/>
      </w:pPr>
      <w:r w:rsidRPr="0095348C">
        <w:rPr>
          <w:rFonts w:hint="eastAsia"/>
        </w:rPr>
        <w:t>执行上面的命令，没有任何显示，这就对了，</w:t>
      </w:r>
      <w:r w:rsidRPr="0095348C">
        <w:t>Unix</w:t>
      </w:r>
      <w:r w:rsidRPr="0095348C">
        <w:t>的哲学是</w:t>
      </w:r>
      <w:r w:rsidRPr="0095348C">
        <w:t>“</w:t>
      </w:r>
      <w:r w:rsidRPr="0095348C">
        <w:t>没有消息就是好消息</w:t>
      </w:r>
      <w:r w:rsidRPr="0095348C">
        <w:t>”</w:t>
      </w:r>
      <w:r w:rsidRPr="0095348C">
        <w:t>，说明添加成功。</w:t>
      </w:r>
    </w:p>
    <w:p w14:paraId="5DDC6D6C" w14:textId="748ECADD" w:rsidR="00896638" w:rsidRDefault="00743253" w:rsidP="00F27617">
      <w:pPr>
        <w:ind w:firstLine="420"/>
      </w:pPr>
      <w:r>
        <w:tab/>
      </w:r>
      <w:r>
        <w:rPr>
          <w:rFonts w:hint="eastAsia"/>
        </w:rPr>
        <w:t>如果是未追踪的文件：</w:t>
      </w:r>
      <w:r w:rsidR="00896638">
        <w:rPr>
          <w:rFonts w:hint="eastAsia"/>
        </w:rPr>
        <w:t>只能使用</w:t>
      </w:r>
      <w:r w:rsidR="00896638">
        <w:rPr>
          <w:rFonts w:hint="eastAsia"/>
        </w:rPr>
        <w:t xml:space="preserve"> git </w:t>
      </w:r>
      <w:r w:rsidR="00896638">
        <w:t>add</w:t>
      </w:r>
      <w:r w:rsidR="00896638">
        <w:rPr>
          <w:rFonts w:hint="eastAsia"/>
        </w:rPr>
        <w:t xml:space="preserve"> </w:t>
      </w:r>
      <w:r w:rsidR="00896638">
        <w:rPr>
          <w:rFonts w:hint="eastAsia"/>
        </w:rPr>
        <w:t>是使文件变为追踪</w:t>
      </w:r>
      <w:r w:rsidR="009D21ED">
        <w:rPr>
          <w:rFonts w:hint="eastAsia"/>
        </w:rPr>
        <w:t>状态</w:t>
      </w:r>
    </w:p>
    <w:p w14:paraId="176C41E3" w14:textId="4EE53269" w:rsidR="00743253" w:rsidRDefault="00743253" w:rsidP="00F27617">
      <w:pPr>
        <w:ind w:firstLine="420"/>
      </w:pPr>
      <w:r>
        <w:tab/>
      </w:r>
      <w:r w:rsidR="00254093">
        <w:rPr>
          <w:noProof/>
        </w:rPr>
        <w:drawing>
          <wp:inline distT="0" distB="0" distL="0" distR="0" wp14:anchorId="2E149559" wp14:editId="0FAC7F5D">
            <wp:extent cx="4320000" cy="681716"/>
            <wp:effectExtent l="0" t="0" r="4445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68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BCCF2" w14:textId="5DB1EE93" w:rsidR="00C44D07" w:rsidRDefault="00C44D07" w:rsidP="00F27617">
      <w:pPr>
        <w:ind w:firstLine="420"/>
      </w:pPr>
      <w:r>
        <w:tab/>
      </w:r>
      <w:r>
        <w:rPr>
          <w:rFonts w:hint="eastAsia"/>
        </w:rPr>
        <w:t>如果是已经追踪的文件</w:t>
      </w:r>
      <w:r w:rsidR="00734BE6">
        <w:rPr>
          <w:rFonts w:hint="eastAsia"/>
        </w:rPr>
        <w:t>：</w:t>
      </w:r>
      <w:r w:rsidR="00B42E2E">
        <w:rPr>
          <w:rFonts w:hint="eastAsia"/>
        </w:rPr>
        <w:t>可以使用</w:t>
      </w:r>
      <w:r w:rsidR="00B42E2E">
        <w:rPr>
          <w:rFonts w:hint="eastAsia"/>
        </w:rPr>
        <w:t>git</w:t>
      </w:r>
      <w:r w:rsidR="00B42E2E">
        <w:t xml:space="preserve"> </w:t>
      </w:r>
      <w:r w:rsidR="00B42E2E">
        <w:rPr>
          <w:rFonts w:hint="eastAsia"/>
        </w:rPr>
        <w:t>commit</w:t>
      </w:r>
      <w:r w:rsidR="00B42E2E">
        <w:t xml:space="preserve"> </w:t>
      </w:r>
      <w:r w:rsidR="00B42E2E">
        <w:rPr>
          <w:rFonts w:hint="eastAsia"/>
        </w:rPr>
        <w:t>提交</w:t>
      </w:r>
    </w:p>
    <w:p w14:paraId="32F134EC" w14:textId="610F90EF" w:rsidR="00B42E2E" w:rsidRDefault="00B42E2E" w:rsidP="00B42E2E">
      <w:pPr>
        <w:ind w:firstLine="420"/>
        <w:jc w:val="center"/>
      </w:pPr>
      <w:r>
        <w:rPr>
          <w:noProof/>
        </w:rPr>
        <w:drawing>
          <wp:inline distT="0" distB="0" distL="0" distR="0" wp14:anchorId="18635457" wp14:editId="6D4A93A8">
            <wp:extent cx="4320000" cy="819529"/>
            <wp:effectExtent l="0" t="0" r="444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8193C" w14:textId="77777777" w:rsidR="00B42E2E" w:rsidRDefault="00B42E2E" w:rsidP="00B42E2E">
      <w:pPr>
        <w:ind w:firstLine="420"/>
        <w:jc w:val="center"/>
      </w:pPr>
    </w:p>
    <w:p w14:paraId="7E7D564D" w14:textId="65AD1A54" w:rsidR="006416B3" w:rsidRDefault="006416B3" w:rsidP="00F27617">
      <w:pPr>
        <w:ind w:firstLine="420"/>
      </w:pPr>
      <w:r>
        <w:rPr>
          <w:rFonts w:hint="eastAsia"/>
        </w:rPr>
        <w:t>第二部：使用</w:t>
      </w:r>
      <w:r>
        <w:rPr>
          <w:rFonts w:hint="eastAsia"/>
        </w:rPr>
        <w:t>status</w:t>
      </w:r>
      <w:r>
        <w:rPr>
          <w:rFonts w:hint="eastAsia"/>
        </w:rPr>
        <w:t>查看</w:t>
      </w:r>
      <w:r w:rsidR="00A37ADB">
        <w:rPr>
          <w:rFonts w:hint="eastAsia"/>
        </w:rPr>
        <w:t>状态</w:t>
      </w:r>
    </w:p>
    <w:p w14:paraId="3CD8063F" w14:textId="6CB2507E" w:rsidR="00163C3B" w:rsidRDefault="00163C3B" w:rsidP="00F27617">
      <w:pPr>
        <w:ind w:firstLine="420"/>
      </w:pPr>
      <w:r>
        <w:tab/>
      </w:r>
      <w:r>
        <w:rPr>
          <w:rFonts w:hint="eastAsia"/>
        </w:rPr>
        <w:t>$</w:t>
      </w:r>
      <w:r>
        <w:t xml:space="preserve"> git status</w:t>
      </w:r>
    </w:p>
    <w:p w14:paraId="0FC6E5FE" w14:textId="4A0EE09E" w:rsidR="005B3B16" w:rsidRDefault="005B3B16" w:rsidP="005B3B16">
      <w:pPr>
        <w:ind w:firstLine="420"/>
        <w:jc w:val="center"/>
      </w:pPr>
      <w:r>
        <w:rPr>
          <w:noProof/>
        </w:rPr>
        <w:drawing>
          <wp:inline distT="0" distB="0" distL="0" distR="0" wp14:anchorId="3C2A057B" wp14:editId="332103DF">
            <wp:extent cx="3817951" cy="1348857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BED75" w14:textId="62804FBB" w:rsidR="005B3B16" w:rsidRDefault="00402A0E" w:rsidP="00402A0E">
      <w:pPr>
        <w:ind w:firstLine="420"/>
      </w:pPr>
      <w:r>
        <w:tab/>
      </w:r>
      <w:r>
        <w:rPr>
          <w:rFonts w:hint="eastAsia"/>
        </w:rPr>
        <w:t>状态显示为绿色，等待被提交</w:t>
      </w:r>
      <w:r w:rsidR="007B0E3F">
        <w:rPr>
          <w:rFonts w:hint="eastAsia"/>
        </w:rPr>
        <w:t>。</w:t>
      </w:r>
    </w:p>
    <w:p w14:paraId="6F7F952B" w14:textId="02C4C732" w:rsidR="00C675C2" w:rsidRDefault="00C675C2" w:rsidP="00402A0E">
      <w:pPr>
        <w:ind w:firstLine="420"/>
      </w:pPr>
      <w:r>
        <w:rPr>
          <w:rFonts w:hint="eastAsia"/>
        </w:rPr>
        <w:t>第三步：将文件提交到本地库</w:t>
      </w:r>
    </w:p>
    <w:p w14:paraId="521A760C" w14:textId="5B6D992E" w:rsidR="00CE7122" w:rsidRPr="00DF52F6" w:rsidRDefault="00CE7122" w:rsidP="00402A0E">
      <w:pPr>
        <w:ind w:firstLine="420"/>
      </w:pPr>
      <w:r>
        <w:tab/>
      </w:r>
      <w:r>
        <w:rPr>
          <w:rFonts w:hint="eastAsia"/>
        </w:rPr>
        <w:t>命令：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commit</w:t>
      </w:r>
    </w:p>
    <w:p w14:paraId="05164577" w14:textId="595A3F53" w:rsidR="00566817" w:rsidRDefault="00566817" w:rsidP="00566817">
      <w:pPr>
        <w:ind w:firstLine="420"/>
        <w:jc w:val="center"/>
      </w:pPr>
      <w:r>
        <w:rPr>
          <w:noProof/>
        </w:rPr>
        <w:drawing>
          <wp:inline distT="0" distB="0" distL="0" distR="0" wp14:anchorId="089CC946" wp14:editId="5D84DEF6">
            <wp:extent cx="4320000" cy="1245913"/>
            <wp:effectExtent l="0" t="0" r="444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24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C36E1" w14:textId="493284FF" w:rsidR="00566817" w:rsidRDefault="00566817" w:rsidP="00566817">
      <w:pPr>
        <w:ind w:firstLine="420"/>
      </w:pPr>
      <w:r>
        <w:tab/>
      </w:r>
      <w:r>
        <w:rPr>
          <w:rFonts w:hint="eastAsia"/>
        </w:rPr>
        <w:t>进入</w:t>
      </w:r>
      <w:r>
        <w:rPr>
          <w:rFonts w:hint="eastAsia"/>
        </w:rPr>
        <w:t>vim</w:t>
      </w:r>
      <w:r>
        <w:rPr>
          <w:rFonts w:hint="eastAsia"/>
        </w:rPr>
        <w:t>编辑器中，</w:t>
      </w:r>
      <w:r w:rsidR="00E41551">
        <w:rPr>
          <w:rFonts w:hint="eastAsia"/>
        </w:rPr>
        <w:t>编辑提交的注释</w:t>
      </w:r>
      <w:r w:rsidR="00A11D89">
        <w:rPr>
          <w:rFonts w:hint="eastAsia"/>
        </w:rPr>
        <w:t>。</w:t>
      </w:r>
    </w:p>
    <w:p w14:paraId="3225108A" w14:textId="63EEC917" w:rsidR="002F2B32" w:rsidRDefault="002F2B32" w:rsidP="002F2B32">
      <w:pPr>
        <w:ind w:firstLine="420"/>
        <w:jc w:val="center"/>
      </w:pPr>
      <w:r>
        <w:rPr>
          <w:noProof/>
        </w:rPr>
        <w:drawing>
          <wp:inline distT="0" distB="0" distL="0" distR="0" wp14:anchorId="59F00A9A" wp14:editId="68D38CC9">
            <wp:extent cx="3276884" cy="67061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59CF" w14:textId="76AFA310" w:rsidR="002F2B32" w:rsidRDefault="002F2B32" w:rsidP="002F2B32">
      <w:pPr>
        <w:ind w:firstLine="420"/>
      </w:pPr>
      <w:r>
        <w:rPr>
          <w:rFonts w:hint="eastAsia"/>
        </w:rPr>
        <w:t>第二种提交方式</w:t>
      </w:r>
      <w:r w:rsidR="001C69BC">
        <w:rPr>
          <w:rFonts w:hint="eastAsia"/>
        </w:rPr>
        <w:t>：</w:t>
      </w:r>
      <w:r w:rsidR="00040CE9">
        <w:rPr>
          <w:rFonts w:hint="eastAsia"/>
        </w:rPr>
        <w:t>不用进入</w:t>
      </w:r>
      <w:r w:rsidR="00040CE9">
        <w:rPr>
          <w:rFonts w:hint="eastAsia"/>
        </w:rPr>
        <w:t>vim</w:t>
      </w:r>
      <w:r w:rsidR="00040CE9">
        <w:rPr>
          <w:rFonts w:hint="eastAsia"/>
        </w:rPr>
        <w:t>编辑器，直接写操作注释。</w:t>
      </w:r>
    </w:p>
    <w:p w14:paraId="169F8CE3" w14:textId="292686AF" w:rsidR="009F6CB5" w:rsidRDefault="009F6CB5" w:rsidP="002F2B32">
      <w:pPr>
        <w:ind w:firstLine="420"/>
      </w:pPr>
      <w:r>
        <w:tab/>
      </w:r>
      <w:r>
        <w:rPr>
          <w:rFonts w:hint="eastAsia"/>
        </w:rPr>
        <w:t>格式：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commit</w:t>
      </w:r>
      <w:r>
        <w:t xml:space="preserve"> </w:t>
      </w:r>
      <w:r>
        <w:rPr>
          <w:rFonts w:hint="eastAsia"/>
        </w:rPr>
        <w:t>-m</w:t>
      </w:r>
      <w:r>
        <w:t xml:space="preserve"> “</w:t>
      </w:r>
      <w:r>
        <w:rPr>
          <w:rFonts w:hint="eastAsia"/>
        </w:rPr>
        <w:t>创建一个新文件</w:t>
      </w:r>
      <w:r>
        <w:t>”</w:t>
      </w:r>
      <w:r w:rsidR="00040CE9">
        <w:t xml:space="preserve">  </w:t>
      </w:r>
    </w:p>
    <w:p w14:paraId="4823D1C6" w14:textId="7468A3F3" w:rsidR="00861AD1" w:rsidRDefault="00861AD1" w:rsidP="00861AD1">
      <w:pPr>
        <w:ind w:firstLine="420"/>
        <w:jc w:val="center"/>
      </w:pPr>
      <w:r>
        <w:rPr>
          <w:noProof/>
        </w:rPr>
        <w:drawing>
          <wp:inline distT="0" distB="0" distL="0" distR="0" wp14:anchorId="306A3034" wp14:editId="74C7FAE0">
            <wp:extent cx="3833192" cy="108975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67DF" w14:textId="74647665" w:rsidR="00861AD1" w:rsidRDefault="00861AD1" w:rsidP="00861AD1">
      <w:pPr>
        <w:ind w:firstLine="420"/>
      </w:pPr>
      <w:r>
        <w:rPr>
          <w:rFonts w:hint="eastAsia"/>
        </w:rPr>
        <w:t>简单解释一下</w:t>
      </w:r>
      <w:r>
        <w:t>git commit</w:t>
      </w:r>
      <w:r>
        <w:t>命令，</w:t>
      </w:r>
      <w:r>
        <w:t>-m</w:t>
      </w:r>
      <w:r>
        <w:t>后面输入的是本次提交的说明，可以输入任意内容，当然最好是有意义的，这样你就能从历史记录里方便地找到改动记录。</w:t>
      </w:r>
    </w:p>
    <w:p w14:paraId="21BEE431" w14:textId="4D1EE4DF" w:rsidR="00861AD1" w:rsidRPr="00861AD1" w:rsidRDefault="00861AD1" w:rsidP="00861AD1">
      <w:pPr>
        <w:ind w:firstLine="420"/>
      </w:pPr>
      <w:r>
        <w:t>git commit</w:t>
      </w:r>
      <w:r>
        <w:t>命令执行成功后会告诉你，</w:t>
      </w:r>
      <w:r>
        <w:t>1 file changed</w:t>
      </w:r>
      <w:r>
        <w:t>：</w:t>
      </w:r>
      <w:r>
        <w:t>1</w:t>
      </w:r>
      <w:r>
        <w:t>个文件被改动（我们新添加的</w:t>
      </w:r>
      <w:r>
        <w:t>readme.txt</w:t>
      </w:r>
      <w:r>
        <w:t>文件）；</w:t>
      </w:r>
      <w:r>
        <w:t>2 insertions</w:t>
      </w:r>
      <w:r>
        <w:t>：插入了两行内容（</w:t>
      </w:r>
      <w:r>
        <w:t>readme.txt</w:t>
      </w:r>
      <w:r>
        <w:t>有两行内容）。</w:t>
      </w:r>
    </w:p>
    <w:p w14:paraId="6D669F9B" w14:textId="6FB198D2" w:rsidR="00861AD1" w:rsidRDefault="00861AD1" w:rsidP="00861AD1">
      <w:pPr>
        <w:ind w:firstLine="420"/>
      </w:pPr>
      <w:r>
        <w:rPr>
          <w:rFonts w:hint="eastAsia"/>
        </w:rPr>
        <w:t>为什么</w:t>
      </w:r>
      <w:r>
        <w:t>Git</w:t>
      </w:r>
      <w:r>
        <w:t>添加文件需要</w:t>
      </w:r>
      <w:r>
        <w:t>add</w:t>
      </w:r>
      <w:r>
        <w:t>，</w:t>
      </w:r>
      <w:r>
        <w:t>commit</w:t>
      </w:r>
      <w:r>
        <w:t>一共两步呢？因为</w:t>
      </w:r>
      <w:r>
        <w:t>commit</w:t>
      </w:r>
      <w:r>
        <w:t>可以一次提交很多文件，所以你可以多次</w:t>
      </w:r>
      <w:r>
        <w:t>add</w:t>
      </w:r>
      <w:r>
        <w:t>不同的文件，比如：</w:t>
      </w:r>
    </w:p>
    <w:p w14:paraId="0B409BBD" w14:textId="6DBCD609" w:rsidR="00BA367F" w:rsidRDefault="00BA367F" w:rsidP="00BA367F">
      <w:pPr>
        <w:ind w:firstLine="420"/>
        <w:jc w:val="center"/>
      </w:pPr>
      <w:r>
        <w:rPr>
          <w:noProof/>
        </w:rPr>
        <w:drawing>
          <wp:inline distT="0" distB="0" distL="0" distR="0" wp14:anchorId="6E128741" wp14:editId="57DBB1E3">
            <wp:extent cx="2789162" cy="1021168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A41D" w14:textId="57C108C8" w:rsidR="002C387C" w:rsidRDefault="005570C8" w:rsidP="005570C8">
      <w:pPr>
        <w:ind w:firstLine="420"/>
      </w:pPr>
      <w:r>
        <w:tab/>
      </w:r>
      <w:r w:rsidRPr="005570C8">
        <w:rPr>
          <w:rFonts w:hint="eastAsia"/>
        </w:rPr>
        <w:t>我们已经成功地添加并提交了一个</w:t>
      </w:r>
      <w:r w:rsidRPr="005570C8">
        <w:t>readme.txt</w:t>
      </w:r>
      <w:r w:rsidRPr="005570C8">
        <w:t>文件，现在，是时候继续工作了，于是，我们继续修改</w:t>
      </w:r>
      <w:r w:rsidRPr="005570C8">
        <w:t>readme.txt</w:t>
      </w:r>
      <w:r w:rsidRPr="005570C8">
        <w:t>文件，改成如下内容：</w:t>
      </w:r>
    </w:p>
    <w:p w14:paraId="6A2D51BE" w14:textId="237ACEBA" w:rsidR="00861AD1" w:rsidRDefault="002C387C" w:rsidP="002F2B32">
      <w:pPr>
        <w:ind w:firstLine="420"/>
      </w:pPr>
      <w:r>
        <w:rPr>
          <w:noProof/>
        </w:rPr>
        <w:drawing>
          <wp:inline distT="0" distB="0" distL="0" distR="0" wp14:anchorId="6B815225" wp14:editId="5B3939FE">
            <wp:extent cx="1958510" cy="823031"/>
            <wp:effectExtent l="0" t="0" r="381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58510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988E4" w14:textId="3C933D58" w:rsidR="002C387C" w:rsidRDefault="002C387C" w:rsidP="002F2B32">
      <w:pPr>
        <w:ind w:firstLine="420"/>
      </w:pPr>
      <w:r w:rsidRPr="002C387C">
        <w:rPr>
          <w:rFonts w:hint="eastAsia"/>
        </w:rPr>
        <w:t>现在，运行</w:t>
      </w:r>
      <w:r w:rsidRPr="002C387C">
        <w:t>git status</w:t>
      </w:r>
      <w:r w:rsidRPr="002C387C">
        <w:t>命令看看结果：</w:t>
      </w:r>
    </w:p>
    <w:p w14:paraId="77A53427" w14:textId="4A216863" w:rsidR="004652B2" w:rsidRDefault="004652B2" w:rsidP="002F2B32">
      <w:pPr>
        <w:ind w:firstLine="420"/>
      </w:pPr>
      <w:r>
        <w:rPr>
          <w:noProof/>
        </w:rPr>
        <w:drawing>
          <wp:inline distT="0" distB="0" distL="0" distR="0" wp14:anchorId="1A4D6CAA" wp14:editId="4BA3131F">
            <wp:extent cx="5274310" cy="16979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DD3D" w14:textId="77777777" w:rsidR="004652B2" w:rsidRDefault="004652B2" w:rsidP="004652B2">
      <w:pPr>
        <w:ind w:firstLine="420"/>
      </w:pPr>
      <w:r>
        <w:t>git status</w:t>
      </w:r>
      <w:r>
        <w:t>命令可以让我们时刻掌握仓库当前的状态，上面的命令输出告诉我们，</w:t>
      </w:r>
      <w:r>
        <w:t>readme.txt</w:t>
      </w:r>
      <w:r>
        <w:t>被修改过了，但还没有准备提交的修改。</w:t>
      </w:r>
    </w:p>
    <w:p w14:paraId="42D06D70" w14:textId="77777777" w:rsidR="004652B2" w:rsidRDefault="004652B2" w:rsidP="004652B2">
      <w:pPr>
        <w:ind w:firstLine="420"/>
      </w:pPr>
    </w:p>
    <w:p w14:paraId="7EAE7122" w14:textId="03E17DCA" w:rsidR="004652B2" w:rsidRDefault="004652B2" w:rsidP="004652B2">
      <w:pPr>
        <w:ind w:firstLine="420"/>
      </w:pPr>
      <w:r>
        <w:rPr>
          <w:rFonts w:hint="eastAsia"/>
        </w:rPr>
        <w:t>虽然</w:t>
      </w:r>
      <w:r>
        <w:t>Git</w:t>
      </w:r>
      <w:r>
        <w:t>告诉我们</w:t>
      </w:r>
      <w:r>
        <w:t>readme.txt</w:t>
      </w:r>
      <w:r>
        <w:t>被修改了，但如果能看看具体修改了什么内容，自然是很好的。比如你休假两周从国外回来，第一天上班时，已经记不清上次怎么修改的</w:t>
      </w:r>
      <w:r>
        <w:t>readme.txt</w:t>
      </w:r>
      <w:r>
        <w:t>，所以，需要用</w:t>
      </w:r>
      <w:proofErr w:type="spellStart"/>
      <w:r>
        <w:t>gitdiff</w:t>
      </w:r>
      <w:proofErr w:type="spellEnd"/>
      <w:r>
        <w:t>这个命令看看：</w:t>
      </w:r>
      <w:r>
        <w:tab/>
      </w:r>
    </w:p>
    <w:p w14:paraId="0064EA0A" w14:textId="35675981" w:rsidR="002F2B32" w:rsidRDefault="004652B2" w:rsidP="002F2B32">
      <w:pPr>
        <w:ind w:firstLine="420"/>
      </w:pPr>
      <w:r>
        <w:rPr>
          <w:noProof/>
        </w:rPr>
        <w:drawing>
          <wp:inline distT="0" distB="0" distL="0" distR="0" wp14:anchorId="23E037DC" wp14:editId="6BCBC26B">
            <wp:extent cx="3985605" cy="282726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282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3E256" w14:textId="77777777" w:rsidR="000A3926" w:rsidRDefault="000A3926" w:rsidP="000A3926">
      <w:pPr>
        <w:ind w:firstLine="420"/>
      </w:pPr>
      <w:r>
        <w:t>git diff</w:t>
      </w:r>
      <w:r>
        <w:t>顾名思义就是查看</w:t>
      </w:r>
      <w:r>
        <w:t>difference</w:t>
      </w:r>
      <w:r>
        <w:t>，显示的格式正是</w:t>
      </w:r>
      <w:r>
        <w:t>Unix</w:t>
      </w:r>
      <w:r>
        <w:t>通用的</w:t>
      </w:r>
      <w:r>
        <w:t>diff</w:t>
      </w:r>
      <w:r>
        <w:t>格式，可以从上面的命令输出看到，我们在第二行添加了一个</w:t>
      </w:r>
      <w:r>
        <w:t xml:space="preserve">  "</w:t>
      </w:r>
      <w:r>
        <w:t>汗滴禾下土</w:t>
      </w:r>
      <w:r>
        <w:t>;"</w:t>
      </w:r>
      <w:r>
        <w:t>。</w:t>
      </w:r>
    </w:p>
    <w:p w14:paraId="3C1EF5E1" w14:textId="77777777" w:rsidR="000A3926" w:rsidRDefault="000A3926" w:rsidP="000A3926">
      <w:pPr>
        <w:ind w:firstLine="420"/>
      </w:pPr>
    </w:p>
    <w:p w14:paraId="58E18679" w14:textId="0ACB7D27" w:rsidR="000A3926" w:rsidRPr="00803679" w:rsidRDefault="000A3926" w:rsidP="000A3926">
      <w:pPr>
        <w:ind w:firstLine="420"/>
      </w:pPr>
      <w:r>
        <w:rPr>
          <w:rFonts w:hint="eastAsia"/>
        </w:rPr>
        <w:t>知道了对</w:t>
      </w:r>
      <w:r>
        <w:t>readme.txt</w:t>
      </w:r>
      <w:r>
        <w:t>作了什么修改后，再把它提交到仓库就放心多了，提交修改和提交新文件是一样的两步，第一步是</w:t>
      </w:r>
      <w:r>
        <w:t>git add</w:t>
      </w:r>
      <w:r>
        <w:t>：</w:t>
      </w:r>
    </w:p>
    <w:p w14:paraId="6895304B" w14:textId="7E9EE0BB" w:rsidR="00712AB6" w:rsidRDefault="000A3926" w:rsidP="00712AB6">
      <w:pPr>
        <w:ind w:firstLine="420"/>
      </w:pPr>
      <w:r>
        <w:rPr>
          <w:noProof/>
        </w:rPr>
        <w:drawing>
          <wp:inline distT="0" distB="0" distL="0" distR="0" wp14:anchorId="256A1953" wp14:editId="725A56F9">
            <wp:extent cx="3101609" cy="609653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07379" w14:textId="2D640789" w:rsidR="000A3926" w:rsidRDefault="000A3926" w:rsidP="00712AB6">
      <w:pPr>
        <w:ind w:firstLine="420"/>
      </w:pPr>
      <w:r w:rsidRPr="000A3926">
        <w:rPr>
          <w:rFonts w:hint="eastAsia"/>
        </w:rPr>
        <w:t>同样没有任何输出。在执行第二步</w:t>
      </w:r>
      <w:r w:rsidRPr="000A3926">
        <w:t>git commit</w:t>
      </w:r>
      <w:r w:rsidRPr="000A3926">
        <w:t>之前，我们再运行</w:t>
      </w:r>
      <w:r w:rsidRPr="000A3926">
        <w:t>git status</w:t>
      </w:r>
      <w:r w:rsidRPr="000A3926">
        <w:t>看看当前仓库的状态：</w:t>
      </w:r>
    </w:p>
    <w:p w14:paraId="7181EEEE" w14:textId="65420A95" w:rsidR="000A3926" w:rsidRDefault="000A3926" w:rsidP="00712AB6">
      <w:pPr>
        <w:ind w:firstLine="420"/>
      </w:pPr>
      <w:r>
        <w:rPr>
          <w:noProof/>
        </w:rPr>
        <w:drawing>
          <wp:inline distT="0" distB="0" distL="0" distR="0" wp14:anchorId="04F4C66D" wp14:editId="3D6CEC95">
            <wp:extent cx="4404742" cy="139458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E28D" w14:textId="330D5078" w:rsidR="000A3926" w:rsidRDefault="000A3926" w:rsidP="00712AB6">
      <w:pPr>
        <w:ind w:firstLine="420"/>
      </w:pPr>
      <w:r>
        <w:rPr>
          <w:noProof/>
        </w:rPr>
        <w:drawing>
          <wp:inline distT="0" distB="0" distL="0" distR="0" wp14:anchorId="62A990E0" wp14:editId="1E27CEB3">
            <wp:extent cx="4313294" cy="102878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4E369" w14:textId="7DA3A86F" w:rsidR="000A3926" w:rsidRDefault="000A3926" w:rsidP="00712AB6">
      <w:pPr>
        <w:ind w:firstLine="420"/>
      </w:pPr>
      <w:r w:rsidRPr="000A3926">
        <w:rPr>
          <w:rFonts w:hint="eastAsia"/>
        </w:rPr>
        <w:t>提交后，我们再用</w:t>
      </w:r>
      <w:r w:rsidRPr="000A3926">
        <w:t>git status</w:t>
      </w:r>
      <w:r w:rsidRPr="000A3926">
        <w:t>命令看看仓库的当前状态：</w:t>
      </w:r>
    </w:p>
    <w:p w14:paraId="0A81A0A4" w14:textId="2C26B220" w:rsidR="000A3926" w:rsidRDefault="000A3926" w:rsidP="00712AB6">
      <w:pPr>
        <w:ind w:firstLine="420"/>
      </w:pPr>
      <w:r w:rsidRPr="000A3926">
        <w:t>Git</w:t>
      </w:r>
      <w:r w:rsidRPr="000A3926">
        <w:t>告诉我们当前没有需要提交的修改，而且，工作目录是干净（</w:t>
      </w:r>
      <w:r w:rsidRPr="000A3926">
        <w:t>working tree clean</w:t>
      </w:r>
      <w:r w:rsidRPr="000A3926">
        <w:t>）的。</w:t>
      </w:r>
    </w:p>
    <w:p w14:paraId="784B25CD" w14:textId="7A310D1C" w:rsidR="009D3FB4" w:rsidRDefault="009D3FB4" w:rsidP="009D3FB4">
      <w:pPr>
        <w:ind w:firstLine="420"/>
      </w:pPr>
      <w:r>
        <w:rPr>
          <w:rFonts w:hint="eastAsia"/>
        </w:rPr>
        <w:t>添加文件到</w:t>
      </w:r>
      <w:r>
        <w:t>Git</w:t>
      </w:r>
      <w:r>
        <w:t>仓库，分两步：</w:t>
      </w:r>
    </w:p>
    <w:p w14:paraId="3C0838A4" w14:textId="68281CB8" w:rsidR="009D3FB4" w:rsidRDefault="009D3FB4" w:rsidP="009D3FB4">
      <w:pPr>
        <w:ind w:firstLine="420"/>
      </w:pPr>
      <w:r>
        <w:t>2</w:t>
      </w:r>
      <w:r>
        <w:rPr>
          <w:rFonts w:hint="eastAsia"/>
        </w:rPr>
        <w:t>使用命令</w:t>
      </w:r>
      <w:r>
        <w:t>git add &lt;file&gt;</w:t>
      </w:r>
      <w:r>
        <w:t>，注意，可反复多次使用，添加多个文件；</w:t>
      </w:r>
    </w:p>
    <w:p w14:paraId="277A31D9" w14:textId="55FD0EA8" w:rsidR="009D3FB4" w:rsidRDefault="009D3FB4" w:rsidP="009D3FB4">
      <w:pPr>
        <w:ind w:firstLine="420"/>
      </w:pPr>
      <w:r>
        <w:t>3</w:t>
      </w:r>
      <w:r>
        <w:rPr>
          <w:rFonts w:hint="eastAsia"/>
        </w:rPr>
        <w:t>使用命令</w:t>
      </w:r>
      <w:r>
        <w:t>git commit -m &lt;message&gt;</w:t>
      </w:r>
      <w:r>
        <w:t>，完成。</w:t>
      </w:r>
    </w:p>
    <w:p w14:paraId="4E57D0E0" w14:textId="26B3ACE8" w:rsidR="009D3FB4" w:rsidRDefault="009D3FB4" w:rsidP="009D3FB4">
      <w:pPr>
        <w:ind w:firstLine="420"/>
      </w:pPr>
      <w:r>
        <w:t>4</w:t>
      </w:r>
      <w:r>
        <w:rPr>
          <w:rFonts w:hint="eastAsia"/>
        </w:rPr>
        <w:t>要随时掌握工作区的状态，使用</w:t>
      </w:r>
      <w:r>
        <w:t>git status</w:t>
      </w:r>
      <w:r>
        <w:t>命令。</w:t>
      </w:r>
    </w:p>
    <w:p w14:paraId="638C2EA5" w14:textId="0823683B" w:rsidR="009D3FB4" w:rsidRDefault="009D3FB4" w:rsidP="009D3FB4">
      <w:pPr>
        <w:ind w:firstLine="420"/>
      </w:pPr>
      <w:r>
        <w:t>5</w:t>
      </w:r>
      <w:r>
        <w:rPr>
          <w:rFonts w:hint="eastAsia"/>
        </w:rPr>
        <w:t>如果</w:t>
      </w:r>
      <w:r>
        <w:t>git status</w:t>
      </w:r>
      <w:r>
        <w:t>告诉你有文件被修改过，用</w:t>
      </w:r>
      <w:r>
        <w:t>git diff</w:t>
      </w:r>
      <w:r>
        <w:t>可以查看修改内容</w:t>
      </w:r>
    </w:p>
    <w:p w14:paraId="51624798" w14:textId="39525BD7" w:rsidR="002E58A2" w:rsidRDefault="002E58A2" w:rsidP="002E58A2">
      <w:pPr>
        <w:pStyle w:val="2"/>
      </w:pPr>
      <w:r>
        <w:rPr>
          <w:rFonts w:hint="eastAsia"/>
        </w:rPr>
        <w:t>版本操作</w:t>
      </w:r>
    </w:p>
    <w:p w14:paraId="279A19AE" w14:textId="38E627FF" w:rsidR="002E58A2" w:rsidRDefault="002E58A2" w:rsidP="002E58A2">
      <w:pPr>
        <w:ind w:firstLine="420"/>
      </w:pPr>
      <w:r w:rsidRPr="002E58A2">
        <w:rPr>
          <w:rFonts w:hint="eastAsia"/>
        </w:rPr>
        <w:t>现在，你已经学会了修改文件，然后把修改提交到</w:t>
      </w:r>
      <w:r w:rsidRPr="002E58A2">
        <w:t>Git</w:t>
      </w:r>
      <w:r w:rsidRPr="002E58A2">
        <w:t>版本库，现在，再练习一次，修改</w:t>
      </w:r>
      <w:r w:rsidRPr="002E58A2">
        <w:t>readme.txt</w:t>
      </w:r>
      <w:r w:rsidRPr="002E58A2">
        <w:t>文件如下</w:t>
      </w:r>
    </w:p>
    <w:p w14:paraId="70994211" w14:textId="71C4ED2A" w:rsidR="002E58A2" w:rsidRDefault="002E58A2" w:rsidP="002E58A2">
      <w:pPr>
        <w:ind w:firstLine="420"/>
      </w:pPr>
      <w:r>
        <w:rPr>
          <w:noProof/>
        </w:rPr>
        <w:drawing>
          <wp:inline distT="0" distB="0" distL="0" distR="0" wp14:anchorId="521D7A8A" wp14:editId="4FF2DCD2">
            <wp:extent cx="2575783" cy="1074513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75783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6A02" w14:textId="4CD4E07B" w:rsidR="002E58A2" w:rsidRDefault="002E58A2" w:rsidP="002E58A2">
      <w:pPr>
        <w:ind w:firstLine="420"/>
      </w:pPr>
      <w:r w:rsidRPr="002E58A2">
        <w:rPr>
          <w:rFonts w:hint="eastAsia"/>
        </w:rPr>
        <w:t>然后尝试提交：</w:t>
      </w:r>
    </w:p>
    <w:p w14:paraId="1DB4BD21" w14:textId="70C2D4D7" w:rsidR="002E58A2" w:rsidRPr="002E58A2" w:rsidRDefault="002E58A2" w:rsidP="002E58A2">
      <w:pPr>
        <w:ind w:firstLine="420"/>
      </w:pPr>
      <w:r>
        <w:rPr>
          <w:noProof/>
        </w:rPr>
        <w:drawing>
          <wp:inline distT="0" distB="0" distL="0" distR="0" wp14:anchorId="7D6C387C" wp14:editId="26EEAB74">
            <wp:extent cx="5274310" cy="12382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6B533" w14:textId="2C946AFA" w:rsidR="002E58A2" w:rsidRDefault="002E58A2" w:rsidP="002E58A2">
      <w:pPr>
        <w:ind w:firstLine="420"/>
      </w:pPr>
      <w:r w:rsidRPr="002E58A2">
        <w:rPr>
          <w:rFonts w:hint="eastAsia"/>
        </w:rPr>
        <w:t>像这样，你不断对文件进行修改，然后不断提交修改到版本库里，就好比玩</w:t>
      </w:r>
      <w:r w:rsidRPr="002E58A2">
        <w:t>RPG</w:t>
      </w:r>
      <w:r w:rsidRPr="002E58A2">
        <w:t>游戏时，每通过一关就会自动把游戏状态存盘，如果某一关没过去，你还可以选择读取前一关的状态。有些时候，在打</w:t>
      </w:r>
      <w:r w:rsidRPr="002E58A2">
        <w:t>Boss</w:t>
      </w:r>
      <w:r w:rsidRPr="002E58A2">
        <w:t>之前，你会手动存盘，以便万一打</w:t>
      </w:r>
      <w:r w:rsidRPr="002E58A2">
        <w:t>Boss</w:t>
      </w:r>
      <w:r w:rsidRPr="002E58A2">
        <w:t>失败了，可以从最近的地方重新开始。</w:t>
      </w:r>
      <w:r w:rsidRPr="002E58A2">
        <w:t>Git</w:t>
      </w:r>
      <w:r w:rsidRPr="002E58A2">
        <w:t>也是一样，每当你觉得文件修改到一定程度的时候，就可以</w:t>
      </w:r>
      <w:r w:rsidRPr="002E58A2">
        <w:t>“</w:t>
      </w:r>
      <w:r w:rsidRPr="002E58A2">
        <w:t>保存一个快照</w:t>
      </w:r>
      <w:r w:rsidRPr="002E58A2">
        <w:t>”</w:t>
      </w:r>
      <w:r w:rsidRPr="002E58A2">
        <w:t>，这个快照在</w:t>
      </w:r>
      <w:r w:rsidRPr="002E58A2">
        <w:t>Git</w:t>
      </w:r>
      <w:r w:rsidRPr="002E58A2">
        <w:t>中被称为</w:t>
      </w:r>
      <w:r w:rsidRPr="002E58A2">
        <w:t>commit</w:t>
      </w:r>
      <w:r w:rsidRPr="002E58A2">
        <w:t>。一旦你把文件改乱了，或者误删了文件，还可以从最近的一个</w:t>
      </w:r>
      <w:r w:rsidRPr="002E58A2">
        <w:t>commit</w:t>
      </w:r>
      <w:r w:rsidRPr="002E58A2">
        <w:t>恢复，然后继续工作，而不是把几个月的工作成果全部丢失。</w:t>
      </w:r>
    </w:p>
    <w:p w14:paraId="54D8D0EF" w14:textId="3A78318F" w:rsidR="002E58A2" w:rsidRDefault="002E58A2" w:rsidP="002E58A2">
      <w:pPr>
        <w:ind w:firstLine="420"/>
      </w:pPr>
      <w:r w:rsidRPr="002E58A2">
        <w:rPr>
          <w:rFonts w:hint="eastAsia"/>
        </w:rPr>
        <w:t>现在，我们回顾一下</w:t>
      </w:r>
      <w:r w:rsidRPr="002E58A2">
        <w:t>readme.txt</w:t>
      </w:r>
      <w:r w:rsidRPr="002E58A2">
        <w:t>文件一共有几个版本被提交到</w:t>
      </w:r>
      <w:r w:rsidRPr="002E58A2">
        <w:t>Git</w:t>
      </w:r>
      <w:r w:rsidRPr="002E58A2">
        <w:t>仓库里了：</w:t>
      </w:r>
    </w:p>
    <w:p w14:paraId="3012153D" w14:textId="711AD764" w:rsidR="008C4903" w:rsidRDefault="008C4903" w:rsidP="002E58A2">
      <w:pPr>
        <w:ind w:firstLine="420"/>
      </w:pPr>
      <w:r w:rsidRPr="008C4903">
        <w:rPr>
          <w:rFonts w:hint="eastAsia"/>
        </w:rPr>
        <w:t>版本</w:t>
      </w:r>
      <w:r w:rsidRPr="008C4903">
        <w:t>1</w:t>
      </w:r>
      <w:r w:rsidRPr="008C4903">
        <w:t>：创建一个新文件</w:t>
      </w:r>
    </w:p>
    <w:p w14:paraId="2DC6040D" w14:textId="5F17F3C4" w:rsidR="008C4903" w:rsidRDefault="008C4903" w:rsidP="008C4903">
      <w:pPr>
        <w:ind w:firstLine="420"/>
        <w:jc w:val="center"/>
      </w:pPr>
      <w:r>
        <w:rPr>
          <w:noProof/>
        </w:rPr>
        <w:drawing>
          <wp:inline distT="0" distB="0" distL="0" distR="0" wp14:anchorId="7CBF047B" wp14:editId="471BDC38">
            <wp:extent cx="1928027" cy="61727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F9F97" w14:textId="202F549D" w:rsidR="008C4903" w:rsidRDefault="008C4903" w:rsidP="008C4903">
      <w:pPr>
        <w:ind w:firstLine="420"/>
      </w:pPr>
      <w:r w:rsidRPr="008C4903">
        <w:rPr>
          <w:rFonts w:hint="eastAsia"/>
        </w:rPr>
        <w:t>版本</w:t>
      </w:r>
      <w:r w:rsidRPr="008C4903">
        <w:t>2</w:t>
      </w:r>
      <w:r w:rsidRPr="008C4903">
        <w:t>：添加</w:t>
      </w:r>
      <w:r w:rsidRPr="008C4903">
        <w:t xml:space="preserve">  </w:t>
      </w:r>
      <w:r w:rsidRPr="008C4903">
        <w:t>汗滴禾下土</w:t>
      </w:r>
      <w:r w:rsidRPr="008C4903">
        <w:t>;</w:t>
      </w:r>
    </w:p>
    <w:p w14:paraId="52CDD896" w14:textId="2F5C37ED" w:rsidR="008C4903" w:rsidRDefault="008C4903" w:rsidP="008C4903">
      <w:pPr>
        <w:ind w:firstLine="420"/>
        <w:jc w:val="center"/>
      </w:pPr>
      <w:r>
        <w:rPr>
          <w:noProof/>
        </w:rPr>
        <w:drawing>
          <wp:inline distT="0" distB="0" distL="0" distR="0" wp14:anchorId="415D1815" wp14:editId="2B71C5B5">
            <wp:extent cx="2362405" cy="838273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A570F" w14:textId="2310B8B0" w:rsidR="008C4903" w:rsidRDefault="008C4903" w:rsidP="008C4903">
      <w:pPr>
        <w:ind w:firstLine="420"/>
      </w:pPr>
      <w:r w:rsidRPr="008C4903">
        <w:rPr>
          <w:rFonts w:hint="eastAsia"/>
        </w:rPr>
        <w:t>版本</w:t>
      </w:r>
      <w:r w:rsidRPr="008C4903">
        <w:t>3</w:t>
      </w:r>
      <w:r w:rsidRPr="008C4903">
        <w:t>：添加</w:t>
      </w:r>
      <w:r w:rsidRPr="008C4903">
        <w:t xml:space="preserve"> </w:t>
      </w:r>
      <w:r w:rsidRPr="008C4903">
        <w:t>谁知盘中餐</w:t>
      </w:r>
      <w:r w:rsidRPr="008C4903">
        <w:t>;</w:t>
      </w:r>
    </w:p>
    <w:p w14:paraId="538A0710" w14:textId="679B20B1" w:rsidR="008C4903" w:rsidRDefault="008C4903" w:rsidP="008C4903">
      <w:pPr>
        <w:ind w:firstLine="420"/>
      </w:pPr>
      <w:r>
        <w:tab/>
      </w:r>
      <w:r>
        <w:rPr>
          <w:noProof/>
        </w:rPr>
        <w:drawing>
          <wp:inline distT="0" distB="0" distL="0" distR="0" wp14:anchorId="59D4721C" wp14:editId="462A799B">
            <wp:extent cx="3703641" cy="1066892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21618" w14:textId="04B488CE" w:rsidR="009142C9" w:rsidRDefault="009142C9" w:rsidP="008C4903">
      <w:pPr>
        <w:ind w:firstLine="420"/>
      </w:pPr>
      <w:r w:rsidRPr="009142C9">
        <w:rPr>
          <w:rFonts w:hint="eastAsia"/>
        </w:rPr>
        <w:t>当然了，在实际工作中，我们脑子里怎么可能记得一个几千行的文件每次都改了什么内容，不然要版本控制系统干什么。版本控制系统肯定有某个命令可以告诉我们历史记录，在</w:t>
      </w:r>
      <w:r w:rsidRPr="009142C9">
        <w:t>Git</w:t>
      </w:r>
      <w:r w:rsidRPr="009142C9">
        <w:t>中，我们用</w:t>
      </w:r>
      <w:r w:rsidRPr="009142C9">
        <w:t>git log</w:t>
      </w:r>
      <w:r w:rsidRPr="009142C9">
        <w:t>命令查看：</w:t>
      </w:r>
    </w:p>
    <w:p w14:paraId="1CF1052E" w14:textId="0CA63F83" w:rsidR="00D84B57" w:rsidRDefault="00D84B57" w:rsidP="008C4903">
      <w:pPr>
        <w:ind w:firstLine="420"/>
      </w:pPr>
      <w:r>
        <w:rPr>
          <w:noProof/>
        </w:rPr>
        <w:drawing>
          <wp:inline distT="0" distB="0" distL="0" distR="0" wp14:anchorId="7CA94F9C" wp14:editId="296ED834">
            <wp:extent cx="5274310" cy="4487545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BC2FB" w14:textId="75090380" w:rsidR="0012124F" w:rsidRDefault="0012124F" w:rsidP="0012124F">
      <w:pPr>
        <w:ind w:firstLine="420"/>
      </w:pPr>
      <w:r>
        <w:t>git log</w:t>
      </w:r>
      <w:r>
        <w:t>命令显示从最近到最远的提交日志，我们可以看到</w:t>
      </w:r>
      <w:r>
        <w:t>3</w:t>
      </w:r>
      <w:r>
        <w:t>次提交，最近的一次是</w:t>
      </w:r>
      <w:r>
        <w:t>append GPL</w:t>
      </w:r>
      <w:r>
        <w:t>，上一次是</w:t>
      </w:r>
      <w:r>
        <w:t>add distributed</w:t>
      </w:r>
      <w:r>
        <w:t>，最早的一次是</w:t>
      </w:r>
      <w:r>
        <w:t xml:space="preserve"> </w:t>
      </w:r>
      <w:r>
        <w:t>创建一个新文件。</w:t>
      </w:r>
    </w:p>
    <w:p w14:paraId="60DF476D" w14:textId="75D8307F" w:rsidR="0012124F" w:rsidRDefault="0012124F" w:rsidP="0012124F">
      <w:pPr>
        <w:ind w:firstLine="420"/>
      </w:pPr>
      <w:r>
        <w:rPr>
          <w:rFonts w:hint="eastAsia"/>
        </w:rPr>
        <w:t>如果嫌输出信息太多，看得眼花缭乱的，可以试试加上</w:t>
      </w:r>
      <w:r>
        <w:t>--pretty=</w:t>
      </w:r>
      <w:proofErr w:type="spellStart"/>
      <w:r>
        <w:t>oneline</w:t>
      </w:r>
      <w:proofErr w:type="spellEnd"/>
      <w:r>
        <w:t>参数：</w:t>
      </w:r>
    </w:p>
    <w:p w14:paraId="01C960AA" w14:textId="38118DD3" w:rsidR="0012124F" w:rsidRDefault="0012124F" w:rsidP="0012124F">
      <w:pPr>
        <w:ind w:firstLine="420"/>
      </w:pPr>
      <w:r>
        <w:rPr>
          <w:noProof/>
        </w:rPr>
        <w:drawing>
          <wp:inline distT="0" distB="0" distL="0" distR="0" wp14:anchorId="67DDAE24" wp14:editId="7874E8BD">
            <wp:extent cx="5274310" cy="106616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DAE9" w14:textId="77777777" w:rsidR="0012124F" w:rsidRDefault="0012124F" w:rsidP="0012124F">
      <w:pPr>
        <w:ind w:firstLine="420"/>
      </w:pPr>
      <w:r>
        <w:rPr>
          <w:rFonts w:hint="eastAsia"/>
        </w:rPr>
        <w:t>需要友情提示的是，你看到的一大串类似</w:t>
      </w:r>
      <w:proofErr w:type="spellStart"/>
      <w:r>
        <w:t>cb5f63</w:t>
      </w:r>
      <w:proofErr w:type="spellEnd"/>
      <w:r>
        <w:t>...</w:t>
      </w:r>
      <w:r>
        <w:t>的是</w:t>
      </w:r>
      <w:r>
        <w:t>commit id</w:t>
      </w:r>
      <w:r>
        <w:t>（版本号），和</w:t>
      </w:r>
      <w:proofErr w:type="spellStart"/>
      <w:r>
        <w:t>SVN</w:t>
      </w:r>
      <w:proofErr w:type="spellEnd"/>
      <w:r>
        <w:t>不一样，</w:t>
      </w:r>
      <w:r>
        <w:t>Git</w:t>
      </w:r>
      <w:r>
        <w:t>的</w:t>
      </w:r>
      <w:r>
        <w:t>commit id</w:t>
      </w:r>
      <w:r>
        <w:t>不是</w:t>
      </w:r>
      <w:r>
        <w:t>1</w:t>
      </w:r>
      <w:r>
        <w:t>，</w:t>
      </w:r>
      <w:r>
        <w:t>2</w:t>
      </w:r>
      <w:r>
        <w:t>，</w:t>
      </w:r>
      <w:r>
        <w:t>3……</w:t>
      </w:r>
      <w:r>
        <w:t>递增的数字，而是一个</w:t>
      </w:r>
      <w:proofErr w:type="spellStart"/>
      <w:r>
        <w:t>SHA1</w:t>
      </w:r>
      <w:proofErr w:type="spellEnd"/>
      <w:r>
        <w:t>计算出来的一个非常大的数字，用十六进制表示，而且你看到的</w:t>
      </w:r>
      <w:r>
        <w:t>commit id</w:t>
      </w:r>
      <w:r>
        <w:t>和我的肯定不一样，以你自己的为准。为什么</w:t>
      </w:r>
      <w:r>
        <w:t>commit id</w:t>
      </w:r>
      <w:r>
        <w:t>需要用这么一大串数字表示呢？因为</w:t>
      </w:r>
      <w:r>
        <w:t>Git</w:t>
      </w:r>
      <w:r>
        <w:t>是分布式的版本控制系统，后面我们还要研究多人在同一个版本库里工作，如果大家都用</w:t>
      </w:r>
      <w:r>
        <w:t>1</w:t>
      </w:r>
      <w:r>
        <w:t>，</w:t>
      </w:r>
      <w:r>
        <w:t>2</w:t>
      </w:r>
      <w:r>
        <w:t>，</w:t>
      </w:r>
      <w:r>
        <w:t>3……</w:t>
      </w:r>
      <w:r>
        <w:t>作为版本号，那肯定就冲突了。</w:t>
      </w:r>
    </w:p>
    <w:p w14:paraId="69630F48" w14:textId="77777777" w:rsidR="0012124F" w:rsidRDefault="0012124F" w:rsidP="0012124F">
      <w:pPr>
        <w:ind w:firstLine="420"/>
      </w:pPr>
    </w:p>
    <w:p w14:paraId="147AB88A" w14:textId="0C1649CA" w:rsidR="0012124F" w:rsidRDefault="0012124F" w:rsidP="0012124F">
      <w:pPr>
        <w:ind w:firstLine="420"/>
      </w:pPr>
      <w:r>
        <w:rPr>
          <w:rFonts w:hint="eastAsia"/>
        </w:rPr>
        <w:t>每提交一个新版本，实际上</w:t>
      </w:r>
      <w:r>
        <w:t>Git</w:t>
      </w:r>
      <w:r>
        <w:t>就会把它们自动串成一条时间线。如果使用可视化工具查看</w:t>
      </w:r>
      <w:r>
        <w:t>Git</w:t>
      </w:r>
      <w:r>
        <w:t>历史，就可以更清楚地看到提交历史的时间线：</w:t>
      </w:r>
    </w:p>
    <w:p w14:paraId="4E1972EB" w14:textId="7CF369F7" w:rsidR="0012124F" w:rsidRDefault="0012124F" w:rsidP="0012124F">
      <w:pPr>
        <w:ind w:firstLine="420"/>
      </w:pPr>
      <w:r>
        <w:rPr>
          <w:rFonts w:ascii="Helvetica" w:hAnsi="Helvetica" w:cs="Helvetica"/>
          <w:noProof/>
        </w:rPr>
        <w:drawing>
          <wp:inline distT="0" distB="0" distL="0" distR="0" wp14:anchorId="51BEB13C" wp14:editId="2FF8F59E">
            <wp:extent cx="5274310" cy="3241040"/>
            <wp:effectExtent l="0" t="0" r="2540" b="0"/>
            <wp:docPr id="22" name="图片 22" descr="C:\Users\jj\AppData\Local\Temp\CHM Editor\09-Git_43469.6160715856\8f836567-2042-4aae-aa2c-e12a582f1c7b_files\28a7bcce-556a-4830-a711-e5432e8070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j\AppData\Local\Temp\CHM Editor\09-Git_43469.6160715856\8f836567-2042-4aae-aa2c-e12a582f1c7b_files\28a7bcce-556a-4830-a711-e5432e807058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7F486" w14:textId="372192AE" w:rsidR="0012124F" w:rsidRDefault="0012124F" w:rsidP="0012124F">
      <w:pPr>
        <w:ind w:firstLine="420"/>
      </w:pPr>
      <w:r>
        <w:rPr>
          <w:rFonts w:hint="eastAsia"/>
        </w:rPr>
        <w:t>好了，现在我们启动时光穿梭机，准备把</w:t>
      </w:r>
      <w:r>
        <w:t>readme.txt</w:t>
      </w:r>
      <w:r>
        <w:t>回退到上一个版本，也就是</w:t>
      </w:r>
      <w:r>
        <w:t>[</w:t>
      </w:r>
      <w:r>
        <w:t>添加</w:t>
      </w:r>
      <w:r>
        <w:t xml:space="preserve"> </w:t>
      </w:r>
      <w:r>
        <w:t>汗滴禾下土</w:t>
      </w:r>
      <w:r>
        <w:t xml:space="preserve"> ]</w:t>
      </w:r>
      <w:r>
        <w:t>的那个版本，怎么做呢？</w:t>
      </w:r>
    </w:p>
    <w:p w14:paraId="3802DBC4" w14:textId="1E04EE96" w:rsidR="0012124F" w:rsidRDefault="0012124F" w:rsidP="0012124F">
      <w:pPr>
        <w:ind w:firstLine="420"/>
      </w:pPr>
      <w:r>
        <w:rPr>
          <w:rFonts w:hint="eastAsia"/>
        </w:rPr>
        <w:t>首先，</w:t>
      </w:r>
      <w:r>
        <w:t>Git</w:t>
      </w:r>
      <w:r>
        <w:t>必须知道当前版本是哪个版本，在</w:t>
      </w:r>
      <w:r>
        <w:t>Git</w:t>
      </w:r>
      <w:r>
        <w:t>中，用</w:t>
      </w:r>
      <w:r>
        <w:t>HEAD</w:t>
      </w:r>
      <w:r>
        <w:t>表示当前版本，也就是最新的提交</w:t>
      </w:r>
      <w:proofErr w:type="spellStart"/>
      <w:r>
        <w:t>cb5f63708e7</w:t>
      </w:r>
      <w:proofErr w:type="spellEnd"/>
      <w:r>
        <w:t>...</w:t>
      </w:r>
      <w:r>
        <w:t>（注意我的提交</w:t>
      </w:r>
      <w:r>
        <w:t>ID</w:t>
      </w:r>
      <w:r>
        <w:t>和你的肯定不一样），上一个版本就是</w:t>
      </w:r>
      <w:r>
        <w:t>HEAD^</w:t>
      </w:r>
      <w:r>
        <w:t>，上上一个版本就是</w:t>
      </w:r>
      <w:r>
        <w:t>HEAD^^</w:t>
      </w:r>
      <w:r>
        <w:t>，当然往上</w:t>
      </w:r>
      <w:r>
        <w:t>100</w:t>
      </w:r>
      <w:r>
        <w:t>个版本写</w:t>
      </w:r>
      <w:r>
        <w:t>100</w:t>
      </w:r>
      <w:r>
        <w:t>个</w:t>
      </w:r>
      <w:r>
        <w:t>^</w:t>
      </w:r>
      <w:r>
        <w:t>比较容易数不过来，所以写成</w:t>
      </w:r>
      <w:proofErr w:type="spellStart"/>
      <w:r>
        <w:t>HEAD~100</w:t>
      </w:r>
      <w:proofErr w:type="spellEnd"/>
      <w:r>
        <w:t>。</w:t>
      </w:r>
    </w:p>
    <w:p w14:paraId="21351215" w14:textId="3E41AE02" w:rsidR="0012124F" w:rsidRDefault="0012124F" w:rsidP="0012124F">
      <w:pPr>
        <w:ind w:firstLine="420"/>
      </w:pPr>
      <w:r>
        <w:rPr>
          <w:rFonts w:hint="eastAsia"/>
        </w:rPr>
        <w:t>现在，我们要把当前版本【添加</w:t>
      </w:r>
      <w:r>
        <w:t xml:space="preserve">  </w:t>
      </w:r>
      <w:r>
        <w:t>谁知盘中餐</w:t>
      </w:r>
      <w:r>
        <w:t>;</w:t>
      </w:r>
      <w:r>
        <w:t>】回退到上一个版本【添加</w:t>
      </w:r>
      <w:r>
        <w:t xml:space="preserve"> </w:t>
      </w:r>
      <w:r>
        <w:t>汗滴禾下土</w:t>
      </w:r>
      <w:r>
        <w:t>;</w:t>
      </w:r>
      <w:r>
        <w:t>】，就可以使用</w:t>
      </w:r>
      <w:r>
        <w:t>git reset</w:t>
      </w:r>
      <w:r>
        <w:t>命令：</w:t>
      </w:r>
    </w:p>
    <w:p w14:paraId="78BD616F" w14:textId="05DE9969" w:rsidR="0012124F" w:rsidRDefault="0012124F" w:rsidP="0012124F">
      <w:pPr>
        <w:ind w:firstLine="420"/>
      </w:pPr>
      <w:r>
        <w:rPr>
          <w:noProof/>
        </w:rPr>
        <w:drawing>
          <wp:inline distT="0" distB="0" distL="0" distR="0" wp14:anchorId="09EAAF36" wp14:editId="0B506CA2">
            <wp:extent cx="3581710" cy="83827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581A" w14:textId="3025EA49" w:rsidR="0012124F" w:rsidRDefault="0012124F" w:rsidP="0012124F">
      <w:pPr>
        <w:ind w:firstLine="420"/>
      </w:pPr>
      <w:r>
        <w:t>--hard</w:t>
      </w:r>
      <w:r>
        <w:t>参数有啥意义？这个后面再讲，现在你先放心使用。</w:t>
      </w:r>
    </w:p>
    <w:p w14:paraId="47AFFDE0" w14:textId="3999B548" w:rsidR="0012124F" w:rsidRDefault="0012124F" w:rsidP="0012124F">
      <w:pPr>
        <w:ind w:firstLine="420"/>
      </w:pPr>
      <w:r>
        <w:rPr>
          <w:rFonts w:hint="eastAsia"/>
        </w:rPr>
        <w:t>看看</w:t>
      </w:r>
      <w:r>
        <w:t>readme.txt</w:t>
      </w:r>
      <w:r>
        <w:t>的内容是不是版本</w:t>
      </w:r>
      <w:r>
        <w:t xml:space="preserve"> [</w:t>
      </w:r>
      <w:r>
        <w:t>添加</w:t>
      </w:r>
      <w:r>
        <w:t xml:space="preserve"> </w:t>
      </w:r>
      <w:r>
        <w:t>汗滴禾下土</w:t>
      </w:r>
      <w:r>
        <w:t>]</w:t>
      </w:r>
      <w:r>
        <w:t>：</w:t>
      </w:r>
    </w:p>
    <w:p w14:paraId="58CC5EED" w14:textId="08DAD562" w:rsidR="00BB68C6" w:rsidRDefault="00BB68C6" w:rsidP="0012124F">
      <w:pPr>
        <w:ind w:firstLine="420"/>
      </w:pPr>
      <w:r>
        <w:rPr>
          <w:noProof/>
        </w:rPr>
        <w:drawing>
          <wp:inline distT="0" distB="0" distL="0" distR="0" wp14:anchorId="4C69708D" wp14:editId="040FBB2D">
            <wp:extent cx="4214225" cy="1051651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D30F6" w14:textId="0FEAACFC" w:rsidR="00BD31FA" w:rsidRDefault="00BD31FA" w:rsidP="00BD31FA">
      <w:pPr>
        <w:ind w:firstLine="420"/>
      </w:pPr>
      <w:r>
        <w:rPr>
          <w:rFonts w:hint="eastAsia"/>
        </w:rPr>
        <w:t>果然被还原了。</w:t>
      </w:r>
    </w:p>
    <w:p w14:paraId="4E38C713" w14:textId="5B0B30BB" w:rsidR="00BD31FA" w:rsidRDefault="00BD31FA" w:rsidP="00BD31FA">
      <w:pPr>
        <w:ind w:firstLine="420"/>
      </w:pPr>
      <w:r>
        <w:rPr>
          <w:rFonts w:hint="eastAsia"/>
        </w:rPr>
        <w:t>还可以继续回退到上一个版本【创建一个新文件】，不过且慢，然我们用</w:t>
      </w:r>
      <w:r>
        <w:t>git log</w:t>
      </w:r>
      <w:r>
        <w:t>再看看现在版本库的状态：</w:t>
      </w:r>
      <w:r w:rsidR="006F1542">
        <w:rPr>
          <w:rFonts w:hint="eastAsia"/>
        </w:rPr>
        <w:t>注：</w:t>
      </w:r>
      <w:r w:rsidR="006F1542">
        <w:rPr>
          <w:rFonts w:hint="eastAsia"/>
        </w:rPr>
        <w:t>git</w:t>
      </w:r>
      <w:r w:rsidR="006F1542">
        <w:t xml:space="preserve"> </w:t>
      </w:r>
      <w:r w:rsidR="006F1542">
        <w:rPr>
          <w:rFonts w:hint="eastAsia"/>
        </w:rPr>
        <w:t>log</w:t>
      </w:r>
      <w:r w:rsidR="006F1542">
        <w:t xml:space="preserve"> </w:t>
      </w:r>
      <w:r w:rsidR="006F1542">
        <w:rPr>
          <w:rFonts w:hint="eastAsia"/>
        </w:rPr>
        <w:t>只能显示以前的版本</w:t>
      </w:r>
      <w:r w:rsidR="0038638E">
        <w:rPr>
          <w:rFonts w:hint="eastAsia"/>
        </w:rPr>
        <w:t>。</w:t>
      </w:r>
    </w:p>
    <w:p w14:paraId="05160535" w14:textId="5C134B32" w:rsidR="00D800C7" w:rsidRDefault="00D800C7" w:rsidP="00BD31FA">
      <w:pPr>
        <w:ind w:firstLine="420"/>
      </w:pPr>
      <w:r>
        <w:rPr>
          <w:noProof/>
        </w:rPr>
        <w:drawing>
          <wp:inline distT="0" distB="0" distL="0" distR="0" wp14:anchorId="6B389E7E" wp14:editId="033E657A">
            <wp:extent cx="5274310" cy="249428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1C7E3" w14:textId="26540005" w:rsidR="00D800C7" w:rsidRDefault="00D800C7" w:rsidP="00D800C7">
      <w:pPr>
        <w:ind w:firstLine="420"/>
      </w:pPr>
      <w:r>
        <w:rPr>
          <w:rFonts w:hint="eastAsia"/>
        </w:rPr>
        <w:t>最新的那个版本【添加</w:t>
      </w:r>
      <w:r>
        <w:t xml:space="preserve">  </w:t>
      </w:r>
      <w:r>
        <w:t>谁知盘中餐</w:t>
      </w:r>
      <w:r>
        <w:t>;</w:t>
      </w:r>
      <w:r>
        <w:t>】已经看不到了！好比你从</w:t>
      </w:r>
      <w:r>
        <w:t>21</w:t>
      </w:r>
      <w:r>
        <w:t>世纪坐时光穿梭机来到了</w:t>
      </w:r>
      <w:r>
        <w:t>19</w:t>
      </w:r>
      <w:r>
        <w:t>世纪，想再回去已经回不去了，肿么办？</w:t>
      </w:r>
    </w:p>
    <w:p w14:paraId="10BCAE2A" w14:textId="207A8A0C" w:rsidR="00D800C7" w:rsidRDefault="00D800C7" w:rsidP="00D800C7">
      <w:pPr>
        <w:ind w:firstLine="420"/>
      </w:pPr>
      <w:r>
        <w:rPr>
          <w:rFonts w:hint="eastAsia"/>
        </w:rPr>
        <w:t>办法其实还是有的，只要上面的命令行窗口还没有被关掉，你就可以顺着往上找啊找啊，找到那个【添加</w:t>
      </w:r>
      <w:r>
        <w:t xml:space="preserve">  </w:t>
      </w:r>
      <w:r>
        <w:t>谁知盘中餐</w:t>
      </w:r>
      <w:r>
        <w:t>;</w:t>
      </w:r>
      <w:r>
        <w:t>】的</w:t>
      </w:r>
      <w:r>
        <w:t>commit id</w:t>
      </w:r>
      <w:r>
        <w:t>是</w:t>
      </w:r>
      <w:proofErr w:type="spellStart"/>
      <w:r>
        <w:t>cb5f63708e7</w:t>
      </w:r>
      <w:proofErr w:type="spellEnd"/>
      <w:r>
        <w:t>...</w:t>
      </w:r>
      <w:r>
        <w:t>，于是就可以指定回到未来的某个版本：</w:t>
      </w:r>
    </w:p>
    <w:p w14:paraId="180EB9D1" w14:textId="178E569B" w:rsidR="009F1B30" w:rsidRDefault="009F1B30" w:rsidP="00D800C7">
      <w:pPr>
        <w:ind w:firstLine="420"/>
      </w:pPr>
      <w:r>
        <w:rPr>
          <w:noProof/>
        </w:rPr>
        <w:drawing>
          <wp:inline distT="0" distB="0" distL="0" distR="0" wp14:anchorId="09505B52" wp14:editId="6ACC024C">
            <wp:extent cx="3497883" cy="823031"/>
            <wp:effectExtent l="0" t="0" r="762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97883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9537F" w14:textId="77777777" w:rsidR="00AA5C38" w:rsidRDefault="00AA5C38" w:rsidP="00AA5C38">
      <w:pPr>
        <w:ind w:firstLine="420"/>
      </w:pPr>
      <w:r>
        <w:rPr>
          <w:rFonts w:hint="eastAsia"/>
        </w:rPr>
        <w:t>果然，我胡汉三又回来了。</w:t>
      </w:r>
    </w:p>
    <w:p w14:paraId="1CD509FD" w14:textId="77777777" w:rsidR="00AA5C38" w:rsidRDefault="00AA5C38" w:rsidP="00AA5C38">
      <w:pPr>
        <w:ind w:firstLine="420"/>
      </w:pPr>
    </w:p>
    <w:p w14:paraId="25F730A0" w14:textId="62F04E62" w:rsidR="00AA5C38" w:rsidRDefault="00AA5C38" w:rsidP="00AA5C38">
      <w:pPr>
        <w:ind w:firstLine="420"/>
      </w:pPr>
      <w:r>
        <w:t>Git</w:t>
      </w:r>
      <w:r>
        <w:t>的版本回退速度非常快，因为</w:t>
      </w:r>
      <w:r>
        <w:t>Git</w:t>
      </w:r>
      <w:r>
        <w:t>在内部有个指向当前版本的</w:t>
      </w:r>
      <w:r>
        <w:t>HEAD</w:t>
      </w:r>
      <w:r>
        <w:t>指针，当你回退版本的时候，</w:t>
      </w:r>
      <w:r>
        <w:t>Git</w:t>
      </w:r>
      <w:r>
        <w:t>仅仅是把</w:t>
      </w:r>
      <w:r>
        <w:t>HEAD</w:t>
      </w:r>
      <w:r>
        <w:t>从指向【添加</w:t>
      </w:r>
      <w:r>
        <w:t xml:space="preserve">  </w:t>
      </w:r>
      <w:r>
        <w:t>谁知盘中餐</w:t>
      </w:r>
      <w:r>
        <w:t>;</w:t>
      </w:r>
      <w:r>
        <w:t>】：</w:t>
      </w:r>
      <w:r>
        <w:t xml:space="preserve">git-head  </w:t>
      </w:r>
      <w:r>
        <w:t>改为指向【添加</w:t>
      </w:r>
      <w:r>
        <w:t xml:space="preserve"> </w:t>
      </w:r>
      <w:r>
        <w:t>汗滴禾下土</w:t>
      </w:r>
      <w:r>
        <w:t>;</w:t>
      </w:r>
      <w:r>
        <w:t>】：</w:t>
      </w:r>
      <w:r>
        <w:t>git-head-move</w:t>
      </w:r>
    </w:p>
    <w:p w14:paraId="083EBC63" w14:textId="37FBE224" w:rsidR="00AA5C38" w:rsidRDefault="00AA5C38" w:rsidP="00AA5C38">
      <w:pPr>
        <w:ind w:firstLine="420"/>
      </w:pPr>
      <w:r>
        <w:rPr>
          <w:rFonts w:hint="eastAsia"/>
        </w:rPr>
        <w:t>然后顺便把工作区的文件更新了。所以你让</w:t>
      </w:r>
      <w:r>
        <w:t>HEAD</w:t>
      </w:r>
      <w:r>
        <w:t>指向哪个版本号，你就把当前版本定位在哪。</w:t>
      </w:r>
    </w:p>
    <w:p w14:paraId="17994C33" w14:textId="551F3F11" w:rsidR="00AA5C38" w:rsidRPr="00AA5C38" w:rsidRDefault="00AA5C38" w:rsidP="00AA5C38">
      <w:pPr>
        <w:ind w:firstLine="420"/>
      </w:pPr>
      <w:r>
        <w:rPr>
          <w:rFonts w:hint="eastAsia"/>
        </w:rPr>
        <w:t>现在，你回退到了某个版本，关掉了电脑，第二天早上就后悔了，想恢复到新版本怎么办？找不到新版本的</w:t>
      </w:r>
      <w:r>
        <w:t>commit id</w:t>
      </w:r>
      <w:r>
        <w:t>怎么办？</w:t>
      </w:r>
    </w:p>
    <w:p w14:paraId="4A9D26EA" w14:textId="6F0D0E73" w:rsidR="00AA5C38" w:rsidRDefault="00AA5C38" w:rsidP="00AA5C38">
      <w:pPr>
        <w:ind w:firstLine="420"/>
      </w:pPr>
      <w:r>
        <w:rPr>
          <w:rFonts w:hint="eastAsia"/>
        </w:rPr>
        <w:t>在</w:t>
      </w:r>
      <w:r>
        <w:t>Git</w:t>
      </w:r>
      <w:r>
        <w:t>中，总是有后悔药可以吃的。当你用</w:t>
      </w:r>
      <w:r>
        <w:t>$ git reset --hard HEAD^</w:t>
      </w:r>
      <w:r>
        <w:t>回退到【添加</w:t>
      </w:r>
      <w:r>
        <w:t xml:space="preserve"> </w:t>
      </w:r>
      <w:r>
        <w:t>汗滴禾下土</w:t>
      </w:r>
      <w:r>
        <w:t>;</w:t>
      </w:r>
      <w:r>
        <w:t>】版本时，再想恢复到【添加</w:t>
      </w:r>
      <w:r>
        <w:t xml:space="preserve">  </w:t>
      </w:r>
      <w:r>
        <w:t>谁知盘中餐</w:t>
      </w:r>
      <w:r>
        <w:t>;</w:t>
      </w:r>
      <w:r>
        <w:t>】，就必须找到【添加</w:t>
      </w:r>
      <w:r>
        <w:t xml:space="preserve">  </w:t>
      </w:r>
      <w:r>
        <w:t>谁知盘中餐</w:t>
      </w:r>
      <w:r>
        <w:t>;</w:t>
      </w:r>
      <w:r>
        <w:t>】的</w:t>
      </w:r>
      <w:r>
        <w:t>commit id</w:t>
      </w:r>
      <w:r>
        <w:t>。</w:t>
      </w:r>
      <w:r>
        <w:t>Git</w:t>
      </w:r>
      <w:r>
        <w:t>提供了一个命令</w:t>
      </w:r>
      <w:r>
        <w:t xml:space="preserve">git </w:t>
      </w:r>
      <w:proofErr w:type="spellStart"/>
      <w:r>
        <w:t>reflog</w:t>
      </w:r>
      <w:proofErr w:type="spellEnd"/>
      <w:r>
        <w:t>用来记录你的每一次命令：</w:t>
      </w:r>
    </w:p>
    <w:p w14:paraId="0A13463F" w14:textId="6D05BA35" w:rsidR="009F1B30" w:rsidRDefault="00AA5C38" w:rsidP="00D800C7">
      <w:pPr>
        <w:ind w:firstLine="420"/>
      </w:pPr>
      <w:r>
        <w:rPr>
          <w:noProof/>
        </w:rPr>
        <w:drawing>
          <wp:inline distT="0" distB="0" distL="0" distR="0" wp14:anchorId="5D5AB78E" wp14:editId="55B320B5">
            <wp:extent cx="5274310" cy="151066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6650" w14:textId="659DB59D" w:rsidR="00516914" w:rsidRDefault="00516914" w:rsidP="00D800C7">
      <w:pPr>
        <w:ind w:firstLine="420"/>
      </w:pPr>
      <w:r w:rsidRPr="00516914">
        <w:rPr>
          <w:rFonts w:hint="eastAsia"/>
        </w:rPr>
        <w:t>终于舒了口气，从输出可知，添加</w:t>
      </w:r>
      <w:r w:rsidRPr="00516914">
        <w:t xml:space="preserve">  </w:t>
      </w:r>
      <w:r w:rsidRPr="00516914">
        <w:t>谁知盘中餐</w:t>
      </w:r>
      <w:r w:rsidRPr="00516914">
        <w:t>;</w:t>
      </w:r>
      <w:r w:rsidRPr="00516914">
        <w:t>】的</w:t>
      </w:r>
      <w:r w:rsidRPr="00516914">
        <w:t>commit id</w:t>
      </w:r>
      <w:r w:rsidRPr="00516914">
        <w:t>是</w:t>
      </w:r>
      <w:proofErr w:type="spellStart"/>
      <w:r w:rsidRPr="00516914">
        <w:t>cb5f637</w:t>
      </w:r>
      <w:proofErr w:type="spellEnd"/>
      <w:r w:rsidRPr="00516914">
        <w:t>，现在，你又可以乘坐时光机回到未来了。</w:t>
      </w:r>
    </w:p>
    <w:p w14:paraId="6E4D2578" w14:textId="27C08CC7" w:rsidR="00C5561A" w:rsidRDefault="00C5561A" w:rsidP="00D800C7">
      <w:pPr>
        <w:ind w:firstLine="420"/>
      </w:pPr>
      <w:r w:rsidRPr="00C5561A">
        <w:rPr>
          <w:rFonts w:hint="eastAsia"/>
        </w:rPr>
        <w:t>小结</w:t>
      </w:r>
    </w:p>
    <w:p w14:paraId="209E6825" w14:textId="77777777" w:rsidR="00C5561A" w:rsidRDefault="00C5561A" w:rsidP="00C5561A">
      <w:pPr>
        <w:ind w:firstLine="420"/>
      </w:pPr>
      <w:r>
        <w:rPr>
          <w:rFonts w:hint="eastAsia"/>
        </w:rPr>
        <w:t>现在总结一下：</w:t>
      </w:r>
    </w:p>
    <w:p w14:paraId="0840D50F" w14:textId="22A36C3C" w:rsidR="00C5561A" w:rsidRDefault="00C5561A" w:rsidP="00C5561A">
      <w:pPr>
        <w:ind w:firstLine="420"/>
      </w:pPr>
      <w:r>
        <w:t>HEAD</w:t>
      </w:r>
      <w:r>
        <w:t>指向的版本就是当前版本，因此，</w:t>
      </w:r>
      <w:r>
        <w:t>Git</w:t>
      </w:r>
      <w:r>
        <w:t>允许我们在版本的历史之间穿梭，使用命令</w:t>
      </w:r>
      <w:r>
        <w:t xml:space="preserve">git reset --hard </w:t>
      </w:r>
      <w:proofErr w:type="spellStart"/>
      <w:r>
        <w:t>commit_id</w:t>
      </w:r>
      <w:proofErr w:type="spellEnd"/>
      <w:r>
        <w:t>。</w:t>
      </w:r>
    </w:p>
    <w:p w14:paraId="6CEE8308" w14:textId="727BFE6E" w:rsidR="00C5561A" w:rsidRDefault="00C5561A" w:rsidP="00C5561A">
      <w:pPr>
        <w:ind w:firstLine="420"/>
      </w:pPr>
      <w:r>
        <w:rPr>
          <w:rFonts w:hint="eastAsia"/>
        </w:rPr>
        <w:t>穿梭前，用</w:t>
      </w:r>
      <w:r>
        <w:t>git log</w:t>
      </w:r>
      <w:r>
        <w:t>可以查看提交历史，以便确定要回退到哪个版本。</w:t>
      </w:r>
    </w:p>
    <w:p w14:paraId="20E56A76" w14:textId="19DCAA7D" w:rsidR="00C5561A" w:rsidRDefault="00C5561A" w:rsidP="00C5561A">
      <w:pPr>
        <w:ind w:firstLine="420"/>
      </w:pPr>
      <w:r>
        <w:rPr>
          <w:rFonts w:hint="eastAsia"/>
        </w:rPr>
        <w:t>要重返未来，用</w:t>
      </w:r>
      <w:r>
        <w:t xml:space="preserve">git </w:t>
      </w:r>
      <w:proofErr w:type="spellStart"/>
      <w:r>
        <w:t>reflog</w:t>
      </w:r>
      <w:proofErr w:type="spellEnd"/>
      <w:r>
        <w:t>查看命令历史，以便确定要回到未来的哪个版本。</w:t>
      </w:r>
    </w:p>
    <w:p w14:paraId="41853FDF" w14:textId="043D149E" w:rsidR="004142BE" w:rsidRDefault="004142BE" w:rsidP="004142BE">
      <w:pPr>
        <w:pStyle w:val="3"/>
        <w:ind w:firstLine="420"/>
      </w:pPr>
      <w:r>
        <w:rPr>
          <w:rFonts w:hint="eastAsia"/>
        </w:rPr>
        <w:t>基于索引值操作</w:t>
      </w:r>
    </w:p>
    <w:p w14:paraId="364CA194" w14:textId="104BDAE3" w:rsidR="004142BE" w:rsidRDefault="004142BE" w:rsidP="004142BE">
      <w:pPr>
        <w:ind w:firstLine="420"/>
      </w:pPr>
      <w:r>
        <w:rPr>
          <w:noProof/>
        </w:rPr>
        <w:drawing>
          <wp:inline distT="0" distB="0" distL="0" distR="0" wp14:anchorId="56E11919" wp14:editId="65B0529E">
            <wp:extent cx="5274310" cy="19621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3B2E" w14:textId="41647880" w:rsidR="005C539D" w:rsidRDefault="008519B7" w:rsidP="004142BE">
      <w:pPr>
        <w:ind w:firstLine="420"/>
      </w:pPr>
      <w:r>
        <w:rPr>
          <w:rFonts w:hint="eastAsia"/>
        </w:rPr>
        <w:t>格式：</w:t>
      </w:r>
      <w:r w:rsidR="007250F8" w:rsidRPr="007250F8">
        <w:t>git reset --hard [</w:t>
      </w:r>
      <w:r w:rsidR="007250F8" w:rsidRPr="007250F8">
        <w:t>局部索引值</w:t>
      </w:r>
      <w:r w:rsidR="007250F8" w:rsidRPr="007250F8">
        <w:t>]</w:t>
      </w:r>
      <w:r w:rsidR="00EC107B">
        <w:t xml:space="preserve">  </w:t>
      </w:r>
    </w:p>
    <w:p w14:paraId="466FAD00" w14:textId="4E1BFB6B" w:rsidR="00EC107B" w:rsidRDefault="00EC107B" w:rsidP="004142BE">
      <w:pPr>
        <w:ind w:firstLine="420"/>
      </w:pPr>
      <w:r>
        <w:rPr>
          <w:rFonts w:hint="eastAsia"/>
        </w:rPr>
        <w:t>注：并不用去全部打出索引值。</w:t>
      </w:r>
    </w:p>
    <w:p w14:paraId="228911CA" w14:textId="30CEFFEC" w:rsidR="00720891" w:rsidRDefault="00720891" w:rsidP="00D17F87">
      <w:pPr>
        <w:ind w:firstLine="420"/>
        <w:jc w:val="center"/>
      </w:pPr>
      <w:r>
        <w:rPr>
          <w:noProof/>
        </w:rPr>
        <w:drawing>
          <wp:inline distT="0" distB="0" distL="0" distR="0" wp14:anchorId="289FE37F" wp14:editId="18E75754">
            <wp:extent cx="3581710" cy="49534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CDE2C" w14:textId="4F805818" w:rsidR="00D17F87" w:rsidRDefault="00D17F87" w:rsidP="00D17F87">
      <w:pPr>
        <w:pStyle w:val="3"/>
        <w:ind w:firstLine="420"/>
      </w:pPr>
      <w:r w:rsidRPr="00D17F87">
        <w:rPr>
          <w:rFonts w:hint="eastAsia"/>
        </w:rPr>
        <w:t>使用</w:t>
      </w:r>
      <w:r w:rsidRPr="00D17F87">
        <w:t>^</w:t>
      </w:r>
      <w:r w:rsidRPr="00D17F87">
        <w:t>符号</w:t>
      </w:r>
      <w:r>
        <w:rPr>
          <w:rFonts w:hint="eastAsia"/>
        </w:rPr>
        <w:t>：</w:t>
      </w:r>
      <w:r w:rsidRPr="00D17F87">
        <w:rPr>
          <w:rFonts w:hint="eastAsia"/>
        </w:rPr>
        <w:t>只能后退</w:t>
      </w:r>
    </w:p>
    <w:p w14:paraId="1B3AFAF5" w14:textId="50BBE3E3" w:rsidR="005C539D" w:rsidRDefault="00040EF1" w:rsidP="004142BE">
      <w:pPr>
        <w:ind w:firstLine="420"/>
      </w:pPr>
      <w:r w:rsidRPr="00040EF1">
        <w:t>git reset --hard HEAD^</w:t>
      </w:r>
    </w:p>
    <w:p w14:paraId="5322505C" w14:textId="629E0577" w:rsidR="0014799D" w:rsidRDefault="0014799D" w:rsidP="004142BE">
      <w:pPr>
        <w:ind w:firstLine="420"/>
      </w:pPr>
      <w:r w:rsidRPr="0014799D">
        <w:rPr>
          <w:rFonts w:hint="eastAsia"/>
        </w:rPr>
        <w:t>注：一个</w:t>
      </w:r>
      <w:r w:rsidRPr="0014799D">
        <w:t>^</w:t>
      </w:r>
      <w:r w:rsidRPr="0014799D">
        <w:t>表示后退一步，</w:t>
      </w:r>
      <w:r w:rsidRPr="0014799D">
        <w:t xml:space="preserve">n </w:t>
      </w:r>
      <w:r w:rsidRPr="0014799D">
        <w:t>个表示后退</w:t>
      </w:r>
      <w:r w:rsidRPr="0014799D">
        <w:t xml:space="preserve">n </w:t>
      </w:r>
      <w:r w:rsidRPr="0014799D">
        <w:t>步</w:t>
      </w:r>
    </w:p>
    <w:p w14:paraId="63449B31" w14:textId="00F660E6" w:rsidR="00091A23" w:rsidRDefault="00091A23" w:rsidP="00091A23">
      <w:pPr>
        <w:pStyle w:val="3"/>
        <w:ind w:firstLine="420"/>
      </w:pPr>
      <w:r w:rsidRPr="00091A23">
        <w:rPr>
          <w:rFonts w:hint="eastAsia"/>
        </w:rPr>
        <w:t>使用</w:t>
      </w:r>
      <w:r w:rsidRPr="00091A23">
        <w:t>~</w:t>
      </w:r>
      <w:r w:rsidRPr="00091A23">
        <w:t>符号：只能后退</w:t>
      </w:r>
    </w:p>
    <w:p w14:paraId="06F00C4F" w14:textId="5CA5C56A" w:rsidR="00091A23" w:rsidRDefault="00091A23" w:rsidP="00091A23">
      <w:pPr>
        <w:ind w:firstLine="420"/>
      </w:pPr>
      <w:r w:rsidRPr="00091A23">
        <w:t xml:space="preserve">git reset --hard </w:t>
      </w:r>
      <w:proofErr w:type="spellStart"/>
      <w:r w:rsidRPr="00091A23">
        <w:t>HEAD~n</w:t>
      </w:r>
      <w:proofErr w:type="spellEnd"/>
    </w:p>
    <w:p w14:paraId="5E93536A" w14:textId="4D2E272D" w:rsidR="00091A23" w:rsidRDefault="00091A23" w:rsidP="00091A23">
      <w:pPr>
        <w:ind w:firstLine="420"/>
      </w:pPr>
      <w:r w:rsidRPr="00091A23">
        <w:rPr>
          <w:rFonts w:hint="eastAsia"/>
        </w:rPr>
        <w:t>注：表示后退</w:t>
      </w:r>
      <w:r w:rsidRPr="00091A23">
        <w:t xml:space="preserve">n </w:t>
      </w:r>
      <w:r w:rsidRPr="00091A23">
        <w:t>步</w:t>
      </w:r>
    </w:p>
    <w:p w14:paraId="77F49742" w14:textId="2242E7A8" w:rsidR="00B14C88" w:rsidRDefault="00B14C88" w:rsidP="00B14C88">
      <w:pPr>
        <w:pStyle w:val="3"/>
        <w:ind w:firstLine="420"/>
      </w:pPr>
      <w:r>
        <w:t>reset</w:t>
      </w:r>
      <w:r>
        <w:rPr>
          <w:rFonts w:hint="eastAsia"/>
        </w:rPr>
        <w:t>命令删除</w:t>
      </w:r>
    </w:p>
    <w:p w14:paraId="150D996A" w14:textId="2F7C3FF5" w:rsidR="00DA270A" w:rsidRDefault="00B14C88" w:rsidP="00384376">
      <w:pPr>
        <w:ind w:firstLine="420"/>
      </w:pPr>
      <w:r>
        <w:rPr>
          <w:rFonts w:hint="eastAsia"/>
        </w:rPr>
        <w:t>--soft</w:t>
      </w:r>
      <w:r>
        <w:rPr>
          <w:rFonts w:hint="eastAsia"/>
        </w:rPr>
        <w:t>参数</w:t>
      </w:r>
      <w:r w:rsidR="008A050F">
        <w:rPr>
          <w:rFonts w:hint="eastAsia"/>
        </w:rPr>
        <w:t>：</w:t>
      </w:r>
      <w:r w:rsidR="000C68EE" w:rsidRPr="000C68EE">
        <w:rPr>
          <w:rFonts w:hint="eastAsia"/>
        </w:rPr>
        <w:t>在本地库移动</w:t>
      </w:r>
      <w:r w:rsidR="000C68EE" w:rsidRPr="000C68EE">
        <w:t xml:space="preserve">HEAD </w:t>
      </w:r>
      <w:r w:rsidR="000C68EE" w:rsidRPr="000C68EE">
        <w:t>指针</w:t>
      </w:r>
      <w:r w:rsidR="006B2F75">
        <w:rPr>
          <w:rFonts w:hint="eastAsia"/>
        </w:rPr>
        <w:t>，</w:t>
      </w:r>
      <w:r w:rsidR="00384376">
        <w:rPr>
          <w:rFonts w:hint="eastAsia"/>
        </w:rPr>
        <w:t>不会</w:t>
      </w:r>
      <w:r w:rsidR="00DA270A">
        <w:rPr>
          <w:rFonts w:hint="eastAsia"/>
        </w:rPr>
        <w:t>重置暂存区</w:t>
      </w:r>
      <w:r w:rsidR="00AC1F4C">
        <w:rPr>
          <w:rFonts w:hint="eastAsia"/>
        </w:rPr>
        <w:t>。</w:t>
      </w:r>
    </w:p>
    <w:p w14:paraId="385C69E5" w14:textId="33E93008" w:rsidR="00A6226B" w:rsidRDefault="00DA270A" w:rsidP="00384376">
      <w:pPr>
        <w:ind w:firstLine="420"/>
      </w:pPr>
      <w:r>
        <w:tab/>
      </w:r>
      <w:r w:rsidR="006B2F75">
        <w:rPr>
          <w:rFonts w:hint="eastAsia"/>
        </w:rPr>
        <w:t>本地库退后，</w:t>
      </w:r>
      <w:r w:rsidR="0029224E">
        <w:rPr>
          <w:rFonts w:hint="eastAsia"/>
        </w:rPr>
        <w:t>如果暂存区有东西</w:t>
      </w:r>
      <w:r w:rsidR="0054618D">
        <w:rPr>
          <w:rFonts w:hint="eastAsia"/>
        </w:rPr>
        <w:t>，会</w:t>
      </w:r>
      <w:r w:rsidR="00861575">
        <w:rPr>
          <w:rFonts w:hint="eastAsia"/>
        </w:rPr>
        <w:t>提示有文件未提交。</w:t>
      </w:r>
    </w:p>
    <w:p w14:paraId="0C360A20" w14:textId="1E97628B" w:rsidR="006B2F75" w:rsidRPr="006B2F75" w:rsidRDefault="006B2F75" w:rsidP="00B14C88">
      <w:pPr>
        <w:ind w:firstLine="420"/>
      </w:pPr>
      <w:r>
        <w:rPr>
          <w:noProof/>
        </w:rPr>
        <w:drawing>
          <wp:inline distT="0" distB="0" distL="0" distR="0" wp14:anchorId="30AC3561" wp14:editId="59889DA2">
            <wp:extent cx="4709568" cy="144792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2D822" w14:textId="7B135EAD" w:rsidR="00F24745" w:rsidRDefault="00205239" w:rsidP="009A6487">
      <w:pPr>
        <w:ind w:firstLine="420"/>
      </w:pPr>
      <w:r>
        <w:rPr>
          <w:rFonts w:hint="eastAsia"/>
        </w:rPr>
        <w:t>--mixed</w:t>
      </w:r>
      <w:r>
        <w:rPr>
          <w:rFonts w:hint="eastAsia"/>
        </w:rPr>
        <w:t>参数</w:t>
      </w:r>
      <w:r w:rsidR="005D48BB">
        <w:rPr>
          <w:rFonts w:hint="eastAsia"/>
        </w:rPr>
        <w:t>:</w:t>
      </w:r>
      <w:r>
        <w:rPr>
          <w:rFonts w:hint="eastAsia"/>
        </w:rPr>
        <w:t>在本地库移动</w:t>
      </w:r>
      <w:r>
        <w:rPr>
          <w:rFonts w:hint="eastAsia"/>
        </w:rPr>
        <w:t>H</w:t>
      </w:r>
      <w:r>
        <w:t>EAD</w:t>
      </w:r>
      <w:r>
        <w:rPr>
          <w:rFonts w:hint="eastAsia"/>
        </w:rPr>
        <w:t>指针</w:t>
      </w:r>
      <w:r w:rsidR="009A6487">
        <w:rPr>
          <w:rFonts w:hint="eastAsia"/>
        </w:rPr>
        <w:t>，</w:t>
      </w:r>
      <w:r w:rsidR="00F24745">
        <w:rPr>
          <w:rFonts w:hint="eastAsia"/>
        </w:rPr>
        <w:t>重置暂存区</w:t>
      </w:r>
      <w:r w:rsidR="00FA2F84">
        <w:rPr>
          <w:rFonts w:hint="eastAsia"/>
        </w:rPr>
        <w:t>，如果工作有东西未提交</w:t>
      </w:r>
      <w:r w:rsidR="00C535C7">
        <w:rPr>
          <w:rFonts w:hint="eastAsia"/>
        </w:rPr>
        <w:t>，</w:t>
      </w:r>
      <w:r w:rsidR="00C535C7">
        <w:rPr>
          <w:rFonts w:hint="eastAsia"/>
        </w:rPr>
        <w:t>git</w:t>
      </w:r>
    </w:p>
    <w:p w14:paraId="0A87E053" w14:textId="683162E4" w:rsidR="00C535C7" w:rsidRDefault="00C535C7" w:rsidP="009A6487">
      <w:pPr>
        <w:ind w:firstLine="420"/>
      </w:pPr>
      <w:r>
        <w:rPr>
          <w:rFonts w:hint="eastAsia"/>
        </w:rPr>
        <w:t>status</w:t>
      </w:r>
      <w:r>
        <w:rPr>
          <w:rFonts w:hint="eastAsia"/>
        </w:rPr>
        <w:t>后会提示</w:t>
      </w:r>
      <w:r>
        <w:rPr>
          <w:rFonts w:hint="eastAsia"/>
        </w:rPr>
        <w:t>git add</w:t>
      </w:r>
      <w:r>
        <w:t xml:space="preserve"> </w:t>
      </w:r>
      <w:r>
        <w:rPr>
          <w:rFonts w:hint="eastAsia"/>
        </w:rPr>
        <w:t>进行提交。</w:t>
      </w:r>
    </w:p>
    <w:p w14:paraId="18E3D0CB" w14:textId="518F6EDD" w:rsidR="00883132" w:rsidRDefault="00883132" w:rsidP="00B14C88">
      <w:pPr>
        <w:ind w:firstLine="420"/>
      </w:pPr>
      <w:r>
        <w:rPr>
          <w:noProof/>
        </w:rPr>
        <w:drawing>
          <wp:inline distT="0" distB="0" distL="0" distR="0" wp14:anchorId="069D0056" wp14:editId="502293DF">
            <wp:extent cx="4640982" cy="1333616"/>
            <wp:effectExtent l="0" t="0" r="762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7C583" w14:textId="7A476C12" w:rsidR="00205239" w:rsidRDefault="00205239" w:rsidP="00B14C88">
      <w:pPr>
        <w:ind w:firstLine="420"/>
      </w:pPr>
      <w:r>
        <w:rPr>
          <w:rFonts w:hint="eastAsia"/>
        </w:rPr>
        <w:t>--hard</w:t>
      </w:r>
      <w:r>
        <w:rPr>
          <w:rFonts w:hint="eastAsia"/>
        </w:rPr>
        <w:t>参数</w:t>
      </w:r>
    </w:p>
    <w:p w14:paraId="2109DF88" w14:textId="3FDB3046" w:rsidR="00205239" w:rsidRDefault="00205239" w:rsidP="00B14C88">
      <w:pPr>
        <w:ind w:firstLine="420"/>
      </w:pPr>
      <w:r>
        <w:tab/>
      </w:r>
      <w:r>
        <w:rPr>
          <w:rFonts w:hint="eastAsia"/>
        </w:rPr>
        <w:t>在本地库移动</w:t>
      </w:r>
      <w:r>
        <w:rPr>
          <w:rFonts w:hint="eastAsia"/>
        </w:rPr>
        <w:t>H</w:t>
      </w:r>
      <w:r>
        <w:t>EAD</w:t>
      </w:r>
      <w:r w:rsidR="00B64B6D">
        <w:rPr>
          <w:rFonts w:hint="eastAsia"/>
        </w:rPr>
        <w:t>指针</w:t>
      </w:r>
    </w:p>
    <w:p w14:paraId="56D7C7CB" w14:textId="30A9B540" w:rsidR="00203DA6" w:rsidRDefault="00203DA6" w:rsidP="00B14C88">
      <w:pPr>
        <w:ind w:firstLine="420"/>
      </w:pPr>
      <w:r>
        <w:tab/>
      </w:r>
      <w:r>
        <w:rPr>
          <w:rFonts w:hint="eastAsia"/>
        </w:rPr>
        <w:t>重置暂存区</w:t>
      </w:r>
    </w:p>
    <w:p w14:paraId="799B37B5" w14:textId="4C118064" w:rsidR="00FE40F5" w:rsidRDefault="00FE40F5" w:rsidP="00B14C88">
      <w:pPr>
        <w:ind w:firstLine="420"/>
      </w:pPr>
      <w:r>
        <w:tab/>
      </w:r>
      <w:r>
        <w:rPr>
          <w:rFonts w:hint="eastAsia"/>
        </w:rPr>
        <w:t>重置</w:t>
      </w:r>
      <w:r w:rsidR="00737C61">
        <w:rPr>
          <w:rFonts w:hint="eastAsia"/>
        </w:rPr>
        <w:t>工作区</w:t>
      </w:r>
    </w:p>
    <w:p w14:paraId="567767ED" w14:textId="37A0806F" w:rsidR="00240CD7" w:rsidRDefault="00240CD7" w:rsidP="00240CD7">
      <w:pPr>
        <w:pStyle w:val="2"/>
      </w:pPr>
      <w:r>
        <w:rPr>
          <w:rFonts w:hint="eastAsia"/>
        </w:rPr>
        <w:t>文件删除</w:t>
      </w:r>
    </w:p>
    <w:p w14:paraId="236BEB28" w14:textId="2686EF12" w:rsidR="007020CE" w:rsidRDefault="007020CE" w:rsidP="007020CE">
      <w:pPr>
        <w:ind w:firstLine="420"/>
      </w:pPr>
      <w:r>
        <w:rPr>
          <w:rFonts w:hint="eastAsia"/>
        </w:rPr>
        <w:t>前提：删除前，文件存在时的状态提交到了本地库。</w:t>
      </w:r>
    </w:p>
    <w:p w14:paraId="771939D0" w14:textId="03A9F5AB" w:rsidR="00400721" w:rsidRDefault="00400721" w:rsidP="007020CE">
      <w:pPr>
        <w:ind w:firstLine="420"/>
      </w:pPr>
      <w:r>
        <w:rPr>
          <w:rFonts w:hint="eastAsia"/>
        </w:rPr>
        <w:t>操作：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reset</w:t>
      </w:r>
      <w:r>
        <w:t xml:space="preserve"> –</w:t>
      </w:r>
      <w:r>
        <w:rPr>
          <w:rFonts w:hint="eastAsia"/>
        </w:rPr>
        <w:t>hard</w:t>
      </w:r>
      <w:r>
        <w:t xml:space="preserve"> </w:t>
      </w:r>
      <w:r>
        <w:rPr>
          <w:rFonts w:hint="eastAsia"/>
        </w:rPr>
        <w:t>[</w:t>
      </w:r>
      <w:r>
        <w:rPr>
          <w:rFonts w:hint="eastAsia"/>
        </w:rPr>
        <w:t>指</w:t>
      </w:r>
      <w:r w:rsidR="00061994">
        <w:rPr>
          <w:rFonts w:hint="eastAsia"/>
        </w:rPr>
        <w:t>针</w:t>
      </w:r>
      <w:r>
        <w:rPr>
          <w:rFonts w:hint="eastAsia"/>
        </w:rPr>
        <w:t>位置</w:t>
      </w:r>
      <w:r>
        <w:t>]</w:t>
      </w:r>
    </w:p>
    <w:p w14:paraId="2A425E7D" w14:textId="2D483AAF" w:rsidR="00D070FA" w:rsidRDefault="00D070FA" w:rsidP="007020CE">
      <w:pPr>
        <w:ind w:firstLine="420"/>
      </w:pPr>
      <w:r>
        <w:tab/>
      </w:r>
      <w:r>
        <w:rPr>
          <w:rFonts w:hint="eastAsia"/>
        </w:rPr>
        <w:t>删除操作已经提交到本地库</w:t>
      </w:r>
      <w:r>
        <w:rPr>
          <w:rFonts w:hint="eastAsia"/>
        </w:rPr>
        <w:t>:</w:t>
      </w:r>
      <w:r>
        <w:rPr>
          <w:rFonts w:hint="eastAsia"/>
        </w:rPr>
        <w:t>指针位置指向历史记录</w:t>
      </w:r>
    </w:p>
    <w:p w14:paraId="43FD9B6B" w14:textId="5A14F07A" w:rsidR="00F62918" w:rsidRPr="007020CE" w:rsidRDefault="00FC0B46" w:rsidP="007020CE">
      <w:pPr>
        <w:ind w:firstLine="420"/>
      </w:pPr>
      <w:r>
        <w:tab/>
      </w:r>
      <w:r>
        <w:rPr>
          <w:rFonts w:hint="eastAsia"/>
        </w:rPr>
        <w:t>删除操作尚未提交到本地库，指针位置使用</w:t>
      </w:r>
      <w:r>
        <w:rPr>
          <w:rFonts w:hint="eastAsia"/>
        </w:rPr>
        <w:t>H</w:t>
      </w:r>
      <w:r>
        <w:t>EAD</w:t>
      </w:r>
    </w:p>
    <w:p w14:paraId="69C250C2" w14:textId="74C42B3B" w:rsidR="00240CD7" w:rsidRDefault="00240CD7" w:rsidP="00240CD7">
      <w:pPr>
        <w:ind w:firstLine="420"/>
      </w:pPr>
      <w:r w:rsidRPr="00240CD7">
        <w:rPr>
          <w:rFonts w:hint="eastAsia"/>
        </w:rPr>
        <w:t>在</w:t>
      </w:r>
      <w:r w:rsidRPr="00240CD7">
        <w:t>Git</w:t>
      </w:r>
      <w:r w:rsidRPr="00240CD7">
        <w:t>中，删除也是一个修改操作，我们实战一下，先添加一个新文件</w:t>
      </w:r>
      <w:r w:rsidRPr="00240CD7">
        <w:t>test.txt</w:t>
      </w:r>
      <w:r w:rsidRPr="00240CD7">
        <w:t>到</w:t>
      </w:r>
      <w:r w:rsidRPr="00240CD7">
        <w:t>Git</w:t>
      </w:r>
      <w:r w:rsidRPr="00240CD7">
        <w:t>并且提交：</w:t>
      </w:r>
    </w:p>
    <w:p w14:paraId="24BB5E70" w14:textId="4066DBCC" w:rsidR="00240CD7" w:rsidRDefault="00240CD7" w:rsidP="00240CD7">
      <w:pPr>
        <w:ind w:firstLine="420"/>
      </w:pPr>
      <w:r>
        <w:rPr>
          <w:noProof/>
        </w:rPr>
        <w:drawing>
          <wp:inline distT="0" distB="0" distL="0" distR="0" wp14:anchorId="19ECFE66" wp14:editId="33E849B9">
            <wp:extent cx="2827265" cy="144792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27265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AFB06" w14:textId="18D3B256" w:rsidR="00240CD7" w:rsidRDefault="00240CD7" w:rsidP="00240CD7">
      <w:pPr>
        <w:ind w:firstLine="420"/>
      </w:pPr>
      <w:r w:rsidRPr="00240CD7">
        <w:rPr>
          <w:rFonts w:hint="eastAsia"/>
        </w:rPr>
        <w:t>一般情况下，你通常直接在文件管理器中把没用的文件删了，或者用</w:t>
      </w:r>
      <w:r w:rsidRPr="00240CD7">
        <w:t>rm</w:t>
      </w:r>
      <w:r w:rsidRPr="00240CD7">
        <w:t>命令删了：</w:t>
      </w:r>
    </w:p>
    <w:p w14:paraId="0C6D3F86" w14:textId="12B69AAD" w:rsidR="000F6F2B" w:rsidRDefault="000F6F2B" w:rsidP="00240CD7">
      <w:pPr>
        <w:ind w:firstLine="420"/>
      </w:pPr>
      <w:r>
        <w:rPr>
          <w:noProof/>
        </w:rPr>
        <w:drawing>
          <wp:inline distT="0" distB="0" distL="0" distR="0" wp14:anchorId="2F855B61" wp14:editId="2A0F66EA">
            <wp:extent cx="1988992" cy="670618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88992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940D" w14:textId="5B4A37FA" w:rsidR="00563CC2" w:rsidRDefault="00563CC2" w:rsidP="00240CD7">
      <w:pPr>
        <w:ind w:firstLine="420"/>
      </w:pPr>
      <w:r w:rsidRPr="00563CC2">
        <w:rPr>
          <w:rFonts w:hint="eastAsia"/>
        </w:rPr>
        <w:t>这个时候，</w:t>
      </w:r>
      <w:r w:rsidRPr="00563CC2">
        <w:t>Git</w:t>
      </w:r>
      <w:r w:rsidRPr="00563CC2">
        <w:t>知道你删除了文件，因此，工作区和版本库就不一致了，</w:t>
      </w:r>
      <w:r w:rsidRPr="00563CC2">
        <w:t>git status</w:t>
      </w:r>
      <w:r w:rsidRPr="00563CC2">
        <w:t>命令会立刻告诉你哪些文件被删除了：</w:t>
      </w:r>
    </w:p>
    <w:p w14:paraId="49524B5C" w14:textId="1E39E2C0" w:rsidR="00B676F5" w:rsidRDefault="00B676F5" w:rsidP="00240CD7">
      <w:pPr>
        <w:ind w:firstLine="420"/>
      </w:pPr>
      <w:r>
        <w:rPr>
          <w:noProof/>
        </w:rPr>
        <w:drawing>
          <wp:inline distT="0" distB="0" distL="0" distR="0" wp14:anchorId="76D01E0D" wp14:editId="0F8C8E40">
            <wp:extent cx="5274310" cy="1902460"/>
            <wp:effectExtent l="0" t="0" r="2540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CADC0" w14:textId="2905DAAF" w:rsidR="00B676F5" w:rsidRDefault="00B676F5" w:rsidP="00240CD7">
      <w:pPr>
        <w:ind w:firstLine="420"/>
      </w:pPr>
      <w:r w:rsidRPr="00B676F5">
        <w:rPr>
          <w:rFonts w:hint="eastAsia"/>
        </w:rPr>
        <w:t>现在你有两个选择，一是确实要从版本库中删除该文件，那就用命令</w:t>
      </w:r>
      <w:r w:rsidRPr="00B676F5">
        <w:t>git rm</w:t>
      </w:r>
      <w:r w:rsidRPr="00B676F5">
        <w:t>删掉，并且</w:t>
      </w:r>
      <w:r w:rsidRPr="00B676F5">
        <w:t>git commit</w:t>
      </w:r>
      <w:r w:rsidRPr="00B676F5">
        <w:t>：</w:t>
      </w:r>
    </w:p>
    <w:p w14:paraId="60A32BDC" w14:textId="0F1E248B" w:rsidR="00EA5E46" w:rsidRDefault="00EA5E46" w:rsidP="00240CD7">
      <w:pPr>
        <w:ind w:firstLine="420"/>
      </w:pPr>
      <w:r>
        <w:rPr>
          <w:noProof/>
        </w:rPr>
        <w:drawing>
          <wp:inline distT="0" distB="0" distL="0" distR="0" wp14:anchorId="3054CB52" wp14:editId="4008D24B">
            <wp:extent cx="4320914" cy="1882303"/>
            <wp:effectExtent l="0" t="0" r="3810" b="381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7AC51" w14:textId="60FAFD9D" w:rsidR="00EA5E46" w:rsidRDefault="00EA5E46" w:rsidP="00EA5E46">
      <w:pPr>
        <w:ind w:firstLine="420"/>
      </w:pPr>
      <w:r>
        <w:rPr>
          <w:rFonts w:hint="eastAsia"/>
        </w:rPr>
        <w:t>现在，文件就从版本库中被删除了。</w:t>
      </w:r>
    </w:p>
    <w:p w14:paraId="7AAE21F6" w14:textId="17E0685F" w:rsidR="00EA5E46" w:rsidRPr="00EA5E46" w:rsidRDefault="00EA5E46" w:rsidP="00EA5E46">
      <w:pPr>
        <w:ind w:firstLine="420"/>
      </w:pPr>
      <w:r>
        <w:t xml:space="preserve"> </w:t>
      </w:r>
      <w:r>
        <w:t>小提示：先手动删除文件，然后使用</w:t>
      </w:r>
      <w:r>
        <w:t>git rm &lt;file&gt;</w:t>
      </w:r>
      <w:r>
        <w:t>和</w:t>
      </w:r>
      <w:r>
        <w:t>git add&lt;file&gt;</w:t>
      </w:r>
      <w:r>
        <w:t>效果是一样的。</w:t>
      </w:r>
    </w:p>
    <w:p w14:paraId="126CB4DA" w14:textId="3C22E9C5" w:rsidR="00EA5E46" w:rsidRDefault="00EA5E46" w:rsidP="00EA5E46">
      <w:pPr>
        <w:ind w:firstLine="420"/>
      </w:pPr>
      <w:r>
        <w:rPr>
          <w:rFonts w:hint="eastAsia"/>
        </w:rPr>
        <w:t>另一种情况是删错了，因为版本库里还有呢，所以可以很轻松地把误删的文件恢复到最新版本：</w:t>
      </w:r>
    </w:p>
    <w:p w14:paraId="226F0695" w14:textId="4C2E38B5" w:rsidR="003E2AD9" w:rsidRDefault="003E2AD9" w:rsidP="00EA5E46">
      <w:pPr>
        <w:ind w:firstLine="420"/>
      </w:pPr>
      <w:r>
        <w:rPr>
          <w:noProof/>
        </w:rPr>
        <w:drawing>
          <wp:inline distT="0" distB="0" distL="0" distR="0" wp14:anchorId="244251F8" wp14:editId="1F4F653F">
            <wp:extent cx="2697714" cy="655377"/>
            <wp:effectExtent l="0" t="0" r="762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A3C0" w14:textId="152D5114" w:rsidR="003E2AD9" w:rsidRDefault="003E2AD9" w:rsidP="003E2AD9">
      <w:pPr>
        <w:ind w:firstLine="420"/>
      </w:pPr>
      <w:r>
        <w:t>git checkout</w:t>
      </w:r>
      <w:r>
        <w:t>其实是用版本库里的版本替换工作区的版本，无论工作区是修改还是删除，都可以</w:t>
      </w:r>
      <w:r>
        <w:t>“</w:t>
      </w:r>
      <w:r>
        <w:t>一键还原</w:t>
      </w:r>
      <w:r>
        <w:t>”</w:t>
      </w:r>
      <w:r>
        <w:t>。</w:t>
      </w:r>
    </w:p>
    <w:p w14:paraId="7FD8424B" w14:textId="24D8331B" w:rsidR="003E2AD9" w:rsidRDefault="003E2AD9" w:rsidP="003E2AD9">
      <w:pPr>
        <w:ind w:firstLine="420"/>
      </w:pPr>
      <w:r>
        <w:rPr>
          <w:rFonts w:hint="eastAsia"/>
        </w:rPr>
        <w:t>小结</w:t>
      </w:r>
    </w:p>
    <w:p w14:paraId="54A79599" w14:textId="26742A56" w:rsidR="003E2AD9" w:rsidRDefault="003E2AD9" w:rsidP="003E2AD9">
      <w:pPr>
        <w:ind w:firstLine="420"/>
      </w:pPr>
      <w:r>
        <w:rPr>
          <w:rFonts w:hint="eastAsia"/>
        </w:rPr>
        <w:t>命令</w:t>
      </w:r>
      <w:r>
        <w:t>git rm</w:t>
      </w:r>
      <w:r>
        <w:t>用于删除一个文件。如果一个文件已经被提交到版本库，那么你永远不用担心误删，但是要小心，你只能恢复文件到最新版本，你会丢失最近一次提交后你修改的内容。</w:t>
      </w:r>
    </w:p>
    <w:p w14:paraId="3CDDEE25" w14:textId="5410C039" w:rsidR="00EA5E46" w:rsidRDefault="00205900" w:rsidP="00205900">
      <w:pPr>
        <w:pStyle w:val="2"/>
      </w:pPr>
      <w:r>
        <w:rPr>
          <w:rFonts w:hint="eastAsia"/>
        </w:rPr>
        <w:t>比较文件</w:t>
      </w:r>
    </w:p>
    <w:p w14:paraId="7191344D" w14:textId="177AD02F" w:rsidR="00305549" w:rsidRDefault="00205900" w:rsidP="00205900">
      <w:pPr>
        <w:ind w:firstLine="420"/>
        <w:rPr>
          <w:color w:val="FF0000"/>
        </w:rPr>
      </w:pPr>
      <w:r>
        <w:rPr>
          <w:rFonts w:hint="eastAsia"/>
        </w:rPr>
        <w:t>格式：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d</w:t>
      </w:r>
      <w:r w:rsidR="002440A4">
        <w:rPr>
          <w:rFonts w:hint="eastAsia"/>
        </w:rPr>
        <w:t>i</w:t>
      </w:r>
      <w:r>
        <w:rPr>
          <w:rFonts w:hint="eastAsia"/>
        </w:rPr>
        <w:t>ff[</w:t>
      </w:r>
      <w:r>
        <w:rPr>
          <w:rFonts w:hint="eastAsia"/>
        </w:rPr>
        <w:t>文件名</w:t>
      </w:r>
      <w:r>
        <w:t>]</w:t>
      </w:r>
      <w:r w:rsidR="007E2FE1">
        <w:rPr>
          <w:rFonts w:hint="eastAsia"/>
        </w:rPr>
        <w:t>：</w:t>
      </w:r>
      <w:r w:rsidR="007E2FE1" w:rsidRPr="002A023E">
        <w:rPr>
          <w:rFonts w:hint="eastAsia"/>
          <w:color w:val="FF0000"/>
        </w:rPr>
        <w:t>将工作区中的文件和暂存区进行比较</w:t>
      </w:r>
    </w:p>
    <w:p w14:paraId="5D9167E0" w14:textId="4FCBDEC3" w:rsidR="00305549" w:rsidRPr="00305549" w:rsidRDefault="00305549" w:rsidP="00205900">
      <w:pPr>
        <w:ind w:firstLine="420"/>
        <w:rPr>
          <w:color w:val="FF0000"/>
        </w:rPr>
      </w:pPr>
      <w:r>
        <w:rPr>
          <w:rFonts w:hint="eastAsia"/>
          <w:color w:val="FF0000"/>
        </w:rPr>
        <w:t>注：不带文件名可以比较多个文件。</w:t>
      </w:r>
    </w:p>
    <w:p w14:paraId="4B8F4A58" w14:textId="2C67AADF" w:rsidR="00DB1B8A" w:rsidRDefault="00C47245" w:rsidP="00205900">
      <w:pPr>
        <w:ind w:firstLine="420"/>
      </w:pPr>
      <w:r>
        <w:rPr>
          <w:noProof/>
        </w:rPr>
        <w:drawing>
          <wp:inline distT="0" distB="0" distL="0" distR="0" wp14:anchorId="4072C57F" wp14:editId="0E0F6D36">
            <wp:extent cx="5060118" cy="1516511"/>
            <wp:effectExtent l="0" t="0" r="7620" b="762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60118" cy="151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94932" w14:textId="4BC9E71E" w:rsidR="002A5222" w:rsidRDefault="002A5222" w:rsidP="00205900">
      <w:pPr>
        <w:ind w:firstLine="420"/>
      </w:pPr>
    </w:p>
    <w:p w14:paraId="6F7EB667" w14:textId="229EE71B" w:rsidR="002A5222" w:rsidRDefault="002A5222" w:rsidP="00205900">
      <w:pPr>
        <w:ind w:firstLine="420"/>
      </w:pPr>
      <w:r>
        <w:rPr>
          <w:rFonts w:hint="eastAsia"/>
        </w:rPr>
        <w:t>git diff</w:t>
      </w:r>
      <w:r>
        <w:t xml:space="preserve"> head^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和该文件的上一个版本进行比较</w:t>
      </w:r>
      <w:r w:rsidR="00B20600">
        <w:rPr>
          <w:rFonts w:hint="eastAsia"/>
        </w:rPr>
        <w:t>。</w:t>
      </w:r>
    </w:p>
    <w:p w14:paraId="4514AF01" w14:textId="77777777" w:rsidR="00305549" w:rsidRPr="002A023E" w:rsidRDefault="00305549" w:rsidP="00205900">
      <w:pPr>
        <w:ind w:firstLine="420"/>
      </w:pPr>
    </w:p>
    <w:p w14:paraId="6F92F13F" w14:textId="733DF9F7" w:rsidR="00610829" w:rsidRDefault="00610829" w:rsidP="00205900">
      <w:pPr>
        <w:ind w:firstLine="420"/>
      </w:pPr>
    </w:p>
    <w:p w14:paraId="392CD51B" w14:textId="7E8C3886" w:rsidR="00F36114" w:rsidRDefault="00610829" w:rsidP="0041474A">
      <w:pPr>
        <w:pStyle w:val="2"/>
      </w:pPr>
      <w:r>
        <w:rPr>
          <w:rFonts w:hint="eastAsia"/>
        </w:rPr>
        <w:t>git</w:t>
      </w:r>
      <w:r>
        <w:rPr>
          <w:rFonts w:hint="eastAsia"/>
        </w:rPr>
        <w:t>的分支</w:t>
      </w:r>
    </w:p>
    <w:p w14:paraId="64615C19" w14:textId="4C5147E6" w:rsidR="002E2A7B" w:rsidRDefault="002E2A7B" w:rsidP="002E2A7B">
      <w:pPr>
        <w:pStyle w:val="3"/>
        <w:ind w:firstLine="420"/>
      </w:pPr>
      <w:r>
        <w:rPr>
          <w:rFonts w:hint="eastAsia"/>
        </w:rPr>
        <w:t>什么是分支</w:t>
      </w:r>
    </w:p>
    <w:p w14:paraId="65401BB8" w14:textId="6327318E" w:rsidR="002E2A7B" w:rsidRDefault="002E2A7B" w:rsidP="002E2A7B">
      <w:pPr>
        <w:ind w:firstLine="420"/>
      </w:pPr>
      <w:r>
        <w:rPr>
          <w:rFonts w:hint="eastAsia"/>
        </w:rPr>
        <w:t>在版本控制过程中，使用多条线同时推进多个任务。</w:t>
      </w:r>
    </w:p>
    <w:p w14:paraId="71A4FF35" w14:textId="1B04AFD3" w:rsidR="00EE6953" w:rsidRDefault="00FF1DC3" w:rsidP="002E2A7B">
      <w:pPr>
        <w:ind w:firstLine="420"/>
        <w:rPr>
          <w:color w:val="FF0000"/>
        </w:rPr>
      </w:pPr>
      <w:r>
        <w:rPr>
          <w:noProof/>
        </w:rPr>
        <w:drawing>
          <wp:inline distT="0" distB="0" distL="0" distR="0" wp14:anchorId="73A67284" wp14:editId="46328427">
            <wp:extent cx="5274310" cy="1845945"/>
            <wp:effectExtent l="0" t="0" r="2540" b="190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9FB76" w14:textId="120C746E" w:rsidR="00FF1DC3" w:rsidRDefault="00FF1DC3" w:rsidP="00FF1DC3">
      <w:pPr>
        <w:pStyle w:val="3"/>
        <w:ind w:firstLine="420"/>
      </w:pPr>
      <w:r>
        <w:rPr>
          <w:rFonts w:hint="eastAsia"/>
        </w:rPr>
        <w:t>分支的优点</w:t>
      </w:r>
    </w:p>
    <w:p w14:paraId="02DB5E61" w14:textId="6A2303BA" w:rsidR="00FF1DC3" w:rsidRDefault="00FF1DC3" w:rsidP="00FF1DC3">
      <w:pPr>
        <w:ind w:firstLine="420"/>
      </w:pPr>
      <w:r>
        <w:rPr>
          <w:rFonts w:hint="eastAsia"/>
        </w:rPr>
        <w:t>同时并行推进多个功能开发，提高开发效率</w:t>
      </w:r>
    </w:p>
    <w:p w14:paraId="5C52E1F1" w14:textId="72B2BF8D" w:rsidR="00115913" w:rsidRDefault="00115913" w:rsidP="00FF1DC3">
      <w:pPr>
        <w:ind w:firstLine="420"/>
      </w:pPr>
    </w:p>
    <w:p w14:paraId="4E6B7EBB" w14:textId="36D54670" w:rsidR="00115913" w:rsidRDefault="00115913" w:rsidP="00115913">
      <w:pPr>
        <w:pStyle w:val="3"/>
        <w:ind w:firstLine="420"/>
      </w:pPr>
      <w:r>
        <w:rPr>
          <w:rFonts w:hint="eastAsia"/>
        </w:rPr>
        <w:t>分支的操作</w:t>
      </w:r>
      <w:r w:rsidR="00BC17F5">
        <w:rPr>
          <w:rFonts w:hint="eastAsia"/>
        </w:rPr>
        <w:t xml:space="preserve"> </w:t>
      </w:r>
    </w:p>
    <w:p w14:paraId="4A6650A2" w14:textId="05C975DC" w:rsidR="00115913" w:rsidRDefault="00115913" w:rsidP="00115913">
      <w:pPr>
        <w:ind w:firstLine="420"/>
      </w:pPr>
      <w:r>
        <w:rPr>
          <w:rFonts w:hint="eastAsia"/>
        </w:rPr>
        <w:t>创建分支：</w:t>
      </w:r>
      <w:r w:rsidR="00186957">
        <w:rPr>
          <w:rFonts w:hint="eastAsia"/>
        </w:rPr>
        <w:t>git</w:t>
      </w:r>
      <w:r w:rsidR="00186957">
        <w:t xml:space="preserve"> </w:t>
      </w:r>
      <w:r w:rsidR="00186957">
        <w:rPr>
          <w:rFonts w:hint="eastAsia"/>
        </w:rPr>
        <w:t>branch</w:t>
      </w:r>
      <w:r w:rsidR="00186957">
        <w:t xml:space="preserve"> </w:t>
      </w:r>
      <w:r w:rsidR="00186957">
        <w:rPr>
          <w:rFonts w:hint="eastAsia"/>
        </w:rPr>
        <w:t>[</w:t>
      </w:r>
      <w:r w:rsidR="00186957">
        <w:rPr>
          <w:rFonts w:hint="eastAsia"/>
        </w:rPr>
        <w:t>分支名</w:t>
      </w:r>
      <w:r w:rsidR="00186957">
        <w:t>]</w:t>
      </w:r>
    </w:p>
    <w:p w14:paraId="1CBB3551" w14:textId="6893FDD3" w:rsidR="000A5631" w:rsidRDefault="000A5631" w:rsidP="00115913">
      <w:pPr>
        <w:ind w:firstLine="420"/>
      </w:pPr>
      <w:r>
        <w:rPr>
          <w:noProof/>
        </w:rPr>
        <w:drawing>
          <wp:inline distT="0" distB="0" distL="0" distR="0" wp14:anchorId="107D69E3" wp14:editId="3653E1F6">
            <wp:extent cx="3817951" cy="441998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58AB" w14:textId="2A681D3B" w:rsidR="000A5631" w:rsidRDefault="00BC17F5" w:rsidP="00115913">
      <w:pPr>
        <w:ind w:firstLine="420"/>
      </w:pPr>
      <w:r>
        <w:rPr>
          <w:rFonts w:hint="eastAsia"/>
        </w:rPr>
        <w:t>查看分支</w:t>
      </w:r>
      <w:r>
        <w:t xml:space="preserve">: git branch -v </w:t>
      </w:r>
    </w:p>
    <w:p w14:paraId="773621D8" w14:textId="3FBD94B1" w:rsidR="00794ED7" w:rsidRDefault="00794ED7" w:rsidP="00115913">
      <w:pPr>
        <w:ind w:firstLine="420"/>
      </w:pPr>
      <w:r>
        <w:rPr>
          <w:rFonts w:hint="eastAsia"/>
        </w:rPr>
        <w:t>查看分支</w:t>
      </w:r>
      <w:r>
        <w:rPr>
          <w:rFonts w:hint="eastAsia"/>
        </w:rPr>
        <w:t>.</w:t>
      </w:r>
      <w:r>
        <w:rPr>
          <w:rFonts w:hint="eastAsia"/>
        </w:rPr>
        <w:t>分支目前的位置在</w:t>
      </w:r>
      <w:r>
        <w:rPr>
          <w:rFonts w:hint="eastAsia"/>
        </w:rPr>
        <w:t>master</w:t>
      </w:r>
    </w:p>
    <w:p w14:paraId="03E70901" w14:textId="643A276E" w:rsidR="00CD585B" w:rsidRDefault="00CD585B" w:rsidP="000A5631">
      <w:pPr>
        <w:tabs>
          <w:tab w:val="left" w:pos="3828"/>
        </w:tabs>
        <w:ind w:firstLine="420"/>
      </w:pPr>
      <w:r>
        <w:rPr>
          <w:noProof/>
        </w:rPr>
        <w:drawing>
          <wp:inline distT="0" distB="0" distL="0" distR="0" wp14:anchorId="12549B65" wp14:editId="52DA3AF8">
            <wp:extent cx="4633362" cy="624894"/>
            <wp:effectExtent l="0" t="0" r="0" b="381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B3645" w14:textId="1FEB8F56" w:rsidR="00A75973" w:rsidRDefault="00A75973" w:rsidP="000A5631">
      <w:pPr>
        <w:tabs>
          <w:tab w:val="left" w:pos="3828"/>
        </w:tabs>
        <w:ind w:firstLine="420"/>
      </w:pPr>
      <w:r>
        <w:t>git checkout [</w:t>
      </w:r>
      <w:r>
        <w:rPr>
          <w:rFonts w:hint="eastAsia"/>
        </w:rPr>
        <w:t>分支名</w:t>
      </w:r>
      <w:r>
        <w:t>]</w:t>
      </w:r>
      <w:r w:rsidR="001E40BA">
        <w:t xml:space="preserve">  </w:t>
      </w:r>
      <w:r w:rsidR="001E40BA">
        <w:rPr>
          <w:rFonts w:hint="eastAsia"/>
        </w:rPr>
        <w:t>切换分支</w:t>
      </w:r>
    </w:p>
    <w:p w14:paraId="2AE69E40" w14:textId="0B81963E" w:rsidR="00D9654E" w:rsidRDefault="00D9654E" w:rsidP="000A5631">
      <w:pPr>
        <w:tabs>
          <w:tab w:val="left" w:pos="3828"/>
        </w:tabs>
        <w:ind w:firstLine="420"/>
      </w:pPr>
      <w:r>
        <w:rPr>
          <w:noProof/>
        </w:rPr>
        <w:drawing>
          <wp:inline distT="0" distB="0" distL="0" distR="0" wp14:anchorId="18F41CAD" wp14:editId="67FCE5CC">
            <wp:extent cx="3764606" cy="1135478"/>
            <wp:effectExtent l="0" t="0" r="7620" b="762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D6CCB" w14:textId="6F9985BF" w:rsidR="00D9654E" w:rsidRDefault="00D9654E" w:rsidP="000A5631">
      <w:pPr>
        <w:tabs>
          <w:tab w:val="left" w:pos="3828"/>
        </w:tabs>
        <w:ind w:firstLine="420"/>
      </w:pPr>
    </w:p>
    <w:p w14:paraId="271077D7" w14:textId="58A67E1F" w:rsidR="00492C7D" w:rsidRDefault="00801E5C" w:rsidP="000A5631">
      <w:pPr>
        <w:tabs>
          <w:tab w:val="left" w:pos="3828"/>
        </w:tabs>
        <w:ind w:firstLine="420"/>
      </w:pPr>
      <w:r>
        <w:rPr>
          <w:rFonts w:hint="eastAsia"/>
        </w:rPr>
        <w:t>合并分支</w:t>
      </w:r>
      <w:r w:rsidR="00492C7D">
        <w:rPr>
          <w:rFonts w:hint="eastAsia"/>
        </w:rPr>
        <w:t>:</w:t>
      </w:r>
      <w:r w:rsidR="00492C7D">
        <w:rPr>
          <w:rFonts w:hint="eastAsia"/>
        </w:rPr>
        <w:t>在</w:t>
      </w:r>
      <w:r w:rsidR="00492C7D">
        <w:rPr>
          <w:rFonts w:hint="eastAsia"/>
        </w:rPr>
        <w:t>pad</w:t>
      </w:r>
      <w:r w:rsidR="00492C7D">
        <w:rPr>
          <w:rFonts w:hint="eastAsia"/>
        </w:rPr>
        <w:t>分支进行修改，并</w:t>
      </w:r>
      <w:r w:rsidR="00492C7D">
        <w:rPr>
          <w:rFonts w:hint="eastAsia"/>
        </w:rPr>
        <w:t>add</w:t>
      </w:r>
      <w:r w:rsidR="00492C7D">
        <w:rPr>
          <w:rFonts w:hint="eastAsia"/>
        </w:rPr>
        <w:t>，然后</w:t>
      </w:r>
      <w:r w:rsidR="00492C7D">
        <w:rPr>
          <w:rFonts w:hint="eastAsia"/>
        </w:rPr>
        <w:t>commit</w:t>
      </w:r>
      <w:r w:rsidR="00492C7D">
        <w:rPr>
          <w:rFonts w:hint="eastAsia"/>
        </w:rPr>
        <w:t>。</w:t>
      </w:r>
    </w:p>
    <w:p w14:paraId="064155BD" w14:textId="3404A5BD" w:rsidR="00A1495E" w:rsidRDefault="00A1495E" w:rsidP="00F7242C">
      <w:pPr>
        <w:tabs>
          <w:tab w:val="left" w:pos="3828"/>
        </w:tabs>
        <w:ind w:firstLine="420"/>
      </w:pPr>
      <w:r>
        <w:rPr>
          <w:rFonts w:hint="eastAsia"/>
        </w:rPr>
        <w:t>前提：当前位置必须在，接收修改的分支上</w:t>
      </w:r>
      <w:r w:rsidR="00063BF2">
        <w:rPr>
          <w:rFonts w:hint="eastAsia"/>
        </w:rPr>
        <w:t>，被合并。</w:t>
      </w:r>
    </w:p>
    <w:p w14:paraId="31572525" w14:textId="51E82D2B" w:rsidR="007C6FB8" w:rsidRDefault="007C6FB8" w:rsidP="00F7242C">
      <w:pPr>
        <w:tabs>
          <w:tab w:val="left" w:pos="3828"/>
        </w:tabs>
        <w:ind w:firstLine="420"/>
      </w:pPr>
      <w:r>
        <w:rPr>
          <w:rFonts w:hint="eastAsia"/>
        </w:rPr>
        <w:t>命令</w:t>
      </w:r>
      <w:r>
        <w:rPr>
          <w:rFonts w:hint="eastAsia"/>
        </w:rPr>
        <w:t>:</w:t>
      </w:r>
      <w:r w:rsidR="006D6305">
        <w:t>git merge [</w:t>
      </w:r>
      <w:r w:rsidR="006D6305">
        <w:rPr>
          <w:rFonts w:hint="eastAsia"/>
        </w:rPr>
        <w:t>要合并分支的名字</w:t>
      </w:r>
      <w:r w:rsidR="006D6305">
        <w:t>]</w:t>
      </w:r>
      <w:r w:rsidR="006016F0">
        <w:t xml:space="preserve"> </w:t>
      </w:r>
    </w:p>
    <w:p w14:paraId="4C13E9BF" w14:textId="71234794" w:rsidR="006016F0" w:rsidRDefault="006016F0" w:rsidP="00F7242C">
      <w:pPr>
        <w:tabs>
          <w:tab w:val="left" w:pos="3828"/>
        </w:tabs>
        <w:ind w:firstLine="420"/>
      </w:pPr>
      <w:r>
        <w:rPr>
          <w:noProof/>
        </w:rPr>
        <w:drawing>
          <wp:inline distT="0" distB="0" distL="0" distR="0" wp14:anchorId="1C772793" wp14:editId="2235E79B">
            <wp:extent cx="3726503" cy="2400508"/>
            <wp:effectExtent l="0" t="0" r="762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26503" cy="240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DEA21" w14:textId="6A3E4416" w:rsidR="002E3F8A" w:rsidRDefault="002E3F8A" w:rsidP="00F7242C">
      <w:pPr>
        <w:tabs>
          <w:tab w:val="left" w:pos="3828"/>
        </w:tabs>
        <w:ind w:firstLine="420"/>
      </w:pPr>
      <w:r>
        <w:rPr>
          <w:rFonts w:hint="eastAsia"/>
        </w:rPr>
        <w:t>合并后分支的版本</w:t>
      </w:r>
    </w:p>
    <w:p w14:paraId="1F65318A" w14:textId="02B20879" w:rsidR="002E3F8A" w:rsidRDefault="002E3F8A" w:rsidP="00F7242C">
      <w:pPr>
        <w:tabs>
          <w:tab w:val="left" w:pos="3828"/>
        </w:tabs>
        <w:ind w:firstLine="420"/>
      </w:pPr>
      <w:r>
        <w:rPr>
          <w:noProof/>
        </w:rPr>
        <w:drawing>
          <wp:inline distT="0" distB="0" distL="0" distR="0" wp14:anchorId="02FBCC1F" wp14:editId="10D283A7">
            <wp:extent cx="3368332" cy="632515"/>
            <wp:effectExtent l="0" t="0" r="381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41923" w14:textId="0336301D" w:rsidR="002E3F8A" w:rsidRPr="006016F0" w:rsidRDefault="002E3F8A" w:rsidP="002E3F8A">
      <w:pPr>
        <w:pStyle w:val="3"/>
        <w:ind w:firstLine="420"/>
      </w:pPr>
      <w:r>
        <w:rPr>
          <w:rFonts w:hint="eastAsia"/>
        </w:rPr>
        <w:t>合并的冲突</w:t>
      </w:r>
    </w:p>
    <w:p w14:paraId="19C059AF" w14:textId="23776C9D" w:rsidR="00F7242C" w:rsidRDefault="00814EAA" w:rsidP="000A5631">
      <w:pPr>
        <w:tabs>
          <w:tab w:val="left" w:pos="3828"/>
        </w:tabs>
        <w:ind w:firstLine="420"/>
      </w:pPr>
      <w:r>
        <w:rPr>
          <w:rFonts w:hint="eastAsia"/>
        </w:rPr>
        <w:t>pad</w:t>
      </w:r>
      <w:r>
        <w:rPr>
          <w:rFonts w:hint="eastAsia"/>
        </w:rPr>
        <w:t>分支进行了修改</w:t>
      </w:r>
    </w:p>
    <w:p w14:paraId="378E826D" w14:textId="071ED8CF" w:rsidR="00453CBF" w:rsidRDefault="00453CBF" w:rsidP="000A5631">
      <w:pPr>
        <w:tabs>
          <w:tab w:val="left" w:pos="3828"/>
        </w:tabs>
        <w:ind w:firstLine="420"/>
      </w:pPr>
      <w:r>
        <w:rPr>
          <w:rFonts w:hint="eastAsia"/>
        </w:rPr>
        <w:t>master</w:t>
      </w:r>
      <w:r>
        <w:t xml:space="preserve"> </w:t>
      </w:r>
      <w:r>
        <w:rPr>
          <w:rFonts w:hint="eastAsia"/>
        </w:rPr>
        <w:t>分支进行了修改</w:t>
      </w:r>
    </w:p>
    <w:p w14:paraId="4570438F" w14:textId="10C13438" w:rsidR="00C7723B" w:rsidRDefault="00EF5C23" w:rsidP="000A5631">
      <w:pPr>
        <w:tabs>
          <w:tab w:val="left" w:pos="3828"/>
        </w:tabs>
        <w:ind w:firstLine="420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C7723B">
        <w:rPr>
          <w:rFonts w:hint="eastAsia"/>
        </w:rPr>
        <w:t>执行分支合并操作</w:t>
      </w:r>
      <w:r w:rsidR="00C7723B">
        <w:rPr>
          <w:rFonts w:hint="eastAsia"/>
        </w:rPr>
        <w:t>:</w:t>
      </w:r>
      <w:r w:rsidR="00C7723B">
        <w:t xml:space="preserve">git merge </w:t>
      </w:r>
      <w:r w:rsidR="00050586">
        <w:t>master</w:t>
      </w:r>
    </w:p>
    <w:p w14:paraId="0D25A6EE" w14:textId="01B37D68" w:rsidR="00F86937" w:rsidRPr="007E3787" w:rsidRDefault="00F86937" w:rsidP="000A5631">
      <w:pPr>
        <w:tabs>
          <w:tab w:val="left" w:pos="3828"/>
        </w:tabs>
        <w:ind w:firstLine="420"/>
        <w:rPr>
          <w:u w:val="single"/>
        </w:rPr>
      </w:pPr>
      <w:r w:rsidRPr="007E3787">
        <w:rPr>
          <w:rFonts w:hint="eastAsia"/>
          <w:u w:val="single"/>
        </w:rPr>
        <w:t>需要手动去合并文件。</w:t>
      </w:r>
    </w:p>
    <w:p w14:paraId="6880A5B5" w14:textId="792375D3" w:rsidR="00050586" w:rsidRDefault="00050586" w:rsidP="000A5631">
      <w:pPr>
        <w:tabs>
          <w:tab w:val="left" w:pos="3828"/>
        </w:tabs>
        <w:ind w:firstLine="420"/>
      </w:pPr>
      <w:r>
        <w:rPr>
          <w:noProof/>
        </w:rPr>
        <w:drawing>
          <wp:inline distT="0" distB="0" distL="0" distR="0" wp14:anchorId="574CF28C" wp14:editId="3E01DACC">
            <wp:extent cx="4671465" cy="754445"/>
            <wp:effectExtent l="0" t="0" r="0" b="762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9C1DB" w14:textId="6EEBDF4A" w:rsidR="00492C7D" w:rsidRDefault="007653F6" w:rsidP="000A5631">
      <w:pPr>
        <w:tabs>
          <w:tab w:val="left" w:pos="3828"/>
        </w:tabs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7E3787">
        <w:rPr>
          <w:rFonts w:hint="eastAsia"/>
        </w:rPr>
        <w:t>手动去修改文件</w:t>
      </w:r>
      <w:r w:rsidR="00290E60">
        <w:rPr>
          <w:rFonts w:hint="eastAsia"/>
        </w:rPr>
        <w:t>，合并和两个分支修改的内容同时添加到文件中，有我们自己去修改文件。</w:t>
      </w:r>
      <w:r w:rsidR="00492C7D">
        <w:tab/>
      </w:r>
    </w:p>
    <w:p w14:paraId="7AE5694C" w14:textId="77777777" w:rsidR="007A19D5" w:rsidRDefault="00290E60" w:rsidP="000A5631">
      <w:pPr>
        <w:tabs>
          <w:tab w:val="left" w:pos="3828"/>
        </w:tabs>
        <w:ind w:firstLine="420"/>
      </w:pPr>
      <w:r>
        <w:rPr>
          <w:noProof/>
        </w:rPr>
        <w:drawing>
          <wp:inline distT="0" distB="0" distL="0" distR="0" wp14:anchorId="39723FD4" wp14:editId="6F077B8F">
            <wp:extent cx="4099915" cy="1143099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56013" w14:textId="77777777" w:rsidR="007A19D5" w:rsidRDefault="007A19D5" w:rsidP="000A5631">
      <w:pPr>
        <w:tabs>
          <w:tab w:val="left" w:pos="3828"/>
        </w:tabs>
        <w:ind w:firstLine="420"/>
      </w:pPr>
    </w:p>
    <w:p w14:paraId="0AAFB5FF" w14:textId="3B7388E1" w:rsidR="00B34BFE" w:rsidRDefault="00F32CA6" w:rsidP="000A5631">
      <w:pPr>
        <w:tabs>
          <w:tab w:val="left" w:pos="3828"/>
        </w:tabs>
        <w:ind w:firstLine="420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7A19D5">
        <w:rPr>
          <w:rFonts w:hint="eastAsia"/>
        </w:rPr>
        <w:t>使用命令：</w:t>
      </w:r>
      <w:r w:rsidR="007A19D5">
        <w:rPr>
          <w:rFonts w:hint="eastAsia"/>
        </w:rPr>
        <w:t>git</w:t>
      </w:r>
      <w:r w:rsidR="007A19D5">
        <w:t xml:space="preserve"> </w:t>
      </w:r>
      <w:r w:rsidR="007A19D5">
        <w:rPr>
          <w:rFonts w:hint="eastAsia"/>
        </w:rPr>
        <w:t>commit</w:t>
      </w:r>
      <w:r w:rsidR="007A19D5">
        <w:t xml:space="preserve"> </w:t>
      </w:r>
      <w:r w:rsidR="00357831">
        <w:t>-m “</w:t>
      </w:r>
      <w:r w:rsidR="00357831">
        <w:rPr>
          <w:rFonts w:hint="eastAsia"/>
        </w:rPr>
        <w:t>提交描述</w:t>
      </w:r>
      <w:r w:rsidR="00357831">
        <w:t>”</w:t>
      </w:r>
      <w:r w:rsidR="00B34BFE">
        <w:t xml:space="preserve">  </w:t>
      </w:r>
    </w:p>
    <w:p w14:paraId="37CDE8DD" w14:textId="77777777" w:rsidR="004949E9" w:rsidRDefault="00B34BFE" w:rsidP="000A5631">
      <w:pPr>
        <w:tabs>
          <w:tab w:val="left" w:pos="3828"/>
        </w:tabs>
        <w:ind w:firstLine="420"/>
      </w:pPr>
      <w:r>
        <w:rPr>
          <w:rFonts w:hint="eastAsia"/>
        </w:rPr>
        <w:t>注：不需要去</w:t>
      </w:r>
      <w:r w:rsidR="007F7E78">
        <w:rPr>
          <w:rFonts w:hint="eastAsia"/>
        </w:rPr>
        <w:t>添加文件名字</w:t>
      </w:r>
    </w:p>
    <w:p w14:paraId="3940A6A1" w14:textId="52672B65" w:rsidR="00492C7D" w:rsidRDefault="001A2D87" w:rsidP="000A5631">
      <w:pPr>
        <w:tabs>
          <w:tab w:val="left" w:pos="3828"/>
        </w:tabs>
        <w:ind w:firstLine="420"/>
      </w:pPr>
      <w:r>
        <w:rPr>
          <w:noProof/>
        </w:rPr>
        <w:drawing>
          <wp:inline distT="0" distB="0" distL="0" distR="0" wp14:anchorId="5AF8AC77" wp14:editId="10FD24DB">
            <wp:extent cx="3939881" cy="327688"/>
            <wp:effectExtent l="0" t="0" r="381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AD7">
        <w:br/>
      </w:r>
    </w:p>
    <w:p w14:paraId="29B392DF" w14:textId="5F3C1810" w:rsidR="00D9654E" w:rsidRDefault="00304BA6" w:rsidP="00304BA6">
      <w:pPr>
        <w:pStyle w:val="2"/>
      </w:pPr>
      <w:r>
        <w:rPr>
          <w:rFonts w:hint="eastAsia"/>
        </w:rPr>
        <w:t>git</w:t>
      </w:r>
      <w:r>
        <w:rPr>
          <w:rFonts w:hint="eastAsia"/>
        </w:rPr>
        <w:t>的基本原理</w:t>
      </w:r>
    </w:p>
    <w:p w14:paraId="1F73F51C" w14:textId="622E8ECB" w:rsidR="002E0250" w:rsidRDefault="002E0250" w:rsidP="002E0250">
      <w:pPr>
        <w:pStyle w:val="2"/>
      </w:pPr>
      <w:r>
        <w:rPr>
          <w:rFonts w:hint="eastAsia"/>
        </w:rPr>
        <w:t>git</w:t>
      </w:r>
      <w:r>
        <w:rPr>
          <w:rFonts w:hint="eastAsia"/>
        </w:rPr>
        <w:t>远程仓库</w:t>
      </w:r>
    </w:p>
    <w:p w14:paraId="2F28EA92" w14:textId="1CF55E14" w:rsidR="00FC7F71" w:rsidRPr="00FC7F71" w:rsidRDefault="00FC7F71" w:rsidP="00FC7F71">
      <w:pPr>
        <w:pStyle w:val="3"/>
        <w:ind w:firstLine="420"/>
      </w:pPr>
      <w:r>
        <w:rPr>
          <w:rFonts w:hint="eastAsia"/>
        </w:rPr>
        <w:t>创建远程仓库</w:t>
      </w:r>
    </w:p>
    <w:p w14:paraId="1394F070" w14:textId="50C75FDD" w:rsidR="00375366" w:rsidRPr="00375366" w:rsidRDefault="00FC7F71" w:rsidP="00375366">
      <w:pPr>
        <w:ind w:firstLine="420"/>
      </w:pPr>
      <w:r>
        <w:rPr>
          <w:noProof/>
        </w:rPr>
        <w:drawing>
          <wp:inline distT="0" distB="0" distL="0" distR="0" wp14:anchorId="65BFAD4A" wp14:editId="7E38C01A">
            <wp:extent cx="5274310" cy="4291330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7333" w14:textId="7CF4D7EF" w:rsidR="00057801" w:rsidRDefault="00AA4981" w:rsidP="00A260BC">
      <w:pPr>
        <w:pStyle w:val="3"/>
        <w:ind w:firstLine="420"/>
      </w:pPr>
      <w:r>
        <w:rPr>
          <w:rFonts w:hint="eastAsia"/>
        </w:rPr>
        <w:t>在本地中创建远程仓库别名</w:t>
      </w:r>
    </w:p>
    <w:p w14:paraId="58B0ABD7" w14:textId="6A9DFB9A" w:rsidR="008A13D5" w:rsidRDefault="00A332A7" w:rsidP="00A332A7">
      <w:pPr>
        <w:ind w:firstLine="420"/>
      </w:pPr>
      <w:r>
        <w:t>git remote -v</w:t>
      </w:r>
      <w:r w:rsidR="00DB4AAF">
        <w:t xml:space="preserve"> </w:t>
      </w:r>
      <w:r w:rsidR="00DB4AAF">
        <w:rPr>
          <w:rFonts w:hint="eastAsia"/>
        </w:rPr>
        <w:t>查看</w:t>
      </w:r>
      <w:r w:rsidR="00786FEC">
        <w:rPr>
          <w:rFonts w:hint="eastAsia"/>
        </w:rPr>
        <w:t>当前本地仓库</w:t>
      </w:r>
      <w:r w:rsidR="008A2DE3">
        <w:rPr>
          <w:rFonts w:hint="eastAsia"/>
        </w:rPr>
        <w:t>关联的</w:t>
      </w:r>
      <w:r w:rsidR="00DB4AAF">
        <w:rPr>
          <w:rFonts w:hint="eastAsia"/>
        </w:rPr>
        <w:t>的远程</w:t>
      </w:r>
      <w:r w:rsidR="008A13D5">
        <w:rPr>
          <w:rFonts w:hint="eastAsia"/>
        </w:rPr>
        <w:t>仓库</w:t>
      </w:r>
    </w:p>
    <w:p w14:paraId="4BB4BE0F" w14:textId="0BE74C3E" w:rsidR="00A61CCA" w:rsidRDefault="00A61CCA" w:rsidP="00A332A7">
      <w:pPr>
        <w:ind w:firstLine="420"/>
      </w:pPr>
      <w:r>
        <w:rPr>
          <w:noProof/>
        </w:rPr>
        <w:drawing>
          <wp:inline distT="0" distB="0" distL="0" distR="0" wp14:anchorId="4485FAD9" wp14:editId="62F5237B">
            <wp:extent cx="4922947" cy="967824"/>
            <wp:effectExtent l="0" t="0" r="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1BCAC" w14:textId="6532A451" w:rsidR="00A61CCA" w:rsidRDefault="00A61CCA" w:rsidP="00A61CCA">
      <w:pPr>
        <w:pStyle w:val="3"/>
        <w:ind w:firstLine="420"/>
      </w:pPr>
      <w:r>
        <w:rPr>
          <w:rFonts w:hint="eastAsia"/>
        </w:rPr>
        <w:t>推送本地仓库</w:t>
      </w:r>
    </w:p>
    <w:p w14:paraId="62D6ABB6" w14:textId="6154FBC6" w:rsidR="00A61CCA" w:rsidRDefault="00A61CCA" w:rsidP="00A61CCA">
      <w:pPr>
        <w:ind w:firstLine="420"/>
      </w:pPr>
      <w:r>
        <w:rPr>
          <w:rFonts w:hint="eastAsia"/>
        </w:rPr>
        <w:t>命令</w:t>
      </w:r>
      <w:r>
        <w:t xml:space="preserve">:git push origin master </w:t>
      </w:r>
      <w:r w:rsidR="006532F1">
        <w:t>,</w:t>
      </w:r>
      <w:r w:rsidR="006532F1">
        <w:rPr>
          <w:rFonts w:hint="eastAsia"/>
        </w:rPr>
        <w:t>推送</w:t>
      </w:r>
      <w:r w:rsidR="000928B5">
        <w:t xml:space="preserve">origin </w:t>
      </w:r>
      <w:r w:rsidR="000928B5">
        <w:rPr>
          <w:rFonts w:hint="eastAsia"/>
        </w:rPr>
        <w:t>的</w:t>
      </w:r>
      <w:r w:rsidR="006532F1">
        <w:rPr>
          <w:rFonts w:hint="eastAsia"/>
        </w:rPr>
        <w:t>master</w:t>
      </w:r>
      <w:r w:rsidR="006532F1">
        <w:rPr>
          <w:rFonts w:hint="eastAsia"/>
        </w:rPr>
        <w:t>分支</w:t>
      </w:r>
      <w:r w:rsidR="0046559F">
        <w:rPr>
          <w:rFonts w:hint="eastAsia"/>
        </w:rPr>
        <w:t>。</w:t>
      </w:r>
    </w:p>
    <w:p w14:paraId="5062C47F" w14:textId="048E54E6" w:rsidR="00B37078" w:rsidRPr="00A61CCA" w:rsidRDefault="00B37078" w:rsidP="00A61CCA">
      <w:pPr>
        <w:ind w:firstLine="420"/>
      </w:pPr>
      <w:r>
        <w:rPr>
          <w:noProof/>
        </w:rPr>
        <w:drawing>
          <wp:inline distT="0" distB="0" distL="0" distR="0" wp14:anchorId="635BB46C" wp14:editId="50258E44">
            <wp:extent cx="4229467" cy="1104996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EFE00" w14:textId="4AA4D29A" w:rsidR="00A75973" w:rsidRDefault="00A75973" w:rsidP="000A5631">
      <w:pPr>
        <w:tabs>
          <w:tab w:val="left" w:pos="3828"/>
        </w:tabs>
        <w:ind w:firstLine="420"/>
      </w:pPr>
    </w:p>
    <w:p w14:paraId="2DCD9B57" w14:textId="2262C868" w:rsidR="00A4693F" w:rsidRDefault="00B37078" w:rsidP="00115913">
      <w:pPr>
        <w:ind w:firstLine="420"/>
      </w:pPr>
      <w:r>
        <w:rPr>
          <w:noProof/>
        </w:rPr>
        <w:drawing>
          <wp:inline distT="0" distB="0" distL="0" distR="0" wp14:anchorId="2A31A9C3" wp14:editId="6D4F9DBA">
            <wp:extent cx="5274310" cy="2158365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EFD8C" w14:textId="4E41AD70" w:rsidR="00B37078" w:rsidRDefault="00B37078" w:rsidP="00115913">
      <w:pPr>
        <w:ind w:firstLine="420"/>
      </w:pPr>
    </w:p>
    <w:p w14:paraId="58B4DA68" w14:textId="77777777" w:rsidR="00002693" w:rsidRDefault="008D353E" w:rsidP="00002693">
      <w:pPr>
        <w:pStyle w:val="3"/>
        <w:ind w:firstLine="420"/>
      </w:pPr>
      <w:r>
        <w:rPr>
          <w:rFonts w:hint="eastAsia"/>
        </w:rPr>
        <w:t>从远程仓库中去拉去文件</w:t>
      </w:r>
    </w:p>
    <w:p w14:paraId="1C662C7C" w14:textId="0DB44B2E" w:rsidR="008D353E" w:rsidRDefault="000846FF" w:rsidP="008E5AAC">
      <w:pPr>
        <w:ind w:firstLine="420"/>
        <w:jc w:val="center"/>
      </w:pPr>
      <w:r>
        <w:br/>
      </w:r>
      <w:r>
        <w:rPr>
          <w:noProof/>
        </w:rPr>
        <w:drawing>
          <wp:inline distT="0" distB="0" distL="0" distR="0" wp14:anchorId="7107E5ED" wp14:editId="5606B01F">
            <wp:extent cx="4320000" cy="2984888"/>
            <wp:effectExtent l="0" t="0" r="4445" b="635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984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A2018" w14:textId="32314E3B" w:rsidR="008D353E" w:rsidRDefault="008D353E" w:rsidP="008D353E">
      <w:pPr>
        <w:ind w:firstLine="420"/>
      </w:pPr>
      <w:r>
        <w:rPr>
          <w:rFonts w:hint="eastAsia"/>
        </w:rPr>
        <w:t>命令：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clone</w:t>
      </w:r>
      <w:r>
        <w:t xml:space="preserve"> </w:t>
      </w:r>
      <w:r>
        <w:rPr>
          <w:rFonts w:hint="eastAsia"/>
        </w:rPr>
        <w:t>仓库的</w:t>
      </w:r>
      <w:r w:rsidR="00D967AB">
        <w:rPr>
          <w:rFonts w:hint="eastAsia"/>
        </w:rPr>
        <w:t>位置</w:t>
      </w:r>
    </w:p>
    <w:p w14:paraId="2892FD16" w14:textId="4AB604D8" w:rsidR="00007DAA" w:rsidRDefault="00007DAA" w:rsidP="008D353E">
      <w:pPr>
        <w:ind w:firstLine="420"/>
      </w:pPr>
      <w:r>
        <w:rPr>
          <w:rFonts w:hint="eastAsia"/>
        </w:rPr>
        <w:t>克隆命令的效果</w:t>
      </w:r>
    </w:p>
    <w:p w14:paraId="43E4BDB1" w14:textId="23500694" w:rsidR="0074799A" w:rsidRDefault="0074799A" w:rsidP="008D353E">
      <w:pPr>
        <w:ind w:firstLine="420"/>
      </w:pPr>
      <w:r>
        <w:tab/>
        <w:t>1</w:t>
      </w:r>
      <w:r>
        <w:rPr>
          <w:rFonts w:hint="eastAsia"/>
        </w:rPr>
        <w:t>、</w:t>
      </w:r>
      <w:r w:rsidR="00F26B0D">
        <w:rPr>
          <w:rFonts w:hint="eastAsia"/>
        </w:rPr>
        <w:t>完整</w:t>
      </w:r>
      <w:r>
        <w:rPr>
          <w:rFonts w:hint="eastAsia"/>
        </w:rPr>
        <w:t>的把远程库下载到本地</w:t>
      </w:r>
    </w:p>
    <w:p w14:paraId="792A2F5F" w14:textId="5D2AA858" w:rsidR="00F26B0D" w:rsidRDefault="00F26B0D" w:rsidP="008D353E">
      <w:pPr>
        <w:ind w:firstLine="420"/>
      </w:pPr>
      <w:r>
        <w:tab/>
        <w:t>2</w:t>
      </w:r>
      <w:r>
        <w:rPr>
          <w:rFonts w:hint="eastAsia"/>
        </w:rPr>
        <w:t>、</w:t>
      </w:r>
      <w:r w:rsidR="00493880">
        <w:rPr>
          <w:rFonts w:hint="eastAsia"/>
        </w:rPr>
        <w:t>创建</w:t>
      </w:r>
      <w:r w:rsidR="00493880">
        <w:rPr>
          <w:rFonts w:hint="eastAsia"/>
        </w:rPr>
        <w:t>origin</w:t>
      </w:r>
      <w:r w:rsidR="00493880">
        <w:rPr>
          <w:rFonts w:hint="eastAsia"/>
        </w:rPr>
        <w:t>远程仓库的地址别</w:t>
      </w:r>
      <w:r w:rsidR="002B3654">
        <w:rPr>
          <w:rFonts w:hint="eastAsia"/>
        </w:rPr>
        <w:t>名</w:t>
      </w:r>
    </w:p>
    <w:p w14:paraId="488923DE" w14:textId="6C454F77" w:rsidR="00746783" w:rsidRPr="008D353E" w:rsidRDefault="00746783" w:rsidP="008D353E">
      <w:pPr>
        <w:ind w:firstLine="420"/>
      </w:pPr>
      <w:r>
        <w:tab/>
        <w:t>3</w:t>
      </w:r>
      <w:r>
        <w:rPr>
          <w:rFonts w:hint="eastAsia"/>
        </w:rPr>
        <w:t>、初始化本地库。</w:t>
      </w:r>
    </w:p>
    <w:p w14:paraId="723DE823" w14:textId="32CC3EE0" w:rsidR="008D353E" w:rsidRDefault="008D353E" w:rsidP="008D353E">
      <w:pPr>
        <w:ind w:firstLine="420"/>
      </w:pPr>
      <w:r>
        <w:rPr>
          <w:noProof/>
        </w:rPr>
        <w:drawing>
          <wp:inline distT="0" distB="0" distL="0" distR="0" wp14:anchorId="6BBEFFD8" wp14:editId="1969F011">
            <wp:extent cx="4473328" cy="998307"/>
            <wp:effectExtent l="0" t="0" r="381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4EC6B" w14:textId="4C3EA4EE" w:rsidR="008E5AAC" w:rsidRDefault="008E5AAC" w:rsidP="008D353E">
      <w:pPr>
        <w:ind w:firstLine="420"/>
      </w:pPr>
    </w:p>
    <w:p w14:paraId="1A4A130F" w14:textId="26C9DCB3" w:rsidR="008E5AAC" w:rsidRDefault="008E5AAC" w:rsidP="008D353E">
      <w:pPr>
        <w:ind w:firstLine="420"/>
      </w:pPr>
    </w:p>
    <w:p w14:paraId="61D94D17" w14:textId="4E20B689" w:rsidR="00466C31" w:rsidRDefault="008E5AAC" w:rsidP="008D353E">
      <w:pPr>
        <w:ind w:firstLine="420"/>
      </w:pPr>
      <w:r>
        <w:rPr>
          <w:rFonts w:hint="eastAsia"/>
        </w:rPr>
        <w:t>令狐冲去将自己克隆修改的内容推给岳不群</w:t>
      </w:r>
      <w:r w:rsidR="00032507">
        <w:rPr>
          <w:rFonts w:hint="eastAsia"/>
        </w:rPr>
        <w:t>，会报错。因为没有权限</w:t>
      </w:r>
      <w:r w:rsidR="005055AB">
        <w:rPr>
          <w:rFonts w:hint="eastAsia"/>
        </w:rPr>
        <w:t>。</w:t>
      </w:r>
    </w:p>
    <w:p w14:paraId="1114B510" w14:textId="01F3E92C" w:rsidR="00353E95" w:rsidRDefault="00466C31" w:rsidP="008D353E">
      <w:pPr>
        <w:ind w:firstLine="420"/>
      </w:pPr>
      <w:r>
        <w:rPr>
          <w:noProof/>
        </w:rPr>
        <w:drawing>
          <wp:inline distT="0" distB="0" distL="0" distR="0" wp14:anchorId="3BFB34BB" wp14:editId="19C69EA0">
            <wp:extent cx="5274310" cy="525145"/>
            <wp:effectExtent l="0" t="0" r="2540" b="825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4DB7C" w14:textId="77777777" w:rsidR="00E92B2C" w:rsidRDefault="00E92B2C" w:rsidP="008D353E">
      <w:pPr>
        <w:ind w:firstLine="420"/>
      </w:pPr>
    </w:p>
    <w:p w14:paraId="1F097634" w14:textId="17ACF2C5" w:rsidR="009A4087" w:rsidRDefault="009A4087" w:rsidP="00CE47C5">
      <w:pPr>
        <w:ind w:firstLine="420"/>
      </w:pPr>
      <w:r>
        <w:rPr>
          <w:rFonts w:hint="eastAsia"/>
        </w:rPr>
        <w:t>邀请加入团队。</w:t>
      </w:r>
    </w:p>
    <w:p w14:paraId="7BFAC590" w14:textId="5E7A1F38" w:rsidR="00CE47C5" w:rsidRDefault="00CE47C5" w:rsidP="00FB6164">
      <w:pPr>
        <w:ind w:firstLine="420"/>
      </w:pPr>
    </w:p>
    <w:p w14:paraId="0E0C9591" w14:textId="13D29693" w:rsidR="00CE47C5" w:rsidRDefault="00CE47C5" w:rsidP="00FB6164">
      <w:pPr>
        <w:ind w:firstLine="420"/>
      </w:pPr>
    </w:p>
    <w:p w14:paraId="10E7300A" w14:textId="014032EC" w:rsidR="00CE47C5" w:rsidRDefault="00CE47C5" w:rsidP="00CE47C5">
      <w:pPr>
        <w:pStyle w:val="3"/>
        <w:ind w:firstLine="420"/>
      </w:pPr>
      <w:r>
        <w:rPr>
          <w:rFonts w:hint="eastAsia"/>
        </w:rPr>
        <w:t>拉去别的成员修改后的文件</w:t>
      </w:r>
    </w:p>
    <w:p w14:paraId="5378A1B0" w14:textId="0E5A8543" w:rsidR="007A5694" w:rsidRDefault="0048132B" w:rsidP="00CE47C5">
      <w:pPr>
        <w:ind w:firstLine="420"/>
      </w:pPr>
      <w:r>
        <w:rPr>
          <w:rFonts w:hint="eastAsia"/>
        </w:rPr>
        <w:t>命令</w:t>
      </w:r>
    </w:p>
    <w:p w14:paraId="41B7053A" w14:textId="6AB2366A" w:rsidR="00C0243E" w:rsidRDefault="00C0243E" w:rsidP="00CE47C5">
      <w:pPr>
        <w:ind w:firstLine="420"/>
      </w:pPr>
      <w:r>
        <w:tab/>
      </w:r>
      <w:r>
        <w:rPr>
          <w:rFonts w:hint="eastAsia"/>
        </w:rPr>
        <w:t>pull</w:t>
      </w:r>
      <w:r>
        <w:t>=</w:t>
      </w:r>
      <w:proofErr w:type="spellStart"/>
      <w:r>
        <w:t>fetch+merge</w:t>
      </w:r>
      <w:proofErr w:type="spellEnd"/>
    </w:p>
    <w:p w14:paraId="51DE6BF4" w14:textId="327CB335" w:rsidR="007140BA" w:rsidRDefault="007140BA" w:rsidP="00CE47C5">
      <w:pPr>
        <w:ind w:firstLine="420"/>
      </w:pPr>
      <w:r>
        <w:tab/>
        <w:t>git fetch [</w:t>
      </w:r>
      <w:r>
        <w:rPr>
          <w:rFonts w:hint="eastAsia"/>
        </w:rPr>
        <w:t>远程仓库的别名</w:t>
      </w:r>
      <w:r>
        <w:t>][</w:t>
      </w:r>
      <w:r w:rsidR="0036296A">
        <w:rPr>
          <w:rFonts w:hint="eastAsia"/>
        </w:rPr>
        <w:t>远程分支名</w:t>
      </w:r>
      <w:r>
        <w:t>]</w:t>
      </w:r>
    </w:p>
    <w:p w14:paraId="74F3CDD2" w14:textId="4CD71599" w:rsidR="008E26D3" w:rsidRDefault="008E26D3" w:rsidP="00CE47C5">
      <w:pPr>
        <w:ind w:firstLine="420"/>
      </w:pPr>
      <w:r>
        <w:tab/>
        <w:t xml:space="preserve">git </w:t>
      </w:r>
      <w:r w:rsidR="009E2B9E">
        <w:rPr>
          <w:rFonts w:hint="eastAsia"/>
        </w:rPr>
        <w:t>merge</w:t>
      </w:r>
      <w:r>
        <w:t>[</w:t>
      </w:r>
      <w:r>
        <w:rPr>
          <w:rFonts w:hint="eastAsia"/>
        </w:rPr>
        <w:t>远程仓库</w:t>
      </w:r>
      <w:r w:rsidR="00D92E06">
        <w:rPr>
          <w:rFonts w:hint="eastAsia"/>
        </w:rPr>
        <w:t>地址</w:t>
      </w:r>
      <w:r>
        <w:rPr>
          <w:rFonts w:hint="eastAsia"/>
        </w:rPr>
        <w:t>别名</w:t>
      </w:r>
      <w:r w:rsidR="003E79AF">
        <w:rPr>
          <w:rFonts w:hint="eastAsia"/>
        </w:rPr>
        <w:t>/</w:t>
      </w:r>
      <w:r>
        <w:rPr>
          <w:rFonts w:hint="eastAsia"/>
        </w:rPr>
        <w:t>远程分支名</w:t>
      </w:r>
      <w:r>
        <w:t>]</w:t>
      </w:r>
    </w:p>
    <w:p w14:paraId="543629DB" w14:textId="089F8556" w:rsidR="00FC75BB" w:rsidRDefault="00FC75BB" w:rsidP="003F051E">
      <w:pPr>
        <w:tabs>
          <w:tab w:val="left" w:pos="3720"/>
        </w:tabs>
        <w:ind w:firstLine="420"/>
      </w:pPr>
      <w:r>
        <w:rPr>
          <w:rFonts w:hint="eastAsia"/>
        </w:rPr>
        <w:t>相当于</w:t>
      </w:r>
      <w:r>
        <w:rPr>
          <w:rFonts w:hint="eastAsia"/>
        </w:rPr>
        <w:t xml:space="preserve"> </w:t>
      </w:r>
      <w:r>
        <w:t>fetch</w:t>
      </w:r>
      <w:r>
        <w:rPr>
          <w:rFonts w:hint="eastAsia"/>
        </w:rPr>
        <w:t>，</w:t>
      </w:r>
      <w:r>
        <w:rPr>
          <w:rFonts w:hint="eastAsia"/>
        </w:rPr>
        <w:t>merge</w:t>
      </w:r>
      <w:r w:rsidR="00C24FC3">
        <w:rPr>
          <w:rFonts w:hint="eastAsia"/>
        </w:rPr>
        <w:t>操作。</w:t>
      </w:r>
      <w:r w:rsidR="003F051E">
        <w:tab/>
      </w:r>
    </w:p>
    <w:p w14:paraId="6555DD9D" w14:textId="6A49A7D2" w:rsidR="00E72FF6" w:rsidRDefault="00E72FF6" w:rsidP="00CE47C5">
      <w:pPr>
        <w:ind w:firstLine="420"/>
      </w:pPr>
      <w:r>
        <w:rPr>
          <w:rFonts w:hint="eastAsia"/>
        </w:rPr>
        <w:t>fetch</w:t>
      </w:r>
      <w:r>
        <w:rPr>
          <w:rFonts w:hint="eastAsia"/>
        </w:rPr>
        <w:t>从云端</w:t>
      </w:r>
      <w:r w:rsidR="002328B0">
        <w:rPr>
          <w:rFonts w:hint="eastAsia"/>
        </w:rPr>
        <w:t>拉取</w:t>
      </w:r>
      <w:r w:rsidR="00DF4B14">
        <w:rPr>
          <w:rFonts w:hint="eastAsia"/>
        </w:rPr>
        <w:t>内容</w:t>
      </w:r>
      <w:r w:rsidR="00C35DC7">
        <w:rPr>
          <w:rFonts w:hint="eastAsia"/>
        </w:rPr>
        <w:t>。</w:t>
      </w:r>
    </w:p>
    <w:p w14:paraId="4BD8A827" w14:textId="2C7C9CE6" w:rsidR="00B66C04" w:rsidRPr="00CE47C5" w:rsidRDefault="00E72FF6" w:rsidP="00CE47C5">
      <w:pPr>
        <w:ind w:firstLine="420"/>
      </w:pPr>
      <w:r>
        <w:rPr>
          <w:noProof/>
        </w:rPr>
        <w:drawing>
          <wp:inline distT="0" distB="0" distL="0" distR="0" wp14:anchorId="439BF96C" wp14:editId="51BC8437">
            <wp:extent cx="4488569" cy="1272650"/>
            <wp:effectExtent l="0" t="0" r="7620" b="381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88569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17B8" w14:textId="141CC0D7" w:rsidR="00FB6164" w:rsidRDefault="002928B9" w:rsidP="008D353E">
      <w:pPr>
        <w:ind w:firstLine="420"/>
      </w:pPr>
      <w:r>
        <w:rPr>
          <w:rFonts w:hint="eastAsia"/>
        </w:rPr>
        <w:t>此时的内容还有没合并</w:t>
      </w:r>
    </w:p>
    <w:p w14:paraId="2E1EACB5" w14:textId="293F8DF9" w:rsidR="002928B9" w:rsidRDefault="002928B9" w:rsidP="008D353E">
      <w:pPr>
        <w:ind w:firstLine="420"/>
      </w:pPr>
      <w:r>
        <w:rPr>
          <w:noProof/>
        </w:rPr>
        <w:drawing>
          <wp:inline distT="0" distB="0" distL="0" distR="0" wp14:anchorId="3F008F90" wp14:editId="1390511F">
            <wp:extent cx="3612193" cy="457240"/>
            <wp:effectExtent l="0" t="0" r="762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12193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4794" w14:textId="0B2245BF" w:rsidR="002928B9" w:rsidRDefault="00EF716F" w:rsidP="008D353E">
      <w:pPr>
        <w:ind w:firstLine="420"/>
      </w:pPr>
      <w:r>
        <w:rPr>
          <w:rFonts w:hint="eastAsia"/>
        </w:rPr>
        <w:t>查看将要被合并的分支</w:t>
      </w:r>
    </w:p>
    <w:p w14:paraId="2E8C7D43" w14:textId="259632C2" w:rsidR="00EF716F" w:rsidRDefault="00EF716F" w:rsidP="008D353E">
      <w:pPr>
        <w:ind w:firstLine="420"/>
      </w:pPr>
      <w:r>
        <w:rPr>
          <w:noProof/>
        </w:rPr>
        <w:drawing>
          <wp:inline distT="0" distB="0" distL="0" distR="0" wp14:anchorId="6C9CEEFF" wp14:editId="5B899F33">
            <wp:extent cx="5220152" cy="1615580"/>
            <wp:effectExtent l="0" t="0" r="0" b="381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FA98" w14:textId="49D4964E" w:rsidR="00CB24FD" w:rsidRDefault="00CB24FD" w:rsidP="008D353E">
      <w:pPr>
        <w:ind w:firstLine="420"/>
      </w:pPr>
      <w:r>
        <w:rPr>
          <w:noProof/>
        </w:rPr>
        <w:drawing>
          <wp:inline distT="0" distB="0" distL="0" distR="0" wp14:anchorId="51B8042B" wp14:editId="1B84CA54">
            <wp:extent cx="4298052" cy="586791"/>
            <wp:effectExtent l="0" t="0" r="7620" b="381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71489" w14:textId="53003028" w:rsidR="00CB24FD" w:rsidRDefault="00CB24FD" w:rsidP="008D353E">
      <w:pPr>
        <w:ind w:firstLine="420"/>
      </w:pPr>
    </w:p>
    <w:p w14:paraId="49444C31" w14:textId="77777777" w:rsidR="00CB24FD" w:rsidRDefault="00CB24FD" w:rsidP="008D353E">
      <w:pPr>
        <w:ind w:firstLine="420"/>
      </w:pPr>
    </w:p>
    <w:p w14:paraId="2D2DC961" w14:textId="5C2BCF96" w:rsidR="00EF716F" w:rsidRDefault="00EF716F" w:rsidP="00EF716F">
      <w:pPr>
        <w:ind w:firstLine="420"/>
      </w:pPr>
      <w:r>
        <w:rPr>
          <w:rFonts w:hint="eastAsia"/>
        </w:rPr>
        <w:t>使用</w:t>
      </w:r>
      <w:r>
        <w:rPr>
          <w:rFonts w:hint="eastAsia"/>
        </w:rPr>
        <w:t>merger</w:t>
      </w:r>
      <w:r>
        <w:rPr>
          <w:rFonts w:hint="eastAsia"/>
        </w:rPr>
        <w:t>命令将修改和主分支合并。</w:t>
      </w:r>
    </w:p>
    <w:p w14:paraId="17C79AE4" w14:textId="4EC1438D" w:rsidR="00CB24FD" w:rsidRDefault="00CB24FD" w:rsidP="00EF716F">
      <w:pPr>
        <w:ind w:firstLine="420"/>
      </w:pPr>
      <w:r>
        <w:rPr>
          <w:noProof/>
        </w:rPr>
        <w:drawing>
          <wp:inline distT="0" distB="0" distL="0" distR="0" wp14:anchorId="6AF9E21D" wp14:editId="0F645944">
            <wp:extent cx="4610500" cy="2080440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579B" w14:textId="77777777" w:rsidR="00E848DB" w:rsidRDefault="00E848DB" w:rsidP="00EF716F">
      <w:pPr>
        <w:ind w:firstLine="420"/>
      </w:pPr>
    </w:p>
    <w:p w14:paraId="06B367A8" w14:textId="5E56760D" w:rsidR="00FB6164" w:rsidRDefault="00544BEE" w:rsidP="00544BEE">
      <w:pPr>
        <w:pStyle w:val="3"/>
        <w:ind w:firstLine="420"/>
      </w:pPr>
      <w:r>
        <w:rPr>
          <w:rFonts w:hint="eastAsia"/>
        </w:rPr>
        <w:t>使用</w:t>
      </w:r>
      <w:r>
        <w:rPr>
          <w:rFonts w:hint="eastAsia"/>
        </w:rPr>
        <w:t>pull</w:t>
      </w:r>
      <w:r>
        <w:rPr>
          <w:rFonts w:hint="eastAsia"/>
        </w:rPr>
        <w:t>完成拉去</w:t>
      </w:r>
    </w:p>
    <w:p w14:paraId="35FBA744" w14:textId="243C4571" w:rsidR="00544BEE" w:rsidRPr="00544BEE" w:rsidRDefault="00AD3C14" w:rsidP="00544BEE">
      <w:pPr>
        <w:ind w:firstLine="420"/>
      </w:pPr>
      <w:r>
        <w:rPr>
          <w:rFonts w:hint="eastAsia"/>
        </w:rPr>
        <w:t>将另一个人的修改的内容提交</w:t>
      </w:r>
    </w:p>
    <w:p w14:paraId="06186D77" w14:textId="77441CB3" w:rsidR="00544BEE" w:rsidRDefault="009E2B9E" w:rsidP="00544BEE">
      <w:pPr>
        <w:ind w:firstLine="420"/>
      </w:pPr>
      <w:r>
        <w:rPr>
          <w:noProof/>
        </w:rPr>
        <w:drawing>
          <wp:inline distT="0" distB="0" distL="0" distR="0" wp14:anchorId="19850B46" wp14:editId="200E475C">
            <wp:extent cx="4717189" cy="1135478"/>
            <wp:effectExtent l="0" t="0" r="7620" b="762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FD0F" w14:textId="6787B7C5" w:rsidR="0000009C" w:rsidRDefault="0000009C" w:rsidP="00544BEE">
      <w:pPr>
        <w:ind w:firstLine="420"/>
      </w:pPr>
      <w:r>
        <w:rPr>
          <w:rFonts w:hint="eastAsia"/>
        </w:rPr>
        <w:t>命令</w:t>
      </w:r>
      <w:r>
        <w:t xml:space="preserve">:git pull </w:t>
      </w:r>
      <w:r>
        <w:rPr>
          <w:rFonts w:hint="eastAsia"/>
        </w:rPr>
        <w:t>仓库名</w:t>
      </w:r>
      <w:r>
        <w:rPr>
          <w:rFonts w:hint="eastAsia"/>
        </w:rPr>
        <w:t xml:space="preserve"> </w:t>
      </w:r>
      <w:r>
        <w:rPr>
          <w:rFonts w:hint="eastAsia"/>
        </w:rPr>
        <w:t>分支</w:t>
      </w:r>
      <w:r w:rsidR="008146FE">
        <w:rPr>
          <w:rFonts w:hint="eastAsia"/>
        </w:rPr>
        <w:t>。</w:t>
      </w:r>
    </w:p>
    <w:p w14:paraId="5CA1FFDE" w14:textId="6CBC6503" w:rsidR="00EE1137" w:rsidRDefault="00EE1137" w:rsidP="00544BEE">
      <w:pPr>
        <w:ind w:firstLine="420"/>
      </w:pPr>
      <w:r>
        <w:rPr>
          <w:noProof/>
        </w:rPr>
        <w:drawing>
          <wp:inline distT="0" distB="0" distL="0" distR="0" wp14:anchorId="127C1A1B" wp14:editId="3E023495">
            <wp:extent cx="5006774" cy="1935648"/>
            <wp:effectExtent l="0" t="0" r="3810" b="762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193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DFC43" w14:textId="30A39CA0" w:rsidR="00DB785E" w:rsidRDefault="001A2856" w:rsidP="00544BEE">
      <w:pPr>
        <w:ind w:firstLine="420"/>
      </w:pPr>
      <w:r>
        <w:rPr>
          <w:rFonts w:hint="eastAsia"/>
        </w:rPr>
        <w:t>查看拉去的内容，并合并分支。</w:t>
      </w:r>
    </w:p>
    <w:p w14:paraId="6EB8FAC0" w14:textId="4CEE5F82" w:rsidR="0026272A" w:rsidRDefault="0026272A" w:rsidP="00544BEE">
      <w:pPr>
        <w:ind w:firstLine="420"/>
      </w:pPr>
      <w:r>
        <w:rPr>
          <w:noProof/>
        </w:rPr>
        <w:drawing>
          <wp:inline distT="0" distB="0" distL="0" distR="0" wp14:anchorId="6FD2E1CE" wp14:editId="082D850A">
            <wp:extent cx="4237087" cy="731583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4C627" w14:textId="22210348" w:rsidR="002F4C40" w:rsidRDefault="002F4C40" w:rsidP="00544BEE">
      <w:pPr>
        <w:ind w:firstLine="420"/>
      </w:pPr>
    </w:p>
    <w:p w14:paraId="0ECB3C84" w14:textId="45009562" w:rsidR="009E2B9E" w:rsidRDefault="009E2B9E" w:rsidP="00544BEE">
      <w:pPr>
        <w:ind w:firstLine="420"/>
      </w:pPr>
    </w:p>
    <w:p w14:paraId="65FCCEC9" w14:textId="59D1C55E" w:rsidR="003A7F72" w:rsidRDefault="00831188" w:rsidP="003A7F72">
      <w:pPr>
        <w:pStyle w:val="3"/>
        <w:ind w:firstLine="420"/>
      </w:pPr>
      <w:r>
        <w:rPr>
          <w:rFonts w:hint="eastAsia"/>
        </w:rPr>
        <w:t>协同开发的冲突</w:t>
      </w:r>
    </w:p>
    <w:p w14:paraId="5F8D8D6D" w14:textId="02200DA7" w:rsidR="003A7F72" w:rsidRPr="003A7F72" w:rsidRDefault="003A7F72" w:rsidP="003A7F72">
      <w:pPr>
        <w:ind w:firstLine="420"/>
      </w:pPr>
      <w:r>
        <w:rPr>
          <w:rFonts w:hint="eastAsia"/>
        </w:rPr>
        <w:t>如果当前仓库的内容不是最新版的，则无法推送到服务器。</w:t>
      </w:r>
    </w:p>
    <w:p w14:paraId="3624CF22" w14:textId="4009487C" w:rsidR="00393C29" w:rsidRDefault="00043504" w:rsidP="00831188">
      <w:pPr>
        <w:ind w:firstLine="420"/>
      </w:pPr>
      <w:r>
        <w:rPr>
          <w:noProof/>
        </w:rPr>
        <w:drawing>
          <wp:inline distT="0" distB="0" distL="0" distR="0" wp14:anchorId="409798ED" wp14:editId="4A7544B8">
            <wp:extent cx="5274310" cy="1426845"/>
            <wp:effectExtent l="0" t="0" r="2540" b="190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85CD" w14:textId="45A566D5" w:rsidR="00393C29" w:rsidRDefault="00393C29" w:rsidP="00831188">
      <w:pPr>
        <w:ind w:firstLine="420"/>
      </w:pPr>
      <w:r>
        <w:rPr>
          <w:rFonts w:hint="eastAsia"/>
        </w:rPr>
        <w:t>解决方法：</w:t>
      </w:r>
      <w:r w:rsidR="005E4C72">
        <w:rPr>
          <w:rFonts w:hint="eastAsia"/>
        </w:rPr>
        <w:t>先去拉去远程仓库的内容，并解决冲突</w:t>
      </w:r>
      <w:r w:rsidR="001B2040">
        <w:rPr>
          <w:rFonts w:hint="eastAsia"/>
        </w:rPr>
        <w:t>。</w:t>
      </w:r>
    </w:p>
    <w:p w14:paraId="7566D384" w14:textId="27348274" w:rsidR="005B4077" w:rsidRDefault="005B4077" w:rsidP="00831188">
      <w:pPr>
        <w:ind w:firstLine="420"/>
      </w:pPr>
      <w:r>
        <w:rPr>
          <w:noProof/>
        </w:rPr>
        <w:drawing>
          <wp:inline distT="0" distB="0" distL="0" distR="0" wp14:anchorId="75698A03" wp14:editId="27B00820">
            <wp:extent cx="5274310" cy="117030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D52EA" w14:textId="68042292" w:rsidR="005B4077" w:rsidRDefault="005B4077" w:rsidP="00831188">
      <w:pPr>
        <w:ind w:firstLine="420"/>
      </w:pPr>
      <w:r>
        <w:rPr>
          <w:rFonts w:hint="eastAsia"/>
        </w:rPr>
        <w:t>将特殊符号删除，并该成想要的内容。</w:t>
      </w:r>
      <w:r w:rsidR="00556886">
        <w:rPr>
          <w:rFonts w:hint="eastAsia"/>
        </w:rPr>
        <w:t>提交操作，注意不能带文件名</w:t>
      </w:r>
    </w:p>
    <w:p w14:paraId="63E46FB0" w14:textId="620E1C03" w:rsidR="00556886" w:rsidRDefault="00556886" w:rsidP="00831188">
      <w:pPr>
        <w:ind w:firstLine="420"/>
      </w:pPr>
      <w:r>
        <w:rPr>
          <w:noProof/>
        </w:rPr>
        <w:drawing>
          <wp:inline distT="0" distB="0" distL="0" distR="0" wp14:anchorId="565A894D" wp14:editId="6A522A3C">
            <wp:extent cx="4785775" cy="1653683"/>
            <wp:effectExtent l="0" t="0" r="0" b="381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FC5D3" w14:textId="4BF0856F" w:rsidR="00666F63" w:rsidRDefault="00666F63" w:rsidP="00666F63">
      <w:pPr>
        <w:ind w:firstLine="420"/>
      </w:pPr>
      <w:r>
        <w:rPr>
          <w:rFonts w:hint="eastAsia"/>
        </w:rPr>
        <w:t>如果不是基于</w:t>
      </w:r>
      <w:proofErr w:type="spellStart"/>
      <w:r>
        <w:t>GitHiub</w:t>
      </w:r>
      <w:proofErr w:type="spellEnd"/>
      <w:r>
        <w:t>远程库的最新版所做的修改</w:t>
      </w:r>
      <w:r>
        <w:t>,</w:t>
      </w:r>
      <w:r>
        <w:t>不能推送</w:t>
      </w:r>
      <w:r>
        <w:t>,</w:t>
      </w:r>
      <w:r>
        <w:t>必须先拉</w:t>
      </w:r>
      <w:r>
        <w:rPr>
          <w:rFonts w:hint="eastAsia"/>
        </w:rPr>
        <w:t>取。</w:t>
      </w:r>
    </w:p>
    <w:p w14:paraId="52557ACD" w14:textId="66BA2C22" w:rsidR="00666F63" w:rsidRDefault="00666F63" w:rsidP="00666F63">
      <w:pPr>
        <w:ind w:firstLine="420"/>
      </w:pPr>
      <w:r>
        <w:rPr>
          <w:rFonts w:hint="eastAsia"/>
        </w:rPr>
        <w:t>拉取下来后如果进入冲突状态</w:t>
      </w:r>
      <w:r>
        <w:t>,</w:t>
      </w:r>
      <w:r>
        <w:t>则按照分支冲突解决操作解决即可。</w:t>
      </w:r>
    </w:p>
    <w:p w14:paraId="39AA8D02" w14:textId="1A174BC9" w:rsidR="00666F63" w:rsidRDefault="00666F63" w:rsidP="00831188">
      <w:pPr>
        <w:ind w:firstLine="420"/>
      </w:pPr>
      <w:r>
        <w:rPr>
          <w:noProof/>
        </w:rPr>
        <w:drawing>
          <wp:inline distT="0" distB="0" distL="0" distR="0" wp14:anchorId="1F742037" wp14:editId="7E187D87">
            <wp:extent cx="5274310" cy="1395095"/>
            <wp:effectExtent l="0" t="0" r="254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1B8A" w14:textId="0D762089" w:rsidR="00497312" w:rsidRDefault="00497312" w:rsidP="00831188">
      <w:pPr>
        <w:ind w:firstLine="420"/>
      </w:pPr>
      <w:r>
        <w:rPr>
          <w:rFonts w:hint="eastAsia"/>
        </w:rPr>
        <w:t>冲去拉取并合并分支后提交。</w:t>
      </w:r>
    </w:p>
    <w:p w14:paraId="509218C0" w14:textId="3503BB71" w:rsidR="008366AB" w:rsidRDefault="00497312" w:rsidP="00831188">
      <w:pPr>
        <w:ind w:firstLine="420"/>
      </w:pPr>
      <w:r>
        <w:rPr>
          <w:noProof/>
        </w:rPr>
        <w:drawing>
          <wp:inline distT="0" distB="0" distL="0" distR="0" wp14:anchorId="40C6A71B" wp14:editId="2005899B">
            <wp:extent cx="4503810" cy="1386960"/>
            <wp:effectExtent l="0" t="0" r="0" b="381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C034" w14:textId="47EC8925" w:rsidR="0010686C" w:rsidRDefault="0010686C" w:rsidP="00831188">
      <w:pPr>
        <w:ind w:firstLine="420"/>
      </w:pPr>
    </w:p>
    <w:p w14:paraId="58562CD4" w14:textId="77777777" w:rsidR="0010686C" w:rsidRDefault="0010686C" w:rsidP="00831188">
      <w:pPr>
        <w:ind w:firstLine="420"/>
      </w:pPr>
    </w:p>
    <w:p w14:paraId="6D684C28" w14:textId="3F8ACB69" w:rsidR="005E0297" w:rsidRDefault="00CA45D4" w:rsidP="00CA45D4">
      <w:pPr>
        <w:pStyle w:val="2"/>
      </w:pPr>
      <w:r>
        <w:rPr>
          <w:rFonts w:hint="eastAsia"/>
        </w:rPr>
        <w:t>git</w:t>
      </w:r>
      <w:r>
        <w:rPr>
          <w:rFonts w:hint="eastAsia"/>
        </w:rPr>
        <w:t>工作流</w:t>
      </w:r>
    </w:p>
    <w:p w14:paraId="5B394D45" w14:textId="73305F0E" w:rsidR="005E0297" w:rsidRDefault="00CA45D4" w:rsidP="00831188">
      <w:pPr>
        <w:ind w:firstLine="420"/>
      </w:pPr>
      <w:r>
        <w:rPr>
          <w:noProof/>
        </w:rPr>
        <w:drawing>
          <wp:inline distT="0" distB="0" distL="0" distR="0" wp14:anchorId="3230DED2" wp14:editId="1BB388A3">
            <wp:extent cx="5274310" cy="330200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B8A4F" w14:textId="32B5B3AB" w:rsidR="00E143C1" w:rsidRDefault="00E143C1" w:rsidP="00831188">
      <w:pPr>
        <w:ind w:firstLine="420"/>
      </w:pPr>
    </w:p>
    <w:p w14:paraId="7FBA7F15" w14:textId="3858D098" w:rsidR="00E143C1" w:rsidRDefault="00E143C1" w:rsidP="00831188">
      <w:pPr>
        <w:ind w:firstLine="420"/>
      </w:pPr>
      <w:r>
        <w:rPr>
          <w:noProof/>
        </w:rPr>
        <w:drawing>
          <wp:inline distT="0" distB="0" distL="0" distR="0" wp14:anchorId="78F4E660" wp14:editId="00D59750">
            <wp:extent cx="5274310" cy="3968750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73328" w14:textId="40825A80" w:rsidR="00905861" w:rsidRDefault="00905861" w:rsidP="00831188">
      <w:pPr>
        <w:ind w:firstLine="420"/>
      </w:pPr>
    </w:p>
    <w:p w14:paraId="63D6B996" w14:textId="3F9AAE92" w:rsidR="00905861" w:rsidRDefault="00905861" w:rsidP="00831188">
      <w:pPr>
        <w:ind w:firstLine="420"/>
      </w:pPr>
    </w:p>
    <w:p w14:paraId="2C27F347" w14:textId="28FA1A99" w:rsidR="00905861" w:rsidRDefault="00905861" w:rsidP="00905861">
      <w:pPr>
        <w:pStyle w:val="2"/>
      </w:pPr>
      <w:r>
        <w:rPr>
          <w:rFonts w:hint="eastAsia"/>
        </w:rPr>
        <w:t>idea</w:t>
      </w:r>
      <w:r>
        <w:rPr>
          <w:rFonts w:hint="eastAsia"/>
        </w:rPr>
        <w:t>的</w:t>
      </w:r>
      <w:r>
        <w:rPr>
          <w:rFonts w:hint="eastAsia"/>
        </w:rPr>
        <w:t>git</w:t>
      </w:r>
    </w:p>
    <w:p w14:paraId="1DDB2857" w14:textId="658FE61C" w:rsidR="00905861" w:rsidRDefault="006814FD" w:rsidP="006814FD">
      <w:pPr>
        <w:pStyle w:val="3"/>
        <w:ind w:firstLine="420"/>
      </w:pPr>
      <w:r>
        <w:rPr>
          <w:rFonts w:hint="eastAsia"/>
        </w:rPr>
        <w:t>颜色区分</w:t>
      </w:r>
    </w:p>
    <w:p w14:paraId="3B18712C" w14:textId="77777777" w:rsidR="00D2320C" w:rsidRPr="00D2320C" w:rsidRDefault="00D2320C" w:rsidP="00D2320C">
      <w:pPr>
        <w:ind w:firstLine="420"/>
      </w:pPr>
      <w:r w:rsidRPr="00D2320C">
        <w:t>在安装了</w:t>
      </w:r>
      <w:r w:rsidRPr="00D2320C">
        <w:t>git</w:t>
      </w:r>
      <w:r w:rsidRPr="00D2320C">
        <w:t>以后发现</w:t>
      </w:r>
      <w:r w:rsidRPr="00D2320C">
        <w:t>idea</w:t>
      </w:r>
      <w:r w:rsidRPr="00D2320C">
        <w:t>类名出现了蓝色和绿色，含义：</w:t>
      </w:r>
    </w:p>
    <w:p w14:paraId="33BA80FF" w14:textId="7998D498" w:rsidR="00D2320C" w:rsidRDefault="001229E4" w:rsidP="00D2320C">
      <w:pPr>
        <w:ind w:firstLine="420"/>
      </w:pPr>
      <w:r>
        <w:tab/>
      </w:r>
      <w:r w:rsidR="00D2320C" w:rsidRPr="00D2320C">
        <w:t>绿色，已经加入控制暂未提交</w:t>
      </w:r>
      <w:r w:rsidR="00D2320C" w:rsidRPr="00D2320C">
        <w:br/>
      </w:r>
      <w:r w:rsidR="000B0725">
        <w:tab/>
      </w:r>
      <w:r>
        <w:tab/>
      </w:r>
      <w:r w:rsidR="00D2320C" w:rsidRPr="00D2320C">
        <w:t>红色，未加入版本控制</w:t>
      </w:r>
      <w:r w:rsidR="00D2320C" w:rsidRPr="00D2320C">
        <w:br/>
      </w:r>
      <w:r>
        <w:tab/>
      </w:r>
      <w:r w:rsidR="000B0725">
        <w:tab/>
      </w:r>
      <w:r w:rsidR="00D2320C" w:rsidRPr="00D2320C">
        <w:t>蓝色，加入，已提交，有改动</w:t>
      </w:r>
      <w:r w:rsidR="00D2320C" w:rsidRPr="00D2320C">
        <w:br/>
      </w:r>
      <w:r w:rsidR="000B0725">
        <w:tab/>
      </w:r>
      <w:r>
        <w:tab/>
      </w:r>
      <w:r w:rsidR="00D2320C" w:rsidRPr="00D2320C">
        <w:t>白色，加入，已提交，无改动</w:t>
      </w:r>
      <w:r w:rsidR="00D2320C" w:rsidRPr="00D2320C">
        <w:br/>
      </w:r>
      <w:r>
        <w:tab/>
      </w:r>
      <w:r w:rsidR="000B0725">
        <w:tab/>
      </w:r>
      <w:r w:rsidR="00D2320C" w:rsidRPr="00D2320C">
        <w:t>灰色：版本控制已忽略文件。</w:t>
      </w:r>
    </w:p>
    <w:p w14:paraId="7720B397" w14:textId="46C66896" w:rsidR="0069481E" w:rsidRDefault="0069481E" w:rsidP="0069481E">
      <w:pPr>
        <w:pStyle w:val="2"/>
      </w:pPr>
      <w:r>
        <w:rPr>
          <w:rFonts w:hint="eastAsia"/>
        </w:rPr>
        <w:t>配置</w:t>
      </w:r>
      <w:r>
        <w:rPr>
          <w:rFonts w:hint="eastAsia"/>
        </w:rPr>
        <w:t>git</w:t>
      </w:r>
    </w:p>
    <w:p w14:paraId="44A7233A" w14:textId="21EB89C0" w:rsidR="0069481E" w:rsidRDefault="0069481E" w:rsidP="0069481E">
      <w:pPr>
        <w:pStyle w:val="3"/>
        <w:ind w:firstLine="420"/>
      </w:pPr>
      <w:proofErr w:type="spellStart"/>
      <w:r>
        <w:t>linux</w:t>
      </w:r>
      <w:proofErr w:type="spellEnd"/>
    </w:p>
    <w:p w14:paraId="64104A36" w14:textId="3AE57FC2" w:rsidR="0069481E" w:rsidRPr="0069481E" w:rsidRDefault="0069481E" w:rsidP="0069481E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、生成秘钥</w:t>
      </w:r>
    </w:p>
    <w:p w14:paraId="6F3FB354" w14:textId="5A7C7A00" w:rsidR="00905861" w:rsidRDefault="005575B3" w:rsidP="00544116">
      <w:pPr>
        <w:ind w:firstLine="420"/>
      </w:pPr>
      <w:r>
        <w:tab/>
      </w:r>
      <w:proofErr w:type="spellStart"/>
      <w:r w:rsidR="0069481E" w:rsidRPr="0069481E">
        <w:t>ssh</w:t>
      </w:r>
      <w:proofErr w:type="spellEnd"/>
      <w:r w:rsidR="0069481E" w:rsidRPr="0069481E">
        <w:t xml:space="preserve">-keygen -t </w:t>
      </w:r>
      <w:proofErr w:type="spellStart"/>
      <w:r w:rsidR="0069481E" w:rsidRPr="0069481E">
        <w:t>rsa</w:t>
      </w:r>
      <w:proofErr w:type="spellEnd"/>
      <w:r w:rsidR="0069481E" w:rsidRPr="0069481E">
        <w:t xml:space="preserve"> -C </w:t>
      </w:r>
      <w:hyperlink r:id="rId85" w:history="1">
        <w:r w:rsidRPr="004E0541">
          <w:rPr>
            <w:rStyle w:val="a9"/>
            <w:b/>
            <w:bCs w:val="0"/>
          </w:rPr>
          <w:t>449196538@qq.com</w:t>
        </w:r>
      </w:hyperlink>
    </w:p>
    <w:p w14:paraId="66759E86" w14:textId="64B99C17" w:rsidR="005575B3" w:rsidRDefault="005575B3" w:rsidP="00831188">
      <w:pPr>
        <w:ind w:firstLine="420"/>
      </w:pPr>
      <w:r>
        <w:rPr>
          <w:noProof/>
        </w:rPr>
        <w:drawing>
          <wp:inline distT="0" distB="0" distL="0" distR="0" wp14:anchorId="2F7718AA" wp14:editId="06FA083B">
            <wp:extent cx="4580952" cy="3428571"/>
            <wp:effectExtent l="0" t="0" r="0" b="63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FA28" w14:textId="72A859C3" w:rsidR="00DF64F9" w:rsidRDefault="00DF64F9" w:rsidP="00831188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、获取秘钥</w:t>
      </w:r>
    </w:p>
    <w:p w14:paraId="3F887910" w14:textId="77777777" w:rsidR="00D07F56" w:rsidRDefault="00D07F56" w:rsidP="00831188">
      <w:pPr>
        <w:ind w:firstLine="420"/>
      </w:pPr>
    </w:p>
    <w:p w14:paraId="0850E790" w14:textId="5CF22758" w:rsidR="00DF64F9" w:rsidRDefault="00DF64F9" w:rsidP="00831188">
      <w:pPr>
        <w:ind w:firstLine="420"/>
      </w:pPr>
      <w:r>
        <w:rPr>
          <w:noProof/>
        </w:rPr>
        <w:drawing>
          <wp:inline distT="0" distB="0" distL="0" distR="0" wp14:anchorId="61E73D30" wp14:editId="74F132D1">
            <wp:extent cx="5274310" cy="82169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C48AA" w14:textId="0E40B555" w:rsidR="00E85501" w:rsidRDefault="00E85501" w:rsidP="00831188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、设置</w:t>
      </w:r>
      <w:proofErr w:type="spellStart"/>
      <w:r>
        <w:rPr>
          <w:rFonts w:hint="eastAsia"/>
        </w:rPr>
        <w:t>gitlab</w:t>
      </w:r>
      <w:proofErr w:type="spellEnd"/>
    </w:p>
    <w:p w14:paraId="7E0B736C" w14:textId="765C12BC" w:rsidR="00E85501" w:rsidRDefault="00E85501" w:rsidP="00831188">
      <w:pPr>
        <w:ind w:firstLine="420"/>
      </w:pPr>
      <w:r>
        <w:rPr>
          <w:noProof/>
        </w:rPr>
        <w:drawing>
          <wp:inline distT="0" distB="0" distL="0" distR="0" wp14:anchorId="048DE8DA" wp14:editId="27E69DA2">
            <wp:extent cx="5274310" cy="5367655"/>
            <wp:effectExtent l="0" t="0" r="2540" b="444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ADCF" w14:textId="3E347B6B" w:rsidR="00A2561F" w:rsidRDefault="00A2561F" w:rsidP="00885B8A">
      <w:pPr>
        <w:pStyle w:val="2"/>
      </w:pPr>
      <w:proofErr w:type="spellStart"/>
      <w:r>
        <w:t>gitlab</w:t>
      </w:r>
      <w:proofErr w:type="spellEnd"/>
      <w:r>
        <w:rPr>
          <w:rFonts w:hint="eastAsia"/>
        </w:rPr>
        <w:t>的持续</w:t>
      </w:r>
      <w:r w:rsidR="004247B0">
        <w:rPr>
          <w:rFonts w:hint="eastAsia"/>
        </w:rPr>
        <w:t>集成</w:t>
      </w:r>
    </w:p>
    <w:p w14:paraId="7E6F8AE3" w14:textId="648E8105" w:rsidR="00405370" w:rsidRDefault="00405370" w:rsidP="00405370">
      <w:pPr>
        <w:pStyle w:val="3"/>
        <w:ind w:firstLine="420"/>
      </w:pPr>
      <w:r w:rsidRPr="00405370">
        <w:rPr>
          <w:rFonts w:hint="eastAsia"/>
        </w:rPr>
        <w:t>简介</w:t>
      </w:r>
    </w:p>
    <w:p w14:paraId="57E5F239" w14:textId="68A965B8" w:rsidR="004247B0" w:rsidRPr="004247B0" w:rsidRDefault="00405370" w:rsidP="004247B0">
      <w:pPr>
        <w:ind w:firstLine="420"/>
      </w:pPr>
      <w:r w:rsidRPr="00405370">
        <w:rPr>
          <w:rFonts w:hint="eastAsia"/>
        </w:rPr>
        <w:t>从</w:t>
      </w:r>
      <w:r w:rsidRPr="00405370">
        <w:t xml:space="preserve"> GitLab 8.0 </w:t>
      </w:r>
      <w:r w:rsidRPr="00405370">
        <w:t>开始，</w:t>
      </w:r>
      <w:r w:rsidRPr="00405370">
        <w:t xml:space="preserve">GitLab CI </w:t>
      </w:r>
      <w:r w:rsidRPr="00405370">
        <w:t>就已经集成在</w:t>
      </w:r>
      <w:r w:rsidRPr="00405370">
        <w:t xml:space="preserve"> GitLab </w:t>
      </w:r>
      <w:r w:rsidRPr="00405370">
        <w:t>中，我们只要在项目中添加一个</w:t>
      </w:r>
      <w:r w:rsidRPr="00405370">
        <w:t xml:space="preserve"> .</w:t>
      </w:r>
      <w:proofErr w:type="spellStart"/>
      <w:r w:rsidRPr="00405370">
        <w:t>gitlab-ci.yml</w:t>
      </w:r>
      <w:proofErr w:type="spellEnd"/>
      <w:r w:rsidRPr="00405370">
        <w:t xml:space="preserve"> </w:t>
      </w:r>
      <w:r w:rsidRPr="00405370">
        <w:t>文件，然后添加一个</w:t>
      </w:r>
      <w:r w:rsidRPr="00405370">
        <w:t xml:space="preserve"> Runner</w:t>
      </w:r>
      <w:r w:rsidRPr="00405370">
        <w:t>，即可进行持续集成。</w:t>
      </w:r>
      <w:r w:rsidRPr="00405370">
        <w:t xml:space="preserve"> </w:t>
      </w:r>
      <w:r w:rsidRPr="00405370">
        <w:t>而且随着</w:t>
      </w:r>
      <w:r w:rsidRPr="00405370">
        <w:t xml:space="preserve"> GitLab </w:t>
      </w:r>
      <w:r w:rsidRPr="00405370">
        <w:t>的升级，</w:t>
      </w:r>
      <w:r w:rsidRPr="00405370">
        <w:t xml:space="preserve">GitLab CI </w:t>
      </w:r>
      <w:r w:rsidRPr="00405370">
        <w:t>变得越来越强大。</w:t>
      </w:r>
    </w:p>
    <w:p w14:paraId="752C083F" w14:textId="45B03A4E" w:rsidR="00405370" w:rsidRDefault="00405370" w:rsidP="00405370">
      <w:pPr>
        <w:pStyle w:val="3"/>
        <w:ind w:firstLine="420"/>
      </w:pPr>
      <w:r>
        <w:t>概念</w:t>
      </w:r>
    </w:p>
    <w:p w14:paraId="38E3268B" w14:textId="395DC801" w:rsidR="00885B8A" w:rsidRDefault="00405370" w:rsidP="00885B8A">
      <w:pPr>
        <w:ind w:firstLine="420"/>
      </w:pPr>
      <w:r w:rsidRPr="00405370">
        <w:t>Pipeline</w:t>
      </w:r>
    </w:p>
    <w:p w14:paraId="27CB92AD" w14:textId="05DF7C74" w:rsidR="0007625D" w:rsidRPr="00885B8A" w:rsidRDefault="00405370" w:rsidP="0007625D">
      <w:pPr>
        <w:ind w:firstLine="420"/>
      </w:pPr>
      <w:r>
        <w:tab/>
      </w:r>
      <w:r w:rsidRPr="00405370">
        <w:rPr>
          <w:rFonts w:hint="eastAsia"/>
        </w:rPr>
        <w:t>一次</w:t>
      </w:r>
      <w:r w:rsidRPr="00405370">
        <w:t xml:space="preserve"> Pipeline </w:t>
      </w:r>
      <w:r w:rsidRPr="00405370">
        <w:t>其实相当于一次构建任务，里面可以包含多个流程，如安装依赖、运行测试、编译、部署测试服务器、部署生产服务器等流程。</w:t>
      </w:r>
      <w:r w:rsidR="0007625D" w:rsidRPr="0007625D">
        <w:rPr>
          <w:rFonts w:hint="eastAsia"/>
        </w:rPr>
        <w:t>任何提交或者</w:t>
      </w:r>
      <w:r w:rsidR="0007625D" w:rsidRPr="0007625D">
        <w:t xml:space="preserve"> Merge Request </w:t>
      </w:r>
      <w:r w:rsidR="0007625D" w:rsidRPr="0007625D">
        <w:t>的合并都可以触发</w:t>
      </w:r>
      <w:r w:rsidR="0007625D" w:rsidRPr="0007625D">
        <w:t xml:space="preserve"> Pipeline</w:t>
      </w:r>
      <w:r w:rsidR="0007625D" w:rsidRPr="0007625D">
        <w:t>，如下图所示：</w:t>
      </w:r>
    </w:p>
    <w:p w14:paraId="0BFB4A87" w14:textId="18EFE81B" w:rsidR="00A2561F" w:rsidRDefault="0007625D" w:rsidP="00A2561F">
      <w:pPr>
        <w:ind w:firstLine="420"/>
      </w:pPr>
      <w:r>
        <w:rPr>
          <w:noProof/>
        </w:rPr>
        <w:drawing>
          <wp:inline distT="0" distB="0" distL="0" distR="0" wp14:anchorId="0A563F24" wp14:editId="29C10273">
            <wp:extent cx="4904762" cy="1219048"/>
            <wp:effectExtent l="0" t="0" r="0" b="63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04762" cy="1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81572" w14:textId="63072FA8" w:rsidR="0007625D" w:rsidRDefault="0007625D" w:rsidP="00A2561F">
      <w:pPr>
        <w:ind w:firstLine="420"/>
      </w:pPr>
      <w:r w:rsidRPr="0007625D">
        <w:t>Stages</w:t>
      </w:r>
      <w:r>
        <w:rPr>
          <w:rFonts w:hint="eastAsia"/>
        </w:rPr>
        <w:t>：</w:t>
      </w:r>
      <w:r w:rsidRPr="0007625D">
        <w:t xml:space="preserve">Stages </w:t>
      </w:r>
      <w:r w:rsidRPr="0007625D">
        <w:t>表示构建阶段，说白了就是上面提到的流程。我们可以在一次</w:t>
      </w:r>
      <w:r w:rsidRPr="0007625D">
        <w:t xml:space="preserve"> Pipeline </w:t>
      </w:r>
      <w:r w:rsidRPr="0007625D">
        <w:t>中定义多个</w:t>
      </w:r>
      <w:r w:rsidRPr="0007625D">
        <w:t xml:space="preserve"> Stages</w:t>
      </w:r>
      <w:r w:rsidRPr="0007625D">
        <w:t>，这些</w:t>
      </w:r>
      <w:r w:rsidRPr="0007625D">
        <w:t xml:space="preserve"> Stages </w:t>
      </w:r>
      <w:r w:rsidRPr="0007625D">
        <w:t>会有以下特点：</w:t>
      </w:r>
    </w:p>
    <w:p w14:paraId="013DC401" w14:textId="33048F62" w:rsidR="0007625D" w:rsidRDefault="0007625D" w:rsidP="0007625D">
      <w:pPr>
        <w:ind w:firstLine="420"/>
      </w:pPr>
      <w:r>
        <w:tab/>
      </w:r>
      <w:r>
        <w:rPr>
          <w:rFonts w:hint="eastAsia"/>
        </w:rPr>
        <w:t>所有</w:t>
      </w:r>
      <w:r>
        <w:t xml:space="preserve"> Stages </w:t>
      </w:r>
      <w:r>
        <w:t>会按照顺序运行，即当一个</w:t>
      </w:r>
      <w:r>
        <w:t xml:space="preserve"> Stage </w:t>
      </w:r>
      <w:r>
        <w:t>完成后，下一个</w:t>
      </w:r>
      <w:r>
        <w:t xml:space="preserve"> Stage </w:t>
      </w:r>
      <w:r>
        <w:t>才会开始</w:t>
      </w:r>
    </w:p>
    <w:p w14:paraId="39951329" w14:textId="50FD8369" w:rsidR="0007625D" w:rsidRDefault="0007625D" w:rsidP="0007625D">
      <w:pPr>
        <w:ind w:firstLine="420"/>
      </w:pPr>
      <w:r>
        <w:tab/>
      </w:r>
      <w:r>
        <w:rPr>
          <w:rFonts w:hint="eastAsia"/>
        </w:rPr>
        <w:t>只有当所有</w:t>
      </w:r>
      <w:r>
        <w:t xml:space="preserve"> Stages </w:t>
      </w:r>
      <w:r>
        <w:t>完成后，该构建任务</w:t>
      </w:r>
      <w:r>
        <w:t xml:space="preserve"> (Pipeline) </w:t>
      </w:r>
      <w:r>
        <w:t>才会成功</w:t>
      </w:r>
    </w:p>
    <w:p w14:paraId="25BC2B55" w14:textId="2E9E266E" w:rsidR="0007625D" w:rsidRDefault="0007625D" w:rsidP="0007625D">
      <w:pPr>
        <w:ind w:firstLine="420"/>
      </w:pPr>
      <w:r>
        <w:tab/>
      </w:r>
      <w:r>
        <w:rPr>
          <w:rFonts w:hint="eastAsia"/>
        </w:rPr>
        <w:t>如果任何一个</w:t>
      </w:r>
      <w:r>
        <w:t xml:space="preserve"> Stage </w:t>
      </w:r>
      <w:r>
        <w:t>失败，那么后面的</w:t>
      </w:r>
      <w:r>
        <w:t xml:space="preserve"> Stages </w:t>
      </w:r>
      <w:r>
        <w:t>不会执行，该构建任务</w:t>
      </w:r>
      <w:r>
        <w:t xml:space="preserve"> (Pipeline) </w:t>
      </w:r>
      <w:r>
        <w:t>失败</w:t>
      </w:r>
    </w:p>
    <w:p w14:paraId="043514AB" w14:textId="5D1349BF" w:rsidR="0007625D" w:rsidRDefault="0007625D" w:rsidP="0007625D">
      <w:pPr>
        <w:ind w:firstLine="420"/>
      </w:pPr>
      <w:r w:rsidRPr="0007625D">
        <w:rPr>
          <w:rFonts w:hint="eastAsia"/>
        </w:rPr>
        <w:t>因此，</w:t>
      </w:r>
      <w:r w:rsidRPr="0007625D">
        <w:t xml:space="preserve">Stages </w:t>
      </w:r>
      <w:r w:rsidRPr="0007625D">
        <w:t>和</w:t>
      </w:r>
      <w:r w:rsidRPr="0007625D">
        <w:t xml:space="preserve"> Pipeline </w:t>
      </w:r>
      <w:r w:rsidRPr="0007625D">
        <w:t>的关系就是：</w:t>
      </w:r>
    </w:p>
    <w:p w14:paraId="48010651" w14:textId="2DE8E12A" w:rsidR="0007625D" w:rsidRDefault="0007625D" w:rsidP="0007625D">
      <w:pPr>
        <w:ind w:firstLine="420"/>
      </w:pPr>
      <w:r>
        <w:rPr>
          <w:noProof/>
        </w:rPr>
        <w:drawing>
          <wp:inline distT="0" distB="0" distL="0" distR="0" wp14:anchorId="19135CDA" wp14:editId="16DDCAC0">
            <wp:extent cx="4904762" cy="1990476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04762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2D07D" w14:textId="54B14078" w:rsidR="0007625D" w:rsidRDefault="0007625D" w:rsidP="0007625D">
      <w:pPr>
        <w:ind w:firstLine="420"/>
      </w:pPr>
    </w:p>
    <w:p w14:paraId="4F975FE5" w14:textId="7128091C" w:rsidR="0007625D" w:rsidRDefault="0007625D" w:rsidP="0007625D">
      <w:pPr>
        <w:ind w:firstLine="420"/>
      </w:pPr>
      <w:r>
        <w:br/>
        <w:t>Jobs:</w:t>
      </w:r>
      <w:r w:rsidRPr="0007625D">
        <w:t xml:space="preserve"> Jobs </w:t>
      </w:r>
      <w:r w:rsidRPr="0007625D">
        <w:t>表示构建工作，表示某个</w:t>
      </w:r>
      <w:r w:rsidRPr="0007625D">
        <w:t xml:space="preserve"> Stage </w:t>
      </w:r>
      <w:r w:rsidRPr="0007625D">
        <w:t>里面执行的工作。我们可以在</w:t>
      </w:r>
      <w:r w:rsidRPr="0007625D">
        <w:t xml:space="preserve"> Stages </w:t>
      </w:r>
      <w:r w:rsidRPr="0007625D">
        <w:t>里面定义多个</w:t>
      </w:r>
      <w:r w:rsidRPr="0007625D">
        <w:t xml:space="preserve"> Jobs</w:t>
      </w:r>
      <w:r w:rsidRPr="0007625D">
        <w:t>，这些</w:t>
      </w:r>
      <w:r w:rsidRPr="0007625D">
        <w:t xml:space="preserve"> Jobs </w:t>
      </w:r>
      <w:r w:rsidRPr="0007625D">
        <w:t>会有以下特点：</w:t>
      </w:r>
    </w:p>
    <w:p w14:paraId="646F28DD" w14:textId="77777777" w:rsidR="0007625D" w:rsidRDefault="0007625D" w:rsidP="0007625D">
      <w:pPr>
        <w:ind w:firstLine="420"/>
      </w:pPr>
      <w:r>
        <w:tab/>
      </w:r>
      <w:r>
        <w:rPr>
          <w:rFonts w:hint="eastAsia"/>
        </w:rPr>
        <w:t>相同</w:t>
      </w:r>
      <w:r>
        <w:t xml:space="preserve"> Stage </w:t>
      </w:r>
      <w:r>
        <w:t>中的</w:t>
      </w:r>
      <w:r>
        <w:t xml:space="preserve"> Jobs </w:t>
      </w:r>
      <w:r>
        <w:t>会并行执行</w:t>
      </w:r>
    </w:p>
    <w:p w14:paraId="177F96AE" w14:textId="4B324717" w:rsidR="0007625D" w:rsidRDefault="0007625D" w:rsidP="0007625D">
      <w:pPr>
        <w:ind w:firstLine="420"/>
      </w:pPr>
      <w:r>
        <w:tab/>
      </w:r>
      <w:r>
        <w:rPr>
          <w:rFonts w:hint="eastAsia"/>
        </w:rPr>
        <w:t>相同</w:t>
      </w:r>
      <w:r>
        <w:t xml:space="preserve"> Stage </w:t>
      </w:r>
      <w:r>
        <w:t>中的</w:t>
      </w:r>
      <w:r>
        <w:t xml:space="preserve"> Jobs </w:t>
      </w:r>
      <w:r>
        <w:t>都执行成功时，该</w:t>
      </w:r>
      <w:r>
        <w:t xml:space="preserve"> Stage </w:t>
      </w:r>
      <w:r>
        <w:t>才会成功</w:t>
      </w:r>
    </w:p>
    <w:p w14:paraId="27F27DBF" w14:textId="7B1602E3" w:rsidR="0007625D" w:rsidRDefault="0007625D" w:rsidP="0007625D">
      <w:pPr>
        <w:ind w:firstLine="420"/>
      </w:pPr>
      <w:r>
        <w:tab/>
      </w:r>
      <w:r>
        <w:rPr>
          <w:rFonts w:hint="eastAsia"/>
        </w:rPr>
        <w:t>如果任何一个</w:t>
      </w:r>
      <w:r>
        <w:t xml:space="preserve"> Job </w:t>
      </w:r>
      <w:r>
        <w:t>失败，那么该</w:t>
      </w:r>
      <w:r>
        <w:t xml:space="preserve"> Stage </w:t>
      </w:r>
      <w:r>
        <w:t>失败，即该构建任务</w:t>
      </w:r>
      <w:r>
        <w:t xml:space="preserve"> (Pipeline) </w:t>
      </w:r>
      <w:r>
        <w:t>失败</w:t>
      </w:r>
    </w:p>
    <w:p w14:paraId="1679BD79" w14:textId="21CBCEDC" w:rsidR="0007625D" w:rsidRDefault="0007625D" w:rsidP="0007625D">
      <w:pPr>
        <w:ind w:firstLine="420"/>
        <w:rPr>
          <w:rFonts w:eastAsia="宋体"/>
          <w:szCs w:val="27"/>
        </w:rPr>
      </w:pPr>
      <w:r w:rsidRPr="0007625D">
        <w:rPr>
          <w:rFonts w:eastAsia="宋体" w:hint="eastAsia"/>
          <w:szCs w:val="27"/>
        </w:rPr>
        <w:t>所以，</w:t>
      </w:r>
      <w:r w:rsidRPr="0007625D">
        <w:rPr>
          <w:rFonts w:eastAsia="宋体"/>
          <w:szCs w:val="27"/>
        </w:rPr>
        <w:t xml:space="preserve">Jobs </w:t>
      </w:r>
      <w:r w:rsidRPr="0007625D">
        <w:rPr>
          <w:rFonts w:eastAsia="宋体"/>
          <w:szCs w:val="27"/>
        </w:rPr>
        <w:t>和</w:t>
      </w:r>
      <w:r w:rsidRPr="0007625D">
        <w:rPr>
          <w:rFonts w:eastAsia="宋体"/>
          <w:szCs w:val="27"/>
        </w:rPr>
        <w:t xml:space="preserve"> Stage </w:t>
      </w:r>
      <w:r w:rsidRPr="0007625D">
        <w:rPr>
          <w:rFonts w:eastAsia="宋体"/>
          <w:szCs w:val="27"/>
        </w:rPr>
        <w:t>的关系图就是：</w:t>
      </w:r>
    </w:p>
    <w:p w14:paraId="22CB94F5" w14:textId="1ECD4071" w:rsidR="00F44566" w:rsidRDefault="00F44566" w:rsidP="0007625D">
      <w:pPr>
        <w:ind w:firstLine="420"/>
        <w:rPr>
          <w:rFonts w:eastAsia="宋体"/>
          <w:szCs w:val="27"/>
        </w:rPr>
      </w:pPr>
      <w:r>
        <w:rPr>
          <w:noProof/>
        </w:rPr>
        <w:drawing>
          <wp:inline distT="0" distB="0" distL="0" distR="0" wp14:anchorId="432E04B2" wp14:editId="5776EBBE">
            <wp:extent cx="3685714" cy="1990476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7E2F3" w14:textId="71395BED" w:rsidR="00F44566" w:rsidRDefault="00F44566" w:rsidP="00F44566">
      <w:pPr>
        <w:pStyle w:val="2"/>
      </w:pPr>
      <w:r>
        <w:t>使用</w:t>
      </w:r>
      <w:r>
        <w:t xml:space="preserve"> GitLab Runner</w:t>
      </w:r>
    </w:p>
    <w:p w14:paraId="61508A1C" w14:textId="77777777" w:rsidR="00F44566" w:rsidRPr="00F44566" w:rsidRDefault="00F44566" w:rsidP="00F44566">
      <w:pPr>
        <w:pStyle w:val="3"/>
        <w:ind w:firstLine="420"/>
        <w:rPr>
          <w:rFonts w:eastAsia="宋体"/>
          <w:bCs/>
          <w:szCs w:val="36"/>
        </w:rPr>
      </w:pPr>
      <w:r w:rsidRPr="00F44566">
        <w:t>简介</w:t>
      </w:r>
    </w:p>
    <w:p w14:paraId="1B575E56" w14:textId="61CAACEE" w:rsidR="00F44566" w:rsidRDefault="00F44566" w:rsidP="00F44566">
      <w:pPr>
        <w:ind w:firstLine="420"/>
      </w:pPr>
      <w:r>
        <w:rPr>
          <w:rFonts w:hint="eastAsia"/>
        </w:rPr>
        <w:t>理解了上面的基本概念之后，有没有觉得少了些什么东西</w:t>
      </w:r>
      <w:r>
        <w:t xml:space="preserve"> —— </w:t>
      </w:r>
      <w:r>
        <w:t>由谁来执行这些构建任务呢？</w:t>
      </w:r>
      <w:r>
        <w:t xml:space="preserve"> </w:t>
      </w:r>
      <w:r>
        <w:t>答案就是</w:t>
      </w:r>
      <w:r>
        <w:t xml:space="preserve"> GitLab Runner </w:t>
      </w:r>
      <w:r>
        <w:t>了！</w:t>
      </w:r>
    </w:p>
    <w:p w14:paraId="58D0BADC" w14:textId="37592098" w:rsidR="00F44566" w:rsidRPr="00F44566" w:rsidRDefault="00F44566" w:rsidP="00F44566">
      <w:pPr>
        <w:ind w:firstLine="420"/>
      </w:pPr>
      <w:r>
        <w:rPr>
          <w:rFonts w:hint="eastAsia"/>
        </w:rPr>
        <w:t>想问为什么不是</w:t>
      </w:r>
      <w:r>
        <w:t xml:space="preserve"> GitLab CI </w:t>
      </w:r>
      <w:r>
        <w:t>来运行那些构建任务？</w:t>
      </w:r>
    </w:p>
    <w:p w14:paraId="6661B1F9" w14:textId="714443E7" w:rsidR="00F44566" w:rsidRPr="00F44566" w:rsidRDefault="00F44566" w:rsidP="00F44566">
      <w:pPr>
        <w:ind w:firstLine="420"/>
      </w:pPr>
      <w:r>
        <w:rPr>
          <w:rFonts w:hint="eastAsia"/>
        </w:rPr>
        <w:t>一般来说，构建任务都会占用很多的系统资源</w:t>
      </w:r>
      <w:r>
        <w:t xml:space="preserve"> (</w:t>
      </w:r>
      <w:r>
        <w:t>譬如编译代码</w:t>
      </w:r>
      <w:r>
        <w:t>)</w:t>
      </w:r>
      <w:r>
        <w:t>，而</w:t>
      </w:r>
      <w:r>
        <w:t xml:space="preserve"> GitLab CI </w:t>
      </w:r>
      <w:r>
        <w:t>又是</w:t>
      </w:r>
      <w:r>
        <w:t xml:space="preserve"> GitLab </w:t>
      </w:r>
      <w:r>
        <w:t>的一部分，如果由</w:t>
      </w:r>
      <w:r>
        <w:t xml:space="preserve"> GitLab CI </w:t>
      </w:r>
      <w:r>
        <w:t>来运行构建任务的话，在执行构建任务的时候，</w:t>
      </w:r>
      <w:r>
        <w:t xml:space="preserve">GitLab </w:t>
      </w:r>
      <w:r>
        <w:t>的性能会大幅下降。</w:t>
      </w:r>
    </w:p>
    <w:p w14:paraId="042FDF45" w14:textId="62EDE934" w:rsidR="00F44566" w:rsidRPr="00F44566" w:rsidRDefault="00F44566" w:rsidP="00F44566">
      <w:pPr>
        <w:ind w:firstLine="420"/>
      </w:pPr>
      <w:r>
        <w:t xml:space="preserve">GitLab CI </w:t>
      </w:r>
      <w:r>
        <w:t>最大的作用是管理各个项目的构建状态，因此，运行构建任务这种浪费资源的事情就交给</w:t>
      </w:r>
      <w:r>
        <w:t xml:space="preserve"> GitLab Runner </w:t>
      </w:r>
      <w:r>
        <w:t>来做拉！</w:t>
      </w:r>
    </w:p>
    <w:p w14:paraId="40887BB3" w14:textId="5C186C7F" w:rsidR="00F44566" w:rsidRDefault="00F44566" w:rsidP="00F44566">
      <w:pPr>
        <w:ind w:firstLine="420"/>
      </w:pPr>
      <w:r>
        <w:rPr>
          <w:rFonts w:hint="eastAsia"/>
        </w:rPr>
        <w:t>因为</w:t>
      </w:r>
      <w:r>
        <w:t xml:space="preserve"> GitLab Runner </w:t>
      </w:r>
      <w:r>
        <w:t>可以安装到不同的机器上，所以在构建任务运行期间并不会影响到</w:t>
      </w:r>
      <w:r>
        <w:t xml:space="preserve"> GitLab </w:t>
      </w:r>
      <w:r>
        <w:t>的性能</w:t>
      </w:r>
    </w:p>
    <w:p w14:paraId="30072099" w14:textId="06B06FCA" w:rsidR="00F44566" w:rsidRDefault="00F44566" w:rsidP="00F44566">
      <w:pPr>
        <w:pStyle w:val="3"/>
        <w:ind w:firstLine="420"/>
      </w:pPr>
      <w:r>
        <w:rPr>
          <w:rFonts w:hint="eastAsia"/>
        </w:rPr>
        <w:t>安装</w:t>
      </w:r>
    </w:p>
    <w:p w14:paraId="39BD5D2B" w14:textId="46ACD11F" w:rsidR="00F44566" w:rsidRPr="00F44566" w:rsidRDefault="00F44566" w:rsidP="00F44566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、查看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版本</w:t>
      </w:r>
    </w:p>
    <w:p w14:paraId="31AF5C63" w14:textId="41705246" w:rsidR="00F44566" w:rsidRDefault="00F44566" w:rsidP="00F44566">
      <w:pPr>
        <w:ind w:firstLine="420"/>
      </w:pPr>
      <w:r>
        <w:rPr>
          <w:noProof/>
        </w:rPr>
        <w:drawing>
          <wp:inline distT="0" distB="0" distL="0" distR="0" wp14:anchorId="3981BFEF" wp14:editId="2F6667FF">
            <wp:extent cx="5274310" cy="1898650"/>
            <wp:effectExtent l="0" t="0" r="2540" b="635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319B" w14:textId="57E62D38" w:rsidR="00830B68" w:rsidRDefault="00830B68" w:rsidP="00F44566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docker-hub</w:t>
      </w:r>
      <w:r>
        <w:rPr>
          <w:rFonts w:hint="eastAsia"/>
        </w:rPr>
        <w:t>查找</w:t>
      </w:r>
      <w:proofErr w:type="spellStart"/>
      <w:r>
        <w:rPr>
          <w:rFonts w:hint="eastAsia"/>
        </w:rPr>
        <w:t>gitlab</w:t>
      </w:r>
      <w:proofErr w:type="spellEnd"/>
      <w:r>
        <w:t xml:space="preserve"> </w:t>
      </w:r>
      <w:r>
        <w:rPr>
          <w:rFonts w:hint="eastAsia"/>
        </w:rPr>
        <w:t>runner</w:t>
      </w:r>
      <w:r>
        <w:t xml:space="preserve"> </w:t>
      </w:r>
      <w:r>
        <w:rPr>
          <w:rFonts w:hint="eastAsia"/>
        </w:rPr>
        <w:t>镜像</w:t>
      </w:r>
    </w:p>
    <w:p w14:paraId="3461ADE3" w14:textId="2258B090" w:rsidR="00D922ED" w:rsidRDefault="00D922ED" w:rsidP="00F44566">
      <w:pPr>
        <w:ind w:firstLine="420"/>
      </w:pPr>
    </w:p>
    <w:p w14:paraId="3F7A48A6" w14:textId="5141D4F5" w:rsidR="00D922ED" w:rsidRDefault="00D922ED" w:rsidP="00F44566">
      <w:pPr>
        <w:ind w:firstLine="420"/>
      </w:pPr>
    </w:p>
    <w:p w14:paraId="62CA2511" w14:textId="16CCE7FF" w:rsidR="00D922ED" w:rsidRDefault="00D922ED" w:rsidP="00D922ED">
      <w:pPr>
        <w:pStyle w:val="3"/>
        <w:ind w:firstLine="420"/>
      </w:pPr>
      <w:r>
        <w:t>环境准备</w:t>
      </w:r>
    </w:p>
    <w:p w14:paraId="1A85212C" w14:textId="6B6360EA" w:rsidR="00D922ED" w:rsidRDefault="00A875EE" w:rsidP="00D922ED">
      <w:pPr>
        <w:ind w:firstLine="420"/>
      </w:pPr>
      <w:r>
        <w:tab/>
      </w:r>
      <w:r w:rsidR="00D922ED">
        <w:rPr>
          <w:rFonts w:hint="eastAsia"/>
        </w:rPr>
        <w:t>创建工作目录</w:t>
      </w:r>
      <w:r w:rsidR="00D922ED">
        <w:t xml:space="preserve"> /</w:t>
      </w:r>
      <w:proofErr w:type="spellStart"/>
      <w:r w:rsidR="00D922ED">
        <w:t>usr</w:t>
      </w:r>
      <w:proofErr w:type="spellEnd"/>
      <w:r w:rsidR="00D922ED">
        <w:t>/local/docker/runner</w:t>
      </w:r>
    </w:p>
    <w:p w14:paraId="00564E75" w14:textId="5E89D064" w:rsidR="00D922ED" w:rsidRDefault="00A875EE" w:rsidP="00D922ED">
      <w:pPr>
        <w:ind w:firstLine="420"/>
      </w:pPr>
      <w:r>
        <w:tab/>
      </w:r>
      <w:r w:rsidR="00D922ED">
        <w:rPr>
          <w:rFonts w:hint="eastAsia"/>
        </w:rPr>
        <w:t>创建构建目录</w:t>
      </w:r>
      <w:r w:rsidR="00D922ED">
        <w:t xml:space="preserve"> /</w:t>
      </w:r>
      <w:proofErr w:type="spellStart"/>
      <w:r w:rsidR="00D922ED">
        <w:t>usr</w:t>
      </w:r>
      <w:proofErr w:type="spellEnd"/>
      <w:r w:rsidR="00D922ED">
        <w:t>/local/docker/runner/environment</w:t>
      </w:r>
    </w:p>
    <w:p w14:paraId="4DECED50" w14:textId="680C6F02" w:rsidR="00D922ED" w:rsidRPr="00D922ED" w:rsidRDefault="00A875EE" w:rsidP="00D922ED">
      <w:pPr>
        <w:ind w:firstLine="420"/>
        <w:rPr>
          <w:rFonts w:hint="eastAsia"/>
        </w:rPr>
      </w:pPr>
      <w:r>
        <w:tab/>
      </w:r>
      <w:r w:rsidR="00D922ED">
        <w:rPr>
          <w:rFonts w:hint="eastAsia"/>
        </w:rPr>
        <w:t>下载</w:t>
      </w:r>
      <w:r w:rsidR="00D922ED">
        <w:t xml:space="preserve"> jdk-8u152-linux-x64.tar.gz </w:t>
      </w:r>
      <w:r w:rsidR="00D922ED">
        <w:t>并复制到</w:t>
      </w:r>
      <w:r w:rsidR="00D922ED">
        <w:t xml:space="preserve"> /</w:t>
      </w:r>
      <w:proofErr w:type="spellStart"/>
      <w:r w:rsidR="00D922ED">
        <w:t>usr</w:t>
      </w:r>
      <w:proofErr w:type="spellEnd"/>
      <w:r w:rsidR="00D922ED">
        <w:t>/local/docker/runner/environment</w:t>
      </w:r>
    </w:p>
    <w:p w14:paraId="65938DDF" w14:textId="35D70B5D" w:rsidR="00D922ED" w:rsidRDefault="00B4400A" w:rsidP="00B4400A">
      <w:pPr>
        <w:pStyle w:val="3"/>
        <w:ind w:firstLine="420"/>
      </w:pPr>
      <w:r>
        <w:rPr>
          <w:rFonts w:hint="eastAsia"/>
        </w:rPr>
        <w:t>创建</w:t>
      </w:r>
      <w:r w:rsidR="004A592E">
        <w:rPr>
          <w:rFonts w:hint="eastAsia"/>
        </w:rPr>
        <w:t>docker-</w:t>
      </w:r>
      <w:proofErr w:type="spellStart"/>
      <w:r w:rsidR="004A592E">
        <w:rPr>
          <w:rFonts w:hint="eastAsia"/>
        </w:rPr>
        <w:t>compose</w:t>
      </w:r>
      <w:r w:rsidR="004A592E">
        <w:t>.</w:t>
      </w:r>
      <w:r w:rsidR="004A592E">
        <w:rPr>
          <w:rFonts w:hint="eastAsia"/>
        </w:rPr>
        <w:t>yml</w:t>
      </w:r>
      <w:proofErr w:type="spellEnd"/>
    </w:p>
    <w:p w14:paraId="15DBBB5D" w14:textId="77E958C5" w:rsidR="00EC51E3" w:rsidRPr="00EC51E3" w:rsidRDefault="00EC51E3" w:rsidP="00EC51E3">
      <w:pPr>
        <w:ind w:firstLine="420"/>
        <w:rPr>
          <w:rFonts w:hint="eastAsia"/>
        </w:rPr>
      </w:pPr>
      <w:r>
        <w:rPr>
          <w:rFonts w:hint="eastAsia"/>
        </w:rPr>
        <w:t>在</w:t>
      </w:r>
      <w:r w:rsidR="00213931">
        <w:t>/</w:t>
      </w:r>
      <w:proofErr w:type="spellStart"/>
      <w:r w:rsidR="00213931">
        <w:t>usr</w:t>
      </w:r>
      <w:proofErr w:type="spellEnd"/>
      <w:r w:rsidR="00213931">
        <w:t>/local/docker/runner</w:t>
      </w:r>
      <w:r w:rsidR="00213931">
        <w:rPr>
          <w:rFonts w:hint="eastAsia"/>
        </w:rPr>
        <w:t>创建</w:t>
      </w:r>
      <w:r w:rsidR="00213931">
        <w:rPr>
          <w:rFonts w:hint="eastAsia"/>
        </w:rPr>
        <w:t>docker-</w:t>
      </w:r>
      <w:proofErr w:type="spellStart"/>
      <w:r w:rsidR="00213931">
        <w:rPr>
          <w:rFonts w:hint="eastAsia"/>
        </w:rPr>
        <w:t>compose</w:t>
      </w:r>
      <w:r w:rsidR="00213931">
        <w:t>.</w:t>
      </w:r>
      <w:r w:rsidR="00213931">
        <w:rPr>
          <w:rFonts w:hint="eastAsia"/>
        </w:rPr>
        <w:t>yml</w:t>
      </w:r>
      <w:proofErr w:type="spellEnd"/>
    </w:p>
    <w:p w14:paraId="3D5521C8" w14:textId="64FDF610" w:rsidR="009F5438" w:rsidRPr="009F5438" w:rsidRDefault="009F5438" w:rsidP="009F5438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7DD5B3C0" wp14:editId="0A5DDB31">
            <wp:extent cx="3533333" cy="295238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33333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4400A" w14:paraId="662E08B4" w14:textId="77777777" w:rsidTr="00B4400A">
        <w:tc>
          <w:tcPr>
            <w:tcW w:w="8296" w:type="dxa"/>
          </w:tcPr>
          <w:p w14:paraId="13547F8D" w14:textId="77777777" w:rsidR="00B4400A" w:rsidRDefault="00B4400A" w:rsidP="00B4400A">
            <w:pPr>
              <w:ind w:firstLineChars="0" w:firstLine="0"/>
            </w:pPr>
            <w:r>
              <w:t>version: '3.1'</w:t>
            </w:r>
          </w:p>
          <w:p w14:paraId="2BAE069C" w14:textId="77777777" w:rsidR="00B4400A" w:rsidRDefault="00B4400A" w:rsidP="00B4400A">
            <w:pPr>
              <w:ind w:firstLineChars="0" w:firstLine="0"/>
            </w:pPr>
            <w:r>
              <w:t>services:</w:t>
            </w:r>
          </w:p>
          <w:p w14:paraId="4E4065F6" w14:textId="77777777" w:rsidR="00B4400A" w:rsidRDefault="00B4400A" w:rsidP="00B4400A">
            <w:pPr>
              <w:ind w:firstLineChars="0" w:firstLine="0"/>
            </w:pPr>
            <w:r>
              <w:t xml:space="preserve">  </w:t>
            </w:r>
            <w:proofErr w:type="spellStart"/>
            <w:r>
              <w:t>gitlab</w:t>
            </w:r>
            <w:proofErr w:type="spellEnd"/>
            <w:r>
              <w:t>-runner:</w:t>
            </w:r>
          </w:p>
          <w:p w14:paraId="17947FA9" w14:textId="77777777" w:rsidR="00B4400A" w:rsidRDefault="00B4400A" w:rsidP="00B4400A">
            <w:pPr>
              <w:ind w:firstLineChars="0" w:firstLine="0"/>
            </w:pPr>
            <w:r>
              <w:t xml:space="preserve">    build: environment</w:t>
            </w:r>
          </w:p>
          <w:p w14:paraId="36F24273" w14:textId="77777777" w:rsidR="00B4400A" w:rsidRDefault="00B4400A" w:rsidP="00B4400A">
            <w:pPr>
              <w:ind w:firstLineChars="0" w:firstLine="0"/>
            </w:pPr>
            <w:r>
              <w:t xml:space="preserve">    restart: always</w:t>
            </w:r>
          </w:p>
          <w:p w14:paraId="06EBF745" w14:textId="77777777" w:rsidR="00B4400A" w:rsidRDefault="00B4400A" w:rsidP="00B4400A">
            <w:pPr>
              <w:ind w:firstLineChars="0" w:firstLine="0"/>
            </w:pPr>
            <w:r>
              <w:t xml:space="preserve">    </w:t>
            </w:r>
            <w:proofErr w:type="spellStart"/>
            <w:r>
              <w:t>container_name</w:t>
            </w:r>
            <w:proofErr w:type="spellEnd"/>
            <w:r>
              <w:t xml:space="preserve">: </w:t>
            </w:r>
            <w:proofErr w:type="spellStart"/>
            <w:r>
              <w:t>gitlab</w:t>
            </w:r>
            <w:proofErr w:type="spellEnd"/>
            <w:r>
              <w:t>-runner</w:t>
            </w:r>
          </w:p>
          <w:p w14:paraId="2579BC1A" w14:textId="68274E94" w:rsidR="00B4400A" w:rsidRDefault="00B4400A" w:rsidP="00B4400A">
            <w:pPr>
              <w:ind w:firstLineChars="0" w:firstLine="0"/>
            </w:pPr>
            <w:r>
              <w:t xml:space="preserve">    privileged: true</w:t>
            </w:r>
            <w:r w:rsidR="00C632BF">
              <w:t xml:space="preserve"> </w:t>
            </w:r>
            <w:r w:rsidR="00C632BF">
              <w:rPr>
                <w:rFonts w:hint="eastAsia"/>
              </w:rPr>
              <w:t>#</w:t>
            </w:r>
            <w:r w:rsidR="00C632BF">
              <w:rPr>
                <w:rFonts w:hint="eastAsia"/>
              </w:rPr>
              <w:t>使用</w:t>
            </w:r>
            <w:r w:rsidR="00C632BF">
              <w:rPr>
                <w:rFonts w:hint="eastAsia"/>
              </w:rPr>
              <w:t>root</w:t>
            </w:r>
            <w:r w:rsidR="00C632BF">
              <w:rPr>
                <w:rFonts w:hint="eastAsia"/>
              </w:rPr>
              <w:t>管理权限</w:t>
            </w:r>
          </w:p>
          <w:p w14:paraId="4A320776" w14:textId="77777777" w:rsidR="00B4400A" w:rsidRDefault="00B4400A" w:rsidP="00B4400A">
            <w:pPr>
              <w:ind w:firstLineChars="0" w:firstLine="0"/>
            </w:pPr>
            <w:r>
              <w:t xml:space="preserve">    volumes:</w:t>
            </w:r>
          </w:p>
          <w:p w14:paraId="7C5527C9" w14:textId="77777777" w:rsidR="00B4400A" w:rsidRDefault="00B4400A" w:rsidP="00B4400A">
            <w:pPr>
              <w:ind w:firstLineChars="0" w:firstLine="0"/>
            </w:pPr>
            <w:r>
              <w:t xml:space="preserve">      - /</w:t>
            </w:r>
            <w:proofErr w:type="spellStart"/>
            <w:r>
              <w:t>usr</w:t>
            </w:r>
            <w:proofErr w:type="spellEnd"/>
            <w:r>
              <w:t>/local/docker/runner/config:/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r>
              <w:t>gitlab</w:t>
            </w:r>
            <w:proofErr w:type="spellEnd"/>
            <w:r>
              <w:t>-runner</w:t>
            </w:r>
          </w:p>
          <w:p w14:paraId="2826739D" w14:textId="69E435C4" w:rsidR="00B4400A" w:rsidRDefault="00B4400A" w:rsidP="00B4400A">
            <w:pPr>
              <w:ind w:firstLineChars="0" w:firstLine="0"/>
              <w:rPr>
                <w:rFonts w:hint="eastAsia"/>
              </w:rPr>
            </w:pPr>
            <w:r>
              <w:t xml:space="preserve">      - /var/run/</w:t>
            </w:r>
            <w:proofErr w:type="spellStart"/>
            <w:r>
              <w:t>docker.sock</w:t>
            </w:r>
            <w:proofErr w:type="spellEnd"/>
            <w:r>
              <w:t>:/var/run/</w:t>
            </w:r>
            <w:proofErr w:type="spellStart"/>
            <w:r>
              <w:t>docker.sock</w:t>
            </w:r>
            <w:proofErr w:type="spellEnd"/>
          </w:p>
        </w:tc>
      </w:tr>
    </w:tbl>
    <w:p w14:paraId="5BF42187" w14:textId="4B657854" w:rsidR="00B4400A" w:rsidRDefault="00B4400A" w:rsidP="00B4400A">
      <w:pPr>
        <w:ind w:firstLine="420"/>
      </w:pPr>
    </w:p>
    <w:p w14:paraId="0EC5F8FF" w14:textId="31B2FCB5" w:rsidR="00E368C3" w:rsidRDefault="00E368C3" w:rsidP="00E368C3">
      <w:pPr>
        <w:pStyle w:val="3"/>
        <w:ind w:firstLine="420"/>
      </w:pPr>
      <w:r>
        <w:rPr>
          <w:rFonts w:hint="eastAsia"/>
        </w:rPr>
        <w:t>创建</w:t>
      </w:r>
      <w:proofErr w:type="spellStart"/>
      <w:r>
        <w:rPr>
          <w:rFonts w:hint="eastAsia"/>
        </w:rPr>
        <w:t>Dockerfile</w:t>
      </w:r>
      <w:proofErr w:type="spellEnd"/>
    </w:p>
    <w:p w14:paraId="3A9588AA" w14:textId="3D51A42D" w:rsidR="001552C9" w:rsidRPr="001552C9" w:rsidRDefault="001552C9" w:rsidP="001552C9">
      <w:pPr>
        <w:ind w:firstLine="420"/>
        <w:rPr>
          <w:rFonts w:hint="eastAsia"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enviroment</w:t>
      </w:r>
      <w:proofErr w:type="spellEnd"/>
      <w:r>
        <w:rPr>
          <w:rFonts w:hint="eastAsia"/>
        </w:rPr>
        <w:t>中创建</w:t>
      </w:r>
      <w:proofErr w:type="spellStart"/>
      <w:r>
        <w:t>D</w:t>
      </w:r>
      <w:r>
        <w:rPr>
          <w:rFonts w:hint="eastAsia"/>
        </w:rPr>
        <w:t>ockerfile</w:t>
      </w:r>
      <w:proofErr w:type="spellEnd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368C3" w14:paraId="5070F100" w14:textId="77777777" w:rsidTr="00E368C3">
        <w:tc>
          <w:tcPr>
            <w:tcW w:w="8296" w:type="dxa"/>
          </w:tcPr>
          <w:p w14:paraId="43F6DCC2" w14:textId="77777777" w:rsidR="00E368C3" w:rsidRDefault="00E368C3" w:rsidP="00E368C3">
            <w:pPr>
              <w:ind w:firstLineChars="0" w:firstLine="0"/>
            </w:pPr>
            <w:r>
              <w:t xml:space="preserve">FROM </w:t>
            </w:r>
            <w:proofErr w:type="spellStart"/>
            <w:r>
              <w:t>gitlab</w:t>
            </w:r>
            <w:proofErr w:type="spellEnd"/>
            <w:r>
              <w:t>/</w:t>
            </w:r>
            <w:proofErr w:type="spellStart"/>
            <w:r>
              <w:t>gitlab-runner:v11.0.2</w:t>
            </w:r>
            <w:proofErr w:type="spellEnd"/>
          </w:p>
          <w:p w14:paraId="707FD012" w14:textId="77777777" w:rsidR="00E368C3" w:rsidRDefault="00E368C3" w:rsidP="00E368C3">
            <w:pPr>
              <w:ind w:firstLineChars="0" w:firstLine="0"/>
            </w:pPr>
            <w:r>
              <w:t xml:space="preserve">MAINTAINER </w:t>
            </w:r>
            <w:proofErr w:type="spellStart"/>
            <w:r>
              <w:t>Lusifer</w:t>
            </w:r>
            <w:proofErr w:type="spellEnd"/>
            <w:r>
              <w:t xml:space="preserve"> &lt;topsale@vip.qq.com&gt;</w:t>
            </w:r>
          </w:p>
          <w:p w14:paraId="725E3B52" w14:textId="77777777" w:rsidR="00E368C3" w:rsidRDefault="00E368C3" w:rsidP="00E368C3">
            <w:pPr>
              <w:ind w:firstLineChars="0" w:firstLine="0"/>
            </w:pPr>
          </w:p>
          <w:p w14:paraId="2416B180" w14:textId="77777777" w:rsidR="00E368C3" w:rsidRDefault="00E368C3" w:rsidP="00E368C3">
            <w:pPr>
              <w:ind w:firstLineChars="0" w:firstLine="0"/>
            </w:pPr>
            <w:r>
              <w:t xml:space="preserve"># </w:t>
            </w:r>
            <w:r>
              <w:t>修改软件源</w:t>
            </w:r>
          </w:p>
          <w:p w14:paraId="15A446F5" w14:textId="77777777" w:rsidR="00E368C3" w:rsidRDefault="00E368C3" w:rsidP="00E368C3">
            <w:pPr>
              <w:ind w:firstLineChars="0" w:firstLine="0"/>
            </w:pPr>
            <w:r>
              <w:t xml:space="preserve">RUN echo 'deb http://mirrors.aliyun.com/ubuntu/ </w:t>
            </w:r>
            <w:proofErr w:type="spellStart"/>
            <w:r>
              <w:t>xenial</w:t>
            </w:r>
            <w:proofErr w:type="spellEnd"/>
            <w:r>
              <w:t xml:space="preserve"> main restricted universe multiverse' &gt; /</w:t>
            </w:r>
            <w:proofErr w:type="spellStart"/>
            <w:r>
              <w:t>etc</w:t>
            </w:r>
            <w:proofErr w:type="spellEnd"/>
            <w:r>
              <w:t>/apt/</w:t>
            </w:r>
            <w:proofErr w:type="spellStart"/>
            <w:r>
              <w:t>sources.list</w:t>
            </w:r>
            <w:proofErr w:type="spellEnd"/>
            <w:r>
              <w:t xml:space="preserve"> &amp;&amp; \</w:t>
            </w:r>
          </w:p>
          <w:p w14:paraId="5A42D51B" w14:textId="77777777" w:rsidR="00E368C3" w:rsidRDefault="00E368C3" w:rsidP="00E368C3">
            <w:pPr>
              <w:ind w:firstLineChars="0" w:firstLine="0"/>
            </w:pPr>
            <w:r>
              <w:t xml:space="preserve">    echo 'deb http://mirrors.aliyun.com/ubuntu/ </w:t>
            </w:r>
            <w:proofErr w:type="spellStart"/>
            <w:r>
              <w:t>xenial</w:t>
            </w:r>
            <w:proofErr w:type="spellEnd"/>
            <w:r>
              <w:t>-security main restricted universe multiverse' &gt;&gt; /</w:t>
            </w:r>
            <w:proofErr w:type="spellStart"/>
            <w:r>
              <w:t>etc</w:t>
            </w:r>
            <w:proofErr w:type="spellEnd"/>
            <w:r>
              <w:t>/apt/</w:t>
            </w:r>
            <w:proofErr w:type="spellStart"/>
            <w:r>
              <w:t>sources.list</w:t>
            </w:r>
            <w:proofErr w:type="spellEnd"/>
            <w:r>
              <w:t xml:space="preserve"> &amp;&amp; \</w:t>
            </w:r>
          </w:p>
          <w:p w14:paraId="50F65E2D" w14:textId="77777777" w:rsidR="00E368C3" w:rsidRDefault="00E368C3" w:rsidP="00E368C3">
            <w:pPr>
              <w:ind w:firstLineChars="0" w:firstLine="0"/>
            </w:pPr>
            <w:r>
              <w:t xml:space="preserve">    echo 'deb http://mirrors.aliyun.com/ubuntu/ </w:t>
            </w:r>
            <w:proofErr w:type="spellStart"/>
            <w:r>
              <w:t>xenial</w:t>
            </w:r>
            <w:proofErr w:type="spellEnd"/>
            <w:r>
              <w:t>-updates main restricted universe multiverse' &gt;&gt; /</w:t>
            </w:r>
            <w:proofErr w:type="spellStart"/>
            <w:r>
              <w:t>etc</w:t>
            </w:r>
            <w:proofErr w:type="spellEnd"/>
            <w:r>
              <w:t>/apt/</w:t>
            </w:r>
            <w:proofErr w:type="spellStart"/>
            <w:r>
              <w:t>sources.list</w:t>
            </w:r>
            <w:proofErr w:type="spellEnd"/>
            <w:r>
              <w:t xml:space="preserve"> &amp;&amp; \</w:t>
            </w:r>
          </w:p>
          <w:p w14:paraId="1687B75F" w14:textId="77777777" w:rsidR="00E368C3" w:rsidRDefault="00E368C3" w:rsidP="00E368C3">
            <w:pPr>
              <w:ind w:firstLineChars="0" w:firstLine="0"/>
            </w:pPr>
            <w:r>
              <w:t xml:space="preserve">    echo 'deb http://mirrors.aliyun.com/ubuntu/ </w:t>
            </w:r>
            <w:proofErr w:type="spellStart"/>
            <w:r>
              <w:t>xenial</w:t>
            </w:r>
            <w:proofErr w:type="spellEnd"/>
            <w:r>
              <w:t>-backports main restricted universe multiverse' &gt;&gt; /</w:t>
            </w:r>
            <w:proofErr w:type="spellStart"/>
            <w:r>
              <w:t>etc</w:t>
            </w:r>
            <w:proofErr w:type="spellEnd"/>
            <w:r>
              <w:t>/apt/</w:t>
            </w:r>
            <w:proofErr w:type="spellStart"/>
            <w:r>
              <w:t>sources.list</w:t>
            </w:r>
            <w:proofErr w:type="spellEnd"/>
            <w:r>
              <w:t xml:space="preserve"> &amp;&amp; \</w:t>
            </w:r>
          </w:p>
          <w:p w14:paraId="6F9274E0" w14:textId="77777777" w:rsidR="00E368C3" w:rsidRDefault="00E368C3" w:rsidP="00E368C3">
            <w:pPr>
              <w:ind w:firstLineChars="0" w:firstLine="0"/>
            </w:pPr>
            <w:r>
              <w:t xml:space="preserve">    apt-get update -y &amp;&amp; \</w:t>
            </w:r>
          </w:p>
          <w:p w14:paraId="609AAC82" w14:textId="77777777" w:rsidR="00E368C3" w:rsidRDefault="00E368C3" w:rsidP="00E368C3">
            <w:pPr>
              <w:ind w:firstLineChars="0" w:firstLine="0"/>
            </w:pPr>
            <w:r>
              <w:t xml:space="preserve">    apt-get clean</w:t>
            </w:r>
          </w:p>
          <w:p w14:paraId="28D8F03D" w14:textId="77777777" w:rsidR="00E368C3" w:rsidRDefault="00E368C3" w:rsidP="00E368C3">
            <w:pPr>
              <w:ind w:firstLineChars="0" w:firstLine="0"/>
            </w:pPr>
          </w:p>
          <w:p w14:paraId="2585150D" w14:textId="77777777" w:rsidR="00E368C3" w:rsidRDefault="00E368C3" w:rsidP="00E368C3">
            <w:pPr>
              <w:ind w:firstLineChars="0" w:firstLine="0"/>
            </w:pPr>
            <w:r>
              <w:t xml:space="preserve"># </w:t>
            </w:r>
            <w:r>
              <w:t>安装</w:t>
            </w:r>
            <w:r>
              <w:t xml:space="preserve"> Docker</w:t>
            </w:r>
          </w:p>
          <w:p w14:paraId="7D8552BC" w14:textId="77777777" w:rsidR="00E368C3" w:rsidRDefault="00E368C3" w:rsidP="00E368C3">
            <w:pPr>
              <w:ind w:firstLineChars="0" w:firstLine="0"/>
            </w:pPr>
            <w:r>
              <w:t>RUN apt-get -y install apt-transport-https ca-certificates curl software-properties-common &amp;&amp; \</w:t>
            </w:r>
          </w:p>
          <w:p w14:paraId="7EC3ED48" w14:textId="77777777" w:rsidR="00E368C3" w:rsidRDefault="00E368C3" w:rsidP="00E368C3">
            <w:pPr>
              <w:ind w:firstLineChars="0" w:firstLine="0"/>
            </w:pPr>
            <w:r>
              <w:t xml:space="preserve">    curl -</w:t>
            </w:r>
            <w:proofErr w:type="spellStart"/>
            <w:r>
              <w:t>fsSL</w:t>
            </w:r>
            <w:proofErr w:type="spellEnd"/>
            <w:r>
              <w:t xml:space="preserve"> http://mirrors.aliyun.com/docker-ce/linux/ubuntu/gpg | apt-key add - &amp;&amp; \</w:t>
            </w:r>
          </w:p>
          <w:p w14:paraId="3D72CE14" w14:textId="77777777" w:rsidR="00E368C3" w:rsidRDefault="00E368C3" w:rsidP="00E368C3">
            <w:pPr>
              <w:ind w:firstLineChars="0" w:firstLine="0"/>
            </w:pPr>
            <w:r>
              <w:t xml:space="preserve">    add-apt-repository "deb [arch=</w:t>
            </w:r>
            <w:proofErr w:type="spellStart"/>
            <w:r>
              <w:t>amd64</w:t>
            </w:r>
            <w:proofErr w:type="spellEnd"/>
            <w:r>
              <w:t>] http://mirrors.aliyun.com/docker-ce/linux/ubuntu $(</w:t>
            </w:r>
            <w:proofErr w:type="spellStart"/>
            <w:r>
              <w:t>lsb_release</w:t>
            </w:r>
            <w:proofErr w:type="spellEnd"/>
            <w:r>
              <w:t xml:space="preserve"> -cs) stable" &amp;&amp; \</w:t>
            </w:r>
          </w:p>
          <w:p w14:paraId="7858B6E5" w14:textId="77777777" w:rsidR="00E368C3" w:rsidRDefault="00E368C3" w:rsidP="00E368C3">
            <w:pPr>
              <w:ind w:firstLineChars="0" w:firstLine="0"/>
            </w:pPr>
            <w:r>
              <w:t xml:space="preserve">    apt-get update -y &amp;&amp; \</w:t>
            </w:r>
          </w:p>
          <w:p w14:paraId="7E6D6307" w14:textId="77777777" w:rsidR="00E368C3" w:rsidRDefault="00E368C3" w:rsidP="00E368C3">
            <w:pPr>
              <w:ind w:firstLineChars="0" w:firstLine="0"/>
            </w:pPr>
            <w:r>
              <w:t xml:space="preserve">    apt-get install -y docker-</w:t>
            </w:r>
            <w:proofErr w:type="spellStart"/>
            <w:r>
              <w:t>ce</w:t>
            </w:r>
            <w:proofErr w:type="spellEnd"/>
          </w:p>
          <w:p w14:paraId="457CFCDA" w14:textId="77777777" w:rsidR="00E368C3" w:rsidRDefault="00E368C3" w:rsidP="00E368C3">
            <w:pPr>
              <w:ind w:firstLineChars="0" w:firstLine="0"/>
            </w:pPr>
            <w:r>
              <w:t xml:space="preserve">COPY </w:t>
            </w:r>
            <w:proofErr w:type="spellStart"/>
            <w:r>
              <w:t>daemon.json</w:t>
            </w:r>
            <w:proofErr w:type="spellEnd"/>
            <w:r>
              <w:t xml:space="preserve"> /</w:t>
            </w:r>
            <w:proofErr w:type="spellStart"/>
            <w:r>
              <w:t>etc</w:t>
            </w:r>
            <w:proofErr w:type="spellEnd"/>
            <w:r>
              <w:t>/docker/</w:t>
            </w:r>
            <w:proofErr w:type="spellStart"/>
            <w:r>
              <w:t>daemon.json</w:t>
            </w:r>
            <w:proofErr w:type="spellEnd"/>
          </w:p>
          <w:p w14:paraId="66FD1408" w14:textId="77777777" w:rsidR="00E368C3" w:rsidRDefault="00E368C3" w:rsidP="00E368C3">
            <w:pPr>
              <w:ind w:firstLineChars="0" w:firstLine="0"/>
            </w:pPr>
          </w:p>
          <w:p w14:paraId="15F652C5" w14:textId="77777777" w:rsidR="00E368C3" w:rsidRDefault="00E368C3" w:rsidP="00E368C3">
            <w:pPr>
              <w:ind w:firstLineChars="0" w:firstLine="0"/>
            </w:pPr>
            <w:r>
              <w:t xml:space="preserve"># </w:t>
            </w:r>
            <w:r>
              <w:t>安装</w:t>
            </w:r>
            <w:r>
              <w:t xml:space="preserve"> Docker Compose</w:t>
            </w:r>
          </w:p>
          <w:p w14:paraId="25D21D92" w14:textId="77777777" w:rsidR="00E368C3" w:rsidRDefault="00E368C3" w:rsidP="00E368C3">
            <w:pPr>
              <w:ind w:firstLineChars="0" w:firstLine="0"/>
            </w:pPr>
            <w:proofErr w:type="spellStart"/>
            <w:r>
              <w:t>WORKDIR</w:t>
            </w:r>
            <w:proofErr w:type="spellEnd"/>
            <w:r>
              <w:t xml:space="preserve"> /</w:t>
            </w:r>
            <w:proofErr w:type="spellStart"/>
            <w:r>
              <w:t>usr</w:t>
            </w:r>
            <w:proofErr w:type="spellEnd"/>
            <w:r>
              <w:t>/local/bin</w:t>
            </w:r>
          </w:p>
          <w:p w14:paraId="08C520E4" w14:textId="77777777" w:rsidR="00E368C3" w:rsidRDefault="00E368C3" w:rsidP="00E368C3">
            <w:pPr>
              <w:ind w:firstLineChars="0" w:firstLine="0"/>
            </w:pPr>
            <w:r>
              <w:t xml:space="preserve">RUN </w:t>
            </w:r>
            <w:proofErr w:type="spellStart"/>
            <w:r>
              <w:t>wget</w:t>
            </w:r>
            <w:proofErr w:type="spellEnd"/>
            <w:r>
              <w:t xml:space="preserve"> https://raw.githubusercontent.com/topsale/resources/master/docker/docker-compose</w:t>
            </w:r>
          </w:p>
          <w:p w14:paraId="0D8B7CCF" w14:textId="77777777" w:rsidR="00E368C3" w:rsidRDefault="00E368C3" w:rsidP="00E368C3">
            <w:pPr>
              <w:ind w:firstLineChars="0" w:firstLine="0"/>
            </w:pPr>
            <w:r>
              <w:t xml:space="preserve">RUN </w:t>
            </w:r>
            <w:proofErr w:type="spellStart"/>
            <w:r>
              <w:t>chmod</w:t>
            </w:r>
            <w:proofErr w:type="spellEnd"/>
            <w:r>
              <w:t xml:space="preserve"> +x docker-compose</w:t>
            </w:r>
          </w:p>
          <w:p w14:paraId="3B3FCA98" w14:textId="77777777" w:rsidR="00E368C3" w:rsidRDefault="00E368C3" w:rsidP="00E368C3">
            <w:pPr>
              <w:ind w:firstLineChars="0" w:firstLine="0"/>
            </w:pPr>
          </w:p>
          <w:p w14:paraId="194C084E" w14:textId="77777777" w:rsidR="00E368C3" w:rsidRDefault="00E368C3" w:rsidP="00E368C3">
            <w:pPr>
              <w:ind w:firstLineChars="0" w:firstLine="0"/>
            </w:pPr>
            <w:r>
              <w:t xml:space="preserve"># </w:t>
            </w:r>
            <w:r>
              <w:t>安装</w:t>
            </w:r>
            <w:r>
              <w:t xml:space="preserve"> Java</w:t>
            </w:r>
          </w:p>
          <w:p w14:paraId="14E75F12" w14:textId="77777777" w:rsidR="00E368C3" w:rsidRDefault="00E368C3" w:rsidP="00E368C3">
            <w:pPr>
              <w:ind w:firstLineChars="0" w:firstLine="0"/>
            </w:pPr>
            <w:r>
              <w:t xml:space="preserve">RUN </w:t>
            </w:r>
            <w:proofErr w:type="spellStart"/>
            <w:r>
              <w:t>mkdir</w:t>
            </w:r>
            <w:proofErr w:type="spellEnd"/>
            <w:r>
              <w:t xml:space="preserve"> -p /</w:t>
            </w:r>
            <w:proofErr w:type="spellStart"/>
            <w:r>
              <w:t>usr</w:t>
            </w:r>
            <w:proofErr w:type="spellEnd"/>
            <w:r>
              <w:t>/local/java</w:t>
            </w:r>
          </w:p>
          <w:p w14:paraId="0B36FB00" w14:textId="77777777" w:rsidR="00E368C3" w:rsidRDefault="00E368C3" w:rsidP="00E368C3">
            <w:pPr>
              <w:ind w:firstLineChars="0" w:firstLine="0"/>
            </w:pPr>
            <w:proofErr w:type="spellStart"/>
            <w:r>
              <w:t>WORKDIR</w:t>
            </w:r>
            <w:proofErr w:type="spellEnd"/>
            <w:r>
              <w:t xml:space="preserve"> /</w:t>
            </w:r>
            <w:proofErr w:type="spellStart"/>
            <w:r>
              <w:t>usr</w:t>
            </w:r>
            <w:proofErr w:type="spellEnd"/>
            <w:r>
              <w:t>/local/java</w:t>
            </w:r>
          </w:p>
          <w:p w14:paraId="5747F116" w14:textId="77777777" w:rsidR="00E368C3" w:rsidRDefault="00E368C3" w:rsidP="00E368C3">
            <w:pPr>
              <w:ind w:firstLineChars="0" w:firstLine="0"/>
            </w:pPr>
            <w:r>
              <w:t>COPY jdk-8u152-linux-x64.tar.gz /</w:t>
            </w:r>
            <w:proofErr w:type="spellStart"/>
            <w:r>
              <w:t>usr</w:t>
            </w:r>
            <w:proofErr w:type="spellEnd"/>
            <w:r>
              <w:t>/local/java</w:t>
            </w:r>
          </w:p>
          <w:p w14:paraId="7DF8BAC5" w14:textId="77777777" w:rsidR="00E368C3" w:rsidRDefault="00E368C3" w:rsidP="00E368C3">
            <w:pPr>
              <w:ind w:firstLineChars="0" w:firstLine="0"/>
            </w:pPr>
            <w:r>
              <w:t>RUN tar -</w:t>
            </w:r>
            <w:proofErr w:type="spellStart"/>
            <w:r>
              <w:t>zxvf</w:t>
            </w:r>
            <w:proofErr w:type="spellEnd"/>
            <w:r>
              <w:t xml:space="preserve"> jdk-8u152-linux-x64.tar.gz &amp;&amp; \</w:t>
            </w:r>
          </w:p>
          <w:p w14:paraId="4A221958" w14:textId="77777777" w:rsidR="00E368C3" w:rsidRDefault="00E368C3" w:rsidP="00E368C3">
            <w:pPr>
              <w:ind w:firstLineChars="0" w:firstLine="0"/>
            </w:pPr>
            <w:r>
              <w:t xml:space="preserve">    rm -</w:t>
            </w:r>
            <w:proofErr w:type="spellStart"/>
            <w:r>
              <w:t>fr</w:t>
            </w:r>
            <w:proofErr w:type="spellEnd"/>
            <w:r>
              <w:t xml:space="preserve"> jdk-8u152-linux-x64.tar.gz</w:t>
            </w:r>
          </w:p>
          <w:p w14:paraId="19330F86" w14:textId="77777777" w:rsidR="00E368C3" w:rsidRDefault="00E368C3" w:rsidP="00E368C3">
            <w:pPr>
              <w:ind w:firstLineChars="0" w:firstLine="0"/>
            </w:pPr>
          </w:p>
          <w:p w14:paraId="56E75741" w14:textId="77777777" w:rsidR="00E368C3" w:rsidRDefault="00E368C3" w:rsidP="00E368C3">
            <w:pPr>
              <w:ind w:firstLineChars="0" w:firstLine="0"/>
            </w:pPr>
            <w:r>
              <w:t xml:space="preserve"># </w:t>
            </w:r>
            <w:r>
              <w:t>安装</w:t>
            </w:r>
            <w:r>
              <w:t xml:space="preserve"> Maven</w:t>
            </w:r>
          </w:p>
          <w:p w14:paraId="040B2EB6" w14:textId="77777777" w:rsidR="00E368C3" w:rsidRDefault="00E368C3" w:rsidP="00E368C3">
            <w:pPr>
              <w:ind w:firstLineChars="0" w:firstLine="0"/>
            </w:pPr>
            <w:r>
              <w:t xml:space="preserve">RUN </w:t>
            </w:r>
            <w:proofErr w:type="spellStart"/>
            <w:r>
              <w:t>mkdir</w:t>
            </w:r>
            <w:proofErr w:type="spellEnd"/>
            <w:r>
              <w:t xml:space="preserve"> -p /</w:t>
            </w:r>
            <w:proofErr w:type="spellStart"/>
            <w:r>
              <w:t>usr</w:t>
            </w:r>
            <w:proofErr w:type="spellEnd"/>
            <w:r>
              <w:t>/local/maven</w:t>
            </w:r>
          </w:p>
          <w:p w14:paraId="3C0BA448" w14:textId="77777777" w:rsidR="00E368C3" w:rsidRDefault="00E368C3" w:rsidP="00E368C3">
            <w:pPr>
              <w:ind w:firstLineChars="0" w:firstLine="0"/>
            </w:pPr>
            <w:proofErr w:type="spellStart"/>
            <w:r>
              <w:t>WORKDIR</w:t>
            </w:r>
            <w:proofErr w:type="spellEnd"/>
            <w:r>
              <w:t xml:space="preserve"> /</w:t>
            </w:r>
            <w:proofErr w:type="spellStart"/>
            <w:r>
              <w:t>usr</w:t>
            </w:r>
            <w:proofErr w:type="spellEnd"/>
            <w:r>
              <w:t>/local/maven</w:t>
            </w:r>
          </w:p>
          <w:p w14:paraId="25AA1F6C" w14:textId="77777777" w:rsidR="00E368C3" w:rsidRDefault="00E368C3" w:rsidP="00E368C3">
            <w:pPr>
              <w:ind w:firstLineChars="0" w:firstLine="0"/>
            </w:pPr>
            <w:r>
              <w:t xml:space="preserve">RUN </w:t>
            </w:r>
            <w:proofErr w:type="spellStart"/>
            <w:r>
              <w:t>wget</w:t>
            </w:r>
            <w:proofErr w:type="spellEnd"/>
            <w:r>
              <w:t xml:space="preserve"> https://raw.githubusercontent.com/topsale/resources/master/maven/apache-maven-3.5.3-bin.tar.gz</w:t>
            </w:r>
          </w:p>
          <w:p w14:paraId="0A842DBB" w14:textId="77777777" w:rsidR="00E368C3" w:rsidRDefault="00E368C3" w:rsidP="00E368C3">
            <w:pPr>
              <w:ind w:firstLineChars="0" w:firstLine="0"/>
            </w:pPr>
            <w:r>
              <w:t># COPY apache-maven-3.5.3-bin.tar.gz /</w:t>
            </w:r>
            <w:proofErr w:type="spellStart"/>
            <w:r>
              <w:t>usr</w:t>
            </w:r>
            <w:proofErr w:type="spellEnd"/>
            <w:r>
              <w:t>/local/maven</w:t>
            </w:r>
          </w:p>
          <w:p w14:paraId="0BDB1AF4" w14:textId="77777777" w:rsidR="00E368C3" w:rsidRDefault="00E368C3" w:rsidP="00E368C3">
            <w:pPr>
              <w:ind w:firstLineChars="0" w:firstLine="0"/>
            </w:pPr>
            <w:r>
              <w:t>RUN tar -</w:t>
            </w:r>
            <w:proofErr w:type="spellStart"/>
            <w:r>
              <w:t>zxvf</w:t>
            </w:r>
            <w:proofErr w:type="spellEnd"/>
            <w:r>
              <w:t xml:space="preserve"> apache-maven-3.5.3-bin.tar.gz &amp;&amp; \</w:t>
            </w:r>
          </w:p>
          <w:p w14:paraId="6FA5C912" w14:textId="77777777" w:rsidR="00E368C3" w:rsidRDefault="00E368C3" w:rsidP="00E368C3">
            <w:pPr>
              <w:ind w:firstLineChars="0" w:firstLine="0"/>
            </w:pPr>
            <w:r>
              <w:t xml:space="preserve">    rm -</w:t>
            </w:r>
            <w:proofErr w:type="spellStart"/>
            <w:r>
              <w:t>fr</w:t>
            </w:r>
            <w:proofErr w:type="spellEnd"/>
            <w:r>
              <w:t xml:space="preserve"> apache-maven-3.5.3-bin.tar.gz</w:t>
            </w:r>
          </w:p>
          <w:p w14:paraId="461FADDA" w14:textId="77777777" w:rsidR="00E368C3" w:rsidRDefault="00E368C3" w:rsidP="00E368C3">
            <w:pPr>
              <w:ind w:firstLineChars="0" w:firstLine="0"/>
            </w:pPr>
            <w:r>
              <w:t># COPY settings.xml /</w:t>
            </w:r>
            <w:proofErr w:type="spellStart"/>
            <w:r>
              <w:t>usr</w:t>
            </w:r>
            <w:proofErr w:type="spellEnd"/>
            <w:r>
              <w:t>/local/maven/apache-maven-3.5.3/conf/settings.xml</w:t>
            </w:r>
          </w:p>
          <w:p w14:paraId="485D56D7" w14:textId="77777777" w:rsidR="00E368C3" w:rsidRDefault="00E368C3" w:rsidP="00E368C3">
            <w:pPr>
              <w:ind w:firstLineChars="0" w:firstLine="0"/>
            </w:pPr>
          </w:p>
          <w:p w14:paraId="3FD95D5B" w14:textId="77777777" w:rsidR="00E368C3" w:rsidRDefault="00E368C3" w:rsidP="00E368C3">
            <w:pPr>
              <w:ind w:firstLineChars="0" w:firstLine="0"/>
            </w:pPr>
            <w:r>
              <w:t xml:space="preserve"># </w:t>
            </w:r>
            <w:r>
              <w:t>配置环境变量</w:t>
            </w:r>
          </w:p>
          <w:p w14:paraId="10DF5171" w14:textId="77777777" w:rsidR="00E368C3" w:rsidRDefault="00E368C3" w:rsidP="00E368C3">
            <w:pPr>
              <w:ind w:firstLineChars="0" w:firstLine="0"/>
            </w:pPr>
            <w:r>
              <w:t xml:space="preserve">ENV </w:t>
            </w:r>
            <w:proofErr w:type="spellStart"/>
            <w:r>
              <w:t>JAVA_HOME</w:t>
            </w:r>
            <w:proofErr w:type="spellEnd"/>
            <w:r>
              <w:t xml:space="preserve"> /</w:t>
            </w:r>
            <w:proofErr w:type="spellStart"/>
            <w:r>
              <w:t>usr</w:t>
            </w:r>
            <w:proofErr w:type="spellEnd"/>
            <w:r>
              <w:t>/local/java/</w:t>
            </w:r>
            <w:proofErr w:type="spellStart"/>
            <w:r>
              <w:t>jdk1.8.0_152</w:t>
            </w:r>
            <w:proofErr w:type="spellEnd"/>
          </w:p>
          <w:p w14:paraId="6244064F" w14:textId="77777777" w:rsidR="00E368C3" w:rsidRDefault="00E368C3" w:rsidP="00E368C3">
            <w:pPr>
              <w:ind w:firstLineChars="0" w:firstLine="0"/>
            </w:pPr>
            <w:r>
              <w:t xml:space="preserve">ENV </w:t>
            </w:r>
            <w:proofErr w:type="spellStart"/>
            <w:r>
              <w:t>MAVEN_HOME</w:t>
            </w:r>
            <w:proofErr w:type="spellEnd"/>
            <w:r>
              <w:t xml:space="preserve"> /</w:t>
            </w:r>
            <w:proofErr w:type="spellStart"/>
            <w:r>
              <w:t>usr</w:t>
            </w:r>
            <w:proofErr w:type="spellEnd"/>
            <w:r>
              <w:t>/local/maven/apache-maven-3.5.3</w:t>
            </w:r>
          </w:p>
          <w:p w14:paraId="66B2EF9F" w14:textId="77777777" w:rsidR="00E368C3" w:rsidRDefault="00E368C3" w:rsidP="00E368C3">
            <w:pPr>
              <w:ind w:firstLineChars="0" w:firstLine="0"/>
            </w:pPr>
            <w:r>
              <w:t>ENV PATH $PATH:$</w:t>
            </w:r>
            <w:proofErr w:type="spellStart"/>
            <w:r>
              <w:t>JAVA_HOME</w:t>
            </w:r>
            <w:proofErr w:type="spellEnd"/>
            <w:r>
              <w:t>/bin:$</w:t>
            </w:r>
            <w:proofErr w:type="spellStart"/>
            <w:r>
              <w:t>MAVEN_HOME</w:t>
            </w:r>
            <w:proofErr w:type="spellEnd"/>
            <w:r>
              <w:t>/bin</w:t>
            </w:r>
          </w:p>
          <w:p w14:paraId="799F8851" w14:textId="77777777" w:rsidR="00E368C3" w:rsidRDefault="00E368C3" w:rsidP="00E368C3">
            <w:pPr>
              <w:ind w:firstLineChars="0" w:firstLine="0"/>
            </w:pPr>
          </w:p>
          <w:p w14:paraId="499E13F8" w14:textId="783D784B" w:rsidR="00E368C3" w:rsidRDefault="00E368C3" w:rsidP="00E368C3">
            <w:pPr>
              <w:ind w:firstLineChars="0" w:firstLine="0"/>
              <w:rPr>
                <w:rFonts w:hint="eastAsia"/>
              </w:rPr>
            </w:pPr>
            <w:proofErr w:type="spellStart"/>
            <w:r>
              <w:t>WORKDIR</w:t>
            </w:r>
            <w:proofErr w:type="spellEnd"/>
            <w:r>
              <w:t xml:space="preserve"> /</w:t>
            </w:r>
          </w:p>
        </w:tc>
      </w:tr>
    </w:tbl>
    <w:p w14:paraId="5D4BD67D" w14:textId="77777777" w:rsidR="00830B68" w:rsidRPr="00F44566" w:rsidRDefault="00830B68" w:rsidP="00F44566">
      <w:pPr>
        <w:ind w:firstLine="420"/>
        <w:rPr>
          <w:rFonts w:hint="eastAsia"/>
        </w:rPr>
      </w:pPr>
    </w:p>
    <w:p w14:paraId="749A36C7" w14:textId="77777777" w:rsidR="00374C2C" w:rsidRPr="00374C2C" w:rsidRDefault="00374C2C" w:rsidP="00374C2C">
      <w:pPr>
        <w:pStyle w:val="3"/>
        <w:ind w:firstLine="420"/>
        <w:rPr>
          <w:rFonts w:eastAsia="宋体"/>
          <w:bCs/>
          <w:szCs w:val="36"/>
        </w:rPr>
      </w:pPr>
      <w:proofErr w:type="spellStart"/>
      <w:r w:rsidRPr="00374C2C">
        <w:t>daemon.json</w:t>
      </w:r>
      <w:proofErr w:type="spellEnd"/>
    </w:p>
    <w:p w14:paraId="2F031702" w14:textId="589C7DA8" w:rsidR="0007625D" w:rsidRDefault="00374C2C" w:rsidP="0007625D">
      <w:pPr>
        <w:ind w:firstLine="420"/>
      </w:pPr>
      <w:r w:rsidRPr="00374C2C">
        <w:rPr>
          <w:rFonts w:hint="eastAsia"/>
        </w:rPr>
        <w:t>在</w:t>
      </w:r>
      <w:r w:rsidRPr="00374C2C">
        <w:t xml:space="preserve"> /</w:t>
      </w:r>
      <w:proofErr w:type="spellStart"/>
      <w:r w:rsidRPr="00374C2C">
        <w:t>usr</w:t>
      </w:r>
      <w:proofErr w:type="spellEnd"/>
      <w:r w:rsidRPr="00374C2C">
        <w:t xml:space="preserve">/local/docker/runner/environment </w:t>
      </w:r>
      <w:r w:rsidRPr="00374C2C">
        <w:t>目录下创建</w:t>
      </w:r>
      <w:r w:rsidRPr="00374C2C">
        <w:t xml:space="preserve"> </w:t>
      </w:r>
      <w:proofErr w:type="spellStart"/>
      <w:r w:rsidRPr="00374C2C">
        <w:t>daemon.json</w:t>
      </w:r>
      <w:proofErr w:type="spellEnd"/>
      <w:r w:rsidRPr="00374C2C">
        <w:t>，用于配置加速器和仓库地址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25DD1" w14:paraId="08508F62" w14:textId="77777777" w:rsidTr="00F25DD1">
        <w:tc>
          <w:tcPr>
            <w:tcW w:w="8296" w:type="dxa"/>
          </w:tcPr>
          <w:p w14:paraId="54BA1135" w14:textId="77777777" w:rsidR="000A4109" w:rsidRDefault="000A4109" w:rsidP="000A4109">
            <w:pPr>
              <w:ind w:firstLineChars="0" w:firstLine="0"/>
            </w:pPr>
            <w:r>
              <w:t>{</w:t>
            </w:r>
          </w:p>
          <w:p w14:paraId="0132FEB1" w14:textId="77777777" w:rsidR="000A4109" w:rsidRDefault="000A4109" w:rsidP="000A4109">
            <w:pPr>
              <w:ind w:firstLineChars="0" w:firstLine="0"/>
            </w:pPr>
            <w:r>
              <w:t xml:space="preserve">  "registry-mirrors": [</w:t>
            </w:r>
          </w:p>
          <w:p w14:paraId="1C617703" w14:textId="77777777" w:rsidR="000A4109" w:rsidRDefault="000A4109" w:rsidP="000A4109">
            <w:pPr>
              <w:ind w:firstLineChars="0" w:firstLine="0"/>
            </w:pPr>
            <w:r>
              <w:t xml:space="preserve">   "https://ceq5zz4j.mirror.aliyuncs.com"</w:t>
            </w:r>
          </w:p>
          <w:p w14:paraId="621F7618" w14:textId="77777777" w:rsidR="000A4109" w:rsidRDefault="000A4109" w:rsidP="000A4109">
            <w:pPr>
              <w:ind w:firstLineChars="0" w:firstLine="0"/>
            </w:pPr>
            <w:r>
              <w:t xml:space="preserve">  ],</w:t>
            </w:r>
          </w:p>
          <w:p w14:paraId="6C027169" w14:textId="77777777" w:rsidR="000A4109" w:rsidRDefault="000A4109" w:rsidP="000A4109">
            <w:pPr>
              <w:ind w:firstLineChars="0" w:firstLine="0"/>
            </w:pPr>
            <w:r>
              <w:t xml:space="preserve">  "insecure-registries": [</w:t>
            </w:r>
          </w:p>
          <w:p w14:paraId="34C5C6E0" w14:textId="77777777" w:rsidR="000A4109" w:rsidRDefault="000A4109" w:rsidP="000A4109">
            <w:pPr>
              <w:ind w:firstLineChars="0" w:firstLine="0"/>
            </w:pPr>
            <w:r>
              <w:t xml:space="preserve">    "192.168.10.138:5000"</w:t>
            </w:r>
          </w:p>
          <w:p w14:paraId="226B516C" w14:textId="77777777" w:rsidR="000A4109" w:rsidRDefault="000A4109" w:rsidP="000A4109">
            <w:pPr>
              <w:ind w:firstLineChars="0" w:firstLine="0"/>
            </w:pPr>
            <w:r>
              <w:t xml:space="preserve">  ]</w:t>
            </w:r>
          </w:p>
          <w:p w14:paraId="24CA84AC" w14:textId="0A1F721B" w:rsidR="00F25DD1" w:rsidRDefault="000A4109" w:rsidP="000A4109">
            <w:pPr>
              <w:ind w:firstLineChars="0" w:firstLine="0"/>
              <w:rPr>
                <w:rFonts w:hint="eastAsia"/>
              </w:rPr>
            </w:pPr>
            <w:r>
              <w:t>}</w:t>
            </w:r>
          </w:p>
        </w:tc>
      </w:tr>
    </w:tbl>
    <w:p w14:paraId="068D775E" w14:textId="6BBB6E46" w:rsidR="00F25DD1" w:rsidRDefault="00F25DD1" w:rsidP="0007625D">
      <w:pPr>
        <w:ind w:firstLine="420"/>
      </w:pPr>
    </w:p>
    <w:p w14:paraId="10827057" w14:textId="0692DD51" w:rsidR="00287E23" w:rsidRDefault="00287E23" w:rsidP="00287E23">
      <w:pPr>
        <w:pStyle w:val="3"/>
        <w:ind w:firstLine="420"/>
      </w:pPr>
      <w:r>
        <w:rPr>
          <w:rFonts w:hint="eastAsia"/>
        </w:rPr>
        <w:t>执行构建命令</w:t>
      </w:r>
    </w:p>
    <w:p w14:paraId="4B41267F" w14:textId="0CB86ECF" w:rsidR="00287E23" w:rsidRDefault="00287E23" w:rsidP="00287E23">
      <w:pPr>
        <w:ind w:firstLine="420"/>
      </w:pPr>
      <w:r>
        <w:rPr>
          <w:rFonts w:hint="eastAsia"/>
        </w:rPr>
        <w:t>docker-compose</w:t>
      </w:r>
      <w:r>
        <w:t xml:space="preserve"> </w:t>
      </w:r>
      <w:r>
        <w:rPr>
          <w:rFonts w:hint="eastAsia"/>
        </w:rPr>
        <w:t>up</w:t>
      </w:r>
      <w:r>
        <w:t xml:space="preserve"> </w:t>
      </w:r>
      <w:r>
        <w:rPr>
          <w:rFonts w:hint="eastAsia"/>
        </w:rPr>
        <w:t>-d</w:t>
      </w:r>
    </w:p>
    <w:p w14:paraId="1A7FA5FC" w14:textId="2E0F8386" w:rsidR="005374BF" w:rsidRDefault="005374BF" w:rsidP="00287E23">
      <w:pPr>
        <w:ind w:firstLine="420"/>
      </w:pPr>
    </w:p>
    <w:p w14:paraId="24357064" w14:textId="02176606" w:rsidR="005374BF" w:rsidRDefault="005374BF" w:rsidP="005374BF">
      <w:pPr>
        <w:pStyle w:val="3"/>
        <w:ind w:firstLine="420"/>
      </w:pPr>
      <w:r>
        <w:rPr>
          <w:rFonts w:hint="eastAsia"/>
        </w:rPr>
        <w:t>注册</w:t>
      </w:r>
      <w:r>
        <w:rPr>
          <w:rFonts w:hint="eastAsia"/>
        </w:rPr>
        <w:t>runner</w:t>
      </w:r>
    </w:p>
    <w:p w14:paraId="578E38BF" w14:textId="77777777" w:rsidR="00C10F9F" w:rsidRDefault="00944AF9" w:rsidP="005374BF">
      <w:pPr>
        <w:ind w:firstLine="420"/>
      </w:pPr>
      <w:r>
        <w:tab/>
      </w:r>
      <w:r w:rsidR="005374BF" w:rsidRPr="005374BF">
        <w:t xml:space="preserve">docker exec -it </w:t>
      </w:r>
      <w:proofErr w:type="spellStart"/>
      <w:r w:rsidR="005374BF" w:rsidRPr="005374BF">
        <w:t>gitlab</w:t>
      </w:r>
      <w:proofErr w:type="spellEnd"/>
      <w:r w:rsidR="005374BF" w:rsidRPr="005374BF">
        <w:t xml:space="preserve">-runner </w:t>
      </w:r>
      <w:proofErr w:type="spellStart"/>
      <w:r w:rsidRPr="005374BF">
        <w:t>gitlab</w:t>
      </w:r>
      <w:proofErr w:type="spellEnd"/>
      <w:r w:rsidRPr="005374BF">
        <w:t>-runner</w:t>
      </w:r>
      <w:r w:rsidR="005374BF" w:rsidRPr="005374BF">
        <w:t xml:space="preserve"> register</w:t>
      </w:r>
      <w:r>
        <w:t xml:space="preserve"> </w:t>
      </w:r>
    </w:p>
    <w:p w14:paraId="56B19539" w14:textId="05C8B63C" w:rsidR="005374BF" w:rsidRDefault="00944AF9" w:rsidP="005374BF">
      <w:pPr>
        <w:ind w:firstLine="420"/>
      </w:pPr>
      <w:r>
        <w:rPr>
          <w:rFonts w:hint="eastAsia"/>
        </w:rPr>
        <w:t>进入</w:t>
      </w:r>
      <w:proofErr w:type="spellStart"/>
      <w:r w:rsidRPr="005374BF">
        <w:t>gitlab</w:t>
      </w:r>
      <w:proofErr w:type="spellEnd"/>
      <w:r w:rsidRPr="005374BF">
        <w:t>-runner</w:t>
      </w:r>
      <w:r>
        <w:rPr>
          <w:rFonts w:hint="eastAsia"/>
        </w:rPr>
        <w:t>容器中当执行</w:t>
      </w:r>
      <w:proofErr w:type="spellStart"/>
      <w:r w:rsidRPr="005374BF">
        <w:t>gitlab</w:t>
      </w:r>
      <w:proofErr w:type="spellEnd"/>
      <w:r w:rsidRPr="005374BF">
        <w:t>-runner</w:t>
      </w:r>
      <w:r>
        <w:rPr>
          <w:rFonts w:hint="eastAsia"/>
        </w:rPr>
        <w:t>命令，命令参数是</w:t>
      </w:r>
      <w:r w:rsidRPr="005374BF">
        <w:t>register</w:t>
      </w:r>
    </w:p>
    <w:p w14:paraId="0003D951" w14:textId="7A4991C9" w:rsidR="002753BF" w:rsidRDefault="00717E61" w:rsidP="005374BF">
      <w:pPr>
        <w:ind w:firstLine="420"/>
      </w:pPr>
      <w:r>
        <w:rPr>
          <w:noProof/>
        </w:rPr>
        <w:drawing>
          <wp:inline distT="0" distB="0" distL="0" distR="0" wp14:anchorId="0B5601D6" wp14:editId="7C5C6159">
            <wp:extent cx="5274310" cy="52006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AD210" w14:textId="6409AE5D" w:rsidR="0036351E" w:rsidRDefault="0036351E" w:rsidP="005374BF">
      <w:pPr>
        <w:ind w:firstLine="420"/>
      </w:pPr>
    </w:p>
    <w:p w14:paraId="62731E0B" w14:textId="490CF61B" w:rsidR="0036351E" w:rsidRDefault="0036351E" w:rsidP="005374BF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、从项目中获取</w:t>
      </w:r>
      <w:proofErr w:type="spellStart"/>
      <w:r>
        <w:rPr>
          <w:rFonts w:hint="eastAsia"/>
        </w:rPr>
        <w:t>url</w:t>
      </w:r>
      <w:proofErr w:type="spellEnd"/>
    </w:p>
    <w:p w14:paraId="3D150DC9" w14:textId="12C1E0FA" w:rsidR="0036351E" w:rsidRDefault="0036351E" w:rsidP="005374BF">
      <w:pPr>
        <w:ind w:firstLine="420"/>
      </w:pPr>
      <w:r>
        <w:rPr>
          <w:noProof/>
        </w:rPr>
        <w:drawing>
          <wp:inline distT="0" distB="0" distL="0" distR="0" wp14:anchorId="2944BA4D" wp14:editId="33420FCA">
            <wp:extent cx="5274310" cy="2211070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09BC1" w14:textId="3C748A13" w:rsidR="00201C51" w:rsidRDefault="00201C51" w:rsidP="005374BF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、输入</w:t>
      </w:r>
    </w:p>
    <w:p w14:paraId="17059F13" w14:textId="23669038" w:rsidR="00201C51" w:rsidRDefault="00201C51" w:rsidP="005374BF">
      <w:pPr>
        <w:ind w:firstLine="420"/>
      </w:pPr>
      <w:r>
        <w:rPr>
          <w:noProof/>
        </w:rPr>
        <w:drawing>
          <wp:inline distT="0" distB="0" distL="0" distR="0" wp14:anchorId="24808F12" wp14:editId="72FD629A">
            <wp:extent cx="4761905" cy="971429"/>
            <wp:effectExtent l="0" t="0" r="635" b="63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76A38" w14:textId="1C123EAB" w:rsidR="00A638C5" w:rsidRDefault="00A638C5" w:rsidP="005374BF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、执行器中使用哪种方式</w:t>
      </w:r>
      <w:r>
        <w:rPr>
          <w:rFonts w:hint="eastAsia"/>
        </w:rPr>
        <w:t xml:space="preserve"> shell</w:t>
      </w:r>
    </w:p>
    <w:p w14:paraId="55F65742" w14:textId="2921A511" w:rsidR="00A638C5" w:rsidRDefault="00A638C5" w:rsidP="005374BF">
      <w:pPr>
        <w:ind w:firstLine="420"/>
      </w:pPr>
      <w:r>
        <w:rPr>
          <w:noProof/>
        </w:rPr>
        <w:drawing>
          <wp:inline distT="0" distB="0" distL="0" distR="0" wp14:anchorId="6894A8F9" wp14:editId="4AD1C93B">
            <wp:extent cx="5274310" cy="22923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635AD" w14:textId="59F2F9C3" w:rsidR="00F03244" w:rsidRDefault="00F03244" w:rsidP="005374BF">
      <w:pPr>
        <w:ind w:firstLine="420"/>
      </w:pPr>
      <w:r>
        <w:rPr>
          <w:noProof/>
        </w:rPr>
        <w:drawing>
          <wp:inline distT="0" distB="0" distL="0" distR="0" wp14:anchorId="596499CF" wp14:editId="13E54D9F">
            <wp:extent cx="5274310" cy="5109845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C1AC" w14:textId="2CACA473" w:rsidR="00F03244" w:rsidRDefault="00F03244" w:rsidP="005374BF">
      <w:pPr>
        <w:ind w:firstLine="420"/>
      </w:pPr>
    </w:p>
    <w:p w14:paraId="762D95C2" w14:textId="77777777" w:rsidR="00F03244" w:rsidRDefault="00F03244" w:rsidP="005374BF">
      <w:pPr>
        <w:ind w:firstLine="420"/>
        <w:rPr>
          <w:rFonts w:hint="eastAsia"/>
        </w:rPr>
      </w:pPr>
    </w:p>
    <w:p w14:paraId="7880D300" w14:textId="0C306B01" w:rsidR="009C3D5E" w:rsidRDefault="00F03244" w:rsidP="005374BF">
      <w:pPr>
        <w:ind w:firstLine="420"/>
      </w:pPr>
      <w:r>
        <w:rPr>
          <w:rFonts w:hint="eastAsia"/>
        </w:rPr>
        <w:t>4</w:t>
      </w:r>
      <w:r>
        <w:rPr>
          <w:rFonts w:hint="eastAsia"/>
        </w:rPr>
        <w:t>、效果</w:t>
      </w:r>
    </w:p>
    <w:p w14:paraId="3885B3E5" w14:textId="7C532A4F" w:rsidR="00F03244" w:rsidRDefault="00F03244" w:rsidP="005374BF">
      <w:pPr>
        <w:ind w:firstLine="420"/>
      </w:pPr>
    </w:p>
    <w:p w14:paraId="1D8B1BE7" w14:textId="5F6B78D0" w:rsidR="00F03244" w:rsidRDefault="004C0EB4" w:rsidP="005374BF">
      <w:pPr>
        <w:ind w:firstLine="420"/>
      </w:pPr>
      <w:r>
        <w:rPr>
          <w:noProof/>
        </w:rPr>
        <w:drawing>
          <wp:inline distT="0" distB="0" distL="0" distR="0" wp14:anchorId="1A7E9449" wp14:editId="3EC7A8A7">
            <wp:extent cx="5274310" cy="2441575"/>
            <wp:effectExtent l="0" t="0" r="254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6AC8A" w14:textId="1CFA3BC3" w:rsidR="000A4997" w:rsidRDefault="000A4997" w:rsidP="005374BF">
      <w:pPr>
        <w:ind w:firstLine="420"/>
        <w:rPr>
          <w:rFonts w:hint="eastAsia"/>
        </w:rPr>
      </w:pPr>
      <w:r>
        <w:t>5</w:t>
      </w:r>
      <w:r>
        <w:rPr>
          <w:rFonts w:hint="eastAsia"/>
        </w:rPr>
        <w:t>、每天添加一个</w:t>
      </w:r>
      <w:proofErr w:type="spellStart"/>
      <w:r>
        <w:rPr>
          <w:rFonts w:hint="eastAsia"/>
        </w:rPr>
        <w:t>runnner</w:t>
      </w:r>
      <w:proofErr w:type="spellEnd"/>
      <w:r>
        <w:t>,</w:t>
      </w:r>
      <w:r>
        <w:rPr>
          <w:rFonts w:hint="eastAsia"/>
        </w:rPr>
        <w:t>会在数据卷中生成。</w:t>
      </w:r>
      <w:bookmarkStart w:id="0" w:name="_GoBack"/>
      <w:bookmarkEnd w:id="0"/>
    </w:p>
    <w:p w14:paraId="1B59317A" w14:textId="237A8D3A" w:rsidR="000A4997" w:rsidRPr="005374BF" w:rsidRDefault="000A4997" w:rsidP="005374BF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2F88C15D" wp14:editId="2C6ED7B7">
            <wp:extent cx="4723809" cy="2457143"/>
            <wp:effectExtent l="0" t="0" r="635" b="63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4997" w:rsidRPr="005374BF">
      <w:headerReference w:type="even" r:id="rId101"/>
      <w:headerReference w:type="default" r:id="rId102"/>
      <w:footerReference w:type="even" r:id="rId103"/>
      <w:footerReference w:type="default" r:id="rId104"/>
      <w:headerReference w:type="first" r:id="rId105"/>
      <w:footerReference w:type="first" r:id="rId10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9473341" w14:textId="77777777" w:rsidR="002D164E" w:rsidRDefault="002D164E" w:rsidP="005507A5">
      <w:pPr>
        <w:ind w:firstLine="420"/>
      </w:pPr>
      <w:r>
        <w:separator/>
      </w:r>
    </w:p>
  </w:endnote>
  <w:endnote w:type="continuationSeparator" w:id="0">
    <w:p w14:paraId="27364CAE" w14:textId="77777777" w:rsidR="002D164E" w:rsidRDefault="002D164E" w:rsidP="005507A5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5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28982F" w14:textId="77777777" w:rsidR="009E3A49" w:rsidRDefault="009E3A49">
    <w:pPr>
      <w:pStyle w:val="a6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EEDEFA" w14:textId="77777777" w:rsidR="009E3A49" w:rsidRDefault="009E3A49">
    <w:pPr>
      <w:pStyle w:val="a6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10A36E" w14:textId="77777777" w:rsidR="009E3A49" w:rsidRDefault="009E3A49">
    <w:pPr>
      <w:pStyle w:val="a6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08722DB" w14:textId="77777777" w:rsidR="002D164E" w:rsidRDefault="002D164E" w:rsidP="005507A5">
      <w:pPr>
        <w:ind w:firstLine="420"/>
      </w:pPr>
      <w:r>
        <w:separator/>
      </w:r>
    </w:p>
  </w:footnote>
  <w:footnote w:type="continuationSeparator" w:id="0">
    <w:p w14:paraId="436A90A0" w14:textId="77777777" w:rsidR="002D164E" w:rsidRDefault="002D164E" w:rsidP="005507A5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1FCB10" w14:textId="77777777" w:rsidR="009E3A49" w:rsidRDefault="009E3A49">
    <w:pPr>
      <w:pStyle w:val="a4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0FA546" w14:textId="77777777" w:rsidR="009E3A49" w:rsidRDefault="009E3A49">
    <w:pPr>
      <w:pStyle w:val="a4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02229F" w14:textId="77777777" w:rsidR="009E3A49" w:rsidRDefault="009E3A49">
    <w:pPr>
      <w:pStyle w:val="a4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59784E"/>
    <w:multiLevelType w:val="multilevel"/>
    <w:tmpl w:val="21FC16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0F0F702D"/>
    <w:multiLevelType w:val="multilevel"/>
    <w:tmpl w:val="84204226"/>
    <w:lvl w:ilvl="0">
      <w:start w:val="1"/>
      <w:numFmt w:val="decimal"/>
      <w:pStyle w:val="a"/>
      <w:suff w:val="nothing"/>
      <w:lvlText w:val="第%1章  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suff w:val="nothing"/>
      <w:lvlText w:val="%1.%2 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suff w:val="nothing"/>
      <w:lvlText w:val="%1.%2.%3 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suff w:val="nothing"/>
      <w:lvlText w:val="%1.%2.%3.%4 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suff w:val="nothing"/>
      <w:lvlText w:val="   （%5）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suff w:val="nothing"/>
      <w:lvlText w:val="     %6）"/>
      <w:lvlJc w:val="left"/>
      <w:pPr>
        <w:ind w:left="1134" w:hanging="1134"/>
      </w:pPr>
      <w:rPr>
        <w:rFonts w:hint="eastAsia"/>
      </w:rPr>
    </w:lvl>
    <w:lvl w:ilvl="6">
      <w:start w:val="1"/>
      <w:numFmt w:val="lowerLetter"/>
      <w:suff w:val="space"/>
      <w:lvlText w:val="     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" w15:restartNumberingAfterBreak="0">
    <w:nsid w:val="10C62F9D"/>
    <w:multiLevelType w:val="multilevel"/>
    <w:tmpl w:val="FBF6A81C"/>
    <w:lvl w:ilvl="0">
      <w:start w:val="2"/>
      <w:numFmt w:val="none"/>
      <w:lvlText w:val="一"/>
      <w:lvlJc w:val="left"/>
      <w:pPr>
        <w:ind w:left="425" w:hanging="425"/>
      </w:pPr>
      <w:rPr>
        <w:rFonts w:hint="eastAsia"/>
      </w:rPr>
    </w:lvl>
    <w:lvl w:ilvl="1">
      <w:start w:val="1"/>
      <w:numFmt w:val="bullet"/>
      <w:lvlText w:val=""/>
      <w:lvlJc w:val="left"/>
      <w:pPr>
        <w:ind w:left="992" w:hanging="567"/>
      </w:pPr>
      <w:rPr>
        <w:rFonts w:ascii="Wingdings" w:hAnsi="Wingdings" w:hint="default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" w15:restartNumberingAfterBreak="0">
    <w:nsid w:val="288E7DAB"/>
    <w:multiLevelType w:val="hybridMultilevel"/>
    <w:tmpl w:val="F17CC800"/>
    <w:lvl w:ilvl="0" w:tplc="D3BA026A">
      <w:start w:val="1"/>
      <w:numFmt w:val="decimal"/>
      <w:lvlText w:val="%1、"/>
      <w:lvlJc w:val="left"/>
      <w:pPr>
        <w:ind w:left="135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30" w:hanging="420"/>
      </w:pPr>
    </w:lvl>
    <w:lvl w:ilvl="2" w:tplc="0409001B" w:tentative="1">
      <w:start w:val="1"/>
      <w:numFmt w:val="lowerRoman"/>
      <w:lvlText w:val="%3."/>
      <w:lvlJc w:val="right"/>
      <w:pPr>
        <w:ind w:left="2250" w:hanging="420"/>
      </w:pPr>
    </w:lvl>
    <w:lvl w:ilvl="3" w:tplc="0409000F" w:tentative="1">
      <w:start w:val="1"/>
      <w:numFmt w:val="decimal"/>
      <w:lvlText w:val="%4."/>
      <w:lvlJc w:val="left"/>
      <w:pPr>
        <w:ind w:left="2670" w:hanging="420"/>
      </w:pPr>
    </w:lvl>
    <w:lvl w:ilvl="4" w:tplc="04090019" w:tentative="1">
      <w:start w:val="1"/>
      <w:numFmt w:val="lowerLetter"/>
      <w:lvlText w:val="%5)"/>
      <w:lvlJc w:val="left"/>
      <w:pPr>
        <w:ind w:left="3090" w:hanging="420"/>
      </w:pPr>
    </w:lvl>
    <w:lvl w:ilvl="5" w:tplc="0409001B" w:tentative="1">
      <w:start w:val="1"/>
      <w:numFmt w:val="lowerRoman"/>
      <w:lvlText w:val="%6."/>
      <w:lvlJc w:val="right"/>
      <w:pPr>
        <w:ind w:left="3510" w:hanging="420"/>
      </w:pPr>
    </w:lvl>
    <w:lvl w:ilvl="6" w:tplc="0409000F" w:tentative="1">
      <w:start w:val="1"/>
      <w:numFmt w:val="decimal"/>
      <w:lvlText w:val="%7."/>
      <w:lvlJc w:val="left"/>
      <w:pPr>
        <w:ind w:left="3930" w:hanging="420"/>
      </w:pPr>
    </w:lvl>
    <w:lvl w:ilvl="7" w:tplc="04090019" w:tentative="1">
      <w:start w:val="1"/>
      <w:numFmt w:val="lowerLetter"/>
      <w:lvlText w:val="%8)"/>
      <w:lvlJc w:val="left"/>
      <w:pPr>
        <w:ind w:left="4350" w:hanging="420"/>
      </w:pPr>
    </w:lvl>
    <w:lvl w:ilvl="8" w:tplc="0409001B" w:tentative="1">
      <w:start w:val="1"/>
      <w:numFmt w:val="lowerRoman"/>
      <w:lvlText w:val="%9."/>
      <w:lvlJc w:val="right"/>
      <w:pPr>
        <w:ind w:left="4770" w:hanging="420"/>
      </w:pPr>
    </w:lvl>
  </w:abstractNum>
  <w:abstractNum w:abstractNumId="4" w15:restartNumberingAfterBreak="0">
    <w:nsid w:val="573C6771"/>
    <w:multiLevelType w:val="multilevel"/>
    <w:tmpl w:val="0618156A"/>
    <w:lvl w:ilvl="0">
      <w:start w:val="1"/>
      <w:numFmt w:val="decimal"/>
      <w:suff w:val="nothing"/>
      <w:lvlText w:val="第%1章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1"/>
      <w:suff w:val="space"/>
      <w:lvlText w:val="%1.%2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suff w:val="space"/>
      <w:lvlText w:val="%1.%2.%3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suff w:val="space"/>
      <w:lvlText w:val="%1.%2.%3.%4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suff w:val="nothing"/>
      <w:lvlText w:val="（%5）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5" w15:restartNumberingAfterBreak="0">
    <w:nsid w:val="62977B11"/>
    <w:multiLevelType w:val="multilevel"/>
    <w:tmpl w:val="1D3E1882"/>
    <w:lvl w:ilvl="0">
      <w:start w:val="1"/>
      <w:numFmt w:val="chineseCountingThousand"/>
      <w:pStyle w:val="10"/>
      <w:suff w:val="space"/>
      <w:lvlText w:val="%1"/>
      <w:lvlJc w:val="left"/>
      <w:pPr>
        <w:ind w:left="0" w:firstLine="0"/>
      </w:pPr>
      <w:rPr>
        <w:rFonts w:eastAsia="黑体" w:hint="eastAsia"/>
        <w:b/>
        <w:i w:val="0"/>
        <w:sz w:val="32"/>
      </w:rPr>
    </w:lvl>
    <w:lvl w:ilvl="1">
      <w:start w:val="1"/>
      <w:numFmt w:val="decimal"/>
      <w:pStyle w:val="2"/>
      <w:suff w:val="space"/>
      <w:lvlText w:val="%2"/>
      <w:lvlJc w:val="left"/>
      <w:pPr>
        <w:ind w:left="0" w:firstLine="0"/>
      </w:pPr>
      <w:rPr>
        <w:rFonts w:eastAsia="黑体" w:hint="eastAsia"/>
        <w:b/>
        <w:i w:val="0"/>
        <w:sz w:val="28"/>
      </w:rPr>
    </w:lvl>
    <w:lvl w:ilvl="2">
      <w:start w:val="1"/>
      <w:numFmt w:val="decimal"/>
      <w:pStyle w:val="3"/>
      <w:suff w:val="space"/>
      <w:lvlText w:val="%3"/>
      <w:lvlJc w:val="right"/>
      <w:pPr>
        <w:ind w:left="0" w:firstLine="0"/>
      </w:pPr>
      <w:rPr>
        <w:rFonts w:cs="Times New Roman"/>
        <w:b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"/>
      <w:lvlText w:val="%4"/>
      <w:lvlJc w:val="left"/>
      <w:pPr>
        <w:ind w:left="0" w:firstLine="0"/>
      </w:pPr>
      <w:rPr>
        <w:rFonts w:eastAsia="仿宋" w:hint="eastAsia"/>
        <w:sz w:val="21"/>
      </w:rPr>
    </w:lvl>
    <w:lvl w:ilvl="4">
      <w:start w:val="1"/>
      <w:numFmt w:val="lowerLetter"/>
      <w:lvlText w:val="%5)"/>
      <w:lvlJc w:val="left"/>
      <w:pPr>
        <w:ind w:left="0" w:firstLine="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0" w:firstLine="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0" w:firstLine="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0" w:firstLine="0"/>
      </w:pPr>
      <w:rPr>
        <w:rFonts w:hint="eastAsia"/>
      </w:rPr>
    </w:lvl>
  </w:abstractNum>
  <w:abstractNum w:abstractNumId="6" w15:restartNumberingAfterBreak="0">
    <w:nsid w:val="64BE2190"/>
    <w:multiLevelType w:val="multilevel"/>
    <w:tmpl w:val="7D441FC4"/>
    <w:lvl w:ilvl="0">
      <w:start w:val="1"/>
      <w:numFmt w:val="decimal"/>
      <w:suff w:val="nothing"/>
      <w:lvlText w:val="第%1章 "/>
      <w:lvlJc w:val="left"/>
      <w:pPr>
        <w:ind w:left="0" w:firstLine="0"/>
      </w:pPr>
      <w:rPr>
        <w:rFonts w:ascii="Times New Roman" w:eastAsia="黑体" w:hAnsi="Times New Roman" w:hint="default"/>
        <w:b w:val="0"/>
        <w:i w:val="0"/>
        <w:color w:val="auto"/>
        <w:sz w:val="32"/>
        <w:u w:val="none"/>
      </w:rPr>
    </w:lvl>
    <w:lvl w:ilvl="1">
      <w:start w:val="1"/>
      <w:numFmt w:val="decimal"/>
      <w:suff w:val="nothing"/>
      <w:lvlText w:val="%1.%2 "/>
      <w:lvlJc w:val="left"/>
      <w:pPr>
        <w:ind w:left="0" w:firstLine="0"/>
      </w:pPr>
      <w:rPr>
        <w:rFonts w:ascii="Times New Roman" w:eastAsia="黑体" w:hAnsi="Times New Roman" w:hint="default"/>
        <w:b/>
        <w:i w:val="0"/>
        <w:color w:val="auto"/>
        <w:sz w:val="28"/>
        <w:u w:val="none"/>
      </w:rPr>
    </w:lvl>
    <w:lvl w:ilvl="2">
      <w:start w:val="1"/>
      <w:numFmt w:val="decimal"/>
      <w:suff w:val="nothing"/>
      <w:lvlText w:val="%1.%2.%3 "/>
      <w:lvlJc w:val="left"/>
      <w:pPr>
        <w:ind w:left="0" w:firstLine="0"/>
      </w:pPr>
      <w:rPr>
        <w:rFonts w:ascii="Times New Roman" w:eastAsia="黑体" w:hAnsi="Times New Roman" w:hint="default"/>
        <w:b/>
        <w:i w:val="0"/>
        <w:color w:val="auto"/>
        <w:sz w:val="28"/>
        <w:u w:val="none"/>
      </w:rPr>
    </w:lvl>
    <w:lvl w:ilvl="3">
      <w:start w:val="1"/>
      <w:numFmt w:val="decimal"/>
      <w:pStyle w:val="004"/>
      <w:suff w:val="nothing"/>
      <w:lvlText w:val="%1.%2.%3.%4 "/>
      <w:lvlJc w:val="left"/>
      <w:pPr>
        <w:ind w:left="0" w:firstLine="0"/>
      </w:pPr>
      <w:rPr>
        <w:rFonts w:ascii="Times New Roman" w:eastAsia="黑体" w:hAnsi="Times New Roman" w:hint="default"/>
        <w:b/>
        <w:i w:val="0"/>
        <w:color w:val="auto"/>
        <w:sz w:val="28"/>
        <w:u w:val="none"/>
      </w:rPr>
    </w:lvl>
    <w:lvl w:ilvl="4">
      <w:start w:val="1"/>
      <w:numFmt w:val="decimal"/>
      <w:pStyle w:val="005"/>
      <w:suff w:val="nothing"/>
      <w:lvlText w:val="  （%5）"/>
      <w:lvlJc w:val="left"/>
      <w:pPr>
        <w:ind w:left="0" w:firstLine="0"/>
      </w:pPr>
      <w:rPr>
        <w:rFonts w:ascii="宋体" w:eastAsia="宋体" w:hAnsi="Times New Roman" w:hint="eastAsia"/>
        <w:b w:val="0"/>
        <w:i w:val="0"/>
        <w:color w:val="auto"/>
        <w:sz w:val="24"/>
        <w:u w:val="none"/>
      </w:rPr>
    </w:lvl>
    <w:lvl w:ilvl="5">
      <w:start w:val="1"/>
      <w:numFmt w:val="decimal"/>
      <w:pStyle w:val="006"/>
      <w:suff w:val="nothing"/>
      <w:lvlText w:val="    %6）"/>
      <w:lvlJc w:val="left"/>
      <w:pPr>
        <w:ind w:left="0" w:firstLine="0"/>
      </w:pPr>
      <w:rPr>
        <w:rFonts w:ascii="宋体" w:eastAsia="宋体" w:hint="eastAsia"/>
        <w:b w:val="0"/>
        <w:i w:val="0"/>
        <w:color w:val="auto"/>
        <w:sz w:val="24"/>
        <w:u w:val="none"/>
      </w:rPr>
    </w:lvl>
    <w:lvl w:ilvl="6">
      <w:start w:val="1"/>
      <w:numFmt w:val="lowerLetter"/>
      <w:pStyle w:val="007"/>
      <w:suff w:val="nothing"/>
      <w:lvlText w:val="    %7 "/>
      <w:lvlJc w:val="left"/>
      <w:pPr>
        <w:ind w:left="0" w:firstLine="0"/>
      </w:pPr>
      <w:rPr>
        <w:rFonts w:ascii="宋体" w:eastAsia="宋体" w:hint="eastAsia"/>
        <w:b w:val="0"/>
        <w:i w:val="0"/>
        <w:color w:val="auto"/>
        <w:sz w:val="24"/>
        <w:u w:val="none"/>
      </w:rPr>
    </w:lvl>
    <w:lvl w:ilvl="7">
      <w:start w:val="1"/>
      <w:numFmt w:val="lowerLetter"/>
      <w:pStyle w:val="008"/>
      <w:suff w:val="nothing"/>
      <w:lvlText w:val="    %8）"/>
      <w:lvlJc w:val="left"/>
      <w:pPr>
        <w:ind w:left="0" w:firstLine="0"/>
      </w:pPr>
      <w:rPr>
        <w:rFonts w:ascii="宋体" w:eastAsia="宋体" w:hint="eastAsia"/>
        <w:b w:val="0"/>
        <w:i w:val="0"/>
        <w:color w:val="auto"/>
        <w:sz w:val="24"/>
        <w:u w:val="none"/>
      </w:rPr>
    </w:lvl>
    <w:lvl w:ilvl="8">
      <w:start w:val="1"/>
      <w:numFmt w:val="none"/>
      <w:pStyle w:val="009"/>
      <w:suff w:val="nothing"/>
      <w:lvlText w:val="        ◇ "/>
      <w:lvlJc w:val="left"/>
      <w:pPr>
        <w:ind w:left="0" w:firstLine="0"/>
      </w:pPr>
      <w:rPr>
        <w:rFonts w:hint="eastAsia"/>
        <w:b w:val="0"/>
        <w:i w:val="0"/>
        <w:color w:val="auto"/>
        <w:sz w:val="24"/>
        <w:u w:val="none"/>
      </w:rPr>
    </w:lvl>
  </w:abstractNum>
  <w:abstractNum w:abstractNumId="7" w15:restartNumberingAfterBreak="0">
    <w:nsid w:val="7F1A67D1"/>
    <w:multiLevelType w:val="multilevel"/>
    <w:tmpl w:val="72FCACFA"/>
    <w:lvl w:ilvl="0">
      <w:start w:val="1"/>
      <w:numFmt w:val="chineseCountingThousand"/>
      <w:suff w:val="nothing"/>
      <w:lvlText w:val="%1"/>
      <w:lvlJc w:val="left"/>
      <w:pPr>
        <w:ind w:left="0" w:firstLine="0"/>
      </w:pPr>
      <w:rPr>
        <w:rFonts w:eastAsia="黑体" w:hint="eastAsia"/>
        <w:sz w:val="32"/>
      </w:rPr>
    </w:lvl>
    <w:lvl w:ilvl="1">
      <w:start w:val="1"/>
      <w:numFmt w:val="decimal"/>
      <w:suff w:val="nothing"/>
      <w:lvlText w:val="%2"/>
      <w:lvlJc w:val="left"/>
      <w:pPr>
        <w:ind w:left="0" w:firstLine="0"/>
      </w:pPr>
      <w:rPr>
        <w:rFonts w:eastAsia="黑体" w:hint="eastAsia"/>
        <w:sz w:val="28"/>
      </w:rPr>
    </w:lvl>
    <w:lvl w:ilvl="2">
      <w:start w:val="1"/>
      <w:numFmt w:val="decimal"/>
      <w:suff w:val="nothing"/>
      <w:lvlText w:val="%3"/>
      <w:lvlJc w:val="left"/>
      <w:pPr>
        <w:ind w:left="0" w:firstLine="0"/>
      </w:pPr>
      <w:rPr>
        <w:rFonts w:eastAsia="仿宋" w:hint="eastAsia"/>
        <w:sz w:val="18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0" w:firstLine="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0" w:firstLine="0"/>
      </w:pPr>
      <w:rPr>
        <w:rFonts w:hint="eastAsia"/>
      </w:rPr>
    </w:lvl>
  </w:abstractNum>
  <w:num w:numId="1">
    <w:abstractNumId w:val="4"/>
  </w:num>
  <w:num w:numId="2">
    <w:abstractNumId w:val="1"/>
  </w:num>
  <w:num w:numId="3">
    <w:abstractNumId w:val="6"/>
  </w:num>
  <w:num w:numId="4">
    <w:abstractNumId w:val="5"/>
  </w:num>
  <w:num w:numId="5">
    <w:abstractNumId w:val="7"/>
  </w:num>
  <w:num w:numId="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"/>
  </w:num>
  <w:num w:numId="8">
    <w:abstractNumId w:val="2"/>
  </w:num>
  <w:num w:numId="9">
    <w:abstractNumId w:val="0"/>
  </w:num>
  <w:num w:numId="1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hideSpellingErrors/>
  <w:proofState w:spelling="clean"/>
  <w:attachedTemplate r:id="rId1"/>
  <w:linkStyles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0ED5"/>
    <w:rsid w:val="0000009C"/>
    <w:rsid w:val="00001341"/>
    <w:rsid w:val="00001CAD"/>
    <w:rsid w:val="0000243A"/>
    <w:rsid w:val="00002693"/>
    <w:rsid w:val="00003B4A"/>
    <w:rsid w:val="00004911"/>
    <w:rsid w:val="00005684"/>
    <w:rsid w:val="00006546"/>
    <w:rsid w:val="00006FA2"/>
    <w:rsid w:val="00007DAA"/>
    <w:rsid w:val="00007E75"/>
    <w:rsid w:val="00010D0C"/>
    <w:rsid w:val="00010F7F"/>
    <w:rsid w:val="000111C2"/>
    <w:rsid w:val="00011533"/>
    <w:rsid w:val="000115CB"/>
    <w:rsid w:val="00011CD8"/>
    <w:rsid w:val="0001216B"/>
    <w:rsid w:val="000124DC"/>
    <w:rsid w:val="0001275C"/>
    <w:rsid w:val="000141C2"/>
    <w:rsid w:val="000175F9"/>
    <w:rsid w:val="00020839"/>
    <w:rsid w:val="00020FF0"/>
    <w:rsid w:val="000237FA"/>
    <w:rsid w:val="00024B79"/>
    <w:rsid w:val="000252FC"/>
    <w:rsid w:val="0002575B"/>
    <w:rsid w:val="00027CAA"/>
    <w:rsid w:val="00032111"/>
    <w:rsid w:val="00032507"/>
    <w:rsid w:val="00032DD4"/>
    <w:rsid w:val="00032F7D"/>
    <w:rsid w:val="00033F7D"/>
    <w:rsid w:val="00033FF2"/>
    <w:rsid w:val="000346FB"/>
    <w:rsid w:val="00035917"/>
    <w:rsid w:val="0003661C"/>
    <w:rsid w:val="00036D4D"/>
    <w:rsid w:val="0004031F"/>
    <w:rsid w:val="00040CE9"/>
    <w:rsid w:val="00040EF1"/>
    <w:rsid w:val="00041997"/>
    <w:rsid w:val="000422EA"/>
    <w:rsid w:val="00042748"/>
    <w:rsid w:val="00042F1F"/>
    <w:rsid w:val="00043504"/>
    <w:rsid w:val="000436D6"/>
    <w:rsid w:val="00044304"/>
    <w:rsid w:val="000458FA"/>
    <w:rsid w:val="000460E8"/>
    <w:rsid w:val="000465B9"/>
    <w:rsid w:val="0005055F"/>
    <w:rsid w:val="00050586"/>
    <w:rsid w:val="00050FFD"/>
    <w:rsid w:val="000518A9"/>
    <w:rsid w:val="00051B46"/>
    <w:rsid w:val="00051ED0"/>
    <w:rsid w:val="0005255D"/>
    <w:rsid w:val="000550D6"/>
    <w:rsid w:val="00055558"/>
    <w:rsid w:val="00056C14"/>
    <w:rsid w:val="000572BC"/>
    <w:rsid w:val="00057801"/>
    <w:rsid w:val="0006048B"/>
    <w:rsid w:val="00061994"/>
    <w:rsid w:val="00061A80"/>
    <w:rsid w:val="00061BD9"/>
    <w:rsid w:val="00062EB7"/>
    <w:rsid w:val="000631F7"/>
    <w:rsid w:val="00063756"/>
    <w:rsid w:val="00063BF2"/>
    <w:rsid w:val="00064545"/>
    <w:rsid w:val="00064681"/>
    <w:rsid w:val="0006495D"/>
    <w:rsid w:val="00064BD3"/>
    <w:rsid w:val="000659DC"/>
    <w:rsid w:val="00065D76"/>
    <w:rsid w:val="00066475"/>
    <w:rsid w:val="00067A7F"/>
    <w:rsid w:val="00070DB9"/>
    <w:rsid w:val="00071988"/>
    <w:rsid w:val="000722C0"/>
    <w:rsid w:val="000731E7"/>
    <w:rsid w:val="00073646"/>
    <w:rsid w:val="0007411A"/>
    <w:rsid w:val="00075384"/>
    <w:rsid w:val="00075F57"/>
    <w:rsid w:val="0007625D"/>
    <w:rsid w:val="00076505"/>
    <w:rsid w:val="00077745"/>
    <w:rsid w:val="00077AD7"/>
    <w:rsid w:val="0008024C"/>
    <w:rsid w:val="00080366"/>
    <w:rsid w:val="00080A76"/>
    <w:rsid w:val="00084261"/>
    <w:rsid w:val="000846FF"/>
    <w:rsid w:val="00084B39"/>
    <w:rsid w:val="0008546A"/>
    <w:rsid w:val="0008754C"/>
    <w:rsid w:val="0009187A"/>
    <w:rsid w:val="00091A23"/>
    <w:rsid w:val="000928B5"/>
    <w:rsid w:val="00092EA0"/>
    <w:rsid w:val="0009389A"/>
    <w:rsid w:val="00094464"/>
    <w:rsid w:val="00097627"/>
    <w:rsid w:val="000976DC"/>
    <w:rsid w:val="00097883"/>
    <w:rsid w:val="000A03BA"/>
    <w:rsid w:val="000A1454"/>
    <w:rsid w:val="000A2EF5"/>
    <w:rsid w:val="000A2F7A"/>
    <w:rsid w:val="000A2F86"/>
    <w:rsid w:val="000A3926"/>
    <w:rsid w:val="000A4109"/>
    <w:rsid w:val="000A4997"/>
    <w:rsid w:val="000A5631"/>
    <w:rsid w:val="000A5FE5"/>
    <w:rsid w:val="000A6D26"/>
    <w:rsid w:val="000A6D9F"/>
    <w:rsid w:val="000A7545"/>
    <w:rsid w:val="000A79B7"/>
    <w:rsid w:val="000A7F46"/>
    <w:rsid w:val="000B00B2"/>
    <w:rsid w:val="000B03CE"/>
    <w:rsid w:val="000B0725"/>
    <w:rsid w:val="000B3440"/>
    <w:rsid w:val="000B4B9A"/>
    <w:rsid w:val="000B5A80"/>
    <w:rsid w:val="000B67D2"/>
    <w:rsid w:val="000C0B7C"/>
    <w:rsid w:val="000C289C"/>
    <w:rsid w:val="000C52F9"/>
    <w:rsid w:val="000C5790"/>
    <w:rsid w:val="000C68EE"/>
    <w:rsid w:val="000C696B"/>
    <w:rsid w:val="000D09BB"/>
    <w:rsid w:val="000D1155"/>
    <w:rsid w:val="000D115B"/>
    <w:rsid w:val="000D2C72"/>
    <w:rsid w:val="000D41BD"/>
    <w:rsid w:val="000D5C51"/>
    <w:rsid w:val="000D6BD4"/>
    <w:rsid w:val="000D70E2"/>
    <w:rsid w:val="000D7270"/>
    <w:rsid w:val="000D7B3B"/>
    <w:rsid w:val="000E0831"/>
    <w:rsid w:val="000E08FB"/>
    <w:rsid w:val="000E3F1E"/>
    <w:rsid w:val="000E452D"/>
    <w:rsid w:val="000E45AA"/>
    <w:rsid w:val="000E4D9B"/>
    <w:rsid w:val="000E5D17"/>
    <w:rsid w:val="000E6008"/>
    <w:rsid w:val="000E74C9"/>
    <w:rsid w:val="000E7E7B"/>
    <w:rsid w:val="000F0604"/>
    <w:rsid w:val="000F13B6"/>
    <w:rsid w:val="000F15D0"/>
    <w:rsid w:val="000F20D0"/>
    <w:rsid w:val="000F2A24"/>
    <w:rsid w:val="000F419F"/>
    <w:rsid w:val="000F6430"/>
    <w:rsid w:val="000F6F2B"/>
    <w:rsid w:val="000F751E"/>
    <w:rsid w:val="00100104"/>
    <w:rsid w:val="00100442"/>
    <w:rsid w:val="001007AD"/>
    <w:rsid w:val="001007BE"/>
    <w:rsid w:val="0010137C"/>
    <w:rsid w:val="001031CA"/>
    <w:rsid w:val="0010330C"/>
    <w:rsid w:val="0010349D"/>
    <w:rsid w:val="00103C39"/>
    <w:rsid w:val="001045E7"/>
    <w:rsid w:val="00104884"/>
    <w:rsid w:val="0010686C"/>
    <w:rsid w:val="0010690F"/>
    <w:rsid w:val="00106F69"/>
    <w:rsid w:val="001074EE"/>
    <w:rsid w:val="00107F2E"/>
    <w:rsid w:val="00110CAF"/>
    <w:rsid w:val="001121DF"/>
    <w:rsid w:val="00114DF8"/>
    <w:rsid w:val="00115852"/>
    <w:rsid w:val="00115913"/>
    <w:rsid w:val="00115FD4"/>
    <w:rsid w:val="0011609A"/>
    <w:rsid w:val="00120800"/>
    <w:rsid w:val="0012124F"/>
    <w:rsid w:val="00122833"/>
    <w:rsid w:val="001229E4"/>
    <w:rsid w:val="00122AAB"/>
    <w:rsid w:val="001251A1"/>
    <w:rsid w:val="001254F3"/>
    <w:rsid w:val="00126508"/>
    <w:rsid w:val="00127C54"/>
    <w:rsid w:val="00130CE3"/>
    <w:rsid w:val="001325A3"/>
    <w:rsid w:val="001349FC"/>
    <w:rsid w:val="00134A04"/>
    <w:rsid w:val="00135637"/>
    <w:rsid w:val="001357BA"/>
    <w:rsid w:val="001361DF"/>
    <w:rsid w:val="00136FE5"/>
    <w:rsid w:val="0014091B"/>
    <w:rsid w:val="00140AB8"/>
    <w:rsid w:val="001410DF"/>
    <w:rsid w:val="00141EAD"/>
    <w:rsid w:val="00143A76"/>
    <w:rsid w:val="00143BAF"/>
    <w:rsid w:val="001441F2"/>
    <w:rsid w:val="00144F29"/>
    <w:rsid w:val="0014534E"/>
    <w:rsid w:val="001459A1"/>
    <w:rsid w:val="0014799D"/>
    <w:rsid w:val="0015313C"/>
    <w:rsid w:val="00153875"/>
    <w:rsid w:val="001552C9"/>
    <w:rsid w:val="00155712"/>
    <w:rsid w:val="00155C3C"/>
    <w:rsid w:val="00155DDC"/>
    <w:rsid w:val="0015665B"/>
    <w:rsid w:val="00156A02"/>
    <w:rsid w:val="00161ED2"/>
    <w:rsid w:val="001620EE"/>
    <w:rsid w:val="00162AF2"/>
    <w:rsid w:val="00163C3B"/>
    <w:rsid w:val="00163EB3"/>
    <w:rsid w:val="001667B2"/>
    <w:rsid w:val="00166AD0"/>
    <w:rsid w:val="001678F3"/>
    <w:rsid w:val="0017097E"/>
    <w:rsid w:val="0017274F"/>
    <w:rsid w:val="00172776"/>
    <w:rsid w:val="00175F49"/>
    <w:rsid w:val="001772A6"/>
    <w:rsid w:val="00177547"/>
    <w:rsid w:val="001802DF"/>
    <w:rsid w:val="00182ED2"/>
    <w:rsid w:val="00183B82"/>
    <w:rsid w:val="00183EF1"/>
    <w:rsid w:val="00184164"/>
    <w:rsid w:val="00185931"/>
    <w:rsid w:val="00186011"/>
    <w:rsid w:val="00186957"/>
    <w:rsid w:val="00187428"/>
    <w:rsid w:val="00187BB6"/>
    <w:rsid w:val="00187FCE"/>
    <w:rsid w:val="00190A03"/>
    <w:rsid w:val="00191047"/>
    <w:rsid w:val="00191DAA"/>
    <w:rsid w:val="00195041"/>
    <w:rsid w:val="001951CD"/>
    <w:rsid w:val="0019575B"/>
    <w:rsid w:val="00195E7F"/>
    <w:rsid w:val="0019619B"/>
    <w:rsid w:val="00196C69"/>
    <w:rsid w:val="0019758A"/>
    <w:rsid w:val="001976C1"/>
    <w:rsid w:val="00197F50"/>
    <w:rsid w:val="00197F53"/>
    <w:rsid w:val="001A1BAA"/>
    <w:rsid w:val="001A2856"/>
    <w:rsid w:val="001A2D87"/>
    <w:rsid w:val="001A7029"/>
    <w:rsid w:val="001A78A0"/>
    <w:rsid w:val="001A7BD4"/>
    <w:rsid w:val="001A7C84"/>
    <w:rsid w:val="001B0B95"/>
    <w:rsid w:val="001B2040"/>
    <w:rsid w:val="001B25D5"/>
    <w:rsid w:val="001B4550"/>
    <w:rsid w:val="001B7CFB"/>
    <w:rsid w:val="001C3BDB"/>
    <w:rsid w:val="001C3DA9"/>
    <w:rsid w:val="001C3EE9"/>
    <w:rsid w:val="001C4354"/>
    <w:rsid w:val="001C4B27"/>
    <w:rsid w:val="001C5FE1"/>
    <w:rsid w:val="001C69BC"/>
    <w:rsid w:val="001C6B4C"/>
    <w:rsid w:val="001C70BD"/>
    <w:rsid w:val="001C74A8"/>
    <w:rsid w:val="001C7A26"/>
    <w:rsid w:val="001D1718"/>
    <w:rsid w:val="001D32A0"/>
    <w:rsid w:val="001D3C74"/>
    <w:rsid w:val="001D4AE9"/>
    <w:rsid w:val="001D54FE"/>
    <w:rsid w:val="001D5C4B"/>
    <w:rsid w:val="001D5FF9"/>
    <w:rsid w:val="001D6E9A"/>
    <w:rsid w:val="001D7A35"/>
    <w:rsid w:val="001E0D3B"/>
    <w:rsid w:val="001E0E70"/>
    <w:rsid w:val="001E22FC"/>
    <w:rsid w:val="001E2762"/>
    <w:rsid w:val="001E2EA3"/>
    <w:rsid w:val="001E3539"/>
    <w:rsid w:val="001E40BA"/>
    <w:rsid w:val="001E4551"/>
    <w:rsid w:val="001E5D67"/>
    <w:rsid w:val="001E5EE0"/>
    <w:rsid w:val="001E67BD"/>
    <w:rsid w:val="001F2103"/>
    <w:rsid w:val="001F2606"/>
    <w:rsid w:val="001F2A71"/>
    <w:rsid w:val="001F2C42"/>
    <w:rsid w:val="001F339A"/>
    <w:rsid w:val="001F3BC7"/>
    <w:rsid w:val="001F5388"/>
    <w:rsid w:val="001F621C"/>
    <w:rsid w:val="001F7958"/>
    <w:rsid w:val="002002B2"/>
    <w:rsid w:val="00201C51"/>
    <w:rsid w:val="002021E6"/>
    <w:rsid w:val="002039E6"/>
    <w:rsid w:val="00203DA6"/>
    <w:rsid w:val="00203ED7"/>
    <w:rsid w:val="002048C1"/>
    <w:rsid w:val="00204D6E"/>
    <w:rsid w:val="00205239"/>
    <w:rsid w:val="00205900"/>
    <w:rsid w:val="00206AF8"/>
    <w:rsid w:val="00207CB1"/>
    <w:rsid w:val="00207EC0"/>
    <w:rsid w:val="0021055E"/>
    <w:rsid w:val="00212120"/>
    <w:rsid w:val="00212DC9"/>
    <w:rsid w:val="00213931"/>
    <w:rsid w:val="00213C35"/>
    <w:rsid w:val="0021533E"/>
    <w:rsid w:val="00215B48"/>
    <w:rsid w:val="00215D8B"/>
    <w:rsid w:val="00216FBB"/>
    <w:rsid w:val="00217FCF"/>
    <w:rsid w:val="00222C19"/>
    <w:rsid w:val="00223013"/>
    <w:rsid w:val="0022378E"/>
    <w:rsid w:val="0022503C"/>
    <w:rsid w:val="00225247"/>
    <w:rsid w:val="00227431"/>
    <w:rsid w:val="00230739"/>
    <w:rsid w:val="00231758"/>
    <w:rsid w:val="002328B0"/>
    <w:rsid w:val="00232EB2"/>
    <w:rsid w:val="00233DA6"/>
    <w:rsid w:val="00234676"/>
    <w:rsid w:val="00236B6D"/>
    <w:rsid w:val="00236D17"/>
    <w:rsid w:val="00240CD7"/>
    <w:rsid w:val="00241E20"/>
    <w:rsid w:val="00243336"/>
    <w:rsid w:val="002440A4"/>
    <w:rsid w:val="0024565A"/>
    <w:rsid w:val="00247353"/>
    <w:rsid w:val="0024779D"/>
    <w:rsid w:val="002503FC"/>
    <w:rsid w:val="00251852"/>
    <w:rsid w:val="00254074"/>
    <w:rsid w:val="00254093"/>
    <w:rsid w:val="002574BF"/>
    <w:rsid w:val="00260131"/>
    <w:rsid w:val="00260C46"/>
    <w:rsid w:val="00260EAD"/>
    <w:rsid w:val="00260F0D"/>
    <w:rsid w:val="00261553"/>
    <w:rsid w:val="0026272A"/>
    <w:rsid w:val="00262FB4"/>
    <w:rsid w:val="0026312E"/>
    <w:rsid w:val="00263F5B"/>
    <w:rsid w:val="00264CBE"/>
    <w:rsid w:val="00265EC1"/>
    <w:rsid w:val="002665B8"/>
    <w:rsid w:val="002703B3"/>
    <w:rsid w:val="00271C82"/>
    <w:rsid w:val="00271CBB"/>
    <w:rsid w:val="002753BF"/>
    <w:rsid w:val="002755AC"/>
    <w:rsid w:val="00275D96"/>
    <w:rsid w:val="00275FD3"/>
    <w:rsid w:val="00276717"/>
    <w:rsid w:val="00277297"/>
    <w:rsid w:val="00280338"/>
    <w:rsid w:val="00284173"/>
    <w:rsid w:val="00284749"/>
    <w:rsid w:val="002858B9"/>
    <w:rsid w:val="0028681B"/>
    <w:rsid w:val="00286F85"/>
    <w:rsid w:val="00287E23"/>
    <w:rsid w:val="00290331"/>
    <w:rsid w:val="0029096B"/>
    <w:rsid w:val="00290E60"/>
    <w:rsid w:val="0029224E"/>
    <w:rsid w:val="002928B9"/>
    <w:rsid w:val="00292964"/>
    <w:rsid w:val="00293DF2"/>
    <w:rsid w:val="002942B1"/>
    <w:rsid w:val="00295C58"/>
    <w:rsid w:val="002960ED"/>
    <w:rsid w:val="00296715"/>
    <w:rsid w:val="0029683F"/>
    <w:rsid w:val="00296B27"/>
    <w:rsid w:val="002A023E"/>
    <w:rsid w:val="002A2773"/>
    <w:rsid w:val="002A2F0B"/>
    <w:rsid w:val="002A4128"/>
    <w:rsid w:val="002A4AD3"/>
    <w:rsid w:val="002A5222"/>
    <w:rsid w:val="002A5562"/>
    <w:rsid w:val="002A57E4"/>
    <w:rsid w:val="002A614B"/>
    <w:rsid w:val="002A6812"/>
    <w:rsid w:val="002A7725"/>
    <w:rsid w:val="002A7C02"/>
    <w:rsid w:val="002B0A94"/>
    <w:rsid w:val="002B109B"/>
    <w:rsid w:val="002B3654"/>
    <w:rsid w:val="002B58D8"/>
    <w:rsid w:val="002B5D0D"/>
    <w:rsid w:val="002B6A01"/>
    <w:rsid w:val="002C008E"/>
    <w:rsid w:val="002C0D4F"/>
    <w:rsid w:val="002C0DDC"/>
    <w:rsid w:val="002C0E6E"/>
    <w:rsid w:val="002C2BB7"/>
    <w:rsid w:val="002C2D1A"/>
    <w:rsid w:val="002C387C"/>
    <w:rsid w:val="002C4D98"/>
    <w:rsid w:val="002C4E28"/>
    <w:rsid w:val="002C51D4"/>
    <w:rsid w:val="002C5E4F"/>
    <w:rsid w:val="002C62D0"/>
    <w:rsid w:val="002C643F"/>
    <w:rsid w:val="002C65C4"/>
    <w:rsid w:val="002C7589"/>
    <w:rsid w:val="002D0BFA"/>
    <w:rsid w:val="002D0D74"/>
    <w:rsid w:val="002D159A"/>
    <w:rsid w:val="002D164E"/>
    <w:rsid w:val="002D35AF"/>
    <w:rsid w:val="002D41C4"/>
    <w:rsid w:val="002D4789"/>
    <w:rsid w:val="002D564F"/>
    <w:rsid w:val="002D6D57"/>
    <w:rsid w:val="002D75B4"/>
    <w:rsid w:val="002D7EFC"/>
    <w:rsid w:val="002E0250"/>
    <w:rsid w:val="002E23B4"/>
    <w:rsid w:val="002E2A7B"/>
    <w:rsid w:val="002E308F"/>
    <w:rsid w:val="002E3F8A"/>
    <w:rsid w:val="002E4933"/>
    <w:rsid w:val="002E58A2"/>
    <w:rsid w:val="002E638A"/>
    <w:rsid w:val="002E653E"/>
    <w:rsid w:val="002E7558"/>
    <w:rsid w:val="002F0580"/>
    <w:rsid w:val="002F0ED3"/>
    <w:rsid w:val="002F2B32"/>
    <w:rsid w:val="002F2C8B"/>
    <w:rsid w:val="002F2E00"/>
    <w:rsid w:val="002F4C40"/>
    <w:rsid w:val="00301D9B"/>
    <w:rsid w:val="00304153"/>
    <w:rsid w:val="00304A23"/>
    <w:rsid w:val="00304BA6"/>
    <w:rsid w:val="00305549"/>
    <w:rsid w:val="00306A3C"/>
    <w:rsid w:val="0030707A"/>
    <w:rsid w:val="00307CE9"/>
    <w:rsid w:val="00310CC2"/>
    <w:rsid w:val="003114D8"/>
    <w:rsid w:val="00311C27"/>
    <w:rsid w:val="003124E5"/>
    <w:rsid w:val="00313F0D"/>
    <w:rsid w:val="0031453A"/>
    <w:rsid w:val="003159AF"/>
    <w:rsid w:val="00317DF7"/>
    <w:rsid w:val="00320456"/>
    <w:rsid w:val="00321135"/>
    <w:rsid w:val="003218E3"/>
    <w:rsid w:val="003219BD"/>
    <w:rsid w:val="00321CD0"/>
    <w:rsid w:val="0032275E"/>
    <w:rsid w:val="00322763"/>
    <w:rsid w:val="00322BFB"/>
    <w:rsid w:val="0032456C"/>
    <w:rsid w:val="00327BD8"/>
    <w:rsid w:val="003309E2"/>
    <w:rsid w:val="003309F2"/>
    <w:rsid w:val="00330EAE"/>
    <w:rsid w:val="00330F07"/>
    <w:rsid w:val="00332BC2"/>
    <w:rsid w:val="00333502"/>
    <w:rsid w:val="00334777"/>
    <w:rsid w:val="00334D02"/>
    <w:rsid w:val="00335203"/>
    <w:rsid w:val="003352C1"/>
    <w:rsid w:val="003352DD"/>
    <w:rsid w:val="00335AED"/>
    <w:rsid w:val="00336311"/>
    <w:rsid w:val="00340FE8"/>
    <w:rsid w:val="00341671"/>
    <w:rsid w:val="00341A37"/>
    <w:rsid w:val="00343A15"/>
    <w:rsid w:val="0034590C"/>
    <w:rsid w:val="00345AC3"/>
    <w:rsid w:val="00345E7E"/>
    <w:rsid w:val="003476EA"/>
    <w:rsid w:val="00347F9F"/>
    <w:rsid w:val="00350FDB"/>
    <w:rsid w:val="003510EF"/>
    <w:rsid w:val="0035112F"/>
    <w:rsid w:val="00351439"/>
    <w:rsid w:val="0035157A"/>
    <w:rsid w:val="003529A9"/>
    <w:rsid w:val="00353E95"/>
    <w:rsid w:val="0035481E"/>
    <w:rsid w:val="003549D1"/>
    <w:rsid w:val="00354D1C"/>
    <w:rsid w:val="00354FE9"/>
    <w:rsid w:val="0035557C"/>
    <w:rsid w:val="00355601"/>
    <w:rsid w:val="003559C1"/>
    <w:rsid w:val="00357831"/>
    <w:rsid w:val="003613A2"/>
    <w:rsid w:val="00361BB2"/>
    <w:rsid w:val="0036296A"/>
    <w:rsid w:val="00362C1C"/>
    <w:rsid w:val="0036351E"/>
    <w:rsid w:val="00365468"/>
    <w:rsid w:val="003658EE"/>
    <w:rsid w:val="00365937"/>
    <w:rsid w:val="00367A1E"/>
    <w:rsid w:val="00370193"/>
    <w:rsid w:val="00371217"/>
    <w:rsid w:val="00371385"/>
    <w:rsid w:val="00372FBB"/>
    <w:rsid w:val="00374C2C"/>
    <w:rsid w:val="00374F54"/>
    <w:rsid w:val="00375366"/>
    <w:rsid w:val="0037542B"/>
    <w:rsid w:val="003760C4"/>
    <w:rsid w:val="00377993"/>
    <w:rsid w:val="00380314"/>
    <w:rsid w:val="003807E2"/>
    <w:rsid w:val="003809FD"/>
    <w:rsid w:val="00382648"/>
    <w:rsid w:val="00382E1D"/>
    <w:rsid w:val="0038397E"/>
    <w:rsid w:val="00384376"/>
    <w:rsid w:val="00384773"/>
    <w:rsid w:val="0038617E"/>
    <w:rsid w:val="0038638E"/>
    <w:rsid w:val="00390FBF"/>
    <w:rsid w:val="0039152A"/>
    <w:rsid w:val="00392772"/>
    <w:rsid w:val="0039368B"/>
    <w:rsid w:val="00393C29"/>
    <w:rsid w:val="003941C7"/>
    <w:rsid w:val="00394CBC"/>
    <w:rsid w:val="00395154"/>
    <w:rsid w:val="003A04DC"/>
    <w:rsid w:val="003A0F64"/>
    <w:rsid w:val="003A38F7"/>
    <w:rsid w:val="003A40FA"/>
    <w:rsid w:val="003A43C7"/>
    <w:rsid w:val="003A4FAC"/>
    <w:rsid w:val="003A5093"/>
    <w:rsid w:val="003A703B"/>
    <w:rsid w:val="003A7F72"/>
    <w:rsid w:val="003B0B3D"/>
    <w:rsid w:val="003B12BB"/>
    <w:rsid w:val="003B1A96"/>
    <w:rsid w:val="003B2EF9"/>
    <w:rsid w:val="003B4788"/>
    <w:rsid w:val="003B5221"/>
    <w:rsid w:val="003B7325"/>
    <w:rsid w:val="003B73EA"/>
    <w:rsid w:val="003B7FE0"/>
    <w:rsid w:val="003C10DA"/>
    <w:rsid w:val="003C269E"/>
    <w:rsid w:val="003C2909"/>
    <w:rsid w:val="003C2D45"/>
    <w:rsid w:val="003C3583"/>
    <w:rsid w:val="003C4890"/>
    <w:rsid w:val="003C4E1B"/>
    <w:rsid w:val="003C5168"/>
    <w:rsid w:val="003C53F0"/>
    <w:rsid w:val="003C55DF"/>
    <w:rsid w:val="003C58A7"/>
    <w:rsid w:val="003C7634"/>
    <w:rsid w:val="003C76B6"/>
    <w:rsid w:val="003D4261"/>
    <w:rsid w:val="003D4ED4"/>
    <w:rsid w:val="003D4FDB"/>
    <w:rsid w:val="003D502B"/>
    <w:rsid w:val="003D54D2"/>
    <w:rsid w:val="003D54D5"/>
    <w:rsid w:val="003D5531"/>
    <w:rsid w:val="003D55B2"/>
    <w:rsid w:val="003D5BE7"/>
    <w:rsid w:val="003D6240"/>
    <w:rsid w:val="003D6258"/>
    <w:rsid w:val="003D6AC0"/>
    <w:rsid w:val="003D6F3F"/>
    <w:rsid w:val="003D7E2E"/>
    <w:rsid w:val="003E0BA9"/>
    <w:rsid w:val="003E0BE0"/>
    <w:rsid w:val="003E0BEC"/>
    <w:rsid w:val="003E176D"/>
    <w:rsid w:val="003E2AD9"/>
    <w:rsid w:val="003E3C51"/>
    <w:rsid w:val="003E3D25"/>
    <w:rsid w:val="003E4EFC"/>
    <w:rsid w:val="003E5900"/>
    <w:rsid w:val="003E6AEC"/>
    <w:rsid w:val="003E7641"/>
    <w:rsid w:val="003E79AF"/>
    <w:rsid w:val="003F051E"/>
    <w:rsid w:val="003F06C8"/>
    <w:rsid w:val="003F0BC1"/>
    <w:rsid w:val="003F1187"/>
    <w:rsid w:val="003F2BBD"/>
    <w:rsid w:val="003F3835"/>
    <w:rsid w:val="003F3A1E"/>
    <w:rsid w:val="003F3A8E"/>
    <w:rsid w:val="003F5D11"/>
    <w:rsid w:val="003F5DFF"/>
    <w:rsid w:val="003F5FFC"/>
    <w:rsid w:val="003F68C5"/>
    <w:rsid w:val="003F6A37"/>
    <w:rsid w:val="003F6ED4"/>
    <w:rsid w:val="0040030E"/>
    <w:rsid w:val="00400721"/>
    <w:rsid w:val="00400DFF"/>
    <w:rsid w:val="0040238A"/>
    <w:rsid w:val="00402A0E"/>
    <w:rsid w:val="0040462F"/>
    <w:rsid w:val="00404C3F"/>
    <w:rsid w:val="00404C7E"/>
    <w:rsid w:val="00405370"/>
    <w:rsid w:val="00406DA6"/>
    <w:rsid w:val="004070EA"/>
    <w:rsid w:val="00407790"/>
    <w:rsid w:val="0041255D"/>
    <w:rsid w:val="004142BE"/>
    <w:rsid w:val="0041474A"/>
    <w:rsid w:val="004148E4"/>
    <w:rsid w:val="00415BE8"/>
    <w:rsid w:val="00415DE9"/>
    <w:rsid w:val="00416043"/>
    <w:rsid w:val="00416124"/>
    <w:rsid w:val="00416271"/>
    <w:rsid w:val="004175E2"/>
    <w:rsid w:val="00417E21"/>
    <w:rsid w:val="004201AE"/>
    <w:rsid w:val="00421358"/>
    <w:rsid w:val="00421D5B"/>
    <w:rsid w:val="0042348C"/>
    <w:rsid w:val="004247B0"/>
    <w:rsid w:val="00425340"/>
    <w:rsid w:val="004279D0"/>
    <w:rsid w:val="00432824"/>
    <w:rsid w:val="004337A2"/>
    <w:rsid w:val="004342A7"/>
    <w:rsid w:val="00436D27"/>
    <w:rsid w:val="00440674"/>
    <w:rsid w:val="0044138A"/>
    <w:rsid w:val="004419CC"/>
    <w:rsid w:val="00442E2B"/>
    <w:rsid w:val="0044375F"/>
    <w:rsid w:val="0044422A"/>
    <w:rsid w:val="0044425E"/>
    <w:rsid w:val="00444A78"/>
    <w:rsid w:val="004470DD"/>
    <w:rsid w:val="004475D4"/>
    <w:rsid w:val="004508B3"/>
    <w:rsid w:val="004508F7"/>
    <w:rsid w:val="0045208E"/>
    <w:rsid w:val="00452237"/>
    <w:rsid w:val="00452AD3"/>
    <w:rsid w:val="00452AD7"/>
    <w:rsid w:val="00452DC7"/>
    <w:rsid w:val="00452E1B"/>
    <w:rsid w:val="00453CBF"/>
    <w:rsid w:val="00455289"/>
    <w:rsid w:val="00455882"/>
    <w:rsid w:val="00455D48"/>
    <w:rsid w:val="00456139"/>
    <w:rsid w:val="00456FAF"/>
    <w:rsid w:val="004578D3"/>
    <w:rsid w:val="00460FAD"/>
    <w:rsid w:val="004626FE"/>
    <w:rsid w:val="004652B2"/>
    <w:rsid w:val="0046559F"/>
    <w:rsid w:val="00465987"/>
    <w:rsid w:val="00465FB9"/>
    <w:rsid w:val="0046674F"/>
    <w:rsid w:val="00466C31"/>
    <w:rsid w:val="00466E37"/>
    <w:rsid w:val="00467C83"/>
    <w:rsid w:val="004702A3"/>
    <w:rsid w:val="004714F1"/>
    <w:rsid w:val="00471DB9"/>
    <w:rsid w:val="00471FD1"/>
    <w:rsid w:val="0047591E"/>
    <w:rsid w:val="00475F1F"/>
    <w:rsid w:val="004811C3"/>
    <w:rsid w:val="0048132B"/>
    <w:rsid w:val="004815E1"/>
    <w:rsid w:val="00481787"/>
    <w:rsid w:val="004820D0"/>
    <w:rsid w:val="004821A5"/>
    <w:rsid w:val="00482623"/>
    <w:rsid w:val="004828CD"/>
    <w:rsid w:val="00483363"/>
    <w:rsid w:val="00483C3A"/>
    <w:rsid w:val="004849E4"/>
    <w:rsid w:val="00486AA9"/>
    <w:rsid w:val="0049099F"/>
    <w:rsid w:val="00491CB4"/>
    <w:rsid w:val="004924FE"/>
    <w:rsid w:val="00492C7D"/>
    <w:rsid w:val="004937C5"/>
    <w:rsid w:val="00493880"/>
    <w:rsid w:val="00493A7A"/>
    <w:rsid w:val="00493DB0"/>
    <w:rsid w:val="00494555"/>
    <w:rsid w:val="0049495F"/>
    <w:rsid w:val="004949E9"/>
    <w:rsid w:val="00495879"/>
    <w:rsid w:val="0049618D"/>
    <w:rsid w:val="00496FC9"/>
    <w:rsid w:val="00497312"/>
    <w:rsid w:val="004A00C8"/>
    <w:rsid w:val="004A0A78"/>
    <w:rsid w:val="004A25C3"/>
    <w:rsid w:val="004A38D3"/>
    <w:rsid w:val="004A3B3F"/>
    <w:rsid w:val="004A592E"/>
    <w:rsid w:val="004A6416"/>
    <w:rsid w:val="004A673F"/>
    <w:rsid w:val="004A6A33"/>
    <w:rsid w:val="004A771A"/>
    <w:rsid w:val="004A7F9F"/>
    <w:rsid w:val="004B3577"/>
    <w:rsid w:val="004B35D7"/>
    <w:rsid w:val="004B39D0"/>
    <w:rsid w:val="004B3C33"/>
    <w:rsid w:val="004B3EE8"/>
    <w:rsid w:val="004B4E3C"/>
    <w:rsid w:val="004B7887"/>
    <w:rsid w:val="004C0D4F"/>
    <w:rsid w:val="004C0EB4"/>
    <w:rsid w:val="004C10D5"/>
    <w:rsid w:val="004C18EE"/>
    <w:rsid w:val="004C4B10"/>
    <w:rsid w:val="004C4FB8"/>
    <w:rsid w:val="004C5EA3"/>
    <w:rsid w:val="004C6388"/>
    <w:rsid w:val="004D14FA"/>
    <w:rsid w:val="004D280F"/>
    <w:rsid w:val="004D2BFA"/>
    <w:rsid w:val="004D41D7"/>
    <w:rsid w:val="004D42F1"/>
    <w:rsid w:val="004D504E"/>
    <w:rsid w:val="004D5464"/>
    <w:rsid w:val="004D6377"/>
    <w:rsid w:val="004D751A"/>
    <w:rsid w:val="004D7DE3"/>
    <w:rsid w:val="004E0B0B"/>
    <w:rsid w:val="004E0B7C"/>
    <w:rsid w:val="004E24C3"/>
    <w:rsid w:val="004E5171"/>
    <w:rsid w:val="004E79C3"/>
    <w:rsid w:val="004F02E2"/>
    <w:rsid w:val="004F10FD"/>
    <w:rsid w:val="004F114B"/>
    <w:rsid w:val="004F1916"/>
    <w:rsid w:val="004F2515"/>
    <w:rsid w:val="004F5D40"/>
    <w:rsid w:val="004F7B8C"/>
    <w:rsid w:val="00502386"/>
    <w:rsid w:val="00502633"/>
    <w:rsid w:val="00505334"/>
    <w:rsid w:val="005055AB"/>
    <w:rsid w:val="005057BF"/>
    <w:rsid w:val="00506546"/>
    <w:rsid w:val="00506A43"/>
    <w:rsid w:val="00512631"/>
    <w:rsid w:val="005151F8"/>
    <w:rsid w:val="00515DBF"/>
    <w:rsid w:val="00516914"/>
    <w:rsid w:val="00516C2D"/>
    <w:rsid w:val="00516D07"/>
    <w:rsid w:val="00516F32"/>
    <w:rsid w:val="005206EE"/>
    <w:rsid w:val="00521863"/>
    <w:rsid w:val="00523C38"/>
    <w:rsid w:val="00523EAA"/>
    <w:rsid w:val="00524419"/>
    <w:rsid w:val="00525C4C"/>
    <w:rsid w:val="00525D96"/>
    <w:rsid w:val="0052752B"/>
    <w:rsid w:val="005330C8"/>
    <w:rsid w:val="00535342"/>
    <w:rsid w:val="005374BF"/>
    <w:rsid w:val="005403E9"/>
    <w:rsid w:val="00541539"/>
    <w:rsid w:val="00541B1E"/>
    <w:rsid w:val="00542259"/>
    <w:rsid w:val="00543B62"/>
    <w:rsid w:val="00543D81"/>
    <w:rsid w:val="00544116"/>
    <w:rsid w:val="005449AD"/>
    <w:rsid w:val="00544BEE"/>
    <w:rsid w:val="00544C4D"/>
    <w:rsid w:val="0054606D"/>
    <w:rsid w:val="0054612A"/>
    <w:rsid w:val="0054618D"/>
    <w:rsid w:val="005462C1"/>
    <w:rsid w:val="00546EB7"/>
    <w:rsid w:val="00550505"/>
    <w:rsid w:val="005507A5"/>
    <w:rsid w:val="00550E1F"/>
    <w:rsid w:val="0055159C"/>
    <w:rsid w:val="0055239A"/>
    <w:rsid w:val="00552CE9"/>
    <w:rsid w:val="00552ED1"/>
    <w:rsid w:val="00553325"/>
    <w:rsid w:val="00553F11"/>
    <w:rsid w:val="0055435E"/>
    <w:rsid w:val="005543F7"/>
    <w:rsid w:val="00554967"/>
    <w:rsid w:val="00554CA7"/>
    <w:rsid w:val="005556E6"/>
    <w:rsid w:val="005559E6"/>
    <w:rsid w:val="00555B8E"/>
    <w:rsid w:val="00556886"/>
    <w:rsid w:val="005568CE"/>
    <w:rsid w:val="00556916"/>
    <w:rsid w:val="005570C8"/>
    <w:rsid w:val="005575B3"/>
    <w:rsid w:val="0056060E"/>
    <w:rsid w:val="00561331"/>
    <w:rsid w:val="00561E92"/>
    <w:rsid w:val="005629EF"/>
    <w:rsid w:val="00562DE4"/>
    <w:rsid w:val="00563CC2"/>
    <w:rsid w:val="00564660"/>
    <w:rsid w:val="00565E12"/>
    <w:rsid w:val="00566145"/>
    <w:rsid w:val="00566817"/>
    <w:rsid w:val="005716CA"/>
    <w:rsid w:val="00572D77"/>
    <w:rsid w:val="00573426"/>
    <w:rsid w:val="00573F83"/>
    <w:rsid w:val="00574938"/>
    <w:rsid w:val="005768FE"/>
    <w:rsid w:val="00576994"/>
    <w:rsid w:val="00576AAA"/>
    <w:rsid w:val="00576AE1"/>
    <w:rsid w:val="00581DF5"/>
    <w:rsid w:val="005828C4"/>
    <w:rsid w:val="0058311F"/>
    <w:rsid w:val="00583E83"/>
    <w:rsid w:val="005843EA"/>
    <w:rsid w:val="00584530"/>
    <w:rsid w:val="00586D73"/>
    <w:rsid w:val="00586EA2"/>
    <w:rsid w:val="00594670"/>
    <w:rsid w:val="00594C68"/>
    <w:rsid w:val="00595723"/>
    <w:rsid w:val="005963C9"/>
    <w:rsid w:val="00596B99"/>
    <w:rsid w:val="005971EB"/>
    <w:rsid w:val="00597C59"/>
    <w:rsid w:val="00597C68"/>
    <w:rsid w:val="005A07D2"/>
    <w:rsid w:val="005A218E"/>
    <w:rsid w:val="005A2917"/>
    <w:rsid w:val="005A2A0D"/>
    <w:rsid w:val="005A4613"/>
    <w:rsid w:val="005A5441"/>
    <w:rsid w:val="005A5580"/>
    <w:rsid w:val="005A6D21"/>
    <w:rsid w:val="005A6F53"/>
    <w:rsid w:val="005A74B1"/>
    <w:rsid w:val="005B032B"/>
    <w:rsid w:val="005B039D"/>
    <w:rsid w:val="005B2598"/>
    <w:rsid w:val="005B31D1"/>
    <w:rsid w:val="005B39E9"/>
    <w:rsid w:val="005B3B16"/>
    <w:rsid w:val="005B4077"/>
    <w:rsid w:val="005B4A70"/>
    <w:rsid w:val="005B7267"/>
    <w:rsid w:val="005B7329"/>
    <w:rsid w:val="005B7B69"/>
    <w:rsid w:val="005B7F85"/>
    <w:rsid w:val="005C06F7"/>
    <w:rsid w:val="005C0ED5"/>
    <w:rsid w:val="005C1186"/>
    <w:rsid w:val="005C1455"/>
    <w:rsid w:val="005C4A50"/>
    <w:rsid w:val="005C4DE3"/>
    <w:rsid w:val="005C539D"/>
    <w:rsid w:val="005C5546"/>
    <w:rsid w:val="005D0422"/>
    <w:rsid w:val="005D11A4"/>
    <w:rsid w:val="005D1EB0"/>
    <w:rsid w:val="005D2883"/>
    <w:rsid w:val="005D48BB"/>
    <w:rsid w:val="005D5500"/>
    <w:rsid w:val="005D55F0"/>
    <w:rsid w:val="005D6E39"/>
    <w:rsid w:val="005D79F5"/>
    <w:rsid w:val="005D7BBF"/>
    <w:rsid w:val="005E0297"/>
    <w:rsid w:val="005E057D"/>
    <w:rsid w:val="005E0CAF"/>
    <w:rsid w:val="005E19B9"/>
    <w:rsid w:val="005E200E"/>
    <w:rsid w:val="005E20F8"/>
    <w:rsid w:val="005E27F9"/>
    <w:rsid w:val="005E2E0E"/>
    <w:rsid w:val="005E4C72"/>
    <w:rsid w:val="005F0736"/>
    <w:rsid w:val="005F27A8"/>
    <w:rsid w:val="005F436F"/>
    <w:rsid w:val="005F78A7"/>
    <w:rsid w:val="0060088C"/>
    <w:rsid w:val="006016F0"/>
    <w:rsid w:val="006018FA"/>
    <w:rsid w:val="00604531"/>
    <w:rsid w:val="006047DA"/>
    <w:rsid w:val="00604CB2"/>
    <w:rsid w:val="006054A1"/>
    <w:rsid w:val="00605516"/>
    <w:rsid w:val="00610829"/>
    <w:rsid w:val="006109CD"/>
    <w:rsid w:val="0061106D"/>
    <w:rsid w:val="006117BE"/>
    <w:rsid w:val="00611966"/>
    <w:rsid w:val="006121C8"/>
    <w:rsid w:val="00612B7D"/>
    <w:rsid w:val="00615CA2"/>
    <w:rsid w:val="00616595"/>
    <w:rsid w:val="006205CC"/>
    <w:rsid w:val="00620BAD"/>
    <w:rsid w:val="00622054"/>
    <w:rsid w:val="00622440"/>
    <w:rsid w:val="0062298B"/>
    <w:rsid w:val="00622CDE"/>
    <w:rsid w:val="006234B6"/>
    <w:rsid w:val="006239AD"/>
    <w:rsid w:val="006244F0"/>
    <w:rsid w:val="0062569D"/>
    <w:rsid w:val="00626862"/>
    <w:rsid w:val="00626FCC"/>
    <w:rsid w:val="00630548"/>
    <w:rsid w:val="006310F9"/>
    <w:rsid w:val="00631AF0"/>
    <w:rsid w:val="006321AB"/>
    <w:rsid w:val="0063300E"/>
    <w:rsid w:val="00633048"/>
    <w:rsid w:val="0063570A"/>
    <w:rsid w:val="00635EF1"/>
    <w:rsid w:val="006369B4"/>
    <w:rsid w:val="006371B0"/>
    <w:rsid w:val="00637872"/>
    <w:rsid w:val="006378F1"/>
    <w:rsid w:val="00637C86"/>
    <w:rsid w:val="00641631"/>
    <w:rsid w:val="006416B3"/>
    <w:rsid w:val="0064221B"/>
    <w:rsid w:val="006452DB"/>
    <w:rsid w:val="00650CF6"/>
    <w:rsid w:val="00650FBC"/>
    <w:rsid w:val="00651354"/>
    <w:rsid w:val="006532F1"/>
    <w:rsid w:val="00653B6E"/>
    <w:rsid w:val="00655C2B"/>
    <w:rsid w:val="006610B1"/>
    <w:rsid w:val="00661ACA"/>
    <w:rsid w:val="006623D6"/>
    <w:rsid w:val="00662FA6"/>
    <w:rsid w:val="006631FE"/>
    <w:rsid w:val="006635BB"/>
    <w:rsid w:val="00664299"/>
    <w:rsid w:val="00664386"/>
    <w:rsid w:val="00664577"/>
    <w:rsid w:val="006649C0"/>
    <w:rsid w:val="0066540F"/>
    <w:rsid w:val="00666472"/>
    <w:rsid w:val="00666975"/>
    <w:rsid w:val="00666F63"/>
    <w:rsid w:val="0067159B"/>
    <w:rsid w:val="006716A3"/>
    <w:rsid w:val="00671D2B"/>
    <w:rsid w:val="006746BF"/>
    <w:rsid w:val="00674924"/>
    <w:rsid w:val="00675154"/>
    <w:rsid w:val="0067519F"/>
    <w:rsid w:val="006755B2"/>
    <w:rsid w:val="006756BA"/>
    <w:rsid w:val="00675803"/>
    <w:rsid w:val="00676D15"/>
    <w:rsid w:val="006814FD"/>
    <w:rsid w:val="00681B37"/>
    <w:rsid w:val="00683C59"/>
    <w:rsid w:val="00683D5C"/>
    <w:rsid w:val="00684218"/>
    <w:rsid w:val="00685360"/>
    <w:rsid w:val="006857A0"/>
    <w:rsid w:val="00686360"/>
    <w:rsid w:val="00687650"/>
    <w:rsid w:val="0069001B"/>
    <w:rsid w:val="00690522"/>
    <w:rsid w:val="006905E2"/>
    <w:rsid w:val="0069133E"/>
    <w:rsid w:val="00691ADE"/>
    <w:rsid w:val="00692BE4"/>
    <w:rsid w:val="00693819"/>
    <w:rsid w:val="00693972"/>
    <w:rsid w:val="006945BB"/>
    <w:rsid w:val="0069481E"/>
    <w:rsid w:val="00695428"/>
    <w:rsid w:val="006957AF"/>
    <w:rsid w:val="00695C8B"/>
    <w:rsid w:val="006962B8"/>
    <w:rsid w:val="006966CD"/>
    <w:rsid w:val="006A0102"/>
    <w:rsid w:val="006A106B"/>
    <w:rsid w:val="006A1782"/>
    <w:rsid w:val="006A1F5B"/>
    <w:rsid w:val="006A404E"/>
    <w:rsid w:val="006A4978"/>
    <w:rsid w:val="006A4E15"/>
    <w:rsid w:val="006A5775"/>
    <w:rsid w:val="006A669C"/>
    <w:rsid w:val="006A6AB3"/>
    <w:rsid w:val="006A750F"/>
    <w:rsid w:val="006A7A5F"/>
    <w:rsid w:val="006A7F36"/>
    <w:rsid w:val="006B18F8"/>
    <w:rsid w:val="006B2C9F"/>
    <w:rsid w:val="006B2F75"/>
    <w:rsid w:val="006B4954"/>
    <w:rsid w:val="006B6ED2"/>
    <w:rsid w:val="006C12DD"/>
    <w:rsid w:val="006C1891"/>
    <w:rsid w:val="006C30D0"/>
    <w:rsid w:val="006C3422"/>
    <w:rsid w:val="006C4FDF"/>
    <w:rsid w:val="006C55A6"/>
    <w:rsid w:val="006C644A"/>
    <w:rsid w:val="006C652B"/>
    <w:rsid w:val="006C66F0"/>
    <w:rsid w:val="006C746D"/>
    <w:rsid w:val="006C77CD"/>
    <w:rsid w:val="006C791D"/>
    <w:rsid w:val="006D0388"/>
    <w:rsid w:val="006D3212"/>
    <w:rsid w:val="006D3527"/>
    <w:rsid w:val="006D6305"/>
    <w:rsid w:val="006E07E2"/>
    <w:rsid w:val="006E13B4"/>
    <w:rsid w:val="006E4D05"/>
    <w:rsid w:val="006E54FA"/>
    <w:rsid w:val="006E717B"/>
    <w:rsid w:val="006E7C0D"/>
    <w:rsid w:val="006F06D3"/>
    <w:rsid w:val="006F115F"/>
    <w:rsid w:val="006F1542"/>
    <w:rsid w:val="006F1C81"/>
    <w:rsid w:val="006F2578"/>
    <w:rsid w:val="006F2FE4"/>
    <w:rsid w:val="006F3891"/>
    <w:rsid w:val="006F49A4"/>
    <w:rsid w:val="006F4A08"/>
    <w:rsid w:val="006F5801"/>
    <w:rsid w:val="006F6132"/>
    <w:rsid w:val="006F6B54"/>
    <w:rsid w:val="006F6F48"/>
    <w:rsid w:val="006F7587"/>
    <w:rsid w:val="007002B8"/>
    <w:rsid w:val="00700A5A"/>
    <w:rsid w:val="00700CDE"/>
    <w:rsid w:val="007019DA"/>
    <w:rsid w:val="00702013"/>
    <w:rsid w:val="007020CE"/>
    <w:rsid w:val="007020E6"/>
    <w:rsid w:val="0070229E"/>
    <w:rsid w:val="00702DFF"/>
    <w:rsid w:val="00703508"/>
    <w:rsid w:val="0070439B"/>
    <w:rsid w:val="007050E0"/>
    <w:rsid w:val="00706812"/>
    <w:rsid w:val="00706838"/>
    <w:rsid w:val="00707E9E"/>
    <w:rsid w:val="007109EC"/>
    <w:rsid w:val="00710A46"/>
    <w:rsid w:val="00710B0A"/>
    <w:rsid w:val="00711036"/>
    <w:rsid w:val="00712611"/>
    <w:rsid w:val="00712AB6"/>
    <w:rsid w:val="00713348"/>
    <w:rsid w:val="007136D9"/>
    <w:rsid w:val="00713DBD"/>
    <w:rsid w:val="00713DE6"/>
    <w:rsid w:val="007140BA"/>
    <w:rsid w:val="007163EE"/>
    <w:rsid w:val="00716467"/>
    <w:rsid w:val="00717972"/>
    <w:rsid w:val="00717E61"/>
    <w:rsid w:val="00717EB3"/>
    <w:rsid w:val="00720891"/>
    <w:rsid w:val="00720C5E"/>
    <w:rsid w:val="00720FD8"/>
    <w:rsid w:val="0072142E"/>
    <w:rsid w:val="00721C6E"/>
    <w:rsid w:val="007221BE"/>
    <w:rsid w:val="007234A6"/>
    <w:rsid w:val="00724033"/>
    <w:rsid w:val="0072442A"/>
    <w:rsid w:val="00724A90"/>
    <w:rsid w:val="007250F8"/>
    <w:rsid w:val="00726192"/>
    <w:rsid w:val="0072715F"/>
    <w:rsid w:val="00727F6F"/>
    <w:rsid w:val="00727F72"/>
    <w:rsid w:val="00730E0E"/>
    <w:rsid w:val="00730F3F"/>
    <w:rsid w:val="00731D82"/>
    <w:rsid w:val="00732528"/>
    <w:rsid w:val="00732E49"/>
    <w:rsid w:val="00732F51"/>
    <w:rsid w:val="00733029"/>
    <w:rsid w:val="00733757"/>
    <w:rsid w:val="00734BE6"/>
    <w:rsid w:val="00734CFC"/>
    <w:rsid w:val="00736FE1"/>
    <w:rsid w:val="00737C61"/>
    <w:rsid w:val="00741418"/>
    <w:rsid w:val="00741666"/>
    <w:rsid w:val="0074231F"/>
    <w:rsid w:val="00742502"/>
    <w:rsid w:val="00742670"/>
    <w:rsid w:val="007431E3"/>
    <w:rsid w:val="00743253"/>
    <w:rsid w:val="00743A52"/>
    <w:rsid w:val="00743D1D"/>
    <w:rsid w:val="00744E4A"/>
    <w:rsid w:val="00745CD0"/>
    <w:rsid w:val="0074615D"/>
    <w:rsid w:val="00746783"/>
    <w:rsid w:val="0074799A"/>
    <w:rsid w:val="007501BD"/>
    <w:rsid w:val="0075146D"/>
    <w:rsid w:val="00751870"/>
    <w:rsid w:val="00751E8C"/>
    <w:rsid w:val="007523C9"/>
    <w:rsid w:val="0075359A"/>
    <w:rsid w:val="007547D0"/>
    <w:rsid w:val="007567A6"/>
    <w:rsid w:val="00756D09"/>
    <w:rsid w:val="0075755F"/>
    <w:rsid w:val="00757B7F"/>
    <w:rsid w:val="00760AEC"/>
    <w:rsid w:val="00760B18"/>
    <w:rsid w:val="00760BDE"/>
    <w:rsid w:val="00760F89"/>
    <w:rsid w:val="00761A1D"/>
    <w:rsid w:val="007628D1"/>
    <w:rsid w:val="00764167"/>
    <w:rsid w:val="00764728"/>
    <w:rsid w:val="007653F6"/>
    <w:rsid w:val="00767966"/>
    <w:rsid w:val="007700F7"/>
    <w:rsid w:val="0077046B"/>
    <w:rsid w:val="007706FB"/>
    <w:rsid w:val="00770C78"/>
    <w:rsid w:val="007719C9"/>
    <w:rsid w:val="00771DE3"/>
    <w:rsid w:val="0077388A"/>
    <w:rsid w:val="007751C0"/>
    <w:rsid w:val="0077625C"/>
    <w:rsid w:val="00776A2F"/>
    <w:rsid w:val="0077712F"/>
    <w:rsid w:val="00777F14"/>
    <w:rsid w:val="007802C4"/>
    <w:rsid w:val="007807A8"/>
    <w:rsid w:val="00780E0C"/>
    <w:rsid w:val="0078127F"/>
    <w:rsid w:val="00781895"/>
    <w:rsid w:val="007842C3"/>
    <w:rsid w:val="00786B48"/>
    <w:rsid w:val="00786FEC"/>
    <w:rsid w:val="00787089"/>
    <w:rsid w:val="0078719D"/>
    <w:rsid w:val="00787543"/>
    <w:rsid w:val="007878F2"/>
    <w:rsid w:val="00787CB6"/>
    <w:rsid w:val="00790224"/>
    <w:rsid w:val="007911A6"/>
    <w:rsid w:val="007918DE"/>
    <w:rsid w:val="00791B61"/>
    <w:rsid w:val="00791DBC"/>
    <w:rsid w:val="00793720"/>
    <w:rsid w:val="00794ED7"/>
    <w:rsid w:val="0079567D"/>
    <w:rsid w:val="00796251"/>
    <w:rsid w:val="007969C6"/>
    <w:rsid w:val="00796A19"/>
    <w:rsid w:val="00797C19"/>
    <w:rsid w:val="007A0950"/>
    <w:rsid w:val="007A1482"/>
    <w:rsid w:val="007A19D5"/>
    <w:rsid w:val="007A5694"/>
    <w:rsid w:val="007A62D0"/>
    <w:rsid w:val="007A6CEF"/>
    <w:rsid w:val="007B097F"/>
    <w:rsid w:val="007B0E3F"/>
    <w:rsid w:val="007B1CC1"/>
    <w:rsid w:val="007B4532"/>
    <w:rsid w:val="007B45CE"/>
    <w:rsid w:val="007B6D40"/>
    <w:rsid w:val="007B71B8"/>
    <w:rsid w:val="007B7492"/>
    <w:rsid w:val="007B75FF"/>
    <w:rsid w:val="007B7EF3"/>
    <w:rsid w:val="007B7FF2"/>
    <w:rsid w:val="007C134D"/>
    <w:rsid w:val="007C331D"/>
    <w:rsid w:val="007C551B"/>
    <w:rsid w:val="007C5F67"/>
    <w:rsid w:val="007C6FB8"/>
    <w:rsid w:val="007C79CB"/>
    <w:rsid w:val="007D0D41"/>
    <w:rsid w:val="007D1408"/>
    <w:rsid w:val="007D23A1"/>
    <w:rsid w:val="007D3088"/>
    <w:rsid w:val="007D3330"/>
    <w:rsid w:val="007D52BF"/>
    <w:rsid w:val="007D6980"/>
    <w:rsid w:val="007D6AE5"/>
    <w:rsid w:val="007D7EC8"/>
    <w:rsid w:val="007E2ECA"/>
    <w:rsid w:val="007E2FE1"/>
    <w:rsid w:val="007E3787"/>
    <w:rsid w:val="007E5F6D"/>
    <w:rsid w:val="007E6A31"/>
    <w:rsid w:val="007F041A"/>
    <w:rsid w:val="007F1535"/>
    <w:rsid w:val="007F16B2"/>
    <w:rsid w:val="007F3F79"/>
    <w:rsid w:val="007F4A33"/>
    <w:rsid w:val="007F5114"/>
    <w:rsid w:val="007F53B0"/>
    <w:rsid w:val="007F5719"/>
    <w:rsid w:val="007F5B13"/>
    <w:rsid w:val="007F6F42"/>
    <w:rsid w:val="007F7917"/>
    <w:rsid w:val="007F7E78"/>
    <w:rsid w:val="0080118B"/>
    <w:rsid w:val="00801E5C"/>
    <w:rsid w:val="00803679"/>
    <w:rsid w:val="00805222"/>
    <w:rsid w:val="00805DD6"/>
    <w:rsid w:val="00805EC8"/>
    <w:rsid w:val="008075E3"/>
    <w:rsid w:val="00807BDE"/>
    <w:rsid w:val="00813844"/>
    <w:rsid w:val="008146FE"/>
    <w:rsid w:val="00814EAA"/>
    <w:rsid w:val="00817192"/>
    <w:rsid w:val="00817F97"/>
    <w:rsid w:val="008204E5"/>
    <w:rsid w:val="0082082F"/>
    <w:rsid w:val="00820DF6"/>
    <w:rsid w:val="008218A0"/>
    <w:rsid w:val="00824812"/>
    <w:rsid w:val="00824E9C"/>
    <w:rsid w:val="00826D7C"/>
    <w:rsid w:val="0083099D"/>
    <w:rsid w:val="00830B68"/>
    <w:rsid w:val="00831188"/>
    <w:rsid w:val="00831EB0"/>
    <w:rsid w:val="00832126"/>
    <w:rsid w:val="00832512"/>
    <w:rsid w:val="0083307F"/>
    <w:rsid w:val="008331B7"/>
    <w:rsid w:val="00833984"/>
    <w:rsid w:val="00833B7F"/>
    <w:rsid w:val="0083408E"/>
    <w:rsid w:val="0083456F"/>
    <w:rsid w:val="00834A19"/>
    <w:rsid w:val="008366AB"/>
    <w:rsid w:val="00837B76"/>
    <w:rsid w:val="00837D40"/>
    <w:rsid w:val="008400DF"/>
    <w:rsid w:val="008403A0"/>
    <w:rsid w:val="00840CD5"/>
    <w:rsid w:val="00841459"/>
    <w:rsid w:val="00844B77"/>
    <w:rsid w:val="00845729"/>
    <w:rsid w:val="00846222"/>
    <w:rsid w:val="00846CDE"/>
    <w:rsid w:val="00846FD9"/>
    <w:rsid w:val="00847432"/>
    <w:rsid w:val="00850D46"/>
    <w:rsid w:val="00850FFF"/>
    <w:rsid w:val="008519B7"/>
    <w:rsid w:val="0085274D"/>
    <w:rsid w:val="00852AE7"/>
    <w:rsid w:val="00853C45"/>
    <w:rsid w:val="00853EA8"/>
    <w:rsid w:val="008554EC"/>
    <w:rsid w:val="00855C40"/>
    <w:rsid w:val="00857EF4"/>
    <w:rsid w:val="00861575"/>
    <w:rsid w:val="00861AD1"/>
    <w:rsid w:val="00862606"/>
    <w:rsid w:val="0086378F"/>
    <w:rsid w:val="00863ECA"/>
    <w:rsid w:val="00864FE3"/>
    <w:rsid w:val="00865CBC"/>
    <w:rsid w:val="008660CE"/>
    <w:rsid w:val="008663D2"/>
    <w:rsid w:val="00866AFA"/>
    <w:rsid w:val="00866CEA"/>
    <w:rsid w:val="008700DF"/>
    <w:rsid w:val="008710FE"/>
    <w:rsid w:val="00871247"/>
    <w:rsid w:val="00871623"/>
    <w:rsid w:val="00872245"/>
    <w:rsid w:val="00872751"/>
    <w:rsid w:val="008730F6"/>
    <w:rsid w:val="0087677C"/>
    <w:rsid w:val="00876C18"/>
    <w:rsid w:val="00881E4F"/>
    <w:rsid w:val="00882180"/>
    <w:rsid w:val="00883132"/>
    <w:rsid w:val="00885ADE"/>
    <w:rsid w:val="00885B8A"/>
    <w:rsid w:val="00885DCE"/>
    <w:rsid w:val="00887526"/>
    <w:rsid w:val="0089259A"/>
    <w:rsid w:val="00893369"/>
    <w:rsid w:val="0089410E"/>
    <w:rsid w:val="00894827"/>
    <w:rsid w:val="00896638"/>
    <w:rsid w:val="00897031"/>
    <w:rsid w:val="00897A4E"/>
    <w:rsid w:val="008A050F"/>
    <w:rsid w:val="008A074E"/>
    <w:rsid w:val="008A0763"/>
    <w:rsid w:val="008A10BD"/>
    <w:rsid w:val="008A13D5"/>
    <w:rsid w:val="008A1D02"/>
    <w:rsid w:val="008A23EB"/>
    <w:rsid w:val="008A2B87"/>
    <w:rsid w:val="008A2DE3"/>
    <w:rsid w:val="008A2E1E"/>
    <w:rsid w:val="008A31B5"/>
    <w:rsid w:val="008A3651"/>
    <w:rsid w:val="008A3CF9"/>
    <w:rsid w:val="008A4D10"/>
    <w:rsid w:val="008A6AA8"/>
    <w:rsid w:val="008B161C"/>
    <w:rsid w:val="008B19CD"/>
    <w:rsid w:val="008B1A17"/>
    <w:rsid w:val="008B23C5"/>
    <w:rsid w:val="008B3504"/>
    <w:rsid w:val="008B70A4"/>
    <w:rsid w:val="008B78F3"/>
    <w:rsid w:val="008C1567"/>
    <w:rsid w:val="008C33AC"/>
    <w:rsid w:val="008C34CF"/>
    <w:rsid w:val="008C3E06"/>
    <w:rsid w:val="008C4903"/>
    <w:rsid w:val="008C4E75"/>
    <w:rsid w:val="008C5848"/>
    <w:rsid w:val="008C5E10"/>
    <w:rsid w:val="008C691A"/>
    <w:rsid w:val="008C7278"/>
    <w:rsid w:val="008C7F78"/>
    <w:rsid w:val="008D2A32"/>
    <w:rsid w:val="008D353E"/>
    <w:rsid w:val="008D3B74"/>
    <w:rsid w:val="008D6F62"/>
    <w:rsid w:val="008D774D"/>
    <w:rsid w:val="008D7E5E"/>
    <w:rsid w:val="008E26D3"/>
    <w:rsid w:val="008E2D19"/>
    <w:rsid w:val="008E442F"/>
    <w:rsid w:val="008E4C2C"/>
    <w:rsid w:val="008E5AAC"/>
    <w:rsid w:val="008E5FBE"/>
    <w:rsid w:val="008E61C5"/>
    <w:rsid w:val="008E6475"/>
    <w:rsid w:val="008E70A0"/>
    <w:rsid w:val="008E7BF6"/>
    <w:rsid w:val="008F15E5"/>
    <w:rsid w:val="008F1785"/>
    <w:rsid w:val="008F3013"/>
    <w:rsid w:val="008F3035"/>
    <w:rsid w:val="008F3EB5"/>
    <w:rsid w:val="008F431A"/>
    <w:rsid w:val="008F4AA3"/>
    <w:rsid w:val="008F4BB7"/>
    <w:rsid w:val="008F6BD1"/>
    <w:rsid w:val="008F6C1F"/>
    <w:rsid w:val="0090039C"/>
    <w:rsid w:val="00900A6A"/>
    <w:rsid w:val="00900D39"/>
    <w:rsid w:val="00902413"/>
    <w:rsid w:val="00902D93"/>
    <w:rsid w:val="00902EB3"/>
    <w:rsid w:val="00904751"/>
    <w:rsid w:val="009049EA"/>
    <w:rsid w:val="009051D5"/>
    <w:rsid w:val="00905493"/>
    <w:rsid w:val="00905861"/>
    <w:rsid w:val="009059A4"/>
    <w:rsid w:val="00905BD3"/>
    <w:rsid w:val="00906364"/>
    <w:rsid w:val="009076CD"/>
    <w:rsid w:val="00911205"/>
    <w:rsid w:val="00913195"/>
    <w:rsid w:val="00914035"/>
    <w:rsid w:val="009142C9"/>
    <w:rsid w:val="00915476"/>
    <w:rsid w:val="009177C1"/>
    <w:rsid w:val="0092127C"/>
    <w:rsid w:val="00921755"/>
    <w:rsid w:val="00922654"/>
    <w:rsid w:val="00922EB0"/>
    <w:rsid w:val="00922F32"/>
    <w:rsid w:val="00922F71"/>
    <w:rsid w:val="009233E1"/>
    <w:rsid w:val="009244B0"/>
    <w:rsid w:val="00924777"/>
    <w:rsid w:val="00925F85"/>
    <w:rsid w:val="009262A4"/>
    <w:rsid w:val="00927A91"/>
    <w:rsid w:val="00927E30"/>
    <w:rsid w:val="009308F6"/>
    <w:rsid w:val="00931CAE"/>
    <w:rsid w:val="00931E24"/>
    <w:rsid w:val="00931F41"/>
    <w:rsid w:val="00933B52"/>
    <w:rsid w:val="00933D50"/>
    <w:rsid w:val="009347B7"/>
    <w:rsid w:val="00934E96"/>
    <w:rsid w:val="0093523A"/>
    <w:rsid w:val="00935BD5"/>
    <w:rsid w:val="009369F2"/>
    <w:rsid w:val="00936D27"/>
    <w:rsid w:val="00941F76"/>
    <w:rsid w:val="0094262F"/>
    <w:rsid w:val="00943E1A"/>
    <w:rsid w:val="00944AF9"/>
    <w:rsid w:val="00944B94"/>
    <w:rsid w:val="00944FA9"/>
    <w:rsid w:val="0094768B"/>
    <w:rsid w:val="00950B09"/>
    <w:rsid w:val="009518FF"/>
    <w:rsid w:val="00951934"/>
    <w:rsid w:val="00952726"/>
    <w:rsid w:val="00952F64"/>
    <w:rsid w:val="0095348C"/>
    <w:rsid w:val="00954074"/>
    <w:rsid w:val="00954595"/>
    <w:rsid w:val="009559CE"/>
    <w:rsid w:val="0095678F"/>
    <w:rsid w:val="00960810"/>
    <w:rsid w:val="00960935"/>
    <w:rsid w:val="009619C6"/>
    <w:rsid w:val="0096246C"/>
    <w:rsid w:val="00962DB5"/>
    <w:rsid w:val="00963036"/>
    <w:rsid w:val="009632E6"/>
    <w:rsid w:val="00963885"/>
    <w:rsid w:val="00964006"/>
    <w:rsid w:val="009664AD"/>
    <w:rsid w:val="00967748"/>
    <w:rsid w:val="00971A2E"/>
    <w:rsid w:val="0097433E"/>
    <w:rsid w:val="00974696"/>
    <w:rsid w:val="009753E2"/>
    <w:rsid w:val="00975656"/>
    <w:rsid w:val="0097619F"/>
    <w:rsid w:val="00976549"/>
    <w:rsid w:val="00976B02"/>
    <w:rsid w:val="00976DB0"/>
    <w:rsid w:val="00981277"/>
    <w:rsid w:val="009821A9"/>
    <w:rsid w:val="00982953"/>
    <w:rsid w:val="00983516"/>
    <w:rsid w:val="0098359D"/>
    <w:rsid w:val="009836B2"/>
    <w:rsid w:val="00985AC9"/>
    <w:rsid w:val="009865EB"/>
    <w:rsid w:val="00987569"/>
    <w:rsid w:val="00987FF2"/>
    <w:rsid w:val="00990A43"/>
    <w:rsid w:val="0099154C"/>
    <w:rsid w:val="009917DF"/>
    <w:rsid w:val="00991DB1"/>
    <w:rsid w:val="00992049"/>
    <w:rsid w:val="00992C0C"/>
    <w:rsid w:val="009935C3"/>
    <w:rsid w:val="00993687"/>
    <w:rsid w:val="009938C3"/>
    <w:rsid w:val="00993C2E"/>
    <w:rsid w:val="00993E2A"/>
    <w:rsid w:val="00994D41"/>
    <w:rsid w:val="00995302"/>
    <w:rsid w:val="00995898"/>
    <w:rsid w:val="00996262"/>
    <w:rsid w:val="00996609"/>
    <w:rsid w:val="00997FFB"/>
    <w:rsid w:val="009A0AB7"/>
    <w:rsid w:val="009A2C2A"/>
    <w:rsid w:val="009A4087"/>
    <w:rsid w:val="009A603F"/>
    <w:rsid w:val="009A6487"/>
    <w:rsid w:val="009A725A"/>
    <w:rsid w:val="009A7495"/>
    <w:rsid w:val="009B455E"/>
    <w:rsid w:val="009B586B"/>
    <w:rsid w:val="009B634D"/>
    <w:rsid w:val="009C0010"/>
    <w:rsid w:val="009C21DB"/>
    <w:rsid w:val="009C2336"/>
    <w:rsid w:val="009C2351"/>
    <w:rsid w:val="009C27CC"/>
    <w:rsid w:val="009C3106"/>
    <w:rsid w:val="009C31B2"/>
    <w:rsid w:val="009C36AA"/>
    <w:rsid w:val="009C3D5E"/>
    <w:rsid w:val="009C413D"/>
    <w:rsid w:val="009C6686"/>
    <w:rsid w:val="009D099F"/>
    <w:rsid w:val="009D0B85"/>
    <w:rsid w:val="009D184C"/>
    <w:rsid w:val="009D18D0"/>
    <w:rsid w:val="009D2108"/>
    <w:rsid w:val="009D21ED"/>
    <w:rsid w:val="009D2968"/>
    <w:rsid w:val="009D2AAD"/>
    <w:rsid w:val="009D3351"/>
    <w:rsid w:val="009D39E5"/>
    <w:rsid w:val="009D3D79"/>
    <w:rsid w:val="009D3FB4"/>
    <w:rsid w:val="009D4064"/>
    <w:rsid w:val="009D4A8D"/>
    <w:rsid w:val="009D4B96"/>
    <w:rsid w:val="009D4E1B"/>
    <w:rsid w:val="009D4FB7"/>
    <w:rsid w:val="009D5061"/>
    <w:rsid w:val="009D5F84"/>
    <w:rsid w:val="009D6241"/>
    <w:rsid w:val="009D646F"/>
    <w:rsid w:val="009D6912"/>
    <w:rsid w:val="009E161A"/>
    <w:rsid w:val="009E1BB3"/>
    <w:rsid w:val="009E1D72"/>
    <w:rsid w:val="009E29D5"/>
    <w:rsid w:val="009E2B9E"/>
    <w:rsid w:val="009E3A49"/>
    <w:rsid w:val="009E5694"/>
    <w:rsid w:val="009E57F1"/>
    <w:rsid w:val="009E6049"/>
    <w:rsid w:val="009E64ED"/>
    <w:rsid w:val="009E6CCE"/>
    <w:rsid w:val="009E6F21"/>
    <w:rsid w:val="009E7668"/>
    <w:rsid w:val="009F121D"/>
    <w:rsid w:val="009F1B30"/>
    <w:rsid w:val="009F37DA"/>
    <w:rsid w:val="009F4058"/>
    <w:rsid w:val="009F4FDE"/>
    <w:rsid w:val="009F5438"/>
    <w:rsid w:val="009F562A"/>
    <w:rsid w:val="009F5C90"/>
    <w:rsid w:val="009F62FC"/>
    <w:rsid w:val="009F6CB5"/>
    <w:rsid w:val="009F7E0D"/>
    <w:rsid w:val="00A00159"/>
    <w:rsid w:val="00A002F7"/>
    <w:rsid w:val="00A01110"/>
    <w:rsid w:val="00A0189E"/>
    <w:rsid w:val="00A032C4"/>
    <w:rsid w:val="00A042B8"/>
    <w:rsid w:val="00A0443D"/>
    <w:rsid w:val="00A05859"/>
    <w:rsid w:val="00A05BFE"/>
    <w:rsid w:val="00A06F92"/>
    <w:rsid w:val="00A07BD8"/>
    <w:rsid w:val="00A10073"/>
    <w:rsid w:val="00A10E4A"/>
    <w:rsid w:val="00A10F85"/>
    <w:rsid w:val="00A1157A"/>
    <w:rsid w:val="00A11D89"/>
    <w:rsid w:val="00A13306"/>
    <w:rsid w:val="00A141C2"/>
    <w:rsid w:val="00A1495E"/>
    <w:rsid w:val="00A15009"/>
    <w:rsid w:val="00A1557C"/>
    <w:rsid w:val="00A1701B"/>
    <w:rsid w:val="00A171B1"/>
    <w:rsid w:val="00A20B60"/>
    <w:rsid w:val="00A21704"/>
    <w:rsid w:val="00A224FC"/>
    <w:rsid w:val="00A22A62"/>
    <w:rsid w:val="00A23199"/>
    <w:rsid w:val="00A241BF"/>
    <w:rsid w:val="00A2439C"/>
    <w:rsid w:val="00A24B36"/>
    <w:rsid w:val="00A252E1"/>
    <w:rsid w:val="00A2561F"/>
    <w:rsid w:val="00A260BC"/>
    <w:rsid w:val="00A26136"/>
    <w:rsid w:val="00A26297"/>
    <w:rsid w:val="00A265C1"/>
    <w:rsid w:val="00A30D59"/>
    <w:rsid w:val="00A31364"/>
    <w:rsid w:val="00A31CA1"/>
    <w:rsid w:val="00A32C34"/>
    <w:rsid w:val="00A32E3E"/>
    <w:rsid w:val="00A332A7"/>
    <w:rsid w:val="00A342EB"/>
    <w:rsid w:val="00A34C40"/>
    <w:rsid w:val="00A34E3C"/>
    <w:rsid w:val="00A34FFA"/>
    <w:rsid w:val="00A35BF1"/>
    <w:rsid w:val="00A366BF"/>
    <w:rsid w:val="00A37ADB"/>
    <w:rsid w:val="00A40FA7"/>
    <w:rsid w:val="00A4274C"/>
    <w:rsid w:val="00A463CF"/>
    <w:rsid w:val="00A4693F"/>
    <w:rsid w:val="00A46E8B"/>
    <w:rsid w:val="00A5032C"/>
    <w:rsid w:val="00A5040C"/>
    <w:rsid w:val="00A50B71"/>
    <w:rsid w:val="00A52B9F"/>
    <w:rsid w:val="00A52CDE"/>
    <w:rsid w:val="00A53DAC"/>
    <w:rsid w:val="00A57122"/>
    <w:rsid w:val="00A60AB8"/>
    <w:rsid w:val="00A60CEC"/>
    <w:rsid w:val="00A60F56"/>
    <w:rsid w:val="00A61CCA"/>
    <w:rsid w:val="00A6214D"/>
    <w:rsid w:val="00A6226B"/>
    <w:rsid w:val="00A624BE"/>
    <w:rsid w:val="00A63290"/>
    <w:rsid w:val="00A638C5"/>
    <w:rsid w:val="00A63C6B"/>
    <w:rsid w:val="00A6578E"/>
    <w:rsid w:val="00A6627D"/>
    <w:rsid w:val="00A66BB7"/>
    <w:rsid w:val="00A6760A"/>
    <w:rsid w:val="00A67D02"/>
    <w:rsid w:val="00A67F20"/>
    <w:rsid w:val="00A702F2"/>
    <w:rsid w:val="00A706A3"/>
    <w:rsid w:val="00A71B79"/>
    <w:rsid w:val="00A71BB3"/>
    <w:rsid w:val="00A72653"/>
    <w:rsid w:val="00A73DA9"/>
    <w:rsid w:val="00A74380"/>
    <w:rsid w:val="00A74763"/>
    <w:rsid w:val="00A75683"/>
    <w:rsid w:val="00A75973"/>
    <w:rsid w:val="00A7782E"/>
    <w:rsid w:val="00A8104D"/>
    <w:rsid w:val="00A81652"/>
    <w:rsid w:val="00A83D34"/>
    <w:rsid w:val="00A8444E"/>
    <w:rsid w:val="00A850E7"/>
    <w:rsid w:val="00A8532A"/>
    <w:rsid w:val="00A855BC"/>
    <w:rsid w:val="00A85CBF"/>
    <w:rsid w:val="00A85FF4"/>
    <w:rsid w:val="00A866FE"/>
    <w:rsid w:val="00A874B8"/>
    <w:rsid w:val="00A875EE"/>
    <w:rsid w:val="00A877F4"/>
    <w:rsid w:val="00A90761"/>
    <w:rsid w:val="00A92CF1"/>
    <w:rsid w:val="00A930A7"/>
    <w:rsid w:val="00A93C9F"/>
    <w:rsid w:val="00A93FDA"/>
    <w:rsid w:val="00A94216"/>
    <w:rsid w:val="00A95DFF"/>
    <w:rsid w:val="00A96A06"/>
    <w:rsid w:val="00A96A89"/>
    <w:rsid w:val="00A97215"/>
    <w:rsid w:val="00A979C4"/>
    <w:rsid w:val="00A97ECE"/>
    <w:rsid w:val="00AA07E3"/>
    <w:rsid w:val="00AA0CD9"/>
    <w:rsid w:val="00AA0F81"/>
    <w:rsid w:val="00AA138E"/>
    <w:rsid w:val="00AA17B8"/>
    <w:rsid w:val="00AA2A17"/>
    <w:rsid w:val="00AA2AB8"/>
    <w:rsid w:val="00AA3C3A"/>
    <w:rsid w:val="00AA4981"/>
    <w:rsid w:val="00AA57B8"/>
    <w:rsid w:val="00AA5C38"/>
    <w:rsid w:val="00AA5CDB"/>
    <w:rsid w:val="00AA5EDD"/>
    <w:rsid w:val="00AA68D1"/>
    <w:rsid w:val="00AA79B9"/>
    <w:rsid w:val="00AB01BE"/>
    <w:rsid w:val="00AB0923"/>
    <w:rsid w:val="00AB11BA"/>
    <w:rsid w:val="00AB1C06"/>
    <w:rsid w:val="00AB29DF"/>
    <w:rsid w:val="00AB2B35"/>
    <w:rsid w:val="00AB2C75"/>
    <w:rsid w:val="00AB3C70"/>
    <w:rsid w:val="00AB3F59"/>
    <w:rsid w:val="00AB4A6A"/>
    <w:rsid w:val="00AB4E68"/>
    <w:rsid w:val="00AB697F"/>
    <w:rsid w:val="00AB713C"/>
    <w:rsid w:val="00AB7668"/>
    <w:rsid w:val="00AB76F7"/>
    <w:rsid w:val="00AB7F84"/>
    <w:rsid w:val="00AC0475"/>
    <w:rsid w:val="00AC08FF"/>
    <w:rsid w:val="00AC1835"/>
    <w:rsid w:val="00AC1C74"/>
    <w:rsid w:val="00AC1F4C"/>
    <w:rsid w:val="00AC2526"/>
    <w:rsid w:val="00AC5555"/>
    <w:rsid w:val="00AC61B1"/>
    <w:rsid w:val="00AC6358"/>
    <w:rsid w:val="00AD0AAC"/>
    <w:rsid w:val="00AD2EC3"/>
    <w:rsid w:val="00AD38AD"/>
    <w:rsid w:val="00AD3ACB"/>
    <w:rsid w:val="00AD3C14"/>
    <w:rsid w:val="00AD4957"/>
    <w:rsid w:val="00AD5763"/>
    <w:rsid w:val="00AD6DDA"/>
    <w:rsid w:val="00AE0866"/>
    <w:rsid w:val="00AE28CC"/>
    <w:rsid w:val="00AE71D3"/>
    <w:rsid w:val="00AE7879"/>
    <w:rsid w:val="00AE78AD"/>
    <w:rsid w:val="00AF0DBE"/>
    <w:rsid w:val="00AF2360"/>
    <w:rsid w:val="00AF38ED"/>
    <w:rsid w:val="00AF5310"/>
    <w:rsid w:val="00AF66BE"/>
    <w:rsid w:val="00AF6CA9"/>
    <w:rsid w:val="00AF6D63"/>
    <w:rsid w:val="00AF6EC0"/>
    <w:rsid w:val="00AF727D"/>
    <w:rsid w:val="00AF7E13"/>
    <w:rsid w:val="00B0025F"/>
    <w:rsid w:val="00B004E3"/>
    <w:rsid w:val="00B0110E"/>
    <w:rsid w:val="00B024CC"/>
    <w:rsid w:val="00B02A51"/>
    <w:rsid w:val="00B03923"/>
    <w:rsid w:val="00B06402"/>
    <w:rsid w:val="00B06545"/>
    <w:rsid w:val="00B06CAE"/>
    <w:rsid w:val="00B073BC"/>
    <w:rsid w:val="00B1213C"/>
    <w:rsid w:val="00B13416"/>
    <w:rsid w:val="00B136C4"/>
    <w:rsid w:val="00B14C88"/>
    <w:rsid w:val="00B15E37"/>
    <w:rsid w:val="00B15E3B"/>
    <w:rsid w:val="00B16879"/>
    <w:rsid w:val="00B1787D"/>
    <w:rsid w:val="00B20600"/>
    <w:rsid w:val="00B20BE5"/>
    <w:rsid w:val="00B22967"/>
    <w:rsid w:val="00B22BAF"/>
    <w:rsid w:val="00B22D7C"/>
    <w:rsid w:val="00B245A8"/>
    <w:rsid w:val="00B24AB0"/>
    <w:rsid w:val="00B25962"/>
    <w:rsid w:val="00B261A6"/>
    <w:rsid w:val="00B26709"/>
    <w:rsid w:val="00B26E6A"/>
    <w:rsid w:val="00B27B76"/>
    <w:rsid w:val="00B302C2"/>
    <w:rsid w:val="00B32134"/>
    <w:rsid w:val="00B32B8F"/>
    <w:rsid w:val="00B33E61"/>
    <w:rsid w:val="00B348D6"/>
    <w:rsid w:val="00B34BFE"/>
    <w:rsid w:val="00B37078"/>
    <w:rsid w:val="00B37818"/>
    <w:rsid w:val="00B37A62"/>
    <w:rsid w:val="00B37FD3"/>
    <w:rsid w:val="00B407A0"/>
    <w:rsid w:val="00B40CAE"/>
    <w:rsid w:val="00B42E2E"/>
    <w:rsid w:val="00B4400A"/>
    <w:rsid w:val="00B445A8"/>
    <w:rsid w:val="00B44D77"/>
    <w:rsid w:val="00B45556"/>
    <w:rsid w:val="00B5006D"/>
    <w:rsid w:val="00B50E9B"/>
    <w:rsid w:val="00B5106B"/>
    <w:rsid w:val="00B52635"/>
    <w:rsid w:val="00B52895"/>
    <w:rsid w:val="00B531F4"/>
    <w:rsid w:val="00B53CEA"/>
    <w:rsid w:val="00B5545D"/>
    <w:rsid w:val="00B56B74"/>
    <w:rsid w:val="00B5779A"/>
    <w:rsid w:val="00B61C2A"/>
    <w:rsid w:val="00B6261F"/>
    <w:rsid w:val="00B62632"/>
    <w:rsid w:val="00B62BB2"/>
    <w:rsid w:val="00B641D3"/>
    <w:rsid w:val="00B64B6D"/>
    <w:rsid w:val="00B6507D"/>
    <w:rsid w:val="00B65DE2"/>
    <w:rsid w:val="00B66C04"/>
    <w:rsid w:val="00B676F5"/>
    <w:rsid w:val="00B67E94"/>
    <w:rsid w:val="00B705CC"/>
    <w:rsid w:val="00B72440"/>
    <w:rsid w:val="00B741E0"/>
    <w:rsid w:val="00B74A0F"/>
    <w:rsid w:val="00B752C8"/>
    <w:rsid w:val="00B75332"/>
    <w:rsid w:val="00B76C16"/>
    <w:rsid w:val="00B778D9"/>
    <w:rsid w:val="00B810D8"/>
    <w:rsid w:val="00B8211D"/>
    <w:rsid w:val="00B829F9"/>
    <w:rsid w:val="00B8311D"/>
    <w:rsid w:val="00B8385D"/>
    <w:rsid w:val="00B84CDB"/>
    <w:rsid w:val="00B8597B"/>
    <w:rsid w:val="00B85ACE"/>
    <w:rsid w:val="00B86235"/>
    <w:rsid w:val="00B86522"/>
    <w:rsid w:val="00B8777B"/>
    <w:rsid w:val="00B90202"/>
    <w:rsid w:val="00B9080B"/>
    <w:rsid w:val="00B90FF1"/>
    <w:rsid w:val="00B91707"/>
    <w:rsid w:val="00B9221B"/>
    <w:rsid w:val="00B9287C"/>
    <w:rsid w:val="00B936B2"/>
    <w:rsid w:val="00B93723"/>
    <w:rsid w:val="00B95BE4"/>
    <w:rsid w:val="00B96CB9"/>
    <w:rsid w:val="00B9728E"/>
    <w:rsid w:val="00B97418"/>
    <w:rsid w:val="00BA0DE9"/>
    <w:rsid w:val="00BA1869"/>
    <w:rsid w:val="00BA1D89"/>
    <w:rsid w:val="00BA2313"/>
    <w:rsid w:val="00BA367F"/>
    <w:rsid w:val="00BA3C42"/>
    <w:rsid w:val="00BA522B"/>
    <w:rsid w:val="00BA5A7D"/>
    <w:rsid w:val="00BA5BE2"/>
    <w:rsid w:val="00BA5C8E"/>
    <w:rsid w:val="00BA5E13"/>
    <w:rsid w:val="00BA676C"/>
    <w:rsid w:val="00BB013A"/>
    <w:rsid w:val="00BB02BD"/>
    <w:rsid w:val="00BB0433"/>
    <w:rsid w:val="00BB07BB"/>
    <w:rsid w:val="00BB0854"/>
    <w:rsid w:val="00BB1CB3"/>
    <w:rsid w:val="00BB24BF"/>
    <w:rsid w:val="00BB2D5C"/>
    <w:rsid w:val="00BB2F1B"/>
    <w:rsid w:val="00BB2F71"/>
    <w:rsid w:val="00BB5E5F"/>
    <w:rsid w:val="00BB68C6"/>
    <w:rsid w:val="00BB70ED"/>
    <w:rsid w:val="00BB7477"/>
    <w:rsid w:val="00BC1245"/>
    <w:rsid w:val="00BC129D"/>
    <w:rsid w:val="00BC17F5"/>
    <w:rsid w:val="00BC3BC0"/>
    <w:rsid w:val="00BC3EB4"/>
    <w:rsid w:val="00BC45CA"/>
    <w:rsid w:val="00BC6A21"/>
    <w:rsid w:val="00BD039C"/>
    <w:rsid w:val="00BD10C7"/>
    <w:rsid w:val="00BD1106"/>
    <w:rsid w:val="00BD2964"/>
    <w:rsid w:val="00BD2D3C"/>
    <w:rsid w:val="00BD3156"/>
    <w:rsid w:val="00BD31FA"/>
    <w:rsid w:val="00BD3D3A"/>
    <w:rsid w:val="00BD3F02"/>
    <w:rsid w:val="00BD7151"/>
    <w:rsid w:val="00BE0073"/>
    <w:rsid w:val="00BE126F"/>
    <w:rsid w:val="00BE14FE"/>
    <w:rsid w:val="00BE282F"/>
    <w:rsid w:val="00BE2E26"/>
    <w:rsid w:val="00BE3018"/>
    <w:rsid w:val="00BE3E06"/>
    <w:rsid w:val="00BE5CC3"/>
    <w:rsid w:val="00BE6526"/>
    <w:rsid w:val="00BE6764"/>
    <w:rsid w:val="00BE75CD"/>
    <w:rsid w:val="00BE7BD0"/>
    <w:rsid w:val="00BE7D02"/>
    <w:rsid w:val="00BE7ED8"/>
    <w:rsid w:val="00BF12A9"/>
    <w:rsid w:val="00BF1655"/>
    <w:rsid w:val="00BF19E2"/>
    <w:rsid w:val="00BF3A75"/>
    <w:rsid w:val="00BF4527"/>
    <w:rsid w:val="00BF4CA7"/>
    <w:rsid w:val="00BF517C"/>
    <w:rsid w:val="00BF5BD3"/>
    <w:rsid w:val="00BF6644"/>
    <w:rsid w:val="00BF6F92"/>
    <w:rsid w:val="00BF7ADD"/>
    <w:rsid w:val="00C012E7"/>
    <w:rsid w:val="00C022AF"/>
    <w:rsid w:val="00C0243E"/>
    <w:rsid w:val="00C02ADC"/>
    <w:rsid w:val="00C03820"/>
    <w:rsid w:val="00C05360"/>
    <w:rsid w:val="00C0725F"/>
    <w:rsid w:val="00C0794F"/>
    <w:rsid w:val="00C10700"/>
    <w:rsid w:val="00C1080D"/>
    <w:rsid w:val="00C10F9F"/>
    <w:rsid w:val="00C14C5D"/>
    <w:rsid w:val="00C15E2F"/>
    <w:rsid w:val="00C20B47"/>
    <w:rsid w:val="00C224B6"/>
    <w:rsid w:val="00C22C47"/>
    <w:rsid w:val="00C231BE"/>
    <w:rsid w:val="00C242D4"/>
    <w:rsid w:val="00C24FC3"/>
    <w:rsid w:val="00C278E6"/>
    <w:rsid w:val="00C306D6"/>
    <w:rsid w:val="00C338DB"/>
    <w:rsid w:val="00C35291"/>
    <w:rsid w:val="00C35DC7"/>
    <w:rsid w:val="00C414F4"/>
    <w:rsid w:val="00C41A15"/>
    <w:rsid w:val="00C42DD3"/>
    <w:rsid w:val="00C4418F"/>
    <w:rsid w:val="00C44B6A"/>
    <w:rsid w:val="00C44D07"/>
    <w:rsid w:val="00C4565B"/>
    <w:rsid w:val="00C45CF7"/>
    <w:rsid w:val="00C47245"/>
    <w:rsid w:val="00C47255"/>
    <w:rsid w:val="00C473E5"/>
    <w:rsid w:val="00C506A9"/>
    <w:rsid w:val="00C5237F"/>
    <w:rsid w:val="00C5331C"/>
    <w:rsid w:val="00C53322"/>
    <w:rsid w:val="00C535C7"/>
    <w:rsid w:val="00C539EF"/>
    <w:rsid w:val="00C53D66"/>
    <w:rsid w:val="00C53E90"/>
    <w:rsid w:val="00C5561A"/>
    <w:rsid w:val="00C55E52"/>
    <w:rsid w:val="00C61E12"/>
    <w:rsid w:val="00C632BF"/>
    <w:rsid w:val="00C63473"/>
    <w:rsid w:val="00C636D6"/>
    <w:rsid w:val="00C63755"/>
    <w:rsid w:val="00C637B0"/>
    <w:rsid w:val="00C63ED1"/>
    <w:rsid w:val="00C6570A"/>
    <w:rsid w:val="00C660B4"/>
    <w:rsid w:val="00C66122"/>
    <w:rsid w:val="00C67297"/>
    <w:rsid w:val="00C675C2"/>
    <w:rsid w:val="00C67A69"/>
    <w:rsid w:val="00C67C6E"/>
    <w:rsid w:val="00C702F8"/>
    <w:rsid w:val="00C710DE"/>
    <w:rsid w:val="00C71AE0"/>
    <w:rsid w:val="00C71DE0"/>
    <w:rsid w:val="00C7241E"/>
    <w:rsid w:val="00C72712"/>
    <w:rsid w:val="00C730FC"/>
    <w:rsid w:val="00C733DF"/>
    <w:rsid w:val="00C7653B"/>
    <w:rsid w:val="00C77024"/>
    <w:rsid w:val="00C7723B"/>
    <w:rsid w:val="00C7765B"/>
    <w:rsid w:val="00C818CF"/>
    <w:rsid w:val="00C821C0"/>
    <w:rsid w:val="00C82604"/>
    <w:rsid w:val="00C84F4D"/>
    <w:rsid w:val="00C85144"/>
    <w:rsid w:val="00C8561B"/>
    <w:rsid w:val="00C864F6"/>
    <w:rsid w:val="00C8688C"/>
    <w:rsid w:val="00C874BA"/>
    <w:rsid w:val="00C909B1"/>
    <w:rsid w:val="00C91A1B"/>
    <w:rsid w:val="00C91C3E"/>
    <w:rsid w:val="00C91D97"/>
    <w:rsid w:val="00C96EEA"/>
    <w:rsid w:val="00C978BF"/>
    <w:rsid w:val="00CA0E65"/>
    <w:rsid w:val="00CA1771"/>
    <w:rsid w:val="00CA1C2A"/>
    <w:rsid w:val="00CA2363"/>
    <w:rsid w:val="00CA2C9E"/>
    <w:rsid w:val="00CA3003"/>
    <w:rsid w:val="00CA3A45"/>
    <w:rsid w:val="00CA4576"/>
    <w:rsid w:val="00CA45D4"/>
    <w:rsid w:val="00CA4709"/>
    <w:rsid w:val="00CA55A5"/>
    <w:rsid w:val="00CA6449"/>
    <w:rsid w:val="00CA64AE"/>
    <w:rsid w:val="00CA664F"/>
    <w:rsid w:val="00CA773E"/>
    <w:rsid w:val="00CA77D0"/>
    <w:rsid w:val="00CB1035"/>
    <w:rsid w:val="00CB17E4"/>
    <w:rsid w:val="00CB24FD"/>
    <w:rsid w:val="00CB396E"/>
    <w:rsid w:val="00CB3EC8"/>
    <w:rsid w:val="00CB3F49"/>
    <w:rsid w:val="00CB472F"/>
    <w:rsid w:val="00CB4A17"/>
    <w:rsid w:val="00CB4AF1"/>
    <w:rsid w:val="00CB4EDC"/>
    <w:rsid w:val="00CB59DC"/>
    <w:rsid w:val="00CB6BCB"/>
    <w:rsid w:val="00CC0D5F"/>
    <w:rsid w:val="00CC1F95"/>
    <w:rsid w:val="00CC1FAA"/>
    <w:rsid w:val="00CC27CC"/>
    <w:rsid w:val="00CC3155"/>
    <w:rsid w:val="00CC4321"/>
    <w:rsid w:val="00CC586F"/>
    <w:rsid w:val="00CC5BE2"/>
    <w:rsid w:val="00CC63B5"/>
    <w:rsid w:val="00CC7AAF"/>
    <w:rsid w:val="00CD0F1A"/>
    <w:rsid w:val="00CD1000"/>
    <w:rsid w:val="00CD34D2"/>
    <w:rsid w:val="00CD3694"/>
    <w:rsid w:val="00CD479E"/>
    <w:rsid w:val="00CD4B42"/>
    <w:rsid w:val="00CD585B"/>
    <w:rsid w:val="00CD5FC3"/>
    <w:rsid w:val="00CE251D"/>
    <w:rsid w:val="00CE2A93"/>
    <w:rsid w:val="00CE47C5"/>
    <w:rsid w:val="00CE53B0"/>
    <w:rsid w:val="00CE5B5D"/>
    <w:rsid w:val="00CE7122"/>
    <w:rsid w:val="00CF2376"/>
    <w:rsid w:val="00CF2F74"/>
    <w:rsid w:val="00CF3DA5"/>
    <w:rsid w:val="00CF450D"/>
    <w:rsid w:val="00CF4ECC"/>
    <w:rsid w:val="00CF6823"/>
    <w:rsid w:val="00CF763C"/>
    <w:rsid w:val="00CF7B81"/>
    <w:rsid w:val="00D0013E"/>
    <w:rsid w:val="00D0027E"/>
    <w:rsid w:val="00D01B18"/>
    <w:rsid w:val="00D03473"/>
    <w:rsid w:val="00D03E1B"/>
    <w:rsid w:val="00D046CD"/>
    <w:rsid w:val="00D04DDA"/>
    <w:rsid w:val="00D05997"/>
    <w:rsid w:val="00D05A9E"/>
    <w:rsid w:val="00D05BAD"/>
    <w:rsid w:val="00D070FA"/>
    <w:rsid w:val="00D0741F"/>
    <w:rsid w:val="00D07F56"/>
    <w:rsid w:val="00D10CB1"/>
    <w:rsid w:val="00D110C5"/>
    <w:rsid w:val="00D11FD2"/>
    <w:rsid w:val="00D151D7"/>
    <w:rsid w:val="00D16306"/>
    <w:rsid w:val="00D1704C"/>
    <w:rsid w:val="00D17961"/>
    <w:rsid w:val="00D17F87"/>
    <w:rsid w:val="00D201F1"/>
    <w:rsid w:val="00D2120B"/>
    <w:rsid w:val="00D21338"/>
    <w:rsid w:val="00D226CC"/>
    <w:rsid w:val="00D22AD3"/>
    <w:rsid w:val="00D2320C"/>
    <w:rsid w:val="00D2525E"/>
    <w:rsid w:val="00D26041"/>
    <w:rsid w:val="00D263AB"/>
    <w:rsid w:val="00D2643F"/>
    <w:rsid w:val="00D26F5A"/>
    <w:rsid w:val="00D26FB2"/>
    <w:rsid w:val="00D2704D"/>
    <w:rsid w:val="00D31B2B"/>
    <w:rsid w:val="00D3241C"/>
    <w:rsid w:val="00D32C29"/>
    <w:rsid w:val="00D33AEE"/>
    <w:rsid w:val="00D34620"/>
    <w:rsid w:val="00D354B2"/>
    <w:rsid w:val="00D3603B"/>
    <w:rsid w:val="00D36252"/>
    <w:rsid w:val="00D37B04"/>
    <w:rsid w:val="00D4018E"/>
    <w:rsid w:val="00D40699"/>
    <w:rsid w:val="00D4098F"/>
    <w:rsid w:val="00D40ABE"/>
    <w:rsid w:val="00D41173"/>
    <w:rsid w:val="00D4132E"/>
    <w:rsid w:val="00D42612"/>
    <w:rsid w:val="00D42E5A"/>
    <w:rsid w:val="00D42E97"/>
    <w:rsid w:val="00D4331A"/>
    <w:rsid w:val="00D456F9"/>
    <w:rsid w:val="00D50E44"/>
    <w:rsid w:val="00D52E3D"/>
    <w:rsid w:val="00D53391"/>
    <w:rsid w:val="00D60336"/>
    <w:rsid w:val="00D6125C"/>
    <w:rsid w:val="00D61D31"/>
    <w:rsid w:val="00D61F3D"/>
    <w:rsid w:val="00D62570"/>
    <w:rsid w:val="00D62FA1"/>
    <w:rsid w:val="00D678A9"/>
    <w:rsid w:val="00D70BAB"/>
    <w:rsid w:val="00D7232D"/>
    <w:rsid w:val="00D739EE"/>
    <w:rsid w:val="00D74C9C"/>
    <w:rsid w:val="00D74E54"/>
    <w:rsid w:val="00D77AF9"/>
    <w:rsid w:val="00D800C7"/>
    <w:rsid w:val="00D820F8"/>
    <w:rsid w:val="00D82B4F"/>
    <w:rsid w:val="00D82C0E"/>
    <w:rsid w:val="00D84B57"/>
    <w:rsid w:val="00D8636C"/>
    <w:rsid w:val="00D86D63"/>
    <w:rsid w:val="00D90228"/>
    <w:rsid w:val="00D90AC9"/>
    <w:rsid w:val="00D91660"/>
    <w:rsid w:val="00D91BC3"/>
    <w:rsid w:val="00D920F8"/>
    <w:rsid w:val="00D922ED"/>
    <w:rsid w:val="00D92770"/>
    <w:rsid w:val="00D92E06"/>
    <w:rsid w:val="00D92ED0"/>
    <w:rsid w:val="00D936D5"/>
    <w:rsid w:val="00D93837"/>
    <w:rsid w:val="00D94033"/>
    <w:rsid w:val="00D95398"/>
    <w:rsid w:val="00D95EEB"/>
    <w:rsid w:val="00D9654E"/>
    <w:rsid w:val="00D967AB"/>
    <w:rsid w:val="00D9685D"/>
    <w:rsid w:val="00D97FC6"/>
    <w:rsid w:val="00DA0819"/>
    <w:rsid w:val="00DA270A"/>
    <w:rsid w:val="00DA31A6"/>
    <w:rsid w:val="00DA39BF"/>
    <w:rsid w:val="00DA3CB6"/>
    <w:rsid w:val="00DA3CF7"/>
    <w:rsid w:val="00DA4C86"/>
    <w:rsid w:val="00DA5F3E"/>
    <w:rsid w:val="00DA7E6E"/>
    <w:rsid w:val="00DA7ED1"/>
    <w:rsid w:val="00DB058D"/>
    <w:rsid w:val="00DB150C"/>
    <w:rsid w:val="00DB1B05"/>
    <w:rsid w:val="00DB1B8A"/>
    <w:rsid w:val="00DB2587"/>
    <w:rsid w:val="00DB26B8"/>
    <w:rsid w:val="00DB3A0D"/>
    <w:rsid w:val="00DB461E"/>
    <w:rsid w:val="00DB4AAF"/>
    <w:rsid w:val="00DB4B0D"/>
    <w:rsid w:val="00DB626A"/>
    <w:rsid w:val="00DB62C8"/>
    <w:rsid w:val="00DB6D9B"/>
    <w:rsid w:val="00DB73DC"/>
    <w:rsid w:val="00DB785E"/>
    <w:rsid w:val="00DB78E6"/>
    <w:rsid w:val="00DC13D9"/>
    <w:rsid w:val="00DC3866"/>
    <w:rsid w:val="00DC428E"/>
    <w:rsid w:val="00DC4906"/>
    <w:rsid w:val="00DC51AC"/>
    <w:rsid w:val="00DC6F47"/>
    <w:rsid w:val="00DC7660"/>
    <w:rsid w:val="00DD0F48"/>
    <w:rsid w:val="00DD1331"/>
    <w:rsid w:val="00DD1E2F"/>
    <w:rsid w:val="00DD26BA"/>
    <w:rsid w:val="00DD287E"/>
    <w:rsid w:val="00DD331D"/>
    <w:rsid w:val="00DD41BE"/>
    <w:rsid w:val="00DD42DA"/>
    <w:rsid w:val="00DD4C1F"/>
    <w:rsid w:val="00DD4D42"/>
    <w:rsid w:val="00DD6C89"/>
    <w:rsid w:val="00DD718A"/>
    <w:rsid w:val="00DD7D9B"/>
    <w:rsid w:val="00DE0ECF"/>
    <w:rsid w:val="00DE159F"/>
    <w:rsid w:val="00DE2AE6"/>
    <w:rsid w:val="00DE2F16"/>
    <w:rsid w:val="00DE3D3C"/>
    <w:rsid w:val="00DE41F4"/>
    <w:rsid w:val="00DE4AB2"/>
    <w:rsid w:val="00DE68D8"/>
    <w:rsid w:val="00DE6936"/>
    <w:rsid w:val="00DE6B1C"/>
    <w:rsid w:val="00DE7B29"/>
    <w:rsid w:val="00DF0270"/>
    <w:rsid w:val="00DF0AD7"/>
    <w:rsid w:val="00DF3075"/>
    <w:rsid w:val="00DF3AB8"/>
    <w:rsid w:val="00DF40C2"/>
    <w:rsid w:val="00DF49EB"/>
    <w:rsid w:val="00DF4B14"/>
    <w:rsid w:val="00DF52F6"/>
    <w:rsid w:val="00DF62C6"/>
    <w:rsid w:val="00DF64F9"/>
    <w:rsid w:val="00DF7849"/>
    <w:rsid w:val="00E00CC2"/>
    <w:rsid w:val="00E00F1C"/>
    <w:rsid w:val="00E018F5"/>
    <w:rsid w:val="00E02C73"/>
    <w:rsid w:val="00E05B9D"/>
    <w:rsid w:val="00E05E7A"/>
    <w:rsid w:val="00E06256"/>
    <w:rsid w:val="00E07D1B"/>
    <w:rsid w:val="00E101FB"/>
    <w:rsid w:val="00E10321"/>
    <w:rsid w:val="00E105FE"/>
    <w:rsid w:val="00E108E9"/>
    <w:rsid w:val="00E10EFD"/>
    <w:rsid w:val="00E11DCD"/>
    <w:rsid w:val="00E120DD"/>
    <w:rsid w:val="00E122D2"/>
    <w:rsid w:val="00E139F0"/>
    <w:rsid w:val="00E143C1"/>
    <w:rsid w:val="00E14AC0"/>
    <w:rsid w:val="00E164B8"/>
    <w:rsid w:val="00E16B10"/>
    <w:rsid w:val="00E17131"/>
    <w:rsid w:val="00E171EE"/>
    <w:rsid w:val="00E2189B"/>
    <w:rsid w:val="00E2199B"/>
    <w:rsid w:val="00E219CA"/>
    <w:rsid w:val="00E21AEE"/>
    <w:rsid w:val="00E228A1"/>
    <w:rsid w:val="00E239A2"/>
    <w:rsid w:val="00E25228"/>
    <w:rsid w:val="00E25815"/>
    <w:rsid w:val="00E262F4"/>
    <w:rsid w:val="00E2666A"/>
    <w:rsid w:val="00E266B4"/>
    <w:rsid w:val="00E26FBC"/>
    <w:rsid w:val="00E30E15"/>
    <w:rsid w:val="00E315FA"/>
    <w:rsid w:val="00E31A8D"/>
    <w:rsid w:val="00E31BD2"/>
    <w:rsid w:val="00E34876"/>
    <w:rsid w:val="00E3521B"/>
    <w:rsid w:val="00E368C3"/>
    <w:rsid w:val="00E36AAE"/>
    <w:rsid w:val="00E37879"/>
    <w:rsid w:val="00E40017"/>
    <w:rsid w:val="00E4052E"/>
    <w:rsid w:val="00E4083C"/>
    <w:rsid w:val="00E41551"/>
    <w:rsid w:val="00E4309C"/>
    <w:rsid w:val="00E43DA6"/>
    <w:rsid w:val="00E448AE"/>
    <w:rsid w:val="00E479C2"/>
    <w:rsid w:val="00E50319"/>
    <w:rsid w:val="00E504D3"/>
    <w:rsid w:val="00E50524"/>
    <w:rsid w:val="00E50F11"/>
    <w:rsid w:val="00E51558"/>
    <w:rsid w:val="00E51D40"/>
    <w:rsid w:val="00E51ED8"/>
    <w:rsid w:val="00E52025"/>
    <w:rsid w:val="00E539B0"/>
    <w:rsid w:val="00E53B9B"/>
    <w:rsid w:val="00E53F14"/>
    <w:rsid w:val="00E54C6F"/>
    <w:rsid w:val="00E551BC"/>
    <w:rsid w:val="00E55740"/>
    <w:rsid w:val="00E5630D"/>
    <w:rsid w:val="00E56486"/>
    <w:rsid w:val="00E56958"/>
    <w:rsid w:val="00E56FCC"/>
    <w:rsid w:val="00E57351"/>
    <w:rsid w:val="00E60E72"/>
    <w:rsid w:val="00E62BE7"/>
    <w:rsid w:val="00E63DF1"/>
    <w:rsid w:val="00E64F45"/>
    <w:rsid w:val="00E65091"/>
    <w:rsid w:val="00E7096A"/>
    <w:rsid w:val="00E70E9C"/>
    <w:rsid w:val="00E70F8A"/>
    <w:rsid w:val="00E71200"/>
    <w:rsid w:val="00E72A4D"/>
    <w:rsid w:val="00E72FF6"/>
    <w:rsid w:val="00E7303C"/>
    <w:rsid w:val="00E736D2"/>
    <w:rsid w:val="00E74D44"/>
    <w:rsid w:val="00E75581"/>
    <w:rsid w:val="00E75D40"/>
    <w:rsid w:val="00E76120"/>
    <w:rsid w:val="00E7631E"/>
    <w:rsid w:val="00E7740E"/>
    <w:rsid w:val="00E77D56"/>
    <w:rsid w:val="00E81704"/>
    <w:rsid w:val="00E83FDD"/>
    <w:rsid w:val="00E84479"/>
    <w:rsid w:val="00E848DB"/>
    <w:rsid w:val="00E848EA"/>
    <w:rsid w:val="00E85501"/>
    <w:rsid w:val="00E855DD"/>
    <w:rsid w:val="00E8703B"/>
    <w:rsid w:val="00E915A5"/>
    <w:rsid w:val="00E9179B"/>
    <w:rsid w:val="00E920B1"/>
    <w:rsid w:val="00E92466"/>
    <w:rsid w:val="00E92B2C"/>
    <w:rsid w:val="00E92EFF"/>
    <w:rsid w:val="00E95851"/>
    <w:rsid w:val="00E96E67"/>
    <w:rsid w:val="00E97C5F"/>
    <w:rsid w:val="00EA26B8"/>
    <w:rsid w:val="00EA44AB"/>
    <w:rsid w:val="00EA5716"/>
    <w:rsid w:val="00EA5CC0"/>
    <w:rsid w:val="00EA5E46"/>
    <w:rsid w:val="00EA6873"/>
    <w:rsid w:val="00EA7C7C"/>
    <w:rsid w:val="00EB0A71"/>
    <w:rsid w:val="00EB0AC5"/>
    <w:rsid w:val="00EB1AAC"/>
    <w:rsid w:val="00EB1DB6"/>
    <w:rsid w:val="00EB2BD6"/>
    <w:rsid w:val="00EB3276"/>
    <w:rsid w:val="00EB4707"/>
    <w:rsid w:val="00EB481B"/>
    <w:rsid w:val="00EB7125"/>
    <w:rsid w:val="00EC107B"/>
    <w:rsid w:val="00EC10B6"/>
    <w:rsid w:val="00EC47C2"/>
    <w:rsid w:val="00EC4DC3"/>
    <w:rsid w:val="00EC51E3"/>
    <w:rsid w:val="00EC6282"/>
    <w:rsid w:val="00ED3C20"/>
    <w:rsid w:val="00ED5CC0"/>
    <w:rsid w:val="00ED6806"/>
    <w:rsid w:val="00ED6E46"/>
    <w:rsid w:val="00ED74B4"/>
    <w:rsid w:val="00ED757B"/>
    <w:rsid w:val="00ED79D3"/>
    <w:rsid w:val="00EE01A6"/>
    <w:rsid w:val="00EE1137"/>
    <w:rsid w:val="00EE2475"/>
    <w:rsid w:val="00EE30BA"/>
    <w:rsid w:val="00EE3FEA"/>
    <w:rsid w:val="00EE5E9F"/>
    <w:rsid w:val="00EE6953"/>
    <w:rsid w:val="00EF0FFC"/>
    <w:rsid w:val="00EF23DA"/>
    <w:rsid w:val="00EF24E2"/>
    <w:rsid w:val="00EF2671"/>
    <w:rsid w:val="00EF2948"/>
    <w:rsid w:val="00EF2D9D"/>
    <w:rsid w:val="00EF4DE4"/>
    <w:rsid w:val="00EF5C23"/>
    <w:rsid w:val="00EF5F48"/>
    <w:rsid w:val="00EF6CCF"/>
    <w:rsid w:val="00EF6D8A"/>
    <w:rsid w:val="00EF716F"/>
    <w:rsid w:val="00F01C26"/>
    <w:rsid w:val="00F01DAF"/>
    <w:rsid w:val="00F02970"/>
    <w:rsid w:val="00F03244"/>
    <w:rsid w:val="00F04464"/>
    <w:rsid w:val="00F0491D"/>
    <w:rsid w:val="00F05C0D"/>
    <w:rsid w:val="00F0627E"/>
    <w:rsid w:val="00F06F18"/>
    <w:rsid w:val="00F07A14"/>
    <w:rsid w:val="00F10725"/>
    <w:rsid w:val="00F10DF4"/>
    <w:rsid w:val="00F11BAC"/>
    <w:rsid w:val="00F126B7"/>
    <w:rsid w:val="00F15203"/>
    <w:rsid w:val="00F15F5A"/>
    <w:rsid w:val="00F16E88"/>
    <w:rsid w:val="00F24745"/>
    <w:rsid w:val="00F24AB0"/>
    <w:rsid w:val="00F258F1"/>
    <w:rsid w:val="00F25DD1"/>
    <w:rsid w:val="00F25E26"/>
    <w:rsid w:val="00F26B0D"/>
    <w:rsid w:val="00F27617"/>
    <w:rsid w:val="00F2793F"/>
    <w:rsid w:val="00F300AC"/>
    <w:rsid w:val="00F3012D"/>
    <w:rsid w:val="00F320D4"/>
    <w:rsid w:val="00F32CA6"/>
    <w:rsid w:val="00F32DF8"/>
    <w:rsid w:val="00F33078"/>
    <w:rsid w:val="00F33F98"/>
    <w:rsid w:val="00F34154"/>
    <w:rsid w:val="00F34884"/>
    <w:rsid w:val="00F36114"/>
    <w:rsid w:val="00F405FC"/>
    <w:rsid w:val="00F40766"/>
    <w:rsid w:val="00F40EEB"/>
    <w:rsid w:val="00F4190B"/>
    <w:rsid w:val="00F42330"/>
    <w:rsid w:val="00F42418"/>
    <w:rsid w:val="00F42A4B"/>
    <w:rsid w:val="00F44231"/>
    <w:rsid w:val="00F44566"/>
    <w:rsid w:val="00F44899"/>
    <w:rsid w:val="00F44AB9"/>
    <w:rsid w:val="00F45497"/>
    <w:rsid w:val="00F45E2E"/>
    <w:rsid w:val="00F4691A"/>
    <w:rsid w:val="00F470AB"/>
    <w:rsid w:val="00F50065"/>
    <w:rsid w:val="00F505A3"/>
    <w:rsid w:val="00F53733"/>
    <w:rsid w:val="00F56BA9"/>
    <w:rsid w:val="00F57E76"/>
    <w:rsid w:val="00F61973"/>
    <w:rsid w:val="00F62409"/>
    <w:rsid w:val="00F62918"/>
    <w:rsid w:val="00F62F42"/>
    <w:rsid w:val="00F63C3D"/>
    <w:rsid w:val="00F64126"/>
    <w:rsid w:val="00F6524B"/>
    <w:rsid w:val="00F657E1"/>
    <w:rsid w:val="00F65997"/>
    <w:rsid w:val="00F65BBC"/>
    <w:rsid w:val="00F6733D"/>
    <w:rsid w:val="00F67FA7"/>
    <w:rsid w:val="00F7096C"/>
    <w:rsid w:val="00F70A1C"/>
    <w:rsid w:val="00F70E3C"/>
    <w:rsid w:val="00F7242C"/>
    <w:rsid w:val="00F72920"/>
    <w:rsid w:val="00F73854"/>
    <w:rsid w:val="00F73E57"/>
    <w:rsid w:val="00F74A83"/>
    <w:rsid w:val="00F754B2"/>
    <w:rsid w:val="00F7724A"/>
    <w:rsid w:val="00F82309"/>
    <w:rsid w:val="00F82481"/>
    <w:rsid w:val="00F83B7B"/>
    <w:rsid w:val="00F86937"/>
    <w:rsid w:val="00F86B1F"/>
    <w:rsid w:val="00F90FAF"/>
    <w:rsid w:val="00F93B47"/>
    <w:rsid w:val="00F950D9"/>
    <w:rsid w:val="00F9656F"/>
    <w:rsid w:val="00F968AB"/>
    <w:rsid w:val="00F9716B"/>
    <w:rsid w:val="00FA1C17"/>
    <w:rsid w:val="00FA21DC"/>
    <w:rsid w:val="00FA22A2"/>
    <w:rsid w:val="00FA2F84"/>
    <w:rsid w:val="00FA3C52"/>
    <w:rsid w:val="00FA3F84"/>
    <w:rsid w:val="00FA47D8"/>
    <w:rsid w:val="00FA5054"/>
    <w:rsid w:val="00FA51BC"/>
    <w:rsid w:val="00FA69CE"/>
    <w:rsid w:val="00FB2DA5"/>
    <w:rsid w:val="00FB346F"/>
    <w:rsid w:val="00FB4C7A"/>
    <w:rsid w:val="00FB4E21"/>
    <w:rsid w:val="00FB5190"/>
    <w:rsid w:val="00FB57B7"/>
    <w:rsid w:val="00FB6164"/>
    <w:rsid w:val="00FB6508"/>
    <w:rsid w:val="00FB69D6"/>
    <w:rsid w:val="00FC0B46"/>
    <w:rsid w:val="00FC409B"/>
    <w:rsid w:val="00FC4DAA"/>
    <w:rsid w:val="00FC598F"/>
    <w:rsid w:val="00FC6B9E"/>
    <w:rsid w:val="00FC75BB"/>
    <w:rsid w:val="00FC7C22"/>
    <w:rsid w:val="00FC7F71"/>
    <w:rsid w:val="00FD0027"/>
    <w:rsid w:val="00FD0DAE"/>
    <w:rsid w:val="00FD13BD"/>
    <w:rsid w:val="00FD1FD4"/>
    <w:rsid w:val="00FD232B"/>
    <w:rsid w:val="00FD2728"/>
    <w:rsid w:val="00FD3E09"/>
    <w:rsid w:val="00FD45AA"/>
    <w:rsid w:val="00FD4B3B"/>
    <w:rsid w:val="00FE03E2"/>
    <w:rsid w:val="00FE0AF4"/>
    <w:rsid w:val="00FE1274"/>
    <w:rsid w:val="00FE1D57"/>
    <w:rsid w:val="00FE2D5E"/>
    <w:rsid w:val="00FE2E57"/>
    <w:rsid w:val="00FE35B7"/>
    <w:rsid w:val="00FE3CCF"/>
    <w:rsid w:val="00FE40F5"/>
    <w:rsid w:val="00FE6270"/>
    <w:rsid w:val="00FE697B"/>
    <w:rsid w:val="00FE6B07"/>
    <w:rsid w:val="00FE74F9"/>
    <w:rsid w:val="00FE75AD"/>
    <w:rsid w:val="00FE76A5"/>
    <w:rsid w:val="00FE76AA"/>
    <w:rsid w:val="00FF039E"/>
    <w:rsid w:val="00FF163F"/>
    <w:rsid w:val="00FF1DC3"/>
    <w:rsid w:val="00FF3287"/>
    <w:rsid w:val="00FF48A4"/>
    <w:rsid w:val="00FF5D67"/>
    <w:rsid w:val="00FF79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BC6ED6"/>
  <w15:chartTrackingRefBased/>
  <w15:docId w15:val="{9CB03DC6-54ED-4237-9375-8B3F9D1C6A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0" w:unhideWhenUsed="1"/>
    <w:lsdException w:name="index 2" w:semiHidden="1" w:uiPriority="0" w:unhideWhenUsed="1"/>
    <w:lsdException w:name="index 3" w:semiHidden="1" w:uiPriority="0" w:unhideWhenUsed="1"/>
    <w:lsdException w:name="index 4" w:semiHidden="1" w:uiPriority="0" w:unhideWhenUsed="1"/>
    <w:lsdException w:name="index 5" w:semiHidden="1" w:uiPriority="0" w:unhideWhenUsed="1"/>
    <w:lsdException w:name="index 6" w:semiHidden="1" w:uiPriority="0" w:unhideWhenUsed="1"/>
    <w:lsdException w:name="index 7" w:semiHidden="1" w:uiPriority="0" w:unhideWhenUsed="1"/>
    <w:lsdException w:name="index 8" w:semiHidden="1" w:uiPriority="0" w:unhideWhenUsed="1"/>
    <w:lsdException w:name="index 9" w:semiHidden="1" w:uiPriority="0" w:unhideWhenUsed="1"/>
    <w:lsdException w:name="toc 1" w:semiHidden="1" w:uiPriority="0" w:unhideWhenUsed="1"/>
    <w:lsdException w:name="toc 2" w:semiHidden="1" w:uiPriority="0" w:unhideWhenUsed="1"/>
    <w:lsdException w:name="toc 3" w:semiHidden="1" w:uiPriority="0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iPriority="0" w:unhideWhenUsed="1"/>
    <w:lsdException w:name="caption" w:semiHidden="1" w:uiPriority="0" w:unhideWhenUsed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iPriority="0" w:unhideWhenUsed="1"/>
    <w:lsdException w:name="table of authorities" w:semiHidden="1" w:uiPriority="0" w:unhideWhenUsed="1"/>
    <w:lsdException w:name="macro" w:semiHidden="1" w:uiPriority="0" w:unhideWhenUsed="1"/>
    <w:lsdException w:name="toa heading" w:semiHidden="1" w:uiPriority="0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iPriority="0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iPriority="0" w:unhideWhenUsed="1"/>
    <w:lsdException w:name="Strong" w:uiPriority="22" w:qFormat="1"/>
    <w:lsdException w:name="Emphasis" w:uiPriority="20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BB1CB3"/>
    <w:pPr>
      <w:widowControl w:val="0"/>
      <w:ind w:firstLineChars="200" w:firstLine="200"/>
      <w:jc w:val="both"/>
    </w:pPr>
    <w:rPr>
      <w:rFonts w:ascii="等线" w:eastAsia="仿宋" w:hAnsi="等线" w:cs="Times New Roman"/>
      <w:bCs/>
      <w:szCs w:val="32"/>
    </w:rPr>
  </w:style>
  <w:style w:type="paragraph" w:styleId="10">
    <w:name w:val="heading 1"/>
    <w:basedOn w:val="a0"/>
    <w:next w:val="a0"/>
    <w:link w:val="11"/>
    <w:uiPriority w:val="9"/>
    <w:qFormat/>
    <w:rsid w:val="00BB1CB3"/>
    <w:pPr>
      <w:keepNext/>
      <w:keepLines/>
      <w:numPr>
        <w:numId w:val="6"/>
      </w:numPr>
      <w:spacing w:before="120" w:after="120" w:line="360" w:lineRule="auto"/>
      <w:ind w:firstLineChars="0"/>
      <w:jc w:val="center"/>
      <w:outlineLvl w:val="0"/>
    </w:pPr>
    <w:rPr>
      <w:b/>
      <w:bCs w:val="0"/>
      <w:kern w:val="44"/>
      <w:sz w:val="32"/>
      <w:szCs w:val="44"/>
    </w:rPr>
  </w:style>
  <w:style w:type="paragraph" w:styleId="2">
    <w:name w:val="heading 2"/>
    <w:basedOn w:val="a0"/>
    <w:next w:val="a0"/>
    <w:link w:val="20"/>
    <w:uiPriority w:val="9"/>
    <w:unhideWhenUsed/>
    <w:qFormat/>
    <w:rsid w:val="00BB1CB3"/>
    <w:pPr>
      <w:keepNext/>
      <w:keepLines/>
      <w:numPr>
        <w:ilvl w:val="1"/>
        <w:numId w:val="6"/>
      </w:numPr>
      <w:spacing w:before="260" w:after="260"/>
      <w:ind w:firstLineChars="0"/>
      <w:jc w:val="left"/>
      <w:outlineLvl w:val="1"/>
    </w:pPr>
    <w:rPr>
      <w:rFonts w:ascii="等线 Light" w:eastAsia="黑体" w:hAnsi="等线 Light"/>
      <w:b/>
      <w:bCs w:val="0"/>
      <w:sz w:val="28"/>
    </w:rPr>
  </w:style>
  <w:style w:type="paragraph" w:styleId="3">
    <w:name w:val="heading 3"/>
    <w:basedOn w:val="a0"/>
    <w:next w:val="a0"/>
    <w:link w:val="30"/>
    <w:autoRedefine/>
    <w:uiPriority w:val="9"/>
    <w:unhideWhenUsed/>
    <w:qFormat/>
    <w:rsid w:val="00BB1CB3"/>
    <w:pPr>
      <w:keepNext/>
      <w:keepLines/>
      <w:numPr>
        <w:ilvl w:val="2"/>
        <w:numId w:val="6"/>
      </w:numPr>
      <w:spacing w:before="260" w:after="260"/>
      <w:ind w:firstLine="200"/>
      <w:outlineLvl w:val="2"/>
    </w:pPr>
    <w:rPr>
      <w:bCs w:val="0"/>
    </w:rPr>
  </w:style>
  <w:style w:type="paragraph" w:styleId="4">
    <w:name w:val="heading 4"/>
    <w:basedOn w:val="a0"/>
    <w:next w:val="a0"/>
    <w:link w:val="40"/>
    <w:autoRedefine/>
    <w:uiPriority w:val="9"/>
    <w:unhideWhenUsed/>
    <w:qFormat/>
    <w:rsid w:val="00BB1CB3"/>
    <w:pPr>
      <w:keepNext/>
      <w:keepLines/>
      <w:numPr>
        <w:ilvl w:val="3"/>
        <w:numId w:val="6"/>
      </w:numPr>
      <w:spacing w:before="280" w:after="290" w:line="60" w:lineRule="auto"/>
      <w:ind w:firstLineChars="0"/>
      <w:outlineLvl w:val="3"/>
    </w:pPr>
    <w:rPr>
      <w:rFonts w:ascii="等线 Light" w:hAnsi="等线 Light"/>
      <w:b/>
      <w:szCs w:val="28"/>
    </w:rPr>
  </w:style>
  <w:style w:type="paragraph" w:styleId="5">
    <w:name w:val="heading 5"/>
    <w:basedOn w:val="a0"/>
    <w:next w:val="a0"/>
    <w:link w:val="50"/>
    <w:uiPriority w:val="9"/>
    <w:unhideWhenUsed/>
    <w:qFormat/>
    <w:rsid w:val="00A22A62"/>
    <w:pPr>
      <w:keepNext/>
      <w:keepLines/>
      <w:numPr>
        <w:ilvl w:val="4"/>
        <w:numId w:val="5"/>
      </w:numPr>
      <w:spacing w:before="280" w:after="290" w:line="376" w:lineRule="auto"/>
      <w:ind w:firstLineChars="0"/>
      <w:outlineLvl w:val="4"/>
    </w:pPr>
    <w:rPr>
      <w:b/>
      <w:sz w:val="28"/>
      <w:szCs w:val="28"/>
    </w:rPr>
  </w:style>
  <w:style w:type="paragraph" w:styleId="6">
    <w:name w:val="heading 6"/>
    <w:basedOn w:val="a0"/>
    <w:next w:val="a0"/>
    <w:link w:val="60"/>
    <w:uiPriority w:val="9"/>
    <w:unhideWhenUsed/>
    <w:qFormat/>
    <w:rsid w:val="00A22A62"/>
    <w:pPr>
      <w:keepNext/>
      <w:keepLines/>
      <w:numPr>
        <w:ilvl w:val="5"/>
        <w:numId w:val="5"/>
      </w:numPr>
      <w:spacing w:before="240" w:after="64" w:line="320" w:lineRule="auto"/>
      <w:ind w:firstLineChars="0"/>
      <w:outlineLvl w:val="5"/>
    </w:pPr>
    <w:rPr>
      <w:rFonts w:asciiTheme="majorHAnsi" w:eastAsiaTheme="majorEastAsia" w:hAnsiTheme="majorHAnsi" w:cstheme="majorBidi"/>
      <w:b/>
      <w:sz w:val="24"/>
      <w:szCs w:val="24"/>
    </w:rPr>
  </w:style>
  <w:style w:type="paragraph" w:styleId="7">
    <w:name w:val="heading 7"/>
    <w:basedOn w:val="a0"/>
    <w:next w:val="a0"/>
    <w:link w:val="70"/>
    <w:uiPriority w:val="9"/>
    <w:unhideWhenUsed/>
    <w:qFormat/>
    <w:rsid w:val="00A22A62"/>
    <w:pPr>
      <w:keepNext/>
      <w:keepLines/>
      <w:numPr>
        <w:ilvl w:val="6"/>
        <w:numId w:val="5"/>
      </w:numPr>
      <w:spacing w:before="240" w:after="64" w:line="320" w:lineRule="auto"/>
      <w:ind w:firstLineChars="0"/>
      <w:outlineLvl w:val="6"/>
    </w:pPr>
    <w:rPr>
      <w:b/>
      <w:sz w:val="24"/>
      <w:szCs w:val="24"/>
    </w:rPr>
  </w:style>
  <w:style w:type="paragraph" w:styleId="8">
    <w:name w:val="heading 8"/>
    <w:basedOn w:val="a0"/>
    <w:next w:val="a0"/>
    <w:link w:val="80"/>
    <w:uiPriority w:val="9"/>
    <w:unhideWhenUsed/>
    <w:qFormat/>
    <w:rsid w:val="00A22A62"/>
    <w:pPr>
      <w:keepNext/>
      <w:keepLines/>
      <w:numPr>
        <w:ilvl w:val="7"/>
        <w:numId w:val="5"/>
      </w:numPr>
      <w:spacing w:before="240" w:after="64" w:line="320" w:lineRule="auto"/>
      <w:ind w:firstLineChars="0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0"/>
    <w:next w:val="a0"/>
    <w:link w:val="90"/>
    <w:uiPriority w:val="9"/>
    <w:unhideWhenUsed/>
    <w:qFormat/>
    <w:rsid w:val="00A22A62"/>
    <w:pPr>
      <w:keepNext/>
      <w:keepLines/>
      <w:numPr>
        <w:ilvl w:val="8"/>
        <w:numId w:val="5"/>
      </w:numPr>
      <w:spacing w:before="240" w:after="64" w:line="320" w:lineRule="auto"/>
      <w:ind w:firstLineChars="0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1">
    <w:name w:val="Default Paragraph Font"/>
    <w:uiPriority w:val="1"/>
    <w:semiHidden/>
    <w:unhideWhenUsed/>
    <w:rsid w:val="00BB1CB3"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  <w:rsid w:val="00BB1CB3"/>
  </w:style>
  <w:style w:type="paragraph" w:styleId="a4">
    <w:name w:val="header"/>
    <w:basedOn w:val="a0"/>
    <w:link w:val="a5"/>
    <w:uiPriority w:val="99"/>
    <w:unhideWhenUsed/>
    <w:rsid w:val="00BB1CB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link w:val="a4"/>
    <w:uiPriority w:val="99"/>
    <w:rsid w:val="00BB1CB3"/>
    <w:rPr>
      <w:rFonts w:ascii="等线" w:eastAsia="仿宋" w:hAnsi="等线" w:cs="Times New Roman"/>
      <w:bCs/>
      <w:sz w:val="18"/>
      <w:szCs w:val="18"/>
    </w:rPr>
  </w:style>
  <w:style w:type="paragraph" w:styleId="a6">
    <w:name w:val="footer"/>
    <w:basedOn w:val="a0"/>
    <w:link w:val="a7"/>
    <w:uiPriority w:val="99"/>
    <w:unhideWhenUsed/>
    <w:rsid w:val="00BB1CB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link w:val="a6"/>
    <w:uiPriority w:val="99"/>
    <w:rsid w:val="00BB1CB3"/>
    <w:rPr>
      <w:rFonts w:ascii="等线" w:eastAsia="仿宋" w:hAnsi="等线" w:cs="Times New Roman"/>
      <w:bCs/>
      <w:sz w:val="18"/>
      <w:szCs w:val="18"/>
    </w:rPr>
  </w:style>
  <w:style w:type="paragraph" w:styleId="a8">
    <w:name w:val="List Paragraph"/>
    <w:basedOn w:val="a0"/>
    <w:uiPriority w:val="34"/>
    <w:qFormat/>
    <w:rsid w:val="00BB1CB3"/>
    <w:pPr>
      <w:ind w:firstLine="420"/>
    </w:pPr>
  </w:style>
  <w:style w:type="character" w:styleId="a9">
    <w:name w:val="Hyperlink"/>
    <w:basedOn w:val="a1"/>
    <w:rsid w:val="001620EE"/>
    <w:rPr>
      <w:color w:val="0000FF"/>
      <w:u w:val="single"/>
    </w:rPr>
  </w:style>
  <w:style w:type="character" w:styleId="aa">
    <w:name w:val="Unresolved Mention"/>
    <w:basedOn w:val="a1"/>
    <w:uiPriority w:val="99"/>
    <w:semiHidden/>
    <w:unhideWhenUsed/>
    <w:rsid w:val="00D678A9"/>
    <w:rPr>
      <w:color w:val="808080"/>
      <w:shd w:val="clear" w:color="auto" w:fill="E6E6E6"/>
    </w:rPr>
  </w:style>
  <w:style w:type="table" w:styleId="ab">
    <w:name w:val="Table Grid"/>
    <w:aliases w:val="表格样式"/>
    <w:basedOn w:val="a2"/>
    <w:uiPriority w:val="39"/>
    <w:rsid w:val="009A2C2A"/>
    <w:pPr>
      <w:widowControl w:val="0"/>
      <w:jc w:val="center"/>
    </w:pPr>
    <w:rPr>
      <w:rFonts w:ascii="Times New Roman" w:eastAsia="仿宋" w:hAnsi="Times New Roman" w:cs="Times New Roman"/>
      <w:kern w:val="0"/>
      <w:szCs w:val="20"/>
    </w:rPr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rPr>
      <w:jc w:val="center"/>
    </w:trPr>
    <w:tcPr>
      <w:vAlign w:val="center"/>
    </w:tcPr>
  </w:style>
  <w:style w:type="character" w:customStyle="1" w:styleId="11">
    <w:name w:val="标题 1 字符"/>
    <w:link w:val="10"/>
    <w:uiPriority w:val="9"/>
    <w:rsid w:val="00BB1CB3"/>
    <w:rPr>
      <w:rFonts w:ascii="等线" w:eastAsia="仿宋" w:hAnsi="等线" w:cs="Times New Roman"/>
      <w:b/>
      <w:kern w:val="44"/>
      <w:sz w:val="32"/>
      <w:szCs w:val="44"/>
    </w:rPr>
  </w:style>
  <w:style w:type="character" w:customStyle="1" w:styleId="20">
    <w:name w:val="标题 2 字符"/>
    <w:link w:val="2"/>
    <w:uiPriority w:val="9"/>
    <w:rsid w:val="00BB1CB3"/>
    <w:rPr>
      <w:rFonts w:ascii="等线 Light" w:eastAsia="黑体" w:hAnsi="等线 Light" w:cs="Times New Roman"/>
      <w:b/>
      <w:sz w:val="28"/>
      <w:szCs w:val="32"/>
    </w:rPr>
  </w:style>
  <w:style w:type="paragraph" w:styleId="HTML">
    <w:name w:val="HTML Preformatted"/>
    <w:basedOn w:val="a0"/>
    <w:link w:val="HTML0"/>
    <w:uiPriority w:val="99"/>
    <w:semiHidden/>
    <w:unhideWhenUsed/>
    <w:rsid w:val="000A6D2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</w:rPr>
  </w:style>
  <w:style w:type="character" w:customStyle="1" w:styleId="HTML0">
    <w:name w:val="HTML 预设格式 字符"/>
    <w:basedOn w:val="a1"/>
    <w:link w:val="HTML"/>
    <w:uiPriority w:val="99"/>
    <w:semiHidden/>
    <w:rsid w:val="000A6D26"/>
    <w:rPr>
      <w:rFonts w:ascii="宋体" w:eastAsia="宋体" w:hAnsi="宋体" w:cs="宋体"/>
      <w:kern w:val="0"/>
      <w:sz w:val="24"/>
      <w:szCs w:val="24"/>
    </w:rPr>
  </w:style>
  <w:style w:type="character" w:customStyle="1" w:styleId="30">
    <w:name w:val="标题 3 字符"/>
    <w:link w:val="3"/>
    <w:uiPriority w:val="9"/>
    <w:rsid w:val="00BB1CB3"/>
    <w:rPr>
      <w:rFonts w:ascii="等线" w:eastAsia="仿宋" w:hAnsi="等线" w:cs="Times New Roman"/>
      <w:szCs w:val="32"/>
    </w:rPr>
  </w:style>
  <w:style w:type="character" w:customStyle="1" w:styleId="40">
    <w:name w:val="标题 4 字符"/>
    <w:link w:val="4"/>
    <w:uiPriority w:val="9"/>
    <w:rsid w:val="00BB1CB3"/>
    <w:rPr>
      <w:rFonts w:ascii="等线 Light" w:eastAsia="仿宋" w:hAnsi="等线 Light" w:cs="Times New Roman"/>
      <w:b/>
      <w:bCs/>
      <w:szCs w:val="28"/>
    </w:rPr>
  </w:style>
  <w:style w:type="paragraph" w:styleId="ac">
    <w:name w:val="Normal (Web)"/>
    <w:basedOn w:val="a0"/>
    <w:uiPriority w:val="99"/>
    <w:unhideWhenUsed/>
    <w:rsid w:val="00A32C34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</w:rPr>
  </w:style>
  <w:style w:type="character" w:styleId="ad">
    <w:name w:val="Strong"/>
    <w:basedOn w:val="a1"/>
    <w:uiPriority w:val="22"/>
    <w:qFormat/>
    <w:rsid w:val="00A32C34"/>
    <w:rPr>
      <w:b/>
      <w:bCs/>
    </w:rPr>
  </w:style>
  <w:style w:type="character" w:customStyle="1" w:styleId="50">
    <w:name w:val="标题 5 字符"/>
    <w:basedOn w:val="a1"/>
    <w:link w:val="5"/>
    <w:uiPriority w:val="9"/>
    <w:rsid w:val="00A22A62"/>
    <w:rPr>
      <w:b/>
      <w:sz w:val="28"/>
      <w:szCs w:val="28"/>
    </w:rPr>
  </w:style>
  <w:style w:type="character" w:customStyle="1" w:styleId="60">
    <w:name w:val="标题 6 字符"/>
    <w:basedOn w:val="a1"/>
    <w:link w:val="6"/>
    <w:uiPriority w:val="9"/>
    <w:rsid w:val="00A22A62"/>
    <w:rPr>
      <w:rFonts w:asciiTheme="majorHAnsi" w:eastAsiaTheme="majorEastAsia" w:hAnsiTheme="majorHAnsi" w:cstheme="majorBidi"/>
      <w:b/>
      <w:sz w:val="24"/>
      <w:szCs w:val="24"/>
    </w:rPr>
  </w:style>
  <w:style w:type="character" w:customStyle="1" w:styleId="70">
    <w:name w:val="标题 7 字符"/>
    <w:basedOn w:val="a1"/>
    <w:link w:val="7"/>
    <w:uiPriority w:val="9"/>
    <w:rsid w:val="00A22A62"/>
    <w:rPr>
      <w:b/>
      <w:sz w:val="24"/>
      <w:szCs w:val="24"/>
    </w:rPr>
  </w:style>
  <w:style w:type="character" w:customStyle="1" w:styleId="80">
    <w:name w:val="标题 8 字符"/>
    <w:basedOn w:val="a1"/>
    <w:link w:val="8"/>
    <w:uiPriority w:val="9"/>
    <w:rsid w:val="00A22A62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1"/>
    <w:link w:val="9"/>
    <w:uiPriority w:val="9"/>
    <w:rsid w:val="00A22A62"/>
    <w:rPr>
      <w:rFonts w:asciiTheme="majorHAnsi" w:eastAsiaTheme="majorEastAsia" w:hAnsiTheme="majorHAnsi" w:cstheme="majorBidi"/>
      <w:szCs w:val="21"/>
    </w:rPr>
  </w:style>
  <w:style w:type="paragraph" w:customStyle="1" w:styleId="21">
    <w:name w:val="样式 首行缩进:  2 字符"/>
    <w:basedOn w:val="a0"/>
    <w:link w:val="2Char1"/>
    <w:rsid w:val="001620EE"/>
    <w:pPr>
      <w:ind w:firstLine="480"/>
    </w:pPr>
    <w:rPr>
      <w:rFonts w:cs="宋体"/>
      <w:szCs w:val="20"/>
    </w:rPr>
  </w:style>
  <w:style w:type="paragraph" w:customStyle="1" w:styleId="ae">
    <w:name w:val="表格文字图表文字"/>
    <w:basedOn w:val="a0"/>
    <w:rsid w:val="001620EE"/>
    <w:pPr>
      <w:snapToGrid w:val="0"/>
      <w:jc w:val="center"/>
    </w:pPr>
    <w:rPr>
      <w:rFonts w:cs="宋体"/>
      <w:szCs w:val="20"/>
    </w:rPr>
  </w:style>
  <w:style w:type="paragraph" w:styleId="TOC1">
    <w:name w:val="toc 1"/>
    <w:basedOn w:val="a0"/>
    <w:next w:val="a0"/>
    <w:autoRedefine/>
    <w:semiHidden/>
    <w:rsid w:val="001620EE"/>
    <w:rPr>
      <w:sz w:val="28"/>
    </w:rPr>
  </w:style>
  <w:style w:type="paragraph" w:styleId="TOC2">
    <w:name w:val="toc 2"/>
    <w:basedOn w:val="a0"/>
    <w:next w:val="a0"/>
    <w:autoRedefine/>
    <w:semiHidden/>
    <w:rsid w:val="001620EE"/>
    <w:pPr>
      <w:ind w:leftChars="200" w:left="420"/>
    </w:pPr>
  </w:style>
  <w:style w:type="paragraph" w:styleId="TOC4">
    <w:name w:val="toc 4"/>
    <w:basedOn w:val="a0"/>
    <w:next w:val="a0"/>
    <w:autoRedefine/>
    <w:semiHidden/>
    <w:rsid w:val="001620EE"/>
    <w:pPr>
      <w:ind w:leftChars="600" w:left="1260"/>
    </w:pPr>
  </w:style>
  <w:style w:type="paragraph" w:styleId="af">
    <w:name w:val="Document Map"/>
    <w:basedOn w:val="a0"/>
    <w:link w:val="af0"/>
    <w:semiHidden/>
    <w:rsid w:val="001620EE"/>
    <w:pPr>
      <w:shd w:val="clear" w:color="auto" w:fill="000080"/>
    </w:pPr>
  </w:style>
  <w:style w:type="character" w:customStyle="1" w:styleId="af0">
    <w:name w:val="文档结构图 字符"/>
    <w:basedOn w:val="a1"/>
    <w:link w:val="af"/>
    <w:semiHidden/>
    <w:rsid w:val="00183EF1"/>
    <w:rPr>
      <w:rFonts w:ascii="Times New Roman" w:eastAsia="宋体" w:hAnsi="Times New Roman" w:cs="Times New Roman"/>
      <w:sz w:val="24"/>
      <w:szCs w:val="24"/>
      <w:shd w:val="clear" w:color="auto" w:fill="000080"/>
    </w:rPr>
  </w:style>
  <w:style w:type="paragraph" w:styleId="af1">
    <w:name w:val="macro"/>
    <w:link w:val="af2"/>
    <w:semiHidden/>
    <w:rsid w:val="001620EE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eastAsia="宋体" w:hAnsi="Courier New" w:cs="Courier New"/>
      <w:sz w:val="24"/>
      <w:szCs w:val="24"/>
    </w:rPr>
  </w:style>
  <w:style w:type="character" w:customStyle="1" w:styleId="af2">
    <w:name w:val="宏文本 字符"/>
    <w:basedOn w:val="a1"/>
    <w:link w:val="af1"/>
    <w:semiHidden/>
    <w:rsid w:val="00183EF1"/>
    <w:rPr>
      <w:rFonts w:ascii="Courier New" w:eastAsia="宋体" w:hAnsi="Courier New" w:cs="Courier New"/>
      <w:sz w:val="24"/>
      <w:szCs w:val="24"/>
    </w:rPr>
  </w:style>
  <w:style w:type="paragraph" w:styleId="af3">
    <w:name w:val="footnote text"/>
    <w:basedOn w:val="a0"/>
    <w:link w:val="af4"/>
    <w:semiHidden/>
    <w:rsid w:val="001620EE"/>
    <w:pPr>
      <w:snapToGrid w:val="0"/>
      <w:jc w:val="left"/>
    </w:pPr>
    <w:rPr>
      <w:sz w:val="18"/>
      <w:szCs w:val="18"/>
    </w:rPr>
  </w:style>
  <w:style w:type="character" w:customStyle="1" w:styleId="af4">
    <w:name w:val="脚注文本 字符"/>
    <w:basedOn w:val="a1"/>
    <w:link w:val="af3"/>
    <w:semiHidden/>
    <w:rsid w:val="00183EF1"/>
    <w:rPr>
      <w:rFonts w:ascii="Times New Roman" w:eastAsia="宋体" w:hAnsi="Times New Roman" w:cs="Times New Roman"/>
      <w:sz w:val="18"/>
      <w:szCs w:val="18"/>
    </w:rPr>
  </w:style>
  <w:style w:type="paragraph" w:styleId="TOC3">
    <w:name w:val="toc 3"/>
    <w:basedOn w:val="a0"/>
    <w:next w:val="a0"/>
    <w:autoRedefine/>
    <w:semiHidden/>
    <w:rsid w:val="001620EE"/>
    <w:pPr>
      <w:ind w:leftChars="400" w:left="840"/>
    </w:pPr>
  </w:style>
  <w:style w:type="paragraph" w:styleId="TOC5">
    <w:name w:val="toc 5"/>
    <w:basedOn w:val="a0"/>
    <w:next w:val="a0"/>
    <w:autoRedefine/>
    <w:semiHidden/>
    <w:rsid w:val="001620EE"/>
    <w:pPr>
      <w:ind w:leftChars="800" w:left="1680"/>
    </w:pPr>
  </w:style>
  <w:style w:type="paragraph" w:styleId="TOC6">
    <w:name w:val="toc 6"/>
    <w:basedOn w:val="a0"/>
    <w:next w:val="a0"/>
    <w:autoRedefine/>
    <w:semiHidden/>
    <w:rsid w:val="001620EE"/>
    <w:pPr>
      <w:ind w:leftChars="1000" w:left="2100"/>
    </w:pPr>
  </w:style>
  <w:style w:type="paragraph" w:styleId="TOC7">
    <w:name w:val="toc 7"/>
    <w:basedOn w:val="a0"/>
    <w:next w:val="a0"/>
    <w:autoRedefine/>
    <w:semiHidden/>
    <w:rsid w:val="001620EE"/>
    <w:pPr>
      <w:ind w:leftChars="1200" w:left="2520"/>
    </w:pPr>
  </w:style>
  <w:style w:type="paragraph" w:styleId="TOC8">
    <w:name w:val="toc 8"/>
    <w:basedOn w:val="a0"/>
    <w:next w:val="a0"/>
    <w:autoRedefine/>
    <w:semiHidden/>
    <w:rsid w:val="001620EE"/>
    <w:pPr>
      <w:ind w:leftChars="1400" w:left="2940"/>
    </w:pPr>
  </w:style>
  <w:style w:type="paragraph" w:styleId="TOC9">
    <w:name w:val="toc 9"/>
    <w:basedOn w:val="a0"/>
    <w:next w:val="a0"/>
    <w:autoRedefine/>
    <w:semiHidden/>
    <w:rsid w:val="001620EE"/>
    <w:pPr>
      <w:ind w:leftChars="1600" w:left="3360"/>
    </w:pPr>
  </w:style>
  <w:style w:type="paragraph" w:styleId="af5">
    <w:name w:val="Balloon Text"/>
    <w:basedOn w:val="a0"/>
    <w:link w:val="af6"/>
    <w:uiPriority w:val="99"/>
    <w:semiHidden/>
    <w:unhideWhenUsed/>
    <w:rsid w:val="00A22A62"/>
    <w:rPr>
      <w:sz w:val="18"/>
      <w:szCs w:val="18"/>
    </w:rPr>
  </w:style>
  <w:style w:type="character" w:customStyle="1" w:styleId="af6">
    <w:name w:val="批注框文本 字符"/>
    <w:basedOn w:val="a1"/>
    <w:link w:val="af5"/>
    <w:uiPriority w:val="99"/>
    <w:semiHidden/>
    <w:rsid w:val="00A22A62"/>
    <w:rPr>
      <w:rFonts w:eastAsia="仿宋"/>
      <w:bCs/>
      <w:sz w:val="18"/>
      <w:szCs w:val="18"/>
    </w:rPr>
  </w:style>
  <w:style w:type="paragraph" w:styleId="af7">
    <w:name w:val="annotation text"/>
    <w:basedOn w:val="a0"/>
    <w:link w:val="af8"/>
    <w:semiHidden/>
    <w:rsid w:val="001620EE"/>
    <w:pPr>
      <w:jc w:val="left"/>
    </w:pPr>
  </w:style>
  <w:style w:type="character" w:customStyle="1" w:styleId="af8">
    <w:name w:val="批注文字 字符"/>
    <w:basedOn w:val="a1"/>
    <w:link w:val="af7"/>
    <w:semiHidden/>
    <w:rsid w:val="00183EF1"/>
    <w:rPr>
      <w:rFonts w:ascii="Times New Roman" w:eastAsia="宋体" w:hAnsi="Times New Roman" w:cs="Times New Roman"/>
      <w:sz w:val="24"/>
      <w:szCs w:val="24"/>
    </w:rPr>
  </w:style>
  <w:style w:type="paragraph" w:styleId="af9">
    <w:name w:val="annotation subject"/>
    <w:basedOn w:val="af7"/>
    <w:next w:val="af7"/>
    <w:link w:val="afa"/>
    <w:semiHidden/>
    <w:rsid w:val="001620EE"/>
    <w:rPr>
      <w:b/>
      <w:bCs w:val="0"/>
    </w:rPr>
  </w:style>
  <w:style w:type="character" w:customStyle="1" w:styleId="afa">
    <w:name w:val="批注主题 字符"/>
    <w:basedOn w:val="af8"/>
    <w:link w:val="af9"/>
    <w:semiHidden/>
    <w:rsid w:val="00183EF1"/>
    <w:rPr>
      <w:rFonts w:ascii="Times New Roman" w:eastAsia="宋体" w:hAnsi="Times New Roman" w:cs="Times New Roman"/>
      <w:b/>
      <w:bCs/>
      <w:sz w:val="24"/>
      <w:szCs w:val="24"/>
    </w:rPr>
  </w:style>
  <w:style w:type="paragraph" w:styleId="12">
    <w:name w:val="index 1"/>
    <w:basedOn w:val="a0"/>
    <w:next w:val="a0"/>
    <w:autoRedefine/>
    <w:semiHidden/>
    <w:rsid w:val="001620EE"/>
  </w:style>
  <w:style w:type="paragraph" w:styleId="22">
    <w:name w:val="index 2"/>
    <w:basedOn w:val="a0"/>
    <w:next w:val="a0"/>
    <w:autoRedefine/>
    <w:semiHidden/>
    <w:rsid w:val="001620EE"/>
    <w:pPr>
      <w:ind w:leftChars="200" w:left="200"/>
    </w:pPr>
  </w:style>
  <w:style w:type="paragraph" w:styleId="31">
    <w:name w:val="index 3"/>
    <w:basedOn w:val="a0"/>
    <w:next w:val="a0"/>
    <w:autoRedefine/>
    <w:semiHidden/>
    <w:rsid w:val="001620EE"/>
    <w:pPr>
      <w:ind w:leftChars="400" w:left="400"/>
    </w:pPr>
  </w:style>
  <w:style w:type="paragraph" w:styleId="41">
    <w:name w:val="index 4"/>
    <w:basedOn w:val="a0"/>
    <w:next w:val="a0"/>
    <w:autoRedefine/>
    <w:semiHidden/>
    <w:rsid w:val="001620EE"/>
    <w:pPr>
      <w:ind w:leftChars="600" w:left="600"/>
    </w:pPr>
  </w:style>
  <w:style w:type="paragraph" w:styleId="51">
    <w:name w:val="index 5"/>
    <w:basedOn w:val="a0"/>
    <w:next w:val="a0"/>
    <w:autoRedefine/>
    <w:semiHidden/>
    <w:rsid w:val="001620EE"/>
    <w:pPr>
      <w:ind w:leftChars="800" w:left="800"/>
    </w:pPr>
  </w:style>
  <w:style w:type="paragraph" w:styleId="61">
    <w:name w:val="index 6"/>
    <w:basedOn w:val="a0"/>
    <w:next w:val="a0"/>
    <w:autoRedefine/>
    <w:semiHidden/>
    <w:rsid w:val="001620EE"/>
    <w:pPr>
      <w:ind w:leftChars="1000" w:left="1000"/>
    </w:pPr>
  </w:style>
  <w:style w:type="paragraph" w:styleId="71">
    <w:name w:val="index 7"/>
    <w:basedOn w:val="a0"/>
    <w:next w:val="a0"/>
    <w:autoRedefine/>
    <w:semiHidden/>
    <w:rsid w:val="001620EE"/>
    <w:pPr>
      <w:ind w:leftChars="1200" w:left="1200"/>
    </w:pPr>
  </w:style>
  <w:style w:type="paragraph" w:styleId="81">
    <w:name w:val="index 8"/>
    <w:basedOn w:val="a0"/>
    <w:next w:val="a0"/>
    <w:autoRedefine/>
    <w:semiHidden/>
    <w:rsid w:val="001620EE"/>
    <w:pPr>
      <w:ind w:leftChars="1400" w:left="1400"/>
    </w:pPr>
  </w:style>
  <w:style w:type="paragraph" w:styleId="91">
    <w:name w:val="index 9"/>
    <w:basedOn w:val="a0"/>
    <w:next w:val="a0"/>
    <w:autoRedefine/>
    <w:semiHidden/>
    <w:rsid w:val="001620EE"/>
    <w:pPr>
      <w:ind w:leftChars="1600" w:left="1600"/>
    </w:pPr>
  </w:style>
  <w:style w:type="paragraph" w:styleId="afb">
    <w:name w:val="index heading"/>
    <w:basedOn w:val="a0"/>
    <w:next w:val="12"/>
    <w:semiHidden/>
    <w:rsid w:val="001620EE"/>
    <w:rPr>
      <w:rFonts w:ascii="Arial" w:hAnsi="Arial" w:cs="Arial"/>
      <w:b/>
      <w:bCs w:val="0"/>
    </w:rPr>
  </w:style>
  <w:style w:type="paragraph" w:styleId="afc">
    <w:name w:val="caption"/>
    <w:basedOn w:val="a0"/>
    <w:next w:val="a0"/>
    <w:rsid w:val="001620EE"/>
    <w:rPr>
      <w:rFonts w:ascii="Arial" w:eastAsia="黑体" w:hAnsi="Arial" w:cs="Arial"/>
      <w:sz w:val="20"/>
      <w:szCs w:val="20"/>
    </w:rPr>
  </w:style>
  <w:style w:type="paragraph" w:styleId="afd">
    <w:name w:val="table of figures"/>
    <w:basedOn w:val="a0"/>
    <w:next w:val="a0"/>
    <w:semiHidden/>
    <w:rsid w:val="001620EE"/>
    <w:pPr>
      <w:ind w:leftChars="200" w:left="200" w:hangingChars="200" w:hanging="200"/>
    </w:pPr>
  </w:style>
  <w:style w:type="paragraph" w:styleId="afe">
    <w:name w:val="endnote text"/>
    <w:basedOn w:val="a0"/>
    <w:link w:val="aff"/>
    <w:semiHidden/>
    <w:rsid w:val="001620EE"/>
    <w:pPr>
      <w:snapToGrid w:val="0"/>
      <w:jc w:val="left"/>
    </w:pPr>
  </w:style>
  <w:style w:type="character" w:customStyle="1" w:styleId="aff">
    <w:name w:val="尾注文本 字符"/>
    <w:basedOn w:val="a1"/>
    <w:link w:val="afe"/>
    <w:semiHidden/>
    <w:rsid w:val="00183EF1"/>
    <w:rPr>
      <w:rFonts w:ascii="Times New Roman" w:eastAsia="宋体" w:hAnsi="Times New Roman" w:cs="Times New Roman"/>
      <w:sz w:val="24"/>
      <w:szCs w:val="24"/>
    </w:rPr>
  </w:style>
  <w:style w:type="paragraph" w:styleId="aff0">
    <w:name w:val="table of authorities"/>
    <w:basedOn w:val="a0"/>
    <w:next w:val="a0"/>
    <w:semiHidden/>
    <w:rsid w:val="001620EE"/>
    <w:pPr>
      <w:ind w:leftChars="200" w:left="420"/>
    </w:pPr>
  </w:style>
  <w:style w:type="paragraph" w:styleId="aff1">
    <w:name w:val="toa heading"/>
    <w:basedOn w:val="a0"/>
    <w:next w:val="a0"/>
    <w:semiHidden/>
    <w:rsid w:val="001620EE"/>
    <w:pPr>
      <w:spacing w:before="120"/>
    </w:pPr>
    <w:rPr>
      <w:rFonts w:ascii="Arial" w:hAnsi="Arial" w:cs="Arial"/>
    </w:rPr>
  </w:style>
  <w:style w:type="character" w:styleId="aff2">
    <w:name w:val="page number"/>
    <w:basedOn w:val="a1"/>
    <w:rsid w:val="001620EE"/>
  </w:style>
  <w:style w:type="character" w:customStyle="1" w:styleId="2Char1">
    <w:name w:val="样式 首行缩进:  2 字符 Char1"/>
    <w:basedOn w:val="a1"/>
    <w:link w:val="21"/>
    <w:rsid w:val="001620EE"/>
    <w:rPr>
      <w:rFonts w:ascii="Times New Roman" w:eastAsia="宋体" w:hAnsi="Times New Roman" w:cs="宋体"/>
      <w:sz w:val="24"/>
      <w:szCs w:val="20"/>
    </w:rPr>
  </w:style>
  <w:style w:type="paragraph" w:customStyle="1" w:styleId="aff3">
    <w:name w:val="表格文字"/>
    <w:basedOn w:val="ae"/>
    <w:rsid w:val="001620EE"/>
  </w:style>
  <w:style w:type="paragraph" w:customStyle="1" w:styleId="a">
    <w:name w:val="一级标题格式"/>
    <w:basedOn w:val="10"/>
    <w:autoRedefine/>
    <w:rsid w:val="001620EE"/>
    <w:pPr>
      <w:numPr>
        <w:numId w:val="2"/>
      </w:numPr>
      <w:spacing w:before="240" w:after="480"/>
    </w:pPr>
    <w:rPr>
      <w:color w:val="FF0000"/>
    </w:rPr>
  </w:style>
  <w:style w:type="paragraph" w:customStyle="1" w:styleId="003">
    <w:name w:val="*003三级标题格式"/>
    <w:autoRedefine/>
    <w:rsid w:val="001620EE"/>
    <w:pPr>
      <w:widowControl w:val="0"/>
      <w:wordWrap w:val="0"/>
      <w:spacing w:afterLines="100" w:after="312"/>
      <w:outlineLvl w:val="2"/>
    </w:pPr>
    <w:rPr>
      <w:rFonts w:ascii="Times New Roman" w:eastAsia="黑体" w:hAnsi="Times New Roman" w:cs="Times New Roman"/>
      <w:bCs/>
      <w:sz w:val="28"/>
      <w:szCs w:val="28"/>
    </w:rPr>
  </w:style>
  <w:style w:type="paragraph" w:customStyle="1" w:styleId="aff4">
    <w:name w:val="*表格文字格式（左右居中）"/>
    <w:rsid w:val="001620EE"/>
    <w:pPr>
      <w:widowControl w:val="0"/>
      <w:wordWrap w:val="0"/>
      <w:jc w:val="center"/>
    </w:pPr>
    <w:rPr>
      <w:rFonts w:ascii="Times New Roman" w:eastAsia="宋体" w:hAnsi="Times New Roman" w:cs="宋体"/>
      <w:szCs w:val="20"/>
    </w:rPr>
  </w:style>
  <w:style w:type="paragraph" w:customStyle="1" w:styleId="004">
    <w:name w:val="*004四级标题格式"/>
    <w:autoRedefine/>
    <w:rsid w:val="00B1213C"/>
    <w:pPr>
      <w:widowControl w:val="0"/>
      <w:numPr>
        <w:ilvl w:val="3"/>
        <w:numId w:val="3"/>
      </w:numPr>
      <w:wordWrap w:val="0"/>
      <w:spacing w:afterLines="100" w:after="312"/>
      <w:outlineLvl w:val="3"/>
    </w:pPr>
    <w:rPr>
      <w:rFonts w:ascii="Times New Roman" w:eastAsia="黑体" w:hAnsi="Times New Roman" w:cs="Times New Roman"/>
      <w:bCs/>
      <w:sz w:val="28"/>
      <w:szCs w:val="28"/>
    </w:rPr>
  </w:style>
  <w:style w:type="paragraph" w:customStyle="1" w:styleId="005">
    <w:name w:val="*005五级标题格式"/>
    <w:autoRedefine/>
    <w:rsid w:val="001620EE"/>
    <w:pPr>
      <w:widowControl w:val="0"/>
      <w:numPr>
        <w:ilvl w:val="4"/>
        <w:numId w:val="3"/>
      </w:numPr>
      <w:wordWrap w:val="0"/>
      <w:spacing w:afterLines="50" w:after="120" w:line="336" w:lineRule="auto"/>
      <w:jc w:val="both"/>
      <w:outlineLvl w:val="4"/>
    </w:pPr>
    <w:rPr>
      <w:rFonts w:ascii="Times New Roman" w:eastAsia="宋体" w:hAnsi="Times New Roman" w:cs="宋体"/>
      <w:bCs/>
      <w:sz w:val="24"/>
      <w:szCs w:val="28"/>
    </w:rPr>
  </w:style>
  <w:style w:type="paragraph" w:customStyle="1" w:styleId="aff5">
    <w:name w:val="*正文段落格式"/>
    <w:autoRedefine/>
    <w:rsid w:val="001620EE"/>
    <w:pPr>
      <w:widowControl w:val="0"/>
      <w:wordWrap w:val="0"/>
      <w:spacing w:afterLines="50" w:after="120" w:line="336" w:lineRule="auto"/>
      <w:ind w:firstLineChars="200" w:firstLine="480"/>
      <w:jc w:val="both"/>
    </w:pPr>
    <w:rPr>
      <w:rFonts w:ascii="Times New Roman" w:eastAsia="宋体" w:hAnsi="Times New Roman" w:cs="宋体"/>
      <w:sz w:val="24"/>
      <w:szCs w:val="20"/>
    </w:rPr>
  </w:style>
  <w:style w:type="paragraph" w:customStyle="1" w:styleId="aff6">
    <w:name w:val="*表名格式"/>
    <w:autoRedefine/>
    <w:rsid w:val="001620EE"/>
    <w:pPr>
      <w:widowControl w:val="0"/>
      <w:wordWrap w:val="0"/>
      <w:spacing w:beforeLines="50" w:before="120" w:afterLines="50" w:after="120"/>
      <w:jc w:val="center"/>
    </w:pPr>
    <w:rPr>
      <w:rFonts w:ascii="Times New Roman" w:eastAsia="宋体" w:hAnsi="Times New Roman" w:cs="宋体"/>
      <w:b/>
      <w:szCs w:val="20"/>
    </w:rPr>
  </w:style>
  <w:style w:type="paragraph" w:customStyle="1" w:styleId="aff7">
    <w:name w:val="*图名格式"/>
    <w:autoRedefine/>
    <w:rsid w:val="001620EE"/>
    <w:pPr>
      <w:widowControl w:val="0"/>
      <w:wordWrap w:val="0"/>
      <w:spacing w:beforeLines="50" w:before="120" w:afterLines="50" w:after="120"/>
      <w:jc w:val="center"/>
    </w:pPr>
    <w:rPr>
      <w:rFonts w:ascii="Times New Roman" w:eastAsia="宋体" w:hAnsi="Times New Roman" w:cs="宋体"/>
      <w:b/>
      <w:szCs w:val="20"/>
    </w:rPr>
  </w:style>
  <w:style w:type="paragraph" w:customStyle="1" w:styleId="1">
    <w:name w:val="样式 二级标题格式 + 段后: 1 行"/>
    <w:basedOn w:val="a0"/>
    <w:rsid w:val="001620EE"/>
    <w:pPr>
      <w:numPr>
        <w:ilvl w:val="1"/>
        <w:numId w:val="1"/>
      </w:numPr>
      <w:spacing w:afterLines="100" w:after="100"/>
      <w:jc w:val="left"/>
      <w:outlineLvl w:val="1"/>
    </w:pPr>
    <w:rPr>
      <w:rFonts w:eastAsia="黑体" w:cs="宋体"/>
      <w:color w:val="FF0000"/>
      <w:sz w:val="28"/>
      <w:szCs w:val="20"/>
    </w:rPr>
  </w:style>
  <w:style w:type="paragraph" w:customStyle="1" w:styleId="13">
    <w:name w:val="样式 四级标题格式 + 段后: 1 行"/>
    <w:basedOn w:val="004"/>
    <w:rsid w:val="001620EE"/>
    <w:pPr>
      <w:numPr>
        <w:ilvl w:val="0"/>
        <w:numId w:val="0"/>
      </w:numPr>
      <w:jc w:val="both"/>
    </w:pPr>
    <w:rPr>
      <w:rFonts w:cs="宋体"/>
      <w:bCs w:val="0"/>
      <w:szCs w:val="20"/>
    </w:rPr>
  </w:style>
  <w:style w:type="paragraph" w:customStyle="1" w:styleId="009">
    <w:name w:val="*009九级标题格式"/>
    <w:rsid w:val="001620EE"/>
    <w:pPr>
      <w:widowControl w:val="0"/>
      <w:numPr>
        <w:ilvl w:val="8"/>
        <w:numId w:val="3"/>
      </w:numPr>
      <w:wordWrap w:val="0"/>
      <w:spacing w:afterLines="50" w:after="50" w:line="336" w:lineRule="auto"/>
      <w:jc w:val="both"/>
      <w:outlineLvl w:val="8"/>
    </w:pPr>
    <w:rPr>
      <w:rFonts w:ascii="Times New Roman" w:eastAsia="宋体" w:hAnsi="Times New Roman" w:cs="宋体"/>
      <w:sz w:val="24"/>
      <w:szCs w:val="20"/>
    </w:rPr>
  </w:style>
  <w:style w:type="paragraph" w:customStyle="1" w:styleId="006">
    <w:name w:val="*006六级标题格式"/>
    <w:rsid w:val="001620EE"/>
    <w:pPr>
      <w:widowControl w:val="0"/>
      <w:numPr>
        <w:ilvl w:val="5"/>
        <w:numId w:val="3"/>
      </w:numPr>
      <w:wordWrap w:val="0"/>
      <w:spacing w:afterLines="50" w:after="50" w:line="336" w:lineRule="auto"/>
      <w:jc w:val="both"/>
      <w:outlineLvl w:val="5"/>
    </w:pPr>
    <w:rPr>
      <w:rFonts w:ascii="Times New Roman" w:eastAsia="宋体" w:hAnsi="Times New Roman" w:cs="Times New Roman"/>
      <w:sz w:val="24"/>
      <w:szCs w:val="24"/>
    </w:rPr>
  </w:style>
  <w:style w:type="paragraph" w:customStyle="1" w:styleId="007">
    <w:name w:val="*007七级标题格式"/>
    <w:rsid w:val="001620EE"/>
    <w:pPr>
      <w:widowControl w:val="0"/>
      <w:numPr>
        <w:ilvl w:val="6"/>
        <w:numId w:val="3"/>
      </w:numPr>
      <w:wordWrap w:val="0"/>
      <w:spacing w:afterLines="50" w:after="50" w:line="336" w:lineRule="auto"/>
      <w:jc w:val="both"/>
      <w:outlineLvl w:val="6"/>
    </w:pPr>
    <w:rPr>
      <w:rFonts w:ascii="Times New Roman" w:eastAsia="宋体" w:hAnsi="Times New Roman" w:cs="Times New Roman"/>
      <w:sz w:val="24"/>
      <w:szCs w:val="24"/>
    </w:rPr>
  </w:style>
  <w:style w:type="paragraph" w:customStyle="1" w:styleId="008">
    <w:name w:val="*008八级标题格式"/>
    <w:rsid w:val="001620EE"/>
    <w:pPr>
      <w:widowControl w:val="0"/>
      <w:numPr>
        <w:ilvl w:val="7"/>
        <w:numId w:val="3"/>
      </w:numPr>
      <w:wordWrap w:val="0"/>
      <w:spacing w:afterLines="50" w:after="50" w:line="336" w:lineRule="auto"/>
      <w:jc w:val="both"/>
      <w:outlineLvl w:val="7"/>
    </w:pPr>
    <w:rPr>
      <w:rFonts w:ascii="Times New Roman" w:eastAsia="宋体" w:hAnsi="Times New Roman" w:cs="宋体"/>
      <w:sz w:val="24"/>
      <w:szCs w:val="20"/>
    </w:rPr>
  </w:style>
  <w:style w:type="paragraph" w:customStyle="1" w:styleId="aff8">
    <w:name w:val="*篇与册格式"/>
    <w:basedOn w:val="a0"/>
    <w:autoRedefine/>
    <w:rsid w:val="001620EE"/>
    <w:pPr>
      <w:wordWrap w:val="0"/>
      <w:spacing w:beforeLines="100" w:before="100" w:afterLines="100" w:after="100"/>
      <w:jc w:val="center"/>
      <w:outlineLvl w:val="0"/>
    </w:pPr>
    <w:rPr>
      <w:rFonts w:ascii="黑体" w:eastAsia="黑体"/>
      <w:sz w:val="32"/>
    </w:rPr>
  </w:style>
  <w:style w:type="character" w:styleId="aff9">
    <w:name w:val="FollowedHyperlink"/>
    <w:basedOn w:val="a1"/>
    <w:rsid w:val="001620EE"/>
    <w:rPr>
      <w:color w:val="954F72" w:themeColor="followedHyperlink"/>
      <w:u w:val="single"/>
    </w:rPr>
  </w:style>
  <w:style w:type="paragraph" w:customStyle="1" w:styleId="affa">
    <w:name w:val="*表格文字格式（左对齐）"/>
    <w:basedOn w:val="aff4"/>
    <w:rsid w:val="001620EE"/>
    <w:pPr>
      <w:jc w:val="left"/>
    </w:pPr>
    <w:rPr>
      <w:szCs w:val="24"/>
    </w:rPr>
  </w:style>
  <w:style w:type="paragraph" w:customStyle="1" w:styleId="ctrle">
    <w:name w:val="图表文字 居中 ctrl+e"/>
    <w:basedOn w:val="a0"/>
    <w:autoRedefine/>
    <w:rsid w:val="001620EE"/>
    <w:pPr>
      <w:snapToGrid w:val="0"/>
      <w:jc w:val="center"/>
    </w:pPr>
    <w:rPr>
      <w:rFonts w:cs="宋体"/>
      <w:szCs w:val="20"/>
    </w:rPr>
  </w:style>
  <w:style w:type="paragraph" w:customStyle="1" w:styleId="affb">
    <w:name w:val="*表格文字格式（右对齐）"/>
    <w:basedOn w:val="aff4"/>
    <w:rsid w:val="001620EE"/>
    <w:pPr>
      <w:jc w:val="right"/>
    </w:pPr>
  </w:style>
  <w:style w:type="paragraph" w:styleId="affc">
    <w:name w:val="Date"/>
    <w:basedOn w:val="a0"/>
    <w:next w:val="a0"/>
    <w:link w:val="affd"/>
    <w:rsid w:val="001620EE"/>
    <w:pPr>
      <w:ind w:leftChars="2500" w:left="100"/>
    </w:pPr>
  </w:style>
  <w:style w:type="character" w:customStyle="1" w:styleId="affd">
    <w:name w:val="日期 字符"/>
    <w:basedOn w:val="a1"/>
    <w:link w:val="affc"/>
    <w:rsid w:val="001620EE"/>
    <w:rPr>
      <w:rFonts w:ascii="Times New Roman" w:eastAsia="宋体" w:hAnsi="Times New Roman" w:cs="Times New Roman"/>
      <w:sz w:val="24"/>
      <w:szCs w:val="24"/>
    </w:rPr>
  </w:style>
  <w:style w:type="table" w:customStyle="1" w:styleId="14">
    <w:name w:val="网格型1"/>
    <w:basedOn w:val="a2"/>
    <w:next w:val="ab"/>
    <w:uiPriority w:val="39"/>
    <w:rsid w:val="001620EE"/>
    <w:rPr>
      <w:rFonts w:ascii="等线" w:eastAsia="等线" w:hAnsi="等线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3">
    <w:name w:val="网格型2"/>
    <w:basedOn w:val="a2"/>
    <w:next w:val="ab"/>
    <w:uiPriority w:val="39"/>
    <w:rsid w:val="001620EE"/>
    <w:rPr>
      <w:rFonts w:ascii="等线" w:eastAsia="等线" w:hAnsi="等线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e">
    <w:name w:val="篇与册格式"/>
    <w:basedOn w:val="a0"/>
    <w:autoRedefine/>
    <w:rsid w:val="001620EE"/>
    <w:pPr>
      <w:wordWrap w:val="0"/>
      <w:spacing w:beforeLines="100" w:before="100" w:afterLines="100" w:after="100"/>
      <w:jc w:val="center"/>
      <w:outlineLvl w:val="0"/>
    </w:pPr>
    <w:rPr>
      <w:rFonts w:ascii="黑体" w:eastAsia="黑体"/>
      <w:color w:val="00B0F0"/>
      <w:sz w:val="32"/>
    </w:rPr>
  </w:style>
  <w:style w:type="character" w:styleId="afff">
    <w:name w:val="annotation reference"/>
    <w:basedOn w:val="a1"/>
    <w:uiPriority w:val="99"/>
    <w:semiHidden/>
    <w:unhideWhenUsed/>
    <w:rsid w:val="003B73EA"/>
    <w:rPr>
      <w:sz w:val="21"/>
      <w:szCs w:val="21"/>
    </w:rPr>
  </w:style>
  <w:style w:type="paragraph" w:styleId="afff0">
    <w:name w:val="No Spacing"/>
    <w:uiPriority w:val="1"/>
    <w:qFormat/>
    <w:rsid w:val="00CB6BCB"/>
    <w:pPr>
      <w:widowControl w:val="0"/>
      <w:jc w:val="both"/>
    </w:pPr>
  </w:style>
  <w:style w:type="character" w:customStyle="1" w:styleId="cm-variable">
    <w:name w:val="cm-variable"/>
    <w:basedOn w:val="a1"/>
    <w:rsid w:val="00DE2AE6"/>
  </w:style>
  <w:style w:type="character" w:customStyle="1" w:styleId="cm-operator">
    <w:name w:val="cm-operator"/>
    <w:basedOn w:val="a1"/>
    <w:rsid w:val="00DE2AE6"/>
  </w:style>
  <w:style w:type="character" w:customStyle="1" w:styleId="cm-property">
    <w:name w:val="cm-property"/>
    <w:basedOn w:val="a1"/>
    <w:rsid w:val="00DE2AE6"/>
  </w:style>
  <w:style w:type="character" w:customStyle="1" w:styleId="cm-string2">
    <w:name w:val="cm-string2"/>
    <w:basedOn w:val="a1"/>
    <w:rsid w:val="00DE2AE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894670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156984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845788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8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9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633881">
          <w:marLeft w:val="75"/>
          <w:marRight w:val="375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367689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511910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9789322">
                      <w:marLeft w:val="450"/>
                      <w:marRight w:val="0"/>
                      <w:marTop w:val="12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5945615">
                          <w:marLeft w:val="0"/>
                          <w:marRight w:val="0"/>
                          <w:marTop w:val="12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3191775">
                              <w:marLeft w:val="0"/>
                              <w:marRight w:val="0"/>
                              <w:marTop w:val="12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5148767">
                                  <w:marLeft w:val="0"/>
                                  <w:marRight w:val="0"/>
                                  <w:marTop w:val="120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3994846">
                                      <w:marLeft w:val="0"/>
                                      <w:marRight w:val="0"/>
                                      <w:marTop w:val="120"/>
                                      <w:marBottom w:val="12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48733076">
                                          <w:marLeft w:val="0"/>
                                          <w:marRight w:val="0"/>
                                          <w:marTop w:val="120"/>
                                          <w:marBottom w:val="12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388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562625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903463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7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2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10653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155980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177414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9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861424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102213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82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999768">
          <w:marLeft w:val="75"/>
          <w:marRight w:val="375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555538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828310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2468801">
                      <w:marLeft w:val="450"/>
                      <w:marRight w:val="0"/>
                      <w:marTop w:val="12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3280588">
                          <w:marLeft w:val="0"/>
                          <w:marRight w:val="0"/>
                          <w:marTop w:val="12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6981841">
                              <w:marLeft w:val="0"/>
                              <w:marRight w:val="0"/>
                              <w:marTop w:val="12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2056856">
                                  <w:marLeft w:val="0"/>
                                  <w:marRight w:val="0"/>
                                  <w:marTop w:val="120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2154048">
                                      <w:marLeft w:val="0"/>
                                      <w:marRight w:val="0"/>
                                      <w:marTop w:val="120"/>
                                      <w:marBottom w:val="12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1195541">
                                          <w:marLeft w:val="0"/>
                                          <w:marRight w:val="0"/>
                                          <w:marTop w:val="120"/>
                                          <w:marBottom w:val="12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865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0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7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5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445409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460746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02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21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599033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549010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510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61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351488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189680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476853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81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6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58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9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43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94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971998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469924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705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9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01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44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94994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78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636914">
          <w:marLeft w:val="75"/>
          <w:marRight w:val="375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391059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747740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112443">
                      <w:marLeft w:val="450"/>
                      <w:marRight w:val="0"/>
                      <w:marTop w:val="12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5181553">
                          <w:marLeft w:val="0"/>
                          <w:marRight w:val="0"/>
                          <w:marTop w:val="12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8892217">
                              <w:marLeft w:val="0"/>
                              <w:marRight w:val="0"/>
                              <w:marTop w:val="12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9050089">
                                  <w:marLeft w:val="0"/>
                                  <w:marRight w:val="0"/>
                                  <w:marTop w:val="120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7737322">
                                      <w:marLeft w:val="0"/>
                                      <w:marRight w:val="0"/>
                                      <w:marTop w:val="120"/>
                                      <w:marBottom w:val="12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034708">
                                          <w:marLeft w:val="0"/>
                                          <w:marRight w:val="0"/>
                                          <w:marTop w:val="120"/>
                                          <w:marBottom w:val="12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26094789">
                                              <w:marLeft w:val="0"/>
                                              <w:marRight w:val="0"/>
                                              <w:marTop w:val="120"/>
                                              <w:marBottom w:val="12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29593056">
                                                  <w:marLeft w:val="0"/>
                                                  <w:marRight w:val="0"/>
                                                  <w:marTop w:val="120"/>
                                                  <w:marBottom w:val="12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460030623">
                                          <w:marLeft w:val="0"/>
                                          <w:marRight w:val="0"/>
                                          <w:marTop w:val="120"/>
                                          <w:marBottom w:val="12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45713202">
                                              <w:marLeft w:val="0"/>
                                              <w:marRight w:val="0"/>
                                              <w:marTop w:val="120"/>
                                              <w:marBottom w:val="12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36276230">
                                                  <w:marLeft w:val="0"/>
                                                  <w:marRight w:val="0"/>
                                                  <w:marTop w:val="120"/>
                                                  <w:marBottom w:val="12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486314799">
                                          <w:marLeft w:val="0"/>
                                          <w:marRight w:val="0"/>
                                          <w:marTop w:val="120"/>
                                          <w:marBottom w:val="12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606444">
                                              <w:marLeft w:val="0"/>
                                              <w:marRight w:val="0"/>
                                              <w:marTop w:val="120"/>
                                              <w:marBottom w:val="12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01027199">
                                                  <w:marLeft w:val="0"/>
                                                  <w:marRight w:val="0"/>
                                                  <w:marTop w:val="120"/>
                                                  <w:marBottom w:val="12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17697561">
                                          <w:marLeft w:val="0"/>
                                          <w:marRight w:val="0"/>
                                          <w:marTop w:val="120"/>
                                          <w:marBottom w:val="12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9933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9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54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25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93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652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75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02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39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08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12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5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172730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2213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55422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47932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0793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1760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6942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8719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7087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41932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6209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0565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0219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0505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5554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6293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18018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2187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0727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0654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60151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67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58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8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651146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456626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83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6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2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0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8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66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46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47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596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996944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061313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37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57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1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85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797670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11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3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5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1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7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27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19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8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946670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5907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97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89147">
          <w:marLeft w:val="75"/>
          <w:marRight w:val="375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817575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648263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638637">
                      <w:marLeft w:val="450"/>
                      <w:marRight w:val="0"/>
                      <w:marTop w:val="12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1132903">
                          <w:marLeft w:val="0"/>
                          <w:marRight w:val="0"/>
                          <w:marTop w:val="12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5821964">
                              <w:marLeft w:val="0"/>
                              <w:marRight w:val="0"/>
                              <w:marTop w:val="12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224830">
                                  <w:marLeft w:val="0"/>
                                  <w:marRight w:val="0"/>
                                  <w:marTop w:val="120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4998685">
                                      <w:marLeft w:val="0"/>
                                      <w:marRight w:val="0"/>
                                      <w:marTop w:val="120"/>
                                      <w:marBottom w:val="12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463127">
                                          <w:marLeft w:val="0"/>
                                          <w:marRight w:val="0"/>
                                          <w:marTop w:val="120"/>
                                          <w:marBottom w:val="12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8769278">
                                              <w:marLeft w:val="0"/>
                                              <w:marRight w:val="0"/>
                                              <w:marTop w:val="120"/>
                                              <w:marBottom w:val="12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13302117">
                                                  <w:marLeft w:val="0"/>
                                                  <w:marRight w:val="0"/>
                                                  <w:marTop w:val="120"/>
                                                  <w:marBottom w:val="12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970285337">
                                          <w:marLeft w:val="0"/>
                                          <w:marRight w:val="0"/>
                                          <w:marTop w:val="120"/>
                                          <w:marBottom w:val="12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760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96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51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35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87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0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2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272796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103925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31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7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12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534769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186924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793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88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6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0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824085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426534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72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60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8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753728">
          <w:marLeft w:val="75"/>
          <w:marRight w:val="375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292097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4357308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2679618">
                      <w:marLeft w:val="465"/>
                      <w:marRight w:val="0"/>
                      <w:marTop w:val="12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6960439">
                          <w:marLeft w:val="0"/>
                          <w:marRight w:val="0"/>
                          <w:marTop w:val="12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0822219">
                              <w:marLeft w:val="0"/>
                              <w:marRight w:val="0"/>
                              <w:marTop w:val="12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4074256">
                                  <w:marLeft w:val="0"/>
                                  <w:marRight w:val="0"/>
                                  <w:marTop w:val="120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1393812">
                                      <w:marLeft w:val="0"/>
                                      <w:marRight w:val="0"/>
                                      <w:marTop w:val="120"/>
                                      <w:marBottom w:val="12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875011">
                                          <w:marLeft w:val="0"/>
                                          <w:marRight w:val="0"/>
                                          <w:marTop w:val="120"/>
                                          <w:marBottom w:val="12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59748633">
                                              <w:marLeft w:val="0"/>
                                              <w:marRight w:val="0"/>
                                              <w:marTop w:val="120"/>
                                              <w:marBottom w:val="12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97819218">
                                                  <w:marLeft w:val="0"/>
                                                  <w:marRight w:val="0"/>
                                                  <w:marTop w:val="120"/>
                                                  <w:marBottom w:val="12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44995363">
                                          <w:marLeft w:val="0"/>
                                          <w:marRight w:val="0"/>
                                          <w:marTop w:val="120"/>
                                          <w:marBottom w:val="12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37160531">
                                              <w:marLeft w:val="0"/>
                                              <w:marRight w:val="0"/>
                                              <w:marTop w:val="120"/>
                                              <w:marBottom w:val="12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19578126">
                                                  <w:marLeft w:val="0"/>
                                                  <w:marRight w:val="0"/>
                                                  <w:marTop w:val="120"/>
                                                  <w:marBottom w:val="12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77376698">
                                          <w:marLeft w:val="0"/>
                                          <w:marRight w:val="0"/>
                                          <w:marTop w:val="120"/>
                                          <w:marBottom w:val="12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62645474">
                                              <w:marLeft w:val="0"/>
                                              <w:marRight w:val="0"/>
                                              <w:marTop w:val="120"/>
                                              <w:marBottom w:val="12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36383493">
                                                  <w:marLeft w:val="0"/>
                                                  <w:marRight w:val="0"/>
                                                  <w:marTop w:val="120"/>
                                                  <w:marBottom w:val="12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534273093">
                                          <w:marLeft w:val="0"/>
                                          <w:marRight w:val="0"/>
                                          <w:marTop w:val="120"/>
                                          <w:marBottom w:val="12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83138617">
                                              <w:marLeft w:val="0"/>
                                              <w:marRight w:val="0"/>
                                              <w:marTop w:val="120"/>
                                              <w:marBottom w:val="12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77065042">
                                                  <w:marLeft w:val="0"/>
                                                  <w:marRight w:val="0"/>
                                                  <w:marTop w:val="120"/>
                                                  <w:marBottom w:val="12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660619839">
                                          <w:marLeft w:val="0"/>
                                          <w:marRight w:val="0"/>
                                          <w:marTop w:val="120"/>
                                          <w:marBottom w:val="12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2777827">
                                              <w:marLeft w:val="0"/>
                                              <w:marRight w:val="0"/>
                                              <w:marTop w:val="120"/>
                                              <w:marBottom w:val="12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35041784">
                                                  <w:marLeft w:val="0"/>
                                                  <w:marRight w:val="0"/>
                                                  <w:marTop w:val="120"/>
                                                  <w:marBottom w:val="12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722749707">
                                          <w:marLeft w:val="0"/>
                                          <w:marRight w:val="0"/>
                                          <w:marTop w:val="120"/>
                                          <w:marBottom w:val="12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29535856">
                                              <w:marLeft w:val="0"/>
                                              <w:marRight w:val="0"/>
                                              <w:marTop w:val="120"/>
                                              <w:marBottom w:val="12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96285853">
                                                  <w:marLeft w:val="0"/>
                                                  <w:marRight w:val="0"/>
                                                  <w:marTop w:val="120"/>
                                                  <w:marBottom w:val="12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113675424">
                                          <w:marLeft w:val="0"/>
                                          <w:marRight w:val="0"/>
                                          <w:marTop w:val="120"/>
                                          <w:marBottom w:val="12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1408305">
                                              <w:marLeft w:val="0"/>
                                              <w:marRight w:val="0"/>
                                              <w:marTop w:val="120"/>
                                              <w:marBottom w:val="12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61147117">
                                                  <w:marLeft w:val="0"/>
                                                  <w:marRight w:val="0"/>
                                                  <w:marTop w:val="120"/>
                                                  <w:marBottom w:val="12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172767686">
                                          <w:marLeft w:val="0"/>
                                          <w:marRight w:val="0"/>
                                          <w:marTop w:val="120"/>
                                          <w:marBottom w:val="12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87144268">
                                              <w:marLeft w:val="0"/>
                                              <w:marRight w:val="0"/>
                                              <w:marTop w:val="120"/>
                                              <w:marBottom w:val="12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16087571">
                                                  <w:marLeft w:val="0"/>
                                                  <w:marRight w:val="0"/>
                                                  <w:marTop w:val="120"/>
                                                  <w:marBottom w:val="12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312367545">
                                          <w:marLeft w:val="0"/>
                                          <w:marRight w:val="0"/>
                                          <w:marTop w:val="120"/>
                                          <w:marBottom w:val="12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18743453">
                                              <w:marLeft w:val="0"/>
                                              <w:marRight w:val="0"/>
                                              <w:marTop w:val="120"/>
                                              <w:marBottom w:val="12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28493023">
                                                  <w:marLeft w:val="0"/>
                                                  <w:marRight w:val="0"/>
                                                  <w:marTop w:val="120"/>
                                                  <w:marBottom w:val="12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62784397">
                                          <w:marLeft w:val="0"/>
                                          <w:marRight w:val="0"/>
                                          <w:marTop w:val="120"/>
                                          <w:marBottom w:val="12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1422515">
                                              <w:marLeft w:val="0"/>
                                              <w:marRight w:val="0"/>
                                              <w:marTop w:val="120"/>
                                              <w:marBottom w:val="12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61871761">
                                                  <w:marLeft w:val="0"/>
                                                  <w:marRight w:val="0"/>
                                                  <w:marTop w:val="120"/>
                                                  <w:marBottom w:val="12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79830847">
                                          <w:marLeft w:val="0"/>
                                          <w:marRight w:val="0"/>
                                          <w:marTop w:val="120"/>
                                          <w:marBottom w:val="12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44641237">
                                          <w:marLeft w:val="0"/>
                                          <w:marRight w:val="0"/>
                                          <w:marTop w:val="120"/>
                                          <w:marBottom w:val="12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5583781">
                                              <w:marLeft w:val="0"/>
                                              <w:marRight w:val="0"/>
                                              <w:marTop w:val="120"/>
                                              <w:marBottom w:val="12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9260198">
                                                  <w:marLeft w:val="0"/>
                                                  <w:marRight w:val="0"/>
                                                  <w:marTop w:val="120"/>
                                                  <w:marBottom w:val="12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012708498">
                                          <w:marLeft w:val="0"/>
                                          <w:marRight w:val="0"/>
                                          <w:marTop w:val="120"/>
                                          <w:marBottom w:val="12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47805695">
                                              <w:marLeft w:val="0"/>
                                              <w:marRight w:val="0"/>
                                              <w:marTop w:val="120"/>
                                              <w:marBottom w:val="12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9235454">
                                                  <w:marLeft w:val="0"/>
                                                  <w:marRight w:val="0"/>
                                                  <w:marTop w:val="120"/>
                                                  <w:marBottom w:val="12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114393365">
                                          <w:marLeft w:val="0"/>
                                          <w:marRight w:val="0"/>
                                          <w:marTop w:val="120"/>
                                          <w:marBottom w:val="12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500377">
                                              <w:marLeft w:val="0"/>
                                              <w:marRight w:val="0"/>
                                              <w:marTop w:val="120"/>
                                              <w:marBottom w:val="12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3138870">
                                                  <w:marLeft w:val="0"/>
                                                  <w:marRight w:val="0"/>
                                                  <w:marTop w:val="120"/>
                                                  <w:marBottom w:val="12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8950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44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680819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007927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751790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795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7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04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1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55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99544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606797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582043">
          <w:marLeft w:val="75"/>
          <w:marRight w:val="375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994792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278142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920081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6034429">
                      <w:marLeft w:val="450"/>
                      <w:marRight w:val="0"/>
                      <w:marTop w:val="12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2731547">
                          <w:marLeft w:val="0"/>
                          <w:marRight w:val="0"/>
                          <w:marTop w:val="12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9300238">
                              <w:marLeft w:val="0"/>
                              <w:marRight w:val="0"/>
                              <w:marTop w:val="12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6091541">
                                  <w:marLeft w:val="0"/>
                                  <w:marRight w:val="0"/>
                                  <w:marTop w:val="120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6234452">
                                      <w:marLeft w:val="0"/>
                                      <w:marRight w:val="0"/>
                                      <w:marTop w:val="120"/>
                                      <w:marBottom w:val="12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8235233">
                                          <w:marLeft w:val="0"/>
                                          <w:marRight w:val="0"/>
                                          <w:marTop w:val="120"/>
                                          <w:marBottom w:val="120"/>
                                          <w:divBdr>
                                            <w:top w:val="none" w:sz="0" w:space="0" w:color="auto"/>
                                            <w:left w:val="single" w:sz="6" w:space="0" w:color="000000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76846623">
                                      <w:marLeft w:val="0"/>
                                      <w:marRight w:val="0"/>
                                      <w:marTop w:val="120"/>
                                      <w:marBottom w:val="12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25466660">
                                          <w:marLeft w:val="0"/>
                                          <w:marRight w:val="0"/>
                                          <w:marTop w:val="120"/>
                                          <w:marBottom w:val="12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27058901">
                                              <w:marLeft w:val="0"/>
                                              <w:marRight w:val="0"/>
                                              <w:marTop w:val="120"/>
                                              <w:marBottom w:val="12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9463836">
                                                  <w:marLeft w:val="0"/>
                                                  <w:marRight w:val="0"/>
                                                  <w:marTop w:val="120"/>
                                                  <w:marBottom w:val="12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92356252">
                                          <w:marLeft w:val="0"/>
                                          <w:marRight w:val="0"/>
                                          <w:marTop w:val="120"/>
                                          <w:marBottom w:val="12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3319297">
                                              <w:marLeft w:val="0"/>
                                              <w:marRight w:val="0"/>
                                              <w:marTop w:val="120"/>
                                              <w:marBottom w:val="12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03642257">
                                                  <w:marLeft w:val="0"/>
                                                  <w:marRight w:val="0"/>
                                                  <w:marTop w:val="120"/>
                                                  <w:marBottom w:val="12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65110534">
                                      <w:marLeft w:val="0"/>
                                      <w:marRight w:val="0"/>
                                      <w:marTop w:val="120"/>
                                      <w:marBottom w:val="12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9433271">
                                          <w:marLeft w:val="0"/>
                                          <w:marRight w:val="0"/>
                                          <w:marTop w:val="120"/>
                                          <w:marBottom w:val="12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94178397">
                                              <w:marLeft w:val="0"/>
                                              <w:marRight w:val="0"/>
                                              <w:marTop w:val="120"/>
                                              <w:marBottom w:val="12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6508769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867344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252950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039626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276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6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92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77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227993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042864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113495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442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45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13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2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66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52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67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13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32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0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98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113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1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072470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556616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94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44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84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1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506651">
          <w:marLeft w:val="75"/>
          <w:marRight w:val="375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371490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8817500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9279036">
                      <w:marLeft w:val="465"/>
                      <w:marRight w:val="0"/>
                      <w:marTop w:val="12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9840831">
                          <w:marLeft w:val="0"/>
                          <w:marRight w:val="0"/>
                          <w:marTop w:val="12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9399">
                              <w:marLeft w:val="0"/>
                              <w:marRight w:val="0"/>
                              <w:marTop w:val="12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0280882">
                                  <w:marLeft w:val="0"/>
                                  <w:marRight w:val="0"/>
                                  <w:marTop w:val="120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0616437">
                                      <w:marLeft w:val="0"/>
                                      <w:marRight w:val="0"/>
                                      <w:marTop w:val="120"/>
                                      <w:marBottom w:val="12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3725846">
                                          <w:marLeft w:val="0"/>
                                          <w:marRight w:val="0"/>
                                          <w:marTop w:val="120"/>
                                          <w:marBottom w:val="12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22799361">
                                              <w:marLeft w:val="0"/>
                                              <w:marRight w:val="0"/>
                                              <w:marTop w:val="120"/>
                                              <w:marBottom w:val="12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4756551">
                                                  <w:marLeft w:val="0"/>
                                                  <w:marRight w:val="0"/>
                                                  <w:marTop w:val="120"/>
                                                  <w:marBottom w:val="12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083455114">
                                          <w:marLeft w:val="0"/>
                                          <w:marRight w:val="0"/>
                                          <w:marTop w:val="120"/>
                                          <w:marBottom w:val="12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37043538">
                                              <w:marLeft w:val="0"/>
                                              <w:marRight w:val="0"/>
                                              <w:marTop w:val="120"/>
                                              <w:marBottom w:val="12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99771247">
                                                  <w:marLeft w:val="0"/>
                                                  <w:marRight w:val="0"/>
                                                  <w:marTop w:val="120"/>
                                                  <w:marBottom w:val="12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099175534">
                                          <w:marLeft w:val="0"/>
                                          <w:marRight w:val="0"/>
                                          <w:marTop w:val="120"/>
                                          <w:marBottom w:val="12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750289">
                                              <w:marLeft w:val="0"/>
                                              <w:marRight w:val="0"/>
                                              <w:marTop w:val="120"/>
                                              <w:marBottom w:val="12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90926622">
                                                  <w:marLeft w:val="0"/>
                                                  <w:marRight w:val="0"/>
                                                  <w:marTop w:val="120"/>
                                                  <w:marBottom w:val="12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174686587">
                                          <w:marLeft w:val="0"/>
                                          <w:marRight w:val="0"/>
                                          <w:marTop w:val="120"/>
                                          <w:marBottom w:val="12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96604178">
                                              <w:marLeft w:val="0"/>
                                              <w:marRight w:val="0"/>
                                              <w:marTop w:val="120"/>
                                              <w:marBottom w:val="12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34564935">
                                                  <w:marLeft w:val="0"/>
                                                  <w:marRight w:val="0"/>
                                                  <w:marTop w:val="120"/>
                                                  <w:marBottom w:val="12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180390162">
                                          <w:marLeft w:val="0"/>
                                          <w:marRight w:val="0"/>
                                          <w:marTop w:val="120"/>
                                          <w:marBottom w:val="12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09639795">
                                              <w:marLeft w:val="0"/>
                                              <w:marRight w:val="0"/>
                                              <w:marTop w:val="120"/>
                                              <w:marBottom w:val="12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01138319">
                                                  <w:marLeft w:val="0"/>
                                                  <w:marRight w:val="0"/>
                                                  <w:marTop w:val="120"/>
                                                  <w:marBottom w:val="12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200823613">
                                          <w:marLeft w:val="0"/>
                                          <w:marRight w:val="0"/>
                                          <w:marTop w:val="120"/>
                                          <w:marBottom w:val="12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52541963">
                                          <w:marLeft w:val="0"/>
                                          <w:marRight w:val="0"/>
                                          <w:marTop w:val="120"/>
                                          <w:marBottom w:val="12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49325301">
                                              <w:marLeft w:val="0"/>
                                              <w:marRight w:val="0"/>
                                              <w:marTop w:val="120"/>
                                              <w:marBottom w:val="12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14199640">
                                                  <w:marLeft w:val="0"/>
                                                  <w:marRight w:val="0"/>
                                                  <w:marTop w:val="120"/>
                                                  <w:marBottom w:val="12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283078462">
                                          <w:marLeft w:val="0"/>
                                          <w:marRight w:val="0"/>
                                          <w:marTop w:val="120"/>
                                          <w:marBottom w:val="12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2239104">
                                              <w:marLeft w:val="0"/>
                                              <w:marRight w:val="0"/>
                                              <w:marTop w:val="120"/>
                                              <w:marBottom w:val="12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7196419">
                                                  <w:marLeft w:val="0"/>
                                                  <w:marRight w:val="0"/>
                                                  <w:marTop w:val="120"/>
                                                  <w:marBottom w:val="12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333265507">
                                          <w:marLeft w:val="0"/>
                                          <w:marRight w:val="0"/>
                                          <w:marTop w:val="120"/>
                                          <w:marBottom w:val="12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08162859">
                                              <w:marLeft w:val="0"/>
                                              <w:marRight w:val="0"/>
                                              <w:marTop w:val="120"/>
                                              <w:marBottom w:val="12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91912263">
                                                  <w:marLeft w:val="0"/>
                                                  <w:marRight w:val="0"/>
                                                  <w:marTop w:val="120"/>
                                                  <w:marBottom w:val="12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622609261">
                                          <w:marLeft w:val="0"/>
                                          <w:marRight w:val="0"/>
                                          <w:marTop w:val="120"/>
                                          <w:marBottom w:val="12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84937750">
                                              <w:marLeft w:val="0"/>
                                              <w:marRight w:val="0"/>
                                              <w:marTop w:val="120"/>
                                              <w:marBottom w:val="12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60798044">
                                                  <w:marLeft w:val="0"/>
                                                  <w:marRight w:val="0"/>
                                                  <w:marTop w:val="120"/>
                                                  <w:marBottom w:val="12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667434747">
                                          <w:marLeft w:val="0"/>
                                          <w:marRight w:val="0"/>
                                          <w:marTop w:val="120"/>
                                          <w:marBottom w:val="12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75586920">
                                              <w:marLeft w:val="0"/>
                                              <w:marRight w:val="0"/>
                                              <w:marTop w:val="120"/>
                                              <w:marBottom w:val="12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7359511">
                                                  <w:marLeft w:val="0"/>
                                                  <w:marRight w:val="0"/>
                                                  <w:marTop w:val="120"/>
                                                  <w:marBottom w:val="12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731150495">
                                          <w:marLeft w:val="0"/>
                                          <w:marRight w:val="0"/>
                                          <w:marTop w:val="120"/>
                                          <w:marBottom w:val="12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89105889">
                                              <w:marLeft w:val="0"/>
                                              <w:marRight w:val="0"/>
                                              <w:marTop w:val="120"/>
                                              <w:marBottom w:val="12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07773170">
                                                  <w:marLeft w:val="0"/>
                                                  <w:marRight w:val="0"/>
                                                  <w:marTop w:val="120"/>
                                                  <w:marBottom w:val="12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854034109">
                                          <w:marLeft w:val="0"/>
                                          <w:marRight w:val="0"/>
                                          <w:marTop w:val="120"/>
                                          <w:marBottom w:val="12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84987740">
                                              <w:marLeft w:val="0"/>
                                              <w:marRight w:val="0"/>
                                              <w:marTop w:val="120"/>
                                              <w:marBottom w:val="12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91713306">
                                                  <w:marLeft w:val="0"/>
                                                  <w:marRight w:val="0"/>
                                                  <w:marTop w:val="120"/>
                                                  <w:marBottom w:val="12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967617395">
                                          <w:marLeft w:val="0"/>
                                          <w:marRight w:val="0"/>
                                          <w:marTop w:val="120"/>
                                          <w:marBottom w:val="12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58482768">
                                              <w:marLeft w:val="0"/>
                                              <w:marRight w:val="0"/>
                                              <w:marTop w:val="120"/>
                                              <w:marBottom w:val="12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89648422">
                                                  <w:marLeft w:val="0"/>
                                                  <w:marRight w:val="0"/>
                                                  <w:marTop w:val="120"/>
                                                  <w:marBottom w:val="12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075811718">
                                          <w:marLeft w:val="0"/>
                                          <w:marRight w:val="0"/>
                                          <w:marTop w:val="120"/>
                                          <w:marBottom w:val="12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3721435">
                                              <w:marLeft w:val="0"/>
                                              <w:marRight w:val="0"/>
                                              <w:marTop w:val="120"/>
                                              <w:marBottom w:val="12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93776074">
                                                  <w:marLeft w:val="0"/>
                                                  <w:marRight w:val="0"/>
                                                  <w:marTop w:val="120"/>
                                                  <w:marBottom w:val="12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216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9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1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67356">
          <w:marLeft w:val="75"/>
          <w:marRight w:val="375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66706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442532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4949388">
                      <w:marLeft w:val="450"/>
                      <w:marRight w:val="0"/>
                      <w:marTop w:val="12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0002059">
                          <w:marLeft w:val="0"/>
                          <w:marRight w:val="0"/>
                          <w:marTop w:val="12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5202088">
                              <w:marLeft w:val="0"/>
                              <w:marRight w:val="0"/>
                              <w:marTop w:val="12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1909057">
                                  <w:marLeft w:val="0"/>
                                  <w:marRight w:val="0"/>
                                  <w:marTop w:val="120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4835569">
                                      <w:marLeft w:val="0"/>
                                      <w:marRight w:val="0"/>
                                      <w:marTop w:val="120"/>
                                      <w:marBottom w:val="12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325388">
                                          <w:marLeft w:val="0"/>
                                          <w:marRight w:val="0"/>
                                          <w:marTop w:val="120"/>
                                          <w:marBottom w:val="12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555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56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8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990860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633256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145214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923877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081375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566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51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7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36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0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86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03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77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42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7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47464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016985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83292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60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65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8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0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25418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778910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717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482448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67449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911567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75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84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29580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431785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40830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467313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61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24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807575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15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54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087143">
          <w:marLeft w:val="75"/>
          <w:marRight w:val="375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382203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651697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6927">
                      <w:marLeft w:val="450"/>
                      <w:marRight w:val="0"/>
                      <w:marTop w:val="12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2977849">
                          <w:marLeft w:val="0"/>
                          <w:marRight w:val="0"/>
                          <w:marTop w:val="12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0472996">
                              <w:marLeft w:val="0"/>
                              <w:marRight w:val="0"/>
                              <w:marTop w:val="12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6334093">
                                  <w:marLeft w:val="0"/>
                                  <w:marRight w:val="0"/>
                                  <w:marTop w:val="120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1823798">
                                      <w:marLeft w:val="0"/>
                                      <w:marRight w:val="0"/>
                                      <w:marTop w:val="120"/>
                                      <w:marBottom w:val="12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63437877">
                                          <w:marLeft w:val="0"/>
                                          <w:marRight w:val="0"/>
                                          <w:marTop w:val="120"/>
                                          <w:marBottom w:val="12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fontTable" Target="fontTable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79.png"/><Relationship Id="rId102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header" Target="header3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hyperlink" Target="mailto:449196538@qq.com" TargetMode="External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footer" Target="footer1.xml"/><Relationship Id="rId108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footer" Target="footer3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04" Type="http://schemas.openxmlformats.org/officeDocument/2006/relationships/footer" Target="foot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j\AppData\Local\Packages\Microsoft.Office.Desktop_8wekyb3d8bbwe\LocalCache\Roaming\Microsoft\Templates\&#27169;&#26495;&#65288;&#26446;&#25996;&#65289;.dot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562D0D-6DCC-4D5C-8230-548C9A5F43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模板（李斌）.dot</Template>
  <TotalTime>7097</TotalTime>
  <Pages>34</Pages>
  <Words>1690</Words>
  <Characters>9633</Characters>
  <Application>Microsoft Office Word</Application>
  <DocSecurity>0</DocSecurity>
  <Lines>80</Lines>
  <Paragraphs>22</Paragraphs>
  <ScaleCrop>false</ScaleCrop>
  <HeadingPairs>
    <vt:vector size="6" baseType="variant">
      <vt:variant>
        <vt:lpstr>Title</vt:lpstr>
      </vt:variant>
      <vt:variant>
        <vt:i4>1</vt:i4>
      </vt:variant>
      <vt:variant>
        <vt:lpstr>标题</vt:lpstr>
      </vt:variant>
      <vt:variant>
        <vt:i4>53</vt:i4>
      </vt:variant>
      <vt:variant>
        <vt:lpstr>Headings</vt:lpstr>
      </vt:variant>
      <vt:variant>
        <vt:i4>100</vt:i4>
      </vt:variant>
    </vt:vector>
  </HeadingPairs>
  <TitlesOfParts>
    <vt:vector size="154" baseType="lpstr">
      <vt:lpstr/>
      <vt:lpstr>git</vt:lpstr>
      <vt:lpstr>    版本控制</vt:lpstr>
      <vt:lpstr>        版本控制工具应该具备的功能</vt:lpstr>
      <vt:lpstr>    版本控制简介</vt:lpstr>
      <vt:lpstr>        版本控制</vt:lpstr>
      <vt:lpstr>        版本控制工具</vt:lpstr>
      <vt:lpstr>    git的结构</vt:lpstr>
      <vt:lpstr>    本地库和远程库的交互</vt:lpstr>
      <vt:lpstr>        团队协作</vt:lpstr>
      <vt:lpstr>        跨团队协作</vt:lpstr>
      <vt:lpstr>    设置全局身份</vt:lpstr>
      <vt:lpstr>        打开git Bash</vt:lpstr>
      <vt:lpstr>        设置签名</vt:lpstr>
      <vt:lpstr>    查看状态</vt:lpstr>
      <vt:lpstr>    添加文件</vt:lpstr>
      <vt:lpstr>    版本操作</vt:lpstr>
      <vt:lpstr>        基于索引值操作</vt:lpstr>
      <vt:lpstr>        使用^符号：只能后退</vt:lpstr>
      <vt:lpstr>        使用~符号：只能后退</vt:lpstr>
      <vt:lpstr>        reset命令删除</vt:lpstr>
      <vt:lpstr>    文件删除</vt:lpstr>
      <vt:lpstr>    比较文件</vt:lpstr>
      <vt:lpstr>    git的分支</vt:lpstr>
      <vt:lpstr>        什么是分支</vt:lpstr>
      <vt:lpstr>        分支的优点</vt:lpstr>
      <vt:lpstr>        分支的操作 </vt:lpstr>
      <vt:lpstr>        合并的冲突</vt:lpstr>
      <vt:lpstr>    git的基本原理</vt:lpstr>
      <vt:lpstr>    git远程仓库</vt:lpstr>
      <vt:lpstr>        创建远程仓库</vt:lpstr>
      <vt:lpstr>        在本地中创建远程仓库别名</vt:lpstr>
      <vt:lpstr>        推送本地仓库</vt:lpstr>
      <vt:lpstr>        从远程仓库中去拉去文件</vt:lpstr>
      <vt:lpstr>        拉去别的成员修改后的文件</vt:lpstr>
      <vt:lpstr>        使用pull完成拉去</vt:lpstr>
      <vt:lpstr>        协同开发的冲突</vt:lpstr>
      <vt:lpstr>    git工作流</vt:lpstr>
      <vt:lpstr>    idea的git</vt:lpstr>
      <vt:lpstr>        颜色区分</vt:lpstr>
      <vt:lpstr>    配置git</vt:lpstr>
      <vt:lpstr>        linux</vt:lpstr>
      <vt:lpstr>    gitlab的持续集成</vt:lpstr>
      <vt:lpstr>        简介</vt:lpstr>
      <vt:lpstr>        概念</vt:lpstr>
      <vt:lpstr>    使用 GitLab Runner</vt:lpstr>
      <vt:lpstr>        简介</vt:lpstr>
      <vt:lpstr>        安装</vt:lpstr>
      <vt:lpstr>        环境准备</vt:lpstr>
      <vt:lpstr>        创建docker-compose.yml</vt:lpstr>
      <vt:lpstr>        创建Dockerfile</vt:lpstr>
      <vt:lpstr>        daemon.json</vt:lpstr>
      <vt:lpstr>        执行构建命令</vt:lpstr>
      <vt:lpstr>        注册runner</vt:lpstr>
      <vt:lpstr>    计算机语言的发展</vt:lpstr>
      <vt:lpstr>        1、机器语言</vt:lpstr>
      <vt:lpstr>        2、汇编语言</vt:lpstr>
      <vt:lpstr>        3、高级语言（面向用户并且高度封装的语言）</vt:lpstr>
      <vt:lpstr>    人机交互方式</vt:lpstr>
      <vt:lpstr>    2、JAVA版本</vt:lpstr>
      <vt:lpstr>    3、Java的运行过</vt:lpstr>
      <vt:lpstr>    4、跨平台性</vt:lpstr>
      <vt:lpstr>        1、Java的跨平台性</vt:lpstr>
      <vt:lpstr>        2、C语言的跨平台（多次编译，到处运行。）</vt:lpstr>
      <vt:lpstr>    5、解释性语言和编译型语言的区别和不同</vt:lpstr>
      <vt:lpstr>    6、Java程序设计环境</vt:lpstr>
      <vt:lpstr>        1、JDK(Java Development kit)</vt:lpstr>
      <vt:lpstr>        2、配置JAVA开发环境 </vt:lpstr>
      <vt:lpstr>    7、第一个程序 </vt:lpstr>
      <vt:lpstr>        1、编写第一个程序注意事项</vt:lpstr>
      <vt:lpstr>        2、关于定义类的注意事项</vt:lpstr>
      <vt:lpstr>        3、关于main方法的注意事项 </vt:lpstr>
      <vt:lpstr>        4、关于方法体中的代码注意事项</vt:lpstr>
      <vt:lpstr>        5、编辑阶段的注意事项</vt:lpstr>
      <vt:lpstr>        6、执行阶段的注意事项</vt:lpstr>
      <vt:lpstr>8、Scanner</vt:lpstr>
      <vt:lpstr>    1、使用Scanner的三个步骤：</vt:lpstr>
      <vt:lpstr>        1)导入Scanner类,位置：在有效代码的第一行！</vt:lpstr>
      <vt:lpstr>        2)实例化一个Scanner对象</vt:lpstr>
      <vt:lpstr>        3)获取用户输入的年龄</vt:lpstr>
      <vt:lpstr>    2、Scanner类还可以获取别的类型数据：</vt:lpstr>
      <vt:lpstr>        1、获取基本数据类型都是获取第一个空格之前的文本，以空格或回车结束！</vt:lpstr>
      <vt:lpstr>    3、例子</vt:lpstr>
      <vt:lpstr>8、变量和常量</vt:lpstr>
      <vt:lpstr>    1、变量</vt:lpstr>
      <vt:lpstr>    2、常量</vt:lpstr>
      <vt:lpstr>    3、关键字</vt:lpstr>
      <vt:lpstr>    4、标识符</vt:lpstr>
      <vt:lpstr>    5、命名规范</vt:lpstr>
      <vt:lpstr>    6、注释</vt:lpstr>
      <vt:lpstr>    7、反编译</vt:lpstr>
      <vt:lpstr>7、数据类型</vt:lpstr>
      <vt:lpstr>    基本数据类型</vt:lpstr>
      <vt:lpstr>    2、整型</vt:lpstr>
      <vt:lpstr>    2、浮点型</vt:lpstr>
      <vt:lpstr>    char型</vt:lpstr>
      <vt:lpstr>    3、转义字符</vt:lpstr>
      <vt:lpstr>    4、int类型和char类型的关系</vt:lpstr>
      <vt:lpstr>    6、布尔类型（boolean）</vt:lpstr>
      <vt:lpstr>    7、数值的比较</vt:lpstr>
      <vt:lpstr>8、数值类型的转换（不包括boolean）</vt:lpstr>
      <vt:lpstr>    1、自动类型转换：</vt:lpstr>
      <vt:lpstr>    2、强制类型转换(cast)</vt:lpstr>
      <vt:lpstr>运算符</vt:lpstr>
      <vt:lpstr>    算术运算符 （除了boolean）</vt:lpstr>
      <vt:lpstr>    自增减操（除了boolean）</vt:lpstr>
      <vt:lpstr>    赋值运算符</vt:lpstr>
      <vt:lpstr>    扩展赋值运算符</vt:lpstr>
      <vt:lpstr>    关系运算符</vt:lpstr>
      <vt:lpstr>    逻辑运算符</vt:lpstr>
      <vt:lpstr>    6、位运算</vt:lpstr>
      <vt:lpstr>        1、位运算的种类（除了~都为二元运算符）</vt:lpstr>
      <vt:lpstr>    三目运算符：</vt:lpstr>
      <vt:lpstr>流程控制 </vt:lpstr>
      <vt:lpstr>    块语句（block）</vt:lpstr>
      <vt:lpstr>    选择结构</vt:lpstr>
      <vt:lpstr>        单选结构</vt:lpstr>
      <vt:lpstr>    双选结构</vt:lpstr>
      <vt:lpstr>        语法: if(条件表达式) {</vt:lpstr>
      <vt:lpstr>    多选结构</vt:lpstr>
      <vt:lpstr>        、语法：</vt:lpstr>
      <vt:lpstr>        注：注意事项</vt:lpstr>
      <vt:lpstr>    switch-case</vt:lpstr>
      <vt:lpstr>    for循环</vt:lpstr>
      <vt:lpstr>        for循环语法：</vt:lpstr>
      <vt:lpstr>    中断控制语句</vt:lpstr>
      <vt:lpstr>        1、break</vt:lpstr>
      <vt:lpstr>        2、continue</vt:lpstr>
      <vt:lpstr>        3、label</vt:lpstr>
      <vt:lpstr>数组</vt:lpstr>
      <vt:lpstr>    1、数组的定义</vt:lpstr>
      <vt:lpstr>    一维数组</vt:lpstr>
      <vt:lpstr>        、数组的声明</vt:lpstr>
      <vt:lpstr>    二维数组</vt:lpstr>
      <vt:lpstr>面向对象（oop）</vt:lpstr>
      <vt:lpstr>    1、面向对象（objected oriented programming,oop）</vt:lpstr>
      <vt:lpstr>    2、类</vt:lpstr>
      <vt:lpstr>    3、对象</vt:lpstr>
      <vt:lpstr>    5、成员变量和局部变量</vt:lpstr>
      <vt:lpstr>    4、成员方法（技能）</vt:lpstr>
      <vt:lpstr>        什么是方法？</vt:lpstr>
      <vt:lpstr>        方法的作用？</vt:lpstr>
      <vt:lpstr>        方法的定义   </vt:lpstr>
      <vt:lpstr>        、方法的重载</vt:lpstr>
      <vt:lpstr>    7、构造方法（构造器constructor）</vt:lpstr>
      <vt:lpstr>    初始代码块</vt:lpstr>
      <vt:lpstr>    内部类+</vt:lpstr>
      <vt:lpstr>    对象创建的过程</vt:lpstr>
      <vt:lpstr>    对象数组</vt:lpstr>
      <vt:lpstr>    this</vt:lpstr>
      <vt:lpstr>    super</vt:lpstr>
      <vt:lpstr>    static 关键字</vt:lpstr>
      <vt:lpstr>面向对象三大特性</vt:lpstr>
      <vt:lpstr>    1、封装</vt:lpstr>
    </vt:vector>
  </TitlesOfParts>
  <Company/>
  <LinksUpToDate>false</LinksUpToDate>
  <CharactersWithSpaces>11301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libin4434528@qq.com</dc:creator>
  <cp:keywords/>
  <dc:description/>
  <cp:lastModifiedBy>李 斌</cp:lastModifiedBy>
  <cp:revision>89</cp:revision>
  <dcterms:created xsi:type="dcterms:W3CDTF">2018-09-03T09:19:00Z</dcterms:created>
  <dcterms:modified xsi:type="dcterms:W3CDTF">2019-12-16T14:02:00Z</dcterms:modified>
</cp:coreProperties>
</file>