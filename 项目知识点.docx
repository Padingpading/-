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9350E" w14:textId="77777777" w:rsidR="003769F9" w:rsidRDefault="003769F9" w:rsidP="003769F9">
      <w:pPr>
        <w:pStyle w:val="10"/>
      </w:pPr>
      <w:r>
        <w:rPr>
          <w:rFonts w:hint="eastAsia"/>
        </w:rPr>
        <w:t>单点登录（</w:t>
      </w:r>
      <w:proofErr w:type="spellStart"/>
      <w:r>
        <w:rPr>
          <w:rFonts w:hint="eastAsia"/>
        </w:rPr>
        <w:t>S</w:t>
      </w:r>
      <w:r>
        <w:t>SO,S</w:t>
      </w:r>
      <w:r w:rsidRPr="00B20387">
        <w:t>ingle</w:t>
      </w:r>
      <w:proofErr w:type="spellEnd"/>
      <w:r w:rsidRPr="00B20387">
        <w:t xml:space="preserve"> Sign On</w:t>
      </w:r>
      <w:r>
        <w:rPr>
          <w:rFonts w:hint="eastAsia"/>
        </w:rPr>
        <w:t>）</w:t>
      </w:r>
    </w:p>
    <w:p w14:paraId="55A5484E" w14:textId="1973A1F1" w:rsidR="003769F9" w:rsidRDefault="003769F9" w:rsidP="003769F9">
      <w:pPr>
        <w:pStyle w:val="2"/>
      </w:pPr>
      <w:r w:rsidRPr="009173CC">
        <w:t>SSO</w:t>
      </w:r>
      <w:r w:rsidRPr="009173CC">
        <w:t>定义</w:t>
      </w:r>
    </w:p>
    <w:p w14:paraId="04185287" w14:textId="311CE99C" w:rsidR="00D762C3" w:rsidRPr="00D762C3" w:rsidRDefault="00D762C3" w:rsidP="00D762C3">
      <w:pPr>
        <w:pStyle w:val="3"/>
        <w:ind w:firstLine="420"/>
      </w:pPr>
      <w:r>
        <w:rPr>
          <w:rFonts w:hint="eastAsia"/>
        </w:rPr>
        <w:t>S</w:t>
      </w:r>
      <w:r>
        <w:t>SO</w:t>
      </w:r>
      <w:r>
        <w:rPr>
          <w:rFonts w:hint="eastAsia"/>
        </w:rPr>
        <w:t>简介</w:t>
      </w:r>
    </w:p>
    <w:p w14:paraId="40D3B998" w14:textId="77777777" w:rsidR="003769F9" w:rsidRDefault="003769F9" w:rsidP="003769F9">
      <w:pPr>
        <w:ind w:firstLine="420"/>
      </w:pPr>
      <w:r w:rsidRPr="009173CC">
        <w:t>SSO</w:t>
      </w:r>
      <w:r w:rsidRPr="009173CC">
        <w:t>（</w:t>
      </w:r>
      <w:r w:rsidRPr="009173CC">
        <w:t xml:space="preserve"> Single Sign-On </w:t>
      </w:r>
      <w:r w:rsidRPr="009173CC">
        <w:t>），中文意即单点登录，翻译得比较精简，个人觉得</w:t>
      </w:r>
      <w:r w:rsidRPr="009173CC">
        <w:t xml:space="preserve"> Wiki </w:t>
      </w:r>
      <w:r w:rsidRPr="009173CC">
        <w:t>上的解释更</w:t>
      </w:r>
      <w:proofErr w:type="gramStart"/>
      <w:r w:rsidRPr="009173CC">
        <w:t>细腻点</w:t>
      </w:r>
      <w:proofErr w:type="gramEnd"/>
      <w:r w:rsidRPr="009173CC">
        <w:t xml:space="preserve">—— SSO, is a property of access control of multiple related, but independent software systems. With this property a user logs with a single ID and password to gain access to connected system or systems without using different usernames or passwords, or in some configurations seamlessly sign on at each system. ( </w:t>
      </w:r>
      <w:r w:rsidRPr="009173CC">
        <w:t>单点登录是一种控制多个相关但彼此独立的系统的访问权限</w:t>
      </w:r>
      <w:r w:rsidRPr="009173CC">
        <w:t xml:space="preserve">, </w:t>
      </w:r>
      <w:r w:rsidRPr="009173CC">
        <w:t>拥有这一权限的用户可以使用单一的</w:t>
      </w:r>
      <w:r w:rsidRPr="009173CC">
        <w:t>ID</w:t>
      </w:r>
      <w:r w:rsidRPr="009173CC">
        <w:t>和密码访问某个或多个系统从而避免使用不同的用户名或密码，或者通过某种配置无缝地登录每个系统</w:t>
      </w:r>
      <w:r w:rsidRPr="009173CC">
        <w:t xml:space="preserve"> ).  </w:t>
      </w:r>
      <w:r w:rsidRPr="009173CC">
        <w:t>注：系统，在本文特指</w:t>
      </w:r>
      <w:r w:rsidRPr="009173CC">
        <w:t xml:space="preserve">WEB </w:t>
      </w:r>
      <w:r w:rsidRPr="009173CC">
        <w:t>应用或者</w:t>
      </w:r>
      <w:r w:rsidRPr="009173CC">
        <w:t xml:space="preserve">WEB </w:t>
      </w:r>
      <w:r w:rsidRPr="009173CC">
        <w:t>服务；用户，下文也会称之为</w:t>
      </w:r>
      <w:r w:rsidRPr="009173CC">
        <w:t>User</w:t>
      </w:r>
      <w:r w:rsidRPr="009173CC">
        <w:t>；</w:t>
      </w:r>
      <w:r w:rsidRPr="009173CC">
        <w:t>ID</w:t>
      </w:r>
      <w:r w:rsidRPr="009173CC">
        <w:t>，用户标</w:t>
      </w:r>
      <w:r w:rsidRPr="009173CC">
        <w:rPr>
          <w:rFonts w:hint="eastAsia"/>
        </w:rPr>
        <w:t>识；密码，本文也称其为口令，</w:t>
      </w:r>
      <w:r w:rsidRPr="009173CC">
        <w:t xml:space="preserve">Password, Passcode </w:t>
      </w:r>
      <w:r w:rsidRPr="009173CC">
        <w:t>或者</w:t>
      </w:r>
      <w:r w:rsidRPr="009173CC">
        <w:t xml:space="preserve"> Pin</w:t>
      </w:r>
      <w:r w:rsidRPr="009173CC">
        <w:t>。</w:t>
      </w:r>
    </w:p>
    <w:p w14:paraId="1583CD38" w14:textId="77777777" w:rsidR="003769F9" w:rsidRDefault="003769F9" w:rsidP="003769F9">
      <w:pPr>
        <w:ind w:firstLine="420"/>
      </w:pPr>
      <w:r w:rsidRPr="000E2300">
        <w:t>OK</w:t>
      </w:r>
      <w:r w:rsidRPr="000E2300">
        <w:t>，从上面的定义中我们总结出</w:t>
      </w:r>
      <w:r w:rsidRPr="000E2300">
        <w:t xml:space="preserve"> </w:t>
      </w:r>
      <w:r w:rsidRPr="000E2300">
        <w:t>与</w:t>
      </w:r>
      <w:r w:rsidRPr="000E2300">
        <w:t xml:space="preserve"> SSO </w:t>
      </w:r>
      <w:r w:rsidRPr="000E2300">
        <w:t>交互的</w:t>
      </w:r>
      <w:r w:rsidRPr="000E2300">
        <w:t>2</w:t>
      </w:r>
      <w:r w:rsidRPr="000E2300">
        <w:t>个元素：</w:t>
      </w:r>
      <w:r w:rsidRPr="000E2300">
        <w:t xml:space="preserve">1.  </w:t>
      </w:r>
      <w:r w:rsidRPr="000E2300">
        <w:t>用户，</w:t>
      </w:r>
      <w:r w:rsidRPr="000E2300">
        <w:t xml:space="preserve">2. </w:t>
      </w:r>
      <w:r w:rsidRPr="000E2300">
        <w:t>系统，它的特点是：一次登录，全部访问。上面提到</w:t>
      </w:r>
      <w:r w:rsidRPr="000E2300">
        <w:t>SSO</w:t>
      </w:r>
      <w:r w:rsidRPr="000E2300">
        <w:t>是访问控制的一种，控制用户能否登录，即验证用户身份，而且是所有其它系统的身份验证都在它这里进行，那么我们是不是可以认为</w:t>
      </w:r>
      <w:r w:rsidRPr="000E2300">
        <w:t>SSO</w:t>
      </w:r>
      <w:r w:rsidRPr="000E2300">
        <w:t>还是一个验证中心。那么从整个系统层面来看</w:t>
      </w:r>
      <w:r w:rsidRPr="000E2300">
        <w:t>SSO</w:t>
      </w:r>
      <w:r w:rsidRPr="000E2300">
        <w:t>，它的核心就是这</w:t>
      </w:r>
      <w:r w:rsidRPr="000E2300">
        <w:t>3</w:t>
      </w:r>
      <w:r w:rsidRPr="000E2300">
        <w:t>个元素了：</w:t>
      </w:r>
      <w:r w:rsidRPr="000E2300">
        <w:t xml:space="preserve">1. </w:t>
      </w:r>
      <w:r w:rsidRPr="000E2300">
        <w:t>用户，</w:t>
      </w:r>
      <w:r w:rsidRPr="000E2300">
        <w:t xml:space="preserve">2. </w:t>
      </w:r>
      <w:r w:rsidRPr="000E2300">
        <w:t>系统，</w:t>
      </w:r>
      <w:r w:rsidRPr="000E2300">
        <w:t xml:space="preserve">3. </w:t>
      </w:r>
      <w:r w:rsidRPr="000E2300">
        <w:t>验证中心。可能扯了那么多还是不足以形象地描述我们萌</w:t>
      </w:r>
      <w:proofErr w:type="gramStart"/>
      <w:r w:rsidRPr="000E2300">
        <w:t>萌</w:t>
      </w:r>
      <w:proofErr w:type="gramEnd"/>
      <w:r w:rsidRPr="000E2300">
        <w:t>的</w:t>
      </w:r>
      <w:r w:rsidRPr="000E2300">
        <w:t>SSO</w:t>
      </w:r>
      <w:r w:rsidRPr="000E2300">
        <w:t>，呐，有图有真相：</w:t>
      </w:r>
    </w:p>
    <w:p w14:paraId="7C649E61" w14:textId="77777777" w:rsidR="003769F9" w:rsidRPr="009173CC" w:rsidRDefault="003769F9" w:rsidP="003769F9">
      <w:pPr>
        <w:ind w:firstLineChars="0" w:firstLine="0"/>
      </w:pPr>
      <w:r>
        <w:rPr>
          <w:noProof/>
        </w:rPr>
        <w:drawing>
          <wp:inline distT="0" distB="0" distL="0" distR="0" wp14:anchorId="2A688414" wp14:editId="069FB13C">
            <wp:extent cx="5274310" cy="1776730"/>
            <wp:effectExtent l="0" t="0" r="2540" b="0"/>
            <wp:docPr id="22" name="图片 22" descr="https://images2015.cnblogs.com/blog/899999/201606/899999-20160604180536789-1003428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9999/201606/899999-20160604180536789-1003428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E28E" w14:textId="77777777" w:rsidR="003769F9" w:rsidRDefault="003769F9" w:rsidP="003769F9">
      <w:pPr>
        <w:ind w:firstLine="420"/>
      </w:pPr>
    </w:p>
    <w:p w14:paraId="5E2C2A0A" w14:textId="77777777" w:rsidR="003769F9" w:rsidRDefault="003769F9" w:rsidP="003769F9">
      <w:pPr>
        <w:ind w:firstLine="420"/>
      </w:pPr>
      <w:r>
        <w:rPr>
          <w:rFonts w:hint="eastAsia"/>
        </w:rPr>
        <w:t>好，经过我上面一大段废话，基本上对</w:t>
      </w:r>
      <w:r>
        <w:t>SSO</w:t>
      </w:r>
      <w:r>
        <w:t>要解决什么问题有一个清晰的认识。现在我们自行脑（</w:t>
      </w:r>
      <w:proofErr w:type="spellStart"/>
      <w:r>
        <w:t>yi</w:t>
      </w:r>
      <w:proofErr w:type="spellEnd"/>
      <w:r>
        <w:t>）补（</w:t>
      </w:r>
      <w:r>
        <w:t>yin</w:t>
      </w:r>
      <w:r>
        <w:t>）下</w:t>
      </w:r>
      <w:r>
        <w:t xml:space="preserve">SSO </w:t>
      </w:r>
      <w:r>
        <w:t>的原理是什么样的。</w:t>
      </w:r>
    </w:p>
    <w:p w14:paraId="5F55B446" w14:textId="77777777" w:rsidR="003769F9" w:rsidRDefault="003769F9" w:rsidP="003769F9">
      <w:pPr>
        <w:ind w:firstLine="420"/>
      </w:pPr>
      <w:r>
        <w:rPr>
          <w:rFonts w:hint="eastAsia"/>
        </w:rPr>
        <w:t>一个账户：嗯，规定所有系统统一使用相同账户，就能保证一个账户了；</w:t>
      </w:r>
    </w:p>
    <w:p w14:paraId="75F1B7D2" w14:textId="77777777" w:rsidR="003769F9" w:rsidRDefault="003769F9" w:rsidP="003769F9">
      <w:pPr>
        <w:ind w:firstLine="420"/>
      </w:pPr>
      <w:r>
        <w:rPr>
          <w:rFonts w:hint="eastAsia"/>
        </w:rPr>
        <w:t>一次登录全部访问：通过</w:t>
      </w:r>
      <w:r>
        <w:t>SSO</w:t>
      </w:r>
      <w:r>
        <w:t>登录后，让其告知其它各个系统保存该用户的信息，用户就不用重复多次的登录了；</w:t>
      </w:r>
    </w:p>
    <w:p w14:paraId="5525DDB0" w14:textId="45D4496E" w:rsidR="003769F9" w:rsidRDefault="003769F9" w:rsidP="003769F9">
      <w:pPr>
        <w:ind w:firstLine="420"/>
      </w:pPr>
      <w:r>
        <w:rPr>
          <w:rFonts w:hint="eastAsia"/>
        </w:rPr>
        <w:t>嗯，问题解决了，没错，就这样。</w:t>
      </w:r>
    </w:p>
    <w:p w14:paraId="7C11EAFB" w14:textId="3806F2AF" w:rsidR="00644928" w:rsidRDefault="00644928" w:rsidP="00644928">
      <w:pPr>
        <w:pStyle w:val="3"/>
        <w:ind w:firstLine="420"/>
      </w:pPr>
      <w:proofErr w:type="spellStart"/>
      <w:r>
        <w:rPr>
          <w:rFonts w:hint="eastAsia"/>
        </w:rPr>
        <w:t>sso</w:t>
      </w:r>
      <w:proofErr w:type="spellEnd"/>
      <w:r>
        <w:rPr>
          <w:rFonts w:hint="eastAsia"/>
        </w:rPr>
        <w:t>优点</w:t>
      </w:r>
    </w:p>
    <w:p w14:paraId="3832E7D5" w14:textId="4C58D364" w:rsidR="00686D96" w:rsidRDefault="00686D96" w:rsidP="00686D9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86D96">
        <w:rPr>
          <w:rFonts w:hint="eastAsia"/>
        </w:rPr>
        <w:t>方便用户</w:t>
      </w:r>
    </w:p>
    <w:p w14:paraId="06B27DFF" w14:textId="472B7A40" w:rsidR="007C4BB9" w:rsidRDefault="007C4BB9" w:rsidP="00686D96">
      <w:pPr>
        <w:ind w:firstLine="420"/>
        <w:rPr>
          <w:color w:val="333333"/>
        </w:rPr>
      </w:pPr>
      <w:r w:rsidRPr="007C4BB9">
        <w:rPr>
          <w:color w:val="333333"/>
        </w:rPr>
        <w:t xml:space="preserve">   </w:t>
      </w:r>
      <w:r w:rsidRPr="007C4BB9">
        <w:rPr>
          <w:color w:val="333333"/>
        </w:rPr>
        <w:t>用户使用应用系统时，能够一次登录，多次使用。用户不再需要每次输入用户名称和用户密码，也不需要牢记多套用户名称和用户密码。单点登录平台能够改善用户使用应用</w:t>
      </w:r>
      <w:r w:rsidRPr="007C4BB9">
        <w:rPr>
          <w:color w:val="333333"/>
        </w:rPr>
        <w:lastRenderedPageBreak/>
        <w:t>系统的体验。</w:t>
      </w:r>
    </w:p>
    <w:p w14:paraId="69FDB899" w14:textId="2D087257" w:rsidR="007F6EFE" w:rsidRDefault="007F6EFE" w:rsidP="00686D96">
      <w:pPr>
        <w:ind w:firstLine="420"/>
        <w:rPr>
          <w:color w:val="333333"/>
        </w:rPr>
      </w:pPr>
      <w:r>
        <w:rPr>
          <w:rFonts w:hint="eastAsia"/>
          <w:color w:val="333333"/>
        </w:rPr>
        <w:t>2</w:t>
      </w:r>
      <w:r>
        <w:rPr>
          <w:rFonts w:hint="eastAsia"/>
          <w:color w:val="333333"/>
        </w:rPr>
        <w:t>、</w:t>
      </w:r>
      <w:r w:rsidR="00437DC6" w:rsidRPr="00437DC6">
        <w:rPr>
          <w:rFonts w:hint="eastAsia"/>
          <w:color w:val="333333"/>
        </w:rPr>
        <w:t>方便管理员</w:t>
      </w:r>
    </w:p>
    <w:p w14:paraId="38173997" w14:textId="4E2A844D" w:rsidR="005F0360" w:rsidRDefault="005F0360" w:rsidP="00686D96">
      <w:pPr>
        <w:ind w:firstLine="420"/>
        <w:rPr>
          <w:color w:val="333333"/>
        </w:rPr>
      </w:pPr>
      <w:r w:rsidRPr="005F0360">
        <w:rPr>
          <w:color w:val="333333"/>
        </w:rPr>
        <w:t xml:space="preserve"> </w:t>
      </w:r>
      <w:r w:rsidR="00120C92">
        <w:rPr>
          <w:color w:val="333333"/>
        </w:rPr>
        <w:t xml:space="preserve">  </w:t>
      </w:r>
      <w:r w:rsidRPr="005F0360">
        <w:rPr>
          <w:color w:val="333333"/>
        </w:rPr>
        <w:t xml:space="preserve"> </w:t>
      </w:r>
      <w:r w:rsidRPr="005F0360">
        <w:rPr>
          <w:color w:val="333333"/>
        </w:rPr>
        <w:t>系统管理员只需要维护一套统一的用户账号，方便、简单。相比之下，系统管理员以前需要管理很多套的用户账号。每一个应用系统就有一套用户账号，不仅给管理上带来不方便，而且，也容易出现管理漏洞。</w:t>
      </w:r>
    </w:p>
    <w:p w14:paraId="204DE4C2" w14:textId="5647E9ED" w:rsidR="005F0360" w:rsidRPr="00686D96" w:rsidRDefault="005F0360" w:rsidP="00686D96">
      <w:pPr>
        <w:ind w:firstLine="420"/>
        <w:rPr>
          <w:color w:val="333333"/>
        </w:rPr>
      </w:pPr>
      <w:r>
        <w:rPr>
          <w:rFonts w:hint="eastAsia"/>
          <w:color w:val="333333"/>
        </w:rPr>
        <w:t>3</w:t>
      </w:r>
      <w:r>
        <w:rPr>
          <w:rFonts w:hint="eastAsia"/>
          <w:color w:val="333333"/>
        </w:rPr>
        <w:t>、</w:t>
      </w:r>
      <w:r w:rsidRPr="005F0360">
        <w:rPr>
          <w:rFonts w:hint="eastAsia"/>
          <w:color w:val="333333"/>
        </w:rPr>
        <w:t>简化应用系统开发</w:t>
      </w:r>
    </w:p>
    <w:p w14:paraId="7D98E50F" w14:textId="0618618E" w:rsidR="00686D96" w:rsidRPr="00686D96" w:rsidRDefault="00937DCA" w:rsidP="00686D96">
      <w:pPr>
        <w:ind w:firstLine="420"/>
      </w:pPr>
      <w:r>
        <w:tab/>
      </w:r>
      <w:r w:rsidR="00686A8F" w:rsidRPr="00686A8F">
        <w:rPr>
          <w:rFonts w:hint="eastAsia"/>
        </w:rPr>
        <w:t>开发新的应用系统时，可以直接使用单点登录平台的用户认证服务，简化开发流程。单点登录平台通过提供统一的认证平台，实现单点登录。因此，应用系统并不需要开发用户认证程序。</w:t>
      </w:r>
    </w:p>
    <w:p w14:paraId="6929B6CF" w14:textId="77777777" w:rsidR="00644928" w:rsidRPr="00644928" w:rsidRDefault="00644928" w:rsidP="00644928">
      <w:pPr>
        <w:ind w:firstLine="420"/>
      </w:pPr>
    </w:p>
    <w:p w14:paraId="3DD430FF" w14:textId="77777777" w:rsidR="00644928" w:rsidRDefault="00644928" w:rsidP="00644928">
      <w:pPr>
        <w:pStyle w:val="3"/>
        <w:ind w:firstLine="420"/>
      </w:pPr>
      <w:r>
        <w:rPr>
          <w:rFonts w:hint="eastAsia"/>
        </w:rPr>
        <w:t>总结</w:t>
      </w:r>
    </w:p>
    <w:p w14:paraId="106873BE" w14:textId="77777777" w:rsidR="00644928" w:rsidRDefault="00644928" w:rsidP="00644928">
      <w:pPr>
        <w:ind w:firstLine="420"/>
        <w:rPr>
          <w:color w:val="FF0000"/>
        </w:rPr>
      </w:pPr>
      <w:r>
        <w:rPr>
          <w:rFonts w:hint="eastAsia"/>
        </w:rPr>
        <w:t>S</w:t>
      </w:r>
      <w:r>
        <w:t>SO</w:t>
      </w:r>
      <w:r>
        <w:rPr>
          <w:rFonts w:hint="eastAsia"/>
        </w:rPr>
        <w:t>一句话总结：</w:t>
      </w:r>
      <w:r w:rsidRPr="002E12DA">
        <w:rPr>
          <w:rFonts w:hint="eastAsia"/>
          <w:color w:val="FF0000"/>
        </w:rPr>
        <w:t>完成登录逻辑并使各系统共享验证信息和验证逻辑</w:t>
      </w:r>
    </w:p>
    <w:p w14:paraId="122CEFFB" w14:textId="77777777" w:rsidR="00644928" w:rsidRDefault="00644928" w:rsidP="00644928">
      <w:pPr>
        <w:ind w:firstLine="420"/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877CB83" wp14:editId="66C74391">
            <wp:extent cx="4320000" cy="3124276"/>
            <wp:effectExtent l="0" t="0" r="4445" b="0"/>
            <wp:docPr id="25" name="图片 25" descr="https://images2015.cnblogs.com/blog/899999/201606/899999-20160604180547805-5162587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99999/201606/899999-20160604180547805-5162587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2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F2D40" w14:textId="77777777" w:rsidR="00644928" w:rsidRPr="003769F9" w:rsidRDefault="00644928" w:rsidP="00644928">
      <w:pPr>
        <w:ind w:firstLine="420"/>
      </w:pPr>
    </w:p>
    <w:p w14:paraId="6F8B7B70" w14:textId="45E0F954" w:rsidR="003769F9" w:rsidRDefault="003769F9" w:rsidP="003769F9">
      <w:pPr>
        <w:pStyle w:val="2"/>
      </w:pPr>
      <w:r>
        <w:rPr>
          <w:rFonts w:hint="eastAsia"/>
        </w:rPr>
        <w:t>问题引入</w:t>
      </w:r>
    </w:p>
    <w:p w14:paraId="62C9E8A6" w14:textId="38E31F75" w:rsidR="003769F9" w:rsidRDefault="003769F9" w:rsidP="003769F9">
      <w:pPr>
        <w:ind w:firstLine="420"/>
      </w:pPr>
      <w:r w:rsidRPr="003769F9">
        <w:t xml:space="preserve">  </w:t>
      </w:r>
      <w:r w:rsidRPr="003769F9">
        <w:t>我们在做</w:t>
      </w:r>
      <w:r w:rsidRPr="003769F9">
        <w:t>SSO</w:t>
      </w:r>
      <w:r w:rsidRPr="003769F9">
        <w:t>之前首先要明白为什么要有单点登录，即</w:t>
      </w:r>
      <w:r w:rsidRPr="003769F9">
        <w:t>SSO</w:t>
      </w:r>
      <w:r w:rsidRPr="003769F9">
        <w:t>在解决什么问题？那么我们先来看一下传统的登录实现方式：</w:t>
      </w:r>
    </w:p>
    <w:p w14:paraId="7C3A9C46" w14:textId="165C3A5A" w:rsidR="003769F9" w:rsidRDefault="003769F9" w:rsidP="003769F9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6D99664A" wp14:editId="0F46489C">
            <wp:extent cx="2880000" cy="3120252"/>
            <wp:effectExtent l="0" t="0" r="0" b="4445"/>
            <wp:docPr id="216" name="图片 216" descr="https://img-blog.csdn.net/20180901214704331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901214704331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312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75294" w14:textId="36627F75" w:rsidR="003769F9" w:rsidRDefault="00B06A78" w:rsidP="003769F9">
      <w:pPr>
        <w:ind w:firstLine="420"/>
      </w:pPr>
      <w:r w:rsidRPr="00B06A78">
        <w:rPr>
          <w:rFonts w:hint="eastAsia"/>
        </w:rPr>
        <w:t>以上就是传统的登录实现方式，但是在并发量高的情况下呢？比如现在有</w:t>
      </w:r>
      <w:r w:rsidRPr="00B06A78">
        <w:t xml:space="preserve"> 2000~3000 </w:t>
      </w:r>
      <w:r w:rsidRPr="00B06A78">
        <w:t>的并发，这时一个</w:t>
      </w:r>
      <w:r w:rsidRPr="00B06A78">
        <w:t xml:space="preserve">tomcat </w:t>
      </w:r>
      <w:r w:rsidRPr="00B06A78">
        <w:t>不能满足业务需求，需要做集群。如下：</w:t>
      </w:r>
    </w:p>
    <w:p w14:paraId="7BC06BB7" w14:textId="7A9F9F09" w:rsidR="00B06A78" w:rsidRDefault="00B06A78" w:rsidP="00B06A78">
      <w:pPr>
        <w:ind w:firstLine="420"/>
        <w:jc w:val="center"/>
      </w:pPr>
      <w:r>
        <w:rPr>
          <w:noProof/>
        </w:rPr>
        <w:drawing>
          <wp:inline distT="0" distB="0" distL="0" distR="0" wp14:anchorId="2A1DE1EA" wp14:editId="3AAF8575">
            <wp:extent cx="2880000" cy="2290546"/>
            <wp:effectExtent l="0" t="0" r="0" b="0"/>
            <wp:docPr id="218" name="图片 218" descr="https://img-blog.csdn.net/20180901214713732?watermark/2/text/aHR0cHM6Ly9ibG9nLmNzZG4ubmV0L3FxXzIyMTcyMTMz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901214713732?watermark/2/text/aHR0cHM6Ly9ibG9nLmNzZG4ubmV0L3FxXzIyMTcyMTMz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29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50BB0" w14:textId="5999B2C5" w:rsidR="00B06A78" w:rsidRDefault="007E48C7" w:rsidP="00B06A78">
      <w:pPr>
        <w:ind w:firstLine="420"/>
      </w:pPr>
      <w:r w:rsidRPr="007E48C7">
        <w:rPr>
          <w:rFonts w:hint="eastAsia"/>
        </w:rPr>
        <w:t>那么现在就会出现</w:t>
      </w:r>
      <w:r w:rsidRPr="007E48C7">
        <w:t>Session</w:t>
      </w:r>
      <w:r w:rsidRPr="007E48C7">
        <w:t>共享的问题（</w:t>
      </w:r>
      <w:r w:rsidRPr="007E48C7">
        <w:t>tomcat</w:t>
      </w:r>
      <w:r w:rsidRPr="007E48C7">
        <w:t>做集群配置</w:t>
      </w:r>
      <w:r w:rsidRPr="007E48C7">
        <w:t>session</w:t>
      </w:r>
      <w:r w:rsidRPr="007E48C7">
        <w:t>复制。如果集群中节点很多，会形成网络风暴。推荐节点数量不要超过</w:t>
      </w:r>
      <w:r w:rsidRPr="007E48C7">
        <w:t>5</w:t>
      </w:r>
      <w:r w:rsidRPr="007E48C7">
        <w:t>个）。此外在分布式架构中，我们会把系统拆分成多个子系统，在这些子系统之间进行跳转时也会出现</w:t>
      </w:r>
      <w:r w:rsidRPr="007E48C7">
        <w:t>session</w:t>
      </w:r>
      <w:r w:rsidRPr="007E48C7">
        <w:t>不能共享的问题（和上述类似）。</w:t>
      </w:r>
    </w:p>
    <w:p w14:paraId="768B7164" w14:textId="75714612" w:rsidR="003769F9" w:rsidRPr="009173CC" w:rsidRDefault="007E48C7" w:rsidP="003769F9">
      <w:pPr>
        <w:ind w:firstLine="420"/>
      </w:pPr>
      <w:r w:rsidRPr="007E48C7">
        <w:rPr>
          <w:rFonts w:hint="eastAsia"/>
        </w:rPr>
        <w:t>上述这些情况正是</w:t>
      </w:r>
      <w:r w:rsidRPr="007E48C7">
        <w:t>SSO</w:t>
      </w:r>
      <w:r w:rsidRPr="007E48C7">
        <w:t>要解决的问题！</w:t>
      </w:r>
    </w:p>
    <w:p w14:paraId="28B68015" w14:textId="77777777" w:rsidR="003769F9" w:rsidRDefault="003769F9" w:rsidP="003769F9">
      <w:pPr>
        <w:pStyle w:val="2"/>
      </w:pPr>
      <w:r w:rsidRPr="00B67586">
        <w:t>方案</w:t>
      </w:r>
      <w:r w:rsidRPr="00B67586">
        <w:t>1</w:t>
      </w:r>
    </w:p>
    <w:p w14:paraId="7C5C629E" w14:textId="77777777" w:rsidR="003769F9" w:rsidRDefault="003769F9" w:rsidP="003769F9">
      <w:pPr>
        <w:ind w:firstLine="420"/>
      </w:pPr>
      <w:r w:rsidRPr="00B67586">
        <w:rPr>
          <w:rFonts w:hint="eastAsia"/>
        </w:rPr>
        <w:t>由上面的猜想可以得到第</w:t>
      </w:r>
      <w:r w:rsidRPr="00B67586">
        <w:t>1</w:t>
      </w:r>
      <w:r w:rsidRPr="00B67586">
        <w:t>个解决方案，记为方案</w:t>
      </w:r>
      <w:r w:rsidRPr="00B67586">
        <w:t>1</w:t>
      </w:r>
      <w:r w:rsidRPr="00B67586">
        <w:t>。这里对这个</w:t>
      </w:r>
      <w:proofErr w:type="gramStart"/>
      <w:r w:rsidRPr="00B67586">
        <w:t>猜想做</w:t>
      </w:r>
      <w:proofErr w:type="gramEnd"/>
      <w:r w:rsidRPr="00B67586">
        <w:t>一点小小的优化，猜想中第</w:t>
      </w:r>
      <w:r w:rsidRPr="00B67586">
        <w:t>2</w:t>
      </w:r>
      <w:r w:rsidRPr="00B67586">
        <w:t>点</w:t>
      </w:r>
      <w:r w:rsidRPr="00B67586">
        <w:t xml:space="preserve"> "</w:t>
      </w:r>
      <w:r w:rsidRPr="00B67586">
        <w:t>各个系统保存</w:t>
      </w:r>
      <w:r w:rsidRPr="00B67586">
        <w:t xml:space="preserve">" </w:t>
      </w:r>
      <w:r w:rsidRPr="00B67586">
        <w:t>好让人闹心，同一份数据保存多份，太浪费，这里我们把每个已登录的用户信息保存到公共缓存中。好，我们再来描述下这个方案：</w:t>
      </w:r>
    </w:p>
    <w:p w14:paraId="7F40420D" w14:textId="77777777" w:rsidR="003769F9" w:rsidRDefault="003769F9" w:rsidP="003769F9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User </w:t>
      </w:r>
      <w:r>
        <w:t>发送登录请求给</w:t>
      </w:r>
      <w:r>
        <w:t>SSO</w:t>
      </w:r>
      <w:r>
        <w:t>，附上自己的</w:t>
      </w:r>
      <w:r>
        <w:t xml:space="preserve"> ID </w:t>
      </w:r>
      <w:r>
        <w:t>和</w:t>
      </w:r>
      <w:r>
        <w:t xml:space="preserve"> password</w:t>
      </w:r>
      <w:r>
        <w:t>；</w:t>
      </w:r>
    </w:p>
    <w:p w14:paraId="5F32FA43" w14:textId="77777777" w:rsidR="003769F9" w:rsidRDefault="003769F9" w:rsidP="003769F9">
      <w:pPr>
        <w:ind w:firstLine="420"/>
      </w:pPr>
      <w:r>
        <w:t>2</w:t>
      </w:r>
      <w:r>
        <w:rPr>
          <w:rFonts w:hint="eastAsia"/>
        </w:rPr>
        <w:t>、</w:t>
      </w:r>
      <w:r>
        <w:t>SSO</w:t>
      </w:r>
      <w:r>
        <w:t>验证成功将用户信息保存在公共缓存</w:t>
      </w:r>
      <w:r>
        <w:t xml:space="preserve"> Cache </w:t>
      </w:r>
      <w:r>
        <w:t>中；</w:t>
      </w:r>
    </w:p>
    <w:p w14:paraId="41B7BAD3" w14:textId="77777777" w:rsidR="003769F9" w:rsidRDefault="003769F9" w:rsidP="003769F9">
      <w:pPr>
        <w:ind w:firstLine="420"/>
      </w:pPr>
      <w:r>
        <w:t>3</w:t>
      </w:r>
      <w:r>
        <w:rPr>
          <w:rFonts w:hint="eastAsia"/>
        </w:rPr>
        <w:t>、</w:t>
      </w:r>
      <w:r>
        <w:t>User</w:t>
      </w:r>
      <w:r>
        <w:t>每次发送请求给系统</w:t>
      </w:r>
      <w:r>
        <w:t xml:space="preserve"> Ai </w:t>
      </w:r>
      <w:r>
        <w:t>时，将</w:t>
      </w:r>
      <w:r>
        <w:t xml:space="preserve"> ID </w:t>
      </w:r>
      <w:r>
        <w:t>作为请求参数；</w:t>
      </w:r>
    </w:p>
    <w:p w14:paraId="40870C5D" w14:textId="77777777" w:rsidR="003769F9" w:rsidRPr="00B67586" w:rsidRDefault="003769F9" w:rsidP="003769F9">
      <w:pPr>
        <w:ind w:firstLine="420"/>
      </w:pPr>
      <w:r>
        <w:rPr>
          <w:rFonts w:hint="eastAsia"/>
        </w:rPr>
        <w:lastRenderedPageBreak/>
        <w:t>3</w:t>
      </w:r>
      <w:r>
        <w:rPr>
          <w:rFonts w:hint="eastAsia"/>
        </w:rPr>
        <w:t>、系统</w:t>
      </w:r>
      <w:r>
        <w:t xml:space="preserve"> </w:t>
      </w:r>
      <w:proofErr w:type="spellStart"/>
      <w:r>
        <w:t>Aj</w:t>
      </w:r>
      <w:proofErr w:type="spellEnd"/>
      <w:r>
        <w:t xml:space="preserve"> </w:t>
      </w:r>
      <w:r>
        <w:t>通过</w:t>
      </w:r>
      <w:r>
        <w:t xml:space="preserve"> </w:t>
      </w:r>
      <w:r>
        <w:t>请求中传过来的</w:t>
      </w:r>
      <w:r>
        <w:t xml:space="preserve"> User ID</w:t>
      </w:r>
      <w:r>
        <w:t>从公共缓存</w:t>
      </w:r>
      <w:r>
        <w:t xml:space="preserve"> Cache </w:t>
      </w:r>
      <w:r>
        <w:t>中验证</w:t>
      </w:r>
      <w:r>
        <w:t xml:space="preserve"> User </w:t>
      </w:r>
      <w:r>
        <w:t>是否登录，完成后续动作；</w:t>
      </w:r>
    </w:p>
    <w:p w14:paraId="17F23237" w14:textId="77777777" w:rsidR="003769F9" w:rsidRDefault="003769F9" w:rsidP="003769F9">
      <w:pPr>
        <w:ind w:firstLine="420"/>
        <w:jc w:val="center"/>
      </w:pPr>
      <w:r>
        <w:rPr>
          <w:noProof/>
        </w:rPr>
        <w:drawing>
          <wp:inline distT="0" distB="0" distL="0" distR="0" wp14:anchorId="375F0697" wp14:editId="538CA6BF">
            <wp:extent cx="4320000" cy="2710272"/>
            <wp:effectExtent l="0" t="0" r="444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71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2712" w14:textId="77777777" w:rsidR="003769F9" w:rsidRDefault="003769F9" w:rsidP="003769F9">
      <w:pPr>
        <w:ind w:firstLine="420"/>
      </w:pPr>
    </w:p>
    <w:p w14:paraId="7950B521" w14:textId="77777777" w:rsidR="003769F9" w:rsidRDefault="003769F9" w:rsidP="003769F9">
      <w:pPr>
        <w:ind w:firstLine="420"/>
        <w:jc w:val="center"/>
      </w:pPr>
      <w:r>
        <w:rPr>
          <w:noProof/>
        </w:rPr>
        <w:drawing>
          <wp:inline distT="0" distB="0" distL="0" distR="0" wp14:anchorId="55E5C9B3" wp14:editId="6B77A979">
            <wp:extent cx="4320000" cy="3176356"/>
            <wp:effectExtent l="0" t="0" r="4445" b="5080"/>
            <wp:docPr id="26" name="图片 26" descr="https://images2015.cnblogs.com/blog/899999/201606/899999-20160604180542555-1752541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99999/201606/899999-20160604180542555-175254167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7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99CB" w14:textId="77777777" w:rsidR="003769F9" w:rsidRDefault="003769F9" w:rsidP="003769F9">
      <w:pPr>
        <w:pStyle w:val="3"/>
        <w:ind w:firstLine="420"/>
      </w:pPr>
      <w:r w:rsidRPr="00481930">
        <w:t>方案</w:t>
      </w:r>
      <w:r w:rsidRPr="00481930">
        <w:t>2</w:t>
      </w:r>
    </w:p>
    <w:p w14:paraId="77B5BC50" w14:textId="77777777" w:rsidR="003769F9" w:rsidRDefault="003769F9" w:rsidP="003769F9">
      <w:pPr>
        <w:ind w:firstLine="420"/>
      </w:pPr>
      <w:r w:rsidRPr="00481930">
        <w:t xml:space="preserve">SSO_V1 </w:t>
      </w:r>
      <w:r w:rsidRPr="00481930">
        <w:t>貌似解决了问题，但是深入思考，细思</w:t>
      </w:r>
      <w:proofErr w:type="gramStart"/>
      <w:r w:rsidRPr="00481930">
        <w:t>极</w:t>
      </w:r>
      <w:proofErr w:type="gramEnd"/>
      <w:r w:rsidRPr="00481930">
        <w:t>恐！因为这个设计有</w:t>
      </w:r>
      <w:r w:rsidRPr="00481930">
        <w:t>Bug</w:t>
      </w:r>
      <w:r w:rsidRPr="00481930">
        <w:t>：每次传</w:t>
      </w:r>
      <w:r w:rsidRPr="00481930">
        <w:t xml:space="preserve"> ID </w:t>
      </w:r>
      <w:r w:rsidRPr="00481930">
        <w:t>给服务</w:t>
      </w:r>
      <w:r w:rsidRPr="00481930">
        <w:t>Ai</w:t>
      </w:r>
      <w:r w:rsidRPr="00481930">
        <w:t>，但是这个</w:t>
      </w:r>
      <w:r w:rsidRPr="00481930">
        <w:t xml:space="preserve">ID </w:t>
      </w:r>
      <w:r w:rsidRPr="00481930">
        <w:t>每次怎么获取来呢？登录</w:t>
      </w:r>
      <w:r w:rsidRPr="00481930">
        <w:t>SSO</w:t>
      </w:r>
      <w:r w:rsidRPr="00481930">
        <w:t>的时候，这倒没有问题，可以让用户填！但第</w:t>
      </w:r>
      <w:r w:rsidRPr="00481930">
        <w:t>2</w:t>
      </w:r>
      <w:r w:rsidRPr="00481930">
        <w:t>次请求是发给</w:t>
      </w:r>
      <w:r w:rsidRPr="00481930">
        <w:t>Ai</w:t>
      </w:r>
      <w:r w:rsidRPr="00481930">
        <w:t>中的某一个</w:t>
      </w:r>
      <w:r w:rsidRPr="00481930">
        <w:t xml:space="preserve"> </w:t>
      </w:r>
      <w:proofErr w:type="spellStart"/>
      <w:r w:rsidRPr="00481930">
        <w:t>Aj</w:t>
      </w:r>
      <w:proofErr w:type="spellEnd"/>
      <w:r w:rsidRPr="00481930">
        <w:t xml:space="preserve"> </w:t>
      </w:r>
      <w:r w:rsidRPr="00481930">
        <w:t>时，</w:t>
      </w:r>
      <w:r w:rsidRPr="00481930">
        <w:t xml:space="preserve">ID </w:t>
      </w:r>
      <w:r w:rsidRPr="00481930">
        <w:t>要怎么来（</w:t>
      </w:r>
      <w:r w:rsidRPr="00481930">
        <w:t xml:space="preserve"> </w:t>
      </w:r>
      <w:r w:rsidRPr="00481930">
        <w:t>假设百度和新浪是相关但彼此独立的系统，登录百度后，再访问新浪时怎么让新浪取到与登录百度时一样的</w:t>
      </w:r>
      <w:r w:rsidRPr="00481930">
        <w:t>ID</w:t>
      </w:r>
      <w:r w:rsidRPr="00481930">
        <w:t>吧）？总不至于每次发请求时都要求用户填一遍</w:t>
      </w:r>
      <w:r w:rsidRPr="00481930">
        <w:t xml:space="preserve">ID </w:t>
      </w:r>
      <w:r w:rsidRPr="00481930">
        <w:t>吧？</w:t>
      </w:r>
    </w:p>
    <w:p w14:paraId="1206326A" w14:textId="78D95F31" w:rsidR="003769F9" w:rsidRDefault="003769F9" w:rsidP="003769F9">
      <w:pPr>
        <w:pStyle w:val="3"/>
        <w:ind w:firstLine="420"/>
      </w:pPr>
      <w:r>
        <w:rPr>
          <w:rFonts w:hint="eastAsia"/>
        </w:rPr>
        <w:lastRenderedPageBreak/>
        <w:t>方案三</w:t>
      </w:r>
    </w:p>
    <w:p w14:paraId="4625C8CC" w14:textId="3F7E2474" w:rsidR="00AF1EEE" w:rsidRDefault="005A2D34" w:rsidP="005A2D34">
      <w:pPr>
        <w:pStyle w:val="10"/>
      </w:pPr>
      <w:r>
        <w:rPr>
          <w:rFonts w:hint="eastAsia"/>
        </w:rPr>
        <w:t>消息系统</w:t>
      </w:r>
    </w:p>
    <w:p w14:paraId="6549517A" w14:textId="32DD5346" w:rsidR="005A2D34" w:rsidRDefault="005A2D34" w:rsidP="005A2D34">
      <w:pPr>
        <w:pStyle w:val="2"/>
      </w:pPr>
      <w:r>
        <w:rPr>
          <w:rFonts w:hint="eastAsia"/>
        </w:rPr>
        <w:t>消息系统</w:t>
      </w:r>
    </w:p>
    <w:p w14:paraId="29359F87" w14:textId="0935C262" w:rsidR="004F08B4" w:rsidRPr="005A2D34" w:rsidRDefault="005A2D34" w:rsidP="005A2D34">
      <w:pPr>
        <w:ind w:firstLine="420"/>
      </w:pPr>
      <w:r>
        <w:rPr>
          <w:rFonts w:hint="eastAsia"/>
        </w:rPr>
        <w:t>作用提醒用户</w:t>
      </w:r>
    </w:p>
    <w:p w14:paraId="7E19C90B" w14:textId="59404AF0" w:rsidR="004F08B4" w:rsidRDefault="004F08B4" w:rsidP="004F08B4">
      <w:pPr>
        <w:pStyle w:val="3"/>
        <w:ind w:firstLine="420"/>
      </w:pPr>
      <w:r>
        <w:rPr>
          <w:rFonts w:hint="eastAsia"/>
        </w:rPr>
        <w:t>方式</w:t>
      </w:r>
    </w:p>
    <w:p w14:paraId="1287C444" w14:textId="5D7AE385" w:rsidR="004F08B4" w:rsidRDefault="004F08B4" w:rsidP="004F08B4">
      <w:pPr>
        <w:ind w:firstLine="420"/>
      </w:pPr>
      <w:r>
        <w:rPr>
          <w:rFonts w:hint="eastAsia"/>
        </w:rPr>
        <w:t>短信</w:t>
      </w:r>
    </w:p>
    <w:p w14:paraId="410BB423" w14:textId="6140A4A8" w:rsidR="004F08B4" w:rsidRDefault="004F08B4" w:rsidP="004F08B4">
      <w:pPr>
        <w:ind w:firstLine="420"/>
      </w:pPr>
      <w:r>
        <w:rPr>
          <w:rFonts w:hint="eastAsia"/>
        </w:rPr>
        <w:t>微信</w:t>
      </w:r>
    </w:p>
    <w:p w14:paraId="07F9B39A" w14:textId="5C76C1AE" w:rsidR="004F08B4" w:rsidRPr="004F08B4" w:rsidRDefault="00FF0C73" w:rsidP="004F08B4">
      <w:pPr>
        <w:ind w:firstLine="420"/>
      </w:pPr>
      <w:r>
        <w:rPr>
          <w:rFonts w:hint="eastAsia"/>
        </w:rPr>
        <w:t>邮件</w:t>
      </w:r>
    </w:p>
    <w:p w14:paraId="6DD328BD" w14:textId="2ED783AE" w:rsidR="005A2D34" w:rsidRDefault="005A2D34" w:rsidP="005A2D34">
      <w:pPr>
        <w:ind w:firstLine="420"/>
      </w:pPr>
    </w:p>
    <w:p w14:paraId="1049219D" w14:textId="260C776D" w:rsidR="00D2651E" w:rsidRDefault="00031BBF" w:rsidP="005A2D34">
      <w:pPr>
        <w:ind w:firstLine="420"/>
      </w:pPr>
      <w:r>
        <w:rPr>
          <w:rFonts w:hint="eastAsia"/>
        </w:rPr>
        <w:t>值用</w:t>
      </w:r>
      <w:r>
        <w:rPr>
          <w:rFonts w:hint="eastAsia"/>
        </w:rPr>
        <w:t>service</w:t>
      </w:r>
      <w:r>
        <w:rPr>
          <w:rFonts w:hint="eastAsia"/>
        </w:rPr>
        <w:t>即可，其他远程调用</w:t>
      </w:r>
    </w:p>
    <w:p w14:paraId="474E663E" w14:textId="19C16485" w:rsidR="00D2651E" w:rsidRDefault="00D2651E" w:rsidP="00D2651E">
      <w:pPr>
        <w:pStyle w:val="2"/>
      </w:pPr>
      <w:r>
        <w:rPr>
          <w:rFonts w:hint="eastAsia"/>
        </w:rPr>
        <w:t>登录发消息</w:t>
      </w:r>
    </w:p>
    <w:p w14:paraId="2B3A0322" w14:textId="2A16DFEB" w:rsidR="00423BF6" w:rsidRDefault="00423BF6" w:rsidP="00423BF6">
      <w:pPr>
        <w:pStyle w:val="3"/>
        <w:ind w:firstLine="42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方案</w:t>
      </w:r>
    </w:p>
    <w:p w14:paraId="7F4345FA" w14:textId="3C32CA6F" w:rsidR="00423BF6" w:rsidRDefault="00423BF6" w:rsidP="00423BF6">
      <w:pPr>
        <w:pStyle w:val="3"/>
        <w:ind w:firstLine="420"/>
      </w:pP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方案</w:t>
      </w:r>
    </w:p>
    <w:p w14:paraId="34B915E7" w14:textId="77777777" w:rsidR="00423BF6" w:rsidRPr="00423BF6" w:rsidRDefault="00423BF6" w:rsidP="00423BF6">
      <w:pPr>
        <w:ind w:firstLine="420"/>
      </w:pPr>
    </w:p>
    <w:p w14:paraId="789C64AE" w14:textId="0DE41F51" w:rsidR="00D2651E" w:rsidRDefault="00423BF6" w:rsidP="00423BF6">
      <w:pPr>
        <w:ind w:firstLine="420"/>
        <w:jc w:val="center"/>
      </w:pPr>
      <w:r>
        <w:rPr>
          <w:noProof/>
        </w:rPr>
        <w:drawing>
          <wp:inline distT="0" distB="0" distL="0" distR="0" wp14:anchorId="12E3652D" wp14:editId="12D4EF11">
            <wp:extent cx="5274310" cy="26047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2C7D" w14:textId="77777777" w:rsidR="00423BF6" w:rsidRPr="00D2651E" w:rsidRDefault="00423BF6" w:rsidP="00423BF6">
      <w:pPr>
        <w:ind w:firstLine="420"/>
        <w:jc w:val="center"/>
      </w:pPr>
    </w:p>
    <w:p w14:paraId="76FD2778" w14:textId="77777777" w:rsidR="00D2651E" w:rsidRPr="00D2651E" w:rsidRDefault="00D2651E" w:rsidP="00D2651E">
      <w:pPr>
        <w:ind w:firstLine="420"/>
      </w:pPr>
    </w:p>
    <w:p w14:paraId="10E61686" w14:textId="77777777" w:rsidR="005A2D34" w:rsidRPr="005A2D34" w:rsidRDefault="005A2D34" w:rsidP="005A2D34">
      <w:pPr>
        <w:ind w:firstLine="420"/>
      </w:pPr>
    </w:p>
    <w:p w14:paraId="0086926C" w14:textId="77777777" w:rsidR="005A2D34" w:rsidRPr="005A2D34" w:rsidRDefault="005A2D34" w:rsidP="005A2D34">
      <w:pPr>
        <w:ind w:firstLine="420"/>
      </w:pPr>
    </w:p>
    <w:p w14:paraId="1A25BA3B" w14:textId="0D81122B" w:rsidR="00AF1EEE" w:rsidRDefault="00AF1EEE" w:rsidP="00AF1EEE">
      <w:pPr>
        <w:pStyle w:val="10"/>
      </w:pPr>
      <w:r>
        <w:rPr>
          <w:rFonts w:hint="eastAsia"/>
        </w:rPr>
        <w:lastRenderedPageBreak/>
        <w:t>集成微信</w:t>
      </w:r>
    </w:p>
    <w:p w14:paraId="48B086EC" w14:textId="011C6A00" w:rsidR="00191231" w:rsidRDefault="00191231" w:rsidP="00191231">
      <w:pPr>
        <w:pStyle w:val="2"/>
      </w:pPr>
      <w:r>
        <w:rPr>
          <w:rFonts w:hint="eastAsia"/>
        </w:rPr>
        <w:t>详情</w:t>
      </w:r>
    </w:p>
    <w:p w14:paraId="3A1B364D" w14:textId="6DC06F35" w:rsidR="00191231" w:rsidRDefault="00191231" w:rsidP="00191231">
      <w:pPr>
        <w:pStyle w:val="3"/>
        <w:ind w:firstLine="420"/>
      </w:pPr>
      <w:r>
        <w:rPr>
          <w:rFonts w:hint="eastAsia"/>
        </w:rPr>
        <w:t>访问网址</w:t>
      </w:r>
    </w:p>
    <w:p w14:paraId="234D054C" w14:textId="3587F1AC" w:rsidR="00191231" w:rsidRDefault="00A227ED" w:rsidP="00191231">
      <w:pPr>
        <w:ind w:firstLineChars="0" w:firstLine="0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  <w:hyperlink r:id="rId15" w:history="1">
        <w:r w:rsidR="00191231">
          <w:rPr>
            <w:rStyle w:val="a9"/>
            <w:rFonts w:ascii="微软雅黑" w:eastAsia="微软雅黑" w:hAnsi="微软雅黑" w:cs="微软雅黑"/>
            <w:sz w:val="24"/>
            <w:szCs w:val="24"/>
            <w:shd w:val="clear" w:color="auto" w:fill="FFFFFF"/>
          </w:rPr>
          <w:t>http://mp.weixin.qq.com/debug/cgi-bin/sandbox?t=sandbox/login</w:t>
        </w:r>
      </w:hyperlink>
    </w:p>
    <w:p w14:paraId="378FEACF" w14:textId="77777777" w:rsidR="00CA04AD" w:rsidRDefault="00CA04AD" w:rsidP="00CA04AD">
      <w:pPr>
        <w:pStyle w:val="2"/>
      </w:pPr>
      <w:r>
        <w:rPr>
          <w:rFonts w:hint="eastAsia"/>
        </w:rPr>
        <w:t>定义模板</w:t>
      </w:r>
    </w:p>
    <w:p w14:paraId="272FEA55" w14:textId="77777777" w:rsidR="00CA04AD" w:rsidRDefault="00CA04AD" w:rsidP="00CA04AD">
      <w:pPr>
        <w:pStyle w:val="3"/>
        <w:ind w:firstLine="420"/>
      </w:pPr>
      <w:r>
        <w:rPr>
          <w:rFonts w:hint="eastAsia"/>
        </w:rPr>
        <w:t>模板格式</w:t>
      </w:r>
    </w:p>
    <w:p w14:paraId="743D7E44" w14:textId="77777777" w:rsidR="00CA04AD" w:rsidRDefault="00CA04AD" w:rsidP="00CA04AD">
      <w:pPr>
        <w:ind w:firstLine="420"/>
      </w:pPr>
      <w:r>
        <w:rPr>
          <w:rFonts w:hint="eastAsia"/>
        </w:rPr>
        <w:t>模板消息调用时主要需要模板</w:t>
      </w:r>
      <w:r>
        <w:t>ID</w:t>
      </w:r>
      <w:r>
        <w:t>和模板中各参数的赋值内容。请注意：</w:t>
      </w:r>
      <w:r>
        <w:rPr>
          <w:rFonts w:hint="eastAsia"/>
        </w:rPr>
        <w:t>=</w:t>
      </w:r>
    </w:p>
    <w:p w14:paraId="7621EA2A" w14:textId="77777777" w:rsidR="00CA04AD" w:rsidRPr="002F6BFB" w:rsidRDefault="00CA04AD" w:rsidP="00CA04AD">
      <w:pPr>
        <w:ind w:firstLine="420"/>
      </w:pPr>
      <w:r>
        <w:t>1.</w:t>
      </w:r>
      <w:r>
        <w:t>模板中参数内容必须以</w:t>
      </w:r>
      <w:r>
        <w:t>".DATA"</w:t>
      </w:r>
      <w:r>
        <w:t>结尾，否则视为保留字</w:t>
      </w:r>
      <w:r>
        <w:t>;</w:t>
      </w:r>
    </w:p>
    <w:p w14:paraId="0E214A04" w14:textId="77777777" w:rsidR="00CA04AD" w:rsidRPr="00845F82" w:rsidRDefault="00CA04AD" w:rsidP="00CA04AD">
      <w:pPr>
        <w:ind w:firstLine="420"/>
      </w:pPr>
      <w:r>
        <w:t>2.</w:t>
      </w:r>
      <w:r>
        <w:t>模板保留符号</w:t>
      </w:r>
      <w:r>
        <w:t>"{{ }}"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04AD" w14:paraId="0CBC6DDD" w14:textId="77777777" w:rsidTr="0040327B">
        <w:tc>
          <w:tcPr>
            <w:tcW w:w="8296" w:type="dxa"/>
          </w:tcPr>
          <w:p w14:paraId="2E213F90" w14:textId="77777777" w:rsidR="00CA04AD" w:rsidRDefault="00CA04AD" w:rsidP="0040327B">
            <w:pPr>
              <w:ind w:firstLine="420"/>
            </w:pPr>
            <w:r>
              <w:rPr>
                <w:rFonts w:hint="eastAsia"/>
              </w:rPr>
              <w:t>亲爱的</w:t>
            </w:r>
            <w:r>
              <w:t>{{</w:t>
            </w:r>
            <w:proofErr w:type="spellStart"/>
            <w:r>
              <w:t>user.DATA</w:t>
            </w:r>
            <w:proofErr w:type="spellEnd"/>
            <w:r>
              <w:t>}}</w:t>
            </w:r>
            <w:r>
              <w:t>：</w:t>
            </w:r>
          </w:p>
          <w:p w14:paraId="4C90556C" w14:textId="77777777" w:rsidR="00CA04AD" w:rsidRDefault="00CA04AD" w:rsidP="0040327B">
            <w:pPr>
              <w:ind w:firstLine="420"/>
            </w:pPr>
          </w:p>
          <w:p w14:paraId="5829EF78" w14:textId="77777777" w:rsidR="00CA04AD" w:rsidRDefault="00CA04AD" w:rsidP="0040327B">
            <w:pPr>
              <w:ind w:firstLine="420"/>
            </w:pPr>
            <w:r>
              <w:rPr>
                <w:rFonts w:hint="eastAsia"/>
              </w:rPr>
              <w:t>您尾号</w:t>
            </w:r>
            <w:r>
              <w:t>{{</w:t>
            </w:r>
            <w:proofErr w:type="spellStart"/>
            <w:r>
              <w:t>cardNum.DATA</w:t>
            </w:r>
            <w:proofErr w:type="spellEnd"/>
            <w:r>
              <w:t>}}</w:t>
            </w:r>
            <w:r>
              <w:t>的银行卡有新的交易提醒！</w:t>
            </w:r>
          </w:p>
          <w:p w14:paraId="5BD4A343" w14:textId="77777777" w:rsidR="00CA04AD" w:rsidRDefault="00CA04AD" w:rsidP="0040327B">
            <w:pPr>
              <w:ind w:firstLine="420"/>
            </w:pPr>
            <w:r>
              <w:rPr>
                <w:rFonts w:hint="eastAsia"/>
              </w:rPr>
              <w:t>交易时间：</w:t>
            </w:r>
            <w:r>
              <w:t>{{</w:t>
            </w:r>
            <w:proofErr w:type="spellStart"/>
            <w:r>
              <w:t>tradeTime.DATA</w:t>
            </w:r>
            <w:proofErr w:type="spellEnd"/>
            <w:r>
              <w:t>}}</w:t>
            </w:r>
          </w:p>
          <w:p w14:paraId="078824EC" w14:textId="77777777" w:rsidR="00CA04AD" w:rsidRDefault="00CA04AD" w:rsidP="0040327B">
            <w:pPr>
              <w:ind w:firstLine="420"/>
            </w:pPr>
            <w:r>
              <w:rPr>
                <w:rFonts w:hint="eastAsia"/>
              </w:rPr>
              <w:t>交易金额：</w:t>
            </w:r>
            <w:r>
              <w:t>{{</w:t>
            </w:r>
            <w:proofErr w:type="spellStart"/>
            <w:r>
              <w:t>tradeMoney.DATA</w:t>
            </w:r>
            <w:proofErr w:type="spellEnd"/>
            <w:r>
              <w:t>}}</w:t>
            </w:r>
          </w:p>
          <w:p w14:paraId="0CFD3493" w14:textId="77777777" w:rsidR="00CA04AD" w:rsidRDefault="00CA04AD" w:rsidP="0040327B">
            <w:pPr>
              <w:ind w:firstLine="420"/>
            </w:pPr>
            <w:r>
              <w:rPr>
                <w:rFonts w:hint="eastAsia"/>
              </w:rPr>
              <w:t>交易类型：</w:t>
            </w:r>
            <w:r>
              <w:t>{{</w:t>
            </w:r>
            <w:proofErr w:type="spellStart"/>
            <w:r>
              <w:t>tradeType.DATA</w:t>
            </w:r>
            <w:proofErr w:type="spellEnd"/>
            <w:r>
              <w:t>}}</w:t>
            </w:r>
          </w:p>
          <w:p w14:paraId="68D69FC6" w14:textId="77777777" w:rsidR="00CA04AD" w:rsidRDefault="00CA04AD" w:rsidP="0040327B">
            <w:pPr>
              <w:ind w:firstLine="420"/>
            </w:pPr>
            <w:r>
              <w:rPr>
                <w:rFonts w:hint="eastAsia"/>
              </w:rPr>
              <w:t>截止至</w:t>
            </w:r>
            <w:r>
              <w:t>{{</w:t>
            </w:r>
            <w:proofErr w:type="spellStart"/>
            <w:r>
              <w:t>deadTime.DATA</w:t>
            </w:r>
            <w:proofErr w:type="spellEnd"/>
            <w:r>
              <w:t>}}</w:t>
            </w:r>
            <w:r>
              <w:t>，您的余额可用余额为</w:t>
            </w:r>
            <w:r>
              <w:t>{{</w:t>
            </w:r>
            <w:proofErr w:type="spellStart"/>
            <w:r>
              <w:t>totalMoney.DATA</w:t>
            </w:r>
            <w:proofErr w:type="spellEnd"/>
            <w:r>
              <w:t>}}</w:t>
            </w:r>
          </w:p>
        </w:tc>
      </w:tr>
    </w:tbl>
    <w:p w14:paraId="33CF5F39" w14:textId="77777777" w:rsidR="00CA04AD" w:rsidRDefault="00CA04AD" w:rsidP="00CA04AD">
      <w:pPr>
        <w:ind w:firstLine="420"/>
      </w:pPr>
      <w:r>
        <w:rPr>
          <w:noProof/>
        </w:rPr>
        <w:drawing>
          <wp:inline distT="0" distB="0" distL="0" distR="0" wp14:anchorId="10F8163F" wp14:editId="187A3433">
            <wp:extent cx="2880000" cy="25030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0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06E" w14:textId="77777777" w:rsidR="00CA04AD" w:rsidRDefault="00CA04AD" w:rsidP="00CA04AD">
      <w:pPr>
        <w:ind w:firstLine="420"/>
      </w:pPr>
      <w:r>
        <w:rPr>
          <w:rFonts w:hint="eastAsia"/>
        </w:rPr>
        <w:t>生成的模板</w:t>
      </w:r>
      <w:r>
        <w:rPr>
          <w:rFonts w:hint="eastAsia"/>
        </w:rPr>
        <w:t>I</w:t>
      </w:r>
      <w:r>
        <w:t>D</w:t>
      </w:r>
    </w:p>
    <w:p w14:paraId="45A2A3D1" w14:textId="77777777" w:rsidR="00CA04AD" w:rsidRPr="005B12C7" w:rsidRDefault="00CA04AD" w:rsidP="00CA04AD">
      <w:pPr>
        <w:ind w:firstLine="420"/>
      </w:pPr>
      <w:r>
        <w:tab/>
      </w:r>
      <w:r w:rsidRPr="005B12C7">
        <w:rPr>
          <w:rFonts w:hint="eastAsia"/>
        </w:rPr>
        <w:t>为了保证用户不受到骚扰，在开发者出现需要主动提醒、通知用户时，才允许开发者在公众平台网站中模板消息库中选择模板，选择后获得模板</w:t>
      </w:r>
      <w:r w:rsidRPr="005B12C7">
        <w:t>ID</w:t>
      </w:r>
      <w:r w:rsidRPr="005B12C7">
        <w:t>，再根据模板</w:t>
      </w:r>
      <w:r w:rsidRPr="005B12C7">
        <w:t>ID</w:t>
      </w:r>
      <w:r w:rsidRPr="005B12C7">
        <w:t>向用户主动推送提醒、通知消息。</w:t>
      </w:r>
    </w:p>
    <w:p w14:paraId="0B736A30" w14:textId="77777777" w:rsidR="00CA04AD" w:rsidRPr="005B12C7" w:rsidRDefault="00CA04AD" w:rsidP="00CA04AD">
      <w:pPr>
        <w:ind w:firstLine="420"/>
      </w:pPr>
    </w:p>
    <w:p w14:paraId="65BD5E12" w14:textId="77777777" w:rsidR="00CA04AD" w:rsidRDefault="00CA04AD" w:rsidP="00CA04AD">
      <w:pPr>
        <w:ind w:firstLine="420"/>
      </w:pPr>
      <w:r>
        <w:rPr>
          <w:noProof/>
        </w:rPr>
        <w:lastRenderedPageBreak/>
        <w:drawing>
          <wp:inline distT="0" distB="0" distL="0" distR="0" wp14:anchorId="23313CAE" wp14:editId="32F1A2DF">
            <wp:extent cx="5274310" cy="1028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FF1" w14:textId="77777777" w:rsidR="00CA04AD" w:rsidRDefault="00CA04AD" w:rsidP="00CA04AD">
      <w:pPr>
        <w:ind w:firstLine="420"/>
      </w:pPr>
      <w:r>
        <w:rPr>
          <w:rFonts w:hint="eastAsia"/>
        </w:rPr>
        <w:t>模板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14:paraId="12A64D81" w14:textId="77777777" w:rsidR="00CA04AD" w:rsidRPr="0039187D" w:rsidRDefault="00CA04AD" w:rsidP="00CA04AD">
      <w:pPr>
        <w:ind w:firstLine="420"/>
      </w:pPr>
      <w:r>
        <w:tab/>
      </w:r>
      <w:r w:rsidRPr="00807F7F">
        <w:t>70yD2kO26oQrNOgQQGtmpZShoMIFpAa2MEiGjGbpi2w</w:t>
      </w:r>
    </w:p>
    <w:p w14:paraId="3B4F1EF0" w14:textId="5CA13EA2" w:rsidR="00436FA7" w:rsidRDefault="00436FA7" w:rsidP="00436FA7">
      <w:pPr>
        <w:pStyle w:val="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记录测试号</w:t>
      </w:r>
    </w:p>
    <w:p w14:paraId="30ECB2E8" w14:textId="7374143F" w:rsidR="00D12202" w:rsidRDefault="00D12202" w:rsidP="00D12202">
      <w:pPr>
        <w:ind w:firstLine="420"/>
      </w:pPr>
      <w:r>
        <w:rPr>
          <w:rFonts w:hint="eastAsia"/>
        </w:rPr>
        <w:t>测试号的</w:t>
      </w:r>
      <w:proofErr w:type="spellStart"/>
      <w:r>
        <w:rPr>
          <w:rFonts w:hint="eastAsia"/>
        </w:rPr>
        <w:t>app</w:t>
      </w:r>
      <w:r>
        <w:t>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appsecret</w:t>
      </w:r>
      <w:proofErr w:type="spellEnd"/>
      <w:r>
        <w:rPr>
          <w:rFonts w:hint="eastAsia"/>
        </w:rPr>
        <w:t>是要他们获取访问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的凭证。</w:t>
      </w:r>
      <w:r w:rsidR="009F0F5C">
        <w:rPr>
          <w:rFonts w:hint="eastAsia"/>
        </w:rPr>
        <w:t>也就是只有通过验证，只有在该网站注册过的</w:t>
      </w:r>
      <w:proofErr w:type="gramStart"/>
      <w:r w:rsidR="009F0F5C">
        <w:rPr>
          <w:rFonts w:hint="eastAsia"/>
        </w:rPr>
        <w:t>才能微信的</w:t>
      </w:r>
      <w:proofErr w:type="gramEnd"/>
      <w:r w:rsidR="009F0F5C">
        <w:rPr>
          <w:rFonts w:hint="eastAsia"/>
        </w:rPr>
        <w:t>接口</w:t>
      </w:r>
      <w:r w:rsidR="00C9746E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D87" w14:paraId="271C7CEC" w14:textId="77777777" w:rsidTr="00194D87">
        <w:tc>
          <w:tcPr>
            <w:tcW w:w="8296" w:type="dxa"/>
          </w:tcPr>
          <w:p w14:paraId="07258EAE" w14:textId="77777777" w:rsidR="00194D87" w:rsidRDefault="00194D87" w:rsidP="00D12202">
            <w:pPr>
              <w:ind w:firstLineChars="0" w:firstLine="0"/>
            </w:pPr>
            <w:proofErr w:type="spellStart"/>
            <w:r w:rsidRPr="00194D87">
              <w:t>appID</w:t>
            </w:r>
            <w:proofErr w:type="spellEnd"/>
            <w:r>
              <w:t xml:space="preserve">   </w:t>
            </w:r>
            <w:r w:rsidRPr="00194D87">
              <w:t>wxe533af97c1113515</w:t>
            </w:r>
          </w:p>
          <w:p w14:paraId="07B43330" w14:textId="306B566C" w:rsidR="00AF1560" w:rsidRDefault="00AF1560" w:rsidP="00D12202">
            <w:pPr>
              <w:ind w:firstLineChars="0" w:firstLine="0"/>
            </w:pPr>
            <w:proofErr w:type="spellStart"/>
            <w:proofErr w:type="gramStart"/>
            <w:r w:rsidRPr="00AF1560">
              <w:t>appsecret</w:t>
            </w:r>
            <w:proofErr w:type="spellEnd"/>
            <w:r>
              <w:t xml:space="preserve">  </w:t>
            </w:r>
            <w:r w:rsidRPr="00AF1560">
              <w:t>2</w:t>
            </w:r>
            <w:proofErr w:type="gramEnd"/>
            <w:r w:rsidRPr="00AF1560">
              <w:t>a4c03c4bd9aea718b77b84d542202ce</w:t>
            </w:r>
          </w:p>
        </w:tc>
      </w:tr>
    </w:tbl>
    <w:p w14:paraId="4739AE0C" w14:textId="77777777" w:rsidR="00194D87" w:rsidRPr="00D12202" w:rsidRDefault="00194D87" w:rsidP="00D12202">
      <w:pPr>
        <w:ind w:firstLine="420"/>
      </w:pPr>
    </w:p>
    <w:p w14:paraId="513613FE" w14:textId="28F5A97E" w:rsidR="00436FA7" w:rsidRPr="00436FA7" w:rsidRDefault="00436FA7" w:rsidP="00436FA7">
      <w:pPr>
        <w:ind w:firstLine="420"/>
      </w:pPr>
    </w:p>
    <w:p w14:paraId="0A774775" w14:textId="77777777" w:rsidR="00191231" w:rsidRPr="00436FA7" w:rsidRDefault="00191231" w:rsidP="00191231">
      <w:pPr>
        <w:ind w:firstLine="420"/>
      </w:pPr>
    </w:p>
    <w:p w14:paraId="2F8B2225" w14:textId="41799E45" w:rsidR="00191231" w:rsidRDefault="00191231" w:rsidP="00191231">
      <w:pPr>
        <w:ind w:firstLine="420"/>
      </w:pPr>
      <w:r>
        <w:rPr>
          <w:noProof/>
        </w:rPr>
        <w:drawing>
          <wp:inline distT="0" distB="0" distL="0" distR="0" wp14:anchorId="116BD615" wp14:editId="75ADAE6F">
            <wp:extent cx="5274310" cy="960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B28C" w14:textId="74E87D92" w:rsidR="00191231" w:rsidRDefault="00191231" w:rsidP="00191231">
      <w:pPr>
        <w:pStyle w:val="2"/>
      </w:pPr>
      <w:r>
        <w:rPr>
          <w:rFonts w:hint="eastAsia"/>
        </w:rPr>
        <w:t>模板</w:t>
      </w:r>
      <w:r w:rsidR="00436FA7">
        <w:rPr>
          <w:rFonts w:hint="eastAsia"/>
        </w:rPr>
        <w:t>消息</w:t>
      </w:r>
    </w:p>
    <w:p w14:paraId="16264526" w14:textId="4EBA27D5" w:rsidR="00156EC8" w:rsidRDefault="00156EC8" w:rsidP="00156EC8">
      <w:pPr>
        <w:pStyle w:val="3"/>
        <w:ind w:firstLine="42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template_id</w:t>
      </w:r>
      <w:proofErr w:type="spellEnd"/>
    </w:p>
    <w:p w14:paraId="5696E534" w14:textId="20DF08EB" w:rsidR="00156EC8" w:rsidRDefault="00156EC8" w:rsidP="00156EC8">
      <w:pPr>
        <w:pStyle w:val="3"/>
        <w:ind w:firstLine="420"/>
      </w:pPr>
      <w:r>
        <w:rPr>
          <w:rFonts w:hint="eastAsia"/>
        </w:rPr>
        <w:t>请求接口</w:t>
      </w:r>
    </w:p>
    <w:p w14:paraId="1C93A92D" w14:textId="70C091E7" w:rsidR="00156EC8" w:rsidRDefault="00156EC8" w:rsidP="00156EC8">
      <w:pPr>
        <w:ind w:firstLine="420"/>
      </w:pPr>
      <w:r>
        <w:rPr>
          <w:rFonts w:hint="eastAsia"/>
        </w:rPr>
        <w:t>请求方法：</w:t>
      </w:r>
      <w:r>
        <w:rPr>
          <w:rFonts w:hint="eastAsia"/>
        </w:rPr>
        <w:t>POST</w:t>
      </w:r>
    </w:p>
    <w:p w14:paraId="26AA37A4" w14:textId="58EC7003" w:rsidR="00E4082C" w:rsidRDefault="00E4082C" w:rsidP="00156EC8">
      <w:pPr>
        <w:ind w:firstLine="420"/>
      </w:pPr>
      <w:r>
        <w:rPr>
          <w:rFonts w:hint="eastAsia"/>
        </w:rPr>
        <w:t>请求的</w:t>
      </w:r>
      <w:r>
        <w:rPr>
          <w:rFonts w:hint="eastAsia"/>
        </w:rPr>
        <w:t>URL</w:t>
      </w:r>
      <w:r>
        <w:rPr>
          <w:rFonts w:hint="eastAsia"/>
        </w:rPr>
        <w:t>地址：</w:t>
      </w:r>
    </w:p>
    <w:p w14:paraId="2765E162" w14:textId="78D14074" w:rsidR="00156EC8" w:rsidRDefault="00A227ED" w:rsidP="00156EC8">
      <w:pPr>
        <w:ind w:firstLine="420"/>
      </w:pPr>
      <w:hyperlink r:id="rId19" w:history="1">
        <w:r w:rsidR="002A6F86" w:rsidRPr="001D04B4">
          <w:rPr>
            <w:rStyle w:val="a9"/>
            <w:rFonts w:hint="eastAsia"/>
          </w:rPr>
          <w:t>https://api.weixin.qq.com/cgi-bin/message/template/send?access_token=ACCESS_TOKEN</w:t>
        </w:r>
      </w:hyperlink>
    </w:p>
    <w:p w14:paraId="0EA2A6FE" w14:textId="5C5A39A6" w:rsidR="00E474E1" w:rsidRDefault="00E474E1" w:rsidP="00156EC8">
      <w:pPr>
        <w:ind w:firstLine="420"/>
      </w:pPr>
      <w:r w:rsidRPr="00E474E1">
        <w:rPr>
          <w:rFonts w:hint="eastAsia"/>
        </w:rPr>
        <w:t>ACCESS_TOKE</w:t>
      </w:r>
      <w:r>
        <w:rPr>
          <w:rFonts w:hint="eastAsia"/>
        </w:rPr>
        <w:t>：</w:t>
      </w:r>
      <w:proofErr w:type="spellStart"/>
      <w:r w:rsidR="005E2DED" w:rsidRPr="005E2DED">
        <w:t>access_token</w:t>
      </w:r>
      <w:proofErr w:type="spellEnd"/>
      <w:r w:rsidR="005E2DED" w:rsidRPr="005E2DED">
        <w:t>是公众号的全局唯一接口调用凭据，公众号调用各接口时都需使用</w:t>
      </w:r>
      <w:proofErr w:type="spellStart"/>
      <w:r w:rsidR="005E2DED" w:rsidRPr="005E2DED">
        <w:t>access_token</w:t>
      </w:r>
      <w:proofErr w:type="spellEnd"/>
      <w:r w:rsidR="005E2DED" w:rsidRPr="005E2DED">
        <w:t>。开发者需要进行妥善保存。</w:t>
      </w:r>
      <w:proofErr w:type="spellStart"/>
      <w:r w:rsidR="005E2DED" w:rsidRPr="005E2DED">
        <w:t>access_token</w:t>
      </w:r>
      <w:proofErr w:type="spellEnd"/>
      <w:r w:rsidR="005E2DED" w:rsidRPr="005E2DED">
        <w:t>的存储至少要保留</w:t>
      </w:r>
      <w:r w:rsidR="005E2DED" w:rsidRPr="005E2DED">
        <w:t>512</w:t>
      </w:r>
      <w:r w:rsidR="005E2DED" w:rsidRPr="005E2DED">
        <w:t>个字符空间。</w:t>
      </w:r>
      <w:proofErr w:type="spellStart"/>
      <w:r w:rsidR="005E2DED" w:rsidRPr="005E2DED">
        <w:t>access_token</w:t>
      </w:r>
      <w:proofErr w:type="spellEnd"/>
      <w:r w:rsidR="005E2DED" w:rsidRPr="005E2DED">
        <w:t>的有效期目前为</w:t>
      </w:r>
      <w:r w:rsidR="005E2DED" w:rsidRPr="005E2DED">
        <w:t>2</w:t>
      </w:r>
      <w:r w:rsidR="005E2DED" w:rsidRPr="005E2DED">
        <w:t>个小时，需定时刷新，重复获取将导致上次获取的</w:t>
      </w:r>
      <w:proofErr w:type="spellStart"/>
      <w:r w:rsidR="005E2DED" w:rsidRPr="005E2DED">
        <w:t>access_token</w:t>
      </w:r>
      <w:proofErr w:type="spellEnd"/>
      <w:r w:rsidR="005E2DED" w:rsidRPr="005E2DED">
        <w:t>失效。</w:t>
      </w:r>
    </w:p>
    <w:p w14:paraId="0C626A0D" w14:textId="368B38E9" w:rsidR="009E7814" w:rsidRDefault="009E7814" w:rsidP="00156EC8">
      <w:pPr>
        <w:ind w:firstLine="420"/>
      </w:pPr>
    </w:p>
    <w:p w14:paraId="1613015D" w14:textId="5B981A04" w:rsidR="009E7814" w:rsidRDefault="009E7814" w:rsidP="00156EC8">
      <w:pPr>
        <w:ind w:firstLine="420"/>
      </w:pPr>
      <w:r>
        <w:rPr>
          <w:rFonts w:hint="eastAsia"/>
        </w:rPr>
        <w:t>获取</w:t>
      </w:r>
      <w:r w:rsidRPr="00E474E1">
        <w:rPr>
          <w:rFonts w:hint="eastAsia"/>
        </w:rPr>
        <w:t>ACCESS_TOKE</w:t>
      </w:r>
      <w:r>
        <w:rPr>
          <w:rFonts w:hint="eastAsia"/>
        </w:rPr>
        <w:t>的方法</w:t>
      </w:r>
      <w:r w:rsidR="00D061C3">
        <w:rPr>
          <w:rFonts w:hint="eastAsia"/>
        </w:rPr>
        <w:t>：</w:t>
      </w:r>
      <w:r w:rsidR="002368D8">
        <w:rPr>
          <w:rFonts w:hint="eastAsia"/>
        </w:rPr>
        <w:t>通过访问接口来获取</w:t>
      </w:r>
    </w:p>
    <w:p w14:paraId="6D878E69" w14:textId="77777777" w:rsidR="002368D8" w:rsidRDefault="002368D8" w:rsidP="002368D8">
      <w:pPr>
        <w:ind w:firstLine="420"/>
      </w:pPr>
      <w:r>
        <w:t>https</w:t>
      </w:r>
      <w:r>
        <w:t>请求方式</w:t>
      </w:r>
      <w:r>
        <w:t>: GET</w:t>
      </w:r>
    </w:p>
    <w:p w14:paraId="453B4776" w14:textId="0EF4A01D" w:rsidR="002368D8" w:rsidRDefault="00A227ED" w:rsidP="002368D8">
      <w:pPr>
        <w:ind w:firstLine="420"/>
      </w:pPr>
      <w:hyperlink r:id="rId20" w:history="1">
        <w:r w:rsidR="00060A98" w:rsidRPr="001D04B4">
          <w:rPr>
            <w:rStyle w:val="a9"/>
          </w:rPr>
          <w:t>https://api.weixin.qq.com/cgi-bin/token?grant_type=client_credential&amp;appid=APPID&amp;secret=APPSECRET</w:t>
        </w:r>
      </w:hyperlink>
    </w:p>
    <w:p w14:paraId="0B2DB839" w14:textId="00A0BE0C" w:rsidR="00060A98" w:rsidRDefault="00060A98" w:rsidP="002368D8">
      <w:pPr>
        <w:ind w:firstLine="420"/>
      </w:pPr>
      <w:r>
        <w:rPr>
          <w:rFonts w:hint="eastAsia"/>
        </w:rPr>
        <w:t>参数</w:t>
      </w:r>
      <w:r w:rsidR="002C5928">
        <w:rPr>
          <w:rFonts w:hint="eastAsia"/>
        </w:rPr>
        <w:t>：</w:t>
      </w:r>
    </w:p>
    <w:p w14:paraId="31A785C3" w14:textId="3CDCA894" w:rsidR="00ED25EF" w:rsidRDefault="00ED25EF" w:rsidP="002368D8">
      <w:pPr>
        <w:ind w:firstLine="420"/>
      </w:pPr>
      <w:r>
        <w:rPr>
          <w:noProof/>
        </w:rPr>
        <w:lastRenderedPageBreak/>
        <w:drawing>
          <wp:inline distT="0" distB="0" distL="0" distR="0" wp14:anchorId="5A1D156F" wp14:editId="59C02F1F">
            <wp:extent cx="5274310" cy="11309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1A51" w14:textId="7E4317B3" w:rsidR="00ED25EF" w:rsidRDefault="00ED25EF" w:rsidP="002368D8">
      <w:pPr>
        <w:ind w:firstLine="420"/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>：用户名</w:t>
      </w:r>
    </w:p>
    <w:p w14:paraId="6EF13A24" w14:textId="115C6C67" w:rsidR="00921C75" w:rsidRDefault="00921C75" w:rsidP="002368D8">
      <w:pPr>
        <w:ind w:firstLine="420"/>
      </w:pPr>
      <w:r>
        <w:rPr>
          <w:rFonts w:hint="eastAsia"/>
        </w:rPr>
        <w:t>secret</w:t>
      </w:r>
      <w:r>
        <w:t>:</w:t>
      </w:r>
      <w:r w:rsidR="006378F0">
        <w:t xml:space="preserve">  </w:t>
      </w:r>
      <w:r>
        <w:rPr>
          <w:rFonts w:hint="eastAsia"/>
        </w:rPr>
        <w:t>密码</w:t>
      </w:r>
    </w:p>
    <w:p w14:paraId="21B756CE" w14:textId="1189D6D5" w:rsidR="0024031B" w:rsidRDefault="0024031B" w:rsidP="002368D8">
      <w:pPr>
        <w:ind w:firstLine="420"/>
      </w:pPr>
    </w:p>
    <w:p w14:paraId="7003737B" w14:textId="069CB2FE" w:rsidR="0024031B" w:rsidRDefault="00602385" w:rsidP="002368D8">
      <w:pPr>
        <w:ind w:firstLine="420"/>
      </w:pPr>
      <w:r>
        <w:rPr>
          <w:rFonts w:hint="eastAsia"/>
        </w:rPr>
        <w:t>例如</w:t>
      </w:r>
      <w:r w:rsidR="0024031B">
        <w:rPr>
          <w:rFonts w:hint="eastAsia"/>
        </w:rPr>
        <w:t>获取</w:t>
      </w:r>
      <w:r w:rsidR="0024031B">
        <w:rPr>
          <w:rFonts w:hint="eastAsia"/>
        </w:rPr>
        <w:t>token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25C0" w14:paraId="3DE5E520" w14:textId="77777777" w:rsidTr="004D25C0">
        <w:tc>
          <w:tcPr>
            <w:tcW w:w="8296" w:type="dxa"/>
          </w:tcPr>
          <w:p w14:paraId="0D488C07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 {</w:t>
            </w:r>
          </w:p>
          <w:p w14:paraId="3330A9F5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//d</w:t>
            </w:r>
          </w:p>
          <w:p w14:paraId="6CF4E56E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0A12AD77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"https://api.weixin.qq.com/cgi-bin/token?grant_type=client_credential&amp;appid=APPID&amp;secret=APPSECRET"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0995757E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url1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.replaceAll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"APPID"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"wxe533af97c1113515"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45C90C49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url2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url1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.replaceAll(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"APPSECRET"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"2a4c03c4bd9aea718b77b84d542202ce"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4CE9181F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  <w:shd w:val="clear" w:color="auto" w:fill="F0D8A8"/>
              </w:rPr>
              <w:t>result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.getForObject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url2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String.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254F41AB" w14:textId="77777777" w:rsidR="00277E2A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  <w:shd w:val="clear" w:color="auto" w:fill="D4D4D4"/>
              </w:rPr>
              <w:t>result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0594F0C8" w14:textId="6C96FFE1" w:rsidR="004D25C0" w:rsidRDefault="00277E2A" w:rsidP="00277E2A">
            <w:pPr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4AB504C8" w14:textId="0B4C729E" w:rsidR="004D25C0" w:rsidRDefault="004C76C4" w:rsidP="002368D8">
      <w:pPr>
        <w:ind w:firstLine="420"/>
      </w:pPr>
      <w:r>
        <w:rPr>
          <w:rFonts w:hint="eastAsia"/>
        </w:rPr>
        <w:t>返回的数据</w:t>
      </w:r>
    </w:p>
    <w:p w14:paraId="0ED5C2DC" w14:textId="48450B2A" w:rsidR="00C05438" w:rsidRDefault="00C05438" w:rsidP="002368D8">
      <w:pPr>
        <w:ind w:firstLine="420"/>
      </w:pPr>
      <w:r>
        <w:tab/>
      </w:r>
      <w:r w:rsidRPr="00C05438">
        <w:t>{"access_token":"18_PceQaRwDCkoaRzNjvCJhWPq6xJ6pWJQ7hxHgNBD1gecPkssgVbdYkx_aciOXFjF_NB27MQiw9LuXioYWBBNVqGnf3dTgV2Yb7cy_Hd6Rx5lpcT6dVbMoeOkILOgRTBgAEALNV","expires_in":7200}</w:t>
      </w:r>
    </w:p>
    <w:p w14:paraId="011EA379" w14:textId="7998B35D" w:rsidR="00156EC8" w:rsidRDefault="002A6F86" w:rsidP="00E474E1">
      <w:pPr>
        <w:pStyle w:val="3"/>
        <w:ind w:firstLine="420"/>
      </w:pPr>
      <w:r>
        <w:rPr>
          <w:rFonts w:hint="eastAsia"/>
        </w:rPr>
        <w:t>请求的数据格式</w:t>
      </w:r>
      <w:r w:rsidR="004B2810"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9187D" w14:paraId="1F0C99EB" w14:textId="77777777" w:rsidTr="0039187D">
        <w:tc>
          <w:tcPr>
            <w:tcW w:w="8296" w:type="dxa"/>
          </w:tcPr>
          <w:p w14:paraId="53A5E9F1" w14:textId="3B2B8F0B" w:rsidR="0039187D" w:rsidRDefault="00A56F70" w:rsidP="00156EC8">
            <w:pPr>
              <w:ind w:firstLineChars="0" w:firstLine="0"/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 w:rsidR="000243D9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"User"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"color"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2171C5">
              <w:rPr>
                <w:rStyle w:val="jsonstring"/>
                <w:rFonts w:ascii="Courier New" w:hAnsi="Courier New" w:cs="Courier New" w:hint="eastAsia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#</w:t>
            </w:r>
            <w:r w:rsidR="002171C5"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829B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="004829B5">
              <w:rPr>
                <w:rFonts w:hint="eastAsia"/>
                <w:color w:val="4A5560"/>
                <w:sz w:val="18"/>
                <w:shd w:val="clear" w:color="auto" w:fill="FFFFFF"/>
              </w:rPr>
              <w:t>/</w:t>
            </w:r>
            <w:r w:rsidR="004829B5">
              <w:rPr>
                <w:color w:val="4A5560"/>
                <w:sz w:val="18"/>
                <w:shd w:val="clear" w:color="auto" w:fill="FFFFFF"/>
              </w:rPr>
              <w:t>/</w:t>
            </w:r>
            <w:r w:rsidR="004829B5">
              <w:rPr>
                <w:rFonts w:hint="eastAsia"/>
                <w:color w:val="4A5560"/>
                <w:sz w:val="18"/>
                <w:shd w:val="clear" w:color="auto" w:fill="FFFFFF"/>
              </w:rPr>
              <w:t>显示在模板上面的</w:t>
            </w:r>
            <w:r w:rsidR="005D4F9D">
              <w:rPr>
                <w:rFonts w:hint="eastAsia"/>
                <w:color w:val="4A5560"/>
                <w:sz w:val="18"/>
                <w:shd w:val="clear" w:color="auto" w:fill="FFFFFF"/>
              </w:rPr>
              <w:t>字的颜色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"value"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spellStart"/>
            <w:r w:rsidR="002171C5">
              <w:rPr>
                <w:rStyle w:val="jsonstring"/>
                <w:rFonts w:ascii="Courier New" w:hAnsi="Courier New" w:cs="Courier New" w:hint="eastAsia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sx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5D4F9D"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 xml:space="preserve"> </w:t>
            </w:r>
            <w:r w:rsidR="005D4F9D">
              <w:rPr>
                <w:rStyle w:val="jsonstring"/>
                <w:rFonts w:ascii="Courier New" w:hAnsi="Courier New" w:cs="Courier New" w:hint="eastAsia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/</w:t>
            </w:r>
            <w:r w:rsidR="005D4F9D"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/</w:t>
            </w:r>
            <w:r w:rsidR="00C26DA2">
              <w:rPr>
                <w:rStyle w:val="jsonstring"/>
                <w:rFonts w:ascii="Courier New" w:hAnsi="Courier New" w:cs="Courier New" w:hint="eastAsia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显示在模板上的字段名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>    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"1111"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4A4BD5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="004A4BD5">
              <w:rPr>
                <w:color w:val="4A5560"/>
              </w:rPr>
              <w:t xml:space="preserve">  </w:t>
            </w:r>
            <w:proofErr w:type="gramStart"/>
            <w:r w:rsidR="004A4BD5">
              <w:rPr>
                <w:rFonts w:hint="eastAsia"/>
                <w:color w:val="4A5560"/>
              </w:rPr>
              <w:t>微信接口</w:t>
            </w:r>
            <w:proofErr w:type="gramEnd"/>
            <w:r w:rsidR="004A4BD5">
              <w:rPr>
                <w:rFonts w:hint="eastAsia"/>
                <w:color w:val="4A5560"/>
              </w:rPr>
              <w:t>定义的模板</w:t>
            </w:r>
            <w:r w:rsidR="004A4BD5">
              <w:rPr>
                <w:rFonts w:hint="eastAsia"/>
                <w:color w:val="4A5560"/>
              </w:rPr>
              <w:t>id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topcolor"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"topcolor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72242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</w:t>
            </w:r>
            <w:r w:rsidR="00722428">
              <w:rPr>
                <w:color w:val="4A5560"/>
                <w:sz w:val="18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touser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"user"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 w:rsidR="00722428"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      </w:t>
            </w:r>
            <w:r w:rsidR="00722428">
              <w:rPr>
                <w:rFonts w:ascii="Courier New" w:hAnsi="Courier New" w:cs="Courier New" w:hint="eastAsia"/>
                <w:color w:val="4A5560"/>
                <w:sz w:val="18"/>
                <w:szCs w:val="18"/>
                <w:shd w:val="clear" w:color="auto" w:fill="FFFFFF"/>
              </w:rPr>
              <w:t>向谁发送信息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 w:val="0"/>
                <w:color w:val="92278F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url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>"</w:t>
            </w:r>
            <w:r w:rsidR="00FC07F9">
              <w:rPr>
                <w:rStyle w:val="jsonstring"/>
                <w:rFonts w:ascii="Courier New" w:hAnsi="Courier New" w:cs="Courier New"/>
                <w:b/>
                <w:bCs w:val="0"/>
                <w:color w:val="3AB54A"/>
                <w:sz w:val="18"/>
                <w:szCs w:val="18"/>
                <w:shd w:val="clear" w:color="auto" w:fill="FFFFFF"/>
              </w:rPr>
              <w:t xml:space="preserve"> </w:t>
            </w:r>
            <w:r w:rsidR="00FC07F9">
              <w:rPr>
                <w:rStyle w:val="jsonstring"/>
                <w:b/>
                <w:color w:val="3AB54A"/>
              </w:rPr>
              <w:t xml:space="preserve">              </w:t>
            </w:r>
            <w:r w:rsidR="00FC07F9">
              <w:rPr>
                <w:rStyle w:val="jsonstring"/>
                <w:rFonts w:hint="eastAsia"/>
                <w:b/>
                <w:color w:val="3AB54A"/>
              </w:rPr>
              <w:t>请求的</w:t>
            </w:r>
            <w:proofErr w:type="gramStart"/>
            <w:r w:rsidR="008E0E3E">
              <w:rPr>
                <w:rStyle w:val="jsonstring"/>
                <w:rFonts w:hint="eastAsia"/>
                <w:b/>
                <w:color w:val="3AB54A"/>
              </w:rPr>
              <w:t>微信接口</w:t>
            </w:r>
            <w:proofErr w:type="gramEnd"/>
            <w:r w:rsidR="008E0E3E">
              <w:rPr>
                <w:rStyle w:val="jsonstring"/>
                <w:rFonts w:hint="eastAsia"/>
                <w:b/>
                <w:color w:val="3AB54A"/>
              </w:rPr>
              <w:t>。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14:paraId="722602F9" w14:textId="77777777" w:rsidR="0039187D" w:rsidRPr="00156EC8" w:rsidRDefault="0039187D" w:rsidP="00156EC8">
      <w:pPr>
        <w:ind w:firstLine="420"/>
      </w:pPr>
    </w:p>
    <w:p w14:paraId="2523837A" w14:textId="14B8D3B5" w:rsidR="00191231" w:rsidRDefault="00FF770B" w:rsidP="00191231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对应的数据格式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770B" w14:paraId="776269DD" w14:textId="77777777" w:rsidTr="00FF770B">
        <w:tc>
          <w:tcPr>
            <w:tcW w:w="8296" w:type="dxa"/>
          </w:tcPr>
          <w:p w14:paraId="54089E1F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{</w:t>
            </w:r>
          </w:p>
          <w:p w14:paraId="69A6DCEE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C0"/>
                <w:sz w:val="20"/>
                <w:szCs w:val="20"/>
              </w:rPr>
              <w:t>touser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41769637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C0"/>
                <w:sz w:val="20"/>
                <w:szCs w:val="20"/>
              </w:rPr>
              <w:t>template_id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7D6D8A34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C0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6E5BDF01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eastAsiaTheme="minorEastAsia" w:hAnsi="Consolas" w:cs="Consolas"/>
                <w:bCs w:val="0"/>
                <w:color w:val="0000C0"/>
                <w:sz w:val="20"/>
                <w:szCs w:val="20"/>
              </w:rPr>
              <w:t>topcolor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55871BC7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封装消息内容</w:t>
            </w:r>
          </w:p>
          <w:p w14:paraId="3B418938" w14:textId="77777777" w:rsidR="00FF770B" w:rsidRDefault="00FF770B" w:rsidP="00FF770B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private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Map&lt;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String,Map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String,String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&gt;&gt; </w:t>
            </w:r>
            <w:r>
              <w:rPr>
                <w:rFonts w:ascii="Consolas" w:eastAsiaTheme="minorEastAsia" w:hAnsi="Consolas" w:cs="Consolas"/>
                <w:bCs w:val="0"/>
                <w:color w:val="0000C0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14BED0F1" w14:textId="5C3A00B5" w:rsidR="00FF770B" w:rsidRDefault="00FF770B" w:rsidP="00FF770B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  <w:u w:val="single"/>
              </w:rPr>
              <w:t>}</w:t>
            </w:r>
          </w:p>
        </w:tc>
      </w:tr>
    </w:tbl>
    <w:p w14:paraId="119E8E17" w14:textId="19C083F3" w:rsidR="00FF770B" w:rsidRDefault="005B046A" w:rsidP="005B046A">
      <w:pPr>
        <w:pStyle w:val="3"/>
        <w:ind w:firstLine="420"/>
      </w:pPr>
      <w:r>
        <w:rPr>
          <w:rFonts w:hint="eastAsia"/>
        </w:rPr>
        <w:lastRenderedPageBreak/>
        <w:t>请求实例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046A" w14:paraId="1BBF2681" w14:textId="77777777" w:rsidTr="005B046A">
        <w:tc>
          <w:tcPr>
            <w:tcW w:w="8296" w:type="dxa"/>
          </w:tcPr>
          <w:p w14:paraId="7F645FDD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给用户发送信息</w:t>
            </w:r>
          </w:p>
          <w:p w14:paraId="48BEA6F5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void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sendMessage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() {</w:t>
            </w:r>
          </w:p>
          <w:p w14:paraId="5517E0A4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messageTemplate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();</w:t>
            </w:r>
          </w:p>
          <w:p w14:paraId="1011D30A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设置模板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id</w:t>
            </w:r>
          </w:p>
          <w:p w14:paraId="16D9E9D9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messageTemplate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.setTemplate_id(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"70yD2kO26oQrNOgQQGtmpZShoMIFpAa2MEiGjGbpi2w"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40ECDAB0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发送给那个用户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关注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微信公众号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自动生成一个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id</w:t>
            </w:r>
          </w:p>
          <w:p w14:paraId="598E55E5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messageTemplate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.setTouser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"oAeI56LW6Upx45KzxnB5BuyGkaX8"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448228BA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点击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公众公众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号会跳转的地址</w:t>
            </w:r>
          </w:p>
          <w:p w14:paraId="50614F0C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messageTemplate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.setUrl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"https://www.baidu.com/"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40225348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>HashMap&lt;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String,Map</w:t>
            </w:r>
            <w:proofErr w:type="spellEnd"/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&lt;String, String&gt;&gt; 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HashMap&lt;&gt;();</w:t>
            </w:r>
          </w:p>
          <w:p w14:paraId="7FE1B56A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"user"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吴伟凡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10F98F8F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cardNum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"9296"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510511BA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tradeTime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"2019-2-18 17:00"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4A85EFED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tradeMoney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"RMB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：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1000000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元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0F522B65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tradeType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消费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5E57826E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deadTime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"2019-2-19 17:01"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5E338D67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totalMoney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MessageTemplate.</w:t>
            </w:r>
            <w:r>
              <w:rPr>
                <w:rFonts w:ascii="Consolas" w:eastAsiaTheme="minorEastAsia" w:hAnsi="Consolas" w:cs="Consolas"/>
                <w:bCs w:val="0"/>
                <w:i/>
                <w:iCs/>
                <w:color w:val="000000"/>
                <w:sz w:val="20"/>
                <w:szCs w:val="20"/>
              </w:rPr>
              <w:t>initChiMap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"RMB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：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 xml:space="preserve">10000000.000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元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));</w:t>
            </w:r>
          </w:p>
          <w:p w14:paraId="7AC48148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messageTemplate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.setData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data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5FA09154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"https://api.weixin.qq.com/cgi-bin/message/template/send?access_token=ACCESS_TOKEN"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;</w:t>
            </w:r>
          </w:p>
          <w:p w14:paraId="2DF42C31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获取的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token</w:t>
            </w:r>
          </w:p>
          <w:p w14:paraId="0B502421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.replaceAll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"ACCESS_TOKEN"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,</w:t>
            </w:r>
            <w:r>
              <w:rPr>
                <w:rFonts w:ascii="Consolas" w:eastAsiaTheme="minorEastAsia" w:hAnsi="Consolas" w:cs="Consolas"/>
                <w:bCs w:val="0"/>
                <w:color w:val="2A00FF"/>
                <w:sz w:val="20"/>
                <w:szCs w:val="20"/>
              </w:rPr>
              <w:t>"18_h08ziaO1YegKrxs2h4n_iLcPo1_emkG6NqkELpVYbQ0zY80rpU1kiEOTEBxJUkAtRS2JqY_SImakbL6sV38T1_REFNm_XumPv910fuoYugW3nPoUbjp7kUm-JGR_5A3ZBKs_sdPES_vDYqxoBSXdAIAULQ"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1C86AEAD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RestTemplate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75E7EE86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//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发送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post</w:t>
            </w:r>
            <w:r>
              <w:rPr>
                <w:rFonts w:ascii="Consolas" w:eastAsiaTheme="minorEastAsia" w:hAnsi="Consolas" w:cs="Consolas"/>
                <w:bCs w:val="0"/>
                <w:color w:val="3F7F5F"/>
                <w:sz w:val="20"/>
                <w:szCs w:val="20"/>
              </w:rPr>
              <w:t>请求</w:t>
            </w:r>
          </w:p>
          <w:p w14:paraId="5DB6760D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restTemplate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.postForObject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messageTemplate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String.</w:t>
            </w:r>
            <w:r>
              <w:rPr>
                <w:rFonts w:ascii="Consolas" w:eastAsiaTheme="minorEastAsia" w:hAnsi="Consolas" w:cs="Consolas"/>
                <w:b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3BDBB5CD" w14:textId="77777777" w:rsidR="005B046A" w:rsidRDefault="005B046A" w:rsidP="005B046A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Consolas" w:eastAsiaTheme="minorEastAsia" w:hAnsi="Consolas" w:cs="Consolas"/>
                <w:bCs w:val="0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eastAsiaTheme="minorEastAsia" w:hAnsi="Consolas" w:cs="Consolas"/>
                <w:b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Theme="minorEastAsia" w:hAnsi="Consolas" w:cs="Consolas"/>
                <w:bCs w:val="0"/>
                <w:color w:val="6A3E3E"/>
                <w:sz w:val="20"/>
                <w:szCs w:val="20"/>
              </w:rPr>
              <w:t>result</w:t>
            </w: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>);</w:t>
            </w:r>
          </w:p>
          <w:p w14:paraId="3B1E7D71" w14:textId="76DA5495" w:rsidR="005B046A" w:rsidRDefault="005B046A" w:rsidP="005B046A">
            <w:pPr>
              <w:ind w:firstLineChars="0" w:firstLine="0"/>
            </w:pPr>
            <w:r>
              <w:rPr>
                <w:rFonts w:ascii="Consolas" w:eastAsiaTheme="minorEastAsia" w:hAnsi="Consolas" w:cs="Consolas"/>
                <w:bCs w:val="0"/>
                <w:color w:val="000000"/>
                <w:sz w:val="20"/>
                <w:szCs w:val="20"/>
              </w:rPr>
              <w:tab/>
              <w:t>}</w:t>
            </w:r>
          </w:p>
        </w:tc>
      </w:tr>
    </w:tbl>
    <w:p w14:paraId="0992C3BE" w14:textId="095C63A9" w:rsidR="005B046A" w:rsidRPr="005B046A" w:rsidRDefault="00197568" w:rsidP="005B046A">
      <w:pPr>
        <w:ind w:firstLine="420"/>
      </w:pPr>
      <w:r>
        <w:rPr>
          <w:rFonts w:hint="eastAsia"/>
        </w:rPr>
        <w:lastRenderedPageBreak/>
        <w:t>返回的</w:t>
      </w:r>
      <w:r w:rsidR="009A74CE">
        <w:rPr>
          <w:rFonts w:hint="eastAsia"/>
        </w:rPr>
        <w:t>结果</w:t>
      </w:r>
      <w:r w:rsidR="00C14C5E">
        <w:rPr>
          <w:rFonts w:hint="eastAsia"/>
        </w:rPr>
        <w:t>：</w:t>
      </w:r>
      <w:r w:rsidR="007576BD" w:rsidRPr="007576BD">
        <w:t>{"errcode":0,"errmsg":"ok","msgid":687737191010861056}</w:t>
      </w:r>
    </w:p>
    <w:p w14:paraId="42EF5A00" w14:textId="351CC686" w:rsidR="004B0858" w:rsidRDefault="004B0858" w:rsidP="004B0858">
      <w:pPr>
        <w:pStyle w:val="10"/>
      </w:pPr>
      <w:r>
        <w:rPr>
          <w:rFonts w:hint="eastAsia"/>
        </w:rPr>
        <w:t>订单系统</w:t>
      </w:r>
    </w:p>
    <w:p w14:paraId="64AA8414" w14:textId="77777777" w:rsidR="00917C03" w:rsidRDefault="00917C03" w:rsidP="00917C03">
      <w:pPr>
        <w:pStyle w:val="2"/>
      </w:pPr>
      <w:r>
        <w:rPr>
          <w:rFonts w:hint="eastAsia"/>
        </w:rPr>
        <w:t>json</w:t>
      </w:r>
      <w:r>
        <w:rPr>
          <w:rFonts w:hint="eastAsia"/>
        </w:rPr>
        <w:t>跨域请求</w:t>
      </w:r>
    </w:p>
    <w:p w14:paraId="20CE5E30" w14:textId="64FF88A9" w:rsidR="004B0858" w:rsidRDefault="005B477E" w:rsidP="005B477E">
      <w:pPr>
        <w:pStyle w:val="2"/>
      </w:pPr>
      <w:proofErr w:type="spellStart"/>
      <w:r>
        <w:t>T</w:t>
      </w:r>
      <w:r w:rsidR="004B0858">
        <w:rPr>
          <w:rFonts w:hint="eastAsia"/>
        </w:rPr>
        <w:t>hread</w:t>
      </w:r>
      <w:r w:rsidR="004B0858">
        <w:t>L</w:t>
      </w:r>
      <w:r w:rsidR="004B0858">
        <w:rPr>
          <w:rFonts w:hint="eastAsia"/>
        </w:rPr>
        <w:t>ocal</w:t>
      </w:r>
      <w:proofErr w:type="spellEnd"/>
    </w:p>
    <w:p w14:paraId="3A2AA81E" w14:textId="56E77841" w:rsidR="005B477E" w:rsidRPr="005B477E" w:rsidRDefault="005B477E" w:rsidP="005B477E">
      <w:pPr>
        <w:ind w:firstLine="420"/>
      </w:pPr>
      <w:r>
        <w:rPr>
          <w:noProof/>
        </w:rPr>
        <w:drawing>
          <wp:inline distT="0" distB="0" distL="0" distR="0" wp14:anchorId="6BD220FA" wp14:editId="1F2A2ABF">
            <wp:extent cx="5274310" cy="35610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55821" w14:textId="77777777" w:rsidR="004B0858" w:rsidRPr="004B0858" w:rsidRDefault="004B0858" w:rsidP="004B0858">
      <w:pPr>
        <w:ind w:firstLine="420"/>
      </w:pPr>
    </w:p>
    <w:p w14:paraId="575A0FCB" w14:textId="57049F54" w:rsidR="004B0858" w:rsidRPr="004B0858" w:rsidRDefault="00803891" w:rsidP="00803891">
      <w:pPr>
        <w:pStyle w:val="2"/>
        <w:rPr>
          <w:rFonts w:hint="eastAsia"/>
        </w:rPr>
      </w:pPr>
      <w:r>
        <w:rPr>
          <w:rFonts w:hint="eastAsia"/>
        </w:rPr>
        <w:t>分页</w:t>
      </w:r>
    </w:p>
    <w:p w14:paraId="3881EAE7" w14:textId="7B021FAC" w:rsidR="00AF1EEE" w:rsidRDefault="00917C03" w:rsidP="008D0BAF">
      <w:pPr>
        <w:pStyle w:val="2"/>
      </w:pPr>
      <w:r>
        <w:rPr>
          <w:rFonts w:hint="eastAsia"/>
        </w:rPr>
        <w:t>订单编号的生成</w:t>
      </w:r>
    </w:p>
    <w:p w14:paraId="1B860172" w14:textId="7EF244E8" w:rsidR="00CA04AD" w:rsidRDefault="00CA04AD" w:rsidP="00CA04AD">
      <w:pPr>
        <w:ind w:firstLine="420"/>
      </w:pPr>
    </w:p>
    <w:p w14:paraId="2F4A77F6" w14:textId="30C47A2B" w:rsidR="00CA04AD" w:rsidRDefault="00C75E9F" w:rsidP="00C75E9F">
      <w:pPr>
        <w:pStyle w:val="10"/>
      </w:pPr>
      <w:r>
        <w:rPr>
          <w:rFonts w:hint="eastAsia"/>
        </w:rPr>
        <w:lastRenderedPageBreak/>
        <w:t>分页</w:t>
      </w:r>
    </w:p>
    <w:p w14:paraId="0151A053" w14:textId="46268120" w:rsidR="00786213" w:rsidRDefault="00BA4BCF" w:rsidP="00153A27">
      <w:pPr>
        <w:pStyle w:val="2"/>
        <w:rPr>
          <w:rFonts w:eastAsia="PMingLiU"/>
          <w:lang w:eastAsia="zh-TW"/>
        </w:rPr>
      </w:pPr>
      <w:r>
        <w:rPr>
          <w:rFonts w:hint="eastAsia"/>
          <w:lang w:eastAsia="zh-TW"/>
        </w:rPr>
        <w:t>原始分页</w:t>
      </w:r>
    </w:p>
    <w:p w14:paraId="4E348277" w14:textId="339A0FEE" w:rsidR="00496CD0" w:rsidRPr="00496CD0" w:rsidRDefault="00496CD0" w:rsidP="00496CD0">
      <w:pPr>
        <w:pStyle w:val="3"/>
        <w:ind w:firstLine="420"/>
        <w:rPr>
          <w:rFonts w:hint="eastAsia"/>
        </w:rPr>
      </w:pPr>
      <w:r>
        <w:t>controller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D2D" w14:paraId="24207833" w14:textId="77777777" w:rsidTr="00021D2D">
        <w:tc>
          <w:tcPr>
            <w:tcW w:w="8296" w:type="dxa"/>
          </w:tcPr>
          <w:p w14:paraId="1A1EA158" w14:textId="4EC34F0B" w:rsidR="00021D2D" w:rsidRPr="00021D2D" w:rsidRDefault="00021D2D" w:rsidP="00021D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MingLiU" w:hAnsi="Consolas" w:cs="MingLiU" w:hint="eastAsia"/>
                <w:bCs w:val="0"/>
                <w:color w:val="000000"/>
                <w:sz w:val="20"/>
                <w:szCs w:val="20"/>
                <w:lang w:eastAsia="zh-TW"/>
              </w:rPr>
            </w:pPr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  <w:lang w:eastAsia="zh-TW"/>
              </w:rPr>
              <w:t>@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  <w:lang w:eastAsia="zh-TW"/>
              </w:rPr>
              <w:t>GetMapping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Pr="00021D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"/page"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Pr="00021D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Result page(</w:t>
            </w:r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  <w:lang w:eastAsia="zh-TW"/>
              </w:rPr>
              <w:t>@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  <w:lang w:eastAsia="zh-TW"/>
              </w:rPr>
              <w:t>RequestParam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Pr="00021D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"page"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 Integer page,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               </w:t>
            </w:r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  <w:lang w:eastAsia="zh-TW"/>
              </w:rPr>
              <w:t>@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  <w:lang w:eastAsia="zh-TW"/>
              </w:rPr>
              <w:t>RequestParam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r w:rsidRPr="00021D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</w:t>
            </w:r>
            <w:proofErr w:type="spellStart"/>
            <w:r w:rsidRPr="00021D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pageSize</w:t>
            </w:r>
            <w:proofErr w:type="spellEnd"/>
            <w:r w:rsidRPr="00021D2D">
              <w:rPr>
                <w:rFonts w:ascii="Consolas" w:eastAsia="MingLiU" w:hAnsi="Consolas" w:cs="MingLiU"/>
                <w:b/>
                <w:color w:val="008000"/>
                <w:sz w:val="20"/>
                <w:szCs w:val="20"/>
                <w:lang w:eastAsia="zh-TW"/>
              </w:rPr>
              <w:t>"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) Integer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pageSize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){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= </w:t>
            </w:r>
            <w:r w:rsidRPr="00021D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new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pageExtend.setPageNo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(page);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pageExtend.setPageSize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pageSize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r w:rsidRPr="00021D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return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Result.</w:t>
            </w:r>
            <w:r w:rsidRPr="00021D2D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  <w:lang w:eastAsia="zh-TW"/>
              </w:rPr>
              <w:t>create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Pr="00021D2D">
              <w:rPr>
                <w:rFonts w:ascii="Consolas" w:eastAsia="MingLiU" w:hAnsi="Consolas" w:cs="MingLiU"/>
                <w:b/>
                <w:color w:val="660E7A"/>
                <w:sz w:val="20"/>
                <w:szCs w:val="20"/>
                <w:lang w:eastAsia="zh-TW"/>
              </w:rPr>
              <w:t>memberService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.page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));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>}</w:t>
            </w:r>
          </w:p>
        </w:tc>
      </w:tr>
    </w:tbl>
    <w:p w14:paraId="56407875" w14:textId="74E2643D" w:rsidR="008604D0" w:rsidRDefault="00021D2D" w:rsidP="00021D2D">
      <w:pPr>
        <w:pStyle w:val="3"/>
        <w:ind w:firstLine="420"/>
      </w:pPr>
      <w:r>
        <w:t>S</w:t>
      </w:r>
      <w:r>
        <w:rPr>
          <w:rFonts w:hint="eastAsia"/>
        </w:rPr>
        <w:t>ervice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D2D" w14:paraId="352ECDAF" w14:textId="77777777" w:rsidTr="00021D2D">
        <w:tc>
          <w:tcPr>
            <w:tcW w:w="8296" w:type="dxa"/>
          </w:tcPr>
          <w:p w14:paraId="3043D428" w14:textId="4B33D122" w:rsidR="00021D2D" w:rsidRPr="007D0B75" w:rsidRDefault="00021D2D" w:rsidP="007D0B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0"/>
              <w:jc w:val="left"/>
              <w:rPr>
                <w:rFonts w:ascii="Consolas" w:eastAsiaTheme="minorEastAsia" w:hAnsi="Consolas" w:cs="MingLiU" w:hint="eastAsia"/>
                <w:bCs w:val="0"/>
                <w:color w:val="000000"/>
                <w:sz w:val="20"/>
                <w:szCs w:val="20"/>
              </w:rPr>
            </w:pPr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@Override</w:t>
            </w:r>
            <w:r w:rsidRPr="00021D2D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br/>
            </w:r>
            <w:r w:rsidRPr="00021D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&gt; page(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021D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</w:t>
            </w:r>
            <w:proofErr w:type="gramStart"/>
            <w:r w:rsidRPr="00021D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查询总</w:t>
            </w:r>
            <w:proofErr w:type="gramEnd"/>
            <w:r w:rsidRPr="00021D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的条数</w:t>
            </w:r>
            <w:r w:rsidRPr="00021D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count = </w:t>
            </w:r>
            <w:proofErr w:type="spellStart"/>
            <w:r w:rsidRPr="00021D2D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classMemberDao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.count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021D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&lt;&gt;(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, count);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021D2D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</w:t>
            </w:r>
            <w:r w:rsidRPr="00021D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计算首页参数</w:t>
            </w:r>
            <w:r w:rsidRPr="00021D2D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condition =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pagingQuery.condition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List&lt;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pageExtends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021D2D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classMemberDao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.page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(condition);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021D2D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pagingQuery.pageInfo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pageExtends</w:t>
            </w:r>
            <w:proofErr w:type="spellEnd"/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021D2D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2C2C6136" w14:textId="00F49BC1" w:rsidR="00021D2D" w:rsidRPr="00021D2D" w:rsidRDefault="00021D2D" w:rsidP="00021D2D">
      <w:pPr>
        <w:ind w:firstLine="420"/>
        <w:rPr>
          <w:rFonts w:hint="eastAsia"/>
        </w:rPr>
      </w:pPr>
    </w:p>
    <w:p w14:paraId="3EF8DC8B" w14:textId="7F2A2FDF" w:rsidR="004D30A3" w:rsidRDefault="004D30A3" w:rsidP="004D30A3">
      <w:pPr>
        <w:pStyle w:val="3"/>
        <w:ind w:firstLine="420"/>
        <w:rPr>
          <w:rFonts w:eastAsia="PMingLiU"/>
          <w:lang w:eastAsia="zh-TW"/>
        </w:rPr>
      </w:pPr>
      <w:r>
        <w:rPr>
          <w:rFonts w:hint="eastAsia"/>
          <w:lang w:eastAsia="zh-TW"/>
        </w:rPr>
        <w:t>附件类</w:t>
      </w:r>
    </w:p>
    <w:p w14:paraId="107B70BB" w14:textId="4B686C3F" w:rsidR="00046B9F" w:rsidRDefault="00EA764C" w:rsidP="00046B9F">
      <w:pPr>
        <w:ind w:firstLine="400"/>
        <w:rPr>
          <w:rFonts w:eastAsia="PMingLiU"/>
          <w:lang w:eastAsia="zh-TW"/>
        </w:rPr>
      </w:pPr>
      <w:proofErr w:type="spellStart"/>
      <w:r w:rsidRPr="00046B9F">
        <w:rPr>
          <w:rFonts w:ascii="Consolas" w:eastAsia="MingLiU" w:hAnsi="Consolas" w:cs="MingLiU"/>
          <w:bCs w:val="0"/>
          <w:color w:val="000000"/>
          <w:kern w:val="0"/>
          <w:sz w:val="20"/>
          <w:szCs w:val="20"/>
          <w:lang w:eastAsia="zh-TW"/>
        </w:rPr>
        <w:t>PageExtend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6B9F" w14:paraId="6F789909" w14:textId="77777777" w:rsidTr="00046B9F">
        <w:tc>
          <w:tcPr>
            <w:tcW w:w="8296" w:type="dxa"/>
          </w:tcPr>
          <w:p w14:paraId="547389C1" w14:textId="55BF560D" w:rsidR="00046B9F" w:rsidRPr="00631C85" w:rsidRDefault="00046B9F" w:rsidP="00631C8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MingLiU" w:hAnsi="Consolas" w:cs="MingLiU" w:hint="eastAsia"/>
                <w:bCs w:val="0"/>
                <w:color w:val="000000"/>
                <w:sz w:val="20"/>
                <w:szCs w:val="20"/>
                <w:lang w:eastAsia="zh-TW"/>
              </w:rPr>
            </w:pPr>
            <w:r w:rsidRPr="00046B9F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class </w:t>
            </w:r>
            <w:proofErr w:type="spellStart"/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PageExtend</w:t>
            </w:r>
            <w:proofErr w:type="spellEnd"/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</w:t>
            </w:r>
            <w:r w:rsidRPr="00046B9F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extends </w:t>
            </w:r>
            <w:proofErr w:type="spellStart"/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PageLimit</w:t>
            </w:r>
            <w:proofErr w:type="spellEnd"/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{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Integer </w:t>
            </w:r>
            <w:r w:rsidRPr="00046B9F">
              <w:rPr>
                <w:rFonts w:ascii="Consolas" w:eastAsia="MingLiU" w:hAnsi="Consolas" w:cs="MingLiU"/>
                <w:b/>
                <w:color w:val="660E7A"/>
                <w:sz w:val="20"/>
                <w:szCs w:val="20"/>
                <w:lang w:eastAsia="zh-TW"/>
              </w:rPr>
              <w:t>id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;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Integer </w:t>
            </w:r>
            <w:r w:rsidRPr="00046B9F">
              <w:rPr>
                <w:rFonts w:ascii="Consolas" w:eastAsia="MingLiU" w:hAnsi="Consolas" w:cs="MingLiU"/>
                <w:b/>
                <w:color w:val="660E7A"/>
                <w:sz w:val="20"/>
                <w:szCs w:val="20"/>
                <w:lang w:eastAsia="zh-TW"/>
              </w:rPr>
              <w:t>name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;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Integer </w:t>
            </w:r>
            <w:r w:rsidRPr="00046B9F">
              <w:rPr>
                <w:rFonts w:ascii="Consolas" w:eastAsia="MingLiU" w:hAnsi="Consolas" w:cs="MingLiU"/>
                <w:b/>
                <w:color w:val="660E7A"/>
                <w:sz w:val="20"/>
                <w:szCs w:val="20"/>
                <w:lang w:eastAsia="zh-TW"/>
              </w:rPr>
              <w:t>desc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;</w:t>
            </w:r>
            <w:r w:rsidRPr="00046B9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>}</w:t>
            </w:r>
          </w:p>
        </w:tc>
      </w:tr>
    </w:tbl>
    <w:p w14:paraId="2782AC9C" w14:textId="42D132B9" w:rsidR="00046B9F" w:rsidRPr="00046B9F" w:rsidRDefault="00046B9F" w:rsidP="00046B9F">
      <w:pPr>
        <w:ind w:firstLine="420"/>
        <w:rPr>
          <w:rFonts w:eastAsiaTheme="minorEastAsia" w:hint="eastAsia"/>
        </w:rPr>
      </w:pPr>
    </w:p>
    <w:p w14:paraId="067310C2" w14:textId="48B64314" w:rsidR="004D30A3" w:rsidRPr="004D30A3" w:rsidRDefault="00843051" w:rsidP="004D30A3">
      <w:pPr>
        <w:ind w:firstLine="400"/>
        <w:rPr>
          <w:rFonts w:eastAsia="PMingLiU" w:hint="eastAsia"/>
          <w:lang w:eastAsia="zh-TW"/>
        </w:rPr>
      </w:pPr>
      <w:proofErr w:type="spellStart"/>
      <w:r w:rsidRPr="00CD07F1"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PageLimit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6213" w:rsidRPr="008B4548" w14:paraId="73E93838" w14:textId="77777777" w:rsidTr="00786213">
        <w:tc>
          <w:tcPr>
            <w:tcW w:w="8296" w:type="dxa"/>
          </w:tcPr>
          <w:p w14:paraId="3665A149" w14:textId="489139D5" w:rsidR="00786213" w:rsidRPr="008B4548" w:rsidRDefault="00CD07F1" w:rsidP="00EB470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Theme="minorEastAsia" w:hAnsi="Consolas" w:cs="MingLiU" w:hint="eastAsia"/>
                <w:bCs w:val="0"/>
                <w:color w:val="000000"/>
                <w:sz w:val="20"/>
                <w:szCs w:val="20"/>
              </w:rPr>
            </w:pP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PageLimit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extends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BaseDomain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CD07F1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当前页的编号</w:t>
            </w:r>
            <w:r w:rsidRPr="00CD07F1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@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JSONField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(serialize =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false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CD07F1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每页的数量</w:t>
            </w:r>
            <w:r w:rsidRPr="00CD07F1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@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JSONField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(serialize =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false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CD07F1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当前页起始的条目</w:t>
            </w:r>
            <w:r w:rsidRPr="00CD07F1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CD07F1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CD07F1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@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808000"/>
                <w:sz w:val="20"/>
                <w:szCs w:val="20"/>
              </w:rPr>
              <w:t>JSONField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(serialize =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false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pageFirst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getPageNo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setPageNo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(Integer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pageNo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proofErr w:type="spellEnd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pageNo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getPageSize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setPageSize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(Integer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getPageFirst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pageFirst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setPageFirst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(Integer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pageFirst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CD07F1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pageFirst</w:t>
            </w:r>
            <w:proofErr w:type="spellEnd"/>
            <w:r w:rsidRPr="00CD07F1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pageFirst</w:t>
            </w:r>
            <w:proofErr w:type="spellEnd"/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CD07F1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78F1FF5D" w14:textId="07A8EED4" w:rsidR="00786213" w:rsidRPr="00786213" w:rsidRDefault="00DD2E40" w:rsidP="00786213">
      <w:pPr>
        <w:ind w:firstLine="400"/>
        <w:rPr>
          <w:rFonts w:eastAsiaTheme="minorEastAsia" w:hint="eastAsia"/>
        </w:rPr>
      </w:pPr>
      <w:proofErr w:type="spellStart"/>
      <w:r w:rsidRPr="00DD2E40"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PagingQuery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2E40" w14:paraId="63FF5762" w14:textId="77777777" w:rsidTr="00DD2E40">
        <w:tc>
          <w:tcPr>
            <w:tcW w:w="8296" w:type="dxa"/>
          </w:tcPr>
          <w:p w14:paraId="436CAC5B" w14:textId="77777777" w:rsidR="00DD2E40" w:rsidRPr="00DD2E40" w:rsidRDefault="00DD2E40" w:rsidP="00DD2E4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</w:pP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</w:t>
            </w:r>
            <w:r w:rsidRPr="00DD2E40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 xml:space="preserve">T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extends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PageLimit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&gt; 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</w:t>
            </w:r>
            <w:r w:rsidRPr="00DD2E40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 xml:space="preserve">T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count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static final int </w:t>
            </w:r>
            <w:r w:rsidRPr="00DD2E40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 xml:space="preserve">PAGE_SIZE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20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static final int </w:t>
            </w:r>
            <w:r w:rsidRPr="00DD2E40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 xml:space="preserve">PAGE_NO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1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PagingQuery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DD2E40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 xml:space="preserve">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t, Integer count) 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t;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count</w:t>
            </w:r>
            <w:proofErr w:type="spellEnd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count;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r w:rsidRPr="00DD2E40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 xml:space="preserve">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condition() 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if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==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null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||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==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null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.setPageNo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DD2E40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PAGE_NO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.setPageSize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DD2E40">
              <w:rPr>
                <w:rFonts w:ascii="Consolas" w:eastAsia="MingLiU" w:hAnsi="Consolas" w:cs="MingLiU"/>
                <w:b/>
                <w:i/>
                <w:iCs/>
                <w:color w:val="660E7A"/>
                <w:sz w:val="20"/>
                <w:szCs w:val="20"/>
              </w:rPr>
              <w:t>PAGE_SIZE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 xml:space="preserve">// 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计算实际页数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actualPageCount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count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%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&gt;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 xml:space="preserve">0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?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count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+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 xml:space="preserve">1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: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count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 xml:space="preserve">// 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计算实际查询页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actualPage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actualPageCount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?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actualPageCount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 xml:space="preserve">// 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计算最后一页的内容总数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Integer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lastPageCount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count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- (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actualPage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-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1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) *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 xml:space="preserve">// </w:t>
            </w:r>
            <w:r w:rsidRPr="00DD2E40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计算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PageFirst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.setPageFirst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PageInfo.</w:t>
            </w:r>
            <w:r w:rsidRPr="00DD2E40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</w:rPr>
              <w:t>getPageFirst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actualPage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()));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(List list) 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if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!=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null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&amp;&amp;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!=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null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Integer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actualMaxPage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count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+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1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&lt;&gt;(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&gt;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actualMaxPage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?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actualMaxPage.intValue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 :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.getPageNo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(), </w:t>
            </w:r>
            <w:proofErr w:type="spellStart"/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.getPageSize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(),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count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else 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{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=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&lt;&gt;(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, </w:t>
            </w:r>
            <w:r w:rsidRPr="00DD2E40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, </w:t>
            </w:r>
            <w:r w:rsidRPr="00DD2E40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count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pageInfo.setList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(list);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DD2E40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DD2E40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  <w:p w14:paraId="54949AB1" w14:textId="77777777" w:rsidR="00DD2E40" w:rsidRPr="00DD2E40" w:rsidRDefault="00DD2E40" w:rsidP="00C75E9F">
            <w:pPr>
              <w:ind w:firstLineChars="0" w:firstLine="0"/>
              <w:rPr>
                <w:rFonts w:hint="eastAsia"/>
              </w:rPr>
            </w:pPr>
          </w:p>
        </w:tc>
      </w:tr>
    </w:tbl>
    <w:p w14:paraId="34F832E0" w14:textId="38C696FA" w:rsidR="00C75E9F" w:rsidRDefault="00DD2E40" w:rsidP="00C75E9F">
      <w:pPr>
        <w:ind w:firstLine="420"/>
      </w:pPr>
      <w:proofErr w:type="spellStart"/>
      <w:r>
        <w:lastRenderedPageBreak/>
        <w:t>pageInfo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2EC3" w14:paraId="61AFCC16" w14:textId="77777777" w:rsidTr="008A2EC3">
        <w:tc>
          <w:tcPr>
            <w:tcW w:w="8296" w:type="dxa"/>
          </w:tcPr>
          <w:p w14:paraId="4DE51797" w14:textId="77777777" w:rsidR="008A2EC3" w:rsidRPr="008A2EC3" w:rsidRDefault="008A2EC3" w:rsidP="008A2EC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402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</w:pP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class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</w:t>
            </w:r>
            <w:r w:rsidRPr="008A2EC3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>T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&gt;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每页显示集合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List&lt;</w:t>
            </w:r>
            <w:r w:rsidRPr="008A2EC3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>T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&gt;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list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ArrayList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&lt;&gt;();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总条数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int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总页数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int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当前页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int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显示条数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int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/**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* 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起始数目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*/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private int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pageFirst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page,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,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total)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page;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total;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PageInfo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.setList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Collections.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</w:rPr>
              <w:t>emptyList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());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if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total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&lt;=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total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/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if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total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%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&gt;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++;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static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pageNo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,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//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如果第一页，则从</w:t>
            </w:r>
            <w:r w:rsidRPr="008A2EC3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20"/>
                <w:szCs w:val="20"/>
              </w:rPr>
              <w:t>0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t>开始</w:t>
            </w:r>
            <w:r w:rsidRPr="008A2EC3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if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 xml:space="preserve">1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&gt;=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pageNo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0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else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pageNo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 -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1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) *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setPagefirst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pageFirst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totalpage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List&lt;</w:t>
            </w:r>
            <w:r w:rsidRPr="008A2EC3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>T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&gt;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getList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list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setList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(List&lt;</w:t>
            </w:r>
            <w:r w:rsidRPr="008A2EC3">
              <w:rPr>
                <w:rFonts w:ascii="Consolas" w:eastAsia="MingLiU" w:hAnsi="Consolas" w:cs="MingLiU"/>
                <w:bCs w:val="0"/>
                <w:color w:val="20999D"/>
                <w:sz w:val="20"/>
                <w:szCs w:val="20"/>
              </w:rPr>
              <w:t>T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&gt; list)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list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list;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getTotal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setTotal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total)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total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total;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setPage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= page;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setPageSize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>this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.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=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public int </w:t>
            </w:r>
            <w:proofErr w:type="spellStart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getFirst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() {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    </w:t>
            </w:r>
            <w:r w:rsidRPr="008A2EC3">
              <w:rPr>
                <w:rFonts w:ascii="Consolas" w:eastAsia="MingLiU" w:hAnsi="Consolas" w:cs="MingLiU"/>
                <w:b/>
                <w:color w:val="000080"/>
                <w:sz w:val="20"/>
                <w:szCs w:val="20"/>
              </w:rPr>
              <w:t xml:space="preserve">return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(</w:t>
            </w:r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 xml:space="preserve">page 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- </w:t>
            </w:r>
            <w:r w:rsidRPr="008A2EC3">
              <w:rPr>
                <w:rFonts w:ascii="Consolas" w:eastAsia="MingLiU" w:hAnsi="Consolas" w:cs="MingLiU"/>
                <w:bCs w:val="0"/>
                <w:color w:val="0000FF"/>
                <w:sz w:val="20"/>
                <w:szCs w:val="20"/>
              </w:rPr>
              <w:t>1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 xml:space="preserve">) * </w:t>
            </w:r>
            <w:proofErr w:type="spellStart"/>
            <w:r w:rsidRPr="008A2EC3">
              <w:rPr>
                <w:rFonts w:ascii="Consolas" w:eastAsia="MingLiU" w:hAnsi="Consolas" w:cs="MingLiU"/>
                <w:b/>
                <w:color w:val="660E7A"/>
                <w:sz w:val="20"/>
                <w:szCs w:val="20"/>
              </w:rPr>
              <w:t>pageSize</w:t>
            </w:r>
            <w:proofErr w:type="spellEnd"/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t>;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 xml:space="preserve">    }</w:t>
            </w:r>
            <w:r w:rsidRPr="008A2EC3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</w:rPr>
              <w:br/>
              <w:t>}</w:t>
            </w:r>
          </w:p>
          <w:p w14:paraId="236480D9" w14:textId="77777777" w:rsidR="008A2EC3" w:rsidRPr="008A2EC3" w:rsidRDefault="008A2EC3" w:rsidP="00C75E9F">
            <w:pPr>
              <w:ind w:firstLineChars="0" w:firstLine="0"/>
              <w:rPr>
                <w:rFonts w:hint="eastAsia"/>
              </w:rPr>
            </w:pPr>
          </w:p>
        </w:tc>
      </w:tr>
    </w:tbl>
    <w:p w14:paraId="359AD554" w14:textId="7C67E582" w:rsidR="003C123C" w:rsidRPr="00C75E9F" w:rsidRDefault="003C123C" w:rsidP="00C75E9F">
      <w:pPr>
        <w:ind w:firstLine="420"/>
        <w:rPr>
          <w:rFonts w:hint="eastAsia"/>
        </w:rPr>
      </w:pPr>
    </w:p>
    <w:p w14:paraId="3ED7CD00" w14:textId="4D4087C9" w:rsidR="00CA04AD" w:rsidRDefault="00CA04AD" w:rsidP="00CA04AD">
      <w:pPr>
        <w:pStyle w:val="10"/>
      </w:pPr>
      <w:r>
        <w:rPr>
          <w:rFonts w:hint="eastAsia"/>
        </w:rPr>
        <w:t>项目优化</w:t>
      </w:r>
    </w:p>
    <w:p w14:paraId="2136FAF6" w14:textId="51029241" w:rsidR="00CA04AD" w:rsidRDefault="00CA471E" w:rsidP="00CA471E">
      <w:pPr>
        <w:pStyle w:val="2"/>
      </w:pPr>
      <w:r>
        <w:rPr>
          <w:rFonts w:hint="eastAsia"/>
        </w:rPr>
        <w:t>静态</w:t>
      </w:r>
      <w:r>
        <w:rPr>
          <w:rFonts w:hint="eastAsia"/>
        </w:rPr>
        <w:t>map</w:t>
      </w:r>
      <w:r>
        <w:rPr>
          <w:rFonts w:hint="eastAsia"/>
        </w:rPr>
        <w:t>的本地缓存</w:t>
      </w:r>
    </w:p>
    <w:p w14:paraId="6AB1A20D" w14:textId="765D778C" w:rsidR="00CA471E" w:rsidRDefault="008A1EB3" w:rsidP="00AD3E3D">
      <w:pPr>
        <w:pStyle w:val="3"/>
        <w:ind w:firstLine="420"/>
      </w:pPr>
      <w:r>
        <w:rPr>
          <w:rFonts w:hint="eastAsia"/>
        </w:rPr>
        <w:t>描述</w:t>
      </w:r>
    </w:p>
    <w:p w14:paraId="587FB02F" w14:textId="79B129AF" w:rsidR="006E2C95" w:rsidRPr="00AD3E3D" w:rsidRDefault="009476A7" w:rsidP="00ED1F92">
      <w:pPr>
        <w:ind w:left="420" w:firstLine="420"/>
      </w:pPr>
      <w:r>
        <w:rPr>
          <w:rFonts w:hint="eastAsia"/>
        </w:rPr>
        <w:t>数据量少，并且数据不变的表可以在项目启动时</w:t>
      </w:r>
      <w:r>
        <w:rPr>
          <w:rFonts w:hint="eastAsia"/>
        </w:rPr>
        <w:t>,</w:t>
      </w:r>
      <w:r>
        <w:rPr>
          <w:rFonts w:hint="eastAsia"/>
        </w:rPr>
        <w:t>读取到内存的一个</w:t>
      </w:r>
      <w:r>
        <w:rPr>
          <w:rFonts w:hint="eastAsia"/>
        </w:rPr>
        <w:t>map</w:t>
      </w:r>
      <w:r w:rsidR="00A554D0">
        <w:rPr>
          <w:rFonts w:hint="eastAsia"/>
        </w:rPr>
        <w:t>中</w:t>
      </w:r>
      <w:r w:rsidR="00A554D0">
        <w:rPr>
          <w:rFonts w:hint="eastAsia"/>
        </w:rPr>
        <w:t>,</w:t>
      </w:r>
      <w:r w:rsidR="00A554D0">
        <w:rPr>
          <w:rFonts w:hint="eastAsia"/>
        </w:rPr>
        <w:t>使用不需要</w:t>
      </w:r>
      <w:proofErr w:type="gramStart"/>
      <w:r w:rsidR="00A554D0">
        <w:rPr>
          <w:rFonts w:hint="eastAsia"/>
        </w:rPr>
        <w:t>读取读取</w:t>
      </w:r>
      <w:proofErr w:type="gramEnd"/>
      <w:r w:rsidR="00A554D0">
        <w:rPr>
          <w:rFonts w:hint="eastAsia"/>
        </w:rPr>
        <w:t>数据库。</w:t>
      </w:r>
    </w:p>
    <w:p w14:paraId="40FB8B23" w14:textId="72E00C91" w:rsidR="006E2C95" w:rsidRDefault="006E2C95" w:rsidP="006E2C95">
      <w:pPr>
        <w:pStyle w:val="3"/>
        <w:ind w:firstLine="420"/>
      </w:pPr>
      <w:proofErr w:type="spellStart"/>
      <w:r w:rsidRPr="006E2C95">
        <w:t>AttributeCache</w:t>
      </w:r>
      <w:proofErr w:type="spellEnd"/>
      <w:r>
        <w:rPr>
          <w:rFonts w:hint="eastAsia"/>
        </w:rPr>
        <w:t>缓存</w:t>
      </w:r>
      <w:r>
        <w:rPr>
          <w:rFonts w:hint="eastAsia"/>
        </w:rPr>
        <w:t>map</w:t>
      </w:r>
    </w:p>
    <w:p w14:paraId="184EFDA1" w14:textId="5781E84A" w:rsidR="007445EA" w:rsidRPr="007445EA" w:rsidRDefault="00CA54E6" w:rsidP="007445EA">
      <w:pPr>
        <w:ind w:firstLine="420"/>
      </w:pPr>
      <w:r>
        <w:rPr>
          <w:rFonts w:hint="eastAsia"/>
        </w:rPr>
        <w:t>使用一个</w:t>
      </w:r>
      <w:r w:rsidRPr="005007AF">
        <w:rPr>
          <w:rFonts w:ascii="Consolas" w:eastAsia="MingLiU" w:hAnsi="Consolas" w:cs="MingLiU"/>
          <w:bCs w:val="0"/>
          <w:color w:val="000000"/>
          <w:kern w:val="0"/>
          <w:sz w:val="20"/>
          <w:szCs w:val="20"/>
        </w:rPr>
        <w:t>Map&lt;Integer, Object&gt;</w:t>
      </w:r>
      <w:r>
        <w:rPr>
          <w:rFonts w:hint="eastAsia"/>
        </w:rPr>
        <w:t>存储，</w:t>
      </w:r>
      <w:r>
        <w:rPr>
          <w:rFonts w:hint="eastAsia"/>
        </w:rPr>
        <w:t>key</w:t>
      </w:r>
      <w:r>
        <w:rPr>
          <w:rFonts w:hint="eastAsia"/>
        </w:rPr>
        <w:t>为对象的</w:t>
      </w:r>
      <w:r>
        <w:rPr>
          <w:rFonts w:hint="eastAsia"/>
        </w:rPr>
        <w:t>id</w:t>
      </w:r>
      <w:r w:rsidR="00552459">
        <w:t>(</w:t>
      </w:r>
      <w:r w:rsidR="00552459">
        <w:rPr>
          <w:rFonts w:hint="eastAsia"/>
        </w:rPr>
        <w:t>或者是能够标志这个对象的字段</w:t>
      </w:r>
      <w:r w:rsidR="00C36B67">
        <w:rPr>
          <w:rFonts w:hint="eastAsia"/>
        </w:rPr>
        <w:t>1</w:t>
      </w:r>
      <w:r w:rsidR="00552459">
        <w:t>)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为对象。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33D9" w14:paraId="13D843EB" w14:textId="77777777" w:rsidTr="00C833D9">
        <w:tc>
          <w:tcPr>
            <w:tcW w:w="8296" w:type="dxa"/>
          </w:tcPr>
          <w:p w14:paraId="3BD5CAF7" w14:textId="2B5E43FC" w:rsidR="00C833D9" w:rsidRPr="005007AF" w:rsidRDefault="005007AF" w:rsidP="005007A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Chars="0" w:firstLine="0"/>
              <w:jc w:val="left"/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</w:pPr>
            <w:r w:rsidRPr="005007AF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class </w:t>
            </w:r>
            <w:proofErr w:type="spellStart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AttributeCache</w:t>
            </w:r>
            <w:proofErr w:type="spellEnd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 {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r w:rsidRPr="005007AF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static 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Map&lt;Integer, Object&gt; </w:t>
            </w:r>
            <w:proofErr w:type="spellStart"/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>attributeMap</w:t>
            </w:r>
            <w:proofErr w:type="spellEnd"/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 xml:space="preserve"> 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= </w:t>
            </w:r>
            <w:proofErr w:type="spellStart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Maps.</w:t>
            </w:r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  <w:lang w:eastAsia="zh-TW"/>
              </w:rPr>
              <w:t>newHashMap</w:t>
            </w:r>
            <w:proofErr w:type="spellEnd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();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r w:rsidRPr="005007AF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static 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Map&lt;Integer, Object&gt; </w:t>
            </w:r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 xml:space="preserve">attributeMap1 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= </w:t>
            </w:r>
            <w:proofErr w:type="spellStart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Maps.</w:t>
            </w:r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  <w:lang w:eastAsia="zh-TW"/>
              </w:rPr>
              <w:t>newHashMap</w:t>
            </w:r>
            <w:proofErr w:type="spellEnd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();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 xml:space="preserve">    </w:t>
            </w:r>
            <w:r w:rsidRPr="005007AF">
              <w:rPr>
                <w:rFonts w:ascii="Consolas" w:eastAsia="MingLiU" w:hAnsi="Consolas" w:cs="MingLiU"/>
                <w:b/>
                <w:color w:val="000080"/>
                <w:sz w:val="20"/>
                <w:szCs w:val="20"/>
                <w:lang w:eastAsia="zh-TW"/>
              </w:rPr>
              <w:t xml:space="preserve">public static 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Map&lt;Integer, Object&gt; </w:t>
            </w:r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20"/>
                <w:szCs w:val="20"/>
                <w:lang w:eastAsia="zh-TW"/>
              </w:rPr>
              <w:t xml:space="preserve">attributeMap2 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 xml:space="preserve">= </w:t>
            </w:r>
            <w:proofErr w:type="spellStart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Maps.</w:t>
            </w:r>
            <w:r w:rsidRPr="005007AF">
              <w:rPr>
                <w:rFonts w:ascii="Consolas" w:eastAsia="MingLiU" w:hAnsi="Consolas" w:cs="MingLiU"/>
                <w:bCs w:val="0"/>
                <w:i/>
                <w:iCs/>
                <w:color w:val="000000"/>
                <w:sz w:val="20"/>
                <w:szCs w:val="20"/>
                <w:lang w:eastAsia="zh-TW"/>
              </w:rPr>
              <w:t>newHashMap</w:t>
            </w:r>
            <w:proofErr w:type="spellEnd"/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t>();</w:t>
            </w:r>
            <w:r w:rsidRPr="005007AF">
              <w:rPr>
                <w:rFonts w:ascii="Consolas" w:eastAsia="MingLiU" w:hAnsi="Consolas" w:cs="MingLiU"/>
                <w:bCs w:val="0"/>
                <w:color w:val="000000"/>
                <w:sz w:val="20"/>
                <w:szCs w:val="20"/>
                <w:lang w:eastAsia="zh-TW"/>
              </w:rPr>
              <w:br/>
              <w:t>}</w:t>
            </w:r>
          </w:p>
        </w:tc>
      </w:tr>
    </w:tbl>
    <w:p w14:paraId="3B6CCFFA" w14:textId="77777777" w:rsidR="006E2C95" w:rsidRPr="006B3E7D" w:rsidRDefault="006E2C95" w:rsidP="006E2C95">
      <w:pPr>
        <w:ind w:firstLine="420"/>
        <w:rPr>
          <w:rFonts w:eastAsiaTheme="minorEastAsia"/>
        </w:rPr>
      </w:pPr>
    </w:p>
    <w:p w14:paraId="2CCDC254" w14:textId="353690F4" w:rsidR="004E2E48" w:rsidRDefault="004E2E48" w:rsidP="004E2E48">
      <w:pPr>
        <w:pStyle w:val="3"/>
        <w:ind w:firstLine="420"/>
      </w:pPr>
      <w:proofErr w:type="spellStart"/>
      <w:r w:rsidRPr="004E2E48">
        <w:t>AttributeListener</w:t>
      </w:r>
      <w:proofErr w:type="spellEnd"/>
      <w:r>
        <w:t>(</w:t>
      </w:r>
      <w:r>
        <w:rPr>
          <w:rFonts w:hint="eastAsia"/>
        </w:rPr>
        <w:t>初始化缓存</w:t>
      </w:r>
      <w:r>
        <w:rPr>
          <w:rFonts w:hint="eastAsia"/>
        </w:rPr>
        <w:t>map</w:t>
      </w:r>
      <w:r>
        <w:t>)</w:t>
      </w:r>
    </w:p>
    <w:p w14:paraId="0963A8F3" w14:textId="544573F6" w:rsidR="00643902" w:rsidRPr="00643902" w:rsidRDefault="00643902" w:rsidP="00643902">
      <w:pPr>
        <w:ind w:firstLine="420"/>
      </w:pPr>
      <w:r>
        <w:rPr>
          <w:rFonts w:hint="eastAsia"/>
        </w:rPr>
        <w:t>项目启动时，讲数据库中的记录放到内存中</w:t>
      </w:r>
      <w:r>
        <w:rPr>
          <w:rFonts w:hint="eastAsia"/>
        </w:rPr>
        <w:t>map</w:t>
      </w:r>
      <w:r>
        <w:rPr>
          <w:rFonts w:hint="eastAsia"/>
        </w:rPr>
        <w:t>中</w:t>
      </w:r>
      <w:r w:rsidR="00AB1444"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71C5B" w:rsidRPr="00AE0CB4" w14:paraId="1A14CB7D" w14:textId="77777777" w:rsidTr="00D71C5B">
        <w:tc>
          <w:tcPr>
            <w:tcW w:w="8296" w:type="dxa"/>
          </w:tcPr>
          <w:p w14:paraId="3FAE3ADB" w14:textId="266DAD4D" w:rsidR="00D71C5B" w:rsidRPr="00AE0CB4" w:rsidRDefault="00D71C5B" w:rsidP="00AE0CB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2" w:lineRule="auto"/>
              <w:ind w:firstLineChars="0" w:firstLine="0"/>
              <w:jc w:val="left"/>
              <w:rPr>
                <w:rFonts w:ascii="Consolas" w:eastAsiaTheme="minorEastAsia" w:hAnsi="Consolas" w:cs="MingLiU"/>
                <w:bCs w:val="0"/>
                <w:color w:val="000000"/>
                <w:sz w:val="18"/>
                <w:szCs w:val="18"/>
              </w:rPr>
            </w:pP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lastRenderedPageBreak/>
              <w:t>//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初始化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bean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时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,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调用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afterPropertiesSet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()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方法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br/>
            </w:r>
            <w:r w:rsidRPr="00D71C5B">
              <w:rPr>
                <w:rFonts w:ascii="Consolas" w:eastAsia="MingLiU" w:hAnsi="Consolas" w:cs="MingLiU"/>
                <w:bCs w:val="0"/>
                <w:color w:val="808000"/>
                <w:sz w:val="18"/>
                <w:szCs w:val="18"/>
              </w:rPr>
              <w:t>@Component</w:t>
            </w:r>
            <w:r w:rsidRPr="00D71C5B">
              <w:rPr>
                <w:rFonts w:ascii="Consolas" w:eastAsia="MingLiU" w:hAnsi="Consolas" w:cs="MingLiU"/>
                <w:bCs w:val="0"/>
                <w:color w:val="808000"/>
                <w:sz w:val="18"/>
                <w:szCs w:val="18"/>
              </w:rPr>
              <w:br/>
            </w:r>
            <w:r w:rsidRPr="00D71C5B">
              <w:rPr>
                <w:rFonts w:ascii="Consolas" w:eastAsia="MingLiU" w:hAnsi="Consolas" w:cs="MingLiU"/>
                <w:b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AttributeListener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 xml:space="preserve"> </w:t>
            </w:r>
            <w:r w:rsidRPr="00D71C5B">
              <w:rPr>
                <w:rFonts w:ascii="Consolas" w:eastAsia="MingLiU" w:hAnsi="Consolas" w:cs="MingLiU"/>
                <w:b/>
                <w:color w:val="000080"/>
                <w:sz w:val="18"/>
                <w:szCs w:val="18"/>
              </w:rPr>
              <w:t xml:space="preserve">implements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InitializingBean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 xml:space="preserve"> {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r w:rsidRPr="00D71C5B">
              <w:rPr>
                <w:rFonts w:ascii="Consolas" w:eastAsia="MingLiU" w:hAnsi="Consolas" w:cs="MingLiU"/>
                <w:bCs w:val="0"/>
                <w:color w:val="808000"/>
                <w:sz w:val="18"/>
                <w:szCs w:val="18"/>
              </w:rPr>
              <w:t>@Override</w:t>
            </w:r>
            <w:r w:rsidRPr="00D71C5B">
              <w:rPr>
                <w:rFonts w:ascii="Consolas" w:eastAsia="MingLiU" w:hAnsi="Consolas" w:cs="MingLiU"/>
                <w:bCs w:val="0"/>
                <w:color w:val="808000"/>
                <w:sz w:val="18"/>
                <w:szCs w:val="18"/>
              </w:rPr>
              <w:br/>
              <w:t xml:space="preserve">    </w:t>
            </w:r>
            <w:r w:rsidRPr="00D71C5B">
              <w:rPr>
                <w:rFonts w:ascii="Consolas" w:eastAsia="MingLiU" w:hAnsi="Consolas" w:cs="MingLiU"/>
                <w:b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afterPropertiesSet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 {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//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加载到内存中的方法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loadAttribute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loadAttribute1();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loadAttribute2();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r w:rsidRPr="00D71C5B">
              <w:rPr>
                <w:rFonts w:ascii="Consolas" w:eastAsia="MingLiU" w:hAnsi="Consolas" w:cs="MingLiU"/>
                <w:b/>
                <w:color w:val="000080"/>
                <w:sz w:val="18"/>
                <w:szCs w:val="18"/>
              </w:rPr>
              <w:t xml:space="preserve">private void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loadAttribute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 {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//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从数据库中加载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 xml:space="preserve">List&lt;Object&gt; list =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attributeService.listObject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//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放入对应的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808080"/>
                <w:sz w:val="18"/>
                <w:szCs w:val="18"/>
              </w:rPr>
              <w:t>map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t>中</w:t>
            </w:r>
            <w:r w:rsidRPr="00D71C5B">
              <w:rPr>
                <w:rFonts w:ascii="黑体" w:eastAsia="黑体" w:hAnsi="黑体" w:cs="MingLiU" w:hint="eastAsia"/>
                <w:bCs w:val="0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list.forEach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 xml:space="preserve">(c -&gt;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AttributeCache.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18"/>
                <w:szCs w:val="18"/>
              </w:rPr>
              <w:t>classTypeMap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.put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c.getId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(), c));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r w:rsidRPr="00D71C5B">
              <w:rPr>
                <w:rFonts w:ascii="Consolas" w:eastAsia="MingLiU" w:hAnsi="Consolas" w:cs="MingLiU"/>
                <w:b/>
                <w:color w:val="000080"/>
                <w:sz w:val="18"/>
                <w:szCs w:val="18"/>
              </w:rPr>
              <w:t xml:space="preserve">private void 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loadAttribute1() {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List&lt;Object&gt; list =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attributeService.listObject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list.forEach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 xml:space="preserve">(c -&gt;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AttributeCache.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18"/>
                <w:szCs w:val="18"/>
              </w:rPr>
              <w:t>lessonGroupMap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.put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c.getId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(), c));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</w:t>
            </w:r>
            <w:r w:rsidRPr="00D71C5B">
              <w:rPr>
                <w:rFonts w:ascii="Consolas" w:eastAsia="MingLiU" w:hAnsi="Consolas" w:cs="MingLiU"/>
                <w:b/>
                <w:color w:val="000080"/>
                <w:sz w:val="18"/>
                <w:szCs w:val="18"/>
              </w:rPr>
              <w:t xml:space="preserve">private void 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loadAttribute2() {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List&lt;Object&gt; list =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attributeService.listObject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list.forEach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 xml:space="preserve">(c -&gt; 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AttributeCache.</w:t>
            </w:r>
            <w:r w:rsidRPr="00D71C5B">
              <w:rPr>
                <w:rFonts w:ascii="Consolas" w:eastAsia="MingLiU" w:hAnsi="Consolas" w:cs="MingLiU"/>
                <w:bCs w:val="0"/>
                <w:i/>
                <w:iCs/>
                <w:color w:val="660E7A"/>
                <w:sz w:val="18"/>
                <w:szCs w:val="18"/>
              </w:rPr>
              <w:t>lessonGroupMap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.put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</w:t>
            </w:r>
            <w:proofErr w:type="spellStart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c.getId</w:t>
            </w:r>
            <w:proofErr w:type="spellEnd"/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t>(), c));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 xml:space="preserve">    }</w:t>
            </w:r>
            <w:r w:rsidRPr="00D71C5B">
              <w:rPr>
                <w:rFonts w:ascii="Consolas" w:eastAsia="MingLiU" w:hAnsi="Consolas" w:cs="MingLiU"/>
                <w:bCs w:val="0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4CD8224F" w14:textId="702C6BD7" w:rsidR="00777981" w:rsidRPr="00777981" w:rsidRDefault="00777981" w:rsidP="0012306F">
      <w:pPr>
        <w:ind w:firstLineChars="0" w:firstLine="0"/>
      </w:pPr>
    </w:p>
    <w:sectPr w:rsidR="00777981" w:rsidRPr="0077798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9D474" w14:textId="77777777" w:rsidR="00A227ED" w:rsidRDefault="00A227ED" w:rsidP="005507A5">
      <w:pPr>
        <w:ind w:firstLine="420"/>
      </w:pPr>
      <w:r>
        <w:separator/>
      </w:r>
    </w:p>
  </w:endnote>
  <w:endnote w:type="continuationSeparator" w:id="0">
    <w:p w14:paraId="7813031C" w14:textId="77777777" w:rsidR="00A227ED" w:rsidRDefault="00A227ED" w:rsidP="005507A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8982F" w14:textId="77777777" w:rsidR="00BC1A52" w:rsidRDefault="00BC1A52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EDEFA" w14:textId="77777777" w:rsidR="00BC1A52" w:rsidRDefault="00BC1A52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0A36E" w14:textId="77777777" w:rsidR="00BC1A52" w:rsidRDefault="00BC1A52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53AB86" w14:textId="77777777" w:rsidR="00A227ED" w:rsidRDefault="00A227ED" w:rsidP="005507A5">
      <w:pPr>
        <w:ind w:firstLine="420"/>
      </w:pPr>
      <w:r>
        <w:separator/>
      </w:r>
    </w:p>
  </w:footnote>
  <w:footnote w:type="continuationSeparator" w:id="0">
    <w:p w14:paraId="206EEA32" w14:textId="77777777" w:rsidR="00A227ED" w:rsidRDefault="00A227ED" w:rsidP="005507A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CB10" w14:textId="77777777" w:rsidR="00BC1A52" w:rsidRDefault="00BC1A52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FA546" w14:textId="77777777" w:rsidR="00BC1A52" w:rsidRDefault="00BC1A52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2229F" w14:textId="77777777" w:rsidR="00BC1A52" w:rsidRDefault="00BC1A52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9784E"/>
    <w:multiLevelType w:val="multilevel"/>
    <w:tmpl w:val="21FC1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0F702D"/>
    <w:multiLevelType w:val="multilevel"/>
    <w:tmpl w:val="84204226"/>
    <w:lvl w:ilvl="0">
      <w:start w:val="1"/>
      <w:numFmt w:val="decimal"/>
      <w:pStyle w:val="a"/>
      <w:suff w:val="nothing"/>
      <w:lvlText w:val="第%1章 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   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suff w:val="nothing"/>
      <w:lvlText w:val="     %6）"/>
      <w:lvlJc w:val="left"/>
      <w:pPr>
        <w:ind w:left="1134" w:hanging="1134"/>
      </w:pPr>
      <w:rPr>
        <w:rFonts w:hint="eastAsia"/>
      </w:rPr>
    </w:lvl>
    <w:lvl w:ilvl="6">
      <w:start w:val="1"/>
      <w:numFmt w:val="lowerLetter"/>
      <w:suff w:val="space"/>
      <w:lvlText w:val="     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10C62F9D"/>
    <w:multiLevelType w:val="multilevel"/>
    <w:tmpl w:val="FBF6A81C"/>
    <w:lvl w:ilvl="0">
      <w:start w:val="2"/>
      <w:numFmt w:val="none"/>
      <w:lvlText w:val="一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88E7DAB"/>
    <w:multiLevelType w:val="hybridMultilevel"/>
    <w:tmpl w:val="F17CC800"/>
    <w:lvl w:ilvl="0" w:tplc="D3BA026A">
      <w:start w:val="1"/>
      <w:numFmt w:val="decimal"/>
      <w:lvlText w:val="%1、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573C6771"/>
    <w:multiLevelType w:val="multilevel"/>
    <w:tmpl w:val="0618156A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nothing"/>
      <w:lvlText w:val="（%5）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62977B11"/>
    <w:multiLevelType w:val="multilevel"/>
    <w:tmpl w:val="1D3E1882"/>
    <w:lvl w:ilvl="0">
      <w:start w:val="1"/>
      <w:numFmt w:val="chineseCountingThousand"/>
      <w:pStyle w:val="10"/>
      <w:suff w:val="space"/>
      <w:lvlText w:val="%1"/>
      <w:lvlJc w:val="left"/>
      <w:pPr>
        <w:ind w:left="0" w:firstLine="0"/>
      </w:pPr>
      <w:rPr>
        <w:rFonts w:eastAsia="黑体" w:hint="eastAsia"/>
        <w:b/>
        <w:i w:val="0"/>
        <w:sz w:val="32"/>
      </w:rPr>
    </w:lvl>
    <w:lvl w:ilvl="1">
      <w:start w:val="1"/>
      <w:numFmt w:val="decimal"/>
      <w:pStyle w:val="2"/>
      <w:suff w:val="space"/>
      <w:lvlText w:val="%2"/>
      <w:lvlJc w:val="left"/>
      <w:pPr>
        <w:ind w:left="0" w:firstLine="0"/>
      </w:pPr>
      <w:rPr>
        <w:rFonts w:eastAsia="黑体" w:hint="eastAsia"/>
        <w:b/>
        <w:i w:val="0"/>
        <w:sz w:val="28"/>
      </w:rPr>
    </w:lvl>
    <w:lvl w:ilvl="2">
      <w:start w:val="1"/>
      <w:numFmt w:val="decimal"/>
      <w:pStyle w:val="3"/>
      <w:suff w:val="space"/>
      <w:lvlText w:val="%3"/>
      <w:lvlJc w:val="right"/>
      <w:pPr>
        <w:ind w:left="0" w:firstLine="0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4"/>
      <w:lvlJc w:val="left"/>
      <w:pPr>
        <w:ind w:left="0" w:firstLine="0"/>
      </w:pPr>
      <w:rPr>
        <w:rFonts w:eastAsia="仿宋" w:hint="eastAsia"/>
        <w:sz w:val="21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6" w15:restartNumberingAfterBreak="0">
    <w:nsid w:val="64BE2190"/>
    <w:multiLevelType w:val="multilevel"/>
    <w:tmpl w:val="7D441FC4"/>
    <w:lvl w:ilvl="0">
      <w:start w:val="1"/>
      <w:numFmt w:val="decimal"/>
      <w:suff w:val="nothing"/>
      <w:lvlText w:val="第%1章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color w:val="auto"/>
        <w:sz w:val="32"/>
        <w:u w:val="no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3">
      <w:start w:val="1"/>
      <w:numFmt w:val="decimal"/>
      <w:pStyle w:val="004"/>
      <w:suff w:val="nothing"/>
      <w:lvlText w:val="%1.%2.%3.%4 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color w:val="auto"/>
        <w:sz w:val="28"/>
        <w:u w:val="none"/>
      </w:rPr>
    </w:lvl>
    <w:lvl w:ilvl="4">
      <w:start w:val="1"/>
      <w:numFmt w:val="decimal"/>
      <w:pStyle w:val="005"/>
      <w:suff w:val="nothing"/>
      <w:lvlText w:val="  （%5）"/>
      <w:lvlJc w:val="left"/>
      <w:pPr>
        <w:ind w:left="0" w:firstLine="0"/>
      </w:pPr>
      <w:rPr>
        <w:rFonts w:ascii="宋体" w:eastAsia="宋体" w:hAnsi="Times New Roman" w:hint="eastAsia"/>
        <w:b w:val="0"/>
        <w:i w:val="0"/>
        <w:color w:val="auto"/>
        <w:sz w:val="24"/>
        <w:u w:val="none"/>
      </w:rPr>
    </w:lvl>
    <w:lvl w:ilvl="5">
      <w:start w:val="1"/>
      <w:numFmt w:val="decimal"/>
      <w:pStyle w:val="006"/>
      <w:suff w:val="nothing"/>
      <w:lvlText w:val="    %6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6">
      <w:start w:val="1"/>
      <w:numFmt w:val="lowerLetter"/>
      <w:pStyle w:val="007"/>
      <w:suff w:val="nothing"/>
      <w:lvlText w:val="    %7 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7">
      <w:start w:val="1"/>
      <w:numFmt w:val="lowerLetter"/>
      <w:pStyle w:val="008"/>
      <w:suff w:val="nothing"/>
      <w:lvlText w:val="    %8）"/>
      <w:lvlJc w:val="left"/>
      <w:pPr>
        <w:ind w:left="0" w:firstLine="0"/>
      </w:pPr>
      <w:rPr>
        <w:rFonts w:ascii="宋体" w:eastAsia="宋体" w:hint="eastAsia"/>
        <w:b w:val="0"/>
        <w:i w:val="0"/>
        <w:color w:val="auto"/>
        <w:sz w:val="24"/>
        <w:u w:val="none"/>
      </w:rPr>
    </w:lvl>
    <w:lvl w:ilvl="8">
      <w:start w:val="1"/>
      <w:numFmt w:val="none"/>
      <w:pStyle w:val="009"/>
      <w:suff w:val="nothing"/>
      <w:lvlText w:val="        ◇ "/>
      <w:lvlJc w:val="left"/>
      <w:pPr>
        <w:ind w:left="0" w:firstLine="0"/>
      </w:pPr>
      <w:rPr>
        <w:rFonts w:hint="eastAsia"/>
        <w:b w:val="0"/>
        <w:i w:val="0"/>
        <w:color w:val="auto"/>
        <w:sz w:val="24"/>
        <w:u w:val="none"/>
      </w:rPr>
    </w:lvl>
  </w:abstractNum>
  <w:abstractNum w:abstractNumId="7" w15:restartNumberingAfterBreak="0">
    <w:nsid w:val="76A30E88"/>
    <w:multiLevelType w:val="multilevel"/>
    <w:tmpl w:val="5BC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1A67D1"/>
    <w:multiLevelType w:val="multilevel"/>
    <w:tmpl w:val="72FCACF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eastAsia="黑体" w:hint="eastAsia"/>
        <w:sz w:val="28"/>
      </w:rPr>
    </w:lvl>
    <w:lvl w:ilvl="2">
      <w:start w:val="1"/>
      <w:numFmt w:val="decimal"/>
      <w:suff w:val="nothing"/>
      <w:lvlText w:val="%3"/>
      <w:lvlJc w:val="left"/>
      <w:pPr>
        <w:ind w:left="0" w:firstLine="0"/>
      </w:pPr>
      <w:rPr>
        <w:rFonts w:eastAsia="仿宋" w:hint="eastAsia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 w:grammar="clean"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D5"/>
    <w:rsid w:val="00001341"/>
    <w:rsid w:val="00001CAD"/>
    <w:rsid w:val="0000243A"/>
    <w:rsid w:val="00003B4A"/>
    <w:rsid w:val="00004911"/>
    <w:rsid w:val="00005684"/>
    <w:rsid w:val="00006546"/>
    <w:rsid w:val="00006FA2"/>
    <w:rsid w:val="00007E75"/>
    <w:rsid w:val="00010D0C"/>
    <w:rsid w:val="00010F7F"/>
    <w:rsid w:val="000111C2"/>
    <w:rsid w:val="00011533"/>
    <w:rsid w:val="000115CB"/>
    <w:rsid w:val="00011CD8"/>
    <w:rsid w:val="0001216B"/>
    <w:rsid w:val="000124DC"/>
    <w:rsid w:val="0001275C"/>
    <w:rsid w:val="000141C2"/>
    <w:rsid w:val="000163A2"/>
    <w:rsid w:val="000175F9"/>
    <w:rsid w:val="00020839"/>
    <w:rsid w:val="00020FF0"/>
    <w:rsid w:val="00021D2D"/>
    <w:rsid w:val="000237FA"/>
    <w:rsid w:val="000243D9"/>
    <w:rsid w:val="00024B79"/>
    <w:rsid w:val="000252FC"/>
    <w:rsid w:val="0002575B"/>
    <w:rsid w:val="00027CAA"/>
    <w:rsid w:val="00031BBF"/>
    <w:rsid w:val="00032111"/>
    <w:rsid w:val="00032DD4"/>
    <w:rsid w:val="00032F7D"/>
    <w:rsid w:val="00033F7D"/>
    <w:rsid w:val="00033FF2"/>
    <w:rsid w:val="000346FB"/>
    <w:rsid w:val="00035917"/>
    <w:rsid w:val="0003661C"/>
    <w:rsid w:val="00036D4D"/>
    <w:rsid w:val="0004031F"/>
    <w:rsid w:val="00041997"/>
    <w:rsid w:val="000422EA"/>
    <w:rsid w:val="00042748"/>
    <w:rsid w:val="00042F1F"/>
    <w:rsid w:val="000436D6"/>
    <w:rsid w:val="00044304"/>
    <w:rsid w:val="000458FA"/>
    <w:rsid w:val="000460E8"/>
    <w:rsid w:val="000465B9"/>
    <w:rsid w:val="00046B9F"/>
    <w:rsid w:val="0005055F"/>
    <w:rsid w:val="00050FFD"/>
    <w:rsid w:val="000518A9"/>
    <w:rsid w:val="00051B46"/>
    <w:rsid w:val="0005255D"/>
    <w:rsid w:val="000550D6"/>
    <w:rsid w:val="00055558"/>
    <w:rsid w:val="00056C14"/>
    <w:rsid w:val="000572BC"/>
    <w:rsid w:val="00057758"/>
    <w:rsid w:val="0006048B"/>
    <w:rsid w:val="00060A98"/>
    <w:rsid w:val="00061A80"/>
    <w:rsid w:val="00061BD9"/>
    <w:rsid w:val="00062EB7"/>
    <w:rsid w:val="000631F7"/>
    <w:rsid w:val="00063756"/>
    <w:rsid w:val="00064545"/>
    <w:rsid w:val="00064681"/>
    <w:rsid w:val="0006495D"/>
    <w:rsid w:val="00064BD3"/>
    <w:rsid w:val="000659DC"/>
    <w:rsid w:val="00065D76"/>
    <w:rsid w:val="00066475"/>
    <w:rsid w:val="00067A7F"/>
    <w:rsid w:val="00070DB9"/>
    <w:rsid w:val="00071988"/>
    <w:rsid w:val="000722C0"/>
    <w:rsid w:val="000731E7"/>
    <w:rsid w:val="00073646"/>
    <w:rsid w:val="0007411A"/>
    <w:rsid w:val="00075384"/>
    <w:rsid w:val="00075F57"/>
    <w:rsid w:val="00076505"/>
    <w:rsid w:val="00077745"/>
    <w:rsid w:val="00077AD7"/>
    <w:rsid w:val="0008024C"/>
    <w:rsid w:val="00080366"/>
    <w:rsid w:val="00080A76"/>
    <w:rsid w:val="00084261"/>
    <w:rsid w:val="00084B39"/>
    <w:rsid w:val="0008546A"/>
    <w:rsid w:val="0008754C"/>
    <w:rsid w:val="0009187A"/>
    <w:rsid w:val="00092EA0"/>
    <w:rsid w:val="0009389A"/>
    <w:rsid w:val="00094464"/>
    <w:rsid w:val="0009681E"/>
    <w:rsid w:val="00097627"/>
    <w:rsid w:val="000976DC"/>
    <w:rsid w:val="00097883"/>
    <w:rsid w:val="000A1454"/>
    <w:rsid w:val="000A2EF5"/>
    <w:rsid w:val="000A2F7A"/>
    <w:rsid w:val="000A2F86"/>
    <w:rsid w:val="000A5FE5"/>
    <w:rsid w:val="000A6D26"/>
    <w:rsid w:val="000A7545"/>
    <w:rsid w:val="000A79B7"/>
    <w:rsid w:val="000A7F46"/>
    <w:rsid w:val="000B00B2"/>
    <w:rsid w:val="000B03CE"/>
    <w:rsid w:val="000B3440"/>
    <w:rsid w:val="000B4B9A"/>
    <w:rsid w:val="000B5A80"/>
    <w:rsid w:val="000B67D2"/>
    <w:rsid w:val="000C0B7C"/>
    <w:rsid w:val="000C289C"/>
    <w:rsid w:val="000C2F07"/>
    <w:rsid w:val="000C52F9"/>
    <w:rsid w:val="000C5790"/>
    <w:rsid w:val="000C696B"/>
    <w:rsid w:val="000D09BB"/>
    <w:rsid w:val="000D1155"/>
    <w:rsid w:val="000D115B"/>
    <w:rsid w:val="000D2C72"/>
    <w:rsid w:val="000D41BD"/>
    <w:rsid w:val="000D5C51"/>
    <w:rsid w:val="000D6BD4"/>
    <w:rsid w:val="000D70E2"/>
    <w:rsid w:val="000D7270"/>
    <w:rsid w:val="000D7B3B"/>
    <w:rsid w:val="000E0831"/>
    <w:rsid w:val="000E08FB"/>
    <w:rsid w:val="000E3F1E"/>
    <w:rsid w:val="000E452D"/>
    <w:rsid w:val="000E45AA"/>
    <w:rsid w:val="000E4D9B"/>
    <w:rsid w:val="000E5D17"/>
    <w:rsid w:val="000E6008"/>
    <w:rsid w:val="000E74C9"/>
    <w:rsid w:val="000E7E7B"/>
    <w:rsid w:val="000F0604"/>
    <w:rsid w:val="000F13B6"/>
    <w:rsid w:val="000F15D0"/>
    <w:rsid w:val="000F20D0"/>
    <w:rsid w:val="000F2A24"/>
    <w:rsid w:val="000F419F"/>
    <w:rsid w:val="000F6430"/>
    <w:rsid w:val="000F751E"/>
    <w:rsid w:val="00100104"/>
    <w:rsid w:val="00100442"/>
    <w:rsid w:val="001007AD"/>
    <w:rsid w:val="001007BE"/>
    <w:rsid w:val="0010137C"/>
    <w:rsid w:val="001031CA"/>
    <w:rsid w:val="0010330C"/>
    <w:rsid w:val="0010349D"/>
    <w:rsid w:val="00103C39"/>
    <w:rsid w:val="00104884"/>
    <w:rsid w:val="0010690F"/>
    <w:rsid w:val="00106F69"/>
    <w:rsid w:val="001074EE"/>
    <w:rsid w:val="00107F2E"/>
    <w:rsid w:val="001121DF"/>
    <w:rsid w:val="00114DF8"/>
    <w:rsid w:val="00115852"/>
    <w:rsid w:val="00115FD4"/>
    <w:rsid w:val="0011609A"/>
    <w:rsid w:val="00120C92"/>
    <w:rsid w:val="00122833"/>
    <w:rsid w:val="00122AAB"/>
    <w:rsid w:val="0012306F"/>
    <w:rsid w:val="001251A1"/>
    <w:rsid w:val="001254F3"/>
    <w:rsid w:val="00125FF5"/>
    <w:rsid w:val="00126508"/>
    <w:rsid w:val="00127C54"/>
    <w:rsid w:val="00130CE3"/>
    <w:rsid w:val="001325A3"/>
    <w:rsid w:val="001349FC"/>
    <w:rsid w:val="00134A04"/>
    <w:rsid w:val="00135637"/>
    <w:rsid w:val="001357BA"/>
    <w:rsid w:val="001361DF"/>
    <w:rsid w:val="00136FE5"/>
    <w:rsid w:val="0014091B"/>
    <w:rsid w:val="00140AB8"/>
    <w:rsid w:val="001410DF"/>
    <w:rsid w:val="00141EAD"/>
    <w:rsid w:val="00143BAF"/>
    <w:rsid w:val="001441F2"/>
    <w:rsid w:val="00144F29"/>
    <w:rsid w:val="0014534E"/>
    <w:rsid w:val="001459A1"/>
    <w:rsid w:val="001505F5"/>
    <w:rsid w:val="0015313C"/>
    <w:rsid w:val="00153875"/>
    <w:rsid w:val="00153A27"/>
    <w:rsid w:val="00155712"/>
    <w:rsid w:val="00155C3C"/>
    <w:rsid w:val="00155DDC"/>
    <w:rsid w:val="0015665B"/>
    <w:rsid w:val="00156A02"/>
    <w:rsid w:val="00156EC8"/>
    <w:rsid w:val="00157D1E"/>
    <w:rsid w:val="001620EE"/>
    <w:rsid w:val="00162AF2"/>
    <w:rsid w:val="00163EB3"/>
    <w:rsid w:val="001667B2"/>
    <w:rsid w:val="00166AD0"/>
    <w:rsid w:val="001678F3"/>
    <w:rsid w:val="0017097E"/>
    <w:rsid w:val="00171B65"/>
    <w:rsid w:val="0017274F"/>
    <w:rsid w:val="00173A1E"/>
    <w:rsid w:val="00175F49"/>
    <w:rsid w:val="001772A6"/>
    <w:rsid w:val="00177547"/>
    <w:rsid w:val="001802DF"/>
    <w:rsid w:val="00182ED2"/>
    <w:rsid w:val="00183B82"/>
    <w:rsid w:val="00183EF1"/>
    <w:rsid w:val="00184164"/>
    <w:rsid w:val="00185931"/>
    <w:rsid w:val="00186011"/>
    <w:rsid w:val="00187428"/>
    <w:rsid w:val="00187BB6"/>
    <w:rsid w:val="00187FCE"/>
    <w:rsid w:val="00190A03"/>
    <w:rsid w:val="00191047"/>
    <w:rsid w:val="001911C5"/>
    <w:rsid w:val="00191231"/>
    <w:rsid w:val="00191DAA"/>
    <w:rsid w:val="00194D87"/>
    <w:rsid w:val="00195041"/>
    <w:rsid w:val="001951CD"/>
    <w:rsid w:val="0019575B"/>
    <w:rsid w:val="00195E7F"/>
    <w:rsid w:val="0019619B"/>
    <w:rsid w:val="00196C69"/>
    <w:rsid w:val="00197568"/>
    <w:rsid w:val="0019758A"/>
    <w:rsid w:val="00197F50"/>
    <w:rsid w:val="001A1BAA"/>
    <w:rsid w:val="001A5E0B"/>
    <w:rsid w:val="001A7029"/>
    <w:rsid w:val="001A78A0"/>
    <w:rsid w:val="001A7BD4"/>
    <w:rsid w:val="001A7C84"/>
    <w:rsid w:val="001B0B95"/>
    <w:rsid w:val="001B25D5"/>
    <w:rsid w:val="001B4550"/>
    <w:rsid w:val="001B7CFB"/>
    <w:rsid w:val="001C3BDB"/>
    <w:rsid w:val="001C3DA9"/>
    <w:rsid w:val="001C3EE9"/>
    <w:rsid w:val="001C4354"/>
    <w:rsid w:val="001C4B27"/>
    <w:rsid w:val="001C5FE1"/>
    <w:rsid w:val="001C6B4C"/>
    <w:rsid w:val="001C70BD"/>
    <w:rsid w:val="001C74A8"/>
    <w:rsid w:val="001C7A26"/>
    <w:rsid w:val="001D1718"/>
    <w:rsid w:val="001D32A0"/>
    <w:rsid w:val="001D3C74"/>
    <w:rsid w:val="001D54FE"/>
    <w:rsid w:val="001D5C4B"/>
    <w:rsid w:val="001D5FF9"/>
    <w:rsid w:val="001D658F"/>
    <w:rsid w:val="001D6E9A"/>
    <w:rsid w:val="001D7A35"/>
    <w:rsid w:val="001E0D3B"/>
    <w:rsid w:val="001E0E70"/>
    <w:rsid w:val="001E22FC"/>
    <w:rsid w:val="001E2762"/>
    <w:rsid w:val="001E2EA3"/>
    <w:rsid w:val="001E3539"/>
    <w:rsid w:val="001E4551"/>
    <w:rsid w:val="001E5D67"/>
    <w:rsid w:val="001E5EE0"/>
    <w:rsid w:val="001E67BD"/>
    <w:rsid w:val="001F1CCF"/>
    <w:rsid w:val="001F2103"/>
    <w:rsid w:val="001F2606"/>
    <w:rsid w:val="001F2A71"/>
    <w:rsid w:val="001F2C42"/>
    <w:rsid w:val="001F339A"/>
    <w:rsid w:val="001F3BC7"/>
    <w:rsid w:val="001F5388"/>
    <w:rsid w:val="001F621C"/>
    <w:rsid w:val="001F7958"/>
    <w:rsid w:val="002002B2"/>
    <w:rsid w:val="002021E6"/>
    <w:rsid w:val="002039E6"/>
    <w:rsid w:val="00203ED7"/>
    <w:rsid w:val="002048C1"/>
    <w:rsid w:val="00204D6E"/>
    <w:rsid w:val="0020581E"/>
    <w:rsid w:val="00206AF8"/>
    <w:rsid w:val="00207CB1"/>
    <w:rsid w:val="00207EC0"/>
    <w:rsid w:val="0021055E"/>
    <w:rsid w:val="00212120"/>
    <w:rsid w:val="00213C35"/>
    <w:rsid w:val="0021533E"/>
    <w:rsid w:val="00215B48"/>
    <w:rsid w:val="00215D8B"/>
    <w:rsid w:val="00216FBB"/>
    <w:rsid w:val="002171C5"/>
    <w:rsid w:val="00217FCF"/>
    <w:rsid w:val="00220054"/>
    <w:rsid w:val="0022268B"/>
    <w:rsid w:val="00222C19"/>
    <w:rsid w:val="00223013"/>
    <w:rsid w:val="0022378E"/>
    <w:rsid w:val="00225247"/>
    <w:rsid w:val="00227431"/>
    <w:rsid w:val="00230739"/>
    <w:rsid w:val="00231758"/>
    <w:rsid w:val="00232EB2"/>
    <w:rsid w:val="00233DA6"/>
    <w:rsid w:val="00234676"/>
    <w:rsid w:val="002357D3"/>
    <w:rsid w:val="002363B2"/>
    <w:rsid w:val="002368D8"/>
    <w:rsid w:val="00236B6D"/>
    <w:rsid w:val="00236D17"/>
    <w:rsid w:val="0024031B"/>
    <w:rsid w:val="00241E20"/>
    <w:rsid w:val="0024565A"/>
    <w:rsid w:val="00247353"/>
    <w:rsid w:val="0024779D"/>
    <w:rsid w:val="002503FC"/>
    <w:rsid w:val="00251852"/>
    <w:rsid w:val="00254074"/>
    <w:rsid w:val="002574BF"/>
    <w:rsid w:val="00260C46"/>
    <w:rsid w:val="00260EAD"/>
    <w:rsid w:val="00260F0D"/>
    <w:rsid w:val="00261553"/>
    <w:rsid w:val="002627B1"/>
    <w:rsid w:val="00262FB4"/>
    <w:rsid w:val="0026312E"/>
    <w:rsid w:val="00263F5B"/>
    <w:rsid w:val="00264CBE"/>
    <w:rsid w:val="00265EC1"/>
    <w:rsid w:val="002665B8"/>
    <w:rsid w:val="002703B3"/>
    <w:rsid w:val="00271C82"/>
    <w:rsid w:val="00271CBB"/>
    <w:rsid w:val="002755AC"/>
    <w:rsid w:val="00275AC5"/>
    <w:rsid w:val="00275FD3"/>
    <w:rsid w:val="00276717"/>
    <w:rsid w:val="00277297"/>
    <w:rsid w:val="00277E2A"/>
    <w:rsid w:val="00280338"/>
    <w:rsid w:val="00284173"/>
    <w:rsid w:val="00284749"/>
    <w:rsid w:val="002858B9"/>
    <w:rsid w:val="0028681B"/>
    <w:rsid w:val="00286F85"/>
    <w:rsid w:val="00290331"/>
    <w:rsid w:val="0029096B"/>
    <w:rsid w:val="00292964"/>
    <w:rsid w:val="00293DF2"/>
    <w:rsid w:val="002942B1"/>
    <w:rsid w:val="00295C58"/>
    <w:rsid w:val="002960ED"/>
    <w:rsid w:val="00296715"/>
    <w:rsid w:val="0029683F"/>
    <w:rsid w:val="002968A8"/>
    <w:rsid w:val="00296B27"/>
    <w:rsid w:val="002A0C55"/>
    <w:rsid w:val="002A2773"/>
    <w:rsid w:val="002A2F0B"/>
    <w:rsid w:val="002A4AD3"/>
    <w:rsid w:val="002A5562"/>
    <w:rsid w:val="002A57E4"/>
    <w:rsid w:val="002A614B"/>
    <w:rsid w:val="002A6812"/>
    <w:rsid w:val="002A6DD6"/>
    <w:rsid w:val="002A6F86"/>
    <w:rsid w:val="002A7725"/>
    <w:rsid w:val="002A7C02"/>
    <w:rsid w:val="002B0A94"/>
    <w:rsid w:val="002B109B"/>
    <w:rsid w:val="002B58D8"/>
    <w:rsid w:val="002B5D0D"/>
    <w:rsid w:val="002B5D96"/>
    <w:rsid w:val="002B6A01"/>
    <w:rsid w:val="002C008E"/>
    <w:rsid w:val="002C0D4F"/>
    <w:rsid w:val="002C0DDC"/>
    <w:rsid w:val="002C0E6E"/>
    <w:rsid w:val="002C2BB7"/>
    <w:rsid w:val="002C2D1A"/>
    <w:rsid w:val="002C4D98"/>
    <w:rsid w:val="002C4E28"/>
    <w:rsid w:val="002C51D4"/>
    <w:rsid w:val="002C5928"/>
    <w:rsid w:val="002C5E4F"/>
    <w:rsid w:val="002C62D0"/>
    <w:rsid w:val="002C643F"/>
    <w:rsid w:val="002C65C4"/>
    <w:rsid w:val="002C7589"/>
    <w:rsid w:val="002D0BFA"/>
    <w:rsid w:val="002D0D74"/>
    <w:rsid w:val="002D159A"/>
    <w:rsid w:val="002D35AF"/>
    <w:rsid w:val="002D41C4"/>
    <w:rsid w:val="002D4789"/>
    <w:rsid w:val="002D527D"/>
    <w:rsid w:val="002D564F"/>
    <w:rsid w:val="002D6D57"/>
    <w:rsid w:val="002D75B4"/>
    <w:rsid w:val="002D7EFC"/>
    <w:rsid w:val="002E23B4"/>
    <w:rsid w:val="002E308F"/>
    <w:rsid w:val="002E4933"/>
    <w:rsid w:val="002E653E"/>
    <w:rsid w:val="002E7558"/>
    <w:rsid w:val="002F0580"/>
    <w:rsid w:val="002F0ED3"/>
    <w:rsid w:val="002F25B8"/>
    <w:rsid w:val="002F2C8B"/>
    <w:rsid w:val="002F2E00"/>
    <w:rsid w:val="002F6BFB"/>
    <w:rsid w:val="00301378"/>
    <w:rsid w:val="00301D9B"/>
    <w:rsid w:val="00304153"/>
    <w:rsid w:val="00304A23"/>
    <w:rsid w:val="00306A3C"/>
    <w:rsid w:val="0030707A"/>
    <w:rsid w:val="00307CE9"/>
    <w:rsid w:val="00310CC2"/>
    <w:rsid w:val="00311C27"/>
    <w:rsid w:val="003124E5"/>
    <w:rsid w:val="00313F0D"/>
    <w:rsid w:val="0031453A"/>
    <w:rsid w:val="003159AF"/>
    <w:rsid w:val="00317DF7"/>
    <w:rsid w:val="00321135"/>
    <w:rsid w:val="003218E3"/>
    <w:rsid w:val="003219BD"/>
    <w:rsid w:val="00321CD0"/>
    <w:rsid w:val="0032275E"/>
    <w:rsid w:val="00322763"/>
    <w:rsid w:val="00322BFB"/>
    <w:rsid w:val="0032456C"/>
    <w:rsid w:val="00327BD8"/>
    <w:rsid w:val="003309E2"/>
    <w:rsid w:val="00330EAE"/>
    <w:rsid w:val="00330F07"/>
    <w:rsid w:val="00332BC2"/>
    <w:rsid w:val="00333502"/>
    <w:rsid w:val="0033445E"/>
    <w:rsid w:val="00334777"/>
    <w:rsid w:val="00334D02"/>
    <w:rsid w:val="00335203"/>
    <w:rsid w:val="003352C1"/>
    <w:rsid w:val="003352DD"/>
    <w:rsid w:val="00335AED"/>
    <w:rsid w:val="00336311"/>
    <w:rsid w:val="00337C00"/>
    <w:rsid w:val="00340FE8"/>
    <w:rsid w:val="00341671"/>
    <w:rsid w:val="00341A37"/>
    <w:rsid w:val="00343A15"/>
    <w:rsid w:val="0034590C"/>
    <w:rsid w:val="00345AC3"/>
    <w:rsid w:val="00345E7E"/>
    <w:rsid w:val="003476EA"/>
    <w:rsid w:val="00347F9F"/>
    <w:rsid w:val="00350FDB"/>
    <w:rsid w:val="003510EF"/>
    <w:rsid w:val="0035112F"/>
    <w:rsid w:val="00351439"/>
    <w:rsid w:val="0035157A"/>
    <w:rsid w:val="003529A9"/>
    <w:rsid w:val="0035481E"/>
    <w:rsid w:val="003548A9"/>
    <w:rsid w:val="003549D1"/>
    <w:rsid w:val="00354D1C"/>
    <w:rsid w:val="00354FE9"/>
    <w:rsid w:val="0035557C"/>
    <w:rsid w:val="00355601"/>
    <w:rsid w:val="003559C1"/>
    <w:rsid w:val="003613A2"/>
    <w:rsid w:val="00361BB2"/>
    <w:rsid w:val="00362C1C"/>
    <w:rsid w:val="00365468"/>
    <w:rsid w:val="003658EE"/>
    <w:rsid w:val="00365937"/>
    <w:rsid w:val="00367A1E"/>
    <w:rsid w:val="00370193"/>
    <w:rsid w:val="00371217"/>
    <w:rsid w:val="00372FBB"/>
    <w:rsid w:val="0037542B"/>
    <w:rsid w:val="003760C4"/>
    <w:rsid w:val="003769F9"/>
    <w:rsid w:val="00377993"/>
    <w:rsid w:val="00380314"/>
    <w:rsid w:val="003807E2"/>
    <w:rsid w:val="003809FD"/>
    <w:rsid w:val="00382648"/>
    <w:rsid w:val="00382E1D"/>
    <w:rsid w:val="0038397E"/>
    <w:rsid w:val="00384773"/>
    <w:rsid w:val="0038617E"/>
    <w:rsid w:val="00390FBF"/>
    <w:rsid w:val="0039152A"/>
    <w:rsid w:val="0039187D"/>
    <w:rsid w:val="00392772"/>
    <w:rsid w:val="0039368B"/>
    <w:rsid w:val="003941C7"/>
    <w:rsid w:val="00394CBC"/>
    <w:rsid w:val="00395154"/>
    <w:rsid w:val="003A04DC"/>
    <w:rsid w:val="003A0F64"/>
    <w:rsid w:val="003A38F7"/>
    <w:rsid w:val="003A40FA"/>
    <w:rsid w:val="003A43C7"/>
    <w:rsid w:val="003A4FAC"/>
    <w:rsid w:val="003A703B"/>
    <w:rsid w:val="003B0B3D"/>
    <w:rsid w:val="003B12BB"/>
    <w:rsid w:val="003B1A96"/>
    <w:rsid w:val="003B2EF9"/>
    <w:rsid w:val="003B4788"/>
    <w:rsid w:val="003B5221"/>
    <w:rsid w:val="003B7325"/>
    <w:rsid w:val="003B73EA"/>
    <w:rsid w:val="003B7FE0"/>
    <w:rsid w:val="003C10DA"/>
    <w:rsid w:val="003C123C"/>
    <w:rsid w:val="003C269E"/>
    <w:rsid w:val="003C2909"/>
    <w:rsid w:val="003C2D45"/>
    <w:rsid w:val="003C3583"/>
    <w:rsid w:val="003C4890"/>
    <w:rsid w:val="003C4E1B"/>
    <w:rsid w:val="003C5168"/>
    <w:rsid w:val="003C53F0"/>
    <w:rsid w:val="003C55DF"/>
    <w:rsid w:val="003C58A7"/>
    <w:rsid w:val="003C7634"/>
    <w:rsid w:val="003C76B6"/>
    <w:rsid w:val="003D1432"/>
    <w:rsid w:val="003D2ACD"/>
    <w:rsid w:val="003D4ED4"/>
    <w:rsid w:val="003D4FDB"/>
    <w:rsid w:val="003D502B"/>
    <w:rsid w:val="003D54D2"/>
    <w:rsid w:val="003D54D5"/>
    <w:rsid w:val="003D5531"/>
    <w:rsid w:val="003D55B2"/>
    <w:rsid w:val="003D5BE7"/>
    <w:rsid w:val="003D6240"/>
    <w:rsid w:val="003D6258"/>
    <w:rsid w:val="003D6AC0"/>
    <w:rsid w:val="003D6F3F"/>
    <w:rsid w:val="003D76BF"/>
    <w:rsid w:val="003D7E2E"/>
    <w:rsid w:val="003E0BA9"/>
    <w:rsid w:val="003E0BE0"/>
    <w:rsid w:val="003E0BEC"/>
    <w:rsid w:val="003E176D"/>
    <w:rsid w:val="003E3C51"/>
    <w:rsid w:val="003E3D25"/>
    <w:rsid w:val="003E4EFC"/>
    <w:rsid w:val="003E5900"/>
    <w:rsid w:val="003E6AEC"/>
    <w:rsid w:val="003E7641"/>
    <w:rsid w:val="003F06C8"/>
    <w:rsid w:val="003F0BC1"/>
    <w:rsid w:val="003F1187"/>
    <w:rsid w:val="003F2BBD"/>
    <w:rsid w:val="003F3835"/>
    <w:rsid w:val="003F3A1E"/>
    <w:rsid w:val="003F3A8E"/>
    <w:rsid w:val="003F5D11"/>
    <w:rsid w:val="003F5DFF"/>
    <w:rsid w:val="003F5FFC"/>
    <w:rsid w:val="003F68C5"/>
    <w:rsid w:val="003F6A37"/>
    <w:rsid w:val="003F6ED4"/>
    <w:rsid w:val="0040030E"/>
    <w:rsid w:val="00400DFF"/>
    <w:rsid w:val="0040238A"/>
    <w:rsid w:val="0040462F"/>
    <w:rsid w:val="00404C3F"/>
    <w:rsid w:val="00404C7E"/>
    <w:rsid w:val="004070EA"/>
    <w:rsid w:val="00407790"/>
    <w:rsid w:val="0041255D"/>
    <w:rsid w:val="004148E4"/>
    <w:rsid w:val="00415BE8"/>
    <w:rsid w:val="00415DE9"/>
    <w:rsid w:val="00416043"/>
    <w:rsid w:val="00416124"/>
    <w:rsid w:val="00416271"/>
    <w:rsid w:val="004175E2"/>
    <w:rsid w:val="00417E21"/>
    <w:rsid w:val="00421358"/>
    <w:rsid w:val="00421D5B"/>
    <w:rsid w:val="0042348C"/>
    <w:rsid w:val="00423BF6"/>
    <w:rsid w:val="00425340"/>
    <w:rsid w:val="004279D0"/>
    <w:rsid w:val="00432824"/>
    <w:rsid w:val="004337A2"/>
    <w:rsid w:val="004342A7"/>
    <w:rsid w:val="00436D27"/>
    <w:rsid w:val="00436FA7"/>
    <w:rsid w:val="00437DC6"/>
    <w:rsid w:val="00440674"/>
    <w:rsid w:val="0044138A"/>
    <w:rsid w:val="0044191C"/>
    <w:rsid w:val="004419CC"/>
    <w:rsid w:val="00442E2B"/>
    <w:rsid w:val="0044375F"/>
    <w:rsid w:val="0044422A"/>
    <w:rsid w:val="00444A78"/>
    <w:rsid w:val="00445BD3"/>
    <w:rsid w:val="004470DD"/>
    <w:rsid w:val="004475D4"/>
    <w:rsid w:val="004501F0"/>
    <w:rsid w:val="004508B3"/>
    <w:rsid w:val="004508F7"/>
    <w:rsid w:val="0045208E"/>
    <w:rsid w:val="00452AD3"/>
    <w:rsid w:val="00452AD7"/>
    <w:rsid w:val="00452DC7"/>
    <w:rsid w:val="00452E1B"/>
    <w:rsid w:val="00455289"/>
    <w:rsid w:val="00455D48"/>
    <w:rsid w:val="00456139"/>
    <w:rsid w:val="00456FAF"/>
    <w:rsid w:val="004578D3"/>
    <w:rsid w:val="00460FAD"/>
    <w:rsid w:val="004626FE"/>
    <w:rsid w:val="00465987"/>
    <w:rsid w:val="00465FB9"/>
    <w:rsid w:val="0046674F"/>
    <w:rsid w:val="00466E37"/>
    <w:rsid w:val="00467C83"/>
    <w:rsid w:val="004702A3"/>
    <w:rsid w:val="00471DB9"/>
    <w:rsid w:val="00471FD1"/>
    <w:rsid w:val="0047591E"/>
    <w:rsid w:val="00475F1F"/>
    <w:rsid w:val="00477FB9"/>
    <w:rsid w:val="0048067A"/>
    <w:rsid w:val="004811C3"/>
    <w:rsid w:val="004815E1"/>
    <w:rsid w:val="00481787"/>
    <w:rsid w:val="00481FE8"/>
    <w:rsid w:val="004820D0"/>
    <w:rsid w:val="004821A5"/>
    <w:rsid w:val="00482623"/>
    <w:rsid w:val="004828CD"/>
    <w:rsid w:val="004829B5"/>
    <w:rsid w:val="00483363"/>
    <w:rsid w:val="00483C3A"/>
    <w:rsid w:val="004849E4"/>
    <w:rsid w:val="00485239"/>
    <w:rsid w:val="00486AA9"/>
    <w:rsid w:val="0049099F"/>
    <w:rsid w:val="0049193E"/>
    <w:rsid w:val="00491CB4"/>
    <w:rsid w:val="004924FE"/>
    <w:rsid w:val="004937C5"/>
    <w:rsid w:val="00493A7A"/>
    <w:rsid w:val="00493DB0"/>
    <w:rsid w:val="00494555"/>
    <w:rsid w:val="0049495F"/>
    <w:rsid w:val="00495879"/>
    <w:rsid w:val="0049618D"/>
    <w:rsid w:val="00496CD0"/>
    <w:rsid w:val="00496FC9"/>
    <w:rsid w:val="004A00C8"/>
    <w:rsid w:val="004A0A78"/>
    <w:rsid w:val="004A0E3B"/>
    <w:rsid w:val="004A25C3"/>
    <w:rsid w:val="004A38D3"/>
    <w:rsid w:val="004A3B3F"/>
    <w:rsid w:val="004A4BD5"/>
    <w:rsid w:val="004A6416"/>
    <w:rsid w:val="004A673F"/>
    <w:rsid w:val="004A6A33"/>
    <w:rsid w:val="004A771A"/>
    <w:rsid w:val="004A7F9F"/>
    <w:rsid w:val="004B0858"/>
    <w:rsid w:val="004B2810"/>
    <w:rsid w:val="004B3577"/>
    <w:rsid w:val="004B35D7"/>
    <w:rsid w:val="004B39D0"/>
    <w:rsid w:val="004B3C33"/>
    <w:rsid w:val="004B3EE8"/>
    <w:rsid w:val="004B4E3C"/>
    <w:rsid w:val="004B4F35"/>
    <w:rsid w:val="004B7887"/>
    <w:rsid w:val="004C0D4F"/>
    <w:rsid w:val="004C10D5"/>
    <w:rsid w:val="004C18EE"/>
    <w:rsid w:val="004C495C"/>
    <w:rsid w:val="004C4B10"/>
    <w:rsid w:val="004C4FB8"/>
    <w:rsid w:val="004C5EA3"/>
    <w:rsid w:val="004C6388"/>
    <w:rsid w:val="004C76C4"/>
    <w:rsid w:val="004D14FA"/>
    <w:rsid w:val="004D25C0"/>
    <w:rsid w:val="004D280F"/>
    <w:rsid w:val="004D2BFA"/>
    <w:rsid w:val="004D30A3"/>
    <w:rsid w:val="004D41D7"/>
    <w:rsid w:val="004D42F1"/>
    <w:rsid w:val="004D504E"/>
    <w:rsid w:val="004D5464"/>
    <w:rsid w:val="004D6377"/>
    <w:rsid w:val="004D751A"/>
    <w:rsid w:val="004D7DE3"/>
    <w:rsid w:val="004E0B0B"/>
    <w:rsid w:val="004E0B7C"/>
    <w:rsid w:val="004E24C3"/>
    <w:rsid w:val="004E2E48"/>
    <w:rsid w:val="004E79C3"/>
    <w:rsid w:val="004F02E2"/>
    <w:rsid w:val="004F08B4"/>
    <w:rsid w:val="004F10FD"/>
    <w:rsid w:val="004F114B"/>
    <w:rsid w:val="004F1916"/>
    <w:rsid w:val="004F2515"/>
    <w:rsid w:val="004F3AD4"/>
    <w:rsid w:val="004F5D40"/>
    <w:rsid w:val="004F7B8C"/>
    <w:rsid w:val="005007AF"/>
    <w:rsid w:val="00502386"/>
    <w:rsid w:val="00502633"/>
    <w:rsid w:val="00505334"/>
    <w:rsid w:val="005057BF"/>
    <w:rsid w:val="00506546"/>
    <w:rsid w:val="00506A43"/>
    <w:rsid w:val="00512631"/>
    <w:rsid w:val="00513E09"/>
    <w:rsid w:val="005151F8"/>
    <w:rsid w:val="00515DBF"/>
    <w:rsid w:val="00516326"/>
    <w:rsid w:val="00516C2D"/>
    <w:rsid w:val="00516D07"/>
    <w:rsid w:val="00516F32"/>
    <w:rsid w:val="005206EE"/>
    <w:rsid w:val="00521863"/>
    <w:rsid w:val="00523C38"/>
    <w:rsid w:val="00523EAA"/>
    <w:rsid w:val="00524419"/>
    <w:rsid w:val="00525C4C"/>
    <w:rsid w:val="00525D96"/>
    <w:rsid w:val="00526AC4"/>
    <w:rsid w:val="0052752B"/>
    <w:rsid w:val="005330C8"/>
    <w:rsid w:val="00535342"/>
    <w:rsid w:val="005403E9"/>
    <w:rsid w:val="00541539"/>
    <w:rsid w:val="00541B1E"/>
    <w:rsid w:val="00542259"/>
    <w:rsid w:val="00543B62"/>
    <w:rsid w:val="005449AD"/>
    <w:rsid w:val="00544C4D"/>
    <w:rsid w:val="0054612A"/>
    <w:rsid w:val="005462C1"/>
    <w:rsid w:val="00550505"/>
    <w:rsid w:val="005507A5"/>
    <w:rsid w:val="00550E1F"/>
    <w:rsid w:val="0055159C"/>
    <w:rsid w:val="0055239A"/>
    <w:rsid w:val="00552459"/>
    <w:rsid w:val="00552CE9"/>
    <w:rsid w:val="00552ED1"/>
    <w:rsid w:val="00553325"/>
    <w:rsid w:val="00553F11"/>
    <w:rsid w:val="0055435E"/>
    <w:rsid w:val="005543F7"/>
    <w:rsid w:val="00554967"/>
    <w:rsid w:val="005556E6"/>
    <w:rsid w:val="005559E6"/>
    <w:rsid w:val="00555B8E"/>
    <w:rsid w:val="005568CE"/>
    <w:rsid w:val="00556916"/>
    <w:rsid w:val="0056060E"/>
    <w:rsid w:val="00561331"/>
    <w:rsid w:val="00561E92"/>
    <w:rsid w:val="005629EF"/>
    <w:rsid w:val="00562DE4"/>
    <w:rsid w:val="00564660"/>
    <w:rsid w:val="00565E12"/>
    <w:rsid w:val="005716CA"/>
    <w:rsid w:val="00572D77"/>
    <w:rsid w:val="00573426"/>
    <w:rsid w:val="00573F83"/>
    <w:rsid w:val="00574938"/>
    <w:rsid w:val="005768FE"/>
    <w:rsid w:val="00576994"/>
    <w:rsid w:val="00576AAA"/>
    <w:rsid w:val="0058171F"/>
    <w:rsid w:val="00581DF5"/>
    <w:rsid w:val="005828C4"/>
    <w:rsid w:val="00583E83"/>
    <w:rsid w:val="005843EA"/>
    <w:rsid w:val="00584530"/>
    <w:rsid w:val="00585DB3"/>
    <w:rsid w:val="00586D73"/>
    <w:rsid w:val="00586EA2"/>
    <w:rsid w:val="00594670"/>
    <w:rsid w:val="00594C68"/>
    <w:rsid w:val="00595723"/>
    <w:rsid w:val="005963C9"/>
    <w:rsid w:val="00596B99"/>
    <w:rsid w:val="005971EB"/>
    <w:rsid w:val="00597C59"/>
    <w:rsid w:val="00597C68"/>
    <w:rsid w:val="005A218E"/>
    <w:rsid w:val="005A2917"/>
    <w:rsid w:val="005A2A0D"/>
    <w:rsid w:val="005A2D34"/>
    <w:rsid w:val="005A4613"/>
    <w:rsid w:val="005A5441"/>
    <w:rsid w:val="005A5580"/>
    <w:rsid w:val="005A6D21"/>
    <w:rsid w:val="005A6F53"/>
    <w:rsid w:val="005A74B1"/>
    <w:rsid w:val="005B032B"/>
    <w:rsid w:val="005B039D"/>
    <w:rsid w:val="005B046A"/>
    <w:rsid w:val="005B12C7"/>
    <w:rsid w:val="005B2598"/>
    <w:rsid w:val="005B31D1"/>
    <w:rsid w:val="005B39E9"/>
    <w:rsid w:val="005B477E"/>
    <w:rsid w:val="005B4A70"/>
    <w:rsid w:val="005B7267"/>
    <w:rsid w:val="005B7329"/>
    <w:rsid w:val="005B7B69"/>
    <w:rsid w:val="005B7F85"/>
    <w:rsid w:val="005C06F7"/>
    <w:rsid w:val="005C0ED5"/>
    <w:rsid w:val="005C1186"/>
    <w:rsid w:val="005C1455"/>
    <w:rsid w:val="005C4DE3"/>
    <w:rsid w:val="005C5546"/>
    <w:rsid w:val="005D0422"/>
    <w:rsid w:val="005D11A4"/>
    <w:rsid w:val="005D1EB0"/>
    <w:rsid w:val="005D2883"/>
    <w:rsid w:val="005D4F9D"/>
    <w:rsid w:val="005D5500"/>
    <w:rsid w:val="005D55F0"/>
    <w:rsid w:val="005D6E39"/>
    <w:rsid w:val="005D79F5"/>
    <w:rsid w:val="005D7BBF"/>
    <w:rsid w:val="005E057D"/>
    <w:rsid w:val="005E0CAF"/>
    <w:rsid w:val="005E19B9"/>
    <w:rsid w:val="005E200E"/>
    <w:rsid w:val="005E20F8"/>
    <w:rsid w:val="005E27F9"/>
    <w:rsid w:val="005E2DED"/>
    <w:rsid w:val="005E2E0E"/>
    <w:rsid w:val="005F0360"/>
    <w:rsid w:val="005F0736"/>
    <w:rsid w:val="005F27A8"/>
    <w:rsid w:val="005F436F"/>
    <w:rsid w:val="005F78A7"/>
    <w:rsid w:val="0060088C"/>
    <w:rsid w:val="006018FA"/>
    <w:rsid w:val="00602385"/>
    <w:rsid w:val="00602E3C"/>
    <w:rsid w:val="00604531"/>
    <w:rsid w:val="006047DA"/>
    <w:rsid w:val="00604CB2"/>
    <w:rsid w:val="006054A1"/>
    <w:rsid w:val="00605D44"/>
    <w:rsid w:val="006109CD"/>
    <w:rsid w:val="0061106D"/>
    <w:rsid w:val="006117BE"/>
    <w:rsid w:val="00611846"/>
    <w:rsid w:val="006121C8"/>
    <w:rsid w:val="00612B7D"/>
    <w:rsid w:val="00615CA2"/>
    <w:rsid w:val="00616595"/>
    <w:rsid w:val="006205CC"/>
    <w:rsid w:val="00620BAD"/>
    <w:rsid w:val="00622054"/>
    <w:rsid w:val="00622440"/>
    <w:rsid w:val="0062298B"/>
    <w:rsid w:val="00622CDE"/>
    <w:rsid w:val="006234B6"/>
    <w:rsid w:val="006239AD"/>
    <w:rsid w:val="006244F0"/>
    <w:rsid w:val="00624CB7"/>
    <w:rsid w:val="0062569D"/>
    <w:rsid w:val="00626862"/>
    <w:rsid w:val="00626FCC"/>
    <w:rsid w:val="00630548"/>
    <w:rsid w:val="00630E55"/>
    <w:rsid w:val="006310F9"/>
    <w:rsid w:val="00631AF0"/>
    <w:rsid w:val="00631C85"/>
    <w:rsid w:val="006321AB"/>
    <w:rsid w:val="0063300E"/>
    <w:rsid w:val="00633048"/>
    <w:rsid w:val="006342D7"/>
    <w:rsid w:val="0063570A"/>
    <w:rsid w:val="00635EF1"/>
    <w:rsid w:val="006369B4"/>
    <w:rsid w:val="006371B0"/>
    <w:rsid w:val="00637872"/>
    <w:rsid w:val="006378F0"/>
    <w:rsid w:val="006378F1"/>
    <w:rsid w:val="00637C86"/>
    <w:rsid w:val="00641631"/>
    <w:rsid w:val="0064221B"/>
    <w:rsid w:val="00643902"/>
    <w:rsid w:val="00644928"/>
    <w:rsid w:val="006452DB"/>
    <w:rsid w:val="00650CF6"/>
    <w:rsid w:val="00650FBC"/>
    <w:rsid w:val="00651354"/>
    <w:rsid w:val="00653B6E"/>
    <w:rsid w:val="00655C2B"/>
    <w:rsid w:val="006610B1"/>
    <w:rsid w:val="00661ACA"/>
    <w:rsid w:val="006623D6"/>
    <w:rsid w:val="00662FA6"/>
    <w:rsid w:val="006631FE"/>
    <w:rsid w:val="006635BB"/>
    <w:rsid w:val="00664299"/>
    <w:rsid w:val="00664386"/>
    <w:rsid w:val="00664577"/>
    <w:rsid w:val="006649C0"/>
    <w:rsid w:val="0066540F"/>
    <w:rsid w:val="0066575A"/>
    <w:rsid w:val="00666472"/>
    <w:rsid w:val="00666975"/>
    <w:rsid w:val="0067159B"/>
    <w:rsid w:val="006716A3"/>
    <w:rsid w:val="00671D2B"/>
    <w:rsid w:val="006746BF"/>
    <w:rsid w:val="00674924"/>
    <w:rsid w:val="00675154"/>
    <w:rsid w:val="0067519F"/>
    <w:rsid w:val="006755B2"/>
    <w:rsid w:val="006756BA"/>
    <w:rsid w:val="00675803"/>
    <w:rsid w:val="00676D15"/>
    <w:rsid w:val="006770A7"/>
    <w:rsid w:val="00681B37"/>
    <w:rsid w:val="00683D5C"/>
    <w:rsid w:val="00684218"/>
    <w:rsid w:val="00685360"/>
    <w:rsid w:val="006857A0"/>
    <w:rsid w:val="00685906"/>
    <w:rsid w:val="00686360"/>
    <w:rsid w:val="00686A8F"/>
    <w:rsid w:val="00686D96"/>
    <w:rsid w:val="00687650"/>
    <w:rsid w:val="0069001B"/>
    <w:rsid w:val="00690522"/>
    <w:rsid w:val="0069133E"/>
    <w:rsid w:val="00691ADE"/>
    <w:rsid w:val="00692BE4"/>
    <w:rsid w:val="00693819"/>
    <w:rsid w:val="00693972"/>
    <w:rsid w:val="006945BB"/>
    <w:rsid w:val="00695428"/>
    <w:rsid w:val="006957AF"/>
    <w:rsid w:val="00695C8B"/>
    <w:rsid w:val="006962B8"/>
    <w:rsid w:val="006A0102"/>
    <w:rsid w:val="006A106B"/>
    <w:rsid w:val="006A1782"/>
    <w:rsid w:val="006A1F5B"/>
    <w:rsid w:val="006A404E"/>
    <w:rsid w:val="006A4978"/>
    <w:rsid w:val="006A4E15"/>
    <w:rsid w:val="006A5775"/>
    <w:rsid w:val="006A669C"/>
    <w:rsid w:val="006A6AB3"/>
    <w:rsid w:val="006A750F"/>
    <w:rsid w:val="006A7A5F"/>
    <w:rsid w:val="006A7F36"/>
    <w:rsid w:val="006B0D52"/>
    <w:rsid w:val="006B18F8"/>
    <w:rsid w:val="006B2C9F"/>
    <w:rsid w:val="006B3E7D"/>
    <w:rsid w:val="006B4954"/>
    <w:rsid w:val="006B6ED2"/>
    <w:rsid w:val="006C12DD"/>
    <w:rsid w:val="006C1891"/>
    <w:rsid w:val="006C30D0"/>
    <w:rsid w:val="006C3422"/>
    <w:rsid w:val="006C4FDF"/>
    <w:rsid w:val="006C55A6"/>
    <w:rsid w:val="006C644A"/>
    <w:rsid w:val="006C652B"/>
    <w:rsid w:val="006C66F0"/>
    <w:rsid w:val="006C746D"/>
    <w:rsid w:val="006C77CD"/>
    <w:rsid w:val="006C791D"/>
    <w:rsid w:val="006D0388"/>
    <w:rsid w:val="006D3212"/>
    <w:rsid w:val="006D3527"/>
    <w:rsid w:val="006D701F"/>
    <w:rsid w:val="006E07E2"/>
    <w:rsid w:val="006E13B4"/>
    <w:rsid w:val="006E22E2"/>
    <w:rsid w:val="006E2C95"/>
    <w:rsid w:val="006E4D05"/>
    <w:rsid w:val="006E54FA"/>
    <w:rsid w:val="006E717B"/>
    <w:rsid w:val="006E7C0D"/>
    <w:rsid w:val="006F06D3"/>
    <w:rsid w:val="006F115F"/>
    <w:rsid w:val="006F1C81"/>
    <w:rsid w:val="006F2578"/>
    <w:rsid w:val="006F2FE4"/>
    <w:rsid w:val="006F3891"/>
    <w:rsid w:val="006F3FED"/>
    <w:rsid w:val="006F49A4"/>
    <w:rsid w:val="006F4A08"/>
    <w:rsid w:val="006F5801"/>
    <w:rsid w:val="006F6132"/>
    <w:rsid w:val="006F6B54"/>
    <w:rsid w:val="006F6F48"/>
    <w:rsid w:val="006F7587"/>
    <w:rsid w:val="007002B8"/>
    <w:rsid w:val="00700A5A"/>
    <w:rsid w:val="00700CDE"/>
    <w:rsid w:val="007019DA"/>
    <w:rsid w:val="00702013"/>
    <w:rsid w:val="007020E6"/>
    <w:rsid w:val="0070229E"/>
    <w:rsid w:val="00702DFF"/>
    <w:rsid w:val="00703508"/>
    <w:rsid w:val="0070439B"/>
    <w:rsid w:val="007050E0"/>
    <w:rsid w:val="00706812"/>
    <w:rsid w:val="00706838"/>
    <w:rsid w:val="00707E9E"/>
    <w:rsid w:val="007109EC"/>
    <w:rsid w:val="00710A46"/>
    <w:rsid w:val="00711036"/>
    <w:rsid w:val="00712611"/>
    <w:rsid w:val="00713348"/>
    <w:rsid w:val="007136D9"/>
    <w:rsid w:val="00713AB8"/>
    <w:rsid w:val="00713DBD"/>
    <w:rsid w:val="00713DE6"/>
    <w:rsid w:val="007152A5"/>
    <w:rsid w:val="007163EE"/>
    <w:rsid w:val="00716467"/>
    <w:rsid w:val="00717972"/>
    <w:rsid w:val="00717EB3"/>
    <w:rsid w:val="00720C5E"/>
    <w:rsid w:val="0072142E"/>
    <w:rsid w:val="00721C6E"/>
    <w:rsid w:val="007221BE"/>
    <w:rsid w:val="00722428"/>
    <w:rsid w:val="007234A6"/>
    <w:rsid w:val="00724033"/>
    <w:rsid w:val="0072442A"/>
    <w:rsid w:val="00724A90"/>
    <w:rsid w:val="00726192"/>
    <w:rsid w:val="0072715F"/>
    <w:rsid w:val="00727F6F"/>
    <w:rsid w:val="00727F72"/>
    <w:rsid w:val="00730E0E"/>
    <w:rsid w:val="00730F3F"/>
    <w:rsid w:val="00731D82"/>
    <w:rsid w:val="00732528"/>
    <w:rsid w:val="00732E49"/>
    <w:rsid w:val="00732F51"/>
    <w:rsid w:val="00733029"/>
    <w:rsid w:val="00733757"/>
    <w:rsid w:val="00734CFC"/>
    <w:rsid w:val="00736FE1"/>
    <w:rsid w:val="00741418"/>
    <w:rsid w:val="00741666"/>
    <w:rsid w:val="0074231F"/>
    <w:rsid w:val="00742502"/>
    <w:rsid w:val="00742670"/>
    <w:rsid w:val="007431E3"/>
    <w:rsid w:val="00743A52"/>
    <w:rsid w:val="00743D1D"/>
    <w:rsid w:val="007445EA"/>
    <w:rsid w:val="00744E4A"/>
    <w:rsid w:val="00745CD0"/>
    <w:rsid w:val="0074615D"/>
    <w:rsid w:val="007501BD"/>
    <w:rsid w:val="0075146D"/>
    <w:rsid w:val="00751870"/>
    <w:rsid w:val="00751E8C"/>
    <w:rsid w:val="007523C9"/>
    <w:rsid w:val="0075359A"/>
    <w:rsid w:val="007547D0"/>
    <w:rsid w:val="007567A6"/>
    <w:rsid w:val="0075755F"/>
    <w:rsid w:val="007576BD"/>
    <w:rsid w:val="00757B7F"/>
    <w:rsid w:val="00760AEC"/>
    <w:rsid w:val="00760B18"/>
    <w:rsid w:val="00760BDE"/>
    <w:rsid w:val="00760DA3"/>
    <w:rsid w:val="00760F89"/>
    <w:rsid w:val="0076112C"/>
    <w:rsid w:val="00761A1D"/>
    <w:rsid w:val="007628D1"/>
    <w:rsid w:val="00764167"/>
    <w:rsid w:val="00764728"/>
    <w:rsid w:val="00767966"/>
    <w:rsid w:val="007700F7"/>
    <w:rsid w:val="0077046B"/>
    <w:rsid w:val="007706FB"/>
    <w:rsid w:val="007719C9"/>
    <w:rsid w:val="00771DE3"/>
    <w:rsid w:val="0077388A"/>
    <w:rsid w:val="007751C0"/>
    <w:rsid w:val="0077625C"/>
    <w:rsid w:val="00776A2F"/>
    <w:rsid w:val="00777981"/>
    <w:rsid w:val="00777F14"/>
    <w:rsid w:val="007802C4"/>
    <w:rsid w:val="007807A8"/>
    <w:rsid w:val="00780E0C"/>
    <w:rsid w:val="0078127F"/>
    <w:rsid w:val="00781895"/>
    <w:rsid w:val="007842C3"/>
    <w:rsid w:val="00786213"/>
    <w:rsid w:val="00786B48"/>
    <w:rsid w:val="00787089"/>
    <w:rsid w:val="0078719D"/>
    <w:rsid w:val="00787543"/>
    <w:rsid w:val="007878F2"/>
    <w:rsid w:val="00787CB6"/>
    <w:rsid w:val="00790224"/>
    <w:rsid w:val="007911A6"/>
    <w:rsid w:val="00791B61"/>
    <w:rsid w:val="00791DBC"/>
    <w:rsid w:val="00793720"/>
    <w:rsid w:val="0079567D"/>
    <w:rsid w:val="00796251"/>
    <w:rsid w:val="007969C6"/>
    <w:rsid w:val="00796A19"/>
    <w:rsid w:val="00797C19"/>
    <w:rsid w:val="007A0950"/>
    <w:rsid w:val="007A1482"/>
    <w:rsid w:val="007A62D0"/>
    <w:rsid w:val="007A6CEF"/>
    <w:rsid w:val="007B097F"/>
    <w:rsid w:val="007B1CC1"/>
    <w:rsid w:val="007B4532"/>
    <w:rsid w:val="007B45CE"/>
    <w:rsid w:val="007B6D40"/>
    <w:rsid w:val="007B71B8"/>
    <w:rsid w:val="007B7492"/>
    <w:rsid w:val="007B75FF"/>
    <w:rsid w:val="007B7EF3"/>
    <w:rsid w:val="007B7FF2"/>
    <w:rsid w:val="007C134D"/>
    <w:rsid w:val="007C331D"/>
    <w:rsid w:val="007C4BB9"/>
    <w:rsid w:val="007C551B"/>
    <w:rsid w:val="007C5F67"/>
    <w:rsid w:val="007C79CB"/>
    <w:rsid w:val="007D0B75"/>
    <w:rsid w:val="007D0D41"/>
    <w:rsid w:val="007D1408"/>
    <w:rsid w:val="007D23A1"/>
    <w:rsid w:val="007D3088"/>
    <w:rsid w:val="007D3330"/>
    <w:rsid w:val="007D52BF"/>
    <w:rsid w:val="007D6980"/>
    <w:rsid w:val="007D6AE5"/>
    <w:rsid w:val="007D7EC8"/>
    <w:rsid w:val="007E2ECA"/>
    <w:rsid w:val="007E48C7"/>
    <w:rsid w:val="007E5F6D"/>
    <w:rsid w:val="007E6A31"/>
    <w:rsid w:val="007F041A"/>
    <w:rsid w:val="007F1535"/>
    <w:rsid w:val="007F16B2"/>
    <w:rsid w:val="007F3F79"/>
    <w:rsid w:val="007F4A33"/>
    <w:rsid w:val="007F5114"/>
    <w:rsid w:val="007F53B0"/>
    <w:rsid w:val="007F5719"/>
    <w:rsid w:val="007F5B13"/>
    <w:rsid w:val="007F6EFE"/>
    <w:rsid w:val="007F6F42"/>
    <w:rsid w:val="007F7917"/>
    <w:rsid w:val="00803891"/>
    <w:rsid w:val="00805222"/>
    <w:rsid w:val="00805DD6"/>
    <w:rsid w:val="00805EC8"/>
    <w:rsid w:val="008075E3"/>
    <w:rsid w:val="00807F7F"/>
    <w:rsid w:val="00813844"/>
    <w:rsid w:val="00817192"/>
    <w:rsid w:val="00817F97"/>
    <w:rsid w:val="008204E5"/>
    <w:rsid w:val="0082082F"/>
    <w:rsid w:val="00820DF6"/>
    <w:rsid w:val="008218A0"/>
    <w:rsid w:val="00824812"/>
    <w:rsid w:val="00824E9C"/>
    <w:rsid w:val="00826D7C"/>
    <w:rsid w:val="0083099D"/>
    <w:rsid w:val="00831EB0"/>
    <w:rsid w:val="00832126"/>
    <w:rsid w:val="00832512"/>
    <w:rsid w:val="0083307F"/>
    <w:rsid w:val="008331B7"/>
    <w:rsid w:val="00833984"/>
    <w:rsid w:val="00833B7F"/>
    <w:rsid w:val="0083408E"/>
    <w:rsid w:val="0083456F"/>
    <w:rsid w:val="00834A19"/>
    <w:rsid w:val="00837B76"/>
    <w:rsid w:val="00837D40"/>
    <w:rsid w:val="008400DF"/>
    <w:rsid w:val="008403A0"/>
    <w:rsid w:val="00840CD5"/>
    <w:rsid w:val="00843051"/>
    <w:rsid w:val="00845729"/>
    <w:rsid w:val="00845F82"/>
    <w:rsid w:val="00846222"/>
    <w:rsid w:val="00846CDE"/>
    <w:rsid w:val="00846FD9"/>
    <w:rsid w:val="00847432"/>
    <w:rsid w:val="00850D46"/>
    <w:rsid w:val="00850FFF"/>
    <w:rsid w:val="0085274D"/>
    <w:rsid w:val="00852AE7"/>
    <w:rsid w:val="00853C45"/>
    <w:rsid w:val="00853EA8"/>
    <w:rsid w:val="008554EC"/>
    <w:rsid w:val="00855C40"/>
    <w:rsid w:val="00857EF4"/>
    <w:rsid w:val="008604D0"/>
    <w:rsid w:val="00861C9F"/>
    <w:rsid w:val="00862606"/>
    <w:rsid w:val="0086378F"/>
    <w:rsid w:val="00863ECA"/>
    <w:rsid w:val="00864FE3"/>
    <w:rsid w:val="00865CBC"/>
    <w:rsid w:val="008660CE"/>
    <w:rsid w:val="008663D2"/>
    <w:rsid w:val="00866CEA"/>
    <w:rsid w:val="008700DF"/>
    <w:rsid w:val="008710FE"/>
    <w:rsid w:val="00871247"/>
    <w:rsid w:val="00871623"/>
    <w:rsid w:val="00872245"/>
    <w:rsid w:val="008730F6"/>
    <w:rsid w:val="0087677C"/>
    <w:rsid w:val="00876C18"/>
    <w:rsid w:val="00881E4F"/>
    <w:rsid w:val="00882180"/>
    <w:rsid w:val="00885ADE"/>
    <w:rsid w:val="00885DCE"/>
    <w:rsid w:val="00887526"/>
    <w:rsid w:val="0089259A"/>
    <w:rsid w:val="00893369"/>
    <w:rsid w:val="0089410E"/>
    <w:rsid w:val="00894827"/>
    <w:rsid w:val="00897031"/>
    <w:rsid w:val="00897A4E"/>
    <w:rsid w:val="008A074E"/>
    <w:rsid w:val="008A0763"/>
    <w:rsid w:val="008A0C95"/>
    <w:rsid w:val="008A10BD"/>
    <w:rsid w:val="008A1D02"/>
    <w:rsid w:val="008A1EB3"/>
    <w:rsid w:val="008A23EB"/>
    <w:rsid w:val="008A2B87"/>
    <w:rsid w:val="008A2EC3"/>
    <w:rsid w:val="008A31B5"/>
    <w:rsid w:val="008A3651"/>
    <w:rsid w:val="008A3CF9"/>
    <w:rsid w:val="008A4D10"/>
    <w:rsid w:val="008A6761"/>
    <w:rsid w:val="008A6AA8"/>
    <w:rsid w:val="008B161C"/>
    <w:rsid w:val="008B19CD"/>
    <w:rsid w:val="008B1A17"/>
    <w:rsid w:val="008B23C5"/>
    <w:rsid w:val="008B3504"/>
    <w:rsid w:val="008B4548"/>
    <w:rsid w:val="008B70A4"/>
    <w:rsid w:val="008B78F3"/>
    <w:rsid w:val="008C1567"/>
    <w:rsid w:val="008C33AC"/>
    <w:rsid w:val="008C34CF"/>
    <w:rsid w:val="008C4E75"/>
    <w:rsid w:val="008C5848"/>
    <w:rsid w:val="008C5E10"/>
    <w:rsid w:val="008C691A"/>
    <w:rsid w:val="008C7278"/>
    <w:rsid w:val="008C7F78"/>
    <w:rsid w:val="008D0BAF"/>
    <w:rsid w:val="008D2A32"/>
    <w:rsid w:val="008D2F6E"/>
    <w:rsid w:val="008D3B74"/>
    <w:rsid w:val="008D6F62"/>
    <w:rsid w:val="008D774D"/>
    <w:rsid w:val="008D7E5E"/>
    <w:rsid w:val="008E0E3E"/>
    <w:rsid w:val="008E117D"/>
    <w:rsid w:val="008E2D19"/>
    <w:rsid w:val="008E442F"/>
    <w:rsid w:val="008E4C2C"/>
    <w:rsid w:val="008E5FBE"/>
    <w:rsid w:val="008E61C5"/>
    <w:rsid w:val="008E6475"/>
    <w:rsid w:val="008E70A0"/>
    <w:rsid w:val="008E7BF6"/>
    <w:rsid w:val="008F15E5"/>
    <w:rsid w:val="008F1785"/>
    <w:rsid w:val="008F3013"/>
    <w:rsid w:val="008F3035"/>
    <w:rsid w:val="008F3EB5"/>
    <w:rsid w:val="008F431A"/>
    <w:rsid w:val="008F4BB7"/>
    <w:rsid w:val="008F6BD1"/>
    <w:rsid w:val="008F6C1F"/>
    <w:rsid w:val="0090039C"/>
    <w:rsid w:val="00900A6A"/>
    <w:rsid w:val="00900D39"/>
    <w:rsid w:val="00902413"/>
    <w:rsid w:val="00902D93"/>
    <w:rsid w:val="00902EB3"/>
    <w:rsid w:val="00904751"/>
    <w:rsid w:val="009049EA"/>
    <w:rsid w:val="009051D5"/>
    <w:rsid w:val="00905493"/>
    <w:rsid w:val="009059A4"/>
    <w:rsid w:val="00906364"/>
    <w:rsid w:val="009076CD"/>
    <w:rsid w:val="00911205"/>
    <w:rsid w:val="00913195"/>
    <w:rsid w:val="00915476"/>
    <w:rsid w:val="009177C1"/>
    <w:rsid w:val="00917C03"/>
    <w:rsid w:val="0092127C"/>
    <w:rsid w:val="00921755"/>
    <w:rsid w:val="00921C75"/>
    <w:rsid w:val="00922654"/>
    <w:rsid w:val="00922EB0"/>
    <w:rsid w:val="00922F32"/>
    <w:rsid w:val="00922F71"/>
    <w:rsid w:val="009233E1"/>
    <w:rsid w:val="009244B0"/>
    <w:rsid w:val="00924777"/>
    <w:rsid w:val="00925F85"/>
    <w:rsid w:val="009262A4"/>
    <w:rsid w:val="00927A91"/>
    <w:rsid w:val="00927E30"/>
    <w:rsid w:val="009308F6"/>
    <w:rsid w:val="00931CAE"/>
    <w:rsid w:val="00931E24"/>
    <w:rsid w:val="00931F41"/>
    <w:rsid w:val="00933B52"/>
    <w:rsid w:val="00933D50"/>
    <w:rsid w:val="009347B7"/>
    <w:rsid w:val="00934E96"/>
    <w:rsid w:val="0093523A"/>
    <w:rsid w:val="00935BD5"/>
    <w:rsid w:val="009369F2"/>
    <w:rsid w:val="00936D27"/>
    <w:rsid w:val="00937DCA"/>
    <w:rsid w:val="0094262F"/>
    <w:rsid w:val="00943E1A"/>
    <w:rsid w:val="00944B94"/>
    <w:rsid w:val="00944FA9"/>
    <w:rsid w:val="0094768B"/>
    <w:rsid w:val="009476A7"/>
    <w:rsid w:val="00950B09"/>
    <w:rsid w:val="009518FF"/>
    <w:rsid w:val="00951934"/>
    <w:rsid w:val="00952726"/>
    <w:rsid w:val="00952F64"/>
    <w:rsid w:val="00954074"/>
    <w:rsid w:val="00954595"/>
    <w:rsid w:val="009559CE"/>
    <w:rsid w:val="0095678F"/>
    <w:rsid w:val="00960935"/>
    <w:rsid w:val="009619C6"/>
    <w:rsid w:val="009623F8"/>
    <w:rsid w:val="0096246C"/>
    <w:rsid w:val="00962DB5"/>
    <w:rsid w:val="00963036"/>
    <w:rsid w:val="009632E6"/>
    <w:rsid w:val="00963885"/>
    <w:rsid w:val="00964006"/>
    <w:rsid w:val="009664AD"/>
    <w:rsid w:val="00967748"/>
    <w:rsid w:val="00971A2E"/>
    <w:rsid w:val="00973B84"/>
    <w:rsid w:val="00974696"/>
    <w:rsid w:val="009753E2"/>
    <w:rsid w:val="00975656"/>
    <w:rsid w:val="0097619F"/>
    <w:rsid w:val="00976549"/>
    <w:rsid w:val="00976B02"/>
    <w:rsid w:val="00976DB0"/>
    <w:rsid w:val="00981277"/>
    <w:rsid w:val="009821A9"/>
    <w:rsid w:val="00982953"/>
    <w:rsid w:val="00982ECC"/>
    <w:rsid w:val="00983516"/>
    <w:rsid w:val="0098359D"/>
    <w:rsid w:val="009836B2"/>
    <w:rsid w:val="00985AC9"/>
    <w:rsid w:val="009865EB"/>
    <w:rsid w:val="00987569"/>
    <w:rsid w:val="00987FF2"/>
    <w:rsid w:val="00990A43"/>
    <w:rsid w:val="0099154C"/>
    <w:rsid w:val="00991697"/>
    <w:rsid w:val="009917DF"/>
    <w:rsid w:val="00991DB1"/>
    <w:rsid w:val="00992049"/>
    <w:rsid w:val="00992C0C"/>
    <w:rsid w:val="009935C3"/>
    <w:rsid w:val="00993687"/>
    <w:rsid w:val="009938C3"/>
    <w:rsid w:val="00993C2E"/>
    <w:rsid w:val="00993E2A"/>
    <w:rsid w:val="0099474E"/>
    <w:rsid w:val="00994D41"/>
    <w:rsid w:val="00995302"/>
    <w:rsid w:val="00995898"/>
    <w:rsid w:val="00996262"/>
    <w:rsid w:val="00996609"/>
    <w:rsid w:val="00997FFB"/>
    <w:rsid w:val="009A0AB7"/>
    <w:rsid w:val="009A2C2A"/>
    <w:rsid w:val="009A603F"/>
    <w:rsid w:val="009A725A"/>
    <w:rsid w:val="009A7495"/>
    <w:rsid w:val="009A74CE"/>
    <w:rsid w:val="009B455E"/>
    <w:rsid w:val="009B586B"/>
    <w:rsid w:val="009B634D"/>
    <w:rsid w:val="009C0010"/>
    <w:rsid w:val="009C21DB"/>
    <w:rsid w:val="009C2336"/>
    <w:rsid w:val="009C2351"/>
    <w:rsid w:val="009C27CC"/>
    <w:rsid w:val="009C3106"/>
    <w:rsid w:val="009C31B2"/>
    <w:rsid w:val="009C36AA"/>
    <w:rsid w:val="009C413D"/>
    <w:rsid w:val="009C6686"/>
    <w:rsid w:val="009D099F"/>
    <w:rsid w:val="009D0B85"/>
    <w:rsid w:val="009D184C"/>
    <w:rsid w:val="009D18D0"/>
    <w:rsid w:val="009D2108"/>
    <w:rsid w:val="009D2968"/>
    <w:rsid w:val="009D2AAD"/>
    <w:rsid w:val="009D3351"/>
    <w:rsid w:val="009D39E5"/>
    <w:rsid w:val="009D3D79"/>
    <w:rsid w:val="009D4064"/>
    <w:rsid w:val="009D4A8D"/>
    <w:rsid w:val="009D4B96"/>
    <w:rsid w:val="009D4E1B"/>
    <w:rsid w:val="009D4FB7"/>
    <w:rsid w:val="009D5F84"/>
    <w:rsid w:val="009D6241"/>
    <w:rsid w:val="009D646F"/>
    <w:rsid w:val="009D6912"/>
    <w:rsid w:val="009E161A"/>
    <w:rsid w:val="009E1BB3"/>
    <w:rsid w:val="009E1D72"/>
    <w:rsid w:val="009E29D5"/>
    <w:rsid w:val="009E3A49"/>
    <w:rsid w:val="009E5694"/>
    <w:rsid w:val="009E57F1"/>
    <w:rsid w:val="009E6049"/>
    <w:rsid w:val="009E64ED"/>
    <w:rsid w:val="009E6CCE"/>
    <w:rsid w:val="009E6F21"/>
    <w:rsid w:val="009E7668"/>
    <w:rsid w:val="009E7814"/>
    <w:rsid w:val="009F0F5C"/>
    <w:rsid w:val="009F121D"/>
    <w:rsid w:val="009F37DA"/>
    <w:rsid w:val="009F4058"/>
    <w:rsid w:val="009F4FDE"/>
    <w:rsid w:val="009F562A"/>
    <w:rsid w:val="009F5C90"/>
    <w:rsid w:val="009F62FC"/>
    <w:rsid w:val="009F7E0D"/>
    <w:rsid w:val="00A00159"/>
    <w:rsid w:val="00A002F7"/>
    <w:rsid w:val="00A01110"/>
    <w:rsid w:val="00A0189E"/>
    <w:rsid w:val="00A032C4"/>
    <w:rsid w:val="00A042B8"/>
    <w:rsid w:val="00A0443D"/>
    <w:rsid w:val="00A05859"/>
    <w:rsid w:val="00A05BFE"/>
    <w:rsid w:val="00A10073"/>
    <w:rsid w:val="00A10E4A"/>
    <w:rsid w:val="00A10F85"/>
    <w:rsid w:val="00A1157A"/>
    <w:rsid w:val="00A13306"/>
    <w:rsid w:val="00A141C2"/>
    <w:rsid w:val="00A15009"/>
    <w:rsid w:val="00A151AF"/>
    <w:rsid w:val="00A1557C"/>
    <w:rsid w:val="00A1701B"/>
    <w:rsid w:val="00A171B1"/>
    <w:rsid w:val="00A20B60"/>
    <w:rsid w:val="00A21704"/>
    <w:rsid w:val="00A224FC"/>
    <w:rsid w:val="00A227ED"/>
    <w:rsid w:val="00A22A62"/>
    <w:rsid w:val="00A23199"/>
    <w:rsid w:val="00A241BF"/>
    <w:rsid w:val="00A2439C"/>
    <w:rsid w:val="00A24B36"/>
    <w:rsid w:val="00A252E1"/>
    <w:rsid w:val="00A26136"/>
    <w:rsid w:val="00A26297"/>
    <w:rsid w:val="00A265C1"/>
    <w:rsid w:val="00A30D59"/>
    <w:rsid w:val="00A31364"/>
    <w:rsid w:val="00A31CA1"/>
    <w:rsid w:val="00A32C34"/>
    <w:rsid w:val="00A32E3E"/>
    <w:rsid w:val="00A342EB"/>
    <w:rsid w:val="00A34C40"/>
    <w:rsid w:val="00A34E3C"/>
    <w:rsid w:val="00A34FFA"/>
    <w:rsid w:val="00A35BF1"/>
    <w:rsid w:val="00A366BF"/>
    <w:rsid w:val="00A40FA7"/>
    <w:rsid w:val="00A4274C"/>
    <w:rsid w:val="00A463CF"/>
    <w:rsid w:val="00A46E8B"/>
    <w:rsid w:val="00A47DF3"/>
    <w:rsid w:val="00A5032C"/>
    <w:rsid w:val="00A5040C"/>
    <w:rsid w:val="00A50B71"/>
    <w:rsid w:val="00A52B9F"/>
    <w:rsid w:val="00A52CDE"/>
    <w:rsid w:val="00A554D0"/>
    <w:rsid w:val="00A56F70"/>
    <w:rsid w:val="00A57122"/>
    <w:rsid w:val="00A60AB8"/>
    <w:rsid w:val="00A60CEC"/>
    <w:rsid w:val="00A60F56"/>
    <w:rsid w:val="00A6214D"/>
    <w:rsid w:val="00A624BE"/>
    <w:rsid w:val="00A63290"/>
    <w:rsid w:val="00A63C6B"/>
    <w:rsid w:val="00A6578E"/>
    <w:rsid w:val="00A6627D"/>
    <w:rsid w:val="00A66BB7"/>
    <w:rsid w:val="00A6760A"/>
    <w:rsid w:val="00A67D02"/>
    <w:rsid w:val="00A67F20"/>
    <w:rsid w:val="00A702F2"/>
    <w:rsid w:val="00A706A3"/>
    <w:rsid w:val="00A71B79"/>
    <w:rsid w:val="00A71BB3"/>
    <w:rsid w:val="00A72653"/>
    <w:rsid w:val="00A73DA9"/>
    <w:rsid w:val="00A74380"/>
    <w:rsid w:val="00A74763"/>
    <w:rsid w:val="00A75683"/>
    <w:rsid w:val="00A7782E"/>
    <w:rsid w:val="00A8104D"/>
    <w:rsid w:val="00A81652"/>
    <w:rsid w:val="00A83D34"/>
    <w:rsid w:val="00A8444E"/>
    <w:rsid w:val="00A850E7"/>
    <w:rsid w:val="00A8532A"/>
    <w:rsid w:val="00A855BC"/>
    <w:rsid w:val="00A85CBF"/>
    <w:rsid w:val="00A85FF4"/>
    <w:rsid w:val="00A866FE"/>
    <w:rsid w:val="00A874B8"/>
    <w:rsid w:val="00A877F4"/>
    <w:rsid w:val="00A90761"/>
    <w:rsid w:val="00A92CF1"/>
    <w:rsid w:val="00A930A7"/>
    <w:rsid w:val="00A93C9F"/>
    <w:rsid w:val="00A93FDA"/>
    <w:rsid w:val="00A94216"/>
    <w:rsid w:val="00A95DFF"/>
    <w:rsid w:val="00A96A06"/>
    <w:rsid w:val="00A96A89"/>
    <w:rsid w:val="00A979C4"/>
    <w:rsid w:val="00A97ECE"/>
    <w:rsid w:val="00AA07E3"/>
    <w:rsid w:val="00AA0CD9"/>
    <w:rsid w:val="00AA0F81"/>
    <w:rsid w:val="00AA138E"/>
    <w:rsid w:val="00AA17B8"/>
    <w:rsid w:val="00AA2A17"/>
    <w:rsid w:val="00AA2AB8"/>
    <w:rsid w:val="00AA3C3A"/>
    <w:rsid w:val="00AA57B8"/>
    <w:rsid w:val="00AA5CDB"/>
    <w:rsid w:val="00AA68D1"/>
    <w:rsid w:val="00AA79B9"/>
    <w:rsid w:val="00AB0042"/>
    <w:rsid w:val="00AB01BE"/>
    <w:rsid w:val="00AB0923"/>
    <w:rsid w:val="00AB11BA"/>
    <w:rsid w:val="00AB1444"/>
    <w:rsid w:val="00AB1C06"/>
    <w:rsid w:val="00AB29DF"/>
    <w:rsid w:val="00AB2B35"/>
    <w:rsid w:val="00AB2C75"/>
    <w:rsid w:val="00AB3C70"/>
    <w:rsid w:val="00AB3F59"/>
    <w:rsid w:val="00AB4A6A"/>
    <w:rsid w:val="00AB4E68"/>
    <w:rsid w:val="00AB697F"/>
    <w:rsid w:val="00AB713C"/>
    <w:rsid w:val="00AB7668"/>
    <w:rsid w:val="00AB76F7"/>
    <w:rsid w:val="00AB7F84"/>
    <w:rsid w:val="00AC0475"/>
    <w:rsid w:val="00AC2526"/>
    <w:rsid w:val="00AC5555"/>
    <w:rsid w:val="00AC61B1"/>
    <w:rsid w:val="00AC6358"/>
    <w:rsid w:val="00AD0AAC"/>
    <w:rsid w:val="00AD2A17"/>
    <w:rsid w:val="00AD2EC3"/>
    <w:rsid w:val="00AD38AD"/>
    <w:rsid w:val="00AD3ACB"/>
    <w:rsid w:val="00AD3E3D"/>
    <w:rsid w:val="00AD4957"/>
    <w:rsid w:val="00AD5763"/>
    <w:rsid w:val="00AD6A00"/>
    <w:rsid w:val="00AD6DDA"/>
    <w:rsid w:val="00AE0866"/>
    <w:rsid w:val="00AE0CB4"/>
    <w:rsid w:val="00AE28CC"/>
    <w:rsid w:val="00AE32DD"/>
    <w:rsid w:val="00AE71D3"/>
    <w:rsid w:val="00AE7879"/>
    <w:rsid w:val="00AE78AD"/>
    <w:rsid w:val="00AF0DBE"/>
    <w:rsid w:val="00AF1560"/>
    <w:rsid w:val="00AF1EEE"/>
    <w:rsid w:val="00AF2360"/>
    <w:rsid w:val="00AF38ED"/>
    <w:rsid w:val="00AF5310"/>
    <w:rsid w:val="00AF66BE"/>
    <w:rsid w:val="00AF6CA9"/>
    <w:rsid w:val="00AF6D63"/>
    <w:rsid w:val="00AF6EC0"/>
    <w:rsid w:val="00AF727D"/>
    <w:rsid w:val="00AF7E13"/>
    <w:rsid w:val="00B0025F"/>
    <w:rsid w:val="00B004E3"/>
    <w:rsid w:val="00B0110E"/>
    <w:rsid w:val="00B024CC"/>
    <w:rsid w:val="00B02A51"/>
    <w:rsid w:val="00B06402"/>
    <w:rsid w:val="00B06545"/>
    <w:rsid w:val="00B06A78"/>
    <w:rsid w:val="00B06CAE"/>
    <w:rsid w:val="00B073BC"/>
    <w:rsid w:val="00B1213C"/>
    <w:rsid w:val="00B13416"/>
    <w:rsid w:val="00B136C4"/>
    <w:rsid w:val="00B15E37"/>
    <w:rsid w:val="00B15E3B"/>
    <w:rsid w:val="00B16879"/>
    <w:rsid w:val="00B1787D"/>
    <w:rsid w:val="00B20BE5"/>
    <w:rsid w:val="00B22967"/>
    <w:rsid w:val="00B22BAF"/>
    <w:rsid w:val="00B22D7C"/>
    <w:rsid w:val="00B245A8"/>
    <w:rsid w:val="00B24AB0"/>
    <w:rsid w:val="00B25962"/>
    <w:rsid w:val="00B261A6"/>
    <w:rsid w:val="00B26709"/>
    <w:rsid w:val="00B26E6A"/>
    <w:rsid w:val="00B27B76"/>
    <w:rsid w:val="00B302C2"/>
    <w:rsid w:val="00B32134"/>
    <w:rsid w:val="00B33E61"/>
    <w:rsid w:val="00B37818"/>
    <w:rsid w:val="00B37A62"/>
    <w:rsid w:val="00B37FD3"/>
    <w:rsid w:val="00B407A0"/>
    <w:rsid w:val="00B40CAE"/>
    <w:rsid w:val="00B445A8"/>
    <w:rsid w:val="00B44D77"/>
    <w:rsid w:val="00B45556"/>
    <w:rsid w:val="00B5006D"/>
    <w:rsid w:val="00B50E9B"/>
    <w:rsid w:val="00B52635"/>
    <w:rsid w:val="00B52895"/>
    <w:rsid w:val="00B531F4"/>
    <w:rsid w:val="00B53CEA"/>
    <w:rsid w:val="00B5545D"/>
    <w:rsid w:val="00B56B74"/>
    <w:rsid w:val="00B61C2A"/>
    <w:rsid w:val="00B6261F"/>
    <w:rsid w:val="00B62632"/>
    <w:rsid w:val="00B62BB2"/>
    <w:rsid w:val="00B63176"/>
    <w:rsid w:val="00B641D3"/>
    <w:rsid w:val="00B6507D"/>
    <w:rsid w:val="00B65DE2"/>
    <w:rsid w:val="00B67E94"/>
    <w:rsid w:val="00B705CC"/>
    <w:rsid w:val="00B72440"/>
    <w:rsid w:val="00B741E0"/>
    <w:rsid w:val="00B74A0F"/>
    <w:rsid w:val="00B752C8"/>
    <w:rsid w:val="00B75332"/>
    <w:rsid w:val="00B778D9"/>
    <w:rsid w:val="00B810D8"/>
    <w:rsid w:val="00B8211D"/>
    <w:rsid w:val="00B829F9"/>
    <w:rsid w:val="00B8311D"/>
    <w:rsid w:val="00B8385D"/>
    <w:rsid w:val="00B84CDB"/>
    <w:rsid w:val="00B8597B"/>
    <w:rsid w:val="00B85ACE"/>
    <w:rsid w:val="00B86235"/>
    <w:rsid w:val="00B86522"/>
    <w:rsid w:val="00B8777B"/>
    <w:rsid w:val="00B90202"/>
    <w:rsid w:val="00B9080B"/>
    <w:rsid w:val="00B90FF1"/>
    <w:rsid w:val="00B91707"/>
    <w:rsid w:val="00B9221B"/>
    <w:rsid w:val="00B9287C"/>
    <w:rsid w:val="00B936B2"/>
    <w:rsid w:val="00B93723"/>
    <w:rsid w:val="00B95BE4"/>
    <w:rsid w:val="00B96CB9"/>
    <w:rsid w:val="00B97418"/>
    <w:rsid w:val="00BA0DE9"/>
    <w:rsid w:val="00BA1D89"/>
    <w:rsid w:val="00BA2313"/>
    <w:rsid w:val="00BA3C42"/>
    <w:rsid w:val="00BA4BCF"/>
    <w:rsid w:val="00BA522B"/>
    <w:rsid w:val="00BA5A7D"/>
    <w:rsid w:val="00BA5BE2"/>
    <w:rsid w:val="00BA5C8E"/>
    <w:rsid w:val="00BA5E13"/>
    <w:rsid w:val="00BA676C"/>
    <w:rsid w:val="00BB013A"/>
    <w:rsid w:val="00BB02BD"/>
    <w:rsid w:val="00BB0433"/>
    <w:rsid w:val="00BB07BB"/>
    <w:rsid w:val="00BB0854"/>
    <w:rsid w:val="00BB24BF"/>
    <w:rsid w:val="00BB2D5C"/>
    <w:rsid w:val="00BB2F1B"/>
    <w:rsid w:val="00BB2F71"/>
    <w:rsid w:val="00BB5E5F"/>
    <w:rsid w:val="00BB70ED"/>
    <w:rsid w:val="00BB7477"/>
    <w:rsid w:val="00BC1245"/>
    <w:rsid w:val="00BC129D"/>
    <w:rsid w:val="00BC1A52"/>
    <w:rsid w:val="00BC3BC0"/>
    <w:rsid w:val="00BC3EB4"/>
    <w:rsid w:val="00BC45CA"/>
    <w:rsid w:val="00BC6A21"/>
    <w:rsid w:val="00BD10C7"/>
    <w:rsid w:val="00BD1106"/>
    <w:rsid w:val="00BD2964"/>
    <w:rsid w:val="00BD3156"/>
    <w:rsid w:val="00BD3D3A"/>
    <w:rsid w:val="00BD3F02"/>
    <w:rsid w:val="00BD7151"/>
    <w:rsid w:val="00BE0073"/>
    <w:rsid w:val="00BE126F"/>
    <w:rsid w:val="00BE14FE"/>
    <w:rsid w:val="00BE282F"/>
    <w:rsid w:val="00BE2E26"/>
    <w:rsid w:val="00BE3018"/>
    <w:rsid w:val="00BE3E06"/>
    <w:rsid w:val="00BE5CC3"/>
    <w:rsid w:val="00BE6526"/>
    <w:rsid w:val="00BE6764"/>
    <w:rsid w:val="00BE75CD"/>
    <w:rsid w:val="00BE7BD0"/>
    <w:rsid w:val="00BE7D02"/>
    <w:rsid w:val="00BE7ED8"/>
    <w:rsid w:val="00BF12A9"/>
    <w:rsid w:val="00BF1655"/>
    <w:rsid w:val="00BF19E2"/>
    <w:rsid w:val="00BF3A75"/>
    <w:rsid w:val="00BF4527"/>
    <w:rsid w:val="00BF4CA7"/>
    <w:rsid w:val="00BF517C"/>
    <w:rsid w:val="00BF5BD3"/>
    <w:rsid w:val="00BF6644"/>
    <w:rsid w:val="00BF6F92"/>
    <w:rsid w:val="00BF7ADD"/>
    <w:rsid w:val="00C012E7"/>
    <w:rsid w:val="00C022AF"/>
    <w:rsid w:val="00C02ADC"/>
    <w:rsid w:val="00C03820"/>
    <w:rsid w:val="00C05360"/>
    <w:rsid w:val="00C05438"/>
    <w:rsid w:val="00C0725F"/>
    <w:rsid w:val="00C0794F"/>
    <w:rsid w:val="00C10700"/>
    <w:rsid w:val="00C1080D"/>
    <w:rsid w:val="00C14C5D"/>
    <w:rsid w:val="00C14C5E"/>
    <w:rsid w:val="00C15E2F"/>
    <w:rsid w:val="00C20B47"/>
    <w:rsid w:val="00C224B6"/>
    <w:rsid w:val="00C22C47"/>
    <w:rsid w:val="00C231BE"/>
    <w:rsid w:val="00C242D4"/>
    <w:rsid w:val="00C26DA2"/>
    <w:rsid w:val="00C278E6"/>
    <w:rsid w:val="00C306D6"/>
    <w:rsid w:val="00C338DB"/>
    <w:rsid w:val="00C35291"/>
    <w:rsid w:val="00C36B67"/>
    <w:rsid w:val="00C37807"/>
    <w:rsid w:val="00C40C0C"/>
    <w:rsid w:val="00C414F4"/>
    <w:rsid w:val="00C41A15"/>
    <w:rsid w:val="00C42DD3"/>
    <w:rsid w:val="00C4418F"/>
    <w:rsid w:val="00C44B6A"/>
    <w:rsid w:val="00C4565B"/>
    <w:rsid w:val="00C45CF7"/>
    <w:rsid w:val="00C47255"/>
    <w:rsid w:val="00C473E5"/>
    <w:rsid w:val="00C506A9"/>
    <w:rsid w:val="00C5237F"/>
    <w:rsid w:val="00C5331C"/>
    <w:rsid w:val="00C53322"/>
    <w:rsid w:val="00C539EF"/>
    <w:rsid w:val="00C53D66"/>
    <w:rsid w:val="00C61E12"/>
    <w:rsid w:val="00C63473"/>
    <w:rsid w:val="00C636D6"/>
    <w:rsid w:val="00C63755"/>
    <w:rsid w:val="00C637B0"/>
    <w:rsid w:val="00C63ED1"/>
    <w:rsid w:val="00C6570A"/>
    <w:rsid w:val="00C660B4"/>
    <w:rsid w:val="00C66122"/>
    <w:rsid w:val="00C67297"/>
    <w:rsid w:val="00C67A69"/>
    <w:rsid w:val="00C67C6E"/>
    <w:rsid w:val="00C702F8"/>
    <w:rsid w:val="00C710DE"/>
    <w:rsid w:val="00C71AE0"/>
    <w:rsid w:val="00C71DE0"/>
    <w:rsid w:val="00C7241E"/>
    <w:rsid w:val="00C72712"/>
    <w:rsid w:val="00C730FC"/>
    <w:rsid w:val="00C733DF"/>
    <w:rsid w:val="00C75E9F"/>
    <w:rsid w:val="00C7653B"/>
    <w:rsid w:val="00C77024"/>
    <w:rsid w:val="00C7765B"/>
    <w:rsid w:val="00C77B8C"/>
    <w:rsid w:val="00C818CF"/>
    <w:rsid w:val="00C821C0"/>
    <w:rsid w:val="00C82604"/>
    <w:rsid w:val="00C833D9"/>
    <w:rsid w:val="00C85144"/>
    <w:rsid w:val="00C8561B"/>
    <w:rsid w:val="00C864F6"/>
    <w:rsid w:val="00C8688C"/>
    <w:rsid w:val="00C874BA"/>
    <w:rsid w:val="00C909B1"/>
    <w:rsid w:val="00C91A1B"/>
    <w:rsid w:val="00C91C3E"/>
    <w:rsid w:val="00C91D97"/>
    <w:rsid w:val="00C96EEA"/>
    <w:rsid w:val="00C9746E"/>
    <w:rsid w:val="00C978BF"/>
    <w:rsid w:val="00CA04AD"/>
    <w:rsid w:val="00CA0E65"/>
    <w:rsid w:val="00CA1771"/>
    <w:rsid w:val="00CA1C2A"/>
    <w:rsid w:val="00CA2363"/>
    <w:rsid w:val="00CA2C9E"/>
    <w:rsid w:val="00CA3003"/>
    <w:rsid w:val="00CA3A45"/>
    <w:rsid w:val="00CA4576"/>
    <w:rsid w:val="00CA4709"/>
    <w:rsid w:val="00CA471E"/>
    <w:rsid w:val="00CA54E6"/>
    <w:rsid w:val="00CA55A5"/>
    <w:rsid w:val="00CA6449"/>
    <w:rsid w:val="00CA64AE"/>
    <w:rsid w:val="00CA664F"/>
    <w:rsid w:val="00CA773E"/>
    <w:rsid w:val="00CA77D0"/>
    <w:rsid w:val="00CB1035"/>
    <w:rsid w:val="00CB17E4"/>
    <w:rsid w:val="00CB396E"/>
    <w:rsid w:val="00CB3F49"/>
    <w:rsid w:val="00CB472F"/>
    <w:rsid w:val="00CB4A17"/>
    <w:rsid w:val="00CB4AF1"/>
    <w:rsid w:val="00CB4EDC"/>
    <w:rsid w:val="00CB59DC"/>
    <w:rsid w:val="00CB6BCB"/>
    <w:rsid w:val="00CC0D5F"/>
    <w:rsid w:val="00CC1F95"/>
    <w:rsid w:val="00CC1FAA"/>
    <w:rsid w:val="00CC27CC"/>
    <w:rsid w:val="00CC3155"/>
    <w:rsid w:val="00CC4321"/>
    <w:rsid w:val="00CC586F"/>
    <w:rsid w:val="00CC5BE2"/>
    <w:rsid w:val="00CC63B5"/>
    <w:rsid w:val="00CC7AAF"/>
    <w:rsid w:val="00CD07F1"/>
    <w:rsid w:val="00CD0F1A"/>
    <w:rsid w:val="00CD1000"/>
    <w:rsid w:val="00CD34D2"/>
    <w:rsid w:val="00CD3694"/>
    <w:rsid w:val="00CD479E"/>
    <w:rsid w:val="00CD4B42"/>
    <w:rsid w:val="00CD5FC3"/>
    <w:rsid w:val="00CD773B"/>
    <w:rsid w:val="00CD7EE2"/>
    <w:rsid w:val="00CE251D"/>
    <w:rsid w:val="00CE2A93"/>
    <w:rsid w:val="00CE53B0"/>
    <w:rsid w:val="00CE5B5D"/>
    <w:rsid w:val="00CF01D3"/>
    <w:rsid w:val="00CF2376"/>
    <w:rsid w:val="00CF2F74"/>
    <w:rsid w:val="00CF3DA5"/>
    <w:rsid w:val="00CF450D"/>
    <w:rsid w:val="00CF4ECC"/>
    <w:rsid w:val="00CF6823"/>
    <w:rsid w:val="00CF763C"/>
    <w:rsid w:val="00CF7B81"/>
    <w:rsid w:val="00D0013E"/>
    <w:rsid w:val="00D0027E"/>
    <w:rsid w:val="00D01B18"/>
    <w:rsid w:val="00D03473"/>
    <w:rsid w:val="00D03E1B"/>
    <w:rsid w:val="00D046CD"/>
    <w:rsid w:val="00D04DDA"/>
    <w:rsid w:val="00D05997"/>
    <w:rsid w:val="00D05A9E"/>
    <w:rsid w:val="00D05BAD"/>
    <w:rsid w:val="00D061C3"/>
    <w:rsid w:val="00D0741F"/>
    <w:rsid w:val="00D10CB1"/>
    <w:rsid w:val="00D110C5"/>
    <w:rsid w:val="00D11FD2"/>
    <w:rsid w:val="00D12202"/>
    <w:rsid w:val="00D151D7"/>
    <w:rsid w:val="00D16306"/>
    <w:rsid w:val="00D1704C"/>
    <w:rsid w:val="00D17961"/>
    <w:rsid w:val="00D201F1"/>
    <w:rsid w:val="00D2120B"/>
    <w:rsid w:val="00D21338"/>
    <w:rsid w:val="00D226CC"/>
    <w:rsid w:val="00D22AD3"/>
    <w:rsid w:val="00D2525E"/>
    <w:rsid w:val="00D26041"/>
    <w:rsid w:val="00D263AB"/>
    <w:rsid w:val="00D2643F"/>
    <w:rsid w:val="00D2651E"/>
    <w:rsid w:val="00D26FB2"/>
    <w:rsid w:val="00D2704D"/>
    <w:rsid w:val="00D31B2B"/>
    <w:rsid w:val="00D3241C"/>
    <w:rsid w:val="00D32C29"/>
    <w:rsid w:val="00D33AEE"/>
    <w:rsid w:val="00D34620"/>
    <w:rsid w:val="00D354B2"/>
    <w:rsid w:val="00D3603B"/>
    <w:rsid w:val="00D36252"/>
    <w:rsid w:val="00D37B04"/>
    <w:rsid w:val="00D4018E"/>
    <w:rsid w:val="00D40699"/>
    <w:rsid w:val="00D4098F"/>
    <w:rsid w:val="00D40ABE"/>
    <w:rsid w:val="00D41173"/>
    <w:rsid w:val="00D4132E"/>
    <w:rsid w:val="00D42612"/>
    <w:rsid w:val="00D42E5A"/>
    <w:rsid w:val="00D4331A"/>
    <w:rsid w:val="00D456F9"/>
    <w:rsid w:val="00D53391"/>
    <w:rsid w:val="00D60336"/>
    <w:rsid w:val="00D6125C"/>
    <w:rsid w:val="00D61D31"/>
    <w:rsid w:val="00D61F3D"/>
    <w:rsid w:val="00D62570"/>
    <w:rsid w:val="00D62FA1"/>
    <w:rsid w:val="00D64CAA"/>
    <w:rsid w:val="00D678A9"/>
    <w:rsid w:val="00D7023F"/>
    <w:rsid w:val="00D70BAB"/>
    <w:rsid w:val="00D71C5B"/>
    <w:rsid w:val="00D7232D"/>
    <w:rsid w:val="00D739EE"/>
    <w:rsid w:val="00D74C9C"/>
    <w:rsid w:val="00D74E54"/>
    <w:rsid w:val="00D753A1"/>
    <w:rsid w:val="00D762C3"/>
    <w:rsid w:val="00D77AF9"/>
    <w:rsid w:val="00D820F8"/>
    <w:rsid w:val="00D82B4F"/>
    <w:rsid w:val="00D82C0E"/>
    <w:rsid w:val="00D86D63"/>
    <w:rsid w:val="00D90AC9"/>
    <w:rsid w:val="00D91660"/>
    <w:rsid w:val="00D91BC3"/>
    <w:rsid w:val="00D920F8"/>
    <w:rsid w:val="00D92770"/>
    <w:rsid w:val="00D92ED0"/>
    <w:rsid w:val="00D936D5"/>
    <w:rsid w:val="00D93837"/>
    <w:rsid w:val="00D94033"/>
    <w:rsid w:val="00D95EEB"/>
    <w:rsid w:val="00D9685D"/>
    <w:rsid w:val="00D97FC6"/>
    <w:rsid w:val="00DA31A6"/>
    <w:rsid w:val="00DA3662"/>
    <w:rsid w:val="00DA39BF"/>
    <w:rsid w:val="00DA3CB6"/>
    <w:rsid w:val="00DA3CF7"/>
    <w:rsid w:val="00DA4C86"/>
    <w:rsid w:val="00DA5F3E"/>
    <w:rsid w:val="00DA7E6E"/>
    <w:rsid w:val="00DA7ED1"/>
    <w:rsid w:val="00DB058D"/>
    <w:rsid w:val="00DB150C"/>
    <w:rsid w:val="00DB1B05"/>
    <w:rsid w:val="00DB2587"/>
    <w:rsid w:val="00DB26B8"/>
    <w:rsid w:val="00DB3A0D"/>
    <w:rsid w:val="00DB461E"/>
    <w:rsid w:val="00DB4B0D"/>
    <w:rsid w:val="00DB626A"/>
    <w:rsid w:val="00DB62C8"/>
    <w:rsid w:val="00DB6D9B"/>
    <w:rsid w:val="00DB73DC"/>
    <w:rsid w:val="00DB78E6"/>
    <w:rsid w:val="00DC13D9"/>
    <w:rsid w:val="00DC1547"/>
    <w:rsid w:val="00DC15E8"/>
    <w:rsid w:val="00DC3866"/>
    <w:rsid w:val="00DC428E"/>
    <w:rsid w:val="00DC4906"/>
    <w:rsid w:val="00DC51AC"/>
    <w:rsid w:val="00DC6F47"/>
    <w:rsid w:val="00DC7660"/>
    <w:rsid w:val="00DD0F48"/>
    <w:rsid w:val="00DD1331"/>
    <w:rsid w:val="00DD1E2F"/>
    <w:rsid w:val="00DD26BA"/>
    <w:rsid w:val="00DD287E"/>
    <w:rsid w:val="00DD2E40"/>
    <w:rsid w:val="00DD331D"/>
    <w:rsid w:val="00DD41BE"/>
    <w:rsid w:val="00DD42B1"/>
    <w:rsid w:val="00DD42DA"/>
    <w:rsid w:val="00DD4C1F"/>
    <w:rsid w:val="00DD4D42"/>
    <w:rsid w:val="00DD718A"/>
    <w:rsid w:val="00DD7D9B"/>
    <w:rsid w:val="00DE0ECF"/>
    <w:rsid w:val="00DE159F"/>
    <w:rsid w:val="00DE2F16"/>
    <w:rsid w:val="00DE3D3C"/>
    <w:rsid w:val="00DE41F4"/>
    <w:rsid w:val="00DE4AB2"/>
    <w:rsid w:val="00DE68D8"/>
    <w:rsid w:val="00DE6936"/>
    <w:rsid w:val="00DE6B1C"/>
    <w:rsid w:val="00DE7B29"/>
    <w:rsid w:val="00DF0270"/>
    <w:rsid w:val="00DF0F03"/>
    <w:rsid w:val="00DF3075"/>
    <w:rsid w:val="00DF3AB8"/>
    <w:rsid w:val="00DF40C2"/>
    <w:rsid w:val="00DF49EB"/>
    <w:rsid w:val="00DF62C6"/>
    <w:rsid w:val="00DF7849"/>
    <w:rsid w:val="00DF789E"/>
    <w:rsid w:val="00E00CC2"/>
    <w:rsid w:val="00E00F1C"/>
    <w:rsid w:val="00E018F5"/>
    <w:rsid w:val="00E02C73"/>
    <w:rsid w:val="00E05B9D"/>
    <w:rsid w:val="00E05E7A"/>
    <w:rsid w:val="00E07D1B"/>
    <w:rsid w:val="00E101FB"/>
    <w:rsid w:val="00E10321"/>
    <w:rsid w:val="00E105FE"/>
    <w:rsid w:val="00E108E9"/>
    <w:rsid w:val="00E10EFD"/>
    <w:rsid w:val="00E11DCD"/>
    <w:rsid w:val="00E120DD"/>
    <w:rsid w:val="00E122D2"/>
    <w:rsid w:val="00E139F0"/>
    <w:rsid w:val="00E14AC0"/>
    <w:rsid w:val="00E164B8"/>
    <w:rsid w:val="00E16B10"/>
    <w:rsid w:val="00E17131"/>
    <w:rsid w:val="00E2189B"/>
    <w:rsid w:val="00E219CA"/>
    <w:rsid w:val="00E228A1"/>
    <w:rsid w:val="00E239A2"/>
    <w:rsid w:val="00E25228"/>
    <w:rsid w:val="00E262F4"/>
    <w:rsid w:val="00E2666A"/>
    <w:rsid w:val="00E266B4"/>
    <w:rsid w:val="00E26FBC"/>
    <w:rsid w:val="00E30E15"/>
    <w:rsid w:val="00E315FA"/>
    <w:rsid w:val="00E31A8D"/>
    <w:rsid w:val="00E31BD2"/>
    <w:rsid w:val="00E34876"/>
    <w:rsid w:val="00E3521B"/>
    <w:rsid w:val="00E36AAE"/>
    <w:rsid w:val="00E37879"/>
    <w:rsid w:val="00E40017"/>
    <w:rsid w:val="00E4052E"/>
    <w:rsid w:val="00E4082C"/>
    <w:rsid w:val="00E4083C"/>
    <w:rsid w:val="00E4309C"/>
    <w:rsid w:val="00E43DA6"/>
    <w:rsid w:val="00E448AE"/>
    <w:rsid w:val="00E474E1"/>
    <w:rsid w:val="00E479C2"/>
    <w:rsid w:val="00E50319"/>
    <w:rsid w:val="00E504D3"/>
    <w:rsid w:val="00E50524"/>
    <w:rsid w:val="00E50F11"/>
    <w:rsid w:val="00E51558"/>
    <w:rsid w:val="00E51D40"/>
    <w:rsid w:val="00E51ED8"/>
    <w:rsid w:val="00E52025"/>
    <w:rsid w:val="00E539B0"/>
    <w:rsid w:val="00E53B9B"/>
    <w:rsid w:val="00E53F14"/>
    <w:rsid w:val="00E54C6F"/>
    <w:rsid w:val="00E551BC"/>
    <w:rsid w:val="00E55740"/>
    <w:rsid w:val="00E5630D"/>
    <w:rsid w:val="00E56486"/>
    <w:rsid w:val="00E56958"/>
    <w:rsid w:val="00E56FCC"/>
    <w:rsid w:val="00E57351"/>
    <w:rsid w:val="00E60E72"/>
    <w:rsid w:val="00E62BE7"/>
    <w:rsid w:val="00E63DF1"/>
    <w:rsid w:val="00E64F45"/>
    <w:rsid w:val="00E65091"/>
    <w:rsid w:val="00E7096A"/>
    <w:rsid w:val="00E70E9C"/>
    <w:rsid w:val="00E70F8A"/>
    <w:rsid w:val="00E71200"/>
    <w:rsid w:val="00E72A4D"/>
    <w:rsid w:val="00E7303C"/>
    <w:rsid w:val="00E736D2"/>
    <w:rsid w:val="00E74D44"/>
    <w:rsid w:val="00E75581"/>
    <w:rsid w:val="00E75D40"/>
    <w:rsid w:val="00E76120"/>
    <w:rsid w:val="00E7631E"/>
    <w:rsid w:val="00E7740E"/>
    <w:rsid w:val="00E77D56"/>
    <w:rsid w:val="00E81704"/>
    <w:rsid w:val="00E8283C"/>
    <w:rsid w:val="00E83FDD"/>
    <w:rsid w:val="00E84479"/>
    <w:rsid w:val="00E848EA"/>
    <w:rsid w:val="00E855DD"/>
    <w:rsid w:val="00E915A5"/>
    <w:rsid w:val="00E9179B"/>
    <w:rsid w:val="00E92466"/>
    <w:rsid w:val="00E92EFF"/>
    <w:rsid w:val="00E95851"/>
    <w:rsid w:val="00E96E67"/>
    <w:rsid w:val="00E97C5F"/>
    <w:rsid w:val="00EA26B8"/>
    <w:rsid w:val="00EA44AB"/>
    <w:rsid w:val="00EA5669"/>
    <w:rsid w:val="00EA5716"/>
    <w:rsid w:val="00EA5CC0"/>
    <w:rsid w:val="00EA6873"/>
    <w:rsid w:val="00EA764C"/>
    <w:rsid w:val="00EA7C7C"/>
    <w:rsid w:val="00EB062C"/>
    <w:rsid w:val="00EB0A71"/>
    <w:rsid w:val="00EB1A03"/>
    <w:rsid w:val="00EB1AAC"/>
    <w:rsid w:val="00EB1DB6"/>
    <w:rsid w:val="00EB2BD6"/>
    <w:rsid w:val="00EB3276"/>
    <w:rsid w:val="00EB4706"/>
    <w:rsid w:val="00EB4707"/>
    <w:rsid w:val="00EB481B"/>
    <w:rsid w:val="00EB7125"/>
    <w:rsid w:val="00EC10B6"/>
    <w:rsid w:val="00EC2452"/>
    <w:rsid w:val="00EC2D51"/>
    <w:rsid w:val="00EC47C2"/>
    <w:rsid w:val="00EC4DC3"/>
    <w:rsid w:val="00EC5F0C"/>
    <w:rsid w:val="00EC6282"/>
    <w:rsid w:val="00ED1F92"/>
    <w:rsid w:val="00ED25EF"/>
    <w:rsid w:val="00ED3C20"/>
    <w:rsid w:val="00ED5CC0"/>
    <w:rsid w:val="00ED6806"/>
    <w:rsid w:val="00ED6E46"/>
    <w:rsid w:val="00ED6FF9"/>
    <w:rsid w:val="00ED74B4"/>
    <w:rsid w:val="00ED757B"/>
    <w:rsid w:val="00ED79D3"/>
    <w:rsid w:val="00EE01A6"/>
    <w:rsid w:val="00EE2475"/>
    <w:rsid w:val="00EE30BA"/>
    <w:rsid w:val="00EE3FEA"/>
    <w:rsid w:val="00EE5E9F"/>
    <w:rsid w:val="00EF0FFC"/>
    <w:rsid w:val="00EF23DA"/>
    <w:rsid w:val="00EF24E2"/>
    <w:rsid w:val="00EF2671"/>
    <w:rsid w:val="00EF2857"/>
    <w:rsid w:val="00EF2948"/>
    <w:rsid w:val="00EF2D9D"/>
    <w:rsid w:val="00EF4DE4"/>
    <w:rsid w:val="00EF5F48"/>
    <w:rsid w:val="00EF6CCF"/>
    <w:rsid w:val="00EF6D8A"/>
    <w:rsid w:val="00F01C26"/>
    <w:rsid w:val="00F01DAF"/>
    <w:rsid w:val="00F02970"/>
    <w:rsid w:val="00F04464"/>
    <w:rsid w:val="00F0491D"/>
    <w:rsid w:val="00F05C0D"/>
    <w:rsid w:val="00F0627E"/>
    <w:rsid w:val="00F06F18"/>
    <w:rsid w:val="00F07A14"/>
    <w:rsid w:val="00F10725"/>
    <w:rsid w:val="00F10DF4"/>
    <w:rsid w:val="00F11BAC"/>
    <w:rsid w:val="00F126B7"/>
    <w:rsid w:val="00F15F5A"/>
    <w:rsid w:val="00F16E88"/>
    <w:rsid w:val="00F24AB0"/>
    <w:rsid w:val="00F258F1"/>
    <w:rsid w:val="00F25E26"/>
    <w:rsid w:val="00F300AC"/>
    <w:rsid w:val="00F3012D"/>
    <w:rsid w:val="00F320D4"/>
    <w:rsid w:val="00F32DF8"/>
    <w:rsid w:val="00F33F98"/>
    <w:rsid w:val="00F34154"/>
    <w:rsid w:val="00F34884"/>
    <w:rsid w:val="00F405FC"/>
    <w:rsid w:val="00F40766"/>
    <w:rsid w:val="00F40EEB"/>
    <w:rsid w:val="00F4190B"/>
    <w:rsid w:val="00F42330"/>
    <w:rsid w:val="00F42418"/>
    <w:rsid w:val="00F42A4B"/>
    <w:rsid w:val="00F44231"/>
    <w:rsid w:val="00F44899"/>
    <w:rsid w:val="00F44AB9"/>
    <w:rsid w:val="00F45497"/>
    <w:rsid w:val="00F45E2E"/>
    <w:rsid w:val="00F4691A"/>
    <w:rsid w:val="00F50065"/>
    <w:rsid w:val="00F505A3"/>
    <w:rsid w:val="00F53733"/>
    <w:rsid w:val="00F556E1"/>
    <w:rsid w:val="00F56BA9"/>
    <w:rsid w:val="00F57E76"/>
    <w:rsid w:val="00F61973"/>
    <w:rsid w:val="00F62409"/>
    <w:rsid w:val="00F62F42"/>
    <w:rsid w:val="00F63C3D"/>
    <w:rsid w:val="00F64126"/>
    <w:rsid w:val="00F6524B"/>
    <w:rsid w:val="00F657E1"/>
    <w:rsid w:val="00F65997"/>
    <w:rsid w:val="00F65BBC"/>
    <w:rsid w:val="00F660F4"/>
    <w:rsid w:val="00F6733D"/>
    <w:rsid w:val="00F67FA7"/>
    <w:rsid w:val="00F7096C"/>
    <w:rsid w:val="00F70A1C"/>
    <w:rsid w:val="00F70E3C"/>
    <w:rsid w:val="00F72920"/>
    <w:rsid w:val="00F73854"/>
    <w:rsid w:val="00F74A83"/>
    <w:rsid w:val="00F754B2"/>
    <w:rsid w:val="00F7724A"/>
    <w:rsid w:val="00F82309"/>
    <w:rsid w:val="00F82481"/>
    <w:rsid w:val="00F83B7B"/>
    <w:rsid w:val="00F86B1F"/>
    <w:rsid w:val="00F90FAF"/>
    <w:rsid w:val="00F93B47"/>
    <w:rsid w:val="00F9410D"/>
    <w:rsid w:val="00F950D9"/>
    <w:rsid w:val="00F9656F"/>
    <w:rsid w:val="00F968AB"/>
    <w:rsid w:val="00F9716B"/>
    <w:rsid w:val="00FA1C17"/>
    <w:rsid w:val="00FA21DC"/>
    <w:rsid w:val="00FA22A2"/>
    <w:rsid w:val="00FA3C52"/>
    <w:rsid w:val="00FA3F84"/>
    <w:rsid w:val="00FA47D8"/>
    <w:rsid w:val="00FA5054"/>
    <w:rsid w:val="00FA63E1"/>
    <w:rsid w:val="00FA69CE"/>
    <w:rsid w:val="00FB2DA5"/>
    <w:rsid w:val="00FB346F"/>
    <w:rsid w:val="00FB4C7A"/>
    <w:rsid w:val="00FB4E21"/>
    <w:rsid w:val="00FB5190"/>
    <w:rsid w:val="00FB57B7"/>
    <w:rsid w:val="00FB6508"/>
    <w:rsid w:val="00FB69D6"/>
    <w:rsid w:val="00FC07F9"/>
    <w:rsid w:val="00FC409B"/>
    <w:rsid w:val="00FC4DAA"/>
    <w:rsid w:val="00FC598F"/>
    <w:rsid w:val="00FC6B9E"/>
    <w:rsid w:val="00FC76AC"/>
    <w:rsid w:val="00FC7C22"/>
    <w:rsid w:val="00FD0027"/>
    <w:rsid w:val="00FD0DAE"/>
    <w:rsid w:val="00FD13BD"/>
    <w:rsid w:val="00FD1FD4"/>
    <w:rsid w:val="00FD232B"/>
    <w:rsid w:val="00FD2728"/>
    <w:rsid w:val="00FD3E09"/>
    <w:rsid w:val="00FD45AA"/>
    <w:rsid w:val="00FD4B3B"/>
    <w:rsid w:val="00FE03E2"/>
    <w:rsid w:val="00FE0AF4"/>
    <w:rsid w:val="00FE1274"/>
    <w:rsid w:val="00FE1D57"/>
    <w:rsid w:val="00FE2D5E"/>
    <w:rsid w:val="00FE2E57"/>
    <w:rsid w:val="00FE35B7"/>
    <w:rsid w:val="00FE3CCF"/>
    <w:rsid w:val="00FE6270"/>
    <w:rsid w:val="00FE697B"/>
    <w:rsid w:val="00FE6B07"/>
    <w:rsid w:val="00FE74F9"/>
    <w:rsid w:val="00FE75AD"/>
    <w:rsid w:val="00FE76A5"/>
    <w:rsid w:val="00FE76AA"/>
    <w:rsid w:val="00FF039E"/>
    <w:rsid w:val="00FF0C73"/>
    <w:rsid w:val="00FF163F"/>
    <w:rsid w:val="00FF3287"/>
    <w:rsid w:val="00FF48A4"/>
    <w:rsid w:val="00FF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ED6"/>
  <w15:chartTrackingRefBased/>
  <w15:docId w15:val="{A845B3DC-99E9-4F41-97CA-BF98C9046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548A9"/>
    <w:pPr>
      <w:widowControl w:val="0"/>
      <w:ind w:firstLineChars="200" w:firstLine="200"/>
      <w:jc w:val="both"/>
    </w:pPr>
    <w:rPr>
      <w:rFonts w:ascii="等线" w:eastAsia="仿宋" w:hAnsi="等线" w:cs="Times New Roman"/>
      <w:bCs/>
      <w:szCs w:val="32"/>
    </w:r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0"/>
    <w:next w:val="a0"/>
    <w:link w:val="11"/>
    <w:uiPriority w:val="9"/>
    <w:qFormat/>
    <w:rsid w:val="003548A9"/>
    <w:pPr>
      <w:keepNext/>
      <w:keepLines/>
      <w:numPr>
        <w:numId w:val="6"/>
      </w:numPr>
      <w:spacing w:before="120" w:after="120" w:line="360" w:lineRule="auto"/>
      <w:ind w:firstLineChars="0"/>
      <w:jc w:val="center"/>
      <w:outlineLvl w:val="0"/>
    </w:pPr>
    <w:rPr>
      <w:b/>
      <w:bCs w:val="0"/>
      <w:kern w:val="44"/>
      <w:sz w:val="32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0"/>
    <w:next w:val="a0"/>
    <w:link w:val="20"/>
    <w:uiPriority w:val="9"/>
    <w:unhideWhenUsed/>
    <w:qFormat/>
    <w:rsid w:val="003548A9"/>
    <w:pPr>
      <w:keepNext/>
      <w:keepLines/>
      <w:numPr>
        <w:ilvl w:val="1"/>
        <w:numId w:val="6"/>
      </w:numPr>
      <w:spacing w:before="260" w:after="260"/>
      <w:ind w:firstLineChars="0"/>
      <w:jc w:val="left"/>
      <w:outlineLvl w:val="1"/>
    </w:pPr>
    <w:rPr>
      <w:rFonts w:ascii="等线 Light" w:eastAsia="黑体" w:hAnsi="等线 Light"/>
      <w:b/>
      <w:bCs w:val="0"/>
      <w:sz w:val="28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3548A9"/>
    <w:pPr>
      <w:keepNext/>
      <w:keepLines/>
      <w:numPr>
        <w:ilvl w:val="2"/>
        <w:numId w:val="6"/>
      </w:numPr>
      <w:spacing w:before="260" w:after="260"/>
      <w:ind w:firstLine="200"/>
      <w:outlineLvl w:val="2"/>
    </w:pPr>
    <w:rPr>
      <w:bCs w:val="0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3548A9"/>
    <w:pPr>
      <w:keepNext/>
      <w:keepLines/>
      <w:numPr>
        <w:ilvl w:val="3"/>
        <w:numId w:val="6"/>
      </w:numPr>
      <w:spacing w:before="280" w:after="290" w:line="60" w:lineRule="auto"/>
      <w:ind w:firstLineChars="0"/>
      <w:outlineLvl w:val="3"/>
    </w:pPr>
    <w:rPr>
      <w:rFonts w:ascii="等线 Light" w:hAnsi="等线 Light"/>
      <w:b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A22A62"/>
    <w:pPr>
      <w:keepNext/>
      <w:keepLines/>
      <w:numPr>
        <w:ilvl w:val="4"/>
        <w:numId w:val="5"/>
      </w:numPr>
      <w:spacing w:before="280" w:after="290" w:line="376" w:lineRule="auto"/>
      <w:ind w:firstLineChars="0"/>
      <w:outlineLvl w:val="4"/>
    </w:pPr>
    <w:rPr>
      <w:b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A22A62"/>
    <w:pPr>
      <w:keepNext/>
      <w:keepLines/>
      <w:numPr>
        <w:ilvl w:val="5"/>
        <w:numId w:val="5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A22A62"/>
    <w:pPr>
      <w:keepNext/>
      <w:keepLines/>
      <w:numPr>
        <w:ilvl w:val="6"/>
        <w:numId w:val="5"/>
      </w:numPr>
      <w:spacing w:before="240" w:after="64" w:line="320" w:lineRule="auto"/>
      <w:ind w:firstLineChars="0"/>
      <w:outlineLvl w:val="6"/>
    </w:pPr>
    <w:rPr>
      <w:b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A22A62"/>
    <w:pPr>
      <w:keepNext/>
      <w:keepLines/>
      <w:numPr>
        <w:ilvl w:val="7"/>
        <w:numId w:val="5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A22A62"/>
    <w:pPr>
      <w:keepNext/>
      <w:keepLines/>
      <w:numPr>
        <w:ilvl w:val="8"/>
        <w:numId w:val="5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54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3548A9"/>
    <w:rPr>
      <w:rFonts w:ascii="等线" w:eastAsia="仿宋" w:hAnsi="等线" w:cs="Times New Roman"/>
      <w:bCs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54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3548A9"/>
    <w:rPr>
      <w:rFonts w:ascii="等线" w:eastAsia="仿宋" w:hAnsi="等线" w:cs="Times New Roman"/>
      <w:bCs/>
      <w:sz w:val="18"/>
      <w:szCs w:val="18"/>
    </w:rPr>
  </w:style>
  <w:style w:type="paragraph" w:styleId="a8">
    <w:name w:val="List Paragraph"/>
    <w:basedOn w:val="a0"/>
    <w:uiPriority w:val="34"/>
    <w:qFormat/>
    <w:rsid w:val="003548A9"/>
    <w:pPr>
      <w:ind w:firstLine="420"/>
    </w:pPr>
  </w:style>
  <w:style w:type="character" w:styleId="a9">
    <w:name w:val="Hyperlink"/>
    <w:basedOn w:val="a1"/>
    <w:rsid w:val="001620EE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D678A9"/>
    <w:rPr>
      <w:color w:val="808080"/>
      <w:shd w:val="clear" w:color="auto" w:fill="E6E6E6"/>
    </w:rPr>
  </w:style>
  <w:style w:type="table" w:styleId="ab">
    <w:name w:val="Table Grid"/>
    <w:aliases w:val="表格样式"/>
    <w:basedOn w:val="a2"/>
    <w:uiPriority w:val="39"/>
    <w:rsid w:val="009A2C2A"/>
    <w:pPr>
      <w:widowControl w:val="0"/>
      <w:jc w:val="center"/>
    </w:pPr>
    <w:rPr>
      <w:rFonts w:ascii="Times New Roman" w:eastAsia="仿宋" w:hAnsi="Times New Roman" w:cs="Times New Roman"/>
      <w:kern w:val="0"/>
      <w:szCs w:val="20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1">
    <w:name w:val="标题 1 字符"/>
    <w:aliases w:val="H1 字符,l1 字符,PIM 1 字符,h1 字符,123321 字符,Title1 字符,卷标题 字符,1st level 字符,Section Head 字符,1 字符,H11 字符,H12 字符,H13 字符,H14 字符,H15 字符,H16 字符,H17 字符,1.0 字符,第 ？ 章 字符,prop 字符,app heading 1 字符,app heading 11 字符,app heading 12 字符,app heading 111 字符,Level 1 字符"/>
    <w:link w:val="10"/>
    <w:uiPriority w:val="9"/>
    <w:rsid w:val="003548A9"/>
    <w:rPr>
      <w:rFonts w:ascii="等线" w:eastAsia="仿宋" w:hAnsi="等线" w:cs="Times New Roman"/>
      <w:b/>
      <w:kern w:val="44"/>
      <w:sz w:val="32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link w:val="2"/>
    <w:uiPriority w:val="9"/>
    <w:rsid w:val="003548A9"/>
    <w:rPr>
      <w:rFonts w:ascii="等线 Light" w:eastAsia="黑体" w:hAnsi="等线 Light" w:cs="Times New Roman"/>
      <w:b/>
      <w:sz w:val="28"/>
      <w:szCs w:val="32"/>
    </w:rPr>
  </w:style>
  <w:style w:type="paragraph" w:styleId="HTML">
    <w:name w:val="HTML Preformatted"/>
    <w:basedOn w:val="a0"/>
    <w:link w:val="HTML0"/>
    <w:uiPriority w:val="99"/>
    <w:semiHidden/>
    <w:unhideWhenUsed/>
    <w:rsid w:val="000A6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0A6D26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link w:val="3"/>
    <w:uiPriority w:val="9"/>
    <w:rsid w:val="003548A9"/>
    <w:rPr>
      <w:rFonts w:ascii="等线" w:eastAsia="仿宋" w:hAnsi="等线" w:cs="Times New Roman"/>
      <w:szCs w:val="32"/>
    </w:rPr>
  </w:style>
  <w:style w:type="character" w:customStyle="1" w:styleId="40">
    <w:name w:val="标题 4 字符"/>
    <w:link w:val="4"/>
    <w:uiPriority w:val="9"/>
    <w:rsid w:val="003548A9"/>
    <w:rPr>
      <w:rFonts w:ascii="等线 Light" w:eastAsia="仿宋" w:hAnsi="等线 Light" w:cs="Times New Roman"/>
      <w:b/>
      <w:bCs/>
      <w:szCs w:val="28"/>
    </w:rPr>
  </w:style>
  <w:style w:type="paragraph" w:styleId="ac">
    <w:name w:val="Normal (Web)"/>
    <w:basedOn w:val="a0"/>
    <w:uiPriority w:val="99"/>
    <w:unhideWhenUsed/>
    <w:rsid w:val="00A32C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styleId="ad">
    <w:name w:val="Strong"/>
    <w:basedOn w:val="a1"/>
    <w:uiPriority w:val="22"/>
    <w:qFormat/>
    <w:rsid w:val="00A32C34"/>
    <w:rPr>
      <w:b/>
      <w:bCs/>
    </w:rPr>
  </w:style>
  <w:style w:type="character" w:customStyle="1" w:styleId="50">
    <w:name w:val="标题 5 字符"/>
    <w:basedOn w:val="a1"/>
    <w:link w:val="5"/>
    <w:uiPriority w:val="9"/>
    <w:rsid w:val="00A22A62"/>
    <w:rPr>
      <w:b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A22A6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A22A62"/>
    <w:rPr>
      <w:b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A22A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A22A62"/>
    <w:rPr>
      <w:rFonts w:asciiTheme="majorHAnsi" w:eastAsiaTheme="majorEastAsia" w:hAnsiTheme="majorHAnsi" w:cstheme="majorBidi"/>
      <w:szCs w:val="21"/>
    </w:rPr>
  </w:style>
  <w:style w:type="paragraph" w:customStyle="1" w:styleId="21">
    <w:name w:val="样式 首行缩进:  2 字符"/>
    <w:basedOn w:val="a0"/>
    <w:link w:val="2Char1"/>
    <w:rsid w:val="001620EE"/>
    <w:pPr>
      <w:ind w:firstLine="480"/>
    </w:pPr>
    <w:rPr>
      <w:rFonts w:cs="宋体"/>
      <w:szCs w:val="20"/>
    </w:rPr>
  </w:style>
  <w:style w:type="paragraph" w:customStyle="1" w:styleId="ae">
    <w:name w:val="表格文字图表文字"/>
    <w:basedOn w:val="a0"/>
    <w:rsid w:val="001620EE"/>
    <w:pPr>
      <w:snapToGrid w:val="0"/>
      <w:jc w:val="center"/>
    </w:pPr>
    <w:rPr>
      <w:rFonts w:cs="宋体"/>
      <w:szCs w:val="20"/>
    </w:rPr>
  </w:style>
  <w:style w:type="paragraph" w:styleId="TOC1">
    <w:name w:val="toc 1"/>
    <w:basedOn w:val="a0"/>
    <w:next w:val="a0"/>
    <w:autoRedefine/>
    <w:semiHidden/>
    <w:rsid w:val="001620EE"/>
    <w:rPr>
      <w:sz w:val="28"/>
    </w:rPr>
  </w:style>
  <w:style w:type="paragraph" w:styleId="TOC2">
    <w:name w:val="toc 2"/>
    <w:basedOn w:val="a0"/>
    <w:next w:val="a0"/>
    <w:autoRedefine/>
    <w:semiHidden/>
    <w:rsid w:val="001620EE"/>
    <w:pPr>
      <w:ind w:leftChars="200" w:left="420"/>
    </w:pPr>
  </w:style>
  <w:style w:type="paragraph" w:styleId="TOC4">
    <w:name w:val="toc 4"/>
    <w:basedOn w:val="a0"/>
    <w:next w:val="a0"/>
    <w:autoRedefine/>
    <w:semiHidden/>
    <w:rsid w:val="001620EE"/>
    <w:pPr>
      <w:ind w:leftChars="600" w:left="1260"/>
    </w:pPr>
  </w:style>
  <w:style w:type="paragraph" w:styleId="af">
    <w:name w:val="Document Map"/>
    <w:basedOn w:val="a0"/>
    <w:link w:val="af0"/>
    <w:semiHidden/>
    <w:rsid w:val="001620EE"/>
    <w:pPr>
      <w:shd w:val="clear" w:color="auto" w:fill="000080"/>
    </w:pPr>
  </w:style>
  <w:style w:type="character" w:customStyle="1" w:styleId="af0">
    <w:name w:val="文档结构图 字符"/>
    <w:basedOn w:val="a1"/>
    <w:link w:val="af"/>
    <w:semiHidden/>
    <w:rsid w:val="00183EF1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styleId="af1">
    <w:name w:val="macro"/>
    <w:link w:val="af2"/>
    <w:semiHidden/>
    <w:rsid w:val="001620EE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2">
    <w:name w:val="宏文本 字符"/>
    <w:basedOn w:val="a1"/>
    <w:link w:val="af1"/>
    <w:semiHidden/>
    <w:rsid w:val="00183EF1"/>
    <w:rPr>
      <w:rFonts w:ascii="Courier New" w:eastAsia="宋体" w:hAnsi="Courier New" w:cs="Courier New"/>
      <w:sz w:val="24"/>
      <w:szCs w:val="24"/>
    </w:rPr>
  </w:style>
  <w:style w:type="paragraph" w:styleId="af3">
    <w:name w:val="footnote text"/>
    <w:basedOn w:val="a0"/>
    <w:link w:val="af4"/>
    <w:semiHidden/>
    <w:rsid w:val="001620EE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1"/>
    <w:link w:val="af3"/>
    <w:semiHidden/>
    <w:rsid w:val="00183EF1"/>
    <w:rPr>
      <w:rFonts w:ascii="Times New Roman" w:eastAsia="宋体" w:hAnsi="Times New Roman" w:cs="Times New Roman"/>
      <w:sz w:val="18"/>
      <w:szCs w:val="18"/>
    </w:rPr>
  </w:style>
  <w:style w:type="paragraph" w:styleId="TOC3">
    <w:name w:val="toc 3"/>
    <w:basedOn w:val="a0"/>
    <w:next w:val="a0"/>
    <w:autoRedefine/>
    <w:semiHidden/>
    <w:rsid w:val="001620EE"/>
    <w:pPr>
      <w:ind w:leftChars="400" w:left="840"/>
    </w:pPr>
  </w:style>
  <w:style w:type="paragraph" w:styleId="TOC5">
    <w:name w:val="toc 5"/>
    <w:basedOn w:val="a0"/>
    <w:next w:val="a0"/>
    <w:autoRedefine/>
    <w:semiHidden/>
    <w:rsid w:val="001620EE"/>
    <w:pPr>
      <w:ind w:leftChars="800" w:left="1680"/>
    </w:pPr>
  </w:style>
  <w:style w:type="paragraph" w:styleId="TOC6">
    <w:name w:val="toc 6"/>
    <w:basedOn w:val="a0"/>
    <w:next w:val="a0"/>
    <w:autoRedefine/>
    <w:semiHidden/>
    <w:rsid w:val="001620EE"/>
    <w:pPr>
      <w:ind w:leftChars="1000" w:left="2100"/>
    </w:pPr>
  </w:style>
  <w:style w:type="paragraph" w:styleId="TOC7">
    <w:name w:val="toc 7"/>
    <w:basedOn w:val="a0"/>
    <w:next w:val="a0"/>
    <w:autoRedefine/>
    <w:semiHidden/>
    <w:rsid w:val="001620EE"/>
    <w:pPr>
      <w:ind w:leftChars="1200" w:left="2520"/>
    </w:pPr>
  </w:style>
  <w:style w:type="paragraph" w:styleId="TOC8">
    <w:name w:val="toc 8"/>
    <w:basedOn w:val="a0"/>
    <w:next w:val="a0"/>
    <w:autoRedefine/>
    <w:semiHidden/>
    <w:rsid w:val="001620EE"/>
    <w:pPr>
      <w:ind w:leftChars="1400" w:left="2940"/>
    </w:pPr>
  </w:style>
  <w:style w:type="paragraph" w:styleId="TOC9">
    <w:name w:val="toc 9"/>
    <w:basedOn w:val="a0"/>
    <w:next w:val="a0"/>
    <w:autoRedefine/>
    <w:semiHidden/>
    <w:rsid w:val="001620EE"/>
    <w:pPr>
      <w:ind w:leftChars="1600" w:left="3360"/>
    </w:pPr>
  </w:style>
  <w:style w:type="paragraph" w:styleId="af5">
    <w:name w:val="Balloon Text"/>
    <w:basedOn w:val="a0"/>
    <w:link w:val="af6"/>
    <w:uiPriority w:val="99"/>
    <w:semiHidden/>
    <w:unhideWhenUsed/>
    <w:rsid w:val="00A22A62"/>
    <w:rPr>
      <w:sz w:val="18"/>
      <w:szCs w:val="18"/>
    </w:rPr>
  </w:style>
  <w:style w:type="character" w:customStyle="1" w:styleId="af6">
    <w:name w:val="批注框文本 字符"/>
    <w:basedOn w:val="a1"/>
    <w:link w:val="af5"/>
    <w:uiPriority w:val="99"/>
    <w:semiHidden/>
    <w:rsid w:val="00A22A62"/>
    <w:rPr>
      <w:rFonts w:eastAsia="仿宋"/>
      <w:bCs/>
      <w:sz w:val="18"/>
      <w:szCs w:val="18"/>
    </w:rPr>
  </w:style>
  <w:style w:type="paragraph" w:styleId="af7">
    <w:name w:val="annotation text"/>
    <w:basedOn w:val="a0"/>
    <w:link w:val="af8"/>
    <w:semiHidden/>
    <w:rsid w:val="001620EE"/>
    <w:pPr>
      <w:jc w:val="left"/>
    </w:pPr>
  </w:style>
  <w:style w:type="character" w:customStyle="1" w:styleId="af8">
    <w:name w:val="批注文字 字符"/>
    <w:basedOn w:val="a1"/>
    <w:link w:val="af7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9">
    <w:name w:val="annotation subject"/>
    <w:basedOn w:val="af7"/>
    <w:next w:val="af7"/>
    <w:link w:val="afa"/>
    <w:semiHidden/>
    <w:rsid w:val="001620EE"/>
    <w:rPr>
      <w:b/>
      <w:bCs w:val="0"/>
    </w:rPr>
  </w:style>
  <w:style w:type="character" w:customStyle="1" w:styleId="afa">
    <w:name w:val="批注主题 字符"/>
    <w:basedOn w:val="af8"/>
    <w:link w:val="af9"/>
    <w:semiHidden/>
    <w:rsid w:val="00183EF1"/>
    <w:rPr>
      <w:rFonts w:ascii="Times New Roman" w:eastAsia="宋体" w:hAnsi="Times New Roman" w:cs="Times New Roman"/>
      <w:b/>
      <w:bCs/>
      <w:sz w:val="24"/>
      <w:szCs w:val="24"/>
    </w:rPr>
  </w:style>
  <w:style w:type="paragraph" w:styleId="12">
    <w:name w:val="index 1"/>
    <w:basedOn w:val="a0"/>
    <w:next w:val="a0"/>
    <w:autoRedefine/>
    <w:semiHidden/>
    <w:rsid w:val="001620EE"/>
  </w:style>
  <w:style w:type="paragraph" w:styleId="22">
    <w:name w:val="index 2"/>
    <w:basedOn w:val="a0"/>
    <w:next w:val="a0"/>
    <w:autoRedefine/>
    <w:semiHidden/>
    <w:rsid w:val="001620EE"/>
    <w:pPr>
      <w:ind w:leftChars="200" w:left="200"/>
    </w:pPr>
  </w:style>
  <w:style w:type="paragraph" w:styleId="31">
    <w:name w:val="index 3"/>
    <w:basedOn w:val="a0"/>
    <w:next w:val="a0"/>
    <w:autoRedefine/>
    <w:semiHidden/>
    <w:rsid w:val="001620EE"/>
    <w:pPr>
      <w:ind w:leftChars="400" w:left="400"/>
    </w:pPr>
  </w:style>
  <w:style w:type="paragraph" w:styleId="41">
    <w:name w:val="index 4"/>
    <w:basedOn w:val="a0"/>
    <w:next w:val="a0"/>
    <w:autoRedefine/>
    <w:semiHidden/>
    <w:rsid w:val="001620EE"/>
    <w:pPr>
      <w:ind w:leftChars="600" w:left="600"/>
    </w:pPr>
  </w:style>
  <w:style w:type="paragraph" w:styleId="51">
    <w:name w:val="index 5"/>
    <w:basedOn w:val="a0"/>
    <w:next w:val="a0"/>
    <w:autoRedefine/>
    <w:semiHidden/>
    <w:rsid w:val="001620EE"/>
    <w:pPr>
      <w:ind w:leftChars="800" w:left="800"/>
    </w:pPr>
  </w:style>
  <w:style w:type="paragraph" w:styleId="61">
    <w:name w:val="index 6"/>
    <w:basedOn w:val="a0"/>
    <w:next w:val="a0"/>
    <w:autoRedefine/>
    <w:semiHidden/>
    <w:rsid w:val="001620EE"/>
    <w:pPr>
      <w:ind w:leftChars="1000" w:left="1000"/>
    </w:pPr>
  </w:style>
  <w:style w:type="paragraph" w:styleId="71">
    <w:name w:val="index 7"/>
    <w:basedOn w:val="a0"/>
    <w:next w:val="a0"/>
    <w:autoRedefine/>
    <w:semiHidden/>
    <w:rsid w:val="001620EE"/>
    <w:pPr>
      <w:ind w:leftChars="1200" w:left="1200"/>
    </w:pPr>
  </w:style>
  <w:style w:type="paragraph" w:styleId="81">
    <w:name w:val="index 8"/>
    <w:basedOn w:val="a0"/>
    <w:next w:val="a0"/>
    <w:autoRedefine/>
    <w:semiHidden/>
    <w:rsid w:val="001620EE"/>
    <w:pPr>
      <w:ind w:leftChars="1400" w:left="1400"/>
    </w:pPr>
  </w:style>
  <w:style w:type="paragraph" w:styleId="91">
    <w:name w:val="index 9"/>
    <w:basedOn w:val="a0"/>
    <w:next w:val="a0"/>
    <w:autoRedefine/>
    <w:semiHidden/>
    <w:rsid w:val="001620EE"/>
    <w:pPr>
      <w:ind w:leftChars="1600" w:left="1600"/>
    </w:pPr>
  </w:style>
  <w:style w:type="paragraph" w:styleId="afb">
    <w:name w:val="index heading"/>
    <w:basedOn w:val="a0"/>
    <w:next w:val="12"/>
    <w:semiHidden/>
    <w:rsid w:val="001620EE"/>
    <w:rPr>
      <w:rFonts w:ascii="Arial" w:hAnsi="Arial" w:cs="Arial"/>
      <w:b/>
      <w:bCs w:val="0"/>
    </w:rPr>
  </w:style>
  <w:style w:type="paragraph" w:styleId="afc">
    <w:name w:val="caption"/>
    <w:basedOn w:val="a0"/>
    <w:next w:val="a0"/>
    <w:rsid w:val="001620EE"/>
    <w:rPr>
      <w:rFonts w:ascii="Arial" w:eastAsia="黑体" w:hAnsi="Arial" w:cs="Arial"/>
      <w:sz w:val="20"/>
      <w:szCs w:val="20"/>
    </w:rPr>
  </w:style>
  <w:style w:type="paragraph" w:styleId="afd">
    <w:name w:val="table of figures"/>
    <w:basedOn w:val="a0"/>
    <w:next w:val="a0"/>
    <w:semiHidden/>
    <w:rsid w:val="001620EE"/>
    <w:pPr>
      <w:ind w:leftChars="200" w:left="200" w:hangingChars="200" w:hanging="200"/>
    </w:pPr>
  </w:style>
  <w:style w:type="paragraph" w:styleId="afe">
    <w:name w:val="endnote text"/>
    <w:basedOn w:val="a0"/>
    <w:link w:val="aff"/>
    <w:semiHidden/>
    <w:rsid w:val="001620EE"/>
    <w:pPr>
      <w:snapToGrid w:val="0"/>
      <w:jc w:val="left"/>
    </w:pPr>
  </w:style>
  <w:style w:type="character" w:customStyle="1" w:styleId="aff">
    <w:name w:val="尾注文本 字符"/>
    <w:basedOn w:val="a1"/>
    <w:link w:val="afe"/>
    <w:semiHidden/>
    <w:rsid w:val="00183EF1"/>
    <w:rPr>
      <w:rFonts w:ascii="Times New Roman" w:eastAsia="宋体" w:hAnsi="Times New Roman" w:cs="Times New Roman"/>
      <w:sz w:val="24"/>
      <w:szCs w:val="24"/>
    </w:rPr>
  </w:style>
  <w:style w:type="paragraph" w:styleId="aff0">
    <w:name w:val="table of authorities"/>
    <w:basedOn w:val="a0"/>
    <w:next w:val="a0"/>
    <w:semiHidden/>
    <w:rsid w:val="001620EE"/>
    <w:pPr>
      <w:ind w:leftChars="200" w:left="420"/>
    </w:pPr>
  </w:style>
  <w:style w:type="paragraph" w:styleId="aff1">
    <w:name w:val="toa heading"/>
    <w:basedOn w:val="a0"/>
    <w:next w:val="a0"/>
    <w:semiHidden/>
    <w:rsid w:val="001620EE"/>
    <w:pPr>
      <w:spacing w:before="120"/>
    </w:pPr>
    <w:rPr>
      <w:rFonts w:ascii="Arial" w:hAnsi="Arial" w:cs="Arial"/>
    </w:rPr>
  </w:style>
  <w:style w:type="character" w:styleId="aff2">
    <w:name w:val="page number"/>
    <w:basedOn w:val="a1"/>
    <w:rsid w:val="001620EE"/>
  </w:style>
  <w:style w:type="character" w:customStyle="1" w:styleId="2Char1">
    <w:name w:val="样式 首行缩进:  2 字符 Char1"/>
    <w:basedOn w:val="a1"/>
    <w:link w:val="21"/>
    <w:rsid w:val="001620EE"/>
    <w:rPr>
      <w:rFonts w:ascii="Times New Roman" w:eastAsia="宋体" w:hAnsi="Times New Roman" w:cs="宋体"/>
      <w:sz w:val="24"/>
      <w:szCs w:val="20"/>
    </w:rPr>
  </w:style>
  <w:style w:type="paragraph" w:customStyle="1" w:styleId="aff3">
    <w:name w:val="表格文字"/>
    <w:basedOn w:val="ae"/>
    <w:rsid w:val="001620EE"/>
  </w:style>
  <w:style w:type="paragraph" w:customStyle="1" w:styleId="a">
    <w:name w:val="一级标题格式"/>
    <w:basedOn w:val="10"/>
    <w:autoRedefine/>
    <w:rsid w:val="001620EE"/>
    <w:pPr>
      <w:numPr>
        <w:numId w:val="2"/>
      </w:numPr>
      <w:spacing w:before="240" w:after="480"/>
    </w:pPr>
    <w:rPr>
      <w:color w:val="FF0000"/>
    </w:rPr>
  </w:style>
  <w:style w:type="paragraph" w:customStyle="1" w:styleId="003">
    <w:name w:val="*003三级标题格式"/>
    <w:autoRedefine/>
    <w:rsid w:val="001620EE"/>
    <w:pPr>
      <w:widowControl w:val="0"/>
      <w:wordWrap w:val="0"/>
      <w:spacing w:afterLines="100" w:after="312"/>
      <w:outlineLvl w:val="2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aff4">
    <w:name w:val="*表格文字格式（左右居中）"/>
    <w:rsid w:val="001620EE"/>
    <w:pPr>
      <w:widowControl w:val="0"/>
      <w:wordWrap w:val="0"/>
      <w:jc w:val="center"/>
    </w:pPr>
    <w:rPr>
      <w:rFonts w:ascii="Times New Roman" w:eastAsia="宋体" w:hAnsi="Times New Roman" w:cs="宋体"/>
      <w:szCs w:val="20"/>
    </w:rPr>
  </w:style>
  <w:style w:type="paragraph" w:customStyle="1" w:styleId="004">
    <w:name w:val="*004四级标题格式"/>
    <w:autoRedefine/>
    <w:rsid w:val="00B1213C"/>
    <w:pPr>
      <w:widowControl w:val="0"/>
      <w:numPr>
        <w:ilvl w:val="3"/>
        <w:numId w:val="3"/>
      </w:numPr>
      <w:wordWrap w:val="0"/>
      <w:spacing w:afterLines="100" w:after="312"/>
      <w:outlineLvl w:val="3"/>
    </w:pPr>
    <w:rPr>
      <w:rFonts w:ascii="Times New Roman" w:eastAsia="黑体" w:hAnsi="Times New Roman" w:cs="Times New Roman"/>
      <w:bCs/>
      <w:sz w:val="28"/>
      <w:szCs w:val="28"/>
    </w:rPr>
  </w:style>
  <w:style w:type="paragraph" w:customStyle="1" w:styleId="005">
    <w:name w:val="*005五级标题格式"/>
    <w:autoRedefine/>
    <w:rsid w:val="001620EE"/>
    <w:pPr>
      <w:widowControl w:val="0"/>
      <w:numPr>
        <w:ilvl w:val="4"/>
        <w:numId w:val="3"/>
      </w:numPr>
      <w:wordWrap w:val="0"/>
      <w:spacing w:afterLines="50" w:after="120" w:line="336" w:lineRule="auto"/>
      <w:jc w:val="both"/>
      <w:outlineLvl w:val="4"/>
    </w:pPr>
    <w:rPr>
      <w:rFonts w:ascii="Times New Roman" w:eastAsia="宋体" w:hAnsi="Times New Roman" w:cs="宋体"/>
      <w:bCs/>
      <w:sz w:val="24"/>
      <w:szCs w:val="28"/>
    </w:rPr>
  </w:style>
  <w:style w:type="paragraph" w:customStyle="1" w:styleId="aff5">
    <w:name w:val="*正文段落格式"/>
    <w:autoRedefine/>
    <w:rsid w:val="001620EE"/>
    <w:pPr>
      <w:widowControl w:val="0"/>
      <w:wordWrap w:val="0"/>
      <w:spacing w:afterLines="50" w:after="120" w:line="336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</w:rPr>
  </w:style>
  <w:style w:type="paragraph" w:customStyle="1" w:styleId="aff6">
    <w:name w:val="*表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aff7">
    <w:name w:val="*图名格式"/>
    <w:autoRedefine/>
    <w:rsid w:val="001620EE"/>
    <w:pPr>
      <w:widowControl w:val="0"/>
      <w:wordWrap w:val="0"/>
      <w:spacing w:beforeLines="50" w:before="120" w:afterLines="50" w:after="120"/>
      <w:jc w:val="center"/>
    </w:pPr>
    <w:rPr>
      <w:rFonts w:ascii="Times New Roman" w:eastAsia="宋体" w:hAnsi="Times New Roman" w:cs="宋体"/>
      <w:b/>
      <w:szCs w:val="20"/>
    </w:rPr>
  </w:style>
  <w:style w:type="paragraph" w:customStyle="1" w:styleId="1">
    <w:name w:val="样式 二级标题格式 + 段后: 1 行"/>
    <w:basedOn w:val="a0"/>
    <w:rsid w:val="001620EE"/>
    <w:pPr>
      <w:numPr>
        <w:ilvl w:val="1"/>
        <w:numId w:val="1"/>
      </w:numPr>
      <w:spacing w:afterLines="100" w:after="100"/>
      <w:jc w:val="left"/>
      <w:outlineLvl w:val="1"/>
    </w:pPr>
    <w:rPr>
      <w:rFonts w:eastAsia="黑体" w:cs="宋体"/>
      <w:color w:val="FF0000"/>
      <w:sz w:val="28"/>
      <w:szCs w:val="20"/>
    </w:rPr>
  </w:style>
  <w:style w:type="paragraph" w:customStyle="1" w:styleId="13">
    <w:name w:val="样式 四级标题格式 + 段后: 1 行"/>
    <w:basedOn w:val="004"/>
    <w:rsid w:val="001620EE"/>
    <w:pPr>
      <w:numPr>
        <w:ilvl w:val="0"/>
        <w:numId w:val="0"/>
      </w:numPr>
      <w:jc w:val="both"/>
    </w:pPr>
    <w:rPr>
      <w:rFonts w:cs="宋体"/>
      <w:bCs w:val="0"/>
      <w:szCs w:val="20"/>
    </w:rPr>
  </w:style>
  <w:style w:type="paragraph" w:customStyle="1" w:styleId="009">
    <w:name w:val="*009九级标题格式"/>
    <w:rsid w:val="001620EE"/>
    <w:pPr>
      <w:widowControl w:val="0"/>
      <w:numPr>
        <w:ilvl w:val="8"/>
        <w:numId w:val="3"/>
      </w:numPr>
      <w:wordWrap w:val="0"/>
      <w:spacing w:afterLines="50" w:after="50" w:line="336" w:lineRule="auto"/>
      <w:jc w:val="both"/>
      <w:outlineLvl w:val="8"/>
    </w:pPr>
    <w:rPr>
      <w:rFonts w:ascii="Times New Roman" w:eastAsia="宋体" w:hAnsi="Times New Roman" w:cs="宋体"/>
      <w:sz w:val="24"/>
      <w:szCs w:val="20"/>
    </w:rPr>
  </w:style>
  <w:style w:type="paragraph" w:customStyle="1" w:styleId="006">
    <w:name w:val="*006六级标题格式"/>
    <w:rsid w:val="001620EE"/>
    <w:pPr>
      <w:widowControl w:val="0"/>
      <w:numPr>
        <w:ilvl w:val="5"/>
        <w:numId w:val="3"/>
      </w:numPr>
      <w:wordWrap w:val="0"/>
      <w:spacing w:afterLines="50" w:after="50" w:line="336" w:lineRule="auto"/>
      <w:jc w:val="both"/>
      <w:outlineLvl w:val="5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7">
    <w:name w:val="*007七级标题格式"/>
    <w:rsid w:val="001620EE"/>
    <w:pPr>
      <w:widowControl w:val="0"/>
      <w:numPr>
        <w:ilvl w:val="6"/>
        <w:numId w:val="3"/>
      </w:numPr>
      <w:wordWrap w:val="0"/>
      <w:spacing w:afterLines="50" w:after="50" w:line="336" w:lineRule="auto"/>
      <w:jc w:val="both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customStyle="1" w:styleId="008">
    <w:name w:val="*008八级标题格式"/>
    <w:rsid w:val="001620EE"/>
    <w:pPr>
      <w:widowControl w:val="0"/>
      <w:numPr>
        <w:ilvl w:val="7"/>
        <w:numId w:val="3"/>
      </w:numPr>
      <w:wordWrap w:val="0"/>
      <w:spacing w:afterLines="50" w:after="50" w:line="336" w:lineRule="auto"/>
      <w:jc w:val="both"/>
      <w:outlineLvl w:val="7"/>
    </w:pPr>
    <w:rPr>
      <w:rFonts w:ascii="Times New Roman" w:eastAsia="宋体" w:hAnsi="Times New Roman" w:cs="宋体"/>
      <w:sz w:val="24"/>
      <w:szCs w:val="20"/>
    </w:rPr>
  </w:style>
  <w:style w:type="paragraph" w:customStyle="1" w:styleId="aff8">
    <w:name w:val="*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sz w:val="32"/>
    </w:rPr>
  </w:style>
  <w:style w:type="character" w:styleId="aff9">
    <w:name w:val="FollowedHyperlink"/>
    <w:basedOn w:val="a1"/>
    <w:rsid w:val="001620EE"/>
    <w:rPr>
      <w:color w:val="954F72" w:themeColor="followedHyperlink"/>
      <w:u w:val="single"/>
    </w:rPr>
  </w:style>
  <w:style w:type="paragraph" w:customStyle="1" w:styleId="affa">
    <w:name w:val="*表格文字格式（左对齐）"/>
    <w:basedOn w:val="aff4"/>
    <w:rsid w:val="001620EE"/>
    <w:pPr>
      <w:jc w:val="left"/>
    </w:pPr>
    <w:rPr>
      <w:szCs w:val="24"/>
    </w:rPr>
  </w:style>
  <w:style w:type="paragraph" w:customStyle="1" w:styleId="ctrle">
    <w:name w:val="图表文字 居中 ctrl+e"/>
    <w:basedOn w:val="a0"/>
    <w:autoRedefine/>
    <w:rsid w:val="001620EE"/>
    <w:pPr>
      <w:snapToGrid w:val="0"/>
      <w:jc w:val="center"/>
    </w:pPr>
    <w:rPr>
      <w:rFonts w:cs="宋体"/>
      <w:szCs w:val="20"/>
    </w:rPr>
  </w:style>
  <w:style w:type="paragraph" w:customStyle="1" w:styleId="affb">
    <w:name w:val="*表格文字格式（右对齐）"/>
    <w:basedOn w:val="aff4"/>
    <w:rsid w:val="001620EE"/>
    <w:pPr>
      <w:jc w:val="right"/>
    </w:pPr>
  </w:style>
  <w:style w:type="paragraph" w:styleId="affc">
    <w:name w:val="Date"/>
    <w:basedOn w:val="a0"/>
    <w:next w:val="a0"/>
    <w:link w:val="affd"/>
    <w:rsid w:val="001620EE"/>
    <w:pPr>
      <w:ind w:leftChars="2500" w:left="100"/>
    </w:pPr>
  </w:style>
  <w:style w:type="character" w:customStyle="1" w:styleId="affd">
    <w:name w:val="日期 字符"/>
    <w:basedOn w:val="a1"/>
    <w:link w:val="affc"/>
    <w:rsid w:val="001620EE"/>
    <w:rPr>
      <w:rFonts w:ascii="Times New Roman" w:eastAsia="宋体" w:hAnsi="Times New Roman" w:cs="Times New Roman"/>
      <w:sz w:val="24"/>
      <w:szCs w:val="24"/>
    </w:rPr>
  </w:style>
  <w:style w:type="table" w:customStyle="1" w:styleId="14">
    <w:name w:val="网格型1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2"/>
    <w:next w:val="ab"/>
    <w:uiPriority w:val="39"/>
    <w:rsid w:val="001620EE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篇与册格式"/>
    <w:basedOn w:val="a0"/>
    <w:autoRedefine/>
    <w:rsid w:val="001620EE"/>
    <w:pPr>
      <w:wordWrap w:val="0"/>
      <w:spacing w:beforeLines="100" w:before="100" w:afterLines="100" w:after="100"/>
      <w:jc w:val="center"/>
      <w:outlineLvl w:val="0"/>
    </w:pPr>
    <w:rPr>
      <w:rFonts w:ascii="黑体" w:eastAsia="黑体"/>
      <w:color w:val="00B0F0"/>
      <w:sz w:val="32"/>
    </w:rPr>
  </w:style>
  <w:style w:type="character" w:styleId="afff">
    <w:name w:val="annotation reference"/>
    <w:basedOn w:val="a1"/>
    <w:uiPriority w:val="99"/>
    <w:semiHidden/>
    <w:unhideWhenUsed/>
    <w:rsid w:val="003B73EA"/>
    <w:rPr>
      <w:sz w:val="21"/>
      <w:szCs w:val="21"/>
    </w:rPr>
  </w:style>
  <w:style w:type="paragraph" w:styleId="afff0">
    <w:name w:val="No Spacing"/>
    <w:uiPriority w:val="1"/>
    <w:qFormat/>
    <w:rsid w:val="00CB6BCB"/>
    <w:pPr>
      <w:widowControl w:val="0"/>
      <w:jc w:val="both"/>
    </w:pPr>
  </w:style>
  <w:style w:type="character" w:customStyle="1" w:styleId="jsonkey">
    <w:name w:val="json_key"/>
    <w:basedOn w:val="a1"/>
    <w:rsid w:val="00A56F70"/>
  </w:style>
  <w:style w:type="character" w:customStyle="1" w:styleId="jsonstring">
    <w:name w:val="json_string"/>
    <w:basedOn w:val="a1"/>
    <w:rsid w:val="00A56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26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0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5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14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89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499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273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22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7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76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9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3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0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5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21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0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5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1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1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5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1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11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6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69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131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97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40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653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3728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209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73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618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960439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2221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4256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3812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8308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309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13861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06504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49953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16053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57812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061983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782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417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439336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00377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88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27497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5856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28585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276768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1442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8757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7084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8056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23545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36754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74345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9302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4464123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8378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26019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367542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40830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711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278439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42251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7176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37669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547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38349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87501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48633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81921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66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6651">
          <w:marLeft w:val="75"/>
          <w:marRight w:val="3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1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175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036">
                      <w:marLeft w:val="465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4083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399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2808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616437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725846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79936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75655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45511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4353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77124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9175534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502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9266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68658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6041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56493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03901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979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1383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082361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41963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301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9964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3078462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239104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19641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326550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16285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12263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2609261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93775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79804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434747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692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59511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11504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05889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3170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034109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7740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13306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7617395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482768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64842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81171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21435">
                                              <w:marLeft w:val="0"/>
                                              <w:marRight w:val="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77607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1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1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2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4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75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api.weixin.qq.com/cgi-bin/token?grant_type=client_credential&amp;appid=APPID&amp;secret=APPSECRET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p.weixin.qq.com/debug/cgi-bin/sandbox?t=sandbox/login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api.weixin.qq.com/cgi-bin/message/template/send?access_token=ACCESS_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\AppData\Local\Packages\Microsoft.Office.Desktop_8wekyb3d8bbwe\LocalCache\Roaming\Microsoft\Templates\&#27169;&#26495;&#65288;&#26446;&#25996;&#6528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CFF4F-A5F6-4CDD-BAB5-98BDCFFF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模板（李斌）</Template>
  <TotalTime>5707</TotalTime>
  <Pages>17</Pages>
  <Words>1877</Words>
  <Characters>10699</Characters>
  <Application>Microsoft Office Word</Application>
  <DocSecurity>0</DocSecurity>
  <Lines>89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28</vt:i4>
      </vt:variant>
      <vt:variant>
        <vt:lpstr>Headings</vt:lpstr>
      </vt:variant>
      <vt:variant>
        <vt:i4>100</vt:i4>
      </vt:variant>
    </vt:vector>
  </HeadingPairs>
  <TitlesOfParts>
    <vt:vector size="129" baseType="lpstr">
      <vt:lpstr/>
      <vt:lpstr>单点登录（SSO,Single Sign On）</vt:lpstr>
      <vt:lpstr>    SSO定义</vt:lpstr>
      <vt:lpstr>        SSO简介</vt:lpstr>
      <vt:lpstr>        sso优点</vt:lpstr>
      <vt:lpstr>        总结</vt:lpstr>
      <vt:lpstr>    问题引入</vt:lpstr>
      <vt:lpstr>    方案1</vt:lpstr>
      <vt:lpstr>        方案2</vt:lpstr>
      <vt:lpstr>        方案三</vt:lpstr>
      <vt:lpstr>消息系统</vt:lpstr>
      <vt:lpstr>    消息系统</vt:lpstr>
      <vt:lpstr>        方式</vt:lpstr>
      <vt:lpstr>    登录发消息</vt:lpstr>
      <vt:lpstr>集成微信</vt:lpstr>
      <vt:lpstr>    详情</vt:lpstr>
      <vt:lpstr>        访问网址</vt:lpstr>
      <vt:lpstr>        记录测试号</vt:lpstr>
      <vt:lpstr>    定义模板</vt:lpstr>
      <vt:lpstr>        模板格式</vt:lpstr>
      <vt:lpstr>    模板消息</vt:lpstr>
      <vt:lpstr>        获取template_id</vt:lpstr>
      <vt:lpstr>        请求接口</vt:lpstr>
      <vt:lpstr>        请求的数据格式：</vt:lpstr>
      <vt:lpstr>        请求实例</vt:lpstr>
      <vt:lpstr>订单系统</vt:lpstr>
      <vt:lpstr>    json跨域请求</vt:lpstr>
      <vt:lpstr>    ThreadLocal</vt:lpstr>
      <vt:lpstr>    订单编号的生成</vt:lpstr>
      <vt:lpstr>    计算机语言的发展</vt:lpstr>
      <vt:lpstr>        1、机器语言</vt:lpstr>
      <vt:lpstr>        2、汇编语言</vt:lpstr>
      <vt:lpstr>        3、高级语言（面向用户并且高度封装的语言）</vt:lpstr>
      <vt:lpstr>    人机交互方式</vt:lpstr>
      <vt:lpstr>    2、JAVA版本</vt:lpstr>
      <vt:lpstr>    3、Java的运行过</vt:lpstr>
      <vt:lpstr>    4、跨平台性</vt:lpstr>
      <vt:lpstr>        1、Java的跨平台性</vt:lpstr>
      <vt:lpstr>        2、C语言的跨平台（多次编译，到处运行。）</vt:lpstr>
      <vt:lpstr>    5、解释性语言和编译型语言的区别和不同</vt:lpstr>
      <vt:lpstr>    6、Java程序设计环境</vt:lpstr>
      <vt:lpstr>        1、JDK(Java Development kit)</vt:lpstr>
      <vt:lpstr>        2、配置JAVA开发环境 </vt:lpstr>
      <vt:lpstr>    7、第一个程序 </vt:lpstr>
      <vt:lpstr>        1、编写第一个程序注意事项</vt:lpstr>
      <vt:lpstr>        2、关于定义类的注意事项</vt:lpstr>
      <vt:lpstr>        3、关于main方法的注意事项 </vt:lpstr>
      <vt:lpstr>        4、关于方法体中的代码注意事项</vt:lpstr>
      <vt:lpstr>        5、编辑阶段的注意事项</vt:lpstr>
      <vt:lpstr>        6、执行阶段的注意事项</vt:lpstr>
      <vt:lpstr>8、Scanner</vt:lpstr>
      <vt:lpstr>    1、使用Scanner的三个步骤：</vt:lpstr>
      <vt:lpstr>        1)导入Scanner类,位置：在有效代码的第一行！</vt:lpstr>
      <vt:lpstr>        2)实例化一个Scanner对象</vt:lpstr>
      <vt:lpstr>        3)获取用户输入的年龄</vt:lpstr>
      <vt:lpstr>    2、Scanner类还可以获取别的类型数据：</vt:lpstr>
      <vt:lpstr>        1、获取基本数据类型都是获取第一个空格之前的文本，以空格或回车结束！</vt:lpstr>
      <vt:lpstr>    3、例子</vt:lpstr>
      <vt:lpstr>8、变量和常量</vt:lpstr>
      <vt:lpstr>    1、变量</vt:lpstr>
      <vt:lpstr>    2、常量</vt:lpstr>
      <vt:lpstr>    3、关键字</vt:lpstr>
      <vt:lpstr>    4、标识符</vt:lpstr>
      <vt:lpstr>    5、命名规范</vt:lpstr>
      <vt:lpstr>    6、注释</vt:lpstr>
      <vt:lpstr>    7、反编译</vt:lpstr>
      <vt:lpstr>7、数据类型</vt:lpstr>
      <vt:lpstr>    基本数据类型</vt:lpstr>
      <vt:lpstr>    2、整型</vt:lpstr>
      <vt:lpstr>    2、浮点型</vt:lpstr>
      <vt:lpstr>    char型</vt:lpstr>
      <vt:lpstr>    3、转义字符</vt:lpstr>
      <vt:lpstr>    4、int类型和char类型的关系</vt:lpstr>
      <vt:lpstr>    6、布尔类型（boolean）</vt:lpstr>
      <vt:lpstr>    7、数值的比较</vt:lpstr>
      <vt:lpstr>8、数值类型的转换（不包括boolean）</vt:lpstr>
      <vt:lpstr>    1、自动类型转换：</vt:lpstr>
      <vt:lpstr>    2、强制类型转换(cast)</vt:lpstr>
      <vt:lpstr>运算符</vt:lpstr>
      <vt:lpstr>    算术运算符 （除了boolean）</vt:lpstr>
      <vt:lpstr>    自增减操（除了boolean）</vt:lpstr>
      <vt:lpstr>    赋值运算符</vt:lpstr>
      <vt:lpstr>    扩展赋值运算符</vt:lpstr>
      <vt:lpstr>    关系运算符</vt:lpstr>
      <vt:lpstr>    逻辑运算符</vt:lpstr>
      <vt:lpstr>    6、位运算</vt:lpstr>
      <vt:lpstr>        1、位运算的种类（除了~都为二元运算符）</vt:lpstr>
      <vt:lpstr>    三目运算符：</vt:lpstr>
      <vt:lpstr>流程控制 </vt:lpstr>
      <vt:lpstr>    块语句（block）</vt:lpstr>
      <vt:lpstr>    选择结构</vt:lpstr>
      <vt:lpstr>        单选结构</vt:lpstr>
      <vt:lpstr>    双选结构</vt:lpstr>
      <vt:lpstr>        语法: if(条件表达式) {</vt:lpstr>
      <vt:lpstr>    多选结构</vt:lpstr>
      <vt:lpstr>        、语法：</vt:lpstr>
      <vt:lpstr>        注：注意事项</vt:lpstr>
      <vt:lpstr>    switch-case</vt:lpstr>
      <vt:lpstr>    for循环</vt:lpstr>
      <vt:lpstr>        for循环语法：</vt:lpstr>
      <vt:lpstr>    中断控制语句</vt:lpstr>
      <vt:lpstr>        1、break</vt:lpstr>
      <vt:lpstr>        2、continue</vt:lpstr>
      <vt:lpstr>        3、label</vt:lpstr>
      <vt:lpstr>数组</vt:lpstr>
      <vt:lpstr>    1、数组的定义</vt:lpstr>
      <vt:lpstr>    一维数组</vt:lpstr>
      <vt:lpstr>        、数组的声明</vt:lpstr>
      <vt:lpstr>    二维数组</vt:lpstr>
      <vt:lpstr>面向对象（oop）</vt:lpstr>
      <vt:lpstr>    1、面向对象（objected oriented programming,oop）</vt:lpstr>
      <vt:lpstr>    2、类</vt:lpstr>
      <vt:lpstr>    3、对象</vt:lpstr>
      <vt:lpstr>    5、成员变量和局部变量</vt:lpstr>
      <vt:lpstr>    4、成员方法（技能）</vt:lpstr>
      <vt:lpstr>        什么是方法？</vt:lpstr>
      <vt:lpstr>        方法的作用？</vt:lpstr>
      <vt:lpstr>        方法的定义   </vt:lpstr>
      <vt:lpstr>        、方法的重载</vt:lpstr>
      <vt:lpstr>    7、构造方法（构造器constructor）</vt:lpstr>
      <vt:lpstr>    初始代码块</vt:lpstr>
      <vt:lpstr>    内部类+</vt:lpstr>
      <vt:lpstr>    对象创建的过程</vt:lpstr>
      <vt:lpstr>    对象数组</vt:lpstr>
      <vt:lpstr>    this</vt:lpstr>
      <vt:lpstr>    super</vt:lpstr>
      <vt:lpstr>    static 关键字</vt:lpstr>
      <vt:lpstr>面向对象三大特性</vt:lpstr>
      <vt:lpstr>    1、封装</vt:lpstr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libin4434528@qq.com</dc:creator>
  <cp:keywords/>
  <dc:description/>
  <cp:lastModifiedBy>李 斌</cp:lastModifiedBy>
  <cp:revision>802</cp:revision>
  <dcterms:created xsi:type="dcterms:W3CDTF">2018-09-03T09:19:00Z</dcterms:created>
  <dcterms:modified xsi:type="dcterms:W3CDTF">2020-04-30T03:35:00Z</dcterms:modified>
</cp:coreProperties>
</file>