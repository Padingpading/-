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1F60" w14:textId="508913C0" w:rsidR="00052635" w:rsidRDefault="00052635" w:rsidP="00052635">
      <w:pPr>
        <w:pStyle w:val="2"/>
      </w:pPr>
      <w:r>
        <w:t>S</w:t>
      </w:r>
      <w:r>
        <w:rPr>
          <w:rFonts w:hint="eastAsia"/>
        </w:rPr>
        <w:t>pring</w:t>
      </w:r>
    </w:p>
    <w:p w14:paraId="146319BB" w14:textId="35C7950D" w:rsidR="000B2247" w:rsidRDefault="00386EBF" w:rsidP="00386EBF">
      <w:pPr>
        <w:ind w:firstLine="420"/>
      </w:pPr>
      <w:r>
        <w:rPr>
          <w:noProof/>
        </w:rPr>
        <w:drawing>
          <wp:inline distT="0" distB="0" distL="0" distR="0" wp14:anchorId="61FCC17C" wp14:editId="6C6646DF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E791" w14:textId="15024F32" w:rsidR="00052635" w:rsidRDefault="00052635" w:rsidP="00052635">
      <w:pPr>
        <w:ind w:firstLine="420"/>
      </w:pPr>
      <w:r>
        <w:rPr>
          <w:rFonts w:hint="eastAsia"/>
        </w:rPr>
        <w:t>重点模块</w:t>
      </w:r>
    </w:p>
    <w:p w14:paraId="5DED9A68" w14:textId="23ABB496" w:rsidR="00052635" w:rsidRDefault="00052635" w:rsidP="00067B42">
      <w:pPr>
        <w:ind w:firstLine="420"/>
      </w:pPr>
      <w:r w:rsidRPr="00052635">
        <w:t>spring-core</w:t>
      </w:r>
      <w:r w:rsidR="00067B42">
        <w:rPr>
          <w:rFonts w:hint="eastAsia"/>
        </w:rPr>
        <w:t>:</w:t>
      </w:r>
      <w:r>
        <w:rPr>
          <w:rFonts w:hint="eastAsia"/>
        </w:rPr>
        <w:t>包含框架基本的核心工具类</w:t>
      </w:r>
      <w:r>
        <w:t>,</w:t>
      </w:r>
      <w:r>
        <w:t>其它组件要都要使用到这个包里的类</w:t>
      </w:r>
      <w:r w:rsidR="00067B42">
        <w:rPr>
          <w:rFonts w:hint="eastAsia"/>
        </w:rPr>
        <w:t>,</w:t>
      </w:r>
      <w:r>
        <w:t>定义并提供资源的访问方式</w:t>
      </w:r>
    </w:p>
    <w:p w14:paraId="0D3BB2A4" w14:textId="4C8EA560" w:rsidR="00067B42" w:rsidRDefault="00067B42" w:rsidP="00067B42">
      <w:pPr>
        <w:ind w:firstLine="420"/>
      </w:pPr>
      <w:r w:rsidRPr="00067B42">
        <w:t>spring-beans : Spring</w:t>
      </w:r>
      <w:r w:rsidRPr="00067B42">
        <w:t>主要面向</w:t>
      </w:r>
      <w:r w:rsidRPr="00067B42">
        <w:t>Bean</w:t>
      </w:r>
      <w:r w:rsidRPr="00067B42">
        <w:t>编程</w:t>
      </w:r>
      <w:r w:rsidRPr="00067B42">
        <w:t>( BOP)</w:t>
      </w:r>
      <w:r w:rsidR="00213C0F">
        <w:rPr>
          <w:rFonts w:hint="eastAsia"/>
        </w:rPr>
        <w:t>。</w:t>
      </w:r>
    </w:p>
    <w:p w14:paraId="6C44A7DC" w14:textId="77777777" w:rsidR="00B75F5B" w:rsidRDefault="00B75F5B" w:rsidP="00B75F5B">
      <w:pPr>
        <w:ind w:firstLine="420"/>
      </w:pPr>
      <w:r>
        <w:tab/>
        <w:t>Bean</w:t>
      </w:r>
      <w:r>
        <w:t>的定义</w:t>
      </w:r>
    </w:p>
    <w:p w14:paraId="20E89830" w14:textId="77777777" w:rsidR="00B75F5B" w:rsidRDefault="00B75F5B" w:rsidP="004459C9">
      <w:pPr>
        <w:ind w:left="420" w:firstLine="420"/>
      </w:pPr>
      <w:r>
        <w:t>Bean</w:t>
      </w:r>
      <w:r>
        <w:t>的解析</w:t>
      </w:r>
    </w:p>
    <w:p w14:paraId="55047AD3" w14:textId="122ADA26" w:rsidR="00067B42" w:rsidRDefault="00B75F5B" w:rsidP="004459C9">
      <w:pPr>
        <w:ind w:left="420" w:firstLine="420"/>
      </w:pPr>
      <w:r>
        <w:t>Bean</w:t>
      </w:r>
      <w:r>
        <w:t>的创建</w:t>
      </w:r>
    </w:p>
    <w:p w14:paraId="10FFA080" w14:textId="04E50E9F" w:rsidR="00235289" w:rsidRDefault="00235289" w:rsidP="00A00496">
      <w:pPr>
        <w:ind w:firstLineChars="95" w:firstLine="199"/>
      </w:pPr>
      <w:r>
        <w:rPr>
          <w:rFonts w:hint="eastAsia"/>
        </w:rPr>
        <w:t xml:space="preserve"> </w:t>
      </w:r>
      <w:r w:rsidRPr="00235289">
        <w:t>spring-context</w:t>
      </w:r>
      <w:r w:rsidR="00A00496">
        <w:t>:</w:t>
      </w:r>
      <w:r w:rsidR="00A00496" w:rsidRPr="00A00496">
        <w:rPr>
          <w:rFonts w:hint="eastAsia"/>
        </w:rPr>
        <w:t xml:space="preserve"> </w:t>
      </w:r>
      <w:r w:rsidR="00A00496" w:rsidRPr="00A00496">
        <w:rPr>
          <w:rFonts w:hint="eastAsia"/>
        </w:rPr>
        <w:t>为</w:t>
      </w:r>
      <w:r w:rsidR="00A00496" w:rsidRPr="00A00496">
        <w:t>Spring</w:t>
      </w:r>
      <w:r w:rsidR="00A00496" w:rsidRPr="00A00496">
        <w:t>提供运行时环境</w:t>
      </w:r>
      <w:r w:rsidR="00A00496" w:rsidRPr="00A00496">
        <w:t>,</w:t>
      </w:r>
      <w:r w:rsidR="00A00496" w:rsidRPr="00A00496">
        <w:t>保存对象的状态</w:t>
      </w:r>
    </w:p>
    <w:p w14:paraId="626E98BD" w14:textId="76043860" w:rsidR="0041713D" w:rsidRDefault="0041713D" w:rsidP="00A00496">
      <w:pPr>
        <w:ind w:firstLineChars="95" w:firstLine="199"/>
      </w:pPr>
      <w:r>
        <w:tab/>
      </w:r>
      <w:r>
        <w:tab/>
      </w:r>
      <w:r w:rsidRPr="0041713D">
        <w:rPr>
          <w:rFonts w:hint="eastAsia"/>
        </w:rPr>
        <w:t>扩展了</w:t>
      </w:r>
      <w:proofErr w:type="spellStart"/>
      <w:r w:rsidRPr="0041713D">
        <w:t>BeanFactory</w:t>
      </w:r>
      <w:proofErr w:type="spellEnd"/>
    </w:p>
    <w:p w14:paraId="1AF3BF93" w14:textId="21F2727D" w:rsidR="00582754" w:rsidRDefault="00582754" w:rsidP="00582754">
      <w:pPr>
        <w:ind w:firstLineChars="145" w:firstLine="304"/>
      </w:pPr>
      <w:r w:rsidRPr="00582754">
        <w:t>spring-</w:t>
      </w:r>
      <w:proofErr w:type="spellStart"/>
      <w:r w:rsidRPr="00582754">
        <w:t>aop</w:t>
      </w:r>
      <w:proofErr w:type="spellEnd"/>
      <w:r w:rsidRPr="00582754">
        <w:t>:</w:t>
      </w:r>
      <w:r w:rsidRPr="00582754">
        <w:t>最小化的动态代理实现</w:t>
      </w:r>
    </w:p>
    <w:p w14:paraId="244AB4CB" w14:textId="77777777" w:rsidR="003F1924" w:rsidRDefault="003F1924" w:rsidP="003F1924">
      <w:pPr>
        <w:ind w:firstLineChars="145" w:firstLine="304"/>
      </w:pPr>
      <w:r>
        <w:tab/>
      </w:r>
      <w:r>
        <w:tab/>
        <w:t>JDK</w:t>
      </w:r>
      <w:r>
        <w:t>态代理</w:t>
      </w:r>
    </w:p>
    <w:p w14:paraId="6106A7EF" w14:textId="77777777" w:rsidR="003F1924" w:rsidRDefault="003F1924" w:rsidP="003F1924">
      <w:pPr>
        <w:ind w:left="420" w:firstLine="420"/>
      </w:pPr>
      <w:proofErr w:type="spellStart"/>
      <w:r>
        <w:t>Cglib</w:t>
      </w:r>
      <w:proofErr w:type="spellEnd"/>
    </w:p>
    <w:p w14:paraId="57657402" w14:textId="77777777" w:rsidR="003F1924" w:rsidRDefault="003F1924" w:rsidP="003F1924">
      <w:pPr>
        <w:ind w:left="420" w:firstLine="420"/>
      </w:pPr>
      <w:r>
        <w:rPr>
          <w:rFonts w:hint="eastAsia"/>
        </w:rPr>
        <w:t>只能使用运行时织入</w:t>
      </w:r>
      <w:r>
        <w:t>,</w:t>
      </w:r>
      <w:r>
        <w:t>仅支持方法级编织</w:t>
      </w:r>
      <w:r>
        <w:t>,</w:t>
      </w:r>
      <w:r>
        <w:t>仅支持方法</w:t>
      </w:r>
    </w:p>
    <w:p w14:paraId="6D1EF9B4" w14:textId="6ADEE40B" w:rsidR="003F1924" w:rsidRDefault="003F1924" w:rsidP="003F1924">
      <w:pPr>
        <w:ind w:left="420" w:firstLine="420"/>
      </w:pPr>
      <w:r>
        <w:rPr>
          <w:rFonts w:hint="eastAsia"/>
        </w:rPr>
        <w:t>执行切入点</w:t>
      </w:r>
    </w:p>
    <w:p w14:paraId="22678074" w14:textId="53CF5D9D" w:rsidR="007E4518" w:rsidRDefault="007E4518" w:rsidP="007E4518">
      <w:pPr>
        <w:pStyle w:val="2"/>
      </w:pPr>
      <w:r>
        <w:rPr>
          <w:rFonts w:hint="eastAsia"/>
        </w:rPr>
        <w:lastRenderedPageBreak/>
        <w:t>下载源码</w:t>
      </w:r>
    </w:p>
    <w:p w14:paraId="45A7D388" w14:textId="05BFFBF8" w:rsidR="00AB2718" w:rsidRDefault="00AB2718" w:rsidP="00AB2718">
      <w:pPr>
        <w:pStyle w:val="2"/>
      </w:pPr>
      <w:r>
        <w:t>Spring IOC</w:t>
      </w:r>
    </w:p>
    <w:p w14:paraId="31320993" w14:textId="67A613E2" w:rsidR="00AB2718" w:rsidRPr="00AB2718" w:rsidRDefault="00AB2718" w:rsidP="00AB2718">
      <w:pPr>
        <w:pStyle w:val="3"/>
        <w:ind w:firstLine="420"/>
      </w:pPr>
      <w:r>
        <w:t>引入</w:t>
      </w:r>
    </w:p>
    <w:p w14:paraId="6770F3D6" w14:textId="5B63C9FC" w:rsidR="00AB2718" w:rsidRDefault="0037370D" w:rsidP="0037370D">
      <w:pPr>
        <w:pStyle w:val="3"/>
        <w:ind w:firstLine="420"/>
      </w:pPr>
      <w:r>
        <w:t>启动</w:t>
      </w:r>
    </w:p>
    <w:p w14:paraId="1E48AD2E" w14:textId="63E3502B" w:rsidR="0037370D" w:rsidRDefault="0037370D" w:rsidP="0037370D">
      <w:pPr>
        <w:ind w:firstLineChars="95" w:firstLine="199"/>
      </w:pPr>
      <w:r>
        <w:rPr>
          <w:rFonts w:hint="eastAsia"/>
        </w:rPr>
        <w:t xml:space="preserve"> </w:t>
      </w:r>
      <w:r>
        <w:t>1</w:t>
      </w:r>
      <w:r>
        <w:t>、</w:t>
      </w:r>
      <w:r>
        <w:rPr>
          <w:rFonts w:hint="eastAsia"/>
        </w:rPr>
        <w:t>创</w:t>
      </w:r>
      <w:r>
        <w:t>建</w:t>
      </w:r>
      <w:proofErr w:type="spellStart"/>
      <w:r w:rsidRPr="0037370D">
        <w:t>ClassPathXmlApplicationContext</w:t>
      </w:r>
      <w:proofErr w:type="spellEnd"/>
    </w:p>
    <w:p w14:paraId="22877BD5" w14:textId="34DAD2DB" w:rsidR="0037370D" w:rsidRPr="0037370D" w:rsidRDefault="0037370D" w:rsidP="0037370D">
      <w:pPr>
        <w:ind w:firstLineChars="95" w:firstLine="199"/>
      </w:pPr>
      <w:r>
        <w:tab/>
      </w:r>
      <w:r>
        <w:tab/>
        <w:t>1</w:t>
      </w:r>
      <w:r>
        <w:rPr>
          <w:rFonts w:hint="eastAsia"/>
        </w:rPr>
        <w:t>、</w:t>
      </w:r>
      <w:r w:rsidRPr="0037370D">
        <w:rPr>
          <w:rFonts w:hint="eastAsia"/>
        </w:rPr>
        <w:t>调用父类构造方法</w:t>
      </w:r>
      <w:r w:rsidRPr="0037370D">
        <w:t>,</w:t>
      </w:r>
      <w:r w:rsidRPr="0037370D">
        <w:t>进行相关的对象创建等操作</w:t>
      </w:r>
      <w:r>
        <w:rPr>
          <w:rFonts w:hint="eastAsia"/>
        </w:rPr>
        <w:t>1</w:t>
      </w:r>
    </w:p>
    <w:p w14:paraId="7E3DC127" w14:textId="2D7C8890" w:rsidR="0037370D" w:rsidRPr="0037370D" w:rsidRDefault="0037370D" w:rsidP="00865830">
      <w:pPr>
        <w:widowControl/>
        <w:shd w:val="clear" w:color="auto" w:fill="FFFFFF"/>
        <w:tabs>
          <w:tab w:val="left" w:pos="9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黑体" w:eastAsia="黑体" w:hAnsi="黑体" w:cs="MingLiU"/>
          <w:bCs w:val="0"/>
          <w:color w:val="000000"/>
          <w:kern w:val="0"/>
          <w:sz w:val="20"/>
          <w:szCs w:val="20"/>
        </w:rPr>
      </w:pPr>
      <w:r>
        <w:tab/>
        <w:t>2</w:t>
      </w:r>
      <w:r>
        <w:rPr>
          <w:rFonts w:hint="eastAsia"/>
        </w:rPr>
        <w:t>、</w:t>
      </w:r>
      <w:r w:rsidR="00D706D2" w:rsidRPr="00D706D2">
        <w:t>传递进来的</w:t>
      </w:r>
      <w:r w:rsidR="00D706D2" w:rsidRPr="00D706D2">
        <w:t>String</w:t>
      </w:r>
      <w:r w:rsidR="00D706D2" w:rsidRPr="00D706D2">
        <w:t>参数</w:t>
      </w:r>
      <w:r w:rsidR="00D706D2" w:rsidRPr="00D706D2">
        <w:t>,</w:t>
      </w:r>
      <w:r w:rsidR="00D706D2" w:rsidRPr="00D706D2">
        <w:t>内部属性和系统属性会把传进来的传输进行替换</w:t>
      </w:r>
      <w:r w:rsidR="00D706D2" w:rsidRPr="00D706D2">
        <w:t>,${}</w:t>
      </w:r>
      <w:r>
        <w:tab/>
      </w:r>
    </w:p>
    <w:p w14:paraId="4BBFE3F2" w14:textId="77777777" w:rsidR="00D87504" w:rsidRDefault="00953FB1" w:rsidP="00953FB1">
      <w:pPr>
        <w:ind w:firstLineChars="95" w:firstLine="199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refresh</w:t>
      </w:r>
      <w:r>
        <w:t>()</w:t>
      </w:r>
      <w:r w:rsidR="00D87504">
        <w:t>.</w:t>
      </w:r>
      <w:proofErr w:type="spellStart"/>
      <w:r w:rsidR="00D87504" w:rsidRPr="00953FB1">
        <w:t>prepareRefresh</w:t>
      </w:r>
      <w:proofErr w:type="spellEnd"/>
    </w:p>
    <w:p w14:paraId="5C452D35" w14:textId="77777777" w:rsidR="00D87504" w:rsidRDefault="00D87504" w:rsidP="00953FB1">
      <w:pPr>
        <w:ind w:firstLineChars="95" w:firstLine="199"/>
      </w:pPr>
      <w:r>
        <w:tab/>
      </w:r>
      <w:r>
        <w:tab/>
        <w:t>1</w:t>
      </w:r>
      <w:r>
        <w:rPr>
          <w:rFonts w:hint="eastAsia"/>
        </w:rPr>
        <w:t>、设置系统的启动时间</w:t>
      </w:r>
    </w:p>
    <w:p w14:paraId="7F70F28C" w14:textId="77777777" w:rsidR="00D87504" w:rsidRDefault="00D87504" w:rsidP="00953FB1">
      <w:pPr>
        <w:ind w:firstLineChars="95" w:firstLine="199"/>
      </w:pPr>
      <w:r>
        <w:tab/>
      </w:r>
      <w:r>
        <w:tab/>
        <w:t>2</w:t>
      </w:r>
      <w:r>
        <w:rPr>
          <w:rFonts w:hint="eastAsia"/>
        </w:rPr>
        <w:t>、设置容器的标志位。</w:t>
      </w:r>
      <w:r>
        <w:tab/>
      </w:r>
    </w:p>
    <w:p w14:paraId="56443CBD" w14:textId="0B8C311A" w:rsidR="00953FB1" w:rsidRDefault="00D87504" w:rsidP="00953FB1">
      <w:pPr>
        <w:ind w:firstLineChars="95" w:firstLine="199"/>
      </w:pPr>
      <w:r>
        <w:tab/>
      </w:r>
      <w:r>
        <w:tab/>
        <w:t>3</w:t>
      </w:r>
      <w:r>
        <w:rPr>
          <w:rFonts w:hint="eastAsia"/>
        </w:rPr>
        <w:t>、</w:t>
      </w:r>
      <w:r w:rsidR="00953FB1">
        <w:tab/>
      </w:r>
      <w:proofErr w:type="spellStart"/>
      <w:r w:rsidRPr="00D87504">
        <w:t>initPropertySources</w:t>
      </w:r>
      <w:proofErr w:type="spellEnd"/>
      <w:r>
        <w:rPr>
          <w:rFonts w:hint="eastAsia"/>
        </w:rPr>
        <w:t>该方法可以有用户实现</w:t>
      </w:r>
      <w:r>
        <w:rPr>
          <w:rFonts w:hint="eastAsia"/>
        </w:rPr>
        <w:t>,</w:t>
      </w:r>
      <w:r>
        <w:rPr>
          <w:rFonts w:hint="eastAsia"/>
        </w:rPr>
        <w:t>对系统环境变量的获取和设置。</w:t>
      </w:r>
    </w:p>
    <w:p w14:paraId="7ADB4102" w14:textId="2EE1D352" w:rsidR="00953FB1" w:rsidRDefault="00953FB1" w:rsidP="00953FB1">
      <w:pPr>
        <w:ind w:firstLineChars="95" w:firstLine="199"/>
      </w:pPr>
      <w:r>
        <w:tab/>
      </w:r>
      <w:r>
        <w:tab/>
      </w:r>
      <w:r w:rsidR="00D87504">
        <w:t>4</w:t>
      </w:r>
      <w:r w:rsidR="00D87504">
        <w:rPr>
          <w:rFonts w:hint="eastAsia"/>
        </w:rPr>
        <w:t>、</w:t>
      </w:r>
      <w:r w:rsidR="00D87504" w:rsidRPr="00D87504">
        <w:t>验证需要的属性是否都已经放入</w:t>
      </w:r>
      <w:proofErr w:type="spellStart"/>
      <w:r w:rsidR="00D87504">
        <w:rPr>
          <w:rFonts w:hint="eastAsia"/>
        </w:rPr>
        <w:t>enviroment</w:t>
      </w:r>
      <w:proofErr w:type="spellEnd"/>
      <w:r w:rsidR="00D87504">
        <w:rPr>
          <w:rFonts w:hint="eastAsia"/>
        </w:rPr>
        <w:t>对象中。这里会循环变量。应该是验证上一步添加的属性值。</w:t>
      </w:r>
    </w:p>
    <w:p w14:paraId="2874B8CC" w14:textId="3C4A9B67" w:rsidR="0084442A" w:rsidRDefault="0084442A" w:rsidP="00953FB1">
      <w:pPr>
        <w:ind w:firstLineChars="95" w:firstLine="199"/>
      </w:pPr>
      <w:r>
        <w:tab/>
      </w:r>
      <w:r>
        <w:tab/>
        <w:t>5</w:t>
      </w:r>
      <w:r>
        <w:rPr>
          <w:rFonts w:hint="eastAsia"/>
        </w:rPr>
        <w:t>、准备监听器和事件的集合对象，默认为空的集合。</w:t>
      </w:r>
    </w:p>
    <w:p w14:paraId="15389D6E" w14:textId="58414D91" w:rsidR="0084442A" w:rsidRDefault="00581B83" w:rsidP="00581B83">
      <w:pPr>
        <w:ind w:firstLineChars="0" w:firstLine="0"/>
      </w:pP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581B83">
        <w:t>BeanFactory</w:t>
      </w:r>
      <w:proofErr w:type="spellEnd"/>
      <w:r>
        <w:t>:</w:t>
      </w:r>
      <w:r w:rsidRPr="00581B83">
        <w:rPr>
          <w:rFonts w:hint="eastAsia"/>
        </w:rPr>
        <w:t xml:space="preserve"> </w:t>
      </w:r>
      <w:r w:rsidRPr="00581B83">
        <w:rPr>
          <w:rFonts w:hint="eastAsia"/>
        </w:rPr>
        <w:t>加载</w:t>
      </w:r>
      <w:proofErr w:type="spellStart"/>
      <w:r w:rsidRPr="00581B83">
        <w:t>xmL</w:t>
      </w:r>
      <w:proofErr w:type="spellEnd"/>
      <w:r w:rsidRPr="00581B83">
        <w:t>配置文件的属性值到当前工厂中</w:t>
      </w:r>
    </w:p>
    <w:p w14:paraId="5C499C80" w14:textId="147577FB" w:rsidR="00581B83" w:rsidRDefault="00581B83" w:rsidP="00581B83">
      <w:pPr>
        <w:ind w:firstLineChars="0" w:firstLine="0"/>
      </w:pPr>
      <w:r>
        <w:tab/>
      </w:r>
      <w:r>
        <w:tab/>
        <w:t>1</w:t>
      </w:r>
      <w:r>
        <w:rPr>
          <w:rFonts w:hint="eastAsia"/>
        </w:rPr>
        <w:t>、创建</w:t>
      </w:r>
      <w:proofErr w:type="spellStart"/>
      <w:r w:rsidRPr="00581B83">
        <w:t>BeanFactory</w:t>
      </w:r>
      <w:proofErr w:type="spellEnd"/>
    </w:p>
    <w:p w14:paraId="798893C0" w14:textId="26F51C48" w:rsidR="00581B83" w:rsidRDefault="00581B83" w:rsidP="00581B83">
      <w:pPr>
        <w:ind w:firstLineChars="0" w:firstLine="0"/>
      </w:pPr>
      <w:r>
        <w:tab/>
      </w:r>
      <w:r>
        <w:tab/>
        <w:t>2</w:t>
      </w:r>
      <w:r>
        <w:rPr>
          <w:rFonts w:hint="eastAsia"/>
        </w:rPr>
        <w:t>、</w:t>
      </w:r>
      <w:proofErr w:type="spellStart"/>
      <w:r w:rsidRPr="00581B83">
        <w:t>customizeBeanFactory</w:t>
      </w:r>
      <w:proofErr w:type="spellEnd"/>
      <w:r>
        <w:rPr>
          <w:rFonts w:hint="eastAsia"/>
        </w:rPr>
        <w:t>可以重写该方法，自定义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。</w:t>
      </w:r>
    </w:p>
    <w:p w14:paraId="0A0F6215" w14:textId="73AE5864" w:rsidR="00140277" w:rsidRDefault="00140277" w:rsidP="00581B83">
      <w:pPr>
        <w:ind w:left="1260" w:firstLineChars="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1B83" w:rsidRPr="00581B83">
        <w:rPr>
          <w:rFonts w:hint="eastAsia"/>
        </w:rPr>
        <w:t>是否允许覆盖同名称的不同定义的对象</w:t>
      </w:r>
      <w:proofErr w:type="spellStart"/>
      <w:r w:rsidR="00794377" w:rsidRPr="00794377">
        <w:t>allowBeanDefinitionOverriding</w:t>
      </w:r>
      <w:proofErr w:type="spellEnd"/>
    </w:p>
    <w:p w14:paraId="244AB22D" w14:textId="4D0A9595" w:rsidR="00581B83" w:rsidRPr="00794377" w:rsidRDefault="00140277" w:rsidP="00581B83">
      <w:pPr>
        <w:ind w:left="1260" w:firstLineChars="0" w:firstLine="420"/>
      </w:pPr>
      <w:r>
        <w:t>2</w:t>
      </w:r>
      <w:r>
        <w:rPr>
          <w:rFonts w:hint="eastAsia"/>
        </w:rPr>
        <w:t>、</w:t>
      </w:r>
      <w:r w:rsidR="00581B83" w:rsidRPr="00581B83">
        <w:rPr>
          <w:rFonts w:hint="eastAsia"/>
        </w:rPr>
        <w:t>循环依赖</w:t>
      </w:r>
      <w:proofErr w:type="spellStart"/>
      <w:r w:rsidR="00657CBA" w:rsidRPr="00657CBA">
        <w:t>allowCircularReferences</w:t>
      </w:r>
      <w:proofErr w:type="spellEnd"/>
    </w:p>
    <w:p w14:paraId="0CB05427" w14:textId="75902A8B" w:rsidR="00140277" w:rsidRDefault="00140277" w:rsidP="00140277">
      <w:pPr>
        <w:ind w:left="420" w:firstLineChars="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40277">
        <w:rPr>
          <w:rFonts w:hint="eastAsia"/>
        </w:rPr>
        <w:t>初始化</w:t>
      </w:r>
      <w:proofErr w:type="spellStart"/>
      <w:r w:rsidRPr="00140277">
        <w:t>documentReader</w:t>
      </w:r>
      <w:proofErr w:type="spellEnd"/>
      <w:r w:rsidRPr="00140277">
        <w:t>,</w:t>
      </w:r>
      <w:r w:rsidRPr="00140277">
        <w:t>并进行</w:t>
      </w:r>
      <w:r w:rsidRPr="00140277">
        <w:t>XML</w:t>
      </w:r>
      <w:r w:rsidRPr="00140277">
        <w:t>文件读取及解析</w:t>
      </w:r>
      <w:r>
        <w:rPr>
          <w:rFonts w:hint="eastAsia"/>
        </w:rPr>
        <w:t>。</w:t>
      </w:r>
    </w:p>
    <w:p w14:paraId="36BD1D98" w14:textId="23893925" w:rsidR="00140277" w:rsidRDefault="00140277" w:rsidP="00140277">
      <w:pPr>
        <w:ind w:left="420" w:firstLineChars="0" w:firstLine="420"/>
      </w:pPr>
      <w:r>
        <w:tab/>
        <w:t>1</w:t>
      </w:r>
      <w:r>
        <w:rPr>
          <w:rFonts w:hint="eastAsia"/>
        </w:rPr>
        <w:t>、设置系统环境变量</w:t>
      </w:r>
      <w:r w:rsidRPr="00140277">
        <w:t>Environment</w:t>
      </w:r>
    </w:p>
    <w:p w14:paraId="626210D6" w14:textId="7ADA4E6E" w:rsidR="00140277" w:rsidRDefault="00140277" w:rsidP="00140277">
      <w:pPr>
        <w:ind w:left="420" w:firstLineChars="0" w:firstLine="420"/>
      </w:pPr>
      <w:r>
        <w:tab/>
        <w:t>2</w:t>
      </w:r>
      <w:r>
        <w:rPr>
          <w:rFonts w:hint="eastAsia"/>
        </w:rPr>
        <w:t>、设置资源加载器</w:t>
      </w:r>
      <w:proofErr w:type="spellStart"/>
      <w:r w:rsidRPr="00140277">
        <w:t>ResourceLoader</w:t>
      </w:r>
      <w:proofErr w:type="spellEnd"/>
    </w:p>
    <w:p w14:paraId="0C6CD7E6" w14:textId="77777777" w:rsidR="00E83508" w:rsidRDefault="00140277" w:rsidP="00140277">
      <w:pPr>
        <w:ind w:left="420" w:firstLineChars="0" w:firstLine="420"/>
      </w:pPr>
      <w:r>
        <w:tab/>
        <w:t>3</w:t>
      </w:r>
      <w:r>
        <w:rPr>
          <w:rFonts w:hint="eastAsia"/>
        </w:rPr>
        <w:t>、设置实体解析器</w:t>
      </w:r>
      <w:proofErr w:type="spellStart"/>
      <w:r w:rsidRPr="00140277">
        <w:t>ResourceEntityResolve</w:t>
      </w:r>
      <w:proofErr w:type="spellEnd"/>
      <w:r>
        <w:t>(</w:t>
      </w:r>
      <w:proofErr w:type="spellStart"/>
      <w:r w:rsidRPr="00140277">
        <w:t>ResourceEntityResolver</w:t>
      </w:r>
      <w:r>
        <w:t>.class</w:t>
      </w:r>
      <w:proofErr w:type="spellEnd"/>
      <w:r>
        <w:t>)</w:t>
      </w:r>
      <w:r>
        <w:rPr>
          <w:rFonts w:hint="eastAsia"/>
        </w:rPr>
        <w:t>，他会加载所需要的</w:t>
      </w:r>
      <w:proofErr w:type="spellStart"/>
      <w:r w:rsidR="00517193">
        <w:rPr>
          <w:rFonts w:hint="eastAsia"/>
        </w:rPr>
        <w:t>dtd</w:t>
      </w:r>
      <w:proofErr w:type="spellEnd"/>
      <w:r w:rsidR="00517193">
        <w:rPr>
          <w:rFonts w:hint="eastAsia"/>
        </w:rPr>
        <w:t>文件</w:t>
      </w:r>
      <w:r w:rsidR="00E83508">
        <w:rPr>
          <w:rFonts w:hint="eastAsia"/>
        </w:rPr>
        <w:t>和</w:t>
      </w:r>
      <w:proofErr w:type="spellStart"/>
      <w:r w:rsidR="00E83508">
        <w:rPr>
          <w:rFonts w:hint="eastAsia"/>
        </w:rPr>
        <w:t>xsd</w:t>
      </w:r>
      <w:proofErr w:type="spellEnd"/>
      <w:r w:rsidR="00E83508">
        <w:rPr>
          <w:rFonts w:hint="eastAsia"/>
        </w:rPr>
        <w:t>文件</w:t>
      </w:r>
    </w:p>
    <w:p w14:paraId="23FFD22A" w14:textId="22A9FD37" w:rsidR="00140277" w:rsidRDefault="00E83508" w:rsidP="00E83508">
      <w:pPr>
        <w:ind w:left="840" w:firstLineChars="0" w:firstLine="420"/>
      </w:pPr>
      <w:r>
        <w:rPr>
          <w:rFonts w:hint="eastAsia"/>
        </w:rPr>
        <w:t>(</w:t>
      </w:r>
      <w:r>
        <w:rPr>
          <w:rFonts w:hint="eastAsia"/>
        </w:rPr>
        <w:t>如果没有联网，</w:t>
      </w:r>
      <w:proofErr w:type="spellStart"/>
      <w:r>
        <w:rPr>
          <w:rFonts w:hint="eastAsia"/>
        </w:rPr>
        <w:t>spring</w:t>
      </w:r>
      <w:r>
        <w:t>.sche</w:t>
      </w:r>
      <w:r w:rsidR="000B02D4">
        <w:rPr>
          <w:rFonts w:hint="eastAsia"/>
        </w:rPr>
        <w:t>mas</w:t>
      </w:r>
      <w:proofErr w:type="spellEnd"/>
      <w:r w:rsidR="00AF4371">
        <w:t>(</w:t>
      </w:r>
      <w:r w:rsidR="00AF4371">
        <w:rPr>
          <w:rFonts w:hint="eastAsia"/>
        </w:rPr>
        <w:t>spring-bean</w:t>
      </w:r>
      <w:r w:rsidR="00AF4371">
        <w:rPr>
          <w:rFonts w:hint="eastAsia"/>
        </w:rPr>
        <w:t>中的</w:t>
      </w:r>
      <w:r w:rsidR="00AF4371">
        <w:rPr>
          <w:rFonts w:hint="eastAsia"/>
        </w:rPr>
        <w:t>resource</w:t>
      </w:r>
      <w:r w:rsidR="00AF4371">
        <w:t>)</w:t>
      </w:r>
      <w:r w:rsidR="00AF4371">
        <w:rPr>
          <w:rFonts w:hint="eastAsia"/>
        </w:rPr>
        <w:t>有链接和</w:t>
      </w:r>
      <w:proofErr w:type="spellStart"/>
      <w:r w:rsidR="00AF4371">
        <w:rPr>
          <w:rFonts w:hint="eastAsia"/>
        </w:rPr>
        <w:t>dtd</w:t>
      </w:r>
      <w:proofErr w:type="spellEnd"/>
      <w:r w:rsidR="00AF4371">
        <w:rPr>
          <w:rFonts w:hint="eastAsia"/>
        </w:rPr>
        <w:t>文件的映射关系</w:t>
      </w:r>
      <w:r>
        <w:t>)</w:t>
      </w:r>
      <w:r w:rsidR="00517193">
        <w:rPr>
          <w:rFonts w:hint="eastAsia"/>
        </w:rPr>
        <w:t>,</w:t>
      </w:r>
      <w:r>
        <w:t xml:space="preserve"> </w:t>
      </w:r>
      <w:r w:rsidR="000015D6">
        <w:rPr>
          <w:rFonts w:hint="eastAsia"/>
        </w:rPr>
        <w:t>链接包含了一个标签的信息。</w:t>
      </w:r>
    </w:p>
    <w:p w14:paraId="6E63EACA" w14:textId="45C9F870" w:rsidR="000015D6" w:rsidRPr="000015D6" w:rsidRDefault="000015D6" w:rsidP="00E83508">
      <w:pPr>
        <w:ind w:left="840" w:firstLineChars="0" w:firstLine="420"/>
      </w:pPr>
      <w: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015D6">
        <w:t xml:space="preserve"> </w:t>
      </w:r>
      <w:hyperlink r:id="rId9" w:history="1">
        <w:r w:rsidRPr="00035DE1">
          <w:rPr>
            <w:rStyle w:val="a9"/>
          </w:rPr>
          <w:t>http://www.springframework.org/schema/beans</w:t>
        </w:r>
      </w:hyperlink>
      <w:r>
        <w:t xml:space="preserve"> </w:t>
      </w:r>
      <w:r>
        <w:rPr>
          <w:rFonts w:hint="eastAsia"/>
        </w:rPr>
        <w:t>文件中包含</w:t>
      </w:r>
      <w:r>
        <w:rPr>
          <w:rFonts w:hint="eastAsia"/>
        </w:rPr>
        <w:t>beans</w:t>
      </w:r>
      <w:r>
        <w:rPr>
          <w:rFonts w:hint="eastAsia"/>
        </w:rPr>
        <w:t>标签内部的定义和属</w:t>
      </w:r>
      <w:r>
        <w:rPr>
          <w:rFonts w:hint="eastAsia"/>
        </w:rPr>
        <w:t>-</w:t>
      </w:r>
      <w:r>
        <w:rPr>
          <w:rFonts w:hint="eastAsia"/>
        </w:rPr>
        <w:t>性。</w:t>
      </w:r>
    </w:p>
    <w:p w14:paraId="6C06390B" w14:textId="6DAC180C" w:rsidR="00AF4371" w:rsidRDefault="00AF4371" w:rsidP="00AF4371">
      <w:pPr>
        <w:ind w:firstLineChars="0"/>
      </w:pPr>
      <w:r>
        <w:tab/>
      </w:r>
      <w:r>
        <w:tab/>
        <w:t>4</w:t>
      </w:r>
      <w:r>
        <w:rPr>
          <w:rFonts w:hint="eastAsia"/>
        </w:rPr>
        <w:t>、</w:t>
      </w:r>
      <w:proofErr w:type="spellStart"/>
      <w:r w:rsidRPr="00AF4371">
        <w:t>loadBeanDefinitions</w:t>
      </w:r>
      <w:proofErr w:type="spellEnd"/>
    </w:p>
    <w:p w14:paraId="7E236696" w14:textId="48AA41F6" w:rsidR="00AF4371" w:rsidRDefault="00AF4371" w:rsidP="00AF4371">
      <w:pPr>
        <w:ind w:firstLineChars="0"/>
      </w:pPr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 w:rsidRPr="00AF4371">
        <w:rPr>
          <w:rFonts w:hint="eastAsia"/>
        </w:rPr>
        <w:t>创建一个</w:t>
      </w:r>
      <w:r w:rsidRPr="00AF4371">
        <w:t>xml</w:t>
      </w:r>
      <w:r w:rsidRPr="00AF4371">
        <w:t>的</w:t>
      </w:r>
      <w:proofErr w:type="spellStart"/>
      <w:r w:rsidRPr="00AF4371">
        <w:t>beanDefinitionReader,</w:t>
      </w:r>
      <w:r>
        <w:rPr>
          <w:rFonts w:hint="eastAsia"/>
        </w:rPr>
        <w:t>xml</w:t>
      </w:r>
      <w:proofErr w:type="spellEnd"/>
      <w:r>
        <w:rPr>
          <w:rFonts w:hint="eastAsia"/>
        </w:rPr>
        <w:t>解析器。</w:t>
      </w:r>
    </w:p>
    <w:p w14:paraId="32F7F182" w14:textId="19BC08E5" w:rsidR="00AF4371" w:rsidRDefault="00AF4371" w:rsidP="00AF4371">
      <w:pPr>
        <w:ind w:firstLineChars="0"/>
      </w:pPr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 w:rsidRPr="00AF4371">
        <w:rPr>
          <w:rFonts w:hint="eastAsia"/>
        </w:rPr>
        <w:t>给</w:t>
      </w:r>
      <w:r w:rsidRPr="00AF4371">
        <w:t>reader</w:t>
      </w:r>
      <w:r w:rsidRPr="00AF4371">
        <w:t>对象设置环境对象</w:t>
      </w:r>
      <w:r w:rsidRPr="00AF4371">
        <w:t>Environment</w:t>
      </w:r>
      <w:r>
        <w:rPr>
          <w:rFonts w:hint="eastAsia"/>
        </w:rPr>
        <w:t>、</w:t>
      </w:r>
      <w:proofErr w:type="spellStart"/>
      <w:r w:rsidRPr="00AF4371">
        <w:t>ResourceLoader</w:t>
      </w:r>
      <w:proofErr w:type="spellEnd"/>
      <w:r>
        <w:rPr>
          <w:rFonts w:hint="eastAsia"/>
        </w:rPr>
        <w:t>、</w:t>
      </w:r>
      <w:proofErr w:type="spellStart"/>
      <w:r w:rsidRPr="00AF4371">
        <w:t>EntityResolver</w:t>
      </w:r>
      <w:proofErr w:type="spellEnd"/>
    </w:p>
    <w:p w14:paraId="730BB481" w14:textId="1D869545" w:rsidR="00AF4371" w:rsidRDefault="00AF4371" w:rsidP="00AF4371">
      <w:pPr>
        <w:ind w:firstLineChars="0"/>
      </w:pPr>
      <w:r>
        <w:tab/>
      </w:r>
      <w:r>
        <w:tab/>
      </w:r>
      <w:r>
        <w:tab/>
      </w:r>
      <w:r>
        <w:tab/>
      </w:r>
      <w:r>
        <w:tab/>
      </w:r>
      <w:r w:rsidR="00C85B59" w:rsidRPr="00AF4371">
        <w:t>Environment</w:t>
      </w:r>
    </w:p>
    <w:p w14:paraId="4F193488" w14:textId="2EAABC76" w:rsidR="00C85B59" w:rsidRDefault="00C85B59" w:rsidP="00C85B59">
      <w:pPr>
        <w:ind w:left="1680" w:firstLine="420"/>
      </w:pPr>
      <w:proofErr w:type="spellStart"/>
      <w:r w:rsidRPr="00AF4371">
        <w:t>ResourceLoader</w:t>
      </w:r>
      <w:proofErr w:type="spellEnd"/>
    </w:p>
    <w:p w14:paraId="670CB589" w14:textId="41901D79" w:rsidR="00C85B59" w:rsidRDefault="00C85B59" w:rsidP="00C85B59">
      <w:pPr>
        <w:ind w:left="1680" w:firstLine="420"/>
      </w:pPr>
      <w:proofErr w:type="spellStart"/>
      <w:r w:rsidRPr="00AF4371">
        <w:t>EntityResolver</w:t>
      </w:r>
      <w:proofErr w:type="spellEnd"/>
    </w:p>
    <w:p w14:paraId="50C776DC" w14:textId="53448875" w:rsidR="00C85B59" w:rsidRDefault="00C85B59" w:rsidP="000015D6">
      <w:pPr>
        <w:ind w:firstLineChars="95" w:firstLine="199"/>
      </w:pPr>
      <w:r>
        <w:tab/>
      </w:r>
      <w:r>
        <w:tab/>
      </w:r>
      <w:r>
        <w:tab/>
        <w:t>3</w:t>
      </w:r>
      <w:r>
        <w:rPr>
          <w:rFonts w:hint="eastAsia"/>
        </w:rPr>
        <w:t>、</w:t>
      </w:r>
      <w:proofErr w:type="spellStart"/>
      <w:r w:rsidRPr="00C85B59">
        <w:t>loadBeanDefinitions</w:t>
      </w:r>
      <w:proofErr w:type="spellEnd"/>
      <w:r>
        <w:t xml:space="preserve"> </w:t>
      </w:r>
      <w:r w:rsidR="000015D6">
        <w:tab/>
      </w:r>
    </w:p>
    <w:p w14:paraId="12D94572" w14:textId="77777777" w:rsidR="000015D6" w:rsidRDefault="000015D6" w:rsidP="000015D6">
      <w:pPr>
        <w:ind w:firstLineChars="95" w:firstLine="199"/>
      </w:pP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、获取到当前配置文件的路径，这个文件就是开始进去的配置名称。</w:t>
      </w:r>
    </w:p>
    <w:p w14:paraId="1EE3ADC0" w14:textId="42F82BAD" w:rsidR="000015D6" w:rsidRDefault="000015D6" w:rsidP="00C85B59">
      <w:pPr>
        <w:ind w:firstLineChars="95" w:firstLine="199"/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、循环对文件进行处理，返回一个</w:t>
      </w:r>
      <w:r>
        <w:rPr>
          <w:rFonts w:hint="eastAsia"/>
        </w:rPr>
        <w:t>resource</w:t>
      </w:r>
      <w:r>
        <w:rPr>
          <w:rFonts w:hint="eastAsia"/>
        </w:rPr>
        <w:t>对象。</w:t>
      </w:r>
      <w:r w:rsidR="00821EB7">
        <w:tab/>
      </w:r>
    </w:p>
    <w:p w14:paraId="45B05846" w14:textId="2DDBA512" w:rsidR="00821EB7" w:rsidRDefault="00821EB7" w:rsidP="00C85B59">
      <w:pPr>
        <w:ind w:firstLineChars="95" w:firstLine="199"/>
      </w:pP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、循环遍历每个</w:t>
      </w:r>
      <w:r w:rsidRPr="00821EB7">
        <w:t>resource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读取文件</w:t>
      </w:r>
      <w:proofErr w:type="spellStart"/>
      <w:r w:rsidRPr="00821EB7">
        <w:t>doLoadBeanDefinitions</w:t>
      </w:r>
      <w:proofErr w:type="spellEnd"/>
    </w:p>
    <w:p w14:paraId="5E586699" w14:textId="11CD7C48" w:rsidR="00821EB7" w:rsidRDefault="00821EB7" w:rsidP="00C85B59">
      <w:pPr>
        <w:ind w:firstLineChars="95" w:firstLine="199"/>
      </w:pPr>
      <w:r>
        <w:tab/>
      </w:r>
      <w:r>
        <w:tab/>
      </w:r>
      <w:r>
        <w:tab/>
        <w:t>4</w:t>
      </w:r>
      <w:r>
        <w:rPr>
          <w:rFonts w:hint="eastAsia"/>
        </w:rPr>
        <w:t>、</w:t>
      </w:r>
      <w:proofErr w:type="spellStart"/>
      <w:r w:rsidRPr="00821EB7">
        <w:t>doLoadBeanDefinitions</w:t>
      </w:r>
      <w:proofErr w:type="spellEnd"/>
    </w:p>
    <w:p w14:paraId="132599AB" w14:textId="07C58353" w:rsidR="005064F0" w:rsidRDefault="005064F0" w:rsidP="00C85B59">
      <w:pPr>
        <w:ind w:firstLineChars="95" w:firstLine="199"/>
      </w:pPr>
      <w:r>
        <w:lastRenderedPageBreak/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、文件格式的校验</w:t>
      </w:r>
    </w:p>
    <w:p w14:paraId="753F8C1B" w14:textId="2F7FF9EB" w:rsidR="005064F0" w:rsidRDefault="005064F0" w:rsidP="00C85B59">
      <w:pPr>
        <w:ind w:firstLineChars="95" w:firstLine="199"/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 w:rsidR="0021330B">
        <w:rPr>
          <w:rFonts w:hint="eastAsia"/>
        </w:rPr>
        <w:t>将</w:t>
      </w:r>
      <w:r w:rsidR="0021330B">
        <w:rPr>
          <w:rFonts w:hint="eastAsia"/>
        </w:rPr>
        <w:t>resource</w:t>
      </w:r>
      <w:r w:rsidR="0021330B">
        <w:rPr>
          <w:rFonts w:hint="eastAsia"/>
        </w:rPr>
        <w:t>解析成为</w:t>
      </w:r>
      <w:r w:rsidR="0021330B">
        <w:rPr>
          <w:rFonts w:hint="eastAsia"/>
        </w:rPr>
        <w:t>document</w:t>
      </w:r>
      <w:r w:rsidR="0021330B">
        <w:rPr>
          <w:rFonts w:hint="eastAsia"/>
        </w:rPr>
        <w:t>。</w:t>
      </w:r>
    </w:p>
    <w:p w14:paraId="5BA3872F" w14:textId="3EFDEC5F" w:rsidR="0021330B" w:rsidRDefault="0021330B" w:rsidP="00C85B59">
      <w:pPr>
        <w:ind w:firstLineChars="95" w:firstLine="199"/>
      </w:pP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、将</w:t>
      </w:r>
      <w:r>
        <w:rPr>
          <w:rFonts w:hint="eastAsia"/>
        </w:rPr>
        <w:t>document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</w:t>
      </w:r>
    </w:p>
    <w:p w14:paraId="2E61CFCE" w14:textId="7AB6D886" w:rsidR="0021330B" w:rsidRDefault="0021330B" w:rsidP="00C85B59">
      <w:pPr>
        <w:ind w:firstLineChars="95" w:firstLine="199"/>
      </w:pPr>
      <w:r>
        <w:tab/>
      </w:r>
      <w:r>
        <w:tab/>
      </w:r>
      <w:r>
        <w:tab/>
        <w:t>5</w:t>
      </w:r>
      <w:r>
        <w:rPr>
          <w:rFonts w:hint="eastAsia"/>
        </w:rPr>
        <w:t>、</w:t>
      </w:r>
      <w:proofErr w:type="spellStart"/>
      <w:r w:rsidRPr="0021330B">
        <w:t>doRegisterBeanDefinition</w:t>
      </w:r>
      <w:r>
        <w:rPr>
          <w:rFonts w:hint="eastAsia"/>
        </w:rPr>
        <w:t>s</w:t>
      </w:r>
      <w:proofErr w:type="spellEnd"/>
      <w:r>
        <w:rPr>
          <w:rFonts w:hint="eastAsia"/>
        </w:rPr>
        <w:t>解析</w:t>
      </w:r>
      <w:r>
        <w:rPr>
          <w:rFonts w:hint="eastAsia"/>
        </w:rPr>
        <w:t xml:space="preserve"> </w:t>
      </w:r>
      <w:r w:rsidRPr="0021330B">
        <w:t>document</w:t>
      </w:r>
      <w:r w:rsidRPr="0021330B">
        <w:t>转为</w:t>
      </w:r>
      <w:proofErr w:type="spellStart"/>
      <w:r w:rsidRPr="0021330B">
        <w:t>beandefinition</w:t>
      </w:r>
      <w:proofErr w:type="spellEnd"/>
    </w:p>
    <w:p w14:paraId="539D7F8B" w14:textId="3CFAEA86" w:rsidR="0021330B" w:rsidRDefault="0021330B" w:rsidP="00C85B59">
      <w:pPr>
        <w:ind w:firstLineChars="95" w:firstLine="199"/>
      </w:pP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、创建了</w:t>
      </w:r>
      <w:r>
        <w:rPr>
          <w:rFonts w:hint="eastAsia"/>
        </w:rPr>
        <w:t>bean</w:t>
      </w:r>
      <w:r>
        <w:rPr>
          <w:rFonts w:hint="eastAsia"/>
        </w:rPr>
        <w:t>的解析器。</w:t>
      </w:r>
    </w:p>
    <w:p w14:paraId="0103F911" w14:textId="0B4E726E" w:rsidR="0021330B" w:rsidRDefault="0021330B" w:rsidP="00C85B59">
      <w:pPr>
        <w:ind w:firstLineChars="95" w:firstLine="199"/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、从根结点开始依次</w:t>
      </w:r>
      <w:r w:rsidR="00AC1140">
        <w:rPr>
          <w:rFonts w:hint="eastAsia"/>
        </w:rPr>
        <w:t>解析</w:t>
      </w:r>
    </w:p>
    <w:p w14:paraId="5B888C9F" w14:textId="274AB54A" w:rsidR="00AC1140" w:rsidRDefault="00AC1140" w:rsidP="00C85B59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命名空间解析</w:t>
      </w:r>
      <w:r>
        <w:rPr>
          <w:rFonts w:hint="eastAsia"/>
        </w:rPr>
        <w:t>:</w:t>
      </w:r>
      <w:proofErr w:type="spellStart"/>
      <w:r>
        <w:t>imprort</w:t>
      </w:r>
      <w:proofErr w:type="spellEnd"/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等</w:t>
      </w:r>
      <w:r>
        <w:rPr>
          <w:rFonts w:hint="eastAsia"/>
        </w:rPr>
        <w:t>,</w:t>
      </w:r>
    </w:p>
    <w:p w14:paraId="1BE53F4A" w14:textId="1652999B" w:rsidR="00AC1140" w:rsidRDefault="00AC1140" w:rsidP="00C85B59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自定义解析</w:t>
      </w:r>
      <w:r>
        <w:rPr>
          <w:rFonts w:hint="eastAsia"/>
        </w:rPr>
        <w:t>:</w:t>
      </w:r>
    </w:p>
    <w:p w14:paraId="6ADA19C6" w14:textId="7AE68073" w:rsidR="00AC1140" w:rsidRDefault="00AC1140" w:rsidP="00AC1140">
      <w:pPr>
        <w:ind w:firstLineChars="95" w:firstLine="199"/>
      </w:pP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、例如</w:t>
      </w:r>
      <w:r>
        <w:rPr>
          <w:rFonts w:hint="eastAsia"/>
        </w:rPr>
        <w:t>bean</w:t>
      </w:r>
      <w:r>
        <w:rPr>
          <w:rFonts w:hint="eastAsia"/>
        </w:rPr>
        <w:t>解析</w:t>
      </w:r>
      <w:r>
        <w:rPr>
          <w:rFonts w:hint="eastAsia"/>
        </w:rPr>
        <w:t>(</w:t>
      </w:r>
      <w:r>
        <w:rPr>
          <w:rFonts w:hint="eastAsia"/>
        </w:rPr>
        <w:t>解析的过程中对参数校验</w:t>
      </w:r>
      <w:r>
        <w:t>)</w:t>
      </w:r>
    </w:p>
    <w:p w14:paraId="29686ECC" w14:textId="6F993F37" w:rsidR="00AC1140" w:rsidRDefault="00AC1140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、解析其中的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id, </w:t>
      </w:r>
      <w:proofErr w:type="spellStart"/>
      <w:r>
        <w:t>aliase</w:t>
      </w:r>
      <w:proofErr w:type="spellEnd"/>
      <w:r>
        <w:rPr>
          <w:rFonts w:hint="eastAsia"/>
        </w:rPr>
        <w:t>别名</w:t>
      </w:r>
      <w:r>
        <w:rPr>
          <w:rFonts w:hint="eastAsia"/>
        </w:rPr>
        <w:t>,</w:t>
      </w:r>
      <w:r>
        <w:rPr>
          <w:rFonts w:hint="eastAsia"/>
        </w:rPr>
        <w:t>将会对别名进行切割。</w:t>
      </w:r>
    </w:p>
    <w:p w14:paraId="651B109F" w14:textId="2417AE9F" w:rsidR="00AC1140" w:rsidRDefault="00AC1140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、详细解析</w:t>
      </w:r>
    </w:p>
    <w:p w14:paraId="3B92C94D" w14:textId="1FE51081" w:rsidR="00AC1140" w:rsidRDefault="00AC1140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、解析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14:paraId="31B6F5DD" w14:textId="3956B5A5" w:rsidR="00AC1140" w:rsidRDefault="00AC1140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、解析是否有父类。</w:t>
      </w:r>
    </w:p>
    <w:p w14:paraId="4E834F03" w14:textId="30DCD354" w:rsidR="00AC1140" w:rsidRDefault="00AC1140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、创建</w:t>
      </w:r>
      <w:r w:rsidR="008345E9">
        <w:rPr>
          <w:rFonts w:hint="eastAsia"/>
        </w:rPr>
        <w:t>当前</w:t>
      </w:r>
      <w:r w:rsidR="008345E9">
        <w:rPr>
          <w:rFonts w:hint="eastAsia"/>
        </w:rPr>
        <w:t>be</w:t>
      </w:r>
      <w:r w:rsidR="00A421CC">
        <w:t>an</w:t>
      </w:r>
      <w:r w:rsidR="008345E9">
        <w:rPr>
          <w:rFonts w:hint="eastAsia"/>
        </w:rPr>
        <w:t>的</w:t>
      </w:r>
      <w:proofErr w:type="spellStart"/>
      <w:r>
        <w:rPr>
          <w:rFonts w:hint="eastAsia"/>
        </w:rPr>
        <w:t>bean</w:t>
      </w:r>
      <w:r>
        <w:t>D</w:t>
      </w:r>
      <w:r>
        <w:rPr>
          <w:rFonts w:hint="eastAsia"/>
        </w:rPr>
        <w:t>efination</w:t>
      </w:r>
      <w:proofErr w:type="spellEnd"/>
      <w:r>
        <w:rPr>
          <w:rFonts w:hint="eastAsia"/>
        </w:rPr>
        <w:t>对象</w:t>
      </w:r>
      <w:r w:rsidR="008345E9">
        <w:rPr>
          <w:rFonts w:hint="eastAsia"/>
        </w:rPr>
        <w:t>，开始设置属性值。</w:t>
      </w:r>
    </w:p>
    <w:p w14:paraId="1F57D240" w14:textId="36565474" w:rsidR="00AC1140" w:rsidRDefault="00AC1140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 w:rsidR="006A40B1">
        <w:t>4</w:t>
      </w:r>
      <w:r w:rsidR="006A40B1">
        <w:rPr>
          <w:rFonts w:hint="eastAsia"/>
        </w:rPr>
        <w:t>、将</w:t>
      </w:r>
      <w:proofErr w:type="spellStart"/>
      <w:r w:rsidR="006A40B1">
        <w:rPr>
          <w:rFonts w:hint="eastAsia"/>
        </w:rPr>
        <w:t>bean</w:t>
      </w:r>
      <w:r w:rsidR="006A40B1">
        <w:t>D</w:t>
      </w:r>
      <w:r w:rsidR="006A40B1">
        <w:rPr>
          <w:rFonts w:hint="eastAsia"/>
        </w:rPr>
        <w:t>efination</w:t>
      </w:r>
      <w:proofErr w:type="spellEnd"/>
      <w:r w:rsidR="006A40B1">
        <w:rPr>
          <w:rFonts w:hint="eastAsia"/>
        </w:rPr>
        <w:t>放入到</w:t>
      </w:r>
      <w:proofErr w:type="spellStart"/>
      <w:r w:rsidR="006A40B1">
        <w:rPr>
          <w:rFonts w:hint="eastAsia"/>
        </w:rPr>
        <w:t>bean</w:t>
      </w:r>
      <w:r w:rsidR="006A40B1">
        <w:t>D</w:t>
      </w:r>
      <w:r w:rsidR="006A40B1">
        <w:rPr>
          <w:rFonts w:hint="eastAsia"/>
        </w:rPr>
        <w:t>efination</w:t>
      </w:r>
      <w:r w:rsidR="006A40B1">
        <w:t>M</w:t>
      </w:r>
      <w:r w:rsidR="006A40B1">
        <w:rPr>
          <w:rFonts w:hint="eastAsia"/>
        </w:rPr>
        <w:t>ap</w:t>
      </w:r>
      <w:proofErr w:type="spellEnd"/>
      <w:r w:rsidR="006A40B1">
        <w:rPr>
          <w:rFonts w:hint="eastAsia"/>
        </w:rPr>
        <w:t>中。</w:t>
      </w:r>
    </w:p>
    <w:p w14:paraId="28F2C1DB" w14:textId="6316D94E" w:rsidR="006A40B1" w:rsidRDefault="006A40B1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、判断是否</w:t>
      </w:r>
      <w:r>
        <w:rPr>
          <w:rFonts w:hint="eastAsia"/>
        </w:rPr>
        <w:t>map</w:t>
      </w:r>
      <w:r>
        <w:rPr>
          <w:rFonts w:hint="eastAsia"/>
        </w:rPr>
        <w:t>中已经存在当前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7E9B671D" w14:textId="1FA9051F" w:rsidR="006A40B1" w:rsidRDefault="006A40B1" w:rsidP="00AC1140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、如果允许覆盖，直接覆盖，否则抛出异常。</w:t>
      </w:r>
    </w:p>
    <w:p w14:paraId="124A1DED" w14:textId="1F4BF0ED" w:rsidR="00B4049F" w:rsidRDefault="00B4049F" w:rsidP="00B4049F">
      <w:pPr>
        <w:ind w:left="1680"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proofErr w:type="spellStart"/>
      <w:r w:rsidRPr="00B4049F">
        <w:t>beanDefination</w:t>
      </w:r>
      <w:proofErr w:type="spellEnd"/>
      <w:r w:rsidR="006A40B1">
        <w:tab/>
      </w:r>
      <w:r>
        <w:rPr>
          <w:rFonts w:hint="eastAsia"/>
        </w:rPr>
        <w:t>放入</w:t>
      </w:r>
      <w:r w:rsidRPr="00FF32DF">
        <w:t xml:space="preserve">Map&lt;String, </w:t>
      </w:r>
      <w:proofErr w:type="spellStart"/>
      <w:r w:rsidRPr="00FF32DF">
        <w:t>BeanDefinition</w:t>
      </w:r>
      <w:proofErr w:type="spellEnd"/>
      <w:r w:rsidRPr="00FF32DF">
        <w:t xml:space="preserve">&gt; </w:t>
      </w:r>
      <w:proofErr w:type="spellStart"/>
      <w:r w:rsidRPr="00FF32DF">
        <w:t>beanDefinitionMap</w:t>
      </w:r>
      <w:proofErr w:type="spellEnd"/>
      <w:r>
        <w:t xml:space="preserve">  </w:t>
      </w:r>
    </w:p>
    <w:p w14:paraId="3F666B65" w14:textId="75A04CB1" w:rsidR="00B4049F" w:rsidRDefault="00C94D45" w:rsidP="00B4049F">
      <w:pPr>
        <w:ind w:left="1680" w:firstLine="420"/>
      </w:pPr>
      <w:proofErr w:type="spellStart"/>
      <w:r>
        <w:t>K</w:t>
      </w:r>
      <w:r>
        <w:rPr>
          <w:rFonts w:hint="eastAsia"/>
        </w:rPr>
        <w:t>e</w:t>
      </w:r>
      <w:r>
        <w:t>y</w:t>
      </w:r>
      <w:r w:rsidR="00B4049F">
        <w:t>:beanName</w:t>
      </w:r>
      <w:proofErr w:type="spellEnd"/>
      <w:r w:rsidR="00B4049F">
        <w:t xml:space="preserve">   value </w:t>
      </w:r>
      <w:proofErr w:type="spellStart"/>
      <w:r w:rsidR="00B4049F" w:rsidRPr="00FF32DF">
        <w:t>BeanDefinition</w:t>
      </w:r>
      <w:proofErr w:type="spellEnd"/>
    </w:p>
    <w:p w14:paraId="1F8D8DE7" w14:textId="5C67817F" w:rsidR="00B4049F" w:rsidRDefault="00B4049F" w:rsidP="00B4049F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r w:rsidR="00C94D45">
        <w:rPr>
          <w:rFonts w:hint="eastAsia"/>
        </w:rPr>
        <w:t>存放</w:t>
      </w:r>
      <w:r w:rsidR="00C94D45">
        <w:rPr>
          <w:rFonts w:hint="eastAsia"/>
        </w:rPr>
        <w:t>bean</w:t>
      </w:r>
      <w:r w:rsidR="00C94D45">
        <w:rPr>
          <w:rFonts w:hint="eastAsia"/>
        </w:rPr>
        <w:t>的别名</w:t>
      </w:r>
      <w:r w:rsidR="00C94D45">
        <w:rPr>
          <w:rFonts w:hint="eastAsia"/>
        </w:rPr>
        <w:t xml:space="preserve"> </w:t>
      </w:r>
      <w:r w:rsidR="00C94D45" w:rsidRPr="00C94D45">
        <w:t xml:space="preserve">Map&lt;String, String&gt; </w:t>
      </w:r>
      <w:proofErr w:type="spellStart"/>
      <w:r w:rsidR="00C94D45" w:rsidRPr="00C94D45">
        <w:t>aliasMap</w:t>
      </w:r>
      <w:proofErr w:type="spellEnd"/>
    </w:p>
    <w:p w14:paraId="4CDECE10" w14:textId="0474021D" w:rsidR="00C94D45" w:rsidRPr="00C94D45" w:rsidRDefault="00C94D45" w:rsidP="00C94D45">
      <w:pPr>
        <w:pStyle w:val="HTML"/>
        <w:shd w:val="clear" w:color="auto" w:fill="FFFFFF"/>
        <w:tabs>
          <w:tab w:val="clear" w:pos="2748"/>
          <w:tab w:val="clear" w:pos="3664"/>
          <w:tab w:val="clear" w:pos="4580"/>
          <w:tab w:val="left" w:pos="2115"/>
        </w:tabs>
        <w:ind w:firstLine="420"/>
        <w:rPr>
          <w:rFonts w:ascii="Consolas" w:eastAsia="MingLiU" w:hAnsi="Consolas" w:cs="MingLiU"/>
          <w:bCs w:val="0"/>
          <w:color w:val="000000"/>
          <w:sz w:val="20"/>
          <w:szCs w:val="20"/>
          <w:lang w:eastAsia="zh-TW"/>
        </w:rPr>
      </w:pPr>
      <w:r>
        <w:tab/>
      </w:r>
      <w:r>
        <w:tab/>
      </w:r>
      <w:r>
        <w:tab/>
        <w:t>K</w:t>
      </w:r>
      <w:r>
        <w:rPr>
          <w:rFonts w:hint="eastAsia"/>
        </w:rPr>
        <w:t>e</w:t>
      </w:r>
      <w:r>
        <w:t>y:</w:t>
      </w:r>
      <w:r w:rsidRPr="00C94D45">
        <w:t xml:space="preserve"> </w:t>
      </w:r>
      <w:proofErr w:type="spellStart"/>
      <w:r>
        <w:t>beanName</w:t>
      </w:r>
      <w:proofErr w:type="spellEnd"/>
      <w:r>
        <w:t xml:space="preserve">   value:</w:t>
      </w:r>
      <w:r w:rsidRPr="00C94D45">
        <w:rPr>
          <w:rFonts w:ascii="Consolas" w:hAnsi="Consolas"/>
          <w:color w:val="000000"/>
          <w:sz w:val="20"/>
          <w:szCs w:val="20"/>
        </w:rPr>
        <w:t xml:space="preserve"> </w:t>
      </w:r>
      <w:r w:rsidRPr="00C94D45">
        <w:rPr>
          <w:rFonts w:ascii="Consolas" w:eastAsia="MingLiU" w:hAnsi="Consolas" w:cs="MingLiU"/>
          <w:bCs w:val="0"/>
          <w:color w:val="000000"/>
          <w:sz w:val="20"/>
          <w:szCs w:val="20"/>
          <w:lang w:eastAsia="zh-TW"/>
        </w:rPr>
        <w:t>alias</w:t>
      </w:r>
    </w:p>
    <w:p w14:paraId="2FF93767" w14:textId="428AEF93" w:rsidR="00D05D68" w:rsidRDefault="00D05D68" w:rsidP="00D05D68">
      <w:pPr>
        <w:pStyle w:val="3"/>
        <w:ind w:firstLine="420"/>
        <w:rPr>
          <w:rFonts w:ascii="黑体" w:eastAsia="黑体" w:hAnsi="黑体"/>
        </w:rPr>
      </w:pPr>
      <w:proofErr w:type="spellStart"/>
      <w:r w:rsidRPr="00D05D68">
        <w:t>beanFactory</w:t>
      </w:r>
      <w:proofErr w:type="spellEnd"/>
      <w:r w:rsidRPr="00D05D68">
        <w:rPr>
          <w:rFonts w:ascii="黑体" w:eastAsia="黑体" w:hAnsi="黑体" w:hint="eastAsia"/>
        </w:rPr>
        <w:t>的准备工作</w:t>
      </w:r>
    </w:p>
    <w:p w14:paraId="6715B2BE" w14:textId="23E3D6C9" w:rsidR="00D05D68" w:rsidRDefault="003A340A" w:rsidP="003A340A">
      <w:pPr>
        <w:ind w:left="640" w:firstLineChars="0"/>
      </w:pPr>
      <w:r>
        <w:rPr>
          <w:rFonts w:hint="eastAsia"/>
        </w:rPr>
        <w:t>1</w:t>
      </w:r>
      <w:r>
        <w:rPr>
          <w:rFonts w:hint="eastAsia"/>
        </w:rPr>
        <w:t>、设置</w:t>
      </w:r>
      <w:r w:rsidR="00DB0387">
        <w:rPr>
          <w:rFonts w:hint="eastAsia"/>
        </w:rPr>
        <w:t>基本</w:t>
      </w:r>
      <w:r>
        <w:rPr>
          <w:rFonts w:hint="eastAsia"/>
        </w:rPr>
        <w:t>属性</w:t>
      </w:r>
    </w:p>
    <w:p w14:paraId="528F0921" w14:textId="49CC6081" w:rsidR="003A340A" w:rsidRDefault="003A340A" w:rsidP="003A340A">
      <w:pPr>
        <w:ind w:left="640" w:firstLineChars="0"/>
      </w:pPr>
      <w:r>
        <w:tab/>
        <w:t>B</w:t>
      </w:r>
      <w:r>
        <w:rPr>
          <w:rFonts w:hint="eastAsia"/>
        </w:rPr>
        <w:t>ean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classloader</w:t>
      </w:r>
      <w:proofErr w:type="spellEnd"/>
    </w:p>
    <w:p w14:paraId="409F1EE3" w14:textId="39D1A0D7" w:rsidR="003A340A" w:rsidRDefault="003A340A" w:rsidP="003A340A">
      <w:pPr>
        <w:ind w:left="640" w:firstLineChars="0"/>
      </w:pPr>
      <w:r>
        <w:tab/>
        <w:t>B</w:t>
      </w:r>
      <w:r>
        <w:rPr>
          <w:rFonts w:hint="eastAsia"/>
        </w:rPr>
        <w:t>ean</w:t>
      </w:r>
      <w:r>
        <w:rPr>
          <w:rFonts w:hint="eastAsia"/>
        </w:rPr>
        <w:t>的表达式解析器。例如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表达式。</w:t>
      </w:r>
    </w:p>
    <w:p w14:paraId="3A141FF6" w14:textId="2237BC3F" w:rsidR="003A340A" w:rsidRDefault="003A340A" w:rsidP="003A340A">
      <w:pPr>
        <w:ind w:left="640" w:firstLineChars="0"/>
      </w:pPr>
      <w:r>
        <w:tab/>
        <w:t>B</w:t>
      </w:r>
      <w:r>
        <w:rPr>
          <w:rFonts w:hint="eastAsia"/>
        </w:rPr>
        <w:t>ea</w:t>
      </w:r>
      <w:r w:rsidR="00CC1289">
        <w:t>n</w:t>
      </w:r>
      <w:r>
        <w:rPr>
          <w:rFonts w:hint="eastAsia"/>
        </w:rPr>
        <w:t>的</w:t>
      </w:r>
      <w:r w:rsidR="00781D2C">
        <w:rPr>
          <w:rFonts w:hint="eastAsia"/>
        </w:rPr>
        <w:t>属性编辑器</w:t>
      </w:r>
      <w:r w:rsidR="00781D2C">
        <w:rPr>
          <w:rFonts w:hint="eastAsia"/>
        </w:rPr>
        <w:t>(</w:t>
      </w:r>
      <w:r w:rsidR="00781D2C">
        <w:rPr>
          <w:rFonts w:hint="eastAsia"/>
        </w:rPr>
        <w:t>可自定义</w:t>
      </w:r>
      <w:r w:rsidR="00781D2C">
        <w:t>)</w:t>
      </w:r>
      <w:r w:rsidR="00766AD8">
        <w:t>:</w:t>
      </w:r>
      <w:r w:rsidR="00766AD8">
        <w:rPr>
          <w:rFonts w:hint="eastAsia"/>
        </w:rPr>
        <w:t>对属性值解析，属性值值可能有不同的格式，</w:t>
      </w:r>
      <w:r w:rsidR="00E419FB">
        <w:rPr>
          <w:rFonts w:hint="eastAsia"/>
        </w:rPr>
        <w:t>可以在这里做解析，然后返回对象。</w:t>
      </w:r>
      <w:r w:rsidR="00B06616">
        <w:rPr>
          <w:rFonts w:hint="eastAsia"/>
        </w:rPr>
        <w:t>在对象的实例化后会调用。</w:t>
      </w:r>
    </w:p>
    <w:p w14:paraId="0A3AE219" w14:textId="23E07E22" w:rsidR="00781D2C" w:rsidRDefault="00781D2C" w:rsidP="003A340A">
      <w:pPr>
        <w:ind w:left="640" w:firstLineChars="0"/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、自定义实现</w:t>
      </w:r>
      <w:proofErr w:type="spellStart"/>
      <w:r w:rsidRPr="00781D2C">
        <w:t>PropertyEditorSupport</w:t>
      </w:r>
      <w:proofErr w:type="spellEnd"/>
      <w:r>
        <w:rPr>
          <w:rFonts w:hint="eastAsia"/>
        </w:rPr>
        <w:t>。</w:t>
      </w:r>
    </w:p>
    <w:p w14:paraId="7653A6A8" w14:textId="4B0D1BD6" w:rsidR="00781D2C" w:rsidRDefault="00781D2C" w:rsidP="00781D2C">
      <w:pPr>
        <w:ind w:left="640" w:firstLineChars="0"/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、让</w:t>
      </w:r>
      <w:r>
        <w:rPr>
          <w:rFonts w:hint="eastAsia"/>
        </w:rPr>
        <w:t>spring</w:t>
      </w:r>
      <w:r>
        <w:rPr>
          <w:rFonts w:hint="eastAsia"/>
        </w:rPr>
        <w:t>能够识别此编辑其，自定义实现一个属性编辑器的注册器，实现</w:t>
      </w:r>
      <w:proofErr w:type="spellStart"/>
      <w:r w:rsidRPr="00781D2C">
        <w:t>ResourceEditorRegistrar</w:t>
      </w:r>
      <w:proofErr w:type="spellEnd"/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能够识别到对应的注册器。</w:t>
      </w:r>
    </w:p>
    <w:p w14:paraId="519C7903" w14:textId="0C78EE9E" w:rsidR="00736DC1" w:rsidRDefault="00736DC1" w:rsidP="00736DC1">
      <w:pPr>
        <w:ind w:left="640" w:firstLineChars="0"/>
      </w:pPr>
      <w:r>
        <w:tab/>
        <w:t>B</w:t>
      </w:r>
      <w:r>
        <w:rPr>
          <w:rFonts w:hint="eastAsia"/>
        </w:rPr>
        <w:t>ean</w:t>
      </w:r>
      <w:r>
        <w:rPr>
          <w:rFonts w:hint="eastAsia"/>
        </w:rPr>
        <w:t>的</w:t>
      </w:r>
      <w:proofErr w:type="spellStart"/>
      <w:r>
        <w:t>BeanPostProcesso</w:t>
      </w:r>
      <w:r w:rsidR="0073326A">
        <w:rPr>
          <w:rFonts w:hint="eastAsia"/>
        </w:rPr>
        <w:t>r</w:t>
      </w:r>
      <w:proofErr w:type="spellEnd"/>
      <w:r w:rsidR="0073326A">
        <w:rPr>
          <w:rFonts w:hint="eastAsia"/>
        </w:rPr>
        <w:t>:</w:t>
      </w:r>
      <w:r w:rsidR="0073326A">
        <w:rPr>
          <w:rFonts w:hint="eastAsia"/>
        </w:rPr>
        <w:t>完成某些对象的</w:t>
      </w:r>
      <w:proofErr w:type="spellStart"/>
      <w:r w:rsidR="0073326A">
        <w:rPr>
          <w:rFonts w:hint="eastAsia"/>
        </w:rPr>
        <w:t>aaware</w:t>
      </w:r>
      <w:proofErr w:type="spellEnd"/>
      <w:r w:rsidR="0073326A">
        <w:rPr>
          <w:rFonts w:hint="eastAsia"/>
        </w:rPr>
        <w:t>对象注入。</w:t>
      </w:r>
    </w:p>
    <w:p w14:paraId="202A6AD6" w14:textId="627BC124" w:rsidR="00781D2C" w:rsidRPr="00781D2C" w:rsidRDefault="00781D2C" w:rsidP="003A340A">
      <w:pPr>
        <w:ind w:left="640" w:firstLineChars="0"/>
      </w:pPr>
      <w:r>
        <w:tab/>
      </w:r>
    </w:p>
    <w:p w14:paraId="0E10F116" w14:textId="46D06AF2" w:rsidR="00781D2C" w:rsidRDefault="00DB0387" w:rsidP="00DB0387">
      <w:pPr>
        <w:pStyle w:val="3"/>
        <w:ind w:firstLine="420"/>
      </w:pPr>
      <w:proofErr w:type="spellStart"/>
      <w:r w:rsidRPr="00DB0387">
        <w:t>postProcessBeanFactory</w:t>
      </w:r>
      <w:proofErr w:type="spellEnd"/>
      <w:r>
        <w:rPr>
          <w:rFonts w:hint="eastAsia"/>
        </w:rPr>
        <w:t>空方法，拓展方法。</w:t>
      </w:r>
    </w:p>
    <w:p w14:paraId="44A3ADFD" w14:textId="78782243" w:rsidR="00DB0387" w:rsidRDefault="00DB0387" w:rsidP="00DB0387">
      <w:pPr>
        <w:ind w:left="221" w:firstLineChars="95" w:firstLine="199"/>
      </w:pPr>
      <w:r>
        <w:rPr>
          <w:rFonts w:hint="eastAsia"/>
        </w:rPr>
        <w:t>拓展实现</w:t>
      </w:r>
      <w:r>
        <w:rPr>
          <w:rFonts w:hint="eastAsia"/>
        </w:rPr>
        <w:t>:</w:t>
      </w:r>
      <w:r w:rsidRPr="00DB0387">
        <w:t xml:space="preserve"> </w:t>
      </w:r>
      <w:proofErr w:type="spellStart"/>
      <w:r w:rsidRPr="00DB0387">
        <w:t>postProcessBeanFactory</w:t>
      </w:r>
      <w:proofErr w:type="spellEnd"/>
      <w:r w:rsidR="003230ED">
        <w:t>(</w:t>
      </w:r>
      <w:proofErr w:type="spellStart"/>
      <w:r w:rsidR="003230ED" w:rsidRPr="003230ED">
        <w:t>beanFactory</w:t>
      </w:r>
      <w:proofErr w:type="spellEnd"/>
      <w:r w:rsidR="003230ED">
        <w:t>)</w:t>
      </w:r>
    </w:p>
    <w:p w14:paraId="33C75E2D" w14:textId="0274A551" w:rsidR="003230ED" w:rsidRPr="003230ED" w:rsidRDefault="003230ED" w:rsidP="00DB0387">
      <w:pPr>
        <w:ind w:left="221" w:firstLineChars="95" w:firstLine="199"/>
      </w:pPr>
      <w:r>
        <w:tab/>
      </w:r>
    </w:p>
    <w:p w14:paraId="00A376C3" w14:textId="33DFB487" w:rsidR="00F14BA5" w:rsidRDefault="003230ED" w:rsidP="003230ED">
      <w:pPr>
        <w:pStyle w:val="3"/>
        <w:ind w:firstLine="420"/>
      </w:pPr>
      <w:proofErr w:type="spellStart"/>
      <w:r w:rsidRPr="003230ED">
        <w:t>invokeBeanFactoryPostProcessors</w:t>
      </w:r>
      <w:proofErr w:type="spellEnd"/>
      <w:r w:rsidRPr="003230ED">
        <w:t>(</w:t>
      </w:r>
      <w:proofErr w:type="spellStart"/>
      <w:r w:rsidRPr="003230ED">
        <w:t>beanFactory</w:t>
      </w:r>
      <w:proofErr w:type="spellEnd"/>
      <w:r w:rsidRPr="003230ED">
        <w:t>)</w:t>
      </w:r>
      <w:r>
        <w:t xml:space="preserve"> </w:t>
      </w:r>
      <w:r>
        <w:rPr>
          <w:rFonts w:hint="eastAsia"/>
        </w:rPr>
        <w:t>这里是复数。</w:t>
      </w:r>
    </w:p>
    <w:p w14:paraId="41C90433" w14:textId="70A32335" w:rsidR="003230ED" w:rsidRDefault="003230ED" w:rsidP="003230ED">
      <w:pPr>
        <w:ind w:firstLineChars="95" w:firstLine="199"/>
      </w:pP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实例化并且调用所有已经注册了</w:t>
      </w:r>
      <w:proofErr w:type="spellStart"/>
      <w:r w:rsidRPr="003230ED">
        <w:t>BeanFactoryPostProcessor</w:t>
      </w:r>
      <w:proofErr w:type="spellEnd"/>
      <w:r>
        <w:rPr>
          <w:rFonts w:hint="eastAsia"/>
        </w:rPr>
        <w:t>，</w:t>
      </w:r>
    </w:p>
    <w:p w14:paraId="3D8AA4A3" w14:textId="7A2C407F" w:rsidR="007751CB" w:rsidRDefault="007751CB" w:rsidP="007751CB">
      <w:pPr>
        <w:ind w:firstLine="420"/>
      </w:pPr>
      <w:proofErr w:type="spellStart"/>
      <w:r w:rsidRPr="003230ED">
        <w:t>BeanFactoryPostProcessor</w:t>
      </w:r>
      <w:proofErr w:type="spellEnd"/>
      <w:r>
        <w:rPr>
          <w:rFonts w:hint="eastAsia"/>
        </w:rPr>
        <w:t>的作用</w:t>
      </w:r>
      <w:r>
        <w:rPr>
          <w:rFonts w:hint="eastAsia"/>
        </w:rPr>
        <w:t>:</w:t>
      </w:r>
      <w:r w:rsidR="00B012BD">
        <w:rPr>
          <w:rFonts w:hint="eastAsia"/>
        </w:rPr>
        <w:t>可以对</w:t>
      </w:r>
      <w:proofErr w:type="spellStart"/>
      <w:r w:rsidR="00B012BD">
        <w:rPr>
          <w:rFonts w:hint="eastAsia"/>
        </w:rPr>
        <w:t>beanfactroy</w:t>
      </w:r>
      <w:proofErr w:type="spellEnd"/>
      <w:r w:rsidR="00B012BD">
        <w:rPr>
          <w:rFonts w:hint="eastAsia"/>
        </w:rPr>
        <w:t>拓展实现，重点修改</w:t>
      </w:r>
      <w:proofErr w:type="spellStart"/>
      <w:r w:rsidR="00B012BD">
        <w:rPr>
          <w:rFonts w:hint="eastAsia"/>
        </w:rPr>
        <w:lastRenderedPageBreak/>
        <w:t>beandefintions</w:t>
      </w:r>
      <w:proofErr w:type="spellEnd"/>
      <w:r w:rsidR="00B012BD">
        <w:rPr>
          <w:rFonts w:hint="eastAsia"/>
        </w:rPr>
        <w:t>。</w:t>
      </w:r>
    </w:p>
    <w:p w14:paraId="08E17093" w14:textId="7BEDD26D" w:rsidR="007751CB" w:rsidRDefault="007751CB" w:rsidP="003230ED">
      <w:pPr>
        <w:ind w:firstLineChars="95" w:firstLine="199"/>
      </w:pPr>
      <w:r>
        <w:tab/>
      </w:r>
      <w:proofErr w:type="spellStart"/>
      <w:r w:rsidR="00B012BD" w:rsidRPr="003230ED">
        <w:t>BeanFactoryPostProcessor</w:t>
      </w:r>
      <w:proofErr w:type="spellEnd"/>
      <w:r w:rsidR="00B012BD">
        <w:rPr>
          <w:rFonts w:hint="eastAsia"/>
        </w:rPr>
        <w:t>的类型有三种</w:t>
      </w:r>
    </w:p>
    <w:p w14:paraId="6DAEA4BE" w14:textId="2F846ACF" w:rsidR="00B012BD" w:rsidRDefault="00B012BD" w:rsidP="003230ED">
      <w:pPr>
        <w:ind w:firstLineChars="95" w:firstLine="199"/>
      </w:pPr>
      <w:r>
        <w:tab/>
      </w:r>
      <w:r>
        <w:tab/>
        <w:t>1</w:t>
      </w:r>
      <w:r>
        <w:rPr>
          <w:rFonts w:hint="eastAsia"/>
        </w:rPr>
        <w:t>、手动添加的</w:t>
      </w:r>
      <w:proofErr w:type="spellStart"/>
      <w:r>
        <w:rPr>
          <w:rFonts w:hint="eastAsia"/>
        </w:rPr>
        <w:t>beanfactirypostprocessor</w:t>
      </w:r>
      <w:proofErr w:type="spellEnd"/>
      <w:r>
        <w:rPr>
          <w:rFonts w:hint="eastAsia"/>
        </w:rPr>
        <w:t>。</w:t>
      </w:r>
    </w:p>
    <w:p w14:paraId="06024744" w14:textId="2B76D10A" w:rsidR="00B012BD" w:rsidRDefault="00B012BD" w:rsidP="003230ED">
      <w:pPr>
        <w:ind w:firstLineChars="95" w:firstLine="199"/>
      </w:pPr>
      <w:r>
        <w:tab/>
      </w:r>
      <w:r>
        <w:tab/>
        <w:t>2</w:t>
      </w:r>
      <w:r>
        <w:rPr>
          <w:rFonts w:hint="eastAsia"/>
        </w:rPr>
        <w:t>、实现了</w:t>
      </w:r>
      <w:proofErr w:type="spellStart"/>
      <w:r>
        <w:rPr>
          <w:rFonts w:hint="eastAsia"/>
        </w:rPr>
        <w:t>bean</w:t>
      </w:r>
      <w:r>
        <w:t>D</w:t>
      </w:r>
      <w:r>
        <w:rPr>
          <w:rFonts w:hint="eastAsia"/>
        </w:rPr>
        <w:t>efinition</w:t>
      </w:r>
      <w:r>
        <w:t>R</w:t>
      </w:r>
      <w:r>
        <w:rPr>
          <w:rFonts w:hint="eastAsia"/>
        </w:rPr>
        <w:t>egistry</w:t>
      </w:r>
      <w:r>
        <w:t>P</w:t>
      </w:r>
      <w:r>
        <w:rPr>
          <w:rFonts w:hint="eastAsia"/>
        </w:rPr>
        <w:t>ost</w:t>
      </w:r>
      <w:r>
        <w:t>Processor</w:t>
      </w:r>
      <w:proofErr w:type="spellEnd"/>
      <w:r>
        <w:rPr>
          <w:rFonts w:hint="eastAsia"/>
        </w:rPr>
        <w:t>接口。</w:t>
      </w:r>
    </w:p>
    <w:p w14:paraId="083E34B8" w14:textId="4AFEE8B3" w:rsidR="00B012BD" w:rsidRPr="007751CB" w:rsidRDefault="00B012BD" w:rsidP="003230ED">
      <w:pPr>
        <w:ind w:firstLineChars="95" w:firstLine="199"/>
      </w:pPr>
      <w:r>
        <w:tab/>
      </w:r>
      <w:r>
        <w:tab/>
        <w:t>3</w:t>
      </w:r>
      <w:r>
        <w:rPr>
          <w:rFonts w:hint="eastAsia"/>
        </w:rPr>
        <w:t>、实现了</w:t>
      </w:r>
      <w:proofErr w:type="spellStart"/>
      <w:r>
        <w:rPr>
          <w:rFonts w:hint="eastAsia"/>
        </w:rPr>
        <w:t>bean</w:t>
      </w:r>
      <w:r>
        <w:t>FactoryPostProcesso</w:t>
      </w:r>
      <w:proofErr w:type="spellEnd"/>
      <w:r>
        <w:rPr>
          <w:rFonts w:hint="eastAsia"/>
        </w:rPr>
        <w:t>接口。</w:t>
      </w:r>
    </w:p>
    <w:p w14:paraId="6F8305D0" w14:textId="31731B21" w:rsidR="00925EBA" w:rsidRDefault="00925EBA" w:rsidP="003230ED">
      <w:pPr>
        <w:ind w:firstLine="420"/>
      </w:pPr>
      <w:proofErr w:type="spellStart"/>
      <w:r>
        <w:rPr>
          <w:rFonts w:hint="eastAsia"/>
        </w:rPr>
        <w:t>Configuration</w:t>
      </w:r>
      <w:r>
        <w:t>C</w:t>
      </w:r>
      <w:r>
        <w:rPr>
          <w:rFonts w:hint="eastAsia"/>
        </w:rPr>
        <w:t>lass</w:t>
      </w:r>
      <w:r>
        <w:t>P</w:t>
      </w:r>
      <w:r>
        <w:rPr>
          <w:rFonts w:hint="eastAsia"/>
        </w:rPr>
        <w:t>ost</w:t>
      </w:r>
      <w:r>
        <w:t>P</w:t>
      </w:r>
      <w:r>
        <w:rPr>
          <w:rFonts w:hint="eastAsia"/>
        </w:rPr>
        <w:t>rocessor</w:t>
      </w:r>
      <w:proofErr w:type="spellEnd"/>
      <w:r>
        <w:t>:</w:t>
      </w:r>
      <w:r>
        <w:rPr>
          <w:rFonts w:hint="eastAsia"/>
        </w:rPr>
        <w:t>构建和验证一个类是否被</w:t>
      </w:r>
      <w:r>
        <w:rPr>
          <w:rFonts w:hint="eastAsia"/>
        </w:rPr>
        <w:t>@configuration</w:t>
      </w:r>
      <w:r>
        <w:rPr>
          <w:rFonts w:hint="eastAsia"/>
        </w:rPr>
        <w:t>修饰，并做相关的</w:t>
      </w:r>
      <w:r w:rsidR="0083167B">
        <w:rPr>
          <w:rFonts w:hint="eastAsia"/>
        </w:rPr>
        <w:t>解析</w:t>
      </w:r>
      <w:r>
        <w:rPr>
          <w:rFonts w:hint="eastAsia"/>
        </w:rPr>
        <w:t>工作。</w:t>
      </w:r>
    </w:p>
    <w:p w14:paraId="34723165" w14:textId="0C24D7E3" w:rsidR="0083167B" w:rsidRDefault="0083167B" w:rsidP="0083167B">
      <w:pPr>
        <w:pStyle w:val="HTML"/>
        <w:shd w:val="clear" w:color="auto" w:fill="FFFFFF"/>
        <w:ind w:firstLine="420"/>
        <w:rPr>
          <w:rFonts w:asciiTheme="minorEastAsia" w:eastAsiaTheme="minorEastAsia" w:hAnsiTheme="minorEastAsia" w:cs="MingLiU"/>
          <w:bCs w:val="0"/>
          <w:color w:val="00000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、遍历当前</w:t>
      </w:r>
      <w:proofErr w:type="spellStart"/>
      <w:r w:rsidRPr="0083167B">
        <w:rPr>
          <w:rFonts w:ascii="Consolas" w:eastAsia="MingLiU" w:hAnsi="Consolas" w:cs="MingLiU"/>
          <w:bCs w:val="0"/>
          <w:color w:val="000000"/>
          <w:sz w:val="20"/>
          <w:szCs w:val="20"/>
        </w:rPr>
        <w:t>BeanDefinition</w:t>
      </w:r>
      <w:proofErr w:type="spellEnd"/>
      <w:r>
        <w:rPr>
          <w:rFonts w:asciiTheme="minorEastAsia" w:eastAsiaTheme="minorEastAsia" w:hAnsiTheme="minorEastAsia" w:cs="MingLiU" w:hint="eastAsia"/>
          <w:bCs w:val="0"/>
          <w:color w:val="000000"/>
          <w:sz w:val="20"/>
          <w:szCs w:val="20"/>
        </w:rPr>
        <w:t>，判断是否有</w:t>
      </w:r>
      <w:proofErr w:type="spellStart"/>
      <w:r>
        <w:rPr>
          <w:rFonts w:asciiTheme="minorEastAsia" w:eastAsiaTheme="minorEastAsia" w:hAnsiTheme="minorEastAsia" w:cs="MingLiU" w:hint="eastAsia"/>
          <w:bCs w:val="0"/>
          <w:color w:val="000000"/>
          <w:sz w:val="20"/>
          <w:szCs w:val="20"/>
        </w:rPr>
        <w:t>configuration</w:t>
      </w:r>
      <w:r>
        <w:rPr>
          <w:rFonts w:asciiTheme="minorEastAsia" w:eastAsiaTheme="minorEastAsia" w:hAnsiTheme="minorEastAsia" w:cs="MingLiU"/>
          <w:bCs w:val="0"/>
          <w:color w:val="000000"/>
          <w:sz w:val="20"/>
          <w:szCs w:val="20"/>
        </w:rPr>
        <w:t>.class</w:t>
      </w:r>
      <w:proofErr w:type="spellEnd"/>
      <w:r>
        <w:rPr>
          <w:rFonts w:asciiTheme="minorEastAsia" w:eastAsiaTheme="minorEastAsia" w:hAnsiTheme="minorEastAsia" w:cs="MingLiU"/>
          <w:bCs w:val="0"/>
          <w:color w:val="000000"/>
          <w:sz w:val="20"/>
          <w:szCs w:val="20"/>
        </w:rPr>
        <w:t>.</w:t>
      </w:r>
    </w:p>
    <w:p w14:paraId="7C7AC5E6" w14:textId="6024CF3D" w:rsidR="0083167B" w:rsidRDefault="0083167B" w:rsidP="0083167B">
      <w:pPr>
        <w:pStyle w:val="HTML"/>
        <w:shd w:val="clear" w:color="auto" w:fill="FFFFFF"/>
        <w:tabs>
          <w:tab w:val="clear" w:pos="916"/>
        </w:tabs>
        <w:ind w:firstLine="400"/>
        <w:rPr>
          <w:rFonts w:asciiTheme="minorEastAsia" w:eastAsiaTheme="minorEastAsia" w:hAnsiTheme="minorEastAsia" w:cs="MingLiU"/>
          <w:bCs w:val="0"/>
          <w:color w:val="000000"/>
          <w:sz w:val="20"/>
          <w:szCs w:val="20"/>
        </w:rPr>
      </w:pPr>
      <w:r>
        <w:rPr>
          <w:rFonts w:asciiTheme="minorEastAsia" w:eastAsiaTheme="minorEastAsia" w:hAnsiTheme="minorEastAsia" w:cs="MingLiU"/>
          <w:bCs w:val="0"/>
          <w:color w:val="000000"/>
          <w:sz w:val="20"/>
          <w:szCs w:val="20"/>
        </w:rPr>
        <w:t>2</w:t>
      </w:r>
      <w:r>
        <w:rPr>
          <w:rFonts w:asciiTheme="minorEastAsia" w:eastAsiaTheme="minorEastAsia" w:hAnsiTheme="minorEastAsia" w:cs="MingLiU" w:hint="eastAsia"/>
          <w:bCs w:val="0"/>
          <w:color w:val="000000"/>
          <w:sz w:val="20"/>
          <w:szCs w:val="20"/>
        </w:rPr>
        <w:t>、获取类的注解信息。</w:t>
      </w:r>
    </w:p>
    <w:p w14:paraId="7F2F38CA" w14:textId="16C60AC9" w:rsidR="0083167B" w:rsidRDefault="0083167B" w:rsidP="0083167B">
      <w:pPr>
        <w:pStyle w:val="HTML"/>
        <w:shd w:val="clear" w:color="auto" w:fill="FFFFFF"/>
        <w:tabs>
          <w:tab w:val="clear" w:pos="916"/>
          <w:tab w:val="clear" w:pos="1832"/>
        </w:tabs>
        <w:ind w:firstLine="400"/>
      </w:pPr>
      <w:r>
        <w:rPr>
          <w:rFonts w:asciiTheme="minorEastAsia" w:eastAsiaTheme="minorEastAsia" w:hAnsiTheme="minorEastAsia" w:cs="MingLiU"/>
          <w:bCs w:val="0"/>
          <w:color w:val="000000"/>
          <w:sz w:val="20"/>
          <w:szCs w:val="20"/>
        </w:rPr>
        <w:t>3</w:t>
      </w:r>
      <w:r>
        <w:rPr>
          <w:rFonts w:asciiTheme="minorEastAsia" w:eastAsiaTheme="minorEastAsia" w:hAnsiTheme="minorEastAsia" w:cs="MingLiU" w:hint="eastAsia"/>
          <w:bCs w:val="0"/>
          <w:color w:val="000000"/>
          <w:sz w:val="20"/>
          <w:szCs w:val="20"/>
        </w:rPr>
        <w:t>、是否是一个@</w:t>
      </w:r>
      <w:r>
        <w:rPr>
          <w:rFonts w:hint="eastAsia"/>
        </w:rPr>
        <w:t>configuration</w:t>
      </w:r>
      <w:r>
        <w:rPr>
          <w:rFonts w:hint="eastAsia"/>
        </w:rPr>
        <w:t>注解的类，是否是一个</w:t>
      </w:r>
      <w:r>
        <w:rPr>
          <w:rFonts w:hint="eastAsia"/>
        </w:rPr>
        <w:t>@componet</w:t>
      </w:r>
      <w:r>
        <w:rPr>
          <w:rFonts w:hint="eastAsia"/>
        </w:rPr>
        <w:t>注解类，方法是</w:t>
      </w:r>
      <w:r>
        <w:rPr>
          <w:rFonts w:hint="eastAsia"/>
        </w:rPr>
        <w:t>@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注解方法。</w:t>
      </w:r>
    </w:p>
    <w:p w14:paraId="46988188" w14:textId="6D1F2BBE" w:rsidR="0083167B" w:rsidRDefault="0083167B" w:rsidP="0083167B">
      <w:pPr>
        <w:pStyle w:val="HTML"/>
        <w:shd w:val="clear" w:color="auto" w:fill="FFFFFF"/>
        <w:tabs>
          <w:tab w:val="clear" w:pos="916"/>
          <w:tab w:val="clear" w:pos="1832"/>
          <w:tab w:val="clear" w:pos="2748"/>
        </w:tabs>
        <w:ind w:firstLine="420"/>
      </w:pPr>
      <w:r>
        <w:t>4</w:t>
      </w:r>
      <w:r>
        <w:rPr>
          <w:rFonts w:hint="eastAsia"/>
        </w:rPr>
        <w:t>、标明是配置类，添加到集合中。如果集合为空，会直接返回。开始解析注解配置类。</w:t>
      </w:r>
    </w:p>
    <w:p w14:paraId="5FDE0D6F" w14:textId="647C7102" w:rsidR="0083167B" w:rsidRDefault="0083167B" w:rsidP="0083167B">
      <w:pPr>
        <w:pStyle w:val="HTML"/>
        <w:shd w:val="clear" w:color="auto" w:fill="FFFFFF"/>
        <w:tabs>
          <w:tab w:val="clear" w:pos="916"/>
          <w:tab w:val="clear" w:pos="1832"/>
          <w:tab w:val="clear" w:pos="2748"/>
        </w:tabs>
        <w:ind w:firstLine="420"/>
      </w:pPr>
      <w:r>
        <w:rPr>
          <w:rFonts w:hint="eastAsia"/>
        </w:rPr>
        <w:t>5</w:t>
      </w:r>
      <w:r>
        <w:rPr>
          <w:rFonts w:hint="eastAsia"/>
        </w:rPr>
        <w:t>、判断</w:t>
      </w:r>
      <w:r w:rsidR="00E31429">
        <w:rPr>
          <w:rFonts w:hint="eastAsia"/>
        </w:rPr>
        <w:t>是否还有自定义</w:t>
      </w:r>
      <w:proofErr w:type="spellStart"/>
      <w:r w:rsidR="00E31429">
        <w:rPr>
          <w:rFonts w:hint="eastAsia"/>
        </w:rPr>
        <w:t>bean</w:t>
      </w:r>
      <w:r w:rsidR="00E31429">
        <w:t>N</w:t>
      </w:r>
      <w:r w:rsidR="00E31429">
        <w:rPr>
          <w:rFonts w:hint="eastAsia"/>
        </w:rPr>
        <w:t>ame</w:t>
      </w:r>
      <w:proofErr w:type="spellEnd"/>
      <w:r w:rsidR="00E31429">
        <w:rPr>
          <w:rFonts w:hint="eastAsia"/>
        </w:rPr>
        <w:t>的生成器。</w:t>
      </w:r>
    </w:p>
    <w:p w14:paraId="15083943" w14:textId="09955FEF" w:rsidR="00E31429" w:rsidRDefault="00E31429" w:rsidP="0083167B">
      <w:pPr>
        <w:pStyle w:val="HTML"/>
        <w:shd w:val="clear" w:color="auto" w:fill="FFFFFF"/>
        <w:tabs>
          <w:tab w:val="clear" w:pos="916"/>
          <w:tab w:val="clear" w:pos="1832"/>
          <w:tab w:val="clear" w:pos="2748"/>
        </w:tabs>
        <w:ind w:firstLine="420"/>
      </w:pPr>
      <w:r>
        <w:rPr>
          <w:rFonts w:hint="eastAsia"/>
        </w:rPr>
        <w:t>6</w:t>
      </w:r>
      <w:r>
        <w:rPr>
          <w:rFonts w:hint="eastAsia"/>
        </w:rPr>
        <w:t>、创建解析对象，进行解析工作。</w:t>
      </w:r>
    </w:p>
    <w:p w14:paraId="08C225D2" w14:textId="2E9C5EDD" w:rsidR="0083167B" w:rsidRDefault="00E31429" w:rsidP="00E314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</w:tabs>
        <w:ind w:firstLine="420"/>
      </w:pPr>
      <w:r>
        <w:t>7</w:t>
      </w:r>
      <w:r>
        <w:rPr>
          <w:rFonts w:hint="eastAsia"/>
        </w:rPr>
        <w:t>、</w:t>
      </w:r>
    </w:p>
    <w:p w14:paraId="3FEFFF67" w14:textId="7525F851" w:rsidR="00E31429" w:rsidRDefault="00E31429" w:rsidP="00E314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</w:tabs>
        <w:ind w:firstLine="420"/>
      </w:pPr>
    </w:p>
    <w:p w14:paraId="25E5B968" w14:textId="6D824443" w:rsidR="00E31429" w:rsidRDefault="00E31429" w:rsidP="00E31429">
      <w:pPr>
        <w:pStyle w:val="3"/>
        <w:ind w:firstLine="420"/>
      </w:pPr>
      <w:proofErr w:type="spellStart"/>
      <w:r w:rsidRPr="00E31429">
        <w:t>initMessageSource</w:t>
      </w:r>
      <w:proofErr w:type="spellEnd"/>
      <w:r>
        <w:t xml:space="preserve"> </w:t>
      </w:r>
    </w:p>
    <w:p w14:paraId="3981BBEC" w14:textId="2444953C" w:rsidR="00FD522A" w:rsidRPr="00FD522A" w:rsidRDefault="00FD522A" w:rsidP="00FD522A">
      <w:pPr>
        <w:ind w:firstLineChars="95" w:firstLine="199"/>
      </w:pPr>
      <w:r>
        <w:rPr>
          <w:rFonts w:hint="eastAsia"/>
        </w:rPr>
        <w:t>为上下文初始化</w:t>
      </w:r>
      <w:proofErr w:type="spellStart"/>
      <w:r>
        <w:rPr>
          <w:rFonts w:hint="eastAsia"/>
        </w:rPr>
        <w:t>mesasge</w:t>
      </w:r>
      <w:proofErr w:type="spellEnd"/>
      <w:r>
        <w:rPr>
          <w:rFonts w:hint="eastAsia"/>
        </w:rPr>
        <w:t>源，国际化处理。</w:t>
      </w:r>
    </w:p>
    <w:p w14:paraId="49DA475A" w14:textId="55F02056" w:rsidR="0083167B" w:rsidRPr="0083167B" w:rsidRDefault="0083167B" w:rsidP="008316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2325"/>
        </w:tabs>
        <w:ind w:firstLine="420"/>
        <w:rPr>
          <w:rFonts w:ascii="Consolas" w:eastAsiaTheme="minorEastAsia" w:hAnsi="Consolas" w:cs="MingLiU"/>
          <w:bCs w:val="0"/>
          <w:color w:val="000000"/>
          <w:sz w:val="20"/>
          <w:szCs w:val="20"/>
        </w:rPr>
      </w:pPr>
      <w:r>
        <w:tab/>
      </w:r>
    </w:p>
    <w:p w14:paraId="27E49ECD" w14:textId="181432E0" w:rsidR="0083167B" w:rsidRDefault="00FD522A" w:rsidP="00FD522A">
      <w:pPr>
        <w:pStyle w:val="3"/>
        <w:ind w:firstLine="420"/>
      </w:pPr>
      <w:proofErr w:type="spellStart"/>
      <w:r w:rsidRPr="00FD522A">
        <w:t>initApplicationEventMulticaster</w:t>
      </w:r>
      <w:proofErr w:type="spellEnd"/>
    </w:p>
    <w:p w14:paraId="59F08900" w14:textId="7980BD6C" w:rsidR="00FD522A" w:rsidRDefault="00FD522A" w:rsidP="004E75A1">
      <w:pPr>
        <w:ind w:left="221" w:firstLineChars="95" w:firstLine="199"/>
      </w:pPr>
    </w:p>
    <w:p w14:paraId="559FB6E7" w14:textId="16B2B071" w:rsidR="004E75A1" w:rsidRDefault="004E75A1" w:rsidP="004E75A1">
      <w:pPr>
        <w:pStyle w:val="3"/>
        <w:ind w:firstLine="420"/>
        <w:rPr>
          <w:rFonts w:eastAsia="PMingLiU"/>
        </w:rPr>
      </w:pPr>
      <w:proofErr w:type="spellStart"/>
      <w:r w:rsidRPr="004E75A1">
        <w:t>registerListeners</w:t>
      </w:r>
      <w:proofErr w:type="spellEnd"/>
      <w:r>
        <w:rPr>
          <w:rFonts w:hint="eastAsia"/>
        </w:rPr>
        <w:t>注册监听器</w:t>
      </w:r>
    </w:p>
    <w:p w14:paraId="602790F4" w14:textId="77777777" w:rsidR="004E75A1" w:rsidRPr="004E75A1" w:rsidRDefault="004E75A1" w:rsidP="004E75A1">
      <w:pPr>
        <w:ind w:firstLine="420"/>
        <w:rPr>
          <w:rFonts w:eastAsiaTheme="minorEastAsia"/>
        </w:rPr>
      </w:pPr>
    </w:p>
    <w:p w14:paraId="3090D363" w14:textId="3F0A5036" w:rsidR="004E75A1" w:rsidRPr="004E75A1" w:rsidRDefault="004E75A1" w:rsidP="00FD522A">
      <w:pPr>
        <w:ind w:firstLine="420"/>
      </w:pPr>
    </w:p>
    <w:p w14:paraId="09B3F9E4" w14:textId="0A280669" w:rsidR="004E75A1" w:rsidRDefault="004E75A1" w:rsidP="00FD522A">
      <w:pPr>
        <w:ind w:firstLine="420"/>
      </w:pPr>
    </w:p>
    <w:p w14:paraId="5B6F1DB5" w14:textId="26C24661" w:rsidR="00FD522A" w:rsidRDefault="00C97780" w:rsidP="00C97780">
      <w:pPr>
        <w:pStyle w:val="2"/>
      </w:pPr>
      <w:r>
        <w:rPr>
          <w:rFonts w:hint="eastAsia"/>
        </w:rPr>
        <w:t>bean</w:t>
      </w:r>
      <w:r>
        <w:rPr>
          <w:rFonts w:hint="eastAsia"/>
        </w:rPr>
        <w:t>的实例化</w:t>
      </w:r>
      <w:r>
        <w:rPr>
          <w:rFonts w:hint="eastAsia"/>
        </w:rPr>
        <w:t>(</w:t>
      </w:r>
      <w:proofErr w:type="spellStart"/>
      <w:r w:rsidRPr="00C97780">
        <w:t>finishBeanFactoryInitialization</w:t>
      </w:r>
      <w:proofErr w:type="spellEnd"/>
      <w:r>
        <w:t>)</w:t>
      </w:r>
    </w:p>
    <w:p w14:paraId="0612B43C" w14:textId="180B029C" w:rsidR="00DD0D66" w:rsidRPr="00DD0D66" w:rsidRDefault="00E750B8" w:rsidP="00DD0D66">
      <w:pPr>
        <w:ind w:left="221" w:firstLineChars="95" w:firstLine="199"/>
      </w:pPr>
      <w:proofErr w:type="spellStart"/>
      <w:r>
        <w:t>beanfactory</w:t>
      </w:r>
      <w:proofErr w:type="spellEnd"/>
      <w:r w:rsidR="00DD0D66">
        <w:rPr>
          <w:rFonts w:hint="eastAsia"/>
        </w:rPr>
        <w:t>属性设置</w:t>
      </w:r>
    </w:p>
    <w:p w14:paraId="16A64D26" w14:textId="759A52EC" w:rsidR="00925EBA" w:rsidRDefault="004F4BD8" w:rsidP="004F4BD8">
      <w:pPr>
        <w:ind w:left="420" w:firstLineChars="0" w:firstLine="0"/>
      </w:pPr>
      <w:r>
        <w:t>1</w:t>
      </w:r>
      <w:r>
        <w:rPr>
          <w:rFonts w:hint="eastAsia"/>
        </w:rPr>
        <w:t>、为上下文初始化类型转换器</w:t>
      </w:r>
      <w:r>
        <w:rPr>
          <w:rFonts w:hint="eastAsia"/>
        </w:rPr>
        <w:t>:</w:t>
      </w:r>
      <w:r>
        <w:rPr>
          <w:rFonts w:hint="eastAsia"/>
        </w:rPr>
        <w:t>做类型转换</w:t>
      </w:r>
      <w:r>
        <w:rPr>
          <w:rFonts w:hint="eastAsia"/>
        </w:rPr>
        <w:t>,</w:t>
      </w:r>
      <w:r>
        <w:rPr>
          <w:rFonts w:hint="eastAsia"/>
        </w:rPr>
        <w:t>将源类型转为目标类型。</w:t>
      </w:r>
    </w:p>
    <w:p w14:paraId="3C6C26F7" w14:textId="5C1C37E6" w:rsidR="00DD0D66" w:rsidRDefault="00DD0D66" w:rsidP="004F4BD8">
      <w:pPr>
        <w:ind w:left="420" w:firstLineChars="0" w:firstLine="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beanfactory</w:t>
      </w:r>
      <w:proofErr w:type="spellEnd"/>
      <w:r>
        <w:t xml:space="preserve"> </w:t>
      </w:r>
      <w:r>
        <w:rPr>
          <w:rFonts w:hint="eastAsia"/>
        </w:rPr>
        <w:t>注册默认的嵌入值处理器</w:t>
      </w:r>
      <w:r>
        <w:rPr>
          <w:rFonts w:hint="eastAsia"/>
        </w:rPr>
        <w:t xml:space="preserve"> </w:t>
      </w:r>
      <w:r>
        <w:rPr>
          <w:rFonts w:hint="eastAsia"/>
        </w:rPr>
        <w:t>。主要是做占位符的替换。</w:t>
      </w:r>
    </w:p>
    <w:p w14:paraId="3EAC35EF" w14:textId="2E0B693D" w:rsidR="004F4BD8" w:rsidRDefault="00DD0D66" w:rsidP="004F4BD8">
      <w:pPr>
        <w:ind w:left="420" w:firstLineChars="0" w:firstLine="0"/>
      </w:pPr>
      <w:r>
        <w:t>3</w:t>
      </w:r>
      <w:r>
        <w:rPr>
          <w:rFonts w:hint="eastAsia"/>
        </w:rPr>
        <w:t>、</w:t>
      </w:r>
      <w:r w:rsidR="00E750B8">
        <w:rPr>
          <w:rFonts w:hint="eastAsia"/>
        </w:rPr>
        <w:t>冻结所</w:t>
      </w:r>
      <w:r w:rsidR="00E750B8">
        <w:rPr>
          <w:rFonts w:hint="eastAsia"/>
        </w:rPr>
        <w:t>bean</w:t>
      </w:r>
      <w:r w:rsidR="00E750B8">
        <w:t xml:space="preserve"> definiens </w:t>
      </w:r>
      <w:r w:rsidR="00E750B8">
        <w:rPr>
          <w:rFonts w:hint="eastAsia"/>
        </w:rPr>
        <w:t>，不能修改了。</w:t>
      </w:r>
    </w:p>
    <w:p w14:paraId="4F5A89FB" w14:textId="0164485D" w:rsidR="00E750B8" w:rsidRDefault="00E750B8" w:rsidP="00E750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cs="MingLiU" w:hint="eastAsia"/>
          <w:bCs w:val="0"/>
          <w:color w:val="000000"/>
          <w:kern w:val="0"/>
          <w:sz w:val="20"/>
          <w:szCs w:val="20"/>
        </w:rPr>
        <w:t>实例化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:</w:t>
      </w:r>
      <w:proofErr w:type="spellStart"/>
      <w:r w:rsidRPr="00E750B8"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  <w:t>preInstantiateSingletons</w:t>
      </w:r>
      <w:proofErr w:type="spellEnd"/>
    </w:p>
    <w:p w14:paraId="7F38D7D8" w14:textId="5815AEDB" w:rsidR="00E750B8" w:rsidRDefault="00E750B8" w:rsidP="00E750B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1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、遍历</w:t>
      </w:r>
      <w:proofErr w:type="spellStart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deanfdefinition</w:t>
      </w:r>
      <w:proofErr w:type="spellEnd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数组</w:t>
      </w:r>
      <w:r w:rsidR="003F2E46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，初始化</w:t>
      </w:r>
      <w:proofErr w:type="spellStart"/>
      <w:r w:rsidR="003F2E46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factory</w:t>
      </w:r>
      <w:r w:rsidR="003F2E46"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B</w:t>
      </w:r>
      <w:r w:rsidR="003F2E46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ean</w:t>
      </w:r>
      <w:proofErr w:type="spellEnd"/>
    </w:p>
    <w:p w14:paraId="713F9E07" w14:textId="34BCC282" w:rsidR="00E750B8" w:rsidRDefault="00ED4807" w:rsidP="00ED4807">
      <w:pPr>
        <w:widowControl/>
        <w:shd w:val="clear" w:color="auto" w:fill="FFFFFF"/>
        <w:tabs>
          <w:tab w:val="left" w:pos="4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ab/>
        <w:t>2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、</w:t>
      </w:r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将</w:t>
      </w:r>
      <w:proofErr w:type="spellStart"/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bean</w:t>
      </w:r>
      <w:r w:rsidR="00671E8A"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D</w:t>
      </w:r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efinition</w:t>
      </w:r>
      <w:proofErr w:type="spellEnd"/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对象转换成成</w:t>
      </w:r>
      <w:proofErr w:type="spellStart"/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root</w:t>
      </w:r>
      <w:r w:rsidR="00671E8A"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B</w:t>
      </w:r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ean</w:t>
      </w:r>
      <w:r w:rsidR="00671E8A"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D</w:t>
      </w:r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efinition</w:t>
      </w:r>
      <w:proofErr w:type="spellEnd"/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,</w:t>
      </w:r>
      <w:r w:rsidR="00671E8A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直接获取信息。</w:t>
      </w:r>
    </w:p>
    <w:p w14:paraId="7EF5EC05" w14:textId="75386ED0" w:rsidR="00C01582" w:rsidRPr="00C01582" w:rsidRDefault="00A16973" w:rsidP="00C01582">
      <w:pPr>
        <w:pStyle w:val="HTML"/>
        <w:shd w:val="clear" w:color="auto" w:fill="FFFFFF"/>
        <w:ind w:firstLine="400"/>
        <w:rPr>
          <w:rFonts w:asciiTheme="minorEastAsia" w:eastAsiaTheme="minorEastAsia" w:hAnsiTheme="minorEastAsia" w:cs="MingLiU"/>
          <w:bCs w:val="0"/>
          <w:color w:val="00000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sz w:val="20"/>
          <w:szCs w:val="20"/>
        </w:rPr>
        <w:t xml:space="preserve"> 4</w:t>
      </w:r>
      <w:r>
        <w:rPr>
          <w:rFonts w:ascii="Consolas" w:eastAsiaTheme="minorEastAsia" w:hAnsi="Consolas" w:cs="MingLiU" w:hint="eastAsia"/>
          <w:bCs w:val="0"/>
          <w:color w:val="000000"/>
          <w:sz w:val="20"/>
          <w:szCs w:val="20"/>
        </w:rPr>
        <w:t>、的获取到</w:t>
      </w:r>
      <w:proofErr w:type="spellStart"/>
      <w:r w:rsidRPr="00A16973">
        <w:rPr>
          <w:rFonts w:ascii="Consolas" w:eastAsia="MingLiU" w:hAnsi="Consolas" w:cs="MingLiU"/>
          <w:bCs w:val="0"/>
          <w:color w:val="000000"/>
          <w:sz w:val="20"/>
          <w:szCs w:val="20"/>
        </w:rPr>
        <w:t>RootBeanDefinition</w:t>
      </w:r>
      <w:proofErr w:type="spellEnd"/>
      <w:r>
        <w:rPr>
          <w:rFonts w:asciiTheme="minorEastAsia" w:eastAsiaTheme="minorEastAsia" w:hAnsiTheme="minorEastAsia" w:cs="MingLiU" w:hint="eastAsia"/>
          <w:bCs w:val="0"/>
          <w:color w:val="000000"/>
          <w:sz w:val="20"/>
          <w:szCs w:val="20"/>
        </w:rPr>
        <w:t>,如果是有依赖的，先创建依赖的对象。</w:t>
      </w:r>
    </w:p>
    <w:p w14:paraId="3B0A1086" w14:textId="30373DA9" w:rsidR="00374B83" w:rsidRDefault="00ED4807" w:rsidP="00374B83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eanfactory</w:t>
      </w:r>
      <w:proofErr w:type="spellEnd"/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通过该接口去是实例化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bean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对象。在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spring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的生命周期中会创建两个对象，第一个表示实现了</w:t>
      </w:r>
      <w:proofErr w:type="spellStart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factirybean</w:t>
      </w:r>
      <w:proofErr w:type="spellEnd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接口的子类，由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spring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帮我们创建，回调用</w:t>
      </w:r>
      <w:proofErr w:type="spellStart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get</w:t>
      </w: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O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bject</w:t>
      </w:r>
      <w:proofErr w:type="spellEnd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方法返回一个对象。会把该对象放到</w:t>
      </w:r>
      <w:proofErr w:type="spellStart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factorybean</w:t>
      </w: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O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bjectcache</w:t>
      </w:r>
      <w:proofErr w:type="spellEnd"/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中。</w:t>
      </w:r>
    </w:p>
    <w:p w14:paraId="57922F11" w14:textId="1E247353" w:rsidR="00ED4807" w:rsidRPr="00ED4807" w:rsidRDefault="00ED4807" w:rsidP="00374B83">
      <w:pPr>
        <w:widowControl/>
        <w:shd w:val="clear" w:color="auto" w:fill="FFFFFF"/>
        <w:tabs>
          <w:tab w:val="left" w:pos="2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ab/>
      </w:r>
    </w:p>
    <w:p w14:paraId="553B0BD3" w14:textId="1232ADC2" w:rsidR="00E750B8" w:rsidRDefault="00E750B8" w:rsidP="00E750B8">
      <w:pPr>
        <w:widowControl/>
        <w:shd w:val="clear" w:color="auto" w:fill="FFFFFF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ab/>
      </w:r>
      <w:r w:rsidR="00374B83"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4</w:t>
      </w:r>
      <w:r w:rsidR="00374B83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、否则</w:t>
      </w:r>
      <w:proofErr w:type="spellStart"/>
      <w:r w:rsidR="00374B83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getbean-dogetbean</w:t>
      </w:r>
      <w:proofErr w:type="spellEnd"/>
      <w:r w:rsidR="00374B83"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()</w:t>
      </w:r>
    </w:p>
    <w:p w14:paraId="3D40A6BF" w14:textId="6512615D" w:rsidR="005E0FB4" w:rsidRDefault="005E0FB4" w:rsidP="00F3387F">
      <w:pPr>
        <w:widowControl/>
        <w:shd w:val="clear" w:color="auto" w:fill="FFFFFF"/>
        <w:tabs>
          <w:tab w:val="left" w:pos="815"/>
          <w:tab w:val="left" w:pos="1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ab/>
        <w:t>1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、</w:t>
      </w:r>
      <w:r w:rsidR="00F3387F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从缓存中查询</w:t>
      </w:r>
      <w:r w:rsidR="00F3387F" w:rsidRPr="00F3387F"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>name</w:t>
      </w:r>
      <w:r w:rsidR="00F3387F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的</w:t>
      </w:r>
      <w:r w:rsidR="00F3387F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bean</w:t>
      </w:r>
      <w:r w:rsidR="00F3387F"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是否存在。</w:t>
      </w:r>
    </w:p>
    <w:p w14:paraId="2ACD7040" w14:textId="11597296" w:rsidR="00F3387F" w:rsidRPr="00F3387F" w:rsidRDefault="00F3387F" w:rsidP="005E0FB4">
      <w:pPr>
        <w:widowControl/>
        <w:shd w:val="clear" w:color="auto" w:fill="FFFFFF"/>
        <w:tabs>
          <w:tab w:val="left" w:pos="815"/>
          <w:tab w:val="left" w:pos="1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MingLiU"/>
          <w:bCs w:val="0"/>
          <w:color w:val="000000"/>
          <w:kern w:val="0"/>
          <w:sz w:val="20"/>
          <w:szCs w:val="20"/>
        </w:rPr>
        <w:tab/>
        <w:t>2</w:t>
      </w:r>
      <w:r>
        <w:rPr>
          <w:rFonts w:ascii="Consolas" w:eastAsiaTheme="minorEastAsia" w:hAnsi="Consolas" w:cs="MingLiU" w:hint="eastAsia"/>
          <w:bCs w:val="0"/>
          <w:color w:val="000000"/>
          <w:kern w:val="0"/>
          <w:sz w:val="20"/>
          <w:szCs w:val="20"/>
        </w:rPr>
        <w:t>、不存在，</w:t>
      </w:r>
    </w:p>
    <w:p w14:paraId="4C729581" w14:textId="62DE5C37" w:rsidR="00C01582" w:rsidRDefault="00C01582" w:rsidP="00C01582">
      <w:pPr>
        <w:ind w:firstLineChars="0"/>
      </w:pPr>
    </w:p>
    <w:p w14:paraId="07848878" w14:textId="478ED8A6" w:rsidR="00C01582" w:rsidRDefault="00C01582" w:rsidP="00C01582">
      <w:pPr>
        <w:ind w:firstLineChars="0"/>
      </w:pPr>
      <w:r>
        <w:rPr>
          <w:rFonts w:hint="eastAsia"/>
        </w:rPr>
        <w:t>类的加载</w:t>
      </w:r>
      <w:r>
        <w:rPr>
          <w:rFonts w:hint="eastAsia"/>
        </w:rPr>
        <w:t>:</w:t>
      </w:r>
    </w:p>
    <w:p w14:paraId="4E1A222F" w14:textId="414B9E27" w:rsidR="00C01582" w:rsidRDefault="00C01582" w:rsidP="00C01582">
      <w:pPr>
        <w:ind w:firstLineChars="0"/>
      </w:pPr>
      <w:r>
        <w:tab/>
        <w:t>1</w:t>
      </w:r>
      <w:r>
        <w:rPr>
          <w:rFonts w:hint="eastAsia"/>
        </w:rPr>
        <w:t>、获取类的加载器</w:t>
      </w:r>
    </w:p>
    <w:p w14:paraId="0CFF1517" w14:textId="7EF6EFEE" w:rsidR="00C01582" w:rsidRDefault="00C01582" w:rsidP="00C01582">
      <w:pPr>
        <w:ind w:firstLineChars="0"/>
      </w:pPr>
      <w:r>
        <w:tab/>
        <w:t>2</w:t>
      </w:r>
      <w:r>
        <w:rPr>
          <w:rFonts w:hint="eastAsia"/>
        </w:rPr>
        <w:t>、从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中获取对应</w:t>
      </w:r>
      <w:r>
        <w:rPr>
          <w:rFonts w:hint="eastAsia"/>
        </w:rPr>
        <w:t>bean</w:t>
      </w:r>
      <w:r>
        <w:rPr>
          <w:rFonts w:hint="eastAsia"/>
        </w:rPr>
        <w:t>的限定名。</w:t>
      </w:r>
    </w:p>
    <w:p w14:paraId="63B59719" w14:textId="59031CA0" w:rsidR="00C01582" w:rsidRDefault="00C01582" w:rsidP="00C01582">
      <w:pPr>
        <w:ind w:firstLineChars="0"/>
      </w:pPr>
      <w:r>
        <w:tab/>
        <w:t>3</w:t>
      </w:r>
      <w:r>
        <w:rPr>
          <w:rFonts w:hint="eastAsia"/>
        </w:rPr>
        <w:t>、通过反射获取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>.</w:t>
      </w:r>
    </w:p>
    <w:p w14:paraId="676E0DF9" w14:textId="0365D25B" w:rsidR="00C01582" w:rsidRDefault="00C01582" w:rsidP="00C01582">
      <w:pPr>
        <w:ind w:firstLineChars="0"/>
      </w:pPr>
      <w:r>
        <w:tab/>
        <w:t>4</w:t>
      </w:r>
      <w:r>
        <w:rPr>
          <w:rFonts w:hint="eastAsia"/>
        </w:rPr>
        <w:t>、</w:t>
      </w:r>
      <w:r w:rsidR="003E2DCB">
        <w:rPr>
          <w:rFonts w:hint="eastAsia"/>
        </w:rPr>
        <w:t>look</w:t>
      </w:r>
      <w:r w:rsidR="003E2DCB">
        <w:t xml:space="preserve">-up </w:t>
      </w:r>
      <w:proofErr w:type="spellStart"/>
      <w:r w:rsidR="003E2DCB">
        <w:t>overrite</w:t>
      </w:r>
      <w:proofErr w:type="spellEnd"/>
      <w:r w:rsidR="003E2DCB">
        <w:t xml:space="preserve"> </w:t>
      </w:r>
      <w:r w:rsidR="003E2DCB">
        <w:rPr>
          <w:rFonts w:hint="eastAsia"/>
        </w:rPr>
        <w:t>。</w:t>
      </w:r>
    </w:p>
    <w:p w14:paraId="0016BD39" w14:textId="5BE5E8ED" w:rsidR="003E2DCB" w:rsidRDefault="003E2DCB" w:rsidP="00C01582">
      <w:pPr>
        <w:ind w:firstLineChars="0"/>
      </w:pPr>
    </w:p>
    <w:p w14:paraId="1E25A172" w14:textId="24AF419F" w:rsidR="00EF6DF3" w:rsidRDefault="00EF6DF3" w:rsidP="00C01582">
      <w:pPr>
        <w:ind w:firstLineChars="0"/>
      </w:pPr>
    </w:p>
    <w:p w14:paraId="727534DE" w14:textId="47863BA7" w:rsidR="00EF6DF3" w:rsidRDefault="00EF6DF3" w:rsidP="00C01582">
      <w:pPr>
        <w:ind w:firstLineChars="0"/>
      </w:pPr>
      <w:r>
        <w:t>Bean</w:t>
      </w:r>
      <w:r w:rsidR="00430B5A">
        <w:rPr>
          <w:rFonts w:hint="eastAsia"/>
        </w:rPr>
        <w:t>的注解扫描，</w:t>
      </w:r>
    </w:p>
    <w:p w14:paraId="3E4FD987" w14:textId="0E15D34A" w:rsidR="00EF6DF3" w:rsidRDefault="00EF6DF3" w:rsidP="00C01582">
      <w:pPr>
        <w:ind w:firstLineChars="0"/>
      </w:pPr>
      <w:r>
        <w:tab/>
        <w:t>1</w:t>
      </w:r>
      <w:r>
        <w:rPr>
          <w:rFonts w:hint="eastAsia"/>
        </w:rPr>
        <w:t>、</w:t>
      </w:r>
      <w:r w:rsidR="00483108">
        <w:rPr>
          <w:rFonts w:hint="eastAsia"/>
        </w:rPr>
        <w:t>将</w:t>
      </w:r>
      <w:r w:rsidR="00483108">
        <w:rPr>
          <w:rFonts w:hint="eastAsia"/>
        </w:rPr>
        <w:t>@initannotatiotype</w:t>
      </w:r>
      <w:r w:rsidR="00483108">
        <w:rPr>
          <w:rFonts w:hint="eastAsia"/>
        </w:rPr>
        <w:t>和</w:t>
      </w:r>
      <w:r w:rsidR="00483108">
        <w:rPr>
          <w:rFonts w:hint="eastAsia"/>
        </w:rPr>
        <w:t>@destroyAnnotationType</w:t>
      </w:r>
      <w:r>
        <w:rPr>
          <w:rFonts w:hint="eastAsia"/>
        </w:rPr>
        <w:t>修饰的非静态方法</w:t>
      </w:r>
      <w:r>
        <w:rPr>
          <w:rFonts w:hint="eastAsia"/>
        </w:rPr>
        <w:t>,</w:t>
      </w:r>
      <w:r>
        <w:rPr>
          <w:rFonts w:hint="eastAsia"/>
        </w:rPr>
        <w:t>识别出修饰的方法</w:t>
      </w:r>
      <w:r w:rsidR="008E34F6">
        <w:rPr>
          <w:rFonts w:hint="eastAsia"/>
        </w:rPr>
        <w:t>，</w:t>
      </w:r>
      <w:r>
        <w:rPr>
          <w:rFonts w:hint="eastAsia"/>
        </w:rPr>
        <w:t>然后存放到该对象的</w:t>
      </w:r>
      <w:proofErr w:type="spellStart"/>
      <w:r>
        <w:rPr>
          <w:rFonts w:hint="eastAsia"/>
        </w:rPr>
        <w:t>lifecycleMeta</w:t>
      </w:r>
      <w:r>
        <w:t>D</w:t>
      </w:r>
      <w:r>
        <w:rPr>
          <w:rFonts w:hint="eastAsia"/>
        </w:rPr>
        <w:t>ata</w:t>
      </w:r>
      <w:proofErr w:type="spellEnd"/>
      <w:r>
        <w:rPr>
          <w:rFonts w:hint="eastAsia"/>
        </w:rPr>
        <w:t>对象中。该方法会在</w:t>
      </w:r>
      <w:proofErr w:type="spellStart"/>
      <w:r>
        <w:rPr>
          <w:rFonts w:hint="eastAsia"/>
        </w:rPr>
        <w:t>initmethod</w:t>
      </w:r>
      <w:proofErr w:type="spellEnd"/>
      <w:r>
        <w:rPr>
          <w:rFonts w:hint="eastAsia"/>
        </w:rPr>
        <w:t>阶段执行。</w:t>
      </w:r>
      <w:r w:rsidR="00483108">
        <w:rPr>
          <w:rFonts w:hint="eastAsia"/>
        </w:rPr>
        <w:t>例如</w:t>
      </w:r>
      <w:r w:rsidR="00483108">
        <w:rPr>
          <w:rFonts w:hint="eastAsia"/>
        </w:rPr>
        <w:t>:</w:t>
      </w:r>
      <w:r w:rsidR="00483108" w:rsidRPr="00483108">
        <w:rPr>
          <w:rFonts w:hint="eastAsia"/>
        </w:rPr>
        <w:t xml:space="preserve"> </w:t>
      </w:r>
      <w:r w:rsidR="00483108">
        <w:rPr>
          <w:rFonts w:hint="eastAsia"/>
        </w:rPr>
        <w:t>@post</w:t>
      </w:r>
      <w:r w:rsidR="00483108">
        <w:t>C</w:t>
      </w:r>
      <w:r w:rsidR="00483108">
        <w:rPr>
          <w:rFonts w:hint="eastAsia"/>
        </w:rPr>
        <w:t>onstruct</w:t>
      </w:r>
      <w:r w:rsidR="004E5CD8">
        <w:rPr>
          <w:rFonts w:hint="eastAsia"/>
        </w:rPr>
        <w:t>和</w:t>
      </w:r>
      <w:proofErr w:type="spellStart"/>
      <w:r w:rsidR="004E5CD8">
        <w:rPr>
          <w:rFonts w:hint="eastAsia"/>
        </w:rPr>
        <w:t>predestroy</w:t>
      </w:r>
      <w:proofErr w:type="spellEnd"/>
      <w:r w:rsidR="002E11E8">
        <w:rPr>
          <w:rFonts w:hint="eastAsia"/>
        </w:rPr>
        <w:t>，然后会将这些信息同步到</w:t>
      </w:r>
      <w:proofErr w:type="spellStart"/>
      <w:r w:rsidR="002E11E8">
        <w:rPr>
          <w:rFonts w:hint="eastAsia"/>
        </w:rPr>
        <w:t>bean</w:t>
      </w:r>
      <w:r w:rsidR="002E11E8">
        <w:t>Definition</w:t>
      </w:r>
      <w:proofErr w:type="spellEnd"/>
      <w:r w:rsidR="002E11E8">
        <w:rPr>
          <w:rFonts w:hint="eastAsia"/>
        </w:rPr>
        <w:t>。</w:t>
      </w:r>
    </w:p>
    <w:p w14:paraId="573FE48E" w14:textId="0ABB482C" w:rsidR="002E11E8" w:rsidRDefault="002E11E8" w:rsidP="00C01582">
      <w:pPr>
        <w:ind w:firstLineChars="0"/>
      </w:pPr>
      <w:r>
        <w:tab/>
      </w:r>
      <w:r>
        <w:tab/>
      </w:r>
      <w:r>
        <w:rPr>
          <w:rFonts w:hint="eastAsia"/>
        </w:rPr>
        <w:t>@initannotatiotype</w:t>
      </w:r>
      <w:r w:rsidR="00293476">
        <w:t>:</w:t>
      </w:r>
      <w:r w:rsidR="004E5CD8">
        <w:rPr>
          <w:rFonts w:hint="eastAsia"/>
        </w:rPr>
        <w:t>会提前将两种类型放进去。</w:t>
      </w:r>
    </w:p>
    <w:p w14:paraId="52534739" w14:textId="0FF18AA1" w:rsidR="00EF6DF3" w:rsidRDefault="00EF6DF3" w:rsidP="00211E21">
      <w:pPr>
        <w:ind w:firstLineChars="0" w:firstLine="0"/>
      </w:pPr>
      <w:r>
        <w:tab/>
        <w:t>2</w:t>
      </w:r>
      <w:r>
        <w:rPr>
          <w:rFonts w:hint="eastAsia"/>
        </w:rPr>
        <w:t>、</w:t>
      </w:r>
      <w:r w:rsidR="002E11E8">
        <w:rPr>
          <w:rFonts w:hint="eastAsia"/>
        </w:rPr>
        <w:t>还会处理</w:t>
      </w:r>
      <w:r w:rsidR="002E11E8">
        <w:rPr>
          <w:rFonts w:hint="eastAsia"/>
        </w:rPr>
        <w:t>@resource</w:t>
      </w:r>
      <w:r w:rsidR="002E11E8">
        <w:rPr>
          <w:rFonts w:hint="eastAsia"/>
        </w:rPr>
        <w:t>注解的信息，和上面一样的。</w:t>
      </w:r>
    </w:p>
    <w:p w14:paraId="40600CD1" w14:textId="48C34979" w:rsidR="008E34F6" w:rsidRDefault="008E34F6" w:rsidP="00211E21">
      <w:pPr>
        <w:ind w:firstLineChars="0" w:firstLine="0"/>
      </w:pPr>
      <w:r>
        <w:tab/>
      </w:r>
      <w:r>
        <w:tab/>
      </w:r>
      <w:r>
        <w:rPr>
          <w:rFonts w:hint="eastAsia"/>
        </w:rPr>
        <w:t>上面的注解都是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提供的。</w:t>
      </w:r>
    </w:p>
    <w:p w14:paraId="5AD98E6A" w14:textId="65072A27" w:rsidR="002E11E8" w:rsidRDefault="002E11E8" w:rsidP="00C01582">
      <w:pPr>
        <w:ind w:firstLineChars="0"/>
      </w:pPr>
      <w:r>
        <w:tab/>
        <w:t>3</w:t>
      </w:r>
      <w:r>
        <w:rPr>
          <w:rFonts w:hint="eastAsia"/>
        </w:rPr>
        <w:t>、</w:t>
      </w:r>
      <w:r w:rsidR="00430B5A">
        <w:rPr>
          <w:rFonts w:hint="eastAsia"/>
        </w:rPr>
        <w:t>@autowired</w:t>
      </w:r>
      <w:r w:rsidR="00430B5A">
        <w:rPr>
          <w:rFonts w:hint="eastAsia"/>
        </w:rPr>
        <w:t>和</w:t>
      </w:r>
      <w:r w:rsidR="00430B5A">
        <w:rPr>
          <w:rFonts w:hint="eastAsia"/>
        </w:rPr>
        <w:t>@val</w:t>
      </w:r>
      <w:r w:rsidR="00430B5A">
        <w:t>u</w:t>
      </w:r>
      <w:r w:rsidR="00735BB4">
        <w:rPr>
          <w:rFonts w:hint="eastAsia"/>
        </w:rPr>
        <w:t>e</w:t>
      </w:r>
      <w:r w:rsidR="00735BB4">
        <w:rPr>
          <w:rFonts w:hint="eastAsia"/>
        </w:rPr>
        <w:t>，修饰的属性也会找到，找到对饮的</w:t>
      </w:r>
      <w:proofErr w:type="spellStart"/>
      <w:r w:rsidR="00735BB4">
        <w:rPr>
          <w:rFonts w:hint="eastAsia"/>
        </w:rPr>
        <w:t>autowired</w:t>
      </w:r>
      <w:proofErr w:type="spellEnd"/>
      <w:r w:rsidR="00735BB4">
        <w:rPr>
          <w:rFonts w:hint="eastAsia"/>
        </w:rPr>
        <w:t>的处理器，然后去解析，把解析的结果放到一个集合中，设置到</w:t>
      </w:r>
      <w:proofErr w:type="spellStart"/>
      <w:r w:rsidR="00745429">
        <w:rPr>
          <w:rFonts w:hint="eastAsia"/>
        </w:rPr>
        <w:t>beandefinines</w:t>
      </w:r>
      <w:proofErr w:type="spellEnd"/>
      <w:r w:rsidR="00745429">
        <w:rPr>
          <w:rFonts w:hint="eastAsia"/>
        </w:rPr>
        <w:t>对象中。</w:t>
      </w:r>
    </w:p>
    <w:p w14:paraId="49585585" w14:textId="5CD5BA9D" w:rsidR="00430B5A" w:rsidRDefault="00430B5A" w:rsidP="00C01582">
      <w:pPr>
        <w:ind w:firstLineChars="0"/>
      </w:pPr>
    </w:p>
    <w:p w14:paraId="685000E8" w14:textId="2C001212" w:rsidR="00745429" w:rsidRDefault="00745429" w:rsidP="00824DA3">
      <w:pPr>
        <w:pStyle w:val="2"/>
      </w:pPr>
      <w:r>
        <w:rPr>
          <w:rFonts w:hint="eastAsia"/>
        </w:rPr>
        <w:t>初始化</w:t>
      </w:r>
    </w:p>
    <w:p w14:paraId="19C2060C" w14:textId="3CA666A4" w:rsidR="00824DA3" w:rsidRDefault="00824DA3" w:rsidP="00824DA3">
      <w:pPr>
        <w:pStyle w:val="3"/>
        <w:ind w:firstLine="420"/>
      </w:pPr>
      <w:r>
        <w:rPr>
          <w:rFonts w:hint="eastAsia"/>
        </w:rPr>
        <w:t>属性填充</w:t>
      </w:r>
      <w:r>
        <w:rPr>
          <w:rFonts w:hint="eastAsia"/>
        </w:rPr>
        <w:t>(</w:t>
      </w:r>
      <w:proofErr w:type="spellStart"/>
      <w:r w:rsidRPr="00824DA3">
        <w:t>populateBean</w:t>
      </w:r>
      <w:proofErr w:type="spellEnd"/>
      <w:r>
        <w:t>)</w:t>
      </w:r>
    </w:p>
    <w:p w14:paraId="56BC73C6" w14:textId="41114F17" w:rsidR="00F55FC1" w:rsidRPr="00F55FC1" w:rsidRDefault="00F55FC1" w:rsidP="00F55FC1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 w:rsidRPr="00F55FC1">
        <w:t>postProcessAfterInitialization</w:t>
      </w:r>
      <w:proofErr w:type="spellEnd"/>
      <w:r w:rsidR="00396563">
        <w:rPr>
          <w:rFonts w:hint="eastAsia"/>
        </w:rPr>
        <w:t>执行方法</w:t>
      </w:r>
      <w:r w:rsidR="00396563">
        <w:rPr>
          <w:rFonts w:hint="eastAsia"/>
        </w:rPr>
        <w:t>,</w:t>
      </w:r>
      <w:r w:rsidR="00396563">
        <w:rPr>
          <w:rFonts w:hint="eastAsia"/>
        </w:rPr>
        <w:t>完成属性赋值工作</w:t>
      </w:r>
      <w:r w:rsidR="000A379D">
        <w:rPr>
          <w:rFonts w:hint="eastAsia"/>
        </w:rPr>
        <w:t>。</w:t>
      </w:r>
    </w:p>
    <w:p w14:paraId="2E723473" w14:textId="26E83852" w:rsidR="00824DA3" w:rsidRPr="00824DA3" w:rsidRDefault="002253A4" w:rsidP="00824DA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、从</w:t>
      </w:r>
      <w:proofErr w:type="spellStart"/>
      <w:r w:rsidRPr="002253A4">
        <w:t>RootBeanDefinition</w:t>
      </w:r>
      <w:proofErr w:type="spellEnd"/>
      <w:r>
        <w:t>.</w:t>
      </w:r>
      <w:r w:rsidRPr="002253A4">
        <w:t xml:space="preserve"> </w:t>
      </w:r>
      <w:proofErr w:type="spellStart"/>
      <w:r w:rsidRPr="002253A4">
        <w:t>getPropertyValues</w:t>
      </w:r>
      <w:proofErr w:type="spellEnd"/>
      <w:r>
        <w:rPr>
          <w:rFonts w:hint="eastAsia"/>
        </w:rPr>
        <w:t>获取到配置的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856BDD">
        <w:rPr>
          <w:rFonts w:hint="eastAsia"/>
        </w:rPr>
        <w:t>值。</w:t>
      </w:r>
    </w:p>
    <w:p w14:paraId="1DD43E39" w14:textId="5CCABB78" w:rsidR="00EF6DF3" w:rsidRDefault="00856BDD" w:rsidP="00EF6DF3">
      <w:pPr>
        <w:ind w:firstLineChars="0" w:firstLine="0"/>
      </w:pPr>
      <w:r>
        <w:tab/>
        <w:t>2</w:t>
      </w:r>
      <w:r>
        <w:rPr>
          <w:rFonts w:hint="eastAsia"/>
        </w:rPr>
        <w:t>、获取注入模型</w:t>
      </w:r>
      <w:r>
        <w:rPr>
          <w:rFonts w:hint="eastAsia"/>
        </w:rPr>
        <w:t>(</w:t>
      </w:r>
      <w:proofErr w:type="spellStart"/>
      <w:r>
        <w:t>byname,bytype,construector,no</w:t>
      </w:r>
      <w:proofErr w:type="spellEnd"/>
      <w:r w:rsidR="000817C7">
        <w:t xml:space="preserve"> </w:t>
      </w:r>
      <w:r w:rsidR="000817C7">
        <w:rPr>
          <w:rFonts w:hint="eastAsia"/>
        </w:rPr>
        <w:t>四种</w:t>
      </w:r>
      <w:r>
        <w:t>)</w:t>
      </w:r>
    </w:p>
    <w:p w14:paraId="6886DC68" w14:textId="136629EC" w:rsidR="00B07EF5" w:rsidRDefault="00B07EF5" w:rsidP="00EF6DF3">
      <w:pPr>
        <w:ind w:firstLineChars="0" w:firstLine="0"/>
      </w:pPr>
      <w:r>
        <w:tab/>
      </w:r>
      <w:r>
        <w:tab/>
        <w:t>B</w:t>
      </w:r>
      <w:r>
        <w:rPr>
          <w:rFonts w:hint="eastAsia"/>
        </w:rPr>
        <w:t>yname</w:t>
      </w:r>
      <w:r>
        <w:t>:</w:t>
      </w:r>
    </w:p>
    <w:p w14:paraId="5163057F" w14:textId="11653964" w:rsidR="00B07EF5" w:rsidRDefault="00B07EF5" w:rsidP="00EF6DF3">
      <w:pPr>
        <w:ind w:firstLineChars="0" w:firstLine="0"/>
      </w:pPr>
      <w:r>
        <w:tab/>
      </w:r>
      <w:r>
        <w:tab/>
      </w:r>
      <w:r>
        <w:tab/>
        <w:t>1</w:t>
      </w:r>
      <w:r>
        <w:rPr>
          <w:rFonts w:hint="eastAsia"/>
        </w:rPr>
        <w:t>、筛选出引用属性值，非简单类型。</w:t>
      </w:r>
    </w:p>
    <w:p w14:paraId="735777C2" w14:textId="6F185CCE" w:rsidR="00B07EF5" w:rsidRDefault="00B07EF5" w:rsidP="00EF6DF3">
      <w:pPr>
        <w:ind w:firstLineChars="0" w:firstLine="0"/>
      </w:pPr>
      <w:r>
        <w:tab/>
      </w:r>
      <w:r>
        <w:tab/>
      </w:r>
      <w:r>
        <w:tab/>
        <w:t>2</w:t>
      </w:r>
      <w:r>
        <w:rPr>
          <w:rFonts w:hint="eastAsia"/>
        </w:rPr>
        <w:t>、从缓存中获取对应引用对象，获取不到时，也会去创建该对象。</w:t>
      </w:r>
    </w:p>
    <w:p w14:paraId="506DEBD1" w14:textId="183C271C" w:rsidR="00B07EF5" w:rsidRDefault="00B07EF5" w:rsidP="00EF6DF3">
      <w:pPr>
        <w:ind w:firstLineChars="0" w:firstLine="0"/>
      </w:pPr>
      <w:r>
        <w:tab/>
      </w:r>
      <w:r>
        <w:tab/>
      </w:r>
      <w:r>
        <w:tab/>
        <w:t>3</w:t>
      </w:r>
      <w:r>
        <w:rPr>
          <w:rFonts w:hint="eastAsia"/>
        </w:rPr>
        <w:t>、引用对象添加进</w:t>
      </w:r>
      <w:r w:rsidR="00EA4BEA">
        <w:rPr>
          <w:rFonts w:hint="eastAsia"/>
        </w:rPr>
        <w:t>新的</w:t>
      </w:r>
      <w:proofErr w:type="spellStart"/>
      <w:r w:rsidR="00BF19BF" w:rsidRPr="00BF19BF">
        <w:t>PropertyValues</w:t>
      </w:r>
      <w:proofErr w:type="spellEnd"/>
    </w:p>
    <w:p w14:paraId="43EB2E7F" w14:textId="77777777" w:rsidR="00BF19BF" w:rsidRDefault="00BF19BF" w:rsidP="00EF6DF3">
      <w:pPr>
        <w:ind w:firstLineChars="0" w:firstLine="0"/>
      </w:pPr>
      <w:r>
        <w:tab/>
      </w:r>
      <w:r>
        <w:tab/>
      </w:r>
      <w:r>
        <w:tab/>
        <w:t>4</w:t>
      </w:r>
      <w:r>
        <w:rPr>
          <w:rFonts w:hint="eastAsia"/>
        </w:rPr>
        <w:t>、注册</w:t>
      </w:r>
      <w:proofErr w:type="spellStart"/>
      <w:r>
        <w:rPr>
          <w:rFonts w:hint="eastAsia"/>
        </w:rPr>
        <w:t>propertyname</w:t>
      </w:r>
      <w:proofErr w:type="spellEnd"/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那么的依赖关系。</w:t>
      </w:r>
    </w:p>
    <w:p w14:paraId="102187FD" w14:textId="5F0A586B" w:rsidR="00BF19BF" w:rsidRDefault="00BF19BF" w:rsidP="00BF19BF">
      <w:pPr>
        <w:ind w:left="1680" w:firstLineChars="0" w:firstLine="420"/>
      </w:pPr>
      <w:proofErr w:type="spellStart"/>
      <w:r>
        <w:t>M</w:t>
      </w:r>
      <w:r>
        <w:rPr>
          <w:rFonts w:hint="eastAsia"/>
        </w:rPr>
        <w:t>ap</w:t>
      </w:r>
      <w:r>
        <w:t>:key</w:t>
      </w:r>
      <w:proofErr w:type="spellEnd"/>
      <w:r>
        <w:rPr>
          <w:rFonts w:hint="eastAsia"/>
        </w:rPr>
        <w:t>对象</w:t>
      </w:r>
      <w:r w:rsidR="007847CC">
        <w:rPr>
          <w:rFonts w:hint="eastAsia"/>
        </w:rPr>
        <w:t>name</w:t>
      </w:r>
      <w:r>
        <w:rPr>
          <w:rFonts w:hint="eastAsia"/>
        </w:rPr>
        <w:t xml:space="preserve"> value:</w:t>
      </w:r>
      <w:r>
        <w:rPr>
          <w:rFonts w:hint="eastAsia"/>
        </w:rPr>
        <w:t>引用对象的</w:t>
      </w:r>
      <w:r w:rsidR="003D26B0">
        <w:rPr>
          <w:rFonts w:hint="eastAsia"/>
        </w:rPr>
        <w:t>name</w:t>
      </w:r>
    </w:p>
    <w:p w14:paraId="2AEEDA69" w14:textId="2DEA6EAD" w:rsidR="00836CFC" w:rsidRDefault="00836CFC" w:rsidP="00D808AE">
      <w:pPr>
        <w:ind w:firstLineChars="0"/>
      </w:pPr>
      <w:r>
        <w:tab/>
        <w:t xml:space="preserve">    </w:t>
      </w:r>
      <w:proofErr w:type="spellStart"/>
      <w:r>
        <w:t>B</w:t>
      </w:r>
      <w:r>
        <w:rPr>
          <w:rFonts w:hint="eastAsia"/>
        </w:rPr>
        <w:t>ytype</w:t>
      </w:r>
      <w:proofErr w:type="spellEnd"/>
      <w:r>
        <w:t>:</w:t>
      </w:r>
    </w:p>
    <w:p w14:paraId="0F76EA98" w14:textId="0CC5B665" w:rsidR="00836CFC" w:rsidRDefault="00836CFC" w:rsidP="00836CFC">
      <w:pPr>
        <w:ind w:firstLineChars="0"/>
      </w:pPr>
      <w:r>
        <w:tab/>
      </w:r>
      <w:r>
        <w:tab/>
      </w:r>
      <w:r>
        <w:tab/>
        <w:t>1</w:t>
      </w:r>
      <w:r>
        <w:rPr>
          <w:rFonts w:hint="eastAsia"/>
        </w:rPr>
        <w:t>、获取自定义类型转换器，</w:t>
      </w:r>
    </w:p>
    <w:p w14:paraId="0CA63B2F" w14:textId="5BD2EC88" w:rsidR="00836CFC" w:rsidRDefault="00836CFC" w:rsidP="00836CFC">
      <w:pPr>
        <w:ind w:firstLineChars="0" w:firstLine="0"/>
      </w:pPr>
      <w:r>
        <w:tab/>
      </w:r>
      <w:r>
        <w:tab/>
      </w:r>
      <w:r>
        <w:tab/>
        <w:t>2</w:t>
      </w:r>
      <w:r>
        <w:rPr>
          <w:rFonts w:hint="eastAsia"/>
        </w:rPr>
        <w:t>、筛选出引用属性值，非简单类型，遍历属性值。</w:t>
      </w:r>
    </w:p>
    <w:p w14:paraId="45C90602" w14:textId="25B5AB1C" w:rsidR="00836CFC" w:rsidRDefault="00836CFC" w:rsidP="00836CFC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有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14:paraId="1F00E529" w14:textId="1C553223" w:rsidR="00836CFC" w:rsidRDefault="00836CFC" w:rsidP="00836CFC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非简单类型</w:t>
      </w:r>
    </w:p>
    <w:p w14:paraId="2F14BABD" w14:textId="525B6A62" w:rsidR="00E4016C" w:rsidRDefault="00836CFC" w:rsidP="00E4016C">
      <w:pPr>
        <w:ind w:firstLineChars="0" w:firstLine="0"/>
      </w:pPr>
      <w:r>
        <w:lastRenderedPageBreak/>
        <w:tab/>
      </w:r>
      <w:r>
        <w:tab/>
      </w:r>
      <w:r w:rsidR="00E4016C">
        <w:tab/>
        <w:t>4</w:t>
      </w:r>
      <w:r w:rsidR="00E4016C">
        <w:rPr>
          <w:rFonts w:hint="eastAsia"/>
        </w:rPr>
        <w:t>、注册</w:t>
      </w:r>
      <w:proofErr w:type="spellStart"/>
      <w:r w:rsidR="00E4016C">
        <w:rPr>
          <w:rFonts w:hint="eastAsia"/>
        </w:rPr>
        <w:t>propertyname</w:t>
      </w:r>
      <w:proofErr w:type="spellEnd"/>
      <w:r w:rsidR="00E4016C">
        <w:rPr>
          <w:rFonts w:hint="eastAsia"/>
        </w:rPr>
        <w:t>与</w:t>
      </w:r>
      <w:r w:rsidR="00E4016C">
        <w:rPr>
          <w:rFonts w:hint="eastAsia"/>
        </w:rPr>
        <w:t>bean</w:t>
      </w:r>
      <w:r w:rsidR="00E4016C">
        <w:rPr>
          <w:rFonts w:hint="eastAsia"/>
        </w:rPr>
        <w:t>那么的依赖关系。</w:t>
      </w:r>
    </w:p>
    <w:p w14:paraId="17F2FD16" w14:textId="15A4AD41" w:rsidR="00836CFC" w:rsidRDefault="00E4016C" w:rsidP="001C5D85">
      <w:pPr>
        <w:ind w:left="1680" w:firstLineChars="0" w:firstLine="420"/>
      </w:pPr>
      <w:proofErr w:type="spellStart"/>
      <w:r>
        <w:t>M</w:t>
      </w:r>
      <w:r>
        <w:rPr>
          <w:rFonts w:hint="eastAsia"/>
        </w:rPr>
        <w:t>ap</w:t>
      </w:r>
      <w:r>
        <w:t>:key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name value:</w:t>
      </w:r>
      <w:r>
        <w:rPr>
          <w:rFonts w:hint="eastAsia"/>
        </w:rPr>
        <w:t>引用对象的</w:t>
      </w:r>
      <w:r>
        <w:rPr>
          <w:rFonts w:hint="eastAsia"/>
        </w:rPr>
        <w:t>name</w:t>
      </w:r>
    </w:p>
    <w:p w14:paraId="69975840" w14:textId="09585509" w:rsidR="00D808AE" w:rsidRPr="00836CFC" w:rsidRDefault="00D808AE" w:rsidP="00D808AE">
      <w:pPr>
        <w:ind w:firstLineChars="0"/>
      </w:pPr>
      <w:r>
        <w:tab/>
      </w:r>
      <w:r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>map</w:t>
      </w:r>
      <w:r>
        <w:rPr>
          <w:rFonts w:hint="eastAsia"/>
        </w:rPr>
        <w:t>，可能会匹配多个值到</w:t>
      </w:r>
      <w:r>
        <w:rPr>
          <w:rFonts w:hint="eastAsia"/>
        </w:rPr>
        <w:t>map</w:t>
      </w:r>
      <w:r>
        <w:rPr>
          <w:rFonts w:hint="eastAsia"/>
        </w:rPr>
        <w:t>中，可能系统中其他属性注入进来。</w:t>
      </w:r>
    </w:p>
    <w:p w14:paraId="318373EE" w14:textId="6855DE76" w:rsidR="00687F42" w:rsidRPr="00B07EF5" w:rsidRDefault="00687F42" w:rsidP="00687F42">
      <w:pPr>
        <w:ind w:firstLineChars="0" w:firstLine="0"/>
      </w:pPr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、将</w:t>
      </w:r>
      <w:proofErr w:type="spellStart"/>
      <w:r w:rsidRPr="00687F42">
        <w:t>RootBeanDefinition</w:t>
      </w:r>
      <w:proofErr w:type="spellEnd"/>
      <w:r w:rsidRPr="00687F42">
        <w:t>.</w:t>
      </w:r>
      <w:r>
        <w:rPr>
          <w:rFonts w:hint="eastAsia"/>
        </w:rPr>
        <w:t>的</w:t>
      </w:r>
      <w:proofErr w:type="spellStart"/>
      <w:r w:rsidRPr="002253A4">
        <w:t>PropertyValues</w:t>
      </w:r>
      <w:proofErr w:type="spellEnd"/>
      <w:r>
        <w:t xml:space="preserve"> </w:t>
      </w:r>
      <w:r>
        <w:rPr>
          <w:rFonts w:hint="eastAsia"/>
        </w:rPr>
        <w:t>指向新的</w:t>
      </w:r>
      <w:proofErr w:type="spellStart"/>
      <w:r w:rsidRPr="00BF19BF">
        <w:t>PropertyValues</w:t>
      </w:r>
      <w:proofErr w:type="spellEnd"/>
      <w:r w:rsidR="00EB0532">
        <w:rPr>
          <w:rFonts w:hint="eastAsia"/>
        </w:rPr>
        <w:t>。</w:t>
      </w:r>
    </w:p>
    <w:p w14:paraId="0AF32FC4" w14:textId="04D4C760" w:rsidR="00DB0387" w:rsidRDefault="00D808AE" w:rsidP="00D808AE">
      <w:pPr>
        <w:ind w:firstLineChars="95" w:firstLine="199"/>
      </w:pPr>
      <w:r>
        <w:t xml:space="preserve"> 4</w:t>
      </w:r>
      <w:r>
        <w:rPr>
          <w:rFonts w:hint="eastAsia"/>
        </w:rPr>
        <w:t>、</w:t>
      </w:r>
      <w:r w:rsidR="00881271">
        <w:rPr>
          <w:rFonts w:hint="eastAsia"/>
        </w:rPr>
        <w:t>注解</w:t>
      </w:r>
      <w:r w:rsidR="00A623A4">
        <w:rPr>
          <w:rFonts w:hint="eastAsia"/>
        </w:rPr>
        <w:t>注入解析</w:t>
      </w:r>
      <w:r w:rsidR="00881271">
        <w:rPr>
          <w:rFonts w:hint="eastAsia"/>
        </w:rPr>
        <w:t>，扫描</w:t>
      </w:r>
      <w:proofErr w:type="spellStart"/>
      <w:r w:rsidR="00881271">
        <w:rPr>
          <w:rFonts w:hint="eastAsia"/>
        </w:rPr>
        <w:t>autowired</w:t>
      </w:r>
      <w:proofErr w:type="spellEnd"/>
      <w:r w:rsidR="00881271">
        <w:rPr>
          <w:rFonts w:hint="eastAsia"/>
        </w:rPr>
        <w:t>的后置处理器，将参数传入处理器中，处理器会去容器中查询对应的</w:t>
      </w:r>
      <w:r w:rsidR="00881271">
        <w:rPr>
          <w:rFonts w:hint="eastAsia"/>
        </w:rPr>
        <w:t>bean</w:t>
      </w:r>
      <w:r w:rsidR="00881271">
        <w:rPr>
          <w:rFonts w:hint="eastAsia"/>
        </w:rPr>
        <w:t>，然后注入到对应的属性。</w:t>
      </w:r>
      <w:r w:rsidR="00625247">
        <w:rPr>
          <w:rFonts w:hint="eastAsia"/>
        </w:rPr>
        <w:t>这里会用深拷贝对象。返回的</w:t>
      </w:r>
      <w:r w:rsidR="00625247">
        <w:rPr>
          <w:rFonts w:hint="eastAsia"/>
        </w:rPr>
        <w:t>p-v</w:t>
      </w:r>
      <w:r w:rsidR="00625247">
        <w:rPr>
          <w:rFonts w:hint="eastAsia"/>
        </w:rPr>
        <w:t>也是深拷贝。</w:t>
      </w:r>
    </w:p>
    <w:p w14:paraId="5D98EA45" w14:textId="177CB7F2" w:rsidR="00BA498E" w:rsidRDefault="00BA498E" w:rsidP="00D808AE">
      <w:pPr>
        <w:ind w:firstLineChars="95" w:firstLine="199"/>
      </w:pPr>
      <w:r>
        <w:tab/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遇到找不到对象的时候，会通过递归的形式建造对象，并注入。</w:t>
      </w:r>
    </w:p>
    <w:p w14:paraId="434E83EC" w14:textId="11180A16" w:rsidR="00BA498E" w:rsidRDefault="00BA498E" w:rsidP="00D808AE">
      <w:pPr>
        <w:ind w:firstLineChars="95" w:firstLine="199"/>
      </w:pPr>
      <w:r>
        <w:t xml:space="preserve"> 5</w:t>
      </w:r>
      <w:r>
        <w:rPr>
          <w:rFonts w:hint="eastAsia"/>
        </w:rPr>
        <w:t>、</w:t>
      </w:r>
      <w:r w:rsidR="00876046">
        <w:rPr>
          <w:rFonts w:hint="eastAsia"/>
        </w:rPr>
        <w:t>根据</w:t>
      </w:r>
      <w:r w:rsidR="00876046">
        <w:rPr>
          <w:rFonts w:hint="eastAsia"/>
        </w:rPr>
        <w:t>property</w:t>
      </w:r>
      <w:r w:rsidR="00876046">
        <w:rPr>
          <w:rFonts w:hint="eastAsia"/>
        </w:rPr>
        <w:t>标签定义的属性值，完成各种属性值的解析和赋值工作。</w:t>
      </w:r>
    </w:p>
    <w:p w14:paraId="6247B313" w14:textId="73ADCBDF" w:rsidR="005D6233" w:rsidRDefault="005D6233" w:rsidP="00D808AE">
      <w:pPr>
        <w:ind w:firstLineChars="95" w:firstLine="199"/>
      </w:pPr>
    </w:p>
    <w:p w14:paraId="568ABFE3" w14:textId="415F9BC9" w:rsidR="00C11650" w:rsidRPr="00A213D5" w:rsidRDefault="005D6233" w:rsidP="000C4052">
      <w:pPr>
        <w:pStyle w:val="3"/>
        <w:shd w:val="clear" w:color="auto" w:fill="FFFFFF"/>
        <w:ind w:firstLine="420"/>
        <w:rPr>
          <w:rFonts w:ascii="Consolas" w:eastAsiaTheme="minorEastAsia" w:hAnsi="Consolas" w:cs="MingLiU"/>
          <w:color w:val="000000"/>
          <w:sz w:val="20"/>
          <w:szCs w:val="20"/>
        </w:rPr>
      </w:pPr>
      <w:r>
        <w:rPr>
          <w:rFonts w:hint="eastAsia"/>
        </w:rPr>
        <w:t>初始化方法</w:t>
      </w:r>
      <w:r w:rsidR="00C11650">
        <w:rPr>
          <w:rFonts w:hint="eastAsia"/>
        </w:rPr>
        <w:t>1</w:t>
      </w:r>
      <w:r w:rsidR="00C11650">
        <w:rPr>
          <w:rFonts w:hint="eastAsia"/>
        </w:rPr>
        <w:t>、调用</w:t>
      </w:r>
      <w:proofErr w:type="spellStart"/>
      <w:r w:rsidR="00C11650" w:rsidRPr="00A213D5">
        <w:rPr>
          <w:rFonts w:ascii="Consolas" w:eastAsia="MingLiU" w:hAnsi="Consolas" w:cs="MingLiU"/>
          <w:color w:val="000000"/>
          <w:sz w:val="20"/>
          <w:szCs w:val="20"/>
        </w:rPr>
        <w:t>BeanNameAware</w:t>
      </w:r>
      <w:proofErr w:type="spellEnd"/>
      <w:r w:rsidR="00C11650" w:rsidRPr="00A213D5">
        <w:rPr>
          <w:rFonts w:ascii="Consolas" w:eastAsiaTheme="minorEastAsia" w:hAnsi="Consolas" w:cs="MingLiU" w:hint="eastAsia"/>
          <w:color w:val="000000"/>
          <w:sz w:val="20"/>
          <w:szCs w:val="20"/>
        </w:rPr>
        <w:t>、</w:t>
      </w:r>
      <w:proofErr w:type="spellStart"/>
      <w:r w:rsidR="00C11650" w:rsidRPr="00A213D5">
        <w:rPr>
          <w:rFonts w:ascii="Consolas" w:eastAsiaTheme="minorEastAsia" w:hAnsi="Consolas" w:cs="MingLiU"/>
          <w:color w:val="000000"/>
          <w:sz w:val="20"/>
          <w:szCs w:val="20"/>
        </w:rPr>
        <w:t>BeanClassLoaderAware</w:t>
      </w:r>
      <w:proofErr w:type="spellEnd"/>
      <w:r w:rsidR="00C11650" w:rsidRPr="00A213D5">
        <w:rPr>
          <w:rFonts w:ascii="Consolas" w:eastAsiaTheme="minorEastAsia" w:hAnsi="Consolas" w:cs="MingLiU" w:hint="eastAsia"/>
          <w:color w:val="000000"/>
          <w:sz w:val="20"/>
          <w:szCs w:val="20"/>
        </w:rPr>
        <w:t>、</w:t>
      </w:r>
      <w:proofErr w:type="spellStart"/>
      <w:r w:rsidR="00C11650" w:rsidRPr="00A213D5">
        <w:rPr>
          <w:rFonts w:ascii="Consolas" w:eastAsiaTheme="minorEastAsia" w:hAnsi="Consolas" w:cs="MingLiU"/>
          <w:color w:val="000000"/>
          <w:sz w:val="20"/>
          <w:szCs w:val="20"/>
        </w:rPr>
        <w:t>BeanFactoryAware</w:t>
      </w:r>
      <w:proofErr w:type="spellEnd"/>
      <w:r w:rsidR="00C11650" w:rsidRPr="00A213D5">
        <w:rPr>
          <w:rFonts w:ascii="Consolas" w:eastAsiaTheme="minorEastAsia" w:hAnsi="Consolas" w:cs="MingLiU" w:hint="eastAsia"/>
          <w:color w:val="000000"/>
          <w:sz w:val="20"/>
          <w:szCs w:val="20"/>
        </w:rPr>
        <w:t>方法</w:t>
      </w:r>
      <w:r w:rsidR="00C11650" w:rsidRPr="00A213D5">
        <w:rPr>
          <w:rFonts w:ascii="Consolas" w:eastAsiaTheme="minorEastAsia" w:hAnsi="Consolas" w:cs="MingLiU"/>
          <w:color w:val="000000"/>
          <w:sz w:val="20"/>
          <w:szCs w:val="20"/>
        </w:rPr>
        <w:t>(</w:t>
      </w:r>
      <w:r w:rsidR="00C11650" w:rsidRPr="00A213D5">
        <w:rPr>
          <w:rFonts w:ascii="Consolas" w:eastAsiaTheme="minorEastAsia" w:hAnsi="Consolas" w:cs="MingLiU" w:hint="eastAsia"/>
          <w:color w:val="000000"/>
          <w:sz w:val="20"/>
          <w:szCs w:val="20"/>
        </w:rPr>
        <w:t>如果当前</w:t>
      </w:r>
      <w:r w:rsidR="00C11650" w:rsidRPr="00A213D5">
        <w:rPr>
          <w:rFonts w:ascii="Consolas" w:eastAsiaTheme="minorEastAsia" w:hAnsi="Consolas" w:cs="MingLiU" w:hint="eastAsia"/>
          <w:color w:val="000000"/>
          <w:sz w:val="20"/>
          <w:szCs w:val="20"/>
        </w:rPr>
        <w:t>bean</w:t>
      </w:r>
      <w:r w:rsidR="00C11650" w:rsidRPr="00A213D5">
        <w:rPr>
          <w:rFonts w:ascii="Consolas" w:eastAsiaTheme="minorEastAsia" w:hAnsi="Consolas" w:cs="MingLiU" w:hint="eastAsia"/>
          <w:color w:val="000000"/>
          <w:sz w:val="20"/>
          <w:szCs w:val="20"/>
        </w:rPr>
        <w:t>对象实现了对应的接口。</w:t>
      </w:r>
      <w:r w:rsidR="00C11650" w:rsidRPr="00A213D5">
        <w:rPr>
          <w:rFonts w:ascii="Consolas" w:eastAsiaTheme="minorEastAsia" w:hAnsi="Consolas" w:cs="MingLiU"/>
          <w:color w:val="000000"/>
          <w:sz w:val="20"/>
          <w:szCs w:val="20"/>
        </w:rPr>
        <w:t>)</w:t>
      </w:r>
    </w:p>
    <w:p w14:paraId="40978958" w14:textId="0C75C351" w:rsidR="00C11650" w:rsidRPr="00C11650" w:rsidRDefault="00C11650" w:rsidP="00C11650">
      <w:pPr>
        <w:pStyle w:val="HTML"/>
        <w:shd w:val="clear" w:color="auto" w:fill="FFFFFF"/>
        <w:tabs>
          <w:tab w:val="clear" w:pos="916"/>
        </w:tabs>
        <w:ind w:firstLine="400"/>
        <w:rPr>
          <w:rFonts w:ascii="Consolas" w:eastAsiaTheme="minorEastAsia" w:hAnsi="Consolas" w:cs="MingLiU"/>
          <w:bCs w:val="0"/>
          <w:color w:val="000000"/>
          <w:sz w:val="20"/>
          <w:szCs w:val="20"/>
        </w:rPr>
      </w:pPr>
      <w:r>
        <w:rPr>
          <w:rFonts w:ascii="Consolas" w:eastAsiaTheme="minorEastAsia" w:hAnsi="Consolas" w:cs="MingLiU"/>
          <w:bCs w:val="0"/>
          <w:color w:val="000000"/>
          <w:sz w:val="20"/>
          <w:szCs w:val="20"/>
        </w:rPr>
        <w:t>2</w:t>
      </w:r>
      <w:r>
        <w:rPr>
          <w:rFonts w:ascii="Consolas" w:eastAsiaTheme="minorEastAsia" w:hAnsi="Consolas" w:cs="MingLiU" w:hint="eastAsia"/>
          <w:bCs w:val="0"/>
          <w:color w:val="000000"/>
          <w:sz w:val="20"/>
          <w:szCs w:val="20"/>
        </w:rPr>
        <w:t>、</w:t>
      </w:r>
      <w:proofErr w:type="spellStart"/>
      <w:r w:rsidRPr="00C11650">
        <w:rPr>
          <w:rFonts w:ascii="Consolas" w:eastAsiaTheme="minorEastAsia" w:hAnsi="Consolas" w:cs="MingLiU"/>
          <w:bCs w:val="0"/>
          <w:color w:val="000000"/>
          <w:sz w:val="20"/>
          <w:szCs w:val="20"/>
        </w:rPr>
        <w:t>BeanPostProcessor</w:t>
      </w:r>
      <w:proofErr w:type="spellEnd"/>
    </w:p>
    <w:p w14:paraId="79DBC404" w14:textId="3D458630" w:rsidR="007C00BA" w:rsidRDefault="007C00BA" w:rsidP="000D2DD4">
      <w:pPr>
        <w:ind w:firstLine="420"/>
      </w:pPr>
      <w:r w:rsidRPr="007C00BA">
        <w:rPr>
          <w:rFonts w:hint="eastAsia"/>
        </w:rPr>
        <w:t>如果</w:t>
      </w:r>
      <w:r w:rsidRPr="007C00BA">
        <w:t>Bean</w:t>
      </w:r>
      <w:r w:rsidRPr="007C00BA">
        <w:t>实现了</w:t>
      </w:r>
      <w:proofErr w:type="spellStart"/>
      <w:r w:rsidRPr="007C00BA">
        <w:t>BeanPostProcessor</w:t>
      </w:r>
      <w:proofErr w:type="spellEnd"/>
      <w:r w:rsidRPr="007C00BA">
        <w:t>接口，</w:t>
      </w:r>
      <w:r w:rsidRPr="007C00BA">
        <w:t>Spring</w:t>
      </w:r>
      <w:r w:rsidRPr="007C00BA">
        <w:t>就将调用他们的</w:t>
      </w:r>
      <w:proofErr w:type="spellStart"/>
      <w:r w:rsidRPr="007C00BA">
        <w:t>postProcessBeforeInitialization</w:t>
      </w:r>
      <w:proofErr w:type="spellEnd"/>
      <w:r w:rsidRPr="007C00BA">
        <w:t>()</w:t>
      </w:r>
      <w:r w:rsidRPr="007C00BA">
        <w:t>方法。</w:t>
      </w:r>
    </w:p>
    <w:p w14:paraId="2F39B54F" w14:textId="238A3112" w:rsidR="000D2DD4" w:rsidRPr="007C00BA" w:rsidRDefault="000D2DD4" w:rsidP="000D2DD4">
      <w:pPr>
        <w:ind w:firstLine="420"/>
      </w:pPr>
      <w:r>
        <w:t>3</w:t>
      </w:r>
      <w:r>
        <w:rPr>
          <w:rFonts w:hint="eastAsia"/>
        </w:rPr>
        <w:t>、</w:t>
      </w:r>
      <w:r w:rsidRPr="000D2DD4">
        <w:rPr>
          <w:rFonts w:hint="eastAsia"/>
        </w:rPr>
        <w:t>如果</w:t>
      </w:r>
      <w:r w:rsidRPr="000D2DD4">
        <w:t xml:space="preserve">Bean </w:t>
      </w:r>
      <w:r w:rsidRPr="000D2DD4">
        <w:t>实现了</w:t>
      </w:r>
      <w:proofErr w:type="spellStart"/>
      <w:r w:rsidRPr="000D2DD4">
        <w:t>InitializingBean</w:t>
      </w:r>
      <w:proofErr w:type="spellEnd"/>
      <w:r w:rsidRPr="000D2DD4">
        <w:t>接口，</w:t>
      </w:r>
      <w:r w:rsidRPr="000D2DD4">
        <w:t>Spring</w:t>
      </w:r>
      <w:r w:rsidRPr="000D2DD4">
        <w:t>将调用他们的</w:t>
      </w:r>
      <w:proofErr w:type="spellStart"/>
      <w:r w:rsidRPr="000D2DD4">
        <w:t>afterPropertiesSet</w:t>
      </w:r>
      <w:proofErr w:type="spellEnd"/>
      <w:r w:rsidRPr="000D2DD4">
        <w:t>()</w:t>
      </w:r>
      <w:r w:rsidRPr="000D2DD4">
        <w:t>方法。类似的，如果</w:t>
      </w:r>
      <w:r w:rsidRPr="000D2DD4">
        <w:t>bean</w:t>
      </w:r>
      <w:r w:rsidRPr="000D2DD4">
        <w:t>使用</w:t>
      </w:r>
      <w:proofErr w:type="spellStart"/>
      <w:r w:rsidRPr="000D2DD4">
        <w:t>init</w:t>
      </w:r>
      <w:proofErr w:type="spellEnd"/>
      <w:r w:rsidRPr="000D2DD4">
        <w:t>-method</w:t>
      </w:r>
      <w:r w:rsidRPr="000D2DD4">
        <w:t>声明了初始化方法，该方法也会被调用</w:t>
      </w:r>
      <w:r w:rsidR="00790AC2">
        <w:rPr>
          <w:rFonts w:hint="eastAsia"/>
        </w:rPr>
        <w:t>。</w:t>
      </w:r>
      <w:r w:rsidR="00647D9A">
        <w:rPr>
          <w:rFonts w:hint="eastAsia"/>
        </w:rPr>
        <w:t>初始化后的最后方法。</w:t>
      </w:r>
    </w:p>
    <w:p w14:paraId="63085A89" w14:textId="221C5075" w:rsidR="005D6233" w:rsidRDefault="007A30A2" w:rsidP="00122CF4">
      <w:pPr>
        <w:ind w:firstLine="420"/>
      </w:pPr>
      <w:r>
        <w:t xml:space="preserve">  B</w:t>
      </w:r>
      <w:r>
        <w:rPr>
          <w:rFonts w:hint="eastAsia"/>
        </w:rPr>
        <w:t>ena</w:t>
      </w:r>
      <w:r>
        <w:rPr>
          <w:rFonts w:hint="eastAsia"/>
        </w:rPr>
        <w:t>创建好后，可以对</w:t>
      </w:r>
      <w:r>
        <w:rPr>
          <w:rFonts w:hint="eastAsia"/>
        </w:rPr>
        <w:t>bean</w:t>
      </w:r>
      <w:r>
        <w:rPr>
          <w:rFonts w:hint="eastAsia"/>
        </w:rPr>
        <w:t>进行修改。</w:t>
      </w:r>
    </w:p>
    <w:p w14:paraId="5C51DC0C" w14:textId="77777777" w:rsidR="009218A7" w:rsidRDefault="009218A7" w:rsidP="009218A7">
      <w:pPr>
        <w:pStyle w:val="3"/>
        <w:ind w:firstLine="420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销毁逻辑</w:t>
      </w:r>
    </w:p>
    <w:p w14:paraId="609BDD80" w14:textId="60ED0D6F" w:rsidR="00096BC4" w:rsidRDefault="00096BC4" w:rsidP="00392022">
      <w:pPr>
        <w:ind w:firstLineChars="0" w:firstLine="0"/>
      </w:pPr>
    </w:p>
    <w:p w14:paraId="01294068" w14:textId="11250DCE" w:rsidR="00392022" w:rsidRDefault="00392022" w:rsidP="00392022">
      <w:pPr>
        <w:pStyle w:val="3"/>
        <w:ind w:firstLine="420"/>
      </w:pPr>
      <w:r>
        <w:rPr>
          <w:rFonts w:hint="eastAsia"/>
        </w:rPr>
        <w:t>循环</w:t>
      </w:r>
      <w:r w:rsidR="009218A7">
        <w:rPr>
          <w:rFonts w:hint="eastAsia"/>
        </w:rPr>
        <w:t>依赖过程</w:t>
      </w:r>
    </w:p>
    <w:p w14:paraId="558F57C0" w14:textId="2E2EDFC6" w:rsidR="00CD1D48" w:rsidRPr="00CD1D48" w:rsidRDefault="00CD1D48" w:rsidP="00CD1D48">
      <w:pPr>
        <w:ind w:firstLine="420"/>
      </w:pPr>
      <w:r>
        <w:rPr>
          <w:rFonts w:hint="eastAsia"/>
        </w:rPr>
        <w:t>循环创建对象</w:t>
      </w:r>
      <w:r>
        <w:rPr>
          <w:rFonts w:hint="eastAsia"/>
        </w:rPr>
        <w:t>;</w:t>
      </w:r>
    </w:p>
    <w:p w14:paraId="12892144" w14:textId="05A3A1F1" w:rsidR="009218A7" w:rsidRDefault="009218A7" w:rsidP="009218A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、先去一级缓存</w:t>
      </w:r>
      <w:proofErr w:type="spellStart"/>
      <w:r>
        <w:rPr>
          <w:rFonts w:hint="eastAsia"/>
        </w:rPr>
        <w:t>singletonobjects</w:t>
      </w:r>
      <w:proofErr w:type="spellEnd"/>
      <w:r>
        <w:rPr>
          <w:rFonts w:hint="eastAsia"/>
        </w:rPr>
        <w:t>中获取</w:t>
      </w:r>
      <w:proofErr w:type="spellStart"/>
      <w:r w:rsidR="00CD1D48">
        <w:rPr>
          <w:rFonts w:hint="eastAsia"/>
        </w:rPr>
        <w:t>A</w:t>
      </w:r>
      <w:r>
        <w:rPr>
          <w:rFonts w:hint="eastAsia"/>
        </w:rPr>
        <w:t>bean</w:t>
      </w:r>
      <w:proofErr w:type="spellEnd"/>
      <w:r>
        <w:rPr>
          <w:rFonts w:hint="eastAsia"/>
        </w:rPr>
        <w:t>对象。</w:t>
      </w:r>
      <w:r w:rsidR="00CD1D48">
        <w:rPr>
          <w:rFonts w:hint="eastAsia"/>
        </w:rPr>
        <w:t>获取不到，下一步。</w:t>
      </w:r>
    </w:p>
    <w:p w14:paraId="6BD9B1D7" w14:textId="15091A86" w:rsidR="00CD1D48" w:rsidRDefault="00CD1D48" w:rsidP="009218A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A</w:t>
      </w:r>
      <w:r>
        <w:rPr>
          <w:rFonts w:hint="eastAsia"/>
        </w:rPr>
        <w:t>对象</w:t>
      </w:r>
      <w:r w:rsidR="002C3C93">
        <w:rPr>
          <w:rFonts w:hint="eastAsia"/>
        </w:rPr>
        <w:t>，创建</w:t>
      </w:r>
      <w:r w:rsidR="002C3C93">
        <w:rPr>
          <w:rFonts w:hint="eastAsia"/>
        </w:rPr>
        <w:t>A</w:t>
      </w:r>
      <w:r w:rsidR="002C3C93">
        <w:rPr>
          <w:rFonts w:hint="eastAsia"/>
        </w:rPr>
        <w:t>对象放到二级缓存</w:t>
      </w:r>
      <w:r w:rsidR="00A8267E">
        <w:rPr>
          <w:rFonts w:hint="eastAsia"/>
        </w:rPr>
        <w:t>中。</w:t>
      </w:r>
    </w:p>
    <w:p w14:paraId="77CBA30E" w14:textId="5A93EFD2" w:rsidR="009218A7" w:rsidRDefault="00CD1D48" w:rsidP="009218A7">
      <w:pPr>
        <w:ind w:firstLine="420"/>
      </w:pPr>
      <w:r>
        <w:t>3</w:t>
      </w:r>
      <w:r>
        <w:rPr>
          <w:rFonts w:hint="eastAsia"/>
        </w:rPr>
        <w:t>、将该</w:t>
      </w:r>
      <w:r w:rsidR="002C2CC6">
        <w:rPr>
          <w:rFonts w:hint="eastAsia"/>
        </w:rPr>
        <w:t>A</w:t>
      </w:r>
      <w:r w:rsidR="002C2CC6">
        <w:rPr>
          <w:rFonts w:hint="eastAsia"/>
        </w:rPr>
        <w:t>的</w:t>
      </w:r>
      <w:proofErr w:type="spellStart"/>
      <w:r w:rsidR="002C2CC6">
        <w:rPr>
          <w:rFonts w:hint="eastAsia"/>
        </w:rPr>
        <w:t>bena</w:t>
      </w:r>
      <w:r w:rsidR="002C2CC6">
        <w:t>N</w:t>
      </w:r>
      <w:r w:rsidR="002C2CC6">
        <w:rPr>
          <w:rFonts w:hint="eastAsia"/>
        </w:rPr>
        <w:t>ame</w:t>
      </w:r>
      <w:proofErr w:type="spellEnd"/>
      <w:r>
        <w:rPr>
          <w:rFonts w:hint="eastAsia"/>
        </w:rPr>
        <w:t>放到三级缓存中</w:t>
      </w:r>
    </w:p>
    <w:p w14:paraId="4A7E9F84" w14:textId="791D5F5C" w:rsidR="00CD1D48" w:rsidRDefault="00CD1D48" w:rsidP="00CD1D48">
      <w:pPr>
        <w:ind w:firstLine="420"/>
      </w:pPr>
      <w:r>
        <w:tab/>
      </w:r>
      <w:r>
        <w:tab/>
      </w:r>
      <w:proofErr w:type="spellStart"/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>:</w:t>
      </w:r>
      <w:r>
        <w:t>beanname</w:t>
      </w:r>
      <w:proofErr w:type="spellEnd"/>
      <w:r>
        <w:t xml:space="preserve"> </w:t>
      </w:r>
      <w:r>
        <w:rPr>
          <w:rFonts w:hint="eastAsia"/>
        </w:rPr>
        <w:t>value</w:t>
      </w:r>
      <w:r>
        <w:t>:</w:t>
      </w:r>
    </w:p>
    <w:p w14:paraId="3F5AECB6" w14:textId="749050CB" w:rsidR="00CD1D48" w:rsidRDefault="00CD1D48" w:rsidP="00CD1D4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、去设置属性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对象没有，需要创建</w:t>
      </w:r>
      <w:r>
        <w:rPr>
          <w:rFonts w:hint="eastAsia"/>
        </w:rPr>
        <w:t>B</w:t>
      </w:r>
      <w:r>
        <w:rPr>
          <w:rFonts w:hint="eastAsia"/>
        </w:rPr>
        <w:t>对象，</w:t>
      </w:r>
      <w:r>
        <w:rPr>
          <w:rFonts w:hint="eastAsia"/>
        </w:rPr>
        <w:t>B</w:t>
      </w:r>
      <w:r>
        <w:rPr>
          <w:rFonts w:hint="eastAsia"/>
        </w:rPr>
        <w:t>对象创建成功。需要填充属性。</w:t>
      </w:r>
    </w:p>
    <w:p w14:paraId="69E975BC" w14:textId="303AA6D2" w:rsidR="00CD1D48" w:rsidRDefault="00CD1D48" w:rsidP="00CD1D48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、将该</w:t>
      </w:r>
      <w:r w:rsidR="002C2CC6">
        <w:rPr>
          <w:rFonts w:hint="eastAsia"/>
        </w:rPr>
        <w:t>B</w:t>
      </w:r>
      <w:r w:rsidR="002C2CC6">
        <w:rPr>
          <w:rFonts w:hint="eastAsia"/>
        </w:rPr>
        <w:t>的</w:t>
      </w:r>
      <w:proofErr w:type="spellStart"/>
      <w:r w:rsidR="002C2CC6">
        <w:rPr>
          <w:rFonts w:hint="eastAsia"/>
        </w:rPr>
        <w:t>beanname</w:t>
      </w:r>
      <w:proofErr w:type="spellEnd"/>
      <w:r>
        <w:rPr>
          <w:rFonts w:hint="eastAsia"/>
        </w:rPr>
        <w:t>放到三级缓存中</w:t>
      </w:r>
    </w:p>
    <w:p w14:paraId="3C56A435" w14:textId="2BA80B13" w:rsidR="00CD1D48" w:rsidRDefault="00CD1D48" w:rsidP="00CD1D48">
      <w:pPr>
        <w:ind w:firstLine="420"/>
      </w:pPr>
      <w:r>
        <w:tab/>
      </w:r>
      <w:r>
        <w:tab/>
      </w:r>
      <w:proofErr w:type="spellStart"/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>:</w:t>
      </w:r>
      <w:r>
        <w:t>beanname</w:t>
      </w:r>
      <w:proofErr w:type="spellEnd"/>
      <w:r>
        <w:t xml:space="preserve"> </w:t>
      </w:r>
      <w:r>
        <w:rPr>
          <w:rFonts w:hint="eastAsia"/>
        </w:rPr>
        <w:t>value</w:t>
      </w:r>
      <w:r>
        <w:t>:</w:t>
      </w:r>
    </w:p>
    <w:p w14:paraId="68BD92B8" w14:textId="626F4F59" w:rsidR="00ED70B2" w:rsidRDefault="00ED70B2" w:rsidP="00CD1D48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、去设置</w:t>
      </w:r>
      <w:r w:rsidR="002C2CC6">
        <w:t>B</w:t>
      </w:r>
      <w:r w:rsidR="002C2CC6">
        <w:rPr>
          <w:rFonts w:hint="eastAsia"/>
        </w:rPr>
        <w:t>的</w:t>
      </w:r>
      <w:r w:rsidR="009D60E1">
        <w:rPr>
          <w:rFonts w:hint="eastAsia"/>
        </w:rPr>
        <w:t>属性</w:t>
      </w:r>
      <w:r w:rsidR="009D60E1">
        <w:rPr>
          <w:rFonts w:hint="eastAsia"/>
        </w:rPr>
        <w:t>A</w:t>
      </w:r>
      <w:r w:rsidR="009D60E1">
        <w:rPr>
          <w:rFonts w:hint="eastAsia"/>
        </w:rPr>
        <w:t>，创建</w:t>
      </w:r>
      <w:r w:rsidR="009D60E1">
        <w:rPr>
          <w:rFonts w:hint="eastAsia"/>
        </w:rPr>
        <w:t>A</w:t>
      </w:r>
      <w:r w:rsidR="009D60E1">
        <w:rPr>
          <w:rFonts w:hint="eastAsia"/>
        </w:rPr>
        <w:t>，先去缓存中去查找。</w:t>
      </w:r>
    </w:p>
    <w:p w14:paraId="4EDCA9D7" w14:textId="7A86A429" w:rsidR="009D60E1" w:rsidRDefault="009D60E1" w:rsidP="00CD1D48">
      <w:pPr>
        <w:ind w:firstLine="420"/>
      </w:pPr>
      <w:r>
        <w:tab/>
      </w:r>
      <w:r>
        <w:rPr>
          <w:rFonts w:hint="eastAsia"/>
        </w:rPr>
        <w:t>一级缓存中获取。</w:t>
      </w:r>
    </w:p>
    <w:p w14:paraId="587A46BD" w14:textId="2E830158" w:rsidR="009D60E1" w:rsidRDefault="009D60E1" w:rsidP="00CD1D48">
      <w:pPr>
        <w:ind w:firstLine="420"/>
      </w:pPr>
      <w:r>
        <w:tab/>
      </w:r>
      <w:r>
        <w:rPr>
          <w:rFonts w:hint="eastAsia"/>
        </w:rPr>
        <w:t>二级缓存中获取。</w:t>
      </w:r>
    </w:p>
    <w:p w14:paraId="72D7695A" w14:textId="6B041A0F" w:rsidR="009D60E1" w:rsidRDefault="009D60E1" w:rsidP="00CD1D48">
      <w:pPr>
        <w:ind w:firstLine="420"/>
      </w:pPr>
      <w:r>
        <w:tab/>
      </w:r>
      <w:r>
        <w:rPr>
          <w:rFonts w:hint="eastAsia"/>
        </w:rPr>
        <w:t>三级缓存中获取。获取</w:t>
      </w:r>
      <w:r w:rsidR="005A74A3">
        <w:rPr>
          <w:rFonts w:hint="eastAsia"/>
        </w:rPr>
        <w:t>A</w:t>
      </w:r>
      <w:r w:rsidR="00392BA9">
        <w:rPr>
          <w:rFonts w:hint="eastAsia"/>
        </w:rPr>
        <w:t>，获取到的是</w:t>
      </w:r>
      <w:r w:rsidR="00392BA9">
        <w:rPr>
          <w:rFonts w:hint="eastAsia"/>
        </w:rPr>
        <w:t>A</w:t>
      </w:r>
      <w:r w:rsidR="00392BA9">
        <w:rPr>
          <w:rFonts w:hint="eastAsia"/>
        </w:rPr>
        <w:t>的</w:t>
      </w:r>
      <w:proofErr w:type="spellStart"/>
      <w:r w:rsidR="00392BA9">
        <w:rPr>
          <w:rFonts w:hint="eastAsia"/>
        </w:rPr>
        <w:t>lambd</w:t>
      </w:r>
      <w:proofErr w:type="spellEnd"/>
      <w:r w:rsidR="00392BA9">
        <w:rPr>
          <w:rFonts w:hint="eastAsia"/>
        </w:rPr>
        <w:t>表达式。</w:t>
      </w:r>
    </w:p>
    <w:p w14:paraId="17689EC6" w14:textId="25322E3D" w:rsidR="00392BA9" w:rsidRDefault="00392BA9" w:rsidP="00CD1D48">
      <w:pPr>
        <w:ind w:firstLine="420"/>
      </w:pPr>
      <w:r>
        <w:t>7</w:t>
      </w:r>
      <w:r>
        <w:rPr>
          <w:rFonts w:hint="eastAsia"/>
        </w:rPr>
        <w:t>、</w:t>
      </w:r>
      <w:r w:rsidR="00372AD7">
        <w:rPr>
          <w:rFonts w:hint="eastAsia"/>
        </w:rPr>
        <w:t>执行对应对的</w:t>
      </w:r>
      <w:r w:rsidR="00372AD7">
        <w:rPr>
          <w:rFonts w:hint="eastAsia"/>
        </w:rPr>
        <w:t>lambada</w:t>
      </w:r>
      <w:r w:rsidR="00372AD7">
        <w:rPr>
          <w:rFonts w:hint="eastAsia"/>
        </w:rPr>
        <w:t>表达式。获取到</w:t>
      </w:r>
      <w:r w:rsidR="00372AD7">
        <w:rPr>
          <w:rFonts w:hint="eastAsia"/>
        </w:rPr>
        <w:t>A</w:t>
      </w:r>
      <w:r w:rsidR="00372AD7">
        <w:rPr>
          <w:rFonts w:hint="eastAsia"/>
        </w:rPr>
        <w:t>的引用。</w:t>
      </w:r>
      <w:r w:rsidR="00175CB6">
        <w:rPr>
          <w:rFonts w:hint="eastAsia"/>
        </w:rPr>
        <w:t>将</w:t>
      </w:r>
      <w:r w:rsidR="00175CB6">
        <w:rPr>
          <w:rFonts w:hint="eastAsia"/>
        </w:rPr>
        <w:t>A</w:t>
      </w:r>
      <w:r w:rsidR="00175CB6">
        <w:rPr>
          <w:rFonts w:hint="eastAsia"/>
        </w:rPr>
        <w:t>的引用放到二级缓存中。</w:t>
      </w:r>
    </w:p>
    <w:p w14:paraId="57D38408" w14:textId="77777777" w:rsidR="00175CB6" w:rsidRDefault="00372AD7" w:rsidP="00CD1D48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、设置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属性的值。</w:t>
      </w:r>
    </w:p>
    <w:p w14:paraId="0D49CEF5" w14:textId="3F021ED1" w:rsidR="00372AD7" w:rsidRDefault="00175CB6" w:rsidP="00CD1D48">
      <w:pPr>
        <w:ind w:firstLine="420"/>
      </w:pPr>
      <w:r>
        <w:t>9</w:t>
      </w:r>
      <w:r>
        <w:rPr>
          <w:rFonts w:hint="eastAsia"/>
        </w:rPr>
        <w:t>、将</w:t>
      </w:r>
      <w:r>
        <w:rPr>
          <w:rFonts w:hint="eastAsia"/>
        </w:rPr>
        <w:t>B</w:t>
      </w:r>
      <w:r>
        <w:rPr>
          <w:rFonts w:hint="eastAsia"/>
        </w:rPr>
        <w:t>对象放到一级缓存中，移除其他两个缓存中内容。</w:t>
      </w:r>
    </w:p>
    <w:p w14:paraId="6729F66D" w14:textId="3557DDEC" w:rsidR="00175CB6" w:rsidRDefault="00175CB6" w:rsidP="00CD1D48">
      <w:pPr>
        <w:ind w:firstLine="420"/>
      </w:pPr>
      <w:r>
        <w:t>10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对象属性</w:t>
      </w:r>
      <w:r>
        <w:rPr>
          <w:rFonts w:hint="eastAsia"/>
        </w:rPr>
        <w:t>B</w:t>
      </w:r>
      <w:r>
        <w:rPr>
          <w:rFonts w:hint="eastAsia"/>
        </w:rPr>
        <w:t>设置成功。删除</w:t>
      </w:r>
      <w:r>
        <w:rPr>
          <w:rFonts w:hint="eastAsia"/>
        </w:rPr>
        <w:t>A</w:t>
      </w:r>
      <w:r>
        <w:rPr>
          <w:rFonts w:hint="eastAsia"/>
        </w:rPr>
        <w:t>对象，在二级和三级缓存中的内容。</w:t>
      </w:r>
    </w:p>
    <w:p w14:paraId="7A097CAF" w14:textId="2621A12C" w:rsidR="00175CB6" w:rsidRDefault="002C3C93" w:rsidP="00CD1D48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:</w:t>
      </w:r>
    </w:p>
    <w:p w14:paraId="7330DCD6" w14:textId="3495055D" w:rsidR="00CE4D35" w:rsidRDefault="00CE4D35" w:rsidP="00CD1D48">
      <w:pPr>
        <w:ind w:firstLine="420"/>
      </w:pPr>
    </w:p>
    <w:p w14:paraId="53FB91EE" w14:textId="182E54EC" w:rsidR="00CE4D35" w:rsidRDefault="00CE4D35" w:rsidP="00CE4D35">
      <w:pPr>
        <w:ind w:firstLineChars="95" w:firstLine="199"/>
      </w:pPr>
      <w:r>
        <w:rPr>
          <w:rFonts w:hint="eastAsia"/>
        </w:rPr>
        <w:t>二级缓存</w:t>
      </w:r>
      <w:r>
        <w:rPr>
          <w:rFonts w:hint="eastAsia"/>
        </w:rPr>
        <w:t>:</w:t>
      </w:r>
      <w:r>
        <w:rPr>
          <w:rFonts w:hint="eastAsia"/>
        </w:rPr>
        <w:t>在代理情况下</w:t>
      </w:r>
      <w:r>
        <w:rPr>
          <w:rFonts w:hint="eastAsia"/>
        </w:rPr>
        <w:t>,</w:t>
      </w:r>
      <w:r>
        <w:rPr>
          <w:rFonts w:hint="eastAsia"/>
        </w:rPr>
        <w:t>不能解决循环依赖。</w:t>
      </w:r>
      <w:r w:rsidR="0073034B">
        <w:rPr>
          <w:rFonts w:hint="eastAsia"/>
        </w:rPr>
        <w:t>三级缓存中对象只能创建一份。</w:t>
      </w:r>
    </w:p>
    <w:p w14:paraId="447C9B5B" w14:textId="37EDEFD6" w:rsidR="00210D29" w:rsidRDefault="00210D29" w:rsidP="00CE4D35">
      <w:pPr>
        <w:ind w:firstLineChars="95" w:firstLine="199"/>
      </w:pPr>
      <w:r>
        <w:tab/>
        <w:t>1</w:t>
      </w:r>
      <w:r>
        <w:rPr>
          <w:rFonts w:hint="eastAsia"/>
        </w:rPr>
        <w:t>、创建</w:t>
      </w:r>
      <w:r>
        <w:rPr>
          <w:rFonts w:hint="eastAsia"/>
        </w:rPr>
        <w:t>A</w:t>
      </w:r>
      <w:r>
        <w:rPr>
          <w:rFonts w:hint="eastAsia"/>
        </w:rPr>
        <w:t>对象</w:t>
      </w:r>
    </w:p>
    <w:p w14:paraId="1345B514" w14:textId="4ACEA285" w:rsidR="00CD1D48" w:rsidRPr="00CD1D48" w:rsidRDefault="00CE4D35" w:rsidP="003008FF">
      <w:pPr>
        <w:ind w:firstLineChars="95" w:firstLine="199"/>
      </w:pPr>
      <w:r>
        <w:tab/>
      </w:r>
      <w:r w:rsidR="0073034B">
        <w:rPr>
          <w:rFonts w:hint="eastAsia"/>
        </w:rPr>
        <w:t>A:</w:t>
      </w:r>
      <w:r w:rsidR="0073034B">
        <w:rPr>
          <w:rFonts w:hint="eastAsia"/>
        </w:rPr>
        <w:t>创建对象的时候会创建</w:t>
      </w:r>
      <w:r w:rsidR="0073034B">
        <w:rPr>
          <w:rFonts w:hint="eastAsia"/>
        </w:rPr>
        <w:t>A</w:t>
      </w:r>
      <w:r w:rsidR="0073034B">
        <w:rPr>
          <w:rFonts w:hint="eastAsia"/>
        </w:rPr>
        <w:t>对象和</w:t>
      </w:r>
      <w:r w:rsidR="0073034B">
        <w:rPr>
          <w:rFonts w:hint="eastAsia"/>
        </w:rPr>
        <w:t>A</w:t>
      </w:r>
      <w:r w:rsidR="0073034B">
        <w:rPr>
          <w:rFonts w:hint="eastAsia"/>
        </w:rPr>
        <w:t>的代理对象。</w:t>
      </w:r>
      <w:r>
        <w:t xml:space="preserve"> </w:t>
      </w:r>
    </w:p>
    <w:p w14:paraId="630B552F" w14:textId="77777777" w:rsidR="00392022" w:rsidRPr="00392022" w:rsidRDefault="00392022" w:rsidP="00392022">
      <w:pPr>
        <w:ind w:firstLine="420"/>
      </w:pPr>
    </w:p>
    <w:p w14:paraId="3FC0B8E2" w14:textId="77777777" w:rsidR="001E6FAD" w:rsidRDefault="00F91101" w:rsidP="00CF11EB">
      <w:pPr>
        <w:pStyle w:val="3"/>
        <w:ind w:firstLine="420"/>
      </w:pPr>
      <w:r>
        <w:rPr>
          <w:rFonts w:hint="eastAsia"/>
        </w:rPr>
        <w:t>循环依赖</w:t>
      </w:r>
    </w:p>
    <w:p w14:paraId="7CDB022F" w14:textId="0E03B844" w:rsidR="00F91101" w:rsidRDefault="00F91101" w:rsidP="001E6FA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、生成代理对象之前，要不要生成普通对象？要</w:t>
      </w:r>
    </w:p>
    <w:p w14:paraId="32F74D54" w14:textId="474D1693" w:rsidR="00F91101" w:rsidRDefault="00F91101" w:rsidP="00F9110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、我们能否确定什么时候贵调用具体的对象？无论是铍铜对象还是代理对象？</w:t>
      </w:r>
      <w:r>
        <w:rPr>
          <w:rFonts w:hint="eastAsia"/>
        </w:rPr>
        <w:t xml:space="preserve"> </w:t>
      </w:r>
      <w:r>
        <w:rPr>
          <w:rFonts w:hint="eastAsia"/>
        </w:rPr>
        <w:t>不能。</w:t>
      </w:r>
    </w:p>
    <w:p w14:paraId="7367DF50" w14:textId="5B70E9BD" w:rsidR="00F91101" w:rsidRPr="00F91101" w:rsidRDefault="00F91101" w:rsidP="00F9110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、有没有可能，在</w:t>
      </w:r>
      <w:r>
        <w:rPr>
          <w:rFonts w:hint="eastAsia"/>
        </w:rPr>
        <w:t>spring</w:t>
      </w:r>
    </w:p>
    <w:p w14:paraId="2A24CB2C" w14:textId="23D07B06" w:rsidR="00F91101" w:rsidRDefault="00F91101" w:rsidP="00F91101">
      <w:pPr>
        <w:ind w:firstLine="420"/>
      </w:pPr>
    </w:p>
    <w:p w14:paraId="100C6941" w14:textId="6AA41FD9" w:rsidR="00CF11EB" w:rsidRDefault="00CF11EB" w:rsidP="00F9110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、这两个缓存，我优先获取哪一个。</w:t>
      </w:r>
    </w:p>
    <w:p w14:paraId="3566BF1E" w14:textId="5F679696" w:rsidR="00CF11EB" w:rsidRDefault="00CF11EB" w:rsidP="00F91101">
      <w:pPr>
        <w:ind w:firstLine="420"/>
      </w:pPr>
      <w:r>
        <w:tab/>
      </w:r>
      <w:r>
        <w:rPr>
          <w:rFonts w:hint="eastAsia"/>
        </w:rPr>
        <w:t>优先获取代理对象，然后才是普通对象，错误的结论。</w:t>
      </w:r>
    </w:p>
    <w:p w14:paraId="2408DF85" w14:textId="2C1265F9" w:rsidR="00CF11EB" w:rsidRDefault="00CF11EB" w:rsidP="00F91101">
      <w:pPr>
        <w:ind w:firstLine="420"/>
      </w:pPr>
      <w:r>
        <w:tab/>
      </w:r>
      <w:r>
        <w:rPr>
          <w:rFonts w:hint="eastAsia"/>
        </w:rPr>
        <w:t>代理对象中应该包含了普通对象的所有功能，如果一个对象需要被代理了，</w:t>
      </w:r>
      <w:r>
        <w:rPr>
          <w:rFonts w:hint="eastAsia"/>
        </w:rPr>
        <w:t>name</w:t>
      </w:r>
      <w:r>
        <w:rPr>
          <w:rFonts w:hint="eastAsia"/>
        </w:rPr>
        <w:t>此时普通对象就可以不存在了，只要代理对象即可。</w:t>
      </w:r>
    </w:p>
    <w:p w14:paraId="58DEB981" w14:textId="10F52EE8" w:rsidR="00CF11EB" w:rsidRPr="00F91101" w:rsidRDefault="00CF11EB" w:rsidP="00F911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也就是说，在后续创建</w:t>
      </w:r>
      <w:r>
        <w:rPr>
          <w:rFonts w:hint="eastAsia"/>
        </w:rPr>
        <w:t>dialing</w:t>
      </w:r>
      <w:r>
        <w:rPr>
          <w:rFonts w:hint="eastAsia"/>
        </w:rPr>
        <w:t>对象之后，就可以代理对象来覆盖普通对象，普通对象就不存在了。</w:t>
      </w:r>
    </w:p>
    <w:p w14:paraId="2D7AB249" w14:textId="5AE408E2" w:rsidR="00CF11EB" w:rsidRDefault="00CF11EB" w:rsidP="00CF11EB">
      <w:pPr>
        <w:ind w:firstLine="420"/>
      </w:pPr>
      <w:r>
        <w:rPr>
          <w:rFonts w:hint="eastAsia"/>
        </w:rPr>
        <w:t>什么时候去调用对象？</w:t>
      </w:r>
    </w:p>
    <w:p w14:paraId="7935B405" w14:textId="1FA0A148" w:rsidR="00CF11EB" w:rsidRDefault="00CF11EB" w:rsidP="00CF11EB">
      <w:pPr>
        <w:ind w:firstLine="420"/>
      </w:pPr>
      <w:r>
        <w:tab/>
      </w:r>
      <w:r>
        <w:tab/>
      </w:r>
      <w:r>
        <w:rPr>
          <w:rFonts w:hint="eastAsia"/>
        </w:rPr>
        <w:t>我们在调用对象的时候，若果检测到当前对象需要被代理，</w:t>
      </w:r>
      <w:r>
        <w:rPr>
          <w:rFonts w:hint="eastAsia"/>
        </w:rPr>
        <w:t>name</w:t>
      </w:r>
      <w:r>
        <w:rPr>
          <w:rFonts w:hint="eastAsia"/>
        </w:rPr>
        <w:t>直接创建代理对象覆盖即可。</w:t>
      </w:r>
    </w:p>
    <w:p w14:paraId="70581B39" w14:textId="626E1235" w:rsidR="00CF11EB" w:rsidRDefault="00CF11EB" w:rsidP="00CF11EB">
      <w:pPr>
        <w:ind w:firstLine="420"/>
      </w:pPr>
      <w:r>
        <w:rPr>
          <w:rFonts w:hint="eastAsia"/>
        </w:rPr>
        <w:t>怎么能够在随时需要的时候创建代理对象呢</w:t>
      </w:r>
      <w:r>
        <w:rPr>
          <w:rFonts w:hint="eastAsia"/>
        </w:rPr>
        <w:t>?</w:t>
      </w:r>
    </w:p>
    <w:p w14:paraId="33BD7803" w14:textId="3F6D3C43" w:rsidR="00CF11EB" w:rsidRDefault="00CF11EB" w:rsidP="00CF11EB">
      <w:pPr>
        <w:ind w:firstLine="420"/>
      </w:pPr>
      <w:r>
        <w:rPr>
          <w:rFonts w:hint="eastAsia"/>
        </w:rPr>
        <w:t>传递进去一个生成代理对象的匿名内部类，当需要调用的时候，直接调用匿名内部类</w:t>
      </w:r>
      <w:r>
        <w:rPr>
          <w:rFonts w:hint="eastAsia"/>
        </w:rPr>
        <w:t>lambda</w:t>
      </w:r>
      <w:r>
        <w:rPr>
          <w:rFonts w:hint="eastAsia"/>
        </w:rPr>
        <w:t>生成代理的对象，就是类似于回调机制。</w:t>
      </w:r>
    </w:p>
    <w:p w14:paraId="1FDD6FAD" w14:textId="2F6FCE8E" w:rsidR="00CF11EB" w:rsidRDefault="00CF11EB" w:rsidP="00CF11EB">
      <w:pPr>
        <w:ind w:firstLineChars="0" w:firstLine="0"/>
      </w:pPr>
      <w:r>
        <w:tab/>
      </w:r>
      <w:r>
        <w:rPr>
          <w:rFonts w:hint="eastAsia"/>
        </w:rPr>
        <w:t>初始化环节</w:t>
      </w:r>
    </w:p>
    <w:p w14:paraId="6F53DD6C" w14:textId="24C22283" w:rsidR="00CF11EB" w:rsidRDefault="00CF11EB" w:rsidP="00CF11EB">
      <w:pPr>
        <w:ind w:firstLineChars="0" w:firstLine="0"/>
      </w:pPr>
      <w:r>
        <w:tab/>
        <w:t xml:space="preserve">   </w:t>
      </w:r>
      <w:r>
        <w:rPr>
          <w:rFonts w:hint="eastAsia"/>
        </w:rPr>
        <w:t>填充属性</w:t>
      </w:r>
    </w:p>
    <w:p w14:paraId="46B2B68F" w14:textId="36512720" w:rsidR="00CF11EB" w:rsidRDefault="00CF11EB" w:rsidP="00CF11EB">
      <w:pPr>
        <w:ind w:firstLineChars="0" w:firstLine="0"/>
      </w:pPr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aware</w:t>
      </w:r>
      <w:r>
        <w:rPr>
          <w:rFonts w:hint="eastAsia"/>
        </w:rPr>
        <w:t>对应的方法</w:t>
      </w:r>
    </w:p>
    <w:p w14:paraId="6256C05A" w14:textId="05A80067" w:rsidR="00CF11EB" w:rsidRDefault="00CF11EB" w:rsidP="00CF11EB">
      <w:pPr>
        <w:ind w:firstLineChars="0" w:firstLine="0"/>
      </w:pPr>
      <w:r>
        <w:tab/>
      </w:r>
      <w: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before</w:t>
      </w:r>
      <w:r>
        <w:rPr>
          <w:rFonts w:hint="eastAsia"/>
        </w:rPr>
        <w:t>方法</w:t>
      </w:r>
    </w:p>
    <w:p w14:paraId="19242E49" w14:textId="058711F4" w:rsidR="00CF11EB" w:rsidRDefault="00CF11EB" w:rsidP="00CF11EB">
      <w:pPr>
        <w:ind w:firstLineChars="0" w:firstLine="0"/>
      </w:pPr>
      <w:r>
        <w:tab/>
      </w:r>
      <w: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</w:p>
    <w:p w14:paraId="5FE3C74C" w14:textId="791E310D" w:rsidR="00CF11EB" w:rsidRDefault="00CF11EB" w:rsidP="00CF11EB">
      <w:pPr>
        <w:ind w:firstLineChars="0" w:firstLine="0"/>
      </w:pPr>
      <w:r>
        <w:tab/>
      </w:r>
      <w: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after</w:t>
      </w:r>
      <w:r>
        <w:rPr>
          <w:rFonts w:hint="eastAsia"/>
        </w:rPr>
        <w:t>方法。</w:t>
      </w:r>
    </w:p>
    <w:p w14:paraId="164CA674" w14:textId="54AC181A" w:rsidR="00CF11EB" w:rsidRDefault="00CF11EB" w:rsidP="00CF11EB">
      <w:pPr>
        <w:ind w:firstLineChars="0" w:firstLine="0"/>
      </w:pPr>
      <w:r>
        <w:rPr>
          <w:rFonts w:hint="eastAsia"/>
        </w:rPr>
        <w:t>上述步骤执行完成之后是为了获取一个完整的成品对象，但是在初始化前我们能确定对象需要生成代理对象吗。</w:t>
      </w:r>
    </w:p>
    <w:p w14:paraId="69258346" w14:textId="58C70D6D" w:rsidR="00CF11EB" w:rsidRDefault="00CF11EB" w:rsidP="00CF11EB">
      <w:pPr>
        <w:ind w:firstLineChars="0" w:firstLine="0"/>
      </w:pPr>
      <w:r>
        <w:tab/>
      </w:r>
      <w:r>
        <w:rPr>
          <w:rFonts w:hint="eastAsia"/>
        </w:rPr>
        <w:t>不能确定，而且我们三级缓存只是一个回调机制，多以能</w:t>
      </w:r>
      <w:r w:rsidR="00E1470F">
        <w:rPr>
          <w:rFonts w:hint="eastAsia"/>
        </w:rPr>
        <w:t>否能把</w:t>
      </w:r>
      <w:r>
        <w:rPr>
          <w:rFonts w:hint="eastAsia"/>
        </w:rPr>
        <w:t>所有的</w:t>
      </w:r>
      <w:r>
        <w:rPr>
          <w:rFonts w:hint="eastAsia"/>
        </w:rPr>
        <w:t>bean</w:t>
      </w:r>
      <w:r>
        <w:rPr>
          <w:rFonts w:hint="eastAsia"/>
        </w:rPr>
        <w:t>所需的创建代理对象的</w:t>
      </w:r>
      <w:r>
        <w:rPr>
          <w:rFonts w:hint="eastAsia"/>
        </w:rPr>
        <w:t>lambada</w:t>
      </w:r>
      <w:r>
        <w:rPr>
          <w:rFonts w:hint="eastAsia"/>
        </w:rPr>
        <w:t>表达式都放在</w:t>
      </w:r>
      <w:r w:rsidR="00E1470F">
        <w:rPr>
          <w:rFonts w:hint="eastAsia"/>
        </w:rPr>
        <w:t>三级缓存中。</w:t>
      </w:r>
    </w:p>
    <w:p w14:paraId="675AEFA1" w14:textId="7B5632A2" w:rsidR="00E1470F" w:rsidRDefault="00E1470F" w:rsidP="00CF11EB">
      <w:pPr>
        <w:ind w:firstLineChars="0" w:firstLine="0"/>
      </w:pPr>
      <w:r>
        <w:tab/>
      </w:r>
      <w:r>
        <w:rPr>
          <w:rFonts w:hint="eastAsia"/>
        </w:rPr>
        <w:t>可以将所有的</w:t>
      </w:r>
      <w:r>
        <w:rPr>
          <w:rFonts w:hint="eastAsia"/>
        </w:rPr>
        <w:t>bean</w:t>
      </w:r>
      <w:r>
        <w:rPr>
          <w:rFonts w:hint="eastAsia"/>
        </w:rPr>
        <w:t>对象需要创建代理对象的</w:t>
      </w:r>
      <w:r>
        <w:rPr>
          <w:rFonts w:hint="eastAsia"/>
        </w:rPr>
        <w:t>lambda</w:t>
      </w:r>
      <w:r>
        <w:rPr>
          <w:rFonts w:hint="eastAsia"/>
        </w:rPr>
        <w:t>表达式放在三级缓存中，后续如果我需要调用，直接从三级缓存中执行即可，如果不需要，在生成玩着呢个对象之后可以把三级缓存中的</w:t>
      </w:r>
      <w:r>
        <w:rPr>
          <w:rFonts w:hint="eastAsia"/>
        </w:rPr>
        <w:t>lambda</w:t>
      </w:r>
      <w:r>
        <w:rPr>
          <w:rFonts w:hint="eastAsia"/>
        </w:rPr>
        <w:t>表达式清除掉，</w:t>
      </w:r>
      <w:r>
        <w:rPr>
          <w:rFonts w:hint="eastAsia"/>
        </w:rPr>
        <w:t>(</w:t>
      </w:r>
      <w:r>
        <w:rPr>
          <w:rFonts w:hint="eastAsia"/>
        </w:rPr>
        <w:t>往一级缓存中放成平对象的时候就可以亲清除</w:t>
      </w:r>
      <w:r>
        <w:t>)</w:t>
      </w:r>
    </w:p>
    <w:p w14:paraId="34E17866" w14:textId="6B25F0D3" w:rsidR="00E1470F" w:rsidRDefault="00E1470F" w:rsidP="00CF11EB">
      <w:pPr>
        <w:ind w:firstLineChars="0" w:firstLine="0"/>
      </w:pPr>
      <w:r>
        <w:t>6</w:t>
      </w:r>
      <w:r>
        <w:rPr>
          <w:rFonts w:hint="eastAsia"/>
        </w:rPr>
        <w:t>、我们什么时候哟啊生成具体的代理对象？</w:t>
      </w:r>
    </w:p>
    <w:p w14:paraId="2994BE99" w14:textId="288256FE" w:rsidR="00E1470F" w:rsidRDefault="00E1470F" w:rsidP="00CF11EB">
      <w:pPr>
        <w:ind w:firstLineChars="0" w:firstLine="0"/>
      </w:pPr>
      <w:r>
        <w:tab/>
        <w:t>A :</w:t>
      </w:r>
      <w:r>
        <w:rPr>
          <w:rFonts w:hint="eastAsia"/>
        </w:rPr>
        <w:t>在进行属性注入的时候，调用该对象生成的时候检测是否需要被代理，如果需要，直接创建代理对象。</w:t>
      </w:r>
    </w:p>
    <w:p w14:paraId="2B500460" w14:textId="5EBA767A" w:rsidR="00E1470F" w:rsidRPr="00E1470F" w:rsidRDefault="00E1470F" w:rsidP="00CF11EB">
      <w:pPr>
        <w:ind w:firstLineChars="0" w:firstLine="0"/>
      </w:pPr>
      <w:r>
        <w:tab/>
        <w:t>B</w:t>
      </w:r>
      <w:r>
        <w:rPr>
          <w:rFonts w:hint="eastAsia"/>
        </w:rPr>
        <w:t>：在整个过程中，没有其他的对象有当前对象的依赖，那么在生成最终的完整对象之前生成代理对象即可。</w:t>
      </w:r>
      <w:proofErr w:type="spellStart"/>
      <w:r>
        <w:t>B</w:t>
      </w:r>
      <w:r>
        <w:rPr>
          <w:rFonts w:hint="eastAsia"/>
        </w:rPr>
        <w:t>eanpostprocessor</w:t>
      </w:r>
      <w:proofErr w:type="spellEnd"/>
      <w:r>
        <w:rPr>
          <w:rFonts w:hint="eastAsia"/>
        </w:rPr>
        <w:t>的</w:t>
      </w:r>
      <w:r>
        <w:rPr>
          <w:rFonts w:hint="eastAsia"/>
        </w:rPr>
        <w:t>after</w:t>
      </w:r>
      <w:r>
        <w:rPr>
          <w:rFonts w:hint="eastAsia"/>
        </w:rPr>
        <w:t>中。</w:t>
      </w:r>
    </w:p>
    <w:p w14:paraId="33C5F865" w14:textId="4CD7041F" w:rsidR="00E1470F" w:rsidRDefault="00E1470F" w:rsidP="00E1470F">
      <w:pPr>
        <w:ind w:firstLineChars="0" w:firstLine="0"/>
      </w:pPr>
    </w:p>
    <w:p w14:paraId="6FC5F366" w14:textId="4CB8C048" w:rsidR="00E1470F" w:rsidRDefault="00E1470F" w:rsidP="00E1470F">
      <w:pPr>
        <w:pStyle w:val="3"/>
        <w:ind w:firstLine="420"/>
      </w:pPr>
      <w:r>
        <w:rPr>
          <w:rFonts w:hint="eastAsia"/>
        </w:rPr>
        <w:lastRenderedPageBreak/>
        <w:t>三级缓存</w:t>
      </w:r>
    </w:p>
    <w:p w14:paraId="66B560FF" w14:textId="7FECA8A2" w:rsidR="00E1470F" w:rsidRPr="00E1470F" w:rsidRDefault="00E1470F" w:rsidP="00E1470F">
      <w:pPr>
        <w:ind w:firstLine="420"/>
      </w:pPr>
      <w:r w:rsidRPr="00E1470F">
        <w:rPr>
          <w:noProof/>
        </w:rPr>
        <w:drawing>
          <wp:inline distT="0" distB="0" distL="0" distR="0" wp14:anchorId="6917DF78" wp14:editId="48694175">
            <wp:extent cx="5274310" cy="2435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6E2E" w14:textId="0D282BBD" w:rsidR="00E1470F" w:rsidRDefault="00E1470F" w:rsidP="00E1470F">
      <w:pPr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、提前暴露的对象</w:t>
      </w:r>
      <w:r>
        <w:rPr>
          <w:rFonts w:hint="eastAsia"/>
        </w:rPr>
        <w:t>:</w:t>
      </w:r>
    </w:p>
    <w:p w14:paraId="1724B8F0" w14:textId="017322BF" w:rsidR="00E1470F" w:rsidRDefault="00E1470F" w:rsidP="00E1470F">
      <w:pPr>
        <w:ind w:left="420" w:firstLineChars="0" w:firstLine="0"/>
      </w:pPr>
      <w:r>
        <w:tab/>
      </w:r>
      <w:r>
        <w:rPr>
          <w:rFonts w:hint="eastAsia"/>
        </w:rPr>
        <w:t>二级缓存</w:t>
      </w:r>
      <w:r>
        <w:rPr>
          <w:rFonts w:hint="eastAsia"/>
        </w:rPr>
        <w:t>:</w:t>
      </w:r>
      <w:r>
        <w:rPr>
          <w:rFonts w:hint="eastAsia"/>
        </w:rPr>
        <w:t>实例化但是未初始化的。</w:t>
      </w:r>
    </w:p>
    <w:p w14:paraId="3908A5F8" w14:textId="3DEE7B6C" w:rsidR="00E1470F" w:rsidRDefault="00E1470F" w:rsidP="00E1470F">
      <w:pPr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、三级缓存在进行对象查找的时候，顺序是什么样的。</w:t>
      </w:r>
    </w:p>
    <w:p w14:paraId="10774377" w14:textId="0101B6A7" w:rsidR="00E1470F" w:rsidRDefault="00E1470F" w:rsidP="00E1470F">
      <w:pPr>
        <w:ind w:left="420" w:firstLineChars="0" w:firstLine="420"/>
      </w:pPr>
      <w:r>
        <w:t>1</w:t>
      </w:r>
      <w:r>
        <w:rPr>
          <w:rFonts w:hint="eastAsia"/>
        </w:rPr>
        <w:t>级缓存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二级缓存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三级缓存</w:t>
      </w:r>
    </w:p>
    <w:p w14:paraId="39C8E508" w14:textId="6BEE160D" w:rsidR="00E1470F" w:rsidRDefault="00E1470F" w:rsidP="00E1470F">
      <w:pPr>
        <w:ind w:firstLineChars="0"/>
      </w:pPr>
      <w:r>
        <w:t xml:space="preserve">  3</w:t>
      </w:r>
      <w:r>
        <w:rPr>
          <w:rFonts w:hint="eastAsia"/>
        </w:rPr>
        <w:t>、可坑有三级缓存到一级缓存。</w:t>
      </w:r>
    </w:p>
    <w:p w14:paraId="27D0D92D" w14:textId="12284EEB" w:rsidR="00CE07CD" w:rsidRDefault="00CE07CD" w:rsidP="00E1470F">
      <w:pPr>
        <w:ind w:firstLineChars="0"/>
      </w:pPr>
    </w:p>
    <w:p w14:paraId="2F68505C" w14:textId="5F818812" w:rsidR="00CE07CD" w:rsidRDefault="00CE07CD" w:rsidP="00E1470F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如果单纯了解决循环依赖的问题，</w:t>
      </w:r>
      <w:r>
        <w:rPr>
          <w:rFonts w:hint="eastAsia"/>
        </w:rPr>
        <w:t>name</w:t>
      </w:r>
      <w:r>
        <w:rPr>
          <w:rFonts w:hint="eastAsia"/>
        </w:rPr>
        <w:t>使用二级缓存足够解决问题，三级缓存的意义是为了代理，如果没有代理对象，耳机缓存就够了。</w:t>
      </w:r>
    </w:p>
    <w:p w14:paraId="074E0FCE" w14:textId="58C10F93" w:rsidR="001E6FAD" w:rsidRDefault="001E6FAD" w:rsidP="00E1470F">
      <w:pPr>
        <w:ind w:firstLineChars="0"/>
      </w:pPr>
    </w:p>
    <w:p w14:paraId="017F6E05" w14:textId="74C7AA5C" w:rsidR="001E6FAD" w:rsidRDefault="001E6FAD" w:rsidP="001E6FAD">
      <w:pPr>
        <w:pStyle w:val="3"/>
        <w:ind w:firstLine="420"/>
      </w:pPr>
      <w:r>
        <w:rPr>
          <w:rFonts w:hint="eastAsia"/>
        </w:rPr>
        <w:t>解决循环依赖</w:t>
      </w:r>
    </w:p>
    <w:p w14:paraId="2ADF7080" w14:textId="3741571E" w:rsidR="001E6FAD" w:rsidRDefault="001E6FAD" w:rsidP="001E6FAD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实话和初始化分开处理的，当完成实例化之后就可以让当前对象引用当前对象，只不过当前对象不是一个完整对象而已，后续需要完成对象的剩余步骤。</w:t>
      </w:r>
    </w:p>
    <w:p w14:paraId="60B7F289" w14:textId="004F007A" w:rsidR="001E6FAD" w:rsidRPr="001E6FAD" w:rsidRDefault="001E6FAD" w:rsidP="001E6FAD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直接获取办成平对象的引用地址，保证对选哪个能够被找到，而版成平对象在堆空间是否有设置的属性值，无所谓。</w:t>
      </w:r>
    </w:p>
    <w:p w14:paraId="1EA14594" w14:textId="2270FE2D" w:rsidR="00E1470F" w:rsidRDefault="00E1470F" w:rsidP="00E1470F">
      <w:pPr>
        <w:ind w:left="420" w:firstLineChars="0" w:firstLine="0"/>
      </w:pPr>
    </w:p>
    <w:p w14:paraId="63D3D485" w14:textId="7584C197" w:rsidR="00521884" w:rsidRDefault="00521884" w:rsidP="00521884">
      <w:pPr>
        <w:pStyle w:val="2"/>
      </w:pPr>
      <w:r>
        <w:t>AOP</w:t>
      </w:r>
    </w:p>
    <w:p w14:paraId="0103A689" w14:textId="30989387" w:rsidR="00521884" w:rsidRDefault="00122FED" w:rsidP="00122FED">
      <w:pPr>
        <w:pStyle w:val="3"/>
        <w:ind w:firstLine="420"/>
      </w:pPr>
      <w:proofErr w:type="spellStart"/>
      <w:r>
        <w:t>Aop</w:t>
      </w:r>
      <w:proofErr w:type="spellEnd"/>
    </w:p>
    <w:p w14:paraId="63E9C151" w14:textId="705BBE24" w:rsidR="00122FED" w:rsidRDefault="00122FED" w:rsidP="00122FE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、查看配置文件的解析工作，在处理之后的</w:t>
      </w:r>
      <w:proofErr w:type="spellStart"/>
      <w:r>
        <w:rPr>
          <w:rFonts w:hint="eastAsia"/>
        </w:rPr>
        <w:t>benadefinition</w:t>
      </w:r>
      <w:proofErr w:type="spellEnd"/>
      <w:r>
        <w:rPr>
          <w:rFonts w:hint="eastAsia"/>
        </w:rPr>
        <w:t>中包含什么信息</w:t>
      </w:r>
      <w:r>
        <w:rPr>
          <w:rFonts w:hint="eastAsia"/>
        </w:rPr>
        <w:t>?</w:t>
      </w:r>
    </w:p>
    <w:p w14:paraId="7388E114" w14:textId="4264EDE0" w:rsidR="00122FED" w:rsidRDefault="00122FED" w:rsidP="00122F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相关的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进行实例化操作。</w:t>
      </w:r>
    </w:p>
    <w:p w14:paraId="35067754" w14:textId="45BC2224" w:rsidR="00122FED" w:rsidRDefault="00122FED" w:rsidP="00122FED">
      <w:pPr>
        <w:ind w:firstLine="420"/>
      </w:pPr>
      <w:r>
        <w:tab/>
      </w:r>
      <w:r>
        <w:rPr>
          <w:rFonts w:hint="eastAsia"/>
        </w:rPr>
        <w:t>在进行第一个对象创建之前，就必须把要把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需要的相关对象提前准备好，因为无法预估那些对象需要动态的代理。</w:t>
      </w:r>
    </w:p>
    <w:p w14:paraId="5D7699AA" w14:textId="73702827" w:rsidR="00122FED" w:rsidRDefault="00122FED" w:rsidP="00122FE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、在那个步骤中可以提前实例化</w:t>
      </w:r>
      <w:r w:rsidR="002F7349">
        <w:rPr>
          <w:rFonts w:hint="eastAsia"/>
        </w:rPr>
        <w:t>并且生成对应的对象。</w:t>
      </w:r>
    </w:p>
    <w:p w14:paraId="30C14DF0" w14:textId="0EB753A2" w:rsidR="002F7349" w:rsidRPr="00122FED" w:rsidRDefault="002F7349" w:rsidP="00122FED">
      <w:pPr>
        <w:ind w:firstLine="420"/>
      </w:pPr>
      <w:r>
        <w:tab/>
        <w:t>BPP(</w:t>
      </w:r>
      <w:proofErr w:type="spellStart"/>
      <w:r>
        <w:t>beanpostand</w:t>
      </w:r>
      <w:proofErr w:type="spellEnd"/>
      <w:r>
        <w:t>)</w:t>
      </w:r>
    </w:p>
    <w:p w14:paraId="560E31D4" w14:textId="570467E4" w:rsidR="00D05D68" w:rsidRPr="00D05D68" w:rsidRDefault="00D05D68" w:rsidP="00D05D68">
      <w:pPr>
        <w:ind w:left="641" w:firstLineChars="95" w:firstLine="199"/>
      </w:pPr>
    </w:p>
    <w:p w14:paraId="432C5443" w14:textId="4F0DF6A4" w:rsidR="00C94D45" w:rsidRPr="00C94D45" w:rsidRDefault="00A421CC" w:rsidP="00A421CC">
      <w:pPr>
        <w:ind w:firstLine="420"/>
        <w:rPr>
          <w:rFonts w:ascii="Consolas" w:eastAsia="MingLiU" w:hAnsi="Consolas" w:cs="MingLiU"/>
          <w:color w:val="000000"/>
          <w:sz w:val="20"/>
          <w:szCs w:val="20"/>
        </w:rPr>
      </w:pPr>
      <w:r>
        <w:lastRenderedPageBreak/>
        <w:tab/>
      </w:r>
      <w:r w:rsidR="00C94D45">
        <w:tab/>
      </w:r>
      <w:r w:rsidR="00C94D45">
        <w:tab/>
      </w:r>
    </w:p>
    <w:p w14:paraId="0725555E" w14:textId="16A953BA" w:rsidR="00C94D45" w:rsidRPr="00C94D45" w:rsidRDefault="00C94D45" w:rsidP="00B4049F">
      <w:pPr>
        <w:ind w:firstLineChars="95" w:firstLine="199"/>
      </w:pPr>
    </w:p>
    <w:p w14:paraId="40CCC38D" w14:textId="3FDF0424" w:rsidR="008F452D" w:rsidRDefault="008F452D" w:rsidP="008F452D">
      <w:pPr>
        <w:pStyle w:val="2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动态代理原理</w:t>
      </w:r>
    </w:p>
    <w:p w14:paraId="6923D095" w14:textId="365AE758" w:rsidR="00AC1140" w:rsidRDefault="008F452D" w:rsidP="008F452D">
      <w:pPr>
        <w:ind w:firstLineChars="95" w:firstLine="199"/>
      </w:pPr>
      <w:r w:rsidRPr="008F452D">
        <w:rPr>
          <w:rFonts w:hint="eastAsia"/>
        </w:rPr>
        <w:t>静态代理的思路，获得目标实例的代理对象一我们需要目标类的实例化对象，二需要一个代理类去接收该对象，获得对象方法，重写方法时在目标对象方法前后加点料（方法增强）。</w:t>
      </w:r>
    </w:p>
    <w:p w14:paraId="5869E4EC" w14:textId="71801649" w:rsidR="00EC0EDC" w:rsidRDefault="00EC0EDC" w:rsidP="008F452D">
      <w:pPr>
        <w:ind w:firstLineChars="95" w:firstLine="199"/>
      </w:pPr>
    </w:p>
    <w:p w14:paraId="59E3E594" w14:textId="0EE256B6" w:rsidR="00EC0EDC" w:rsidRDefault="00EC0EDC" w:rsidP="00EC0EDC">
      <w:pPr>
        <w:ind w:firstLineChars="0" w:firstLine="0"/>
      </w:pP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、扫描接口中的方法</w:t>
      </w:r>
    </w:p>
    <w:p w14:paraId="1C252CCE" w14:textId="5878D350" w:rsidR="00EC0EDC" w:rsidRDefault="00EC0EDC" w:rsidP="00EC0EDC">
      <w:pPr>
        <w:ind w:firstLineChars="0" w:firstLine="0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14:paraId="2E4F8F70" w14:textId="102F4F47" w:rsidR="00EC0EDC" w:rsidRDefault="00EC0EDC" w:rsidP="00EC0EDC">
      <w:pPr>
        <w:ind w:firstLineChars="0" w:firstLine="0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、获取接口</w:t>
      </w:r>
      <w:r w:rsidR="00F805C5">
        <w:rPr>
          <w:rFonts w:hint="eastAsia"/>
        </w:rPr>
        <w:t>的</w:t>
      </w:r>
      <w:r w:rsidR="00F805C5">
        <w:rPr>
          <w:rFonts w:hint="eastAsia"/>
        </w:rPr>
        <w:t>class</w:t>
      </w:r>
      <w:r w:rsidR="00F805C5">
        <w:rPr>
          <w:rFonts w:hint="eastAsia"/>
        </w:rPr>
        <w:t>对象集合。</w:t>
      </w:r>
    </w:p>
    <w:p w14:paraId="30A4683C" w14:textId="690B03E5" w:rsidR="00F805C5" w:rsidRDefault="00F805C5" w:rsidP="00EC0EDC">
      <w:pPr>
        <w:ind w:firstLineChars="0" w:firstLine="0"/>
      </w:pPr>
      <w:r>
        <w:tab/>
      </w:r>
      <w:r>
        <w:rPr>
          <w:rFonts w:hint="eastAsia"/>
        </w:rPr>
        <w:t>3</w:t>
      </w:r>
      <w:r>
        <w:rPr>
          <w:rFonts w:hint="eastAsia"/>
        </w:rPr>
        <w:t>、遍历所有的集合</w:t>
      </w:r>
      <w:r>
        <w:rPr>
          <w:rFonts w:hint="eastAsia"/>
        </w:rPr>
        <w:t>class</w:t>
      </w:r>
      <w:r>
        <w:rPr>
          <w:rFonts w:hint="eastAsia"/>
        </w:rPr>
        <w:t>接口，然后添加到一个代理方法</w:t>
      </w:r>
      <w:r w:rsidR="0008158A">
        <w:rPr>
          <w:rFonts w:hint="eastAsia"/>
        </w:rPr>
        <w:t>method</w:t>
      </w:r>
      <w:r w:rsidR="0008158A">
        <w:rPr>
          <w:rFonts w:hint="eastAsia"/>
        </w:rPr>
        <w:t>对象</w:t>
      </w:r>
      <w:r>
        <w:rPr>
          <w:rFonts w:hint="eastAsia"/>
        </w:rPr>
        <w:t>的集合。</w:t>
      </w:r>
    </w:p>
    <w:p w14:paraId="4D3770E8" w14:textId="3858635E" w:rsidR="00F805C5" w:rsidRDefault="00F805C5" w:rsidP="00EC0EDC">
      <w:pPr>
        <w:ind w:firstLineChars="0" w:firstLine="0"/>
      </w:pPr>
      <w:r>
        <w:tab/>
      </w:r>
      <w:r>
        <w:rPr>
          <w:rFonts w:hint="eastAsia"/>
        </w:rPr>
        <w:t>4</w:t>
      </w:r>
      <w:r>
        <w:rPr>
          <w:rFonts w:hint="eastAsia"/>
        </w:rPr>
        <w:t>、检测这些方法是否符合规则。</w:t>
      </w:r>
    </w:p>
    <w:p w14:paraId="31E8EA83" w14:textId="75A0AB63" w:rsidR="00F805C5" w:rsidRDefault="00F805C5" w:rsidP="00EC0EDC">
      <w:pPr>
        <w:ind w:firstLineChars="0" w:firstLine="0"/>
      </w:pPr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r w:rsidR="0008158A">
        <w:rPr>
          <w:rFonts w:hint="eastAsia"/>
        </w:rPr>
        <w:t>生成一个代理类生成器。</w:t>
      </w:r>
    </w:p>
    <w:p w14:paraId="2FDBF7F1" w14:textId="641D8F89" w:rsidR="0008158A" w:rsidRDefault="0008158A" w:rsidP="0008158A">
      <w:pPr>
        <w:ind w:firstLineChars="0" w:firstLine="0"/>
      </w:pPr>
      <w:r>
        <w:tab/>
        <w:t>6</w:t>
      </w:r>
      <w:r>
        <w:rPr>
          <w:rFonts w:hint="eastAsia"/>
        </w:rPr>
        <w:t>、代理方法</w:t>
      </w:r>
      <w:r>
        <w:rPr>
          <w:rFonts w:hint="eastAsia"/>
        </w:rPr>
        <w:t>method</w:t>
      </w:r>
      <w:r>
        <w:rPr>
          <w:rFonts w:hint="eastAsia"/>
        </w:rPr>
        <w:t>对象的集合，放到代理类生成器中。</w:t>
      </w:r>
    </w:p>
    <w:p w14:paraId="5D18720E" w14:textId="7F53CB64" w:rsidR="0008158A" w:rsidRDefault="0008158A" w:rsidP="0008158A">
      <w:pPr>
        <w:ind w:firstLineChars="0" w:firstLine="0"/>
      </w:pPr>
      <w:r>
        <w:tab/>
        <w:t>7</w:t>
      </w:r>
      <w:r>
        <w:rPr>
          <w:rFonts w:hint="eastAsia"/>
        </w:rPr>
        <w:t>、代理类生成器会生成一个字节码的数据。</w:t>
      </w:r>
    </w:p>
    <w:p w14:paraId="75AC83C1" w14:textId="4B059AFD" w:rsidR="0008158A" w:rsidRDefault="0008158A" w:rsidP="0008158A">
      <w:pPr>
        <w:ind w:firstLineChars="0" w:firstLine="0"/>
      </w:pPr>
      <w:r>
        <w:tab/>
        <w:t>8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classlodar</w:t>
      </w:r>
      <w:proofErr w:type="spellEnd"/>
      <w:r>
        <w:rPr>
          <w:rFonts w:hint="eastAsia"/>
        </w:rPr>
        <w:t>读取字节码文件，生成代理类对象。</w:t>
      </w:r>
    </w:p>
    <w:p w14:paraId="3117B932" w14:textId="76289278" w:rsidR="0008158A" w:rsidRDefault="0008158A" w:rsidP="0008158A">
      <w:pPr>
        <w:ind w:firstLineChars="0" w:firstLine="0"/>
      </w:pPr>
    </w:p>
    <w:p w14:paraId="0D880799" w14:textId="354CA49B" w:rsidR="0008158A" w:rsidRDefault="0008158A" w:rsidP="0008158A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、生成的代理类对象</w:t>
      </w:r>
    </w:p>
    <w:p w14:paraId="58539531" w14:textId="783AC11D" w:rsidR="00204E10" w:rsidRDefault="00204E10" w:rsidP="0008158A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B91221">
        <w:t xml:space="preserve"> </w:t>
      </w:r>
      <w:r>
        <w:t>1</w:t>
      </w:r>
      <w:r>
        <w:rPr>
          <w:rFonts w:hint="eastAsia"/>
        </w:rPr>
        <w:t>、调用</w:t>
      </w:r>
      <w:r>
        <w:rPr>
          <w:rFonts w:hint="eastAsia"/>
        </w:rPr>
        <w:t>add</w:t>
      </w:r>
      <w:r>
        <w:rPr>
          <w:rFonts w:hint="eastAsia"/>
        </w:rPr>
        <w:t>方法，执行执行代理类的方法，</w:t>
      </w:r>
    </w:p>
    <w:p w14:paraId="1C6AAF57" w14:textId="6ED0E50F" w:rsidR="00204E10" w:rsidRDefault="00204E10" w:rsidP="00204E10">
      <w:pPr>
        <w:ind w:firstLine="420"/>
        <w:rPr>
          <w:rFonts w:asciiTheme="minorEastAsia" w:eastAsiaTheme="minorEastAsia" w:hAnsiTheme="minorEastAsia" w:cs="MingLiU"/>
          <w:bCs w:val="0"/>
          <w:color w:val="000000"/>
          <w:kern w:val="0"/>
          <w:sz w:val="20"/>
          <w:szCs w:val="20"/>
        </w:rPr>
      </w:pPr>
      <w:r>
        <w:t>2</w:t>
      </w:r>
      <w:r>
        <w:rPr>
          <w:rFonts w:hint="eastAsia"/>
        </w:rPr>
        <w:t>、调用父类</w:t>
      </w:r>
      <w:r w:rsidRPr="00652B03"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  <w:t>Proxy</w:t>
      </w:r>
      <w:r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  <w:t>.</w:t>
      </w:r>
      <w:r w:rsidRPr="00204E10">
        <w:t xml:space="preserve"> </w:t>
      </w:r>
      <w:r w:rsidRPr="00204E10"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  <w:t>Invoke</w:t>
      </w:r>
      <w:r>
        <w:rPr>
          <w:rFonts w:asciiTheme="minorEastAsia" w:eastAsiaTheme="minorEastAsia" w:hAnsiTheme="minorEastAsia" w:cs="MingLiU" w:hint="eastAsia"/>
          <w:bCs w:val="0"/>
          <w:color w:val="000000"/>
          <w:kern w:val="0"/>
          <w:sz w:val="20"/>
          <w:szCs w:val="20"/>
        </w:rPr>
        <w:t>方法执行。</w:t>
      </w:r>
    </w:p>
    <w:p w14:paraId="1F7AAA3C" w14:textId="58A5515A" w:rsidR="00204E10" w:rsidRDefault="00204E10" w:rsidP="00B91221">
      <w:pPr>
        <w:ind w:firstLine="400"/>
      </w:pPr>
      <w:r>
        <w:rPr>
          <w:rFonts w:asciiTheme="minorEastAsia" w:eastAsiaTheme="minorEastAsia" w:hAnsiTheme="minorEastAsia" w:cs="MingLiU"/>
          <w:bCs w:val="0"/>
          <w:color w:val="000000"/>
          <w:kern w:val="0"/>
          <w:sz w:val="20"/>
          <w:szCs w:val="20"/>
        </w:rPr>
        <w:t>3</w:t>
      </w:r>
      <w:r>
        <w:rPr>
          <w:rFonts w:asciiTheme="minorEastAsia" w:eastAsiaTheme="minorEastAsia" w:hAnsiTheme="minorEastAsia" w:cs="MingLiU" w:hint="eastAsia"/>
          <w:bCs w:val="0"/>
          <w:color w:val="000000"/>
          <w:kern w:val="0"/>
          <w:sz w:val="20"/>
          <w:szCs w:val="20"/>
        </w:rPr>
        <w:t>、</w:t>
      </w:r>
      <w:r w:rsidRPr="00204E10">
        <w:rPr>
          <w:rFonts w:asciiTheme="minorEastAsia" w:eastAsiaTheme="minorEastAsia" w:hAnsiTheme="minorEastAsia" w:cs="MingLiU"/>
          <w:bCs w:val="0"/>
          <w:color w:val="000000"/>
          <w:kern w:val="0"/>
          <w:sz w:val="20"/>
          <w:szCs w:val="20"/>
        </w:rPr>
        <w:t>Invoke</w:t>
      </w:r>
      <w:r>
        <w:rPr>
          <w:rFonts w:asciiTheme="minorEastAsia" w:eastAsiaTheme="minorEastAsia" w:hAnsiTheme="minorEastAsia" w:cs="MingLiU" w:hint="eastAsia"/>
          <w:bCs w:val="0"/>
          <w:color w:val="000000"/>
          <w:kern w:val="0"/>
          <w:sz w:val="20"/>
          <w:szCs w:val="20"/>
        </w:rPr>
        <w:t>方法中执行的真正方法是通过反射加载的真正的方法。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168" w14:paraId="71D2ADB6" w14:textId="77777777" w:rsidTr="00907168">
        <w:tc>
          <w:tcPr>
            <w:tcW w:w="8296" w:type="dxa"/>
          </w:tcPr>
          <w:p w14:paraId="48E1C689" w14:textId="77777777" w:rsidR="00204E10" w:rsidRDefault="00652B03" w:rsidP="00652B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</w:pP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final class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$Proxy0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extends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Proxy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implements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Calculator {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private static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Method </w:t>
            </w:r>
            <w:r w:rsidRPr="00652B03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20"/>
                <w:szCs w:val="20"/>
                <w:lang w:eastAsia="zh-TW"/>
              </w:rPr>
              <w:t>m3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;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$Proxy0(</w:t>
            </w:r>
            <w:proofErr w:type="spellStart"/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InvocationHandler</w:t>
            </w:r>
            <w:proofErr w:type="spellEnd"/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var1)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throws 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{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>super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(var1);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}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final int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add(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int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var1,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int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var2)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throws 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{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</w:t>
            </w:r>
            <w:r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try </w:t>
            </w:r>
            <w:r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{</w:t>
            </w:r>
          </w:p>
          <w:p w14:paraId="29E7BC45" w14:textId="571A45C6" w:rsidR="00652B03" w:rsidRPr="00652B03" w:rsidRDefault="00204E10" w:rsidP="00204E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Consolas" w:eastAsiaTheme="minorEastAsia" w:hAnsi="Consolas" w:cs="MingLiU" w:hint="eastAsia"/>
                <w:bCs w:val="0"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Theme="minorEastAsia" w:hAnsi="Consolas" w:cs="MingLiU"/>
                <w:bCs w:val="0"/>
                <w:color w:val="000000"/>
                <w:sz w:val="20"/>
                <w:szCs w:val="20"/>
              </w:rPr>
              <w:t>/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return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(Integer)</w:t>
            </w:r>
            <w:proofErr w:type="spellStart"/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>super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.</w:t>
            </w:r>
            <w:r w:rsidR="00652B03" w:rsidRPr="00652B03">
              <w:rPr>
                <w:rFonts w:ascii="Consolas" w:eastAsia="MingLiU" w:hAnsi="Consolas" w:cs="MingLiU"/>
                <w:b/>
                <w:color w:val="660E7A"/>
                <w:sz w:val="20"/>
                <w:szCs w:val="20"/>
                <w:lang w:eastAsia="zh-TW"/>
              </w:rPr>
              <w:t>h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.invoke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>this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, </w:t>
            </w:r>
            <w:r w:rsidR="00652B03" w:rsidRPr="00652B03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20"/>
                <w:szCs w:val="20"/>
                <w:lang w:eastAsia="zh-TW"/>
              </w:rPr>
              <w:t>m3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,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new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Object[]{var1, var2});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}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catch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RuntimeException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| Error var4) {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throw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var4;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}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catch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(Throwable var5) {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throw new 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UndeclaredThrowableException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(var5);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}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}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static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{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try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{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lastRenderedPageBreak/>
              <w:t xml:space="preserve">         </w:t>
            </w:r>
            <w:r w:rsidR="00652B03" w:rsidRPr="00652B03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20"/>
                <w:szCs w:val="20"/>
                <w:lang w:eastAsia="zh-TW"/>
              </w:rPr>
              <w:t xml:space="preserve">m3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= 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Class.</w:t>
            </w:r>
            <w:r w:rsidR="00652B03" w:rsidRPr="00652B03">
              <w:rPr>
                <w:rFonts w:ascii="Consolas" w:eastAsia="MingLiU" w:hAnsi="Consolas" w:cs="MingLiU"/>
                <w:bCs w:val="0"/>
                <w:i/>
                <w:iCs/>
                <w:color w:val="000000"/>
                <w:sz w:val="20"/>
                <w:szCs w:val="20"/>
                <w:lang w:eastAsia="zh-TW"/>
              </w:rPr>
              <w:t>forName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r w:rsidR="00652B03" w:rsidRPr="00652B03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</w:t>
            </w:r>
            <w:proofErr w:type="spellStart"/>
            <w:r w:rsidR="00652B03" w:rsidRPr="00652B03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com.imooc.proxy.jdk.Calculator</w:t>
            </w:r>
            <w:proofErr w:type="spellEnd"/>
            <w:r w:rsidR="00652B03" w:rsidRPr="00652B03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).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getMethod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r w:rsidR="00652B03" w:rsidRPr="00652B03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"add"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, 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Integer.</w:t>
            </w:r>
            <w:r w:rsidR="00652B03" w:rsidRPr="00652B03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  <w:lang w:eastAsia="zh-TW"/>
              </w:rPr>
              <w:t>TYPE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, 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Integer.</w:t>
            </w:r>
            <w:r w:rsidR="00652B03" w:rsidRPr="00652B03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  <w:lang w:eastAsia="zh-TW"/>
              </w:rPr>
              <w:t>TYPE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);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}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catch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NoSuchMethodException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var2) {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throw new 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NoSuchMethodError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(var2.getMessage());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}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catch 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ClassNotFoundException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var3) {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 </w:t>
            </w:r>
            <w:r w:rsidR="00652B03" w:rsidRPr="00652B03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throw new </w:t>
            </w:r>
            <w:proofErr w:type="spellStart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NoClassDefFoundError</w:t>
            </w:r>
            <w:proofErr w:type="spellEnd"/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(var3.getMessage());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}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}</w:t>
            </w:r>
            <w:r w:rsidR="00652B03" w:rsidRPr="00652B0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>}</w:t>
            </w:r>
          </w:p>
          <w:p w14:paraId="55246F67" w14:textId="77777777" w:rsidR="00907168" w:rsidRPr="00652B03" w:rsidRDefault="00907168" w:rsidP="0008158A">
            <w:pPr>
              <w:ind w:firstLineChars="0" w:firstLine="0"/>
            </w:pPr>
          </w:p>
        </w:tc>
      </w:tr>
    </w:tbl>
    <w:p w14:paraId="12B718A1" w14:textId="77EDE8D5" w:rsidR="00907168" w:rsidRDefault="00C83804" w:rsidP="00C83804">
      <w:pPr>
        <w:pStyle w:val="3"/>
        <w:ind w:firstLine="420"/>
      </w:pPr>
      <w:r>
        <w:rPr>
          <w:rFonts w:hint="eastAsia"/>
        </w:rPr>
        <w:lastRenderedPageBreak/>
        <w:t xml:space="preserve"> </w:t>
      </w:r>
      <w:r>
        <w:t xml:space="preserve">      </w:t>
      </w:r>
      <w:proofErr w:type="spellStart"/>
      <w:r>
        <w:t>A</w:t>
      </w:r>
      <w:r>
        <w:rPr>
          <w:rFonts w:hint="eastAsia"/>
        </w:rPr>
        <w:t>op</w:t>
      </w:r>
      <w:proofErr w:type="spellEnd"/>
    </w:p>
    <w:p w14:paraId="7D0A329B" w14:textId="6DC5539A" w:rsidR="00C83804" w:rsidRDefault="00F15E28" w:rsidP="00C83804">
      <w:pPr>
        <w:ind w:firstLine="420"/>
      </w:pPr>
      <w:r>
        <w:t>1</w:t>
      </w:r>
      <w:r>
        <w:rPr>
          <w:rFonts w:hint="eastAsia"/>
        </w:rPr>
        <w:t>、</w:t>
      </w:r>
      <w:r w:rsidR="00C83804" w:rsidRPr="00C83804">
        <w:t>AOP</w:t>
      </w:r>
      <w:r w:rsidR="00C83804" w:rsidRPr="00C83804">
        <w:t>的实现，最关键的有两步：</w:t>
      </w:r>
    </w:p>
    <w:p w14:paraId="55235534" w14:textId="1F40CC06" w:rsidR="00F15E28" w:rsidRDefault="00F15E28" w:rsidP="00F15E28">
      <w:pPr>
        <w:ind w:firstLine="420"/>
      </w:pPr>
      <w:r>
        <w:tab/>
      </w:r>
      <w:r w:rsidR="00F5520C">
        <w:t>1</w:t>
      </w:r>
      <w:r w:rsidR="00F5520C">
        <w:rPr>
          <w:rFonts w:hint="eastAsia"/>
        </w:rPr>
        <w:t>、</w:t>
      </w:r>
      <w:r>
        <w:rPr>
          <w:rFonts w:hint="eastAsia"/>
        </w:rPr>
        <w:t>得到代理对象</w:t>
      </w:r>
    </w:p>
    <w:p w14:paraId="46253946" w14:textId="15B386D8" w:rsidR="00F15E28" w:rsidRPr="00F15E28" w:rsidRDefault="00F5520C" w:rsidP="00F5520C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15E28">
        <w:rPr>
          <w:rFonts w:hint="eastAsia"/>
        </w:rPr>
        <w:t>利用递归责任链执行前后置通知及目标方法</w:t>
      </w:r>
    </w:p>
    <w:p w14:paraId="6EC1A26D" w14:textId="188977D8" w:rsidR="00C83804" w:rsidRDefault="00C83804" w:rsidP="0008158A">
      <w:pPr>
        <w:ind w:firstLineChars="0" w:firstLine="0"/>
        <w:rPr>
          <w:rFonts w:hint="eastAsia"/>
        </w:rPr>
      </w:pPr>
      <w:r>
        <w:tab/>
      </w:r>
      <w:r>
        <w:tab/>
      </w:r>
    </w:p>
    <w:p w14:paraId="06998811" w14:textId="77777777" w:rsidR="0008158A" w:rsidRPr="00800BE7" w:rsidRDefault="0008158A" w:rsidP="0008158A">
      <w:pPr>
        <w:ind w:firstLineChars="0" w:firstLine="0"/>
        <w:rPr>
          <w:u w:val="single"/>
        </w:rPr>
      </w:pPr>
    </w:p>
    <w:sectPr w:rsidR="0008158A" w:rsidRPr="00800B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B5F0" w14:textId="77777777" w:rsidR="00E66446" w:rsidRDefault="00E66446" w:rsidP="005507A5">
      <w:pPr>
        <w:ind w:firstLine="420"/>
      </w:pPr>
      <w:r>
        <w:separator/>
      </w:r>
    </w:p>
  </w:endnote>
  <w:endnote w:type="continuationSeparator" w:id="0">
    <w:p w14:paraId="4F4DBE00" w14:textId="77777777" w:rsidR="00E66446" w:rsidRDefault="00E66446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982F" w14:textId="77777777" w:rsidR="0037510F" w:rsidRDefault="0037510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DEFA" w14:textId="77777777" w:rsidR="0037510F" w:rsidRDefault="0037510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A36E" w14:textId="77777777" w:rsidR="0037510F" w:rsidRDefault="003751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FC32" w14:textId="77777777" w:rsidR="00E66446" w:rsidRDefault="00E66446" w:rsidP="005507A5">
      <w:pPr>
        <w:ind w:firstLine="420"/>
      </w:pPr>
      <w:r>
        <w:separator/>
      </w:r>
    </w:p>
  </w:footnote>
  <w:footnote w:type="continuationSeparator" w:id="0">
    <w:p w14:paraId="2BF58BB9" w14:textId="77777777" w:rsidR="00E66446" w:rsidRDefault="00E66446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CB10" w14:textId="77777777" w:rsidR="0037510F" w:rsidRDefault="0037510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A546" w14:textId="77777777" w:rsidR="0037510F" w:rsidRDefault="0037510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2229F" w14:textId="77777777" w:rsidR="0037510F" w:rsidRDefault="0037510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31D43FC"/>
    <w:multiLevelType w:val="multilevel"/>
    <w:tmpl w:val="34E6BB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845177F"/>
    <w:multiLevelType w:val="hybridMultilevel"/>
    <w:tmpl w:val="2F3EE0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6157B1"/>
    <w:multiLevelType w:val="hybridMultilevel"/>
    <w:tmpl w:val="478E5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404DB2"/>
    <w:multiLevelType w:val="hybridMultilevel"/>
    <w:tmpl w:val="42AAD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CE0419"/>
    <w:multiLevelType w:val="hybridMultilevel"/>
    <w:tmpl w:val="ED707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76457C"/>
    <w:multiLevelType w:val="hybridMultilevel"/>
    <w:tmpl w:val="D7522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3544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1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2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7"/>
  </w:num>
  <w:num w:numId="20">
    <w:abstractNumId w:val="6"/>
  </w:num>
  <w:num w:numId="21">
    <w:abstractNumId w:val="8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0102"/>
    <w:rsid w:val="00001136"/>
    <w:rsid w:val="0000120E"/>
    <w:rsid w:val="00001341"/>
    <w:rsid w:val="000015D6"/>
    <w:rsid w:val="00001CAD"/>
    <w:rsid w:val="000020ED"/>
    <w:rsid w:val="0000243A"/>
    <w:rsid w:val="00003248"/>
    <w:rsid w:val="00003B4A"/>
    <w:rsid w:val="00004911"/>
    <w:rsid w:val="00005546"/>
    <w:rsid w:val="00005684"/>
    <w:rsid w:val="00005D6E"/>
    <w:rsid w:val="00006546"/>
    <w:rsid w:val="000067A3"/>
    <w:rsid w:val="00006FA2"/>
    <w:rsid w:val="00007AC8"/>
    <w:rsid w:val="00007E75"/>
    <w:rsid w:val="00010508"/>
    <w:rsid w:val="00010D0C"/>
    <w:rsid w:val="00010F7F"/>
    <w:rsid w:val="000110EE"/>
    <w:rsid w:val="000111C2"/>
    <w:rsid w:val="00011533"/>
    <w:rsid w:val="000115CB"/>
    <w:rsid w:val="00011CD8"/>
    <w:rsid w:val="00011CFA"/>
    <w:rsid w:val="0001216B"/>
    <w:rsid w:val="000124DC"/>
    <w:rsid w:val="0001275C"/>
    <w:rsid w:val="0001299A"/>
    <w:rsid w:val="00012E50"/>
    <w:rsid w:val="000130B9"/>
    <w:rsid w:val="00013374"/>
    <w:rsid w:val="000136F3"/>
    <w:rsid w:val="000137CA"/>
    <w:rsid w:val="000141C2"/>
    <w:rsid w:val="0001489B"/>
    <w:rsid w:val="000150AE"/>
    <w:rsid w:val="000154E5"/>
    <w:rsid w:val="0001551B"/>
    <w:rsid w:val="00015721"/>
    <w:rsid w:val="00015C78"/>
    <w:rsid w:val="000162DC"/>
    <w:rsid w:val="0001730B"/>
    <w:rsid w:val="000175F9"/>
    <w:rsid w:val="0002000B"/>
    <w:rsid w:val="000200D4"/>
    <w:rsid w:val="00020839"/>
    <w:rsid w:val="00020FF0"/>
    <w:rsid w:val="00022703"/>
    <w:rsid w:val="000237FA"/>
    <w:rsid w:val="000244A4"/>
    <w:rsid w:val="000249E5"/>
    <w:rsid w:val="00024B79"/>
    <w:rsid w:val="000252FC"/>
    <w:rsid w:val="0002551E"/>
    <w:rsid w:val="0002575B"/>
    <w:rsid w:val="00025EE5"/>
    <w:rsid w:val="0002633F"/>
    <w:rsid w:val="000269A8"/>
    <w:rsid w:val="00026DED"/>
    <w:rsid w:val="00027CAA"/>
    <w:rsid w:val="000308CA"/>
    <w:rsid w:val="00031AF4"/>
    <w:rsid w:val="00032111"/>
    <w:rsid w:val="000327A4"/>
    <w:rsid w:val="00032DD4"/>
    <w:rsid w:val="00032F7D"/>
    <w:rsid w:val="000334CF"/>
    <w:rsid w:val="00033865"/>
    <w:rsid w:val="00033F7D"/>
    <w:rsid w:val="00033FF2"/>
    <w:rsid w:val="000346FB"/>
    <w:rsid w:val="00034A98"/>
    <w:rsid w:val="0003588C"/>
    <w:rsid w:val="00035917"/>
    <w:rsid w:val="0003661C"/>
    <w:rsid w:val="00036D4D"/>
    <w:rsid w:val="000372D4"/>
    <w:rsid w:val="0003744E"/>
    <w:rsid w:val="00040028"/>
    <w:rsid w:val="000401AE"/>
    <w:rsid w:val="0004031F"/>
    <w:rsid w:val="0004095E"/>
    <w:rsid w:val="00040AE9"/>
    <w:rsid w:val="0004124A"/>
    <w:rsid w:val="0004157F"/>
    <w:rsid w:val="00041682"/>
    <w:rsid w:val="00041997"/>
    <w:rsid w:val="000422EA"/>
    <w:rsid w:val="00042748"/>
    <w:rsid w:val="00042F1F"/>
    <w:rsid w:val="000436D6"/>
    <w:rsid w:val="000439CB"/>
    <w:rsid w:val="00044304"/>
    <w:rsid w:val="00044C45"/>
    <w:rsid w:val="00044F83"/>
    <w:rsid w:val="000458FA"/>
    <w:rsid w:val="000460E8"/>
    <w:rsid w:val="00046149"/>
    <w:rsid w:val="000465B9"/>
    <w:rsid w:val="000467A8"/>
    <w:rsid w:val="0005055F"/>
    <w:rsid w:val="000508EE"/>
    <w:rsid w:val="00050973"/>
    <w:rsid w:val="00050FFD"/>
    <w:rsid w:val="000518A9"/>
    <w:rsid w:val="00051AB2"/>
    <w:rsid w:val="00051B46"/>
    <w:rsid w:val="0005255D"/>
    <w:rsid w:val="00052635"/>
    <w:rsid w:val="00052E27"/>
    <w:rsid w:val="00053083"/>
    <w:rsid w:val="000530D0"/>
    <w:rsid w:val="000530F6"/>
    <w:rsid w:val="00053120"/>
    <w:rsid w:val="000538F0"/>
    <w:rsid w:val="00053B1C"/>
    <w:rsid w:val="0005412B"/>
    <w:rsid w:val="000544C0"/>
    <w:rsid w:val="00054C75"/>
    <w:rsid w:val="000550D6"/>
    <w:rsid w:val="00055514"/>
    <w:rsid w:val="00055558"/>
    <w:rsid w:val="00055DF2"/>
    <w:rsid w:val="00055E62"/>
    <w:rsid w:val="00056C14"/>
    <w:rsid w:val="000570B2"/>
    <w:rsid w:val="0005725F"/>
    <w:rsid w:val="000572BC"/>
    <w:rsid w:val="0006048B"/>
    <w:rsid w:val="0006183F"/>
    <w:rsid w:val="00061A80"/>
    <w:rsid w:val="00061BD9"/>
    <w:rsid w:val="00062B2F"/>
    <w:rsid w:val="00062E3E"/>
    <w:rsid w:val="00062EB7"/>
    <w:rsid w:val="000631F7"/>
    <w:rsid w:val="00063473"/>
    <w:rsid w:val="00063756"/>
    <w:rsid w:val="00064545"/>
    <w:rsid w:val="00064681"/>
    <w:rsid w:val="0006495D"/>
    <w:rsid w:val="00064BD3"/>
    <w:rsid w:val="00064FC8"/>
    <w:rsid w:val="000659DC"/>
    <w:rsid w:val="00065D76"/>
    <w:rsid w:val="00066475"/>
    <w:rsid w:val="00066BCE"/>
    <w:rsid w:val="00066E02"/>
    <w:rsid w:val="00067A7F"/>
    <w:rsid w:val="00067B42"/>
    <w:rsid w:val="00070C08"/>
    <w:rsid w:val="00070DB9"/>
    <w:rsid w:val="00070DD2"/>
    <w:rsid w:val="00071946"/>
    <w:rsid w:val="00071988"/>
    <w:rsid w:val="000719EC"/>
    <w:rsid w:val="00071D5B"/>
    <w:rsid w:val="000722C0"/>
    <w:rsid w:val="00072B8C"/>
    <w:rsid w:val="000731E7"/>
    <w:rsid w:val="00073646"/>
    <w:rsid w:val="00073B7A"/>
    <w:rsid w:val="0007411A"/>
    <w:rsid w:val="00074314"/>
    <w:rsid w:val="00074751"/>
    <w:rsid w:val="000752F6"/>
    <w:rsid w:val="00075384"/>
    <w:rsid w:val="00075F57"/>
    <w:rsid w:val="00076505"/>
    <w:rsid w:val="00076567"/>
    <w:rsid w:val="00076679"/>
    <w:rsid w:val="00077745"/>
    <w:rsid w:val="00077AD7"/>
    <w:rsid w:val="0008024C"/>
    <w:rsid w:val="00080366"/>
    <w:rsid w:val="00080A76"/>
    <w:rsid w:val="00080E49"/>
    <w:rsid w:val="000814D7"/>
    <w:rsid w:val="0008158A"/>
    <w:rsid w:val="000817C7"/>
    <w:rsid w:val="00081812"/>
    <w:rsid w:val="00082E4B"/>
    <w:rsid w:val="00084261"/>
    <w:rsid w:val="00084B39"/>
    <w:rsid w:val="00084F2D"/>
    <w:rsid w:val="0008546A"/>
    <w:rsid w:val="0008639E"/>
    <w:rsid w:val="00086E9E"/>
    <w:rsid w:val="0008754C"/>
    <w:rsid w:val="00087618"/>
    <w:rsid w:val="00090083"/>
    <w:rsid w:val="00090184"/>
    <w:rsid w:val="00091349"/>
    <w:rsid w:val="0009135D"/>
    <w:rsid w:val="0009187A"/>
    <w:rsid w:val="00092140"/>
    <w:rsid w:val="00092417"/>
    <w:rsid w:val="00092EA0"/>
    <w:rsid w:val="00093153"/>
    <w:rsid w:val="0009389A"/>
    <w:rsid w:val="00094464"/>
    <w:rsid w:val="00096BC4"/>
    <w:rsid w:val="00097627"/>
    <w:rsid w:val="000976DC"/>
    <w:rsid w:val="00097883"/>
    <w:rsid w:val="000A0EF1"/>
    <w:rsid w:val="000A1454"/>
    <w:rsid w:val="000A160F"/>
    <w:rsid w:val="000A2274"/>
    <w:rsid w:val="000A2575"/>
    <w:rsid w:val="000A2EF5"/>
    <w:rsid w:val="000A2F7A"/>
    <w:rsid w:val="000A2F86"/>
    <w:rsid w:val="000A3783"/>
    <w:rsid w:val="000A379D"/>
    <w:rsid w:val="000A3C0B"/>
    <w:rsid w:val="000A59E0"/>
    <w:rsid w:val="000A5FE5"/>
    <w:rsid w:val="000A64F3"/>
    <w:rsid w:val="000A67EC"/>
    <w:rsid w:val="000A6D26"/>
    <w:rsid w:val="000A6D69"/>
    <w:rsid w:val="000A7545"/>
    <w:rsid w:val="000A79B7"/>
    <w:rsid w:val="000A7F46"/>
    <w:rsid w:val="000B00B2"/>
    <w:rsid w:val="000B02D4"/>
    <w:rsid w:val="000B03CE"/>
    <w:rsid w:val="000B1200"/>
    <w:rsid w:val="000B17B4"/>
    <w:rsid w:val="000B2247"/>
    <w:rsid w:val="000B3440"/>
    <w:rsid w:val="000B34E1"/>
    <w:rsid w:val="000B4B9A"/>
    <w:rsid w:val="000B4C49"/>
    <w:rsid w:val="000B5581"/>
    <w:rsid w:val="000B5A80"/>
    <w:rsid w:val="000B67D2"/>
    <w:rsid w:val="000B6918"/>
    <w:rsid w:val="000B697D"/>
    <w:rsid w:val="000B6C98"/>
    <w:rsid w:val="000C0A0F"/>
    <w:rsid w:val="000C0B7C"/>
    <w:rsid w:val="000C289C"/>
    <w:rsid w:val="000C52F9"/>
    <w:rsid w:val="000C5790"/>
    <w:rsid w:val="000C6118"/>
    <w:rsid w:val="000C696B"/>
    <w:rsid w:val="000D084D"/>
    <w:rsid w:val="000D084E"/>
    <w:rsid w:val="000D09BB"/>
    <w:rsid w:val="000D0D57"/>
    <w:rsid w:val="000D1155"/>
    <w:rsid w:val="000D115B"/>
    <w:rsid w:val="000D16A2"/>
    <w:rsid w:val="000D1F1B"/>
    <w:rsid w:val="000D2C72"/>
    <w:rsid w:val="000D2DD4"/>
    <w:rsid w:val="000D3AC4"/>
    <w:rsid w:val="000D3B8A"/>
    <w:rsid w:val="000D4193"/>
    <w:rsid w:val="000D41BD"/>
    <w:rsid w:val="000D507B"/>
    <w:rsid w:val="000D5261"/>
    <w:rsid w:val="000D53A9"/>
    <w:rsid w:val="000D55B4"/>
    <w:rsid w:val="000D5C51"/>
    <w:rsid w:val="000D5F22"/>
    <w:rsid w:val="000D638D"/>
    <w:rsid w:val="000D6BD4"/>
    <w:rsid w:val="000D70E2"/>
    <w:rsid w:val="000D7190"/>
    <w:rsid w:val="000D7270"/>
    <w:rsid w:val="000D75E9"/>
    <w:rsid w:val="000D7718"/>
    <w:rsid w:val="000D7B3B"/>
    <w:rsid w:val="000D7F78"/>
    <w:rsid w:val="000E0831"/>
    <w:rsid w:val="000E08FB"/>
    <w:rsid w:val="000E2A74"/>
    <w:rsid w:val="000E311A"/>
    <w:rsid w:val="000E3180"/>
    <w:rsid w:val="000E39D6"/>
    <w:rsid w:val="000E3BA4"/>
    <w:rsid w:val="000E3DD3"/>
    <w:rsid w:val="000E3F1E"/>
    <w:rsid w:val="000E447B"/>
    <w:rsid w:val="000E452D"/>
    <w:rsid w:val="000E45AA"/>
    <w:rsid w:val="000E4D9B"/>
    <w:rsid w:val="000E5B4E"/>
    <w:rsid w:val="000E5C5A"/>
    <w:rsid w:val="000E5D17"/>
    <w:rsid w:val="000E5E72"/>
    <w:rsid w:val="000E6008"/>
    <w:rsid w:val="000E74C9"/>
    <w:rsid w:val="000E7E7B"/>
    <w:rsid w:val="000F0325"/>
    <w:rsid w:val="000F0604"/>
    <w:rsid w:val="000F13B6"/>
    <w:rsid w:val="000F15D0"/>
    <w:rsid w:val="000F1675"/>
    <w:rsid w:val="000F20D0"/>
    <w:rsid w:val="000F2A24"/>
    <w:rsid w:val="000F379C"/>
    <w:rsid w:val="000F419F"/>
    <w:rsid w:val="000F4413"/>
    <w:rsid w:val="000F4F14"/>
    <w:rsid w:val="000F63C9"/>
    <w:rsid w:val="000F6430"/>
    <w:rsid w:val="000F751E"/>
    <w:rsid w:val="00100104"/>
    <w:rsid w:val="00100442"/>
    <w:rsid w:val="00100591"/>
    <w:rsid w:val="001007AD"/>
    <w:rsid w:val="001007BE"/>
    <w:rsid w:val="00100A07"/>
    <w:rsid w:val="0010137C"/>
    <w:rsid w:val="001026DC"/>
    <w:rsid w:val="00102FE4"/>
    <w:rsid w:val="001031CA"/>
    <w:rsid w:val="0010321B"/>
    <w:rsid w:val="0010330C"/>
    <w:rsid w:val="0010349D"/>
    <w:rsid w:val="00103C39"/>
    <w:rsid w:val="001042CA"/>
    <w:rsid w:val="00104884"/>
    <w:rsid w:val="00104EA8"/>
    <w:rsid w:val="0010690F"/>
    <w:rsid w:val="00106F69"/>
    <w:rsid w:val="001074EE"/>
    <w:rsid w:val="001076BF"/>
    <w:rsid w:val="001078E0"/>
    <w:rsid w:val="00107F2E"/>
    <w:rsid w:val="00107F79"/>
    <w:rsid w:val="00111C2F"/>
    <w:rsid w:val="001121DF"/>
    <w:rsid w:val="00112827"/>
    <w:rsid w:val="001134FD"/>
    <w:rsid w:val="00113958"/>
    <w:rsid w:val="00113BF5"/>
    <w:rsid w:val="00114DF8"/>
    <w:rsid w:val="001152E8"/>
    <w:rsid w:val="00115852"/>
    <w:rsid w:val="00115E13"/>
    <w:rsid w:val="00115FD4"/>
    <w:rsid w:val="0011609A"/>
    <w:rsid w:val="00116F5F"/>
    <w:rsid w:val="00117D9F"/>
    <w:rsid w:val="00120DCF"/>
    <w:rsid w:val="001211C2"/>
    <w:rsid w:val="00121B5E"/>
    <w:rsid w:val="00121E17"/>
    <w:rsid w:val="00122833"/>
    <w:rsid w:val="00122AAB"/>
    <w:rsid w:val="00122CF4"/>
    <w:rsid w:val="00122FED"/>
    <w:rsid w:val="0012355D"/>
    <w:rsid w:val="001248E8"/>
    <w:rsid w:val="00124B41"/>
    <w:rsid w:val="001251A1"/>
    <w:rsid w:val="001254F3"/>
    <w:rsid w:val="00125D96"/>
    <w:rsid w:val="00126311"/>
    <w:rsid w:val="001263C4"/>
    <w:rsid w:val="00126508"/>
    <w:rsid w:val="00127336"/>
    <w:rsid w:val="001277DB"/>
    <w:rsid w:val="00127904"/>
    <w:rsid w:val="00127B79"/>
    <w:rsid w:val="00127C54"/>
    <w:rsid w:val="00130810"/>
    <w:rsid w:val="00130CE3"/>
    <w:rsid w:val="00131320"/>
    <w:rsid w:val="0013186A"/>
    <w:rsid w:val="001325A3"/>
    <w:rsid w:val="00134055"/>
    <w:rsid w:val="001349FC"/>
    <w:rsid w:val="00134A04"/>
    <w:rsid w:val="00134F46"/>
    <w:rsid w:val="00134FE3"/>
    <w:rsid w:val="00135637"/>
    <w:rsid w:val="001357BA"/>
    <w:rsid w:val="001360AE"/>
    <w:rsid w:val="001361DF"/>
    <w:rsid w:val="00136D05"/>
    <w:rsid w:val="00136FE5"/>
    <w:rsid w:val="00137CD3"/>
    <w:rsid w:val="00140277"/>
    <w:rsid w:val="0014091B"/>
    <w:rsid w:val="00140AB8"/>
    <w:rsid w:val="001410DF"/>
    <w:rsid w:val="001419E1"/>
    <w:rsid w:val="00141EAD"/>
    <w:rsid w:val="00143BAF"/>
    <w:rsid w:val="0014417C"/>
    <w:rsid w:val="001441F2"/>
    <w:rsid w:val="001445FF"/>
    <w:rsid w:val="00144F29"/>
    <w:rsid w:val="0014534E"/>
    <w:rsid w:val="001459A1"/>
    <w:rsid w:val="00146962"/>
    <w:rsid w:val="00147E84"/>
    <w:rsid w:val="001503D5"/>
    <w:rsid w:val="00151472"/>
    <w:rsid w:val="00151BD8"/>
    <w:rsid w:val="00151EEF"/>
    <w:rsid w:val="00152952"/>
    <w:rsid w:val="00152990"/>
    <w:rsid w:val="0015313C"/>
    <w:rsid w:val="00153875"/>
    <w:rsid w:val="00153A45"/>
    <w:rsid w:val="00154CF9"/>
    <w:rsid w:val="001550EE"/>
    <w:rsid w:val="00155712"/>
    <w:rsid w:val="00155C3C"/>
    <w:rsid w:val="00155DDC"/>
    <w:rsid w:val="00156064"/>
    <w:rsid w:val="0015665B"/>
    <w:rsid w:val="0015686D"/>
    <w:rsid w:val="00156A02"/>
    <w:rsid w:val="001620EE"/>
    <w:rsid w:val="001629DD"/>
    <w:rsid w:val="00162AF2"/>
    <w:rsid w:val="00163068"/>
    <w:rsid w:val="00163A49"/>
    <w:rsid w:val="00163EB3"/>
    <w:rsid w:val="001642D1"/>
    <w:rsid w:val="00164A7D"/>
    <w:rsid w:val="001653C3"/>
    <w:rsid w:val="00165E3E"/>
    <w:rsid w:val="001667B2"/>
    <w:rsid w:val="00166AD0"/>
    <w:rsid w:val="00167063"/>
    <w:rsid w:val="0016751E"/>
    <w:rsid w:val="001678F3"/>
    <w:rsid w:val="001678F5"/>
    <w:rsid w:val="00170291"/>
    <w:rsid w:val="0017097E"/>
    <w:rsid w:val="00170E52"/>
    <w:rsid w:val="001716C8"/>
    <w:rsid w:val="001724BD"/>
    <w:rsid w:val="0017274F"/>
    <w:rsid w:val="001743BB"/>
    <w:rsid w:val="00175CB6"/>
    <w:rsid w:val="00175F49"/>
    <w:rsid w:val="0017668A"/>
    <w:rsid w:val="00176CA3"/>
    <w:rsid w:val="001772A6"/>
    <w:rsid w:val="00177350"/>
    <w:rsid w:val="00177547"/>
    <w:rsid w:val="001802DF"/>
    <w:rsid w:val="00181CF4"/>
    <w:rsid w:val="001825F5"/>
    <w:rsid w:val="00182ED2"/>
    <w:rsid w:val="001831BD"/>
    <w:rsid w:val="00183A31"/>
    <w:rsid w:val="00183B82"/>
    <w:rsid w:val="00183EF1"/>
    <w:rsid w:val="00183F5C"/>
    <w:rsid w:val="00184164"/>
    <w:rsid w:val="00185027"/>
    <w:rsid w:val="00185931"/>
    <w:rsid w:val="00185E07"/>
    <w:rsid w:val="00186011"/>
    <w:rsid w:val="00186489"/>
    <w:rsid w:val="00187428"/>
    <w:rsid w:val="00187AAE"/>
    <w:rsid w:val="00187BB6"/>
    <w:rsid w:val="00187FCE"/>
    <w:rsid w:val="001906D8"/>
    <w:rsid w:val="00190955"/>
    <w:rsid w:val="00190A03"/>
    <w:rsid w:val="00191047"/>
    <w:rsid w:val="00191DAA"/>
    <w:rsid w:val="001938E6"/>
    <w:rsid w:val="00193ADE"/>
    <w:rsid w:val="00194A67"/>
    <w:rsid w:val="00195041"/>
    <w:rsid w:val="001951CD"/>
    <w:rsid w:val="00195668"/>
    <w:rsid w:val="0019575B"/>
    <w:rsid w:val="00195E7F"/>
    <w:rsid w:val="0019619B"/>
    <w:rsid w:val="00196C69"/>
    <w:rsid w:val="00196DF0"/>
    <w:rsid w:val="0019702F"/>
    <w:rsid w:val="0019758A"/>
    <w:rsid w:val="00197F50"/>
    <w:rsid w:val="001A15F6"/>
    <w:rsid w:val="001A1BAA"/>
    <w:rsid w:val="001A7029"/>
    <w:rsid w:val="001A78A0"/>
    <w:rsid w:val="001A7BD4"/>
    <w:rsid w:val="001A7C84"/>
    <w:rsid w:val="001A7EF4"/>
    <w:rsid w:val="001B0607"/>
    <w:rsid w:val="001B0B95"/>
    <w:rsid w:val="001B0FE3"/>
    <w:rsid w:val="001B1BED"/>
    <w:rsid w:val="001B2102"/>
    <w:rsid w:val="001B25D5"/>
    <w:rsid w:val="001B3650"/>
    <w:rsid w:val="001B38F2"/>
    <w:rsid w:val="001B3BFC"/>
    <w:rsid w:val="001B3C2C"/>
    <w:rsid w:val="001B4550"/>
    <w:rsid w:val="001B4681"/>
    <w:rsid w:val="001B52D7"/>
    <w:rsid w:val="001B5ADB"/>
    <w:rsid w:val="001B5C0A"/>
    <w:rsid w:val="001B5E98"/>
    <w:rsid w:val="001B6E22"/>
    <w:rsid w:val="001B7085"/>
    <w:rsid w:val="001B7467"/>
    <w:rsid w:val="001B7993"/>
    <w:rsid w:val="001B7CFB"/>
    <w:rsid w:val="001C0418"/>
    <w:rsid w:val="001C079F"/>
    <w:rsid w:val="001C07D7"/>
    <w:rsid w:val="001C18AA"/>
    <w:rsid w:val="001C3941"/>
    <w:rsid w:val="001C3BDB"/>
    <w:rsid w:val="001C3DA9"/>
    <w:rsid w:val="001C3EE9"/>
    <w:rsid w:val="001C432E"/>
    <w:rsid w:val="001C4354"/>
    <w:rsid w:val="001C4B27"/>
    <w:rsid w:val="001C5D85"/>
    <w:rsid w:val="001C5FE1"/>
    <w:rsid w:val="001C6882"/>
    <w:rsid w:val="001C6B4C"/>
    <w:rsid w:val="001C70BD"/>
    <w:rsid w:val="001C74A8"/>
    <w:rsid w:val="001C7A26"/>
    <w:rsid w:val="001D0191"/>
    <w:rsid w:val="001D1718"/>
    <w:rsid w:val="001D25CF"/>
    <w:rsid w:val="001D2733"/>
    <w:rsid w:val="001D2956"/>
    <w:rsid w:val="001D2E2D"/>
    <w:rsid w:val="001D32A0"/>
    <w:rsid w:val="001D3C74"/>
    <w:rsid w:val="001D54FE"/>
    <w:rsid w:val="001D5C2C"/>
    <w:rsid w:val="001D5C4B"/>
    <w:rsid w:val="001D5FF9"/>
    <w:rsid w:val="001D6610"/>
    <w:rsid w:val="001D6C5D"/>
    <w:rsid w:val="001D6E9A"/>
    <w:rsid w:val="001D7A35"/>
    <w:rsid w:val="001E0522"/>
    <w:rsid w:val="001E0D3B"/>
    <w:rsid w:val="001E0E70"/>
    <w:rsid w:val="001E22FC"/>
    <w:rsid w:val="001E2762"/>
    <w:rsid w:val="001E2922"/>
    <w:rsid w:val="001E2EA3"/>
    <w:rsid w:val="001E3440"/>
    <w:rsid w:val="001E3539"/>
    <w:rsid w:val="001E3BFC"/>
    <w:rsid w:val="001E4551"/>
    <w:rsid w:val="001E5246"/>
    <w:rsid w:val="001E57BA"/>
    <w:rsid w:val="001E5D67"/>
    <w:rsid w:val="001E5EE0"/>
    <w:rsid w:val="001E67BD"/>
    <w:rsid w:val="001E6FAD"/>
    <w:rsid w:val="001E7BEF"/>
    <w:rsid w:val="001F04FC"/>
    <w:rsid w:val="001F09DE"/>
    <w:rsid w:val="001F2103"/>
    <w:rsid w:val="001F2606"/>
    <w:rsid w:val="001F2707"/>
    <w:rsid w:val="001F2A71"/>
    <w:rsid w:val="001F2C42"/>
    <w:rsid w:val="001F310D"/>
    <w:rsid w:val="001F3305"/>
    <w:rsid w:val="001F3347"/>
    <w:rsid w:val="001F339A"/>
    <w:rsid w:val="001F3BC7"/>
    <w:rsid w:val="001F40CB"/>
    <w:rsid w:val="001F4213"/>
    <w:rsid w:val="001F5042"/>
    <w:rsid w:val="001F5388"/>
    <w:rsid w:val="001F621C"/>
    <w:rsid w:val="001F678E"/>
    <w:rsid w:val="001F7958"/>
    <w:rsid w:val="001F79B6"/>
    <w:rsid w:val="002002B2"/>
    <w:rsid w:val="0020060F"/>
    <w:rsid w:val="0020091F"/>
    <w:rsid w:val="002013FE"/>
    <w:rsid w:val="00201502"/>
    <w:rsid w:val="0020192A"/>
    <w:rsid w:val="00201AB2"/>
    <w:rsid w:val="002021E6"/>
    <w:rsid w:val="00202CE3"/>
    <w:rsid w:val="002039E6"/>
    <w:rsid w:val="00203D93"/>
    <w:rsid w:val="00203ED7"/>
    <w:rsid w:val="002048C1"/>
    <w:rsid w:val="00204BF1"/>
    <w:rsid w:val="00204D6E"/>
    <w:rsid w:val="00204E10"/>
    <w:rsid w:val="002051F9"/>
    <w:rsid w:val="002054BD"/>
    <w:rsid w:val="00206AF8"/>
    <w:rsid w:val="002071A5"/>
    <w:rsid w:val="00207CB1"/>
    <w:rsid w:val="00207EC0"/>
    <w:rsid w:val="0021055E"/>
    <w:rsid w:val="00210B77"/>
    <w:rsid w:val="00210D29"/>
    <w:rsid w:val="0021161C"/>
    <w:rsid w:val="0021167A"/>
    <w:rsid w:val="00211E21"/>
    <w:rsid w:val="00212120"/>
    <w:rsid w:val="002130C2"/>
    <w:rsid w:val="0021330B"/>
    <w:rsid w:val="00213C0F"/>
    <w:rsid w:val="00213C35"/>
    <w:rsid w:val="00213F96"/>
    <w:rsid w:val="0021475B"/>
    <w:rsid w:val="00214A32"/>
    <w:rsid w:val="00214AB7"/>
    <w:rsid w:val="0021533E"/>
    <w:rsid w:val="00215B48"/>
    <w:rsid w:val="00215D8B"/>
    <w:rsid w:val="00216FBB"/>
    <w:rsid w:val="00217019"/>
    <w:rsid w:val="00217FCF"/>
    <w:rsid w:val="0022055E"/>
    <w:rsid w:val="00220AFB"/>
    <w:rsid w:val="00220E34"/>
    <w:rsid w:val="00221784"/>
    <w:rsid w:val="00221847"/>
    <w:rsid w:val="00222434"/>
    <w:rsid w:val="00222BD7"/>
    <w:rsid w:val="00222C19"/>
    <w:rsid w:val="00223013"/>
    <w:rsid w:val="002230A5"/>
    <w:rsid w:val="0022378E"/>
    <w:rsid w:val="00223811"/>
    <w:rsid w:val="00223CC0"/>
    <w:rsid w:val="00224336"/>
    <w:rsid w:val="00224F90"/>
    <w:rsid w:val="00225247"/>
    <w:rsid w:val="002253A4"/>
    <w:rsid w:val="002259EB"/>
    <w:rsid w:val="00225EE7"/>
    <w:rsid w:val="00226707"/>
    <w:rsid w:val="00226DDA"/>
    <w:rsid w:val="00227431"/>
    <w:rsid w:val="00230739"/>
    <w:rsid w:val="0023091A"/>
    <w:rsid w:val="00230D4D"/>
    <w:rsid w:val="00231208"/>
    <w:rsid w:val="00231758"/>
    <w:rsid w:val="00231FEF"/>
    <w:rsid w:val="00232EB2"/>
    <w:rsid w:val="0023388B"/>
    <w:rsid w:val="00233DA6"/>
    <w:rsid w:val="00234676"/>
    <w:rsid w:val="00235289"/>
    <w:rsid w:val="00236B6D"/>
    <w:rsid w:val="00236D17"/>
    <w:rsid w:val="0023711B"/>
    <w:rsid w:val="00237CBA"/>
    <w:rsid w:val="002409DF"/>
    <w:rsid w:val="002414CE"/>
    <w:rsid w:val="00241596"/>
    <w:rsid w:val="002416FF"/>
    <w:rsid w:val="00241E20"/>
    <w:rsid w:val="00241EE1"/>
    <w:rsid w:val="00242F33"/>
    <w:rsid w:val="00243D0E"/>
    <w:rsid w:val="002440A0"/>
    <w:rsid w:val="002454D0"/>
    <w:rsid w:val="0024565A"/>
    <w:rsid w:val="00245F3E"/>
    <w:rsid w:val="00247353"/>
    <w:rsid w:val="0024779D"/>
    <w:rsid w:val="00247BDC"/>
    <w:rsid w:val="00247C1B"/>
    <w:rsid w:val="00247FAF"/>
    <w:rsid w:val="00250022"/>
    <w:rsid w:val="002503FC"/>
    <w:rsid w:val="00250AF6"/>
    <w:rsid w:val="00251697"/>
    <w:rsid w:val="00251852"/>
    <w:rsid w:val="00254074"/>
    <w:rsid w:val="002542AD"/>
    <w:rsid w:val="00254D42"/>
    <w:rsid w:val="0025610F"/>
    <w:rsid w:val="00256126"/>
    <w:rsid w:val="002574BF"/>
    <w:rsid w:val="00260AD2"/>
    <w:rsid w:val="00260C46"/>
    <w:rsid w:val="00260EAD"/>
    <w:rsid w:val="00260F0D"/>
    <w:rsid w:val="002611E1"/>
    <w:rsid w:val="00261553"/>
    <w:rsid w:val="00261C9E"/>
    <w:rsid w:val="00262FB4"/>
    <w:rsid w:val="0026312E"/>
    <w:rsid w:val="00263F5B"/>
    <w:rsid w:val="00264CBE"/>
    <w:rsid w:val="00264D05"/>
    <w:rsid w:val="00265EC1"/>
    <w:rsid w:val="002665B8"/>
    <w:rsid w:val="00266829"/>
    <w:rsid w:val="002703B3"/>
    <w:rsid w:val="002706AB"/>
    <w:rsid w:val="00270C45"/>
    <w:rsid w:val="00271C82"/>
    <w:rsid w:val="00271CBB"/>
    <w:rsid w:val="00272AB9"/>
    <w:rsid w:val="0027352F"/>
    <w:rsid w:val="00273E09"/>
    <w:rsid w:val="00273E84"/>
    <w:rsid w:val="002755AC"/>
    <w:rsid w:val="00275CB8"/>
    <w:rsid w:val="00275D09"/>
    <w:rsid w:val="00275FD3"/>
    <w:rsid w:val="00276717"/>
    <w:rsid w:val="00277297"/>
    <w:rsid w:val="00280338"/>
    <w:rsid w:val="002803D0"/>
    <w:rsid w:val="002828BB"/>
    <w:rsid w:val="00282A0E"/>
    <w:rsid w:val="00282B8F"/>
    <w:rsid w:val="00283711"/>
    <w:rsid w:val="00284173"/>
    <w:rsid w:val="00284667"/>
    <w:rsid w:val="00284749"/>
    <w:rsid w:val="002858B9"/>
    <w:rsid w:val="0028681B"/>
    <w:rsid w:val="00286F85"/>
    <w:rsid w:val="002900E5"/>
    <w:rsid w:val="00290266"/>
    <w:rsid w:val="00290331"/>
    <w:rsid w:val="00290422"/>
    <w:rsid w:val="0029096B"/>
    <w:rsid w:val="00290E52"/>
    <w:rsid w:val="0029120F"/>
    <w:rsid w:val="00292324"/>
    <w:rsid w:val="002925F5"/>
    <w:rsid w:val="00292964"/>
    <w:rsid w:val="00293026"/>
    <w:rsid w:val="00293476"/>
    <w:rsid w:val="00293DF2"/>
    <w:rsid w:val="002942B1"/>
    <w:rsid w:val="00294EE2"/>
    <w:rsid w:val="002959D6"/>
    <w:rsid w:val="00295C58"/>
    <w:rsid w:val="002960ED"/>
    <w:rsid w:val="00296715"/>
    <w:rsid w:val="0029683F"/>
    <w:rsid w:val="00296B27"/>
    <w:rsid w:val="002A0DC0"/>
    <w:rsid w:val="002A1F95"/>
    <w:rsid w:val="002A2773"/>
    <w:rsid w:val="002A2F0B"/>
    <w:rsid w:val="002A3070"/>
    <w:rsid w:val="002A3B17"/>
    <w:rsid w:val="002A3B93"/>
    <w:rsid w:val="002A4AD3"/>
    <w:rsid w:val="002A5483"/>
    <w:rsid w:val="002A5562"/>
    <w:rsid w:val="002A57E4"/>
    <w:rsid w:val="002A5C71"/>
    <w:rsid w:val="002A614B"/>
    <w:rsid w:val="002A6812"/>
    <w:rsid w:val="002A6C89"/>
    <w:rsid w:val="002A7143"/>
    <w:rsid w:val="002A7725"/>
    <w:rsid w:val="002A7C02"/>
    <w:rsid w:val="002A7DDE"/>
    <w:rsid w:val="002B0A94"/>
    <w:rsid w:val="002B109B"/>
    <w:rsid w:val="002B123F"/>
    <w:rsid w:val="002B12FA"/>
    <w:rsid w:val="002B2DE6"/>
    <w:rsid w:val="002B37BD"/>
    <w:rsid w:val="002B52FD"/>
    <w:rsid w:val="002B58D8"/>
    <w:rsid w:val="002B5D0D"/>
    <w:rsid w:val="002B6009"/>
    <w:rsid w:val="002B62D3"/>
    <w:rsid w:val="002B6A01"/>
    <w:rsid w:val="002B783F"/>
    <w:rsid w:val="002C008E"/>
    <w:rsid w:val="002C0D4F"/>
    <w:rsid w:val="002C0DDC"/>
    <w:rsid w:val="002C0E6E"/>
    <w:rsid w:val="002C2751"/>
    <w:rsid w:val="002C2BB7"/>
    <w:rsid w:val="002C2CC6"/>
    <w:rsid w:val="002C2D1A"/>
    <w:rsid w:val="002C3C93"/>
    <w:rsid w:val="002C4D98"/>
    <w:rsid w:val="002C4E28"/>
    <w:rsid w:val="002C51D4"/>
    <w:rsid w:val="002C5343"/>
    <w:rsid w:val="002C5E4F"/>
    <w:rsid w:val="002C5F89"/>
    <w:rsid w:val="002C62D0"/>
    <w:rsid w:val="002C643F"/>
    <w:rsid w:val="002C65C4"/>
    <w:rsid w:val="002C6633"/>
    <w:rsid w:val="002C6BBD"/>
    <w:rsid w:val="002C7589"/>
    <w:rsid w:val="002C7779"/>
    <w:rsid w:val="002C7B7D"/>
    <w:rsid w:val="002D0BFA"/>
    <w:rsid w:val="002D0D74"/>
    <w:rsid w:val="002D159A"/>
    <w:rsid w:val="002D2250"/>
    <w:rsid w:val="002D238B"/>
    <w:rsid w:val="002D25AA"/>
    <w:rsid w:val="002D28FD"/>
    <w:rsid w:val="002D3344"/>
    <w:rsid w:val="002D35AF"/>
    <w:rsid w:val="002D3A7D"/>
    <w:rsid w:val="002D41C4"/>
    <w:rsid w:val="002D4789"/>
    <w:rsid w:val="002D4809"/>
    <w:rsid w:val="002D4817"/>
    <w:rsid w:val="002D564F"/>
    <w:rsid w:val="002D613C"/>
    <w:rsid w:val="002D6816"/>
    <w:rsid w:val="002D6D57"/>
    <w:rsid w:val="002D6F04"/>
    <w:rsid w:val="002D75B4"/>
    <w:rsid w:val="002D7EFC"/>
    <w:rsid w:val="002E0417"/>
    <w:rsid w:val="002E09A4"/>
    <w:rsid w:val="002E11E8"/>
    <w:rsid w:val="002E120E"/>
    <w:rsid w:val="002E127C"/>
    <w:rsid w:val="002E17F6"/>
    <w:rsid w:val="002E23B4"/>
    <w:rsid w:val="002E2E68"/>
    <w:rsid w:val="002E308F"/>
    <w:rsid w:val="002E354C"/>
    <w:rsid w:val="002E47D7"/>
    <w:rsid w:val="002E47F6"/>
    <w:rsid w:val="002E4933"/>
    <w:rsid w:val="002E51B7"/>
    <w:rsid w:val="002E60EB"/>
    <w:rsid w:val="002E622C"/>
    <w:rsid w:val="002E653E"/>
    <w:rsid w:val="002E6BCF"/>
    <w:rsid w:val="002E7558"/>
    <w:rsid w:val="002E76B2"/>
    <w:rsid w:val="002F0580"/>
    <w:rsid w:val="002F0819"/>
    <w:rsid w:val="002F0A33"/>
    <w:rsid w:val="002F0ED3"/>
    <w:rsid w:val="002F0F0D"/>
    <w:rsid w:val="002F115B"/>
    <w:rsid w:val="002F2087"/>
    <w:rsid w:val="002F24AF"/>
    <w:rsid w:val="002F2838"/>
    <w:rsid w:val="002F2C8B"/>
    <w:rsid w:val="002F2E00"/>
    <w:rsid w:val="002F3510"/>
    <w:rsid w:val="002F4C75"/>
    <w:rsid w:val="002F4DD2"/>
    <w:rsid w:val="002F62BA"/>
    <w:rsid w:val="002F6E38"/>
    <w:rsid w:val="002F6FF4"/>
    <w:rsid w:val="002F7349"/>
    <w:rsid w:val="003008FF"/>
    <w:rsid w:val="00301337"/>
    <w:rsid w:val="00301A84"/>
    <w:rsid w:val="00301C99"/>
    <w:rsid w:val="00301D9B"/>
    <w:rsid w:val="00303EEF"/>
    <w:rsid w:val="00304153"/>
    <w:rsid w:val="00304472"/>
    <w:rsid w:val="00304A23"/>
    <w:rsid w:val="00304F88"/>
    <w:rsid w:val="00305925"/>
    <w:rsid w:val="00305C28"/>
    <w:rsid w:val="00305E14"/>
    <w:rsid w:val="00306A3C"/>
    <w:rsid w:val="00306C8B"/>
    <w:rsid w:val="0030707A"/>
    <w:rsid w:val="00307198"/>
    <w:rsid w:val="00307CE9"/>
    <w:rsid w:val="00310A41"/>
    <w:rsid w:val="00310CC2"/>
    <w:rsid w:val="00310DE5"/>
    <w:rsid w:val="003118F0"/>
    <w:rsid w:val="00311C27"/>
    <w:rsid w:val="00311F13"/>
    <w:rsid w:val="003124E5"/>
    <w:rsid w:val="00312D1A"/>
    <w:rsid w:val="00313EB6"/>
    <w:rsid w:val="00313F0D"/>
    <w:rsid w:val="0031453A"/>
    <w:rsid w:val="00314FDE"/>
    <w:rsid w:val="003152A0"/>
    <w:rsid w:val="003159AF"/>
    <w:rsid w:val="00317110"/>
    <w:rsid w:val="00317DF7"/>
    <w:rsid w:val="00320B1B"/>
    <w:rsid w:val="00321135"/>
    <w:rsid w:val="003218E3"/>
    <w:rsid w:val="003219BD"/>
    <w:rsid w:val="00321CD0"/>
    <w:rsid w:val="0032275E"/>
    <w:rsid w:val="00322763"/>
    <w:rsid w:val="00322A07"/>
    <w:rsid w:val="00322BFB"/>
    <w:rsid w:val="003230ED"/>
    <w:rsid w:val="00323F62"/>
    <w:rsid w:val="0032456C"/>
    <w:rsid w:val="00324B4C"/>
    <w:rsid w:val="00326CCD"/>
    <w:rsid w:val="003273A1"/>
    <w:rsid w:val="00327BD8"/>
    <w:rsid w:val="00327C78"/>
    <w:rsid w:val="003309E2"/>
    <w:rsid w:val="00330EAE"/>
    <w:rsid w:val="00330F07"/>
    <w:rsid w:val="00332BC2"/>
    <w:rsid w:val="00333502"/>
    <w:rsid w:val="0033363C"/>
    <w:rsid w:val="00333964"/>
    <w:rsid w:val="00333CA8"/>
    <w:rsid w:val="00334777"/>
    <w:rsid w:val="0033499E"/>
    <w:rsid w:val="00334D02"/>
    <w:rsid w:val="00335203"/>
    <w:rsid w:val="003352C1"/>
    <w:rsid w:val="003352DD"/>
    <w:rsid w:val="00335AED"/>
    <w:rsid w:val="00336311"/>
    <w:rsid w:val="00336DF9"/>
    <w:rsid w:val="003374BE"/>
    <w:rsid w:val="00340CAE"/>
    <w:rsid w:val="00340FE8"/>
    <w:rsid w:val="00341671"/>
    <w:rsid w:val="00341A37"/>
    <w:rsid w:val="003425D8"/>
    <w:rsid w:val="00342A2A"/>
    <w:rsid w:val="0034302A"/>
    <w:rsid w:val="00343A15"/>
    <w:rsid w:val="00343B20"/>
    <w:rsid w:val="00343E51"/>
    <w:rsid w:val="00345261"/>
    <w:rsid w:val="0034590C"/>
    <w:rsid w:val="00345AC3"/>
    <w:rsid w:val="00345DE3"/>
    <w:rsid w:val="00345E7E"/>
    <w:rsid w:val="00346801"/>
    <w:rsid w:val="00346823"/>
    <w:rsid w:val="003476EA"/>
    <w:rsid w:val="00347F9F"/>
    <w:rsid w:val="00350FDB"/>
    <w:rsid w:val="003510EF"/>
    <w:rsid w:val="0035110A"/>
    <w:rsid w:val="0035112F"/>
    <w:rsid w:val="00351439"/>
    <w:rsid w:val="0035157A"/>
    <w:rsid w:val="0035253B"/>
    <w:rsid w:val="003529A9"/>
    <w:rsid w:val="00352B05"/>
    <w:rsid w:val="00352B92"/>
    <w:rsid w:val="00352E20"/>
    <w:rsid w:val="003530C8"/>
    <w:rsid w:val="00353327"/>
    <w:rsid w:val="0035481E"/>
    <w:rsid w:val="003549D1"/>
    <w:rsid w:val="00354D1C"/>
    <w:rsid w:val="00354FE9"/>
    <w:rsid w:val="00355490"/>
    <w:rsid w:val="0035557C"/>
    <w:rsid w:val="00355601"/>
    <w:rsid w:val="003559C1"/>
    <w:rsid w:val="00356862"/>
    <w:rsid w:val="00356CAD"/>
    <w:rsid w:val="00357843"/>
    <w:rsid w:val="0035792D"/>
    <w:rsid w:val="00360283"/>
    <w:rsid w:val="00360DA1"/>
    <w:rsid w:val="003613A2"/>
    <w:rsid w:val="00361BB2"/>
    <w:rsid w:val="00361DA9"/>
    <w:rsid w:val="00362661"/>
    <w:rsid w:val="00362B01"/>
    <w:rsid w:val="00362C1C"/>
    <w:rsid w:val="00363D17"/>
    <w:rsid w:val="00365468"/>
    <w:rsid w:val="00365550"/>
    <w:rsid w:val="003658A0"/>
    <w:rsid w:val="003658EE"/>
    <w:rsid w:val="00365937"/>
    <w:rsid w:val="00365C72"/>
    <w:rsid w:val="00365D9E"/>
    <w:rsid w:val="00366EAD"/>
    <w:rsid w:val="003670CA"/>
    <w:rsid w:val="00367A1E"/>
    <w:rsid w:val="00370193"/>
    <w:rsid w:val="00371217"/>
    <w:rsid w:val="00371642"/>
    <w:rsid w:val="00372AD7"/>
    <w:rsid w:val="00372FBB"/>
    <w:rsid w:val="003734AC"/>
    <w:rsid w:val="0037370D"/>
    <w:rsid w:val="00374B83"/>
    <w:rsid w:val="00374BC1"/>
    <w:rsid w:val="0037510F"/>
    <w:rsid w:val="0037542B"/>
    <w:rsid w:val="003760C4"/>
    <w:rsid w:val="00376E44"/>
    <w:rsid w:val="00377993"/>
    <w:rsid w:val="00380314"/>
    <w:rsid w:val="003807E2"/>
    <w:rsid w:val="003809FD"/>
    <w:rsid w:val="00380DB9"/>
    <w:rsid w:val="003814B6"/>
    <w:rsid w:val="00382476"/>
    <w:rsid w:val="00382648"/>
    <w:rsid w:val="00382E1D"/>
    <w:rsid w:val="0038397E"/>
    <w:rsid w:val="00384773"/>
    <w:rsid w:val="0038556C"/>
    <w:rsid w:val="0038617E"/>
    <w:rsid w:val="00386EBF"/>
    <w:rsid w:val="00386FFA"/>
    <w:rsid w:val="00390012"/>
    <w:rsid w:val="00390313"/>
    <w:rsid w:val="003905C5"/>
    <w:rsid w:val="00390FBF"/>
    <w:rsid w:val="0039152A"/>
    <w:rsid w:val="00392022"/>
    <w:rsid w:val="003922B9"/>
    <w:rsid w:val="00392772"/>
    <w:rsid w:val="003927E1"/>
    <w:rsid w:val="00392BA9"/>
    <w:rsid w:val="0039368B"/>
    <w:rsid w:val="00393D8B"/>
    <w:rsid w:val="003941C7"/>
    <w:rsid w:val="003946A9"/>
    <w:rsid w:val="00394A26"/>
    <w:rsid w:val="00394CBC"/>
    <w:rsid w:val="00395154"/>
    <w:rsid w:val="003962D8"/>
    <w:rsid w:val="00396563"/>
    <w:rsid w:val="00396965"/>
    <w:rsid w:val="0039718E"/>
    <w:rsid w:val="00397AF7"/>
    <w:rsid w:val="003A04DC"/>
    <w:rsid w:val="003A0F64"/>
    <w:rsid w:val="003A340A"/>
    <w:rsid w:val="003A38F7"/>
    <w:rsid w:val="003A4053"/>
    <w:rsid w:val="003A40FA"/>
    <w:rsid w:val="003A43C7"/>
    <w:rsid w:val="003A497A"/>
    <w:rsid w:val="003A4FAC"/>
    <w:rsid w:val="003A5EE2"/>
    <w:rsid w:val="003A606C"/>
    <w:rsid w:val="003A691F"/>
    <w:rsid w:val="003A6BCA"/>
    <w:rsid w:val="003A6FF3"/>
    <w:rsid w:val="003A703B"/>
    <w:rsid w:val="003A7B33"/>
    <w:rsid w:val="003A7B36"/>
    <w:rsid w:val="003B03BE"/>
    <w:rsid w:val="003B08BE"/>
    <w:rsid w:val="003B0B3D"/>
    <w:rsid w:val="003B12BB"/>
    <w:rsid w:val="003B140F"/>
    <w:rsid w:val="003B1A96"/>
    <w:rsid w:val="003B28E9"/>
    <w:rsid w:val="003B2EF9"/>
    <w:rsid w:val="003B3694"/>
    <w:rsid w:val="003B38C1"/>
    <w:rsid w:val="003B3BBA"/>
    <w:rsid w:val="003B3F54"/>
    <w:rsid w:val="003B454D"/>
    <w:rsid w:val="003B4788"/>
    <w:rsid w:val="003B5221"/>
    <w:rsid w:val="003B6380"/>
    <w:rsid w:val="003B647A"/>
    <w:rsid w:val="003B6612"/>
    <w:rsid w:val="003B7325"/>
    <w:rsid w:val="003B73EA"/>
    <w:rsid w:val="003B78A7"/>
    <w:rsid w:val="003B7FE0"/>
    <w:rsid w:val="003C10DA"/>
    <w:rsid w:val="003C1623"/>
    <w:rsid w:val="003C269E"/>
    <w:rsid w:val="003C2909"/>
    <w:rsid w:val="003C2D45"/>
    <w:rsid w:val="003C3583"/>
    <w:rsid w:val="003C36B0"/>
    <w:rsid w:val="003C409C"/>
    <w:rsid w:val="003C438C"/>
    <w:rsid w:val="003C4890"/>
    <w:rsid w:val="003C4E1B"/>
    <w:rsid w:val="003C5168"/>
    <w:rsid w:val="003C53F0"/>
    <w:rsid w:val="003C55DF"/>
    <w:rsid w:val="003C58A7"/>
    <w:rsid w:val="003C59E7"/>
    <w:rsid w:val="003C5B7F"/>
    <w:rsid w:val="003C5E71"/>
    <w:rsid w:val="003C6CFA"/>
    <w:rsid w:val="003C7078"/>
    <w:rsid w:val="003C7634"/>
    <w:rsid w:val="003C76B6"/>
    <w:rsid w:val="003C79C5"/>
    <w:rsid w:val="003C7CCA"/>
    <w:rsid w:val="003D00BE"/>
    <w:rsid w:val="003D0135"/>
    <w:rsid w:val="003D1136"/>
    <w:rsid w:val="003D2376"/>
    <w:rsid w:val="003D26B0"/>
    <w:rsid w:val="003D4ED4"/>
    <w:rsid w:val="003D4FDB"/>
    <w:rsid w:val="003D502B"/>
    <w:rsid w:val="003D51C1"/>
    <w:rsid w:val="003D53AF"/>
    <w:rsid w:val="003D54D2"/>
    <w:rsid w:val="003D54D5"/>
    <w:rsid w:val="003D5531"/>
    <w:rsid w:val="003D55B2"/>
    <w:rsid w:val="003D5BE7"/>
    <w:rsid w:val="003D5C19"/>
    <w:rsid w:val="003D6240"/>
    <w:rsid w:val="003D6258"/>
    <w:rsid w:val="003D6AC0"/>
    <w:rsid w:val="003D6F3F"/>
    <w:rsid w:val="003D71B1"/>
    <w:rsid w:val="003D7E2E"/>
    <w:rsid w:val="003E0071"/>
    <w:rsid w:val="003E0341"/>
    <w:rsid w:val="003E05CC"/>
    <w:rsid w:val="003E089B"/>
    <w:rsid w:val="003E0BA9"/>
    <w:rsid w:val="003E0BE0"/>
    <w:rsid w:val="003E0BEC"/>
    <w:rsid w:val="003E14CE"/>
    <w:rsid w:val="003E15CE"/>
    <w:rsid w:val="003E176D"/>
    <w:rsid w:val="003E25E6"/>
    <w:rsid w:val="003E2DCB"/>
    <w:rsid w:val="003E2F60"/>
    <w:rsid w:val="003E3310"/>
    <w:rsid w:val="003E3C51"/>
    <w:rsid w:val="003E3D25"/>
    <w:rsid w:val="003E4EFC"/>
    <w:rsid w:val="003E501C"/>
    <w:rsid w:val="003E5900"/>
    <w:rsid w:val="003E6807"/>
    <w:rsid w:val="003E68C1"/>
    <w:rsid w:val="003E6961"/>
    <w:rsid w:val="003E6AEC"/>
    <w:rsid w:val="003E6E83"/>
    <w:rsid w:val="003E75DB"/>
    <w:rsid w:val="003E7641"/>
    <w:rsid w:val="003E77F7"/>
    <w:rsid w:val="003E7A7B"/>
    <w:rsid w:val="003E7B43"/>
    <w:rsid w:val="003F06C8"/>
    <w:rsid w:val="003F0BC1"/>
    <w:rsid w:val="003F1187"/>
    <w:rsid w:val="003F14D9"/>
    <w:rsid w:val="003F177C"/>
    <w:rsid w:val="003F1924"/>
    <w:rsid w:val="003F20C8"/>
    <w:rsid w:val="003F2BBD"/>
    <w:rsid w:val="003F2D76"/>
    <w:rsid w:val="003F2E46"/>
    <w:rsid w:val="003F3835"/>
    <w:rsid w:val="003F3A1E"/>
    <w:rsid w:val="003F3A8E"/>
    <w:rsid w:val="003F402C"/>
    <w:rsid w:val="003F5D11"/>
    <w:rsid w:val="003F5DFF"/>
    <w:rsid w:val="003F5FFC"/>
    <w:rsid w:val="003F68C5"/>
    <w:rsid w:val="003F6A37"/>
    <w:rsid w:val="003F6ED4"/>
    <w:rsid w:val="003F6F6A"/>
    <w:rsid w:val="0040030E"/>
    <w:rsid w:val="00400361"/>
    <w:rsid w:val="00400DFF"/>
    <w:rsid w:val="0040238A"/>
    <w:rsid w:val="00403606"/>
    <w:rsid w:val="0040443E"/>
    <w:rsid w:val="0040462F"/>
    <w:rsid w:val="004049B3"/>
    <w:rsid w:val="00404C3F"/>
    <w:rsid w:val="00404C7E"/>
    <w:rsid w:val="004061E8"/>
    <w:rsid w:val="004066CE"/>
    <w:rsid w:val="00406EED"/>
    <w:rsid w:val="004070EA"/>
    <w:rsid w:val="00407790"/>
    <w:rsid w:val="00407D8A"/>
    <w:rsid w:val="0041099B"/>
    <w:rsid w:val="00410B2E"/>
    <w:rsid w:val="00411DFC"/>
    <w:rsid w:val="0041255D"/>
    <w:rsid w:val="00413238"/>
    <w:rsid w:val="004148AE"/>
    <w:rsid w:val="004148E4"/>
    <w:rsid w:val="00414B10"/>
    <w:rsid w:val="00414CC2"/>
    <w:rsid w:val="00414E8A"/>
    <w:rsid w:val="004156EC"/>
    <w:rsid w:val="00415748"/>
    <w:rsid w:val="00415BE8"/>
    <w:rsid w:val="00415DE9"/>
    <w:rsid w:val="00416043"/>
    <w:rsid w:val="00416124"/>
    <w:rsid w:val="00416271"/>
    <w:rsid w:val="00416DB5"/>
    <w:rsid w:val="0041713D"/>
    <w:rsid w:val="004175E2"/>
    <w:rsid w:val="00417E21"/>
    <w:rsid w:val="004209CA"/>
    <w:rsid w:val="00421358"/>
    <w:rsid w:val="00421727"/>
    <w:rsid w:val="00421989"/>
    <w:rsid w:val="0042199E"/>
    <w:rsid w:val="00421D5B"/>
    <w:rsid w:val="00421D97"/>
    <w:rsid w:val="004227C5"/>
    <w:rsid w:val="0042280D"/>
    <w:rsid w:val="00422AB2"/>
    <w:rsid w:val="004230EE"/>
    <w:rsid w:val="0042348C"/>
    <w:rsid w:val="00424F7A"/>
    <w:rsid w:val="0042526B"/>
    <w:rsid w:val="00425340"/>
    <w:rsid w:val="00425871"/>
    <w:rsid w:val="00425F5E"/>
    <w:rsid w:val="004279D0"/>
    <w:rsid w:val="00430B5A"/>
    <w:rsid w:val="00431463"/>
    <w:rsid w:val="00432197"/>
    <w:rsid w:val="0043245C"/>
    <w:rsid w:val="00432824"/>
    <w:rsid w:val="004337A2"/>
    <w:rsid w:val="004342A7"/>
    <w:rsid w:val="004345FD"/>
    <w:rsid w:val="00436D27"/>
    <w:rsid w:val="0044013B"/>
    <w:rsid w:val="00440589"/>
    <w:rsid w:val="00440674"/>
    <w:rsid w:val="004409FB"/>
    <w:rsid w:val="00440DD3"/>
    <w:rsid w:val="0044138A"/>
    <w:rsid w:val="00441647"/>
    <w:rsid w:val="004419CC"/>
    <w:rsid w:val="00442B3E"/>
    <w:rsid w:val="00442E2B"/>
    <w:rsid w:val="0044375F"/>
    <w:rsid w:val="00443A7E"/>
    <w:rsid w:val="0044422A"/>
    <w:rsid w:val="00444A78"/>
    <w:rsid w:val="00444D70"/>
    <w:rsid w:val="00445369"/>
    <w:rsid w:val="004459C9"/>
    <w:rsid w:val="00446068"/>
    <w:rsid w:val="004470DD"/>
    <w:rsid w:val="004475D4"/>
    <w:rsid w:val="004508B3"/>
    <w:rsid w:val="004508F7"/>
    <w:rsid w:val="00450F15"/>
    <w:rsid w:val="0045203F"/>
    <w:rsid w:val="0045208E"/>
    <w:rsid w:val="00452955"/>
    <w:rsid w:val="00452AD3"/>
    <w:rsid w:val="00452AD7"/>
    <w:rsid w:val="00452DC7"/>
    <w:rsid w:val="00452E1B"/>
    <w:rsid w:val="0045513B"/>
    <w:rsid w:val="00455289"/>
    <w:rsid w:val="00455D48"/>
    <w:rsid w:val="00456139"/>
    <w:rsid w:val="00456FAF"/>
    <w:rsid w:val="004578D3"/>
    <w:rsid w:val="004604FD"/>
    <w:rsid w:val="00460FAD"/>
    <w:rsid w:val="00461B33"/>
    <w:rsid w:val="004626FE"/>
    <w:rsid w:val="004628EC"/>
    <w:rsid w:val="00463075"/>
    <w:rsid w:val="0046492C"/>
    <w:rsid w:val="0046537F"/>
    <w:rsid w:val="00465987"/>
    <w:rsid w:val="00465FB9"/>
    <w:rsid w:val="00466364"/>
    <w:rsid w:val="0046674F"/>
    <w:rsid w:val="00466E37"/>
    <w:rsid w:val="00467091"/>
    <w:rsid w:val="00467B97"/>
    <w:rsid w:val="00467C83"/>
    <w:rsid w:val="004702A3"/>
    <w:rsid w:val="004708D8"/>
    <w:rsid w:val="00470A8D"/>
    <w:rsid w:val="004710DA"/>
    <w:rsid w:val="004712AE"/>
    <w:rsid w:val="00471446"/>
    <w:rsid w:val="00471DB9"/>
    <w:rsid w:val="00471FD1"/>
    <w:rsid w:val="00472872"/>
    <w:rsid w:val="004740F3"/>
    <w:rsid w:val="0047591E"/>
    <w:rsid w:val="00475F1F"/>
    <w:rsid w:val="00476254"/>
    <w:rsid w:val="00476B09"/>
    <w:rsid w:val="0047717D"/>
    <w:rsid w:val="004811C3"/>
    <w:rsid w:val="004813C6"/>
    <w:rsid w:val="004815E1"/>
    <w:rsid w:val="00481787"/>
    <w:rsid w:val="00481D38"/>
    <w:rsid w:val="004820D0"/>
    <w:rsid w:val="004821A5"/>
    <w:rsid w:val="00482623"/>
    <w:rsid w:val="004828CD"/>
    <w:rsid w:val="00483108"/>
    <w:rsid w:val="00483363"/>
    <w:rsid w:val="00483921"/>
    <w:rsid w:val="00483C3A"/>
    <w:rsid w:val="00484636"/>
    <w:rsid w:val="004848B9"/>
    <w:rsid w:val="004849E4"/>
    <w:rsid w:val="00485ACF"/>
    <w:rsid w:val="004861DC"/>
    <w:rsid w:val="004866BE"/>
    <w:rsid w:val="00486AA9"/>
    <w:rsid w:val="00486B0E"/>
    <w:rsid w:val="004873A2"/>
    <w:rsid w:val="0049099F"/>
    <w:rsid w:val="004909E8"/>
    <w:rsid w:val="00490FF3"/>
    <w:rsid w:val="004913FE"/>
    <w:rsid w:val="00491CB4"/>
    <w:rsid w:val="00492449"/>
    <w:rsid w:val="004924FE"/>
    <w:rsid w:val="0049305A"/>
    <w:rsid w:val="004932C0"/>
    <w:rsid w:val="004937C5"/>
    <w:rsid w:val="00493A7A"/>
    <w:rsid w:val="00493DB0"/>
    <w:rsid w:val="00494119"/>
    <w:rsid w:val="00494475"/>
    <w:rsid w:val="00494555"/>
    <w:rsid w:val="0049495F"/>
    <w:rsid w:val="00495349"/>
    <w:rsid w:val="00495879"/>
    <w:rsid w:val="00495B85"/>
    <w:rsid w:val="0049618D"/>
    <w:rsid w:val="00496FC9"/>
    <w:rsid w:val="004A00C8"/>
    <w:rsid w:val="004A00D4"/>
    <w:rsid w:val="004A0A78"/>
    <w:rsid w:val="004A0D45"/>
    <w:rsid w:val="004A16A0"/>
    <w:rsid w:val="004A1FE9"/>
    <w:rsid w:val="004A25C3"/>
    <w:rsid w:val="004A38D3"/>
    <w:rsid w:val="004A3B3F"/>
    <w:rsid w:val="004A3E7F"/>
    <w:rsid w:val="004A4310"/>
    <w:rsid w:val="004A513A"/>
    <w:rsid w:val="004A5438"/>
    <w:rsid w:val="004A562C"/>
    <w:rsid w:val="004A5901"/>
    <w:rsid w:val="004A6416"/>
    <w:rsid w:val="004A673F"/>
    <w:rsid w:val="004A6A33"/>
    <w:rsid w:val="004A6ADE"/>
    <w:rsid w:val="004A771A"/>
    <w:rsid w:val="004A7D83"/>
    <w:rsid w:val="004A7F9F"/>
    <w:rsid w:val="004B0267"/>
    <w:rsid w:val="004B07D7"/>
    <w:rsid w:val="004B0836"/>
    <w:rsid w:val="004B0CF6"/>
    <w:rsid w:val="004B20A2"/>
    <w:rsid w:val="004B2E15"/>
    <w:rsid w:val="004B2E5A"/>
    <w:rsid w:val="004B2EAC"/>
    <w:rsid w:val="004B3307"/>
    <w:rsid w:val="004B3577"/>
    <w:rsid w:val="004B35D7"/>
    <w:rsid w:val="004B39D0"/>
    <w:rsid w:val="004B3C33"/>
    <w:rsid w:val="004B3EE8"/>
    <w:rsid w:val="004B48F7"/>
    <w:rsid w:val="004B4E3C"/>
    <w:rsid w:val="004B6CB3"/>
    <w:rsid w:val="004B6CD6"/>
    <w:rsid w:val="004B7263"/>
    <w:rsid w:val="004B7887"/>
    <w:rsid w:val="004C008B"/>
    <w:rsid w:val="004C0D4F"/>
    <w:rsid w:val="004C10D5"/>
    <w:rsid w:val="004C18EE"/>
    <w:rsid w:val="004C3C16"/>
    <w:rsid w:val="004C3E63"/>
    <w:rsid w:val="004C4B10"/>
    <w:rsid w:val="004C4FB8"/>
    <w:rsid w:val="004C5797"/>
    <w:rsid w:val="004C5EA3"/>
    <w:rsid w:val="004C62B5"/>
    <w:rsid w:val="004C6388"/>
    <w:rsid w:val="004C64DB"/>
    <w:rsid w:val="004C6701"/>
    <w:rsid w:val="004C694B"/>
    <w:rsid w:val="004C789A"/>
    <w:rsid w:val="004C7FE3"/>
    <w:rsid w:val="004D0569"/>
    <w:rsid w:val="004D0D6D"/>
    <w:rsid w:val="004D1010"/>
    <w:rsid w:val="004D14FA"/>
    <w:rsid w:val="004D194E"/>
    <w:rsid w:val="004D1C8B"/>
    <w:rsid w:val="004D280F"/>
    <w:rsid w:val="004D2BAE"/>
    <w:rsid w:val="004D2BFA"/>
    <w:rsid w:val="004D2D03"/>
    <w:rsid w:val="004D35A9"/>
    <w:rsid w:val="004D3A38"/>
    <w:rsid w:val="004D41D7"/>
    <w:rsid w:val="004D42F1"/>
    <w:rsid w:val="004D504E"/>
    <w:rsid w:val="004D5464"/>
    <w:rsid w:val="004D6377"/>
    <w:rsid w:val="004D6DEC"/>
    <w:rsid w:val="004D751A"/>
    <w:rsid w:val="004D7973"/>
    <w:rsid w:val="004D7DE3"/>
    <w:rsid w:val="004E0820"/>
    <w:rsid w:val="004E0B0B"/>
    <w:rsid w:val="004E0B7C"/>
    <w:rsid w:val="004E24C3"/>
    <w:rsid w:val="004E261A"/>
    <w:rsid w:val="004E4D27"/>
    <w:rsid w:val="004E59FB"/>
    <w:rsid w:val="004E5CD8"/>
    <w:rsid w:val="004E5E4F"/>
    <w:rsid w:val="004E62D2"/>
    <w:rsid w:val="004E713E"/>
    <w:rsid w:val="004E75A1"/>
    <w:rsid w:val="004E79C3"/>
    <w:rsid w:val="004E7A14"/>
    <w:rsid w:val="004E7CC3"/>
    <w:rsid w:val="004E7EC7"/>
    <w:rsid w:val="004E7FB3"/>
    <w:rsid w:val="004F015B"/>
    <w:rsid w:val="004F02E2"/>
    <w:rsid w:val="004F0FEF"/>
    <w:rsid w:val="004F10B3"/>
    <w:rsid w:val="004F10FD"/>
    <w:rsid w:val="004F114B"/>
    <w:rsid w:val="004F148C"/>
    <w:rsid w:val="004F14F3"/>
    <w:rsid w:val="004F1916"/>
    <w:rsid w:val="004F1AB2"/>
    <w:rsid w:val="004F2515"/>
    <w:rsid w:val="004F2F90"/>
    <w:rsid w:val="004F3A61"/>
    <w:rsid w:val="004F4BD8"/>
    <w:rsid w:val="004F57FE"/>
    <w:rsid w:val="004F5D40"/>
    <w:rsid w:val="004F65FE"/>
    <w:rsid w:val="004F674E"/>
    <w:rsid w:val="004F7B8C"/>
    <w:rsid w:val="0050068A"/>
    <w:rsid w:val="00501162"/>
    <w:rsid w:val="005016C5"/>
    <w:rsid w:val="00502386"/>
    <w:rsid w:val="00502633"/>
    <w:rsid w:val="00502884"/>
    <w:rsid w:val="00505220"/>
    <w:rsid w:val="00505334"/>
    <w:rsid w:val="005057BF"/>
    <w:rsid w:val="005064F0"/>
    <w:rsid w:val="00506546"/>
    <w:rsid w:val="005065C3"/>
    <w:rsid w:val="00506822"/>
    <w:rsid w:val="00506A43"/>
    <w:rsid w:val="00507D66"/>
    <w:rsid w:val="00507E42"/>
    <w:rsid w:val="00510207"/>
    <w:rsid w:val="005122E8"/>
    <w:rsid w:val="00512631"/>
    <w:rsid w:val="005134EF"/>
    <w:rsid w:val="005135B9"/>
    <w:rsid w:val="005143D5"/>
    <w:rsid w:val="0051447A"/>
    <w:rsid w:val="0051452A"/>
    <w:rsid w:val="00514B47"/>
    <w:rsid w:val="005151F8"/>
    <w:rsid w:val="0051553A"/>
    <w:rsid w:val="00515C6E"/>
    <w:rsid w:val="00515DBF"/>
    <w:rsid w:val="0051656D"/>
    <w:rsid w:val="00516C2D"/>
    <w:rsid w:val="00516D07"/>
    <w:rsid w:val="00516DF8"/>
    <w:rsid w:val="00516F32"/>
    <w:rsid w:val="00517193"/>
    <w:rsid w:val="00517E15"/>
    <w:rsid w:val="005201EB"/>
    <w:rsid w:val="005206EE"/>
    <w:rsid w:val="00521863"/>
    <w:rsid w:val="00521884"/>
    <w:rsid w:val="00522421"/>
    <w:rsid w:val="0052261B"/>
    <w:rsid w:val="00523C38"/>
    <w:rsid w:val="00523EAA"/>
    <w:rsid w:val="00524419"/>
    <w:rsid w:val="005257B4"/>
    <w:rsid w:val="00525C4C"/>
    <w:rsid w:val="00525D96"/>
    <w:rsid w:val="00526D4F"/>
    <w:rsid w:val="00526DF4"/>
    <w:rsid w:val="0052745F"/>
    <w:rsid w:val="0052752B"/>
    <w:rsid w:val="00527CA4"/>
    <w:rsid w:val="00530538"/>
    <w:rsid w:val="00531176"/>
    <w:rsid w:val="00531335"/>
    <w:rsid w:val="00531A1C"/>
    <w:rsid w:val="00531AD7"/>
    <w:rsid w:val="00531B97"/>
    <w:rsid w:val="005330C8"/>
    <w:rsid w:val="00533D90"/>
    <w:rsid w:val="00534A27"/>
    <w:rsid w:val="00534B6C"/>
    <w:rsid w:val="00535342"/>
    <w:rsid w:val="0053550F"/>
    <w:rsid w:val="0053569A"/>
    <w:rsid w:val="0053716C"/>
    <w:rsid w:val="0053741C"/>
    <w:rsid w:val="00540086"/>
    <w:rsid w:val="005403E9"/>
    <w:rsid w:val="00540A4A"/>
    <w:rsid w:val="00540F04"/>
    <w:rsid w:val="005413D2"/>
    <w:rsid w:val="00541539"/>
    <w:rsid w:val="0054193C"/>
    <w:rsid w:val="00541B1E"/>
    <w:rsid w:val="00541B62"/>
    <w:rsid w:val="00542259"/>
    <w:rsid w:val="00542C6A"/>
    <w:rsid w:val="00543B62"/>
    <w:rsid w:val="005449AD"/>
    <w:rsid w:val="00544C4D"/>
    <w:rsid w:val="0054612A"/>
    <w:rsid w:val="005462C1"/>
    <w:rsid w:val="00546489"/>
    <w:rsid w:val="00546ABC"/>
    <w:rsid w:val="0054755F"/>
    <w:rsid w:val="00550505"/>
    <w:rsid w:val="005507A5"/>
    <w:rsid w:val="0055090F"/>
    <w:rsid w:val="00550E1F"/>
    <w:rsid w:val="0055159C"/>
    <w:rsid w:val="0055239A"/>
    <w:rsid w:val="00552CE9"/>
    <w:rsid w:val="00552DD7"/>
    <w:rsid w:val="00552E42"/>
    <w:rsid w:val="00552ED1"/>
    <w:rsid w:val="005531B3"/>
    <w:rsid w:val="00553325"/>
    <w:rsid w:val="00553F11"/>
    <w:rsid w:val="0055435E"/>
    <w:rsid w:val="005543F7"/>
    <w:rsid w:val="00554681"/>
    <w:rsid w:val="00554967"/>
    <w:rsid w:val="005556E6"/>
    <w:rsid w:val="005559E6"/>
    <w:rsid w:val="00555B8E"/>
    <w:rsid w:val="005568CE"/>
    <w:rsid w:val="00556916"/>
    <w:rsid w:val="0055739E"/>
    <w:rsid w:val="0056060E"/>
    <w:rsid w:val="0056128E"/>
    <w:rsid w:val="00561331"/>
    <w:rsid w:val="00561E92"/>
    <w:rsid w:val="005629EF"/>
    <w:rsid w:val="00562DE4"/>
    <w:rsid w:val="00564188"/>
    <w:rsid w:val="00564660"/>
    <w:rsid w:val="00565863"/>
    <w:rsid w:val="00565E12"/>
    <w:rsid w:val="0056795D"/>
    <w:rsid w:val="00571471"/>
    <w:rsid w:val="005716CA"/>
    <w:rsid w:val="005717FF"/>
    <w:rsid w:val="00571D89"/>
    <w:rsid w:val="00572D77"/>
    <w:rsid w:val="00573426"/>
    <w:rsid w:val="00573F83"/>
    <w:rsid w:val="00574938"/>
    <w:rsid w:val="00575602"/>
    <w:rsid w:val="005768FE"/>
    <w:rsid w:val="00576994"/>
    <w:rsid w:val="00576AAA"/>
    <w:rsid w:val="00576B62"/>
    <w:rsid w:val="00576E82"/>
    <w:rsid w:val="005807E4"/>
    <w:rsid w:val="00580D08"/>
    <w:rsid w:val="00581025"/>
    <w:rsid w:val="0058187A"/>
    <w:rsid w:val="00581B83"/>
    <w:rsid w:val="00581DF5"/>
    <w:rsid w:val="00581E1E"/>
    <w:rsid w:val="00581E60"/>
    <w:rsid w:val="00582538"/>
    <w:rsid w:val="00582754"/>
    <w:rsid w:val="005828C4"/>
    <w:rsid w:val="00583E83"/>
    <w:rsid w:val="005843EA"/>
    <w:rsid w:val="00584530"/>
    <w:rsid w:val="005849A8"/>
    <w:rsid w:val="00584E54"/>
    <w:rsid w:val="00585479"/>
    <w:rsid w:val="005855D5"/>
    <w:rsid w:val="00585A6C"/>
    <w:rsid w:val="00586A80"/>
    <w:rsid w:val="00586D73"/>
    <w:rsid w:val="00586EA2"/>
    <w:rsid w:val="0058700C"/>
    <w:rsid w:val="0058729F"/>
    <w:rsid w:val="005877CA"/>
    <w:rsid w:val="00591357"/>
    <w:rsid w:val="00591DAC"/>
    <w:rsid w:val="00591DC3"/>
    <w:rsid w:val="00592637"/>
    <w:rsid w:val="00594670"/>
    <w:rsid w:val="00594C68"/>
    <w:rsid w:val="00595433"/>
    <w:rsid w:val="005954CB"/>
    <w:rsid w:val="00595723"/>
    <w:rsid w:val="00595DB6"/>
    <w:rsid w:val="005963C9"/>
    <w:rsid w:val="00596B99"/>
    <w:rsid w:val="005971EB"/>
    <w:rsid w:val="005973EC"/>
    <w:rsid w:val="00597C59"/>
    <w:rsid w:val="00597C68"/>
    <w:rsid w:val="005A010D"/>
    <w:rsid w:val="005A133A"/>
    <w:rsid w:val="005A1DED"/>
    <w:rsid w:val="005A218E"/>
    <w:rsid w:val="005A21E8"/>
    <w:rsid w:val="005A23CB"/>
    <w:rsid w:val="005A2690"/>
    <w:rsid w:val="005A27AF"/>
    <w:rsid w:val="005A2917"/>
    <w:rsid w:val="005A2A0D"/>
    <w:rsid w:val="005A31C2"/>
    <w:rsid w:val="005A3D4D"/>
    <w:rsid w:val="005A4613"/>
    <w:rsid w:val="005A53FF"/>
    <w:rsid w:val="005A5441"/>
    <w:rsid w:val="005A5475"/>
    <w:rsid w:val="005A5580"/>
    <w:rsid w:val="005A6D21"/>
    <w:rsid w:val="005A6F53"/>
    <w:rsid w:val="005A74A3"/>
    <w:rsid w:val="005A74B1"/>
    <w:rsid w:val="005A7C51"/>
    <w:rsid w:val="005A7F3F"/>
    <w:rsid w:val="005B032B"/>
    <w:rsid w:val="005B039D"/>
    <w:rsid w:val="005B058E"/>
    <w:rsid w:val="005B0A48"/>
    <w:rsid w:val="005B18CB"/>
    <w:rsid w:val="005B2598"/>
    <w:rsid w:val="005B31D1"/>
    <w:rsid w:val="005B39E9"/>
    <w:rsid w:val="005B3E5B"/>
    <w:rsid w:val="005B4A70"/>
    <w:rsid w:val="005B5D2D"/>
    <w:rsid w:val="005B5ED4"/>
    <w:rsid w:val="005B7267"/>
    <w:rsid w:val="005B7329"/>
    <w:rsid w:val="005B7B69"/>
    <w:rsid w:val="005B7F85"/>
    <w:rsid w:val="005C06F7"/>
    <w:rsid w:val="005C0E7E"/>
    <w:rsid w:val="005C0ED5"/>
    <w:rsid w:val="005C1186"/>
    <w:rsid w:val="005C1455"/>
    <w:rsid w:val="005C1993"/>
    <w:rsid w:val="005C1EB7"/>
    <w:rsid w:val="005C2064"/>
    <w:rsid w:val="005C4155"/>
    <w:rsid w:val="005C4DE3"/>
    <w:rsid w:val="005C5546"/>
    <w:rsid w:val="005C6FDD"/>
    <w:rsid w:val="005C7BFB"/>
    <w:rsid w:val="005C7C4B"/>
    <w:rsid w:val="005D0422"/>
    <w:rsid w:val="005D11A4"/>
    <w:rsid w:val="005D16DC"/>
    <w:rsid w:val="005D1EB0"/>
    <w:rsid w:val="005D2883"/>
    <w:rsid w:val="005D5500"/>
    <w:rsid w:val="005D55F0"/>
    <w:rsid w:val="005D6233"/>
    <w:rsid w:val="005D637A"/>
    <w:rsid w:val="005D6E39"/>
    <w:rsid w:val="005D79F5"/>
    <w:rsid w:val="005D79FA"/>
    <w:rsid w:val="005D7BBF"/>
    <w:rsid w:val="005D7C5B"/>
    <w:rsid w:val="005E057D"/>
    <w:rsid w:val="005E0850"/>
    <w:rsid w:val="005E0CAF"/>
    <w:rsid w:val="005E0FB4"/>
    <w:rsid w:val="005E19B9"/>
    <w:rsid w:val="005E200E"/>
    <w:rsid w:val="005E20F8"/>
    <w:rsid w:val="005E27F9"/>
    <w:rsid w:val="005E2E0E"/>
    <w:rsid w:val="005E36AC"/>
    <w:rsid w:val="005E3D11"/>
    <w:rsid w:val="005E4AAD"/>
    <w:rsid w:val="005E4CDF"/>
    <w:rsid w:val="005E4D5B"/>
    <w:rsid w:val="005E5C96"/>
    <w:rsid w:val="005E5D48"/>
    <w:rsid w:val="005E6CAD"/>
    <w:rsid w:val="005E70EA"/>
    <w:rsid w:val="005E7DFD"/>
    <w:rsid w:val="005F06F2"/>
    <w:rsid w:val="005F0736"/>
    <w:rsid w:val="005F0850"/>
    <w:rsid w:val="005F16AA"/>
    <w:rsid w:val="005F1D2C"/>
    <w:rsid w:val="005F27A8"/>
    <w:rsid w:val="005F2F13"/>
    <w:rsid w:val="005F33CA"/>
    <w:rsid w:val="005F386E"/>
    <w:rsid w:val="005F436F"/>
    <w:rsid w:val="005F4605"/>
    <w:rsid w:val="005F4A5C"/>
    <w:rsid w:val="005F512D"/>
    <w:rsid w:val="005F558A"/>
    <w:rsid w:val="005F6313"/>
    <w:rsid w:val="005F78A7"/>
    <w:rsid w:val="006004EF"/>
    <w:rsid w:val="0060088C"/>
    <w:rsid w:val="006008AA"/>
    <w:rsid w:val="00600F25"/>
    <w:rsid w:val="006018FA"/>
    <w:rsid w:val="006028E0"/>
    <w:rsid w:val="006030EB"/>
    <w:rsid w:val="00603637"/>
    <w:rsid w:val="00603ADC"/>
    <w:rsid w:val="00603FAE"/>
    <w:rsid w:val="00604003"/>
    <w:rsid w:val="00604119"/>
    <w:rsid w:val="00604164"/>
    <w:rsid w:val="00604531"/>
    <w:rsid w:val="006047DA"/>
    <w:rsid w:val="00604CB2"/>
    <w:rsid w:val="00605474"/>
    <w:rsid w:val="006054A1"/>
    <w:rsid w:val="0060556B"/>
    <w:rsid w:val="006059F2"/>
    <w:rsid w:val="00606CC6"/>
    <w:rsid w:val="006073F0"/>
    <w:rsid w:val="00607C4D"/>
    <w:rsid w:val="00610417"/>
    <w:rsid w:val="006109CD"/>
    <w:rsid w:val="0061106D"/>
    <w:rsid w:val="006117BE"/>
    <w:rsid w:val="006117D5"/>
    <w:rsid w:val="006121C8"/>
    <w:rsid w:val="00612391"/>
    <w:rsid w:val="006124BB"/>
    <w:rsid w:val="00612B7D"/>
    <w:rsid w:val="00612BCF"/>
    <w:rsid w:val="006133A4"/>
    <w:rsid w:val="0061424F"/>
    <w:rsid w:val="006154CA"/>
    <w:rsid w:val="00615766"/>
    <w:rsid w:val="00615CA2"/>
    <w:rsid w:val="00616595"/>
    <w:rsid w:val="006169ED"/>
    <w:rsid w:val="00616BD5"/>
    <w:rsid w:val="006176BC"/>
    <w:rsid w:val="00617822"/>
    <w:rsid w:val="00617896"/>
    <w:rsid w:val="006178B5"/>
    <w:rsid w:val="00617F04"/>
    <w:rsid w:val="006204A1"/>
    <w:rsid w:val="006205CC"/>
    <w:rsid w:val="0062072C"/>
    <w:rsid w:val="00620BAD"/>
    <w:rsid w:val="00620BCD"/>
    <w:rsid w:val="00620CD5"/>
    <w:rsid w:val="00621921"/>
    <w:rsid w:val="00621D22"/>
    <w:rsid w:val="00622054"/>
    <w:rsid w:val="0062235E"/>
    <w:rsid w:val="00622440"/>
    <w:rsid w:val="00622620"/>
    <w:rsid w:val="0062298B"/>
    <w:rsid w:val="00622CDE"/>
    <w:rsid w:val="006234B6"/>
    <w:rsid w:val="006239AD"/>
    <w:rsid w:val="00623B88"/>
    <w:rsid w:val="006244F0"/>
    <w:rsid w:val="006245A7"/>
    <w:rsid w:val="00625247"/>
    <w:rsid w:val="0062569D"/>
    <w:rsid w:val="0062600D"/>
    <w:rsid w:val="00626862"/>
    <w:rsid w:val="00626FCC"/>
    <w:rsid w:val="00630548"/>
    <w:rsid w:val="006310F9"/>
    <w:rsid w:val="00631356"/>
    <w:rsid w:val="00631AF0"/>
    <w:rsid w:val="006321AB"/>
    <w:rsid w:val="00632A31"/>
    <w:rsid w:val="0063300E"/>
    <w:rsid w:val="00633048"/>
    <w:rsid w:val="00633AFF"/>
    <w:rsid w:val="0063570A"/>
    <w:rsid w:val="00635EF1"/>
    <w:rsid w:val="006363D5"/>
    <w:rsid w:val="00636735"/>
    <w:rsid w:val="006369B4"/>
    <w:rsid w:val="00637135"/>
    <w:rsid w:val="006371B0"/>
    <w:rsid w:val="00637872"/>
    <w:rsid w:val="006378F1"/>
    <w:rsid w:val="00637C86"/>
    <w:rsid w:val="00640E0A"/>
    <w:rsid w:val="00641631"/>
    <w:rsid w:val="0064221B"/>
    <w:rsid w:val="00643E98"/>
    <w:rsid w:val="006442C8"/>
    <w:rsid w:val="00644375"/>
    <w:rsid w:val="006452DB"/>
    <w:rsid w:val="00645318"/>
    <w:rsid w:val="00646AD1"/>
    <w:rsid w:val="00646DB7"/>
    <w:rsid w:val="00647D9A"/>
    <w:rsid w:val="00650064"/>
    <w:rsid w:val="00650CF6"/>
    <w:rsid w:val="00650DC4"/>
    <w:rsid w:val="00650FBC"/>
    <w:rsid w:val="00651120"/>
    <w:rsid w:val="00651354"/>
    <w:rsid w:val="00652B03"/>
    <w:rsid w:val="00652EB2"/>
    <w:rsid w:val="006536CB"/>
    <w:rsid w:val="00653830"/>
    <w:rsid w:val="00653B6E"/>
    <w:rsid w:val="00654358"/>
    <w:rsid w:val="00655C2B"/>
    <w:rsid w:val="00655C7C"/>
    <w:rsid w:val="0065651A"/>
    <w:rsid w:val="00657CBA"/>
    <w:rsid w:val="006610B1"/>
    <w:rsid w:val="006614E8"/>
    <w:rsid w:val="006615EB"/>
    <w:rsid w:val="00661ACA"/>
    <w:rsid w:val="006623D6"/>
    <w:rsid w:val="00662A8D"/>
    <w:rsid w:val="00662E40"/>
    <w:rsid w:val="00662FA6"/>
    <w:rsid w:val="006631FE"/>
    <w:rsid w:val="006635BB"/>
    <w:rsid w:val="006635F6"/>
    <w:rsid w:val="00663869"/>
    <w:rsid w:val="006638B3"/>
    <w:rsid w:val="00663948"/>
    <w:rsid w:val="00663D72"/>
    <w:rsid w:val="00664299"/>
    <w:rsid w:val="00664386"/>
    <w:rsid w:val="00664577"/>
    <w:rsid w:val="006649C0"/>
    <w:rsid w:val="00665209"/>
    <w:rsid w:val="0066540F"/>
    <w:rsid w:val="00665A2E"/>
    <w:rsid w:val="00666338"/>
    <w:rsid w:val="00666472"/>
    <w:rsid w:val="00666975"/>
    <w:rsid w:val="006709D3"/>
    <w:rsid w:val="00670DD9"/>
    <w:rsid w:val="0067122B"/>
    <w:rsid w:val="0067159B"/>
    <w:rsid w:val="006716A3"/>
    <w:rsid w:val="00671D2B"/>
    <w:rsid w:val="00671E8A"/>
    <w:rsid w:val="00672488"/>
    <w:rsid w:val="0067369F"/>
    <w:rsid w:val="00673948"/>
    <w:rsid w:val="006746BF"/>
    <w:rsid w:val="00674924"/>
    <w:rsid w:val="00674966"/>
    <w:rsid w:val="00674B2E"/>
    <w:rsid w:val="006750F5"/>
    <w:rsid w:val="00675154"/>
    <w:rsid w:val="0067519F"/>
    <w:rsid w:val="006755B2"/>
    <w:rsid w:val="006756BA"/>
    <w:rsid w:val="00675803"/>
    <w:rsid w:val="00675AFF"/>
    <w:rsid w:val="00676D15"/>
    <w:rsid w:val="00677369"/>
    <w:rsid w:val="0068030B"/>
    <w:rsid w:val="00680BE4"/>
    <w:rsid w:val="00680FED"/>
    <w:rsid w:val="00681B37"/>
    <w:rsid w:val="00681F1F"/>
    <w:rsid w:val="00682518"/>
    <w:rsid w:val="00682E63"/>
    <w:rsid w:val="00683D5C"/>
    <w:rsid w:val="00684218"/>
    <w:rsid w:val="00685360"/>
    <w:rsid w:val="006857A0"/>
    <w:rsid w:val="00686360"/>
    <w:rsid w:val="00686C9E"/>
    <w:rsid w:val="006875C8"/>
    <w:rsid w:val="00687650"/>
    <w:rsid w:val="0068765B"/>
    <w:rsid w:val="00687F42"/>
    <w:rsid w:val="0069001B"/>
    <w:rsid w:val="00690350"/>
    <w:rsid w:val="00690522"/>
    <w:rsid w:val="0069133E"/>
    <w:rsid w:val="00691ADE"/>
    <w:rsid w:val="006929F8"/>
    <w:rsid w:val="00692BE4"/>
    <w:rsid w:val="006935BD"/>
    <w:rsid w:val="00693819"/>
    <w:rsid w:val="00693972"/>
    <w:rsid w:val="006941FC"/>
    <w:rsid w:val="006945BB"/>
    <w:rsid w:val="00694B23"/>
    <w:rsid w:val="00695428"/>
    <w:rsid w:val="006957AD"/>
    <w:rsid w:val="006957AF"/>
    <w:rsid w:val="00695C8B"/>
    <w:rsid w:val="00695CA9"/>
    <w:rsid w:val="006962B8"/>
    <w:rsid w:val="00696CBF"/>
    <w:rsid w:val="006971F1"/>
    <w:rsid w:val="006979D9"/>
    <w:rsid w:val="006A0102"/>
    <w:rsid w:val="006A02A0"/>
    <w:rsid w:val="006A0878"/>
    <w:rsid w:val="006A106B"/>
    <w:rsid w:val="006A1782"/>
    <w:rsid w:val="006A1B1F"/>
    <w:rsid w:val="006A1CEC"/>
    <w:rsid w:val="006A1F5B"/>
    <w:rsid w:val="006A242C"/>
    <w:rsid w:val="006A3645"/>
    <w:rsid w:val="006A3DA9"/>
    <w:rsid w:val="006A3DD8"/>
    <w:rsid w:val="006A3EF5"/>
    <w:rsid w:val="006A404E"/>
    <w:rsid w:val="006A40B1"/>
    <w:rsid w:val="006A4978"/>
    <w:rsid w:val="006A4E15"/>
    <w:rsid w:val="006A5775"/>
    <w:rsid w:val="006A669C"/>
    <w:rsid w:val="006A6AB3"/>
    <w:rsid w:val="006A750F"/>
    <w:rsid w:val="006A7973"/>
    <w:rsid w:val="006A7A5F"/>
    <w:rsid w:val="006A7F36"/>
    <w:rsid w:val="006B0492"/>
    <w:rsid w:val="006B0B34"/>
    <w:rsid w:val="006B18F8"/>
    <w:rsid w:val="006B1953"/>
    <w:rsid w:val="006B279F"/>
    <w:rsid w:val="006B2AE0"/>
    <w:rsid w:val="006B2C9F"/>
    <w:rsid w:val="006B3D3E"/>
    <w:rsid w:val="006B4954"/>
    <w:rsid w:val="006B5B77"/>
    <w:rsid w:val="006B6ED2"/>
    <w:rsid w:val="006B783C"/>
    <w:rsid w:val="006C117E"/>
    <w:rsid w:val="006C12DD"/>
    <w:rsid w:val="006C1891"/>
    <w:rsid w:val="006C25BE"/>
    <w:rsid w:val="006C30D0"/>
    <w:rsid w:val="006C3422"/>
    <w:rsid w:val="006C4258"/>
    <w:rsid w:val="006C493A"/>
    <w:rsid w:val="006C4FDF"/>
    <w:rsid w:val="006C55A6"/>
    <w:rsid w:val="006C5AB7"/>
    <w:rsid w:val="006C5F7F"/>
    <w:rsid w:val="006C6412"/>
    <w:rsid w:val="006C644A"/>
    <w:rsid w:val="006C652B"/>
    <w:rsid w:val="006C66F0"/>
    <w:rsid w:val="006C6D85"/>
    <w:rsid w:val="006C746D"/>
    <w:rsid w:val="006C77CD"/>
    <w:rsid w:val="006C791D"/>
    <w:rsid w:val="006D0240"/>
    <w:rsid w:val="006D0388"/>
    <w:rsid w:val="006D0D94"/>
    <w:rsid w:val="006D17D5"/>
    <w:rsid w:val="006D1BBF"/>
    <w:rsid w:val="006D23F0"/>
    <w:rsid w:val="006D2A26"/>
    <w:rsid w:val="006D3212"/>
    <w:rsid w:val="006D3527"/>
    <w:rsid w:val="006D4EAD"/>
    <w:rsid w:val="006D5812"/>
    <w:rsid w:val="006D7761"/>
    <w:rsid w:val="006E07E2"/>
    <w:rsid w:val="006E09B2"/>
    <w:rsid w:val="006E13B4"/>
    <w:rsid w:val="006E4D05"/>
    <w:rsid w:val="006E54FA"/>
    <w:rsid w:val="006E717B"/>
    <w:rsid w:val="006E7C0D"/>
    <w:rsid w:val="006F00A5"/>
    <w:rsid w:val="006F06D3"/>
    <w:rsid w:val="006F0971"/>
    <w:rsid w:val="006F0E3A"/>
    <w:rsid w:val="006F115F"/>
    <w:rsid w:val="006F1C81"/>
    <w:rsid w:val="006F2578"/>
    <w:rsid w:val="006F2A0F"/>
    <w:rsid w:val="006F2FE4"/>
    <w:rsid w:val="006F3891"/>
    <w:rsid w:val="006F3AA7"/>
    <w:rsid w:val="006F3CE0"/>
    <w:rsid w:val="006F47E0"/>
    <w:rsid w:val="006F49A4"/>
    <w:rsid w:val="006F4A08"/>
    <w:rsid w:val="006F4A8D"/>
    <w:rsid w:val="006F57E2"/>
    <w:rsid w:val="006F5801"/>
    <w:rsid w:val="006F5E7F"/>
    <w:rsid w:val="006F6132"/>
    <w:rsid w:val="006F6300"/>
    <w:rsid w:val="006F6B54"/>
    <w:rsid w:val="006F6CCD"/>
    <w:rsid w:val="006F6F48"/>
    <w:rsid w:val="006F6F8A"/>
    <w:rsid w:val="006F700F"/>
    <w:rsid w:val="006F7302"/>
    <w:rsid w:val="006F7587"/>
    <w:rsid w:val="006F78E1"/>
    <w:rsid w:val="0070017C"/>
    <w:rsid w:val="007002B8"/>
    <w:rsid w:val="00700A5A"/>
    <w:rsid w:val="00700CDE"/>
    <w:rsid w:val="007019DA"/>
    <w:rsid w:val="00702013"/>
    <w:rsid w:val="007020E6"/>
    <w:rsid w:val="0070229E"/>
    <w:rsid w:val="00702DFF"/>
    <w:rsid w:val="00702E10"/>
    <w:rsid w:val="00702F81"/>
    <w:rsid w:val="00703508"/>
    <w:rsid w:val="00703B82"/>
    <w:rsid w:val="0070439B"/>
    <w:rsid w:val="00704503"/>
    <w:rsid w:val="00704BBF"/>
    <w:rsid w:val="00704DBA"/>
    <w:rsid w:val="007050E0"/>
    <w:rsid w:val="00705BF4"/>
    <w:rsid w:val="00706812"/>
    <w:rsid w:val="00706838"/>
    <w:rsid w:val="007069A6"/>
    <w:rsid w:val="00707967"/>
    <w:rsid w:val="00707E9E"/>
    <w:rsid w:val="00707EE6"/>
    <w:rsid w:val="0071011D"/>
    <w:rsid w:val="007109EC"/>
    <w:rsid w:val="00710A37"/>
    <w:rsid w:val="00710A46"/>
    <w:rsid w:val="00711036"/>
    <w:rsid w:val="00711744"/>
    <w:rsid w:val="007125E8"/>
    <w:rsid w:val="00712611"/>
    <w:rsid w:val="0071275B"/>
    <w:rsid w:val="00712A86"/>
    <w:rsid w:val="00712F97"/>
    <w:rsid w:val="00713348"/>
    <w:rsid w:val="007136D9"/>
    <w:rsid w:val="00713DBD"/>
    <w:rsid w:val="00713DE6"/>
    <w:rsid w:val="00714D41"/>
    <w:rsid w:val="00715291"/>
    <w:rsid w:val="00715963"/>
    <w:rsid w:val="0071632C"/>
    <w:rsid w:val="007163EE"/>
    <w:rsid w:val="00716467"/>
    <w:rsid w:val="0071652D"/>
    <w:rsid w:val="00717972"/>
    <w:rsid w:val="00717EB3"/>
    <w:rsid w:val="00717F64"/>
    <w:rsid w:val="00720215"/>
    <w:rsid w:val="00720C5E"/>
    <w:rsid w:val="0072142E"/>
    <w:rsid w:val="00721C6E"/>
    <w:rsid w:val="007221BE"/>
    <w:rsid w:val="0072262A"/>
    <w:rsid w:val="0072280B"/>
    <w:rsid w:val="0072306F"/>
    <w:rsid w:val="00723129"/>
    <w:rsid w:val="007234A6"/>
    <w:rsid w:val="00724033"/>
    <w:rsid w:val="00724286"/>
    <w:rsid w:val="0072442A"/>
    <w:rsid w:val="0072444A"/>
    <w:rsid w:val="00724A90"/>
    <w:rsid w:val="00725249"/>
    <w:rsid w:val="00726192"/>
    <w:rsid w:val="00726262"/>
    <w:rsid w:val="00726780"/>
    <w:rsid w:val="0072715F"/>
    <w:rsid w:val="00727DF0"/>
    <w:rsid w:val="00727F6F"/>
    <w:rsid w:val="00727F72"/>
    <w:rsid w:val="0073034B"/>
    <w:rsid w:val="007305F4"/>
    <w:rsid w:val="00730E0E"/>
    <w:rsid w:val="00730F3F"/>
    <w:rsid w:val="00731493"/>
    <w:rsid w:val="00731D82"/>
    <w:rsid w:val="00732528"/>
    <w:rsid w:val="007327FE"/>
    <w:rsid w:val="00732E49"/>
    <w:rsid w:val="00732F51"/>
    <w:rsid w:val="00733029"/>
    <w:rsid w:val="0073326A"/>
    <w:rsid w:val="00733757"/>
    <w:rsid w:val="00733792"/>
    <w:rsid w:val="00733C7A"/>
    <w:rsid w:val="0073465C"/>
    <w:rsid w:val="0073469C"/>
    <w:rsid w:val="00734CFC"/>
    <w:rsid w:val="007353C4"/>
    <w:rsid w:val="00735960"/>
    <w:rsid w:val="00735BB4"/>
    <w:rsid w:val="00736619"/>
    <w:rsid w:val="00736DC1"/>
    <w:rsid w:val="00736FE1"/>
    <w:rsid w:val="0074069E"/>
    <w:rsid w:val="00740A8E"/>
    <w:rsid w:val="00741418"/>
    <w:rsid w:val="00741498"/>
    <w:rsid w:val="00741666"/>
    <w:rsid w:val="007420C9"/>
    <w:rsid w:val="00742221"/>
    <w:rsid w:val="0074231F"/>
    <w:rsid w:val="00742502"/>
    <w:rsid w:val="00742670"/>
    <w:rsid w:val="00742E74"/>
    <w:rsid w:val="007431E3"/>
    <w:rsid w:val="00743901"/>
    <w:rsid w:val="00743A52"/>
    <w:rsid w:val="00743D1D"/>
    <w:rsid w:val="00744D82"/>
    <w:rsid w:val="00744E4A"/>
    <w:rsid w:val="00745429"/>
    <w:rsid w:val="00745A4F"/>
    <w:rsid w:val="00745C47"/>
    <w:rsid w:val="00745CD0"/>
    <w:rsid w:val="0074615D"/>
    <w:rsid w:val="007501BD"/>
    <w:rsid w:val="00750DFC"/>
    <w:rsid w:val="0075146D"/>
    <w:rsid w:val="00751870"/>
    <w:rsid w:val="00751B15"/>
    <w:rsid w:val="00751DF3"/>
    <w:rsid w:val="00751E8C"/>
    <w:rsid w:val="00752184"/>
    <w:rsid w:val="007523C9"/>
    <w:rsid w:val="0075359A"/>
    <w:rsid w:val="007540DE"/>
    <w:rsid w:val="007547D0"/>
    <w:rsid w:val="00754E52"/>
    <w:rsid w:val="007556EB"/>
    <w:rsid w:val="00755C4A"/>
    <w:rsid w:val="007563E6"/>
    <w:rsid w:val="007567A6"/>
    <w:rsid w:val="0075719E"/>
    <w:rsid w:val="0075755F"/>
    <w:rsid w:val="00757B7F"/>
    <w:rsid w:val="00760AEC"/>
    <w:rsid w:val="00760B18"/>
    <w:rsid w:val="00760BDE"/>
    <w:rsid w:val="00760F89"/>
    <w:rsid w:val="00761252"/>
    <w:rsid w:val="00761A1D"/>
    <w:rsid w:val="007628D1"/>
    <w:rsid w:val="00762DC9"/>
    <w:rsid w:val="007640CA"/>
    <w:rsid w:val="00764167"/>
    <w:rsid w:val="00764728"/>
    <w:rsid w:val="0076549A"/>
    <w:rsid w:val="00766347"/>
    <w:rsid w:val="007663C3"/>
    <w:rsid w:val="0076666B"/>
    <w:rsid w:val="00766AD8"/>
    <w:rsid w:val="00766DA6"/>
    <w:rsid w:val="00766F69"/>
    <w:rsid w:val="007677EB"/>
    <w:rsid w:val="00767966"/>
    <w:rsid w:val="007700F7"/>
    <w:rsid w:val="0077046B"/>
    <w:rsid w:val="007706FB"/>
    <w:rsid w:val="007719C9"/>
    <w:rsid w:val="00771BF8"/>
    <w:rsid w:val="00771DE3"/>
    <w:rsid w:val="00772DD7"/>
    <w:rsid w:val="0077365A"/>
    <w:rsid w:val="0077388A"/>
    <w:rsid w:val="00773F08"/>
    <w:rsid w:val="007746A4"/>
    <w:rsid w:val="00774DE2"/>
    <w:rsid w:val="007751C0"/>
    <w:rsid w:val="007751CB"/>
    <w:rsid w:val="0077625C"/>
    <w:rsid w:val="007767D2"/>
    <w:rsid w:val="00776A2F"/>
    <w:rsid w:val="007777B3"/>
    <w:rsid w:val="00777F14"/>
    <w:rsid w:val="007802C4"/>
    <w:rsid w:val="0078041D"/>
    <w:rsid w:val="0078047F"/>
    <w:rsid w:val="00780553"/>
    <w:rsid w:val="007807A8"/>
    <w:rsid w:val="00780D84"/>
    <w:rsid w:val="00780E0C"/>
    <w:rsid w:val="0078127F"/>
    <w:rsid w:val="00781895"/>
    <w:rsid w:val="00781920"/>
    <w:rsid w:val="00781D2C"/>
    <w:rsid w:val="00782531"/>
    <w:rsid w:val="00782FCA"/>
    <w:rsid w:val="007834B7"/>
    <w:rsid w:val="00783E91"/>
    <w:rsid w:val="007842C3"/>
    <w:rsid w:val="007847CC"/>
    <w:rsid w:val="0078483C"/>
    <w:rsid w:val="007853D5"/>
    <w:rsid w:val="007854DD"/>
    <w:rsid w:val="007858DE"/>
    <w:rsid w:val="00785A27"/>
    <w:rsid w:val="00785ABF"/>
    <w:rsid w:val="00785D5D"/>
    <w:rsid w:val="00786599"/>
    <w:rsid w:val="00786B48"/>
    <w:rsid w:val="00787089"/>
    <w:rsid w:val="0078719D"/>
    <w:rsid w:val="00787543"/>
    <w:rsid w:val="007878F2"/>
    <w:rsid w:val="00787CB6"/>
    <w:rsid w:val="00790224"/>
    <w:rsid w:val="007904AD"/>
    <w:rsid w:val="00790732"/>
    <w:rsid w:val="00790AC2"/>
    <w:rsid w:val="00790F0A"/>
    <w:rsid w:val="007911A6"/>
    <w:rsid w:val="00791831"/>
    <w:rsid w:val="00791999"/>
    <w:rsid w:val="00791B61"/>
    <w:rsid w:val="00791CAC"/>
    <w:rsid w:val="00791DBC"/>
    <w:rsid w:val="00792A1F"/>
    <w:rsid w:val="00792D26"/>
    <w:rsid w:val="00793720"/>
    <w:rsid w:val="00794377"/>
    <w:rsid w:val="0079484F"/>
    <w:rsid w:val="00794DF4"/>
    <w:rsid w:val="0079567D"/>
    <w:rsid w:val="00795CA7"/>
    <w:rsid w:val="00796251"/>
    <w:rsid w:val="00796290"/>
    <w:rsid w:val="0079676E"/>
    <w:rsid w:val="007969C6"/>
    <w:rsid w:val="00796A19"/>
    <w:rsid w:val="00796C8A"/>
    <w:rsid w:val="0079781B"/>
    <w:rsid w:val="0079791C"/>
    <w:rsid w:val="00797C19"/>
    <w:rsid w:val="00797DD9"/>
    <w:rsid w:val="00797F51"/>
    <w:rsid w:val="007A0950"/>
    <w:rsid w:val="007A0A89"/>
    <w:rsid w:val="007A0BE0"/>
    <w:rsid w:val="007A0E58"/>
    <w:rsid w:val="007A1482"/>
    <w:rsid w:val="007A1AC4"/>
    <w:rsid w:val="007A30A2"/>
    <w:rsid w:val="007A3AAB"/>
    <w:rsid w:val="007A3B28"/>
    <w:rsid w:val="007A4774"/>
    <w:rsid w:val="007A62D0"/>
    <w:rsid w:val="007A6CEF"/>
    <w:rsid w:val="007A6D7E"/>
    <w:rsid w:val="007A7DFE"/>
    <w:rsid w:val="007B097F"/>
    <w:rsid w:val="007B12ED"/>
    <w:rsid w:val="007B1789"/>
    <w:rsid w:val="007B1896"/>
    <w:rsid w:val="007B1B42"/>
    <w:rsid w:val="007B1CC1"/>
    <w:rsid w:val="007B2BD9"/>
    <w:rsid w:val="007B340F"/>
    <w:rsid w:val="007B4532"/>
    <w:rsid w:val="007B45CE"/>
    <w:rsid w:val="007B4883"/>
    <w:rsid w:val="007B4BAA"/>
    <w:rsid w:val="007B5102"/>
    <w:rsid w:val="007B5A4C"/>
    <w:rsid w:val="007B63F8"/>
    <w:rsid w:val="007B6D40"/>
    <w:rsid w:val="007B71B8"/>
    <w:rsid w:val="007B7492"/>
    <w:rsid w:val="007B75FF"/>
    <w:rsid w:val="007B7EF3"/>
    <w:rsid w:val="007B7FF2"/>
    <w:rsid w:val="007C00BA"/>
    <w:rsid w:val="007C134D"/>
    <w:rsid w:val="007C1AB3"/>
    <w:rsid w:val="007C1F9D"/>
    <w:rsid w:val="007C2A00"/>
    <w:rsid w:val="007C331D"/>
    <w:rsid w:val="007C3C4A"/>
    <w:rsid w:val="007C41A1"/>
    <w:rsid w:val="007C4AEB"/>
    <w:rsid w:val="007C54FC"/>
    <w:rsid w:val="007C551B"/>
    <w:rsid w:val="007C5674"/>
    <w:rsid w:val="007C5D4A"/>
    <w:rsid w:val="007C5F67"/>
    <w:rsid w:val="007C61F2"/>
    <w:rsid w:val="007C7795"/>
    <w:rsid w:val="007C77F3"/>
    <w:rsid w:val="007C79CB"/>
    <w:rsid w:val="007C7F8A"/>
    <w:rsid w:val="007D0109"/>
    <w:rsid w:val="007D0D41"/>
    <w:rsid w:val="007D129F"/>
    <w:rsid w:val="007D12FE"/>
    <w:rsid w:val="007D1408"/>
    <w:rsid w:val="007D14F0"/>
    <w:rsid w:val="007D23A1"/>
    <w:rsid w:val="007D3088"/>
    <w:rsid w:val="007D30AC"/>
    <w:rsid w:val="007D3330"/>
    <w:rsid w:val="007D3724"/>
    <w:rsid w:val="007D3CCF"/>
    <w:rsid w:val="007D52BF"/>
    <w:rsid w:val="007D53E8"/>
    <w:rsid w:val="007D5B2C"/>
    <w:rsid w:val="007D6980"/>
    <w:rsid w:val="007D6AE5"/>
    <w:rsid w:val="007D76C7"/>
    <w:rsid w:val="007D7EC8"/>
    <w:rsid w:val="007E059D"/>
    <w:rsid w:val="007E05CC"/>
    <w:rsid w:val="007E13D9"/>
    <w:rsid w:val="007E151E"/>
    <w:rsid w:val="007E21D3"/>
    <w:rsid w:val="007E247D"/>
    <w:rsid w:val="007E2634"/>
    <w:rsid w:val="007E2BF0"/>
    <w:rsid w:val="007E2ECA"/>
    <w:rsid w:val="007E3656"/>
    <w:rsid w:val="007E4518"/>
    <w:rsid w:val="007E4759"/>
    <w:rsid w:val="007E47AC"/>
    <w:rsid w:val="007E5F6D"/>
    <w:rsid w:val="007E6524"/>
    <w:rsid w:val="007E6A31"/>
    <w:rsid w:val="007F03F9"/>
    <w:rsid w:val="007F041A"/>
    <w:rsid w:val="007F0642"/>
    <w:rsid w:val="007F10A1"/>
    <w:rsid w:val="007F1535"/>
    <w:rsid w:val="007F16B2"/>
    <w:rsid w:val="007F16C5"/>
    <w:rsid w:val="007F1AA1"/>
    <w:rsid w:val="007F1BDC"/>
    <w:rsid w:val="007F28FF"/>
    <w:rsid w:val="007F2AC2"/>
    <w:rsid w:val="007F3F79"/>
    <w:rsid w:val="007F4A33"/>
    <w:rsid w:val="007F5114"/>
    <w:rsid w:val="007F53B0"/>
    <w:rsid w:val="007F5719"/>
    <w:rsid w:val="007F5B13"/>
    <w:rsid w:val="007F5ED2"/>
    <w:rsid w:val="007F5EF8"/>
    <w:rsid w:val="007F6F42"/>
    <w:rsid w:val="007F76B5"/>
    <w:rsid w:val="007F7917"/>
    <w:rsid w:val="008007E6"/>
    <w:rsid w:val="00800BE7"/>
    <w:rsid w:val="008019CA"/>
    <w:rsid w:val="00801A8F"/>
    <w:rsid w:val="00801AD5"/>
    <w:rsid w:val="00803857"/>
    <w:rsid w:val="00804ACD"/>
    <w:rsid w:val="00805222"/>
    <w:rsid w:val="00805A0E"/>
    <w:rsid w:val="00805DD6"/>
    <w:rsid w:val="00805EC8"/>
    <w:rsid w:val="00806709"/>
    <w:rsid w:val="00806B8A"/>
    <w:rsid w:val="00806F4B"/>
    <w:rsid w:val="0080723F"/>
    <w:rsid w:val="008075E3"/>
    <w:rsid w:val="00811586"/>
    <w:rsid w:val="00811A9E"/>
    <w:rsid w:val="00811DDE"/>
    <w:rsid w:val="00811EBF"/>
    <w:rsid w:val="00812BD7"/>
    <w:rsid w:val="00812DDB"/>
    <w:rsid w:val="008131A3"/>
    <w:rsid w:val="008136F8"/>
    <w:rsid w:val="00813844"/>
    <w:rsid w:val="00813CA2"/>
    <w:rsid w:val="00814BED"/>
    <w:rsid w:val="00815F27"/>
    <w:rsid w:val="00816146"/>
    <w:rsid w:val="008168AF"/>
    <w:rsid w:val="00816BC4"/>
    <w:rsid w:val="00817172"/>
    <w:rsid w:val="00817192"/>
    <w:rsid w:val="00817F97"/>
    <w:rsid w:val="00820414"/>
    <w:rsid w:val="008204E5"/>
    <w:rsid w:val="0082082F"/>
    <w:rsid w:val="00820DF6"/>
    <w:rsid w:val="008218A0"/>
    <w:rsid w:val="00821935"/>
    <w:rsid w:val="00821EB7"/>
    <w:rsid w:val="008234A4"/>
    <w:rsid w:val="0082396B"/>
    <w:rsid w:val="00824608"/>
    <w:rsid w:val="00824812"/>
    <w:rsid w:val="00824DA3"/>
    <w:rsid w:val="00824E9C"/>
    <w:rsid w:val="00826778"/>
    <w:rsid w:val="00826D7C"/>
    <w:rsid w:val="00826E17"/>
    <w:rsid w:val="0082711C"/>
    <w:rsid w:val="008275FC"/>
    <w:rsid w:val="0083099D"/>
    <w:rsid w:val="0083137B"/>
    <w:rsid w:val="0083167B"/>
    <w:rsid w:val="00831EB0"/>
    <w:rsid w:val="00832126"/>
    <w:rsid w:val="00832512"/>
    <w:rsid w:val="00832692"/>
    <w:rsid w:val="008326AF"/>
    <w:rsid w:val="0083307F"/>
    <w:rsid w:val="008330BC"/>
    <w:rsid w:val="008331B7"/>
    <w:rsid w:val="00833984"/>
    <w:rsid w:val="00833B7F"/>
    <w:rsid w:val="00833D54"/>
    <w:rsid w:val="0083408E"/>
    <w:rsid w:val="0083456F"/>
    <w:rsid w:val="008345E9"/>
    <w:rsid w:val="00834745"/>
    <w:rsid w:val="00834821"/>
    <w:rsid w:val="00834A19"/>
    <w:rsid w:val="00834C9B"/>
    <w:rsid w:val="00835401"/>
    <w:rsid w:val="00836CFC"/>
    <w:rsid w:val="008373DA"/>
    <w:rsid w:val="00837B76"/>
    <w:rsid w:val="00837D40"/>
    <w:rsid w:val="00837EDE"/>
    <w:rsid w:val="008400DF"/>
    <w:rsid w:val="008403A0"/>
    <w:rsid w:val="00840CD5"/>
    <w:rsid w:val="00841925"/>
    <w:rsid w:val="00842817"/>
    <w:rsid w:val="00842A4D"/>
    <w:rsid w:val="00843CB6"/>
    <w:rsid w:val="00843CDE"/>
    <w:rsid w:val="0084421B"/>
    <w:rsid w:val="0084442A"/>
    <w:rsid w:val="008446A1"/>
    <w:rsid w:val="00845729"/>
    <w:rsid w:val="00846222"/>
    <w:rsid w:val="0084688A"/>
    <w:rsid w:val="00846CA3"/>
    <w:rsid w:val="00846CDE"/>
    <w:rsid w:val="00846FD9"/>
    <w:rsid w:val="00847432"/>
    <w:rsid w:val="0084785A"/>
    <w:rsid w:val="00850D46"/>
    <w:rsid w:val="00850FFF"/>
    <w:rsid w:val="008513FD"/>
    <w:rsid w:val="0085184B"/>
    <w:rsid w:val="008526EC"/>
    <w:rsid w:val="0085274D"/>
    <w:rsid w:val="00852AE7"/>
    <w:rsid w:val="00853C45"/>
    <w:rsid w:val="00853EA8"/>
    <w:rsid w:val="008554EC"/>
    <w:rsid w:val="0085551C"/>
    <w:rsid w:val="00855A91"/>
    <w:rsid w:val="00855C40"/>
    <w:rsid w:val="00856BDD"/>
    <w:rsid w:val="008574B3"/>
    <w:rsid w:val="00857EF4"/>
    <w:rsid w:val="00860235"/>
    <w:rsid w:val="0086106C"/>
    <w:rsid w:val="008611C3"/>
    <w:rsid w:val="008617E0"/>
    <w:rsid w:val="00862606"/>
    <w:rsid w:val="00863416"/>
    <w:rsid w:val="0086378F"/>
    <w:rsid w:val="00863ECA"/>
    <w:rsid w:val="00863FCF"/>
    <w:rsid w:val="00864E54"/>
    <w:rsid w:val="00864FE3"/>
    <w:rsid w:val="008656FC"/>
    <w:rsid w:val="00865830"/>
    <w:rsid w:val="00865CBC"/>
    <w:rsid w:val="008660CE"/>
    <w:rsid w:val="008663D2"/>
    <w:rsid w:val="0086672E"/>
    <w:rsid w:val="00866C50"/>
    <w:rsid w:val="00866CEA"/>
    <w:rsid w:val="008700DF"/>
    <w:rsid w:val="00870536"/>
    <w:rsid w:val="008710FE"/>
    <w:rsid w:val="008711A0"/>
    <w:rsid w:val="00871247"/>
    <w:rsid w:val="00871623"/>
    <w:rsid w:val="008720DD"/>
    <w:rsid w:val="00872245"/>
    <w:rsid w:val="00872472"/>
    <w:rsid w:val="008730F6"/>
    <w:rsid w:val="00873DBF"/>
    <w:rsid w:val="008745A6"/>
    <w:rsid w:val="008746DF"/>
    <w:rsid w:val="00874E4B"/>
    <w:rsid w:val="00876046"/>
    <w:rsid w:val="0087677C"/>
    <w:rsid w:val="00876C18"/>
    <w:rsid w:val="008804B5"/>
    <w:rsid w:val="00880569"/>
    <w:rsid w:val="00881271"/>
    <w:rsid w:val="00881E4F"/>
    <w:rsid w:val="00882180"/>
    <w:rsid w:val="00882A11"/>
    <w:rsid w:val="008832E2"/>
    <w:rsid w:val="00884FAA"/>
    <w:rsid w:val="008854AA"/>
    <w:rsid w:val="00885ADE"/>
    <w:rsid w:val="00885DCE"/>
    <w:rsid w:val="00886A20"/>
    <w:rsid w:val="00886BEC"/>
    <w:rsid w:val="00887526"/>
    <w:rsid w:val="008875B1"/>
    <w:rsid w:val="00887CDA"/>
    <w:rsid w:val="00891EC4"/>
    <w:rsid w:val="0089259A"/>
    <w:rsid w:val="008927D4"/>
    <w:rsid w:val="00893369"/>
    <w:rsid w:val="00893625"/>
    <w:rsid w:val="00893FF7"/>
    <w:rsid w:val="0089410E"/>
    <w:rsid w:val="00894827"/>
    <w:rsid w:val="00895C6D"/>
    <w:rsid w:val="00897031"/>
    <w:rsid w:val="008975CC"/>
    <w:rsid w:val="008977A7"/>
    <w:rsid w:val="00897A4E"/>
    <w:rsid w:val="008A074E"/>
    <w:rsid w:val="008A0763"/>
    <w:rsid w:val="008A0A30"/>
    <w:rsid w:val="008A0AD0"/>
    <w:rsid w:val="008A10BD"/>
    <w:rsid w:val="008A1664"/>
    <w:rsid w:val="008A1D02"/>
    <w:rsid w:val="008A23EB"/>
    <w:rsid w:val="008A251D"/>
    <w:rsid w:val="008A268A"/>
    <w:rsid w:val="008A2B87"/>
    <w:rsid w:val="008A2DB6"/>
    <w:rsid w:val="008A31B5"/>
    <w:rsid w:val="008A33F4"/>
    <w:rsid w:val="008A353A"/>
    <w:rsid w:val="008A3651"/>
    <w:rsid w:val="008A3CF9"/>
    <w:rsid w:val="008A3D50"/>
    <w:rsid w:val="008A3DFA"/>
    <w:rsid w:val="008A47DD"/>
    <w:rsid w:val="008A4D10"/>
    <w:rsid w:val="008A4EFC"/>
    <w:rsid w:val="008A50B6"/>
    <w:rsid w:val="008A6645"/>
    <w:rsid w:val="008A6AA8"/>
    <w:rsid w:val="008B0BBD"/>
    <w:rsid w:val="008B0FF5"/>
    <w:rsid w:val="008B161C"/>
    <w:rsid w:val="008B1810"/>
    <w:rsid w:val="008B19CD"/>
    <w:rsid w:val="008B1A17"/>
    <w:rsid w:val="008B23C5"/>
    <w:rsid w:val="008B3504"/>
    <w:rsid w:val="008B3C75"/>
    <w:rsid w:val="008B3F02"/>
    <w:rsid w:val="008B41E5"/>
    <w:rsid w:val="008B4D94"/>
    <w:rsid w:val="008B4FB5"/>
    <w:rsid w:val="008B5E2E"/>
    <w:rsid w:val="008B5E55"/>
    <w:rsid w:val="008B5EB9"/>
    <w:rsid w:val="008B6195"/>
    <w:rsid w:val="008B70A4"/>
    <w:rsid w:val="008B70EC"/>
    <w:rsid w:val="008B78F3"/>
    <w:rsid w:val="008B7D6A"/>
    <w:rsid w:val="008C1567"/>
    <w:rsid w:val="008C1955"/>
    <w:rsid w:val="008C33AC"/>
    <w:rsid w:val="008C3470"/>
    <w:rsid w:val="008C34CF"/>
    <w:rsid w:val="008C3AD4"/>
    <w:rsid w:val="008C3DAC"/>
    <w:rsid w:val="008C4ABC"/>
    <w:rsid w:val="008C4E75"/>
    <w:rsid w:val="008C5127"/>
    <w:rsid w:val="008C5848"/>
    <w:rsid w:val="008C5E10"/>
    <w:rsid w:val="008C691A"/>
    <w:rsid w:val="008C7278"/>
    <w:rsid w:val="008C7287"/>
    <w:rsid w:val="008C749A"/>
    <w:rsid w:val="008C76ED"/>
    <w:rsid w:val="008C7F78"/>
    <w:rsid w:val="008D06F6"/>
    <w:rsid w:val="008D071A"/>
    <w:rsid w:val="008D2266"/>
    <w:rsid w:val="008D2A32"/>
    <w:rsid w:val="008D2D01"/>
    <w:rsid w:val="008D3B74"/>
    <w:rsid w:val="008D4554"/>
    <w:rsid w:val="008D49DE"/>
    <w:rsid w:val="008D513A"/>
    <w:rsid w:val="008D6912"/>
    <w:rsid w:val="008D6F62"/>
    <w:rsid w:val="008D774D"/>
    <w:rsid w:val="008D7E5E"/>
    <w:rsid w:val="008E04F8"/>
    <w:rsid w:val="008E083B"/>
    <w:rsid w:val="008E1368"/>
    <w:rsid w:val="008E18F9"/>
    <w:rsid w:val="008E2D19"/>
    <w:rsid w:val="008E34A3"/>
    <w:rsid w:val="008E34F6"/>
    <w:rsid w:val="008E3E13"/>
    <w:rsid w:val="008E3F38"/>
    <w:rsid w:val="008E442F"/>
    <w:rsid w:val="008E4C2C"/>
    <w:rsid w:val="008E4C46"/>
    <w:rsid w:val="008E59D4"/>
    <w:rsid w:val="008E5CC6"/>
    <w:rsid w:val="008E5FBE"/>
    <w:rsid w:val="008E61C5"/>
    <w:rsid w:val="008E6475"/>
    <w:rsid w:val="008E70A0"/>
    <w:rsid w:val="008E7886"/>
    <w:rsid w:val="008E7BF6"/>
    <w:rsid w:val="008E7DE0"/>
    <w:rsid w:val="008F028F"/>
    <w:rsid w:val="008F1323"/>
    <w:rsid w:val="008F15E5"/>
    <w:rsid w:val="008F1785"/>
    <w:rsid w:val="008F3013"/>
    <w:rsid w:val="008F3035"/>
    <w:rsid w:val="008F32A6"/>
    <w:rsid w:val="008F369D"/>
    <w:rsid w:val="008F3759"/>
    <w:rsid w:val="008F3B57"/>
    <w:rsid w:val="008F3EB5"/>
    <w:rsid w:val="008F431A"/>
    <w:rsid w:val="008F451A"/>
    <w:rsid w:val="008F452D"/>
    <w:rsid w:val="008F4BB7"/>
    <w:rsid w:val="008F4F99"/>
    <w:rsid w:val="008F52DB"/>
    <w:rsid w:val="008F6BD1"/>
    <w:rsid w:val="008F6C1F"/>
    <w:rsid w:val="008F74EA"/>
    <w:rsid w:val="0090039C"/>
    <w:rsid w:val="00900A6A"/>
    <w:rsid w:val="00900D39"/>
    <w:rsid w:val="00901D86"/>
    <w:rsid w:val="00902413"/>
    <w:rsid w:val="00902649"/>
    <w:rsid w:val="009027DC"/>
    <w:rsid w:val="00902D93"/>
    <w:rsid w:val="00902EB3"/>
    <w:rsid w:val="00903B26"/>
    <w:rsid w:val="00903C3B"/>
    <w:rsid w:val="00904751"/>
    <w:rsid w:val="009049EA"/>
    <w:rsid w:val="009051D5"/>
    <w:rsid w:val="00905493"/>
    <w:rsid w:val="009059A4"/>
    <w:rsid w:val="00906364"/>
    <w:rsid w:val="00907168"/>
    <w:rsid w:val="009076CD"/>
    <w:rsid w:val="00907F97"/>
    <w:rsid w:val="009105EA"/>
    <w:rsid w:val="0091081F"/>
    <w:rsid w:val="00910ADB"/>
    <w:rsid w:val="00911205"/>
    <w:rsid w:val="00911ED1"/>
    <w:rsid w:val="00912F31"/>
    <w:rsid w:val="00913195"/>
    <w:rsid w:val="00913783"/>
    <w:rsid w:val="00913C79"/>
    <w:rsid w:val="00914657"/>
    <w:rsid w:val="00915476"/>
    <w:rsid w:val="00916E61"/>
    <w:rsid w:val="009177C1"/>
    <w:rsid w:val="00917917"/>
    <w:rsid w:val="009206EF"/>
    <w:rsid w:val="0092127C"/>
    <w:rsid w:val="009216E8"/>
    <w:rsid w:val="00921755"/>
    <w:rsid w:val="009218A7"/>
    <w:rsid w:val="009222B8"/>
    <w:rsid w:val="009224C0"/>
    <w:rsid w:val="00922654"/>
    <w:rsid w:val="00922683"/>
    <w:rsid w:val="00922EB0"/>
    <w:rsid w:val="00922F32"/>
    <w:rsid w:val="00922F71"/>
    <w:rsid w:val="009233E1"/>
    <w:rsid w:val="00923831"/>
    <w:rsid w:val="009244B0"/>
    <w:rsid w:val="00924777"/>
    <w:rsid w:val="00924E04"/>
    <w:rsid w:val="00924F27"/>
    <w:rsid w:val="00925463"/>
    <w:rsid w:val="00925B4D"/>
    <w:rsid w:val="00925EBA"/>
    <w:rsid w:val="00925F85"/>
    <w:rsid w:val="009262A4"/>
    <w:rsid w:val="00927A91"/>
    <w:rsid w:val="00927E30"/>
    <w:rsid w:val="009308F6"/>
    <w:rsid w:val="009311D5"/>
    <w:rsid w:val="00931AED"/>
    <w:rsid w:val="00931CAE"/>
    <w:rsid w:val="00931E24"/>
    <w:rsid w:val="00931F41"/>
    <w:rsid w:val="00933B52"/>
    <w:rsid w:val="00933D50"/>
    <w:rsid w:val="0093467A"/>
    <w:rsid w:val="009347B7"/>
    <w:rsid w:val="00934E96"/>
    <w:rsid w:val="0093523A"/>
    <w:rsid w:val="00935BD5"/>
    <w:rsid w:val="00935CF1"/>
    <w:rsid w:val="009369F2"/>
    <w:rsid w:val="00936D27"/>
    <w:rsid w:val="00937234"/>
    <w:rsid w:val="00937722"/>
    <w:rsid w:val="0093794E"/>
    <w:rsid w:val="0094153D"/>
    <w:rsid w:val="00941E56"/>
    <w:rsid w:val="0094262F"/>
    <w:rsid w:val="00943E1A"/>
    <w:rsid w:val="0094442E"/>
    <w:rsid w:val="00944B94"/>
    <w:rsid w:val="00944FA9"/>
    <w:rsid w:val="0094768B"/>
    <w:rsid w:val="00950B09"/>
    <w:rsid w:val="009518FF"/>
    <w:rsid w:val="00951934"/>
    <w:rsid w:val="009523CE"/>
    <w:rsid w:val="00952726"/>
    <w:rsid w:val="0095293E"/>
    <w:rsid w:val="00952D9F"/>
    <w:rsid w:val="00952F64"/>
    <w:rsid w:val="0095390F"/>
    <w:rsid w:val="00953FB1"/>
    <w:rsid w:val="00954074"/>
    <w:rsid w:val="0095421B"/>
    <w:rsid w:val="00954595"/>
    <w:rsid w:val="00954B52"/>
    <w:rsid w:val="009559CE"/>
    <w:rsid w:val="0095678F"/>
    <w:rsid w:val="009568D0"/>
    <w:rsid w:val="009576A5"/>
    <w:rsid w:val="00957A64"/>
    <w:rsid w:val="00960085"/>
    <w:rsid w:val="009606CA"/>
    <w:rsid w:val="00960935"/>
    <w:rsid w:val="009617D3"/>
    <w:rsid w:val="009619C6"/>
    <w:rsid w:val="0096246C"/>
    <w:rsid w:val="00962DB5"/>
    <w:rsid w:val="00963036"/>
    <w:rsid w:val="009632E6"/>
    <w:rsid w:val="009633BA"/>
    <w:rsid w:val="00963864"/>
    <w:rsid w:val="00963885"/>
    <w:rsid w:val="00964006"/>
    <w:rsid w:val="009650DA"/>
    <w:rsid w:val="009664AD"/>
    <w:rsid w:val="0096693A"/>
    <w:rsid w:val="00967748"/>
    <w:rsid w:val="0097014A"/>
    <w:rsid w:val="00970611"/>
    <w:rsid w:val="00971184"/>
    <w:rsid w:val="00971227"/>
    <w:rsid w:val="00971495"/>
    <w:rsid w:val="00971A2E"/>
    <w:rsid w:val="00971EE0"/>
    <w:rsid w:val="00972CCC"/>
    <w:rsid w:val="00974696"/>
    <w:rsid w:val="009753E2"/>
    <w:rsid w:val="00975656"/>
    <w:rsid w:val="00975EC4"/>
    <w:rsid w:val="00975F2E"/>
    <w:rsid w:val="0097619F"/>
    <w:rsid w:val="00976549"/>
    <w:rsid w:val="00976B02"/>
    <w:rsid w:val="00976D06"/>
    <w:rsid w:val="00976DB0"/>
    <w:rsid w:val="0097705C"/>
    <w:rsid w:val="009778CE"/>
    <w:rsid w:val="009779CB"/>
    <w:rsid w:val="00977A4D"/>
    <w:rsid w:val="00980388"/>
    <w:rsid w:val="00980A20"/>
    <w:rsid w:val="00981071"/>
    <w:rsid w:val="00981277"/>
    <w:rsid w:val="0098136E"/>
    <w:rsid w:val="009821A9"/>
    <w:rsid w:val="00982463"/>
    <w:rsid w:val="00982953"/>
    <w:rsid w:val="00983516"/>
    <w:rsid w:val="0098359D"/>
    <w:rsid w:val="009836B2"/>
    <w:rsid w:val="0098424A"/>
    <w:rsid w:val="009849C1"/>
    <w:rsid w:val="00984FFA"/>
    <w:rsid w:val="0098534A"/>
    <w:rsid w:val="00985602"/>
    <w:rsid w:val="00985AC9"/>
    <w:rsid w:val="009865EB"/>
    <w:rsid w:val="00987373"/>
    <w:rsid w:val="00987569"/>
    <w:rsid w:val="009875BF"/>
    <w:rsid w:val="00987FF2"/>
    <w:rsid w:val="009907E8"/>
    <w:rsid w:val="00990A43"/>
    <w:rsid w:val="00990F2E"/>
    <w:rsid w:val="0099154C"/>
    <w:rsid w:val="009917DF"/>
    <w:rsid w:val="00991921"/>
    <w:rsid w:val="00991DB1"/>
    <w:rsid w:val="00992049"/>
    <w:rsid w:val="00992189"/>
    <w:rsid w:val="00992C0C"/>
    <w:rsid w:val="009935C3"/>
    <w:rsid w:val="00993687"/>
    <w:rsid w:val="009938C3"/>
    <w:rsid w:val="00993C2E"/>
    <w:rsid w:val="00993E2A"/>
    <w:rsid w:val="00994D41"/>
    <w:rsid w:val="00994F9D"/>
    <w:rsid w:val="00995225"/>
    <w:rsid w:val="00995302"/>
    <w:rsid w:val="00995898"/>
    <w:rsid w:val="00995CEE"/>
    <w:rsid w:val="00996262"/>
    <w:rsid w:val="00996609"/>
    <w:rsid w:val="00996C6E"/>
    <w:rsid w:val="00997FFB"/>
    <w:rsid w:val="009A08F4"/>
    <w:rsid w:val="009A0AB7"/>
    <w:rsid w:val="009A1B9A"/>
    <w:rsid w:val="009A27BC"/>
    <w:rsid w:val="009A2814"/>
    <w:rsid w:val="009A2C2A"/>
    <w:rsid w:val="009A318F"/>
    <w:rsid w:val="009A56B5"/>
    <w:rsid w:val="009A603F"/>
    <w:rsid w:val="009A725A"/>
    <w:rsid w:val="009A7495"/>
    <w:rsid w:val="009A7C1A"/>
    <w:rsid w:val="009A7F79"/>
    <w:rsid w:val="009B15AE"/>
    <w:rsid w:val="009B1E9E"/>
    <w:rsid w:val="009B455E"/>
    <w:rsid w:val="009B4CCA"/>
    <w:rsid w:val="009B4F81"/>
    <w:rsid w:val="009B4FBA"/>
    <w:rsid w:val="009B586B"/>
    <w:rsid w:val="009B5951"/>
    <w:rsid w:val="009B5E46"/>
    <w:rsid w:val="009B5F37"/>
    <w:rsid w:val="009B634D"/>
    <w:rsid w:val="009C0010"/>
    <w:rsid w:val="009C03E7"/>
    <w:rsid w:val="009C0834"/>
    <w:rsid w:val="009C1687"/>
    <w:rsid w:val="009C21DB"/>
    <w:rsid w:val="009C22DF"/>
    <w:rsid w:val="009C2336"/>
    <w:rsid w:val="009C2351"/>
    <w:rsid w:val="009C248C"/>
    <w:rsid w:val="009C27CC"/>
    <w:rsid w:val="009C3106"/>
    <w:rsid w:val="009C31B2"/>
    <w:rsid w:val="009C36AA"/>
    <w:rsid w:val="009C413D"/>
    <w:rsid w:val="009C6686"/>
    <w:rsid w:val="009C6A3D"/>
    <w:rsid w:val="009C6CB8"/>
    <w:rsid w:val="009C762C"/>
    <w:rsid w:val="009C76A1"/>
    <w:rsid w:val="009D02BA"/>
    <w:rsid w:val="009D0839"/>
    <w:rsid w:val="009D099F"/>
    <w:rsid w:val="009D0B85"/>
    <w:rsid w:val="009D184C"/>
    <w:rsid w:val="009D18D0"/>
    <w:rsid w:val="009D2108"/>
    <w:rsid w:val="009D2877"/>
    <w:rsid w:val="009D2968"/>
    <w:rsid w:val="009D2AAD"/>
    <w:rsid w:val="009D3351"/>
    <w:rsid w:val="009D3580"/>
    <w:rsid w:val="009D39E5"/>
    <w:rsid w:val="009D3AC1"/>
    <w:rsid w:val="009D3D79"/>
    <w:rsid w:val="009D3F61"/>
    <w:rsid w:val="009D4064"/>
    <w:rsid w:val="009D44B8"/>
    <w:rsid w:val="009D478F"/>
    <w:rsid w:val="009D4A8D"/>
    <w:rsid w:val="009D4B96"/>
    <w:rsid w:val="009D4E1B"/>
    <w:rsid w:val="009D4FB7"/>
    <w:rsid w:val="009D5F84"/>
    <w:rsid w:val="009D60E1"/>
    <w:rsid w:val="009D6241"/>
    <w:rsid w:val="009D646F"/>
    <w:rsid w:val="009D6912"/>
    <w:rsid w:val="009D6BCE"/>
    <w:rsid w:val="009E05A8"/>
    <w:rsid w:val="009E161A"/>
    <w:rsid w:val="009E1BB3"/>
    <w:rsid w:val="009E1D72"/>
    <w:rsid w:val="009E257D"/>
    <w:rsid w:val="009E2798"/>
    <w:rsid w:val="009E29D5"/>
    <w:rsid w:val="009E3823"/>
    <w:rsid w:val="009E3A49"/>
    <w:rsid w:val="009E3F17"/>
    <w:rsid w:val="009E4D5A"/>
    <w:rsid w:val="009E5694"/>
    <w:rsid w:val="009E57F1"/>
    <w:rsid w:val="009E6049"/>
    <w:rsid w:val="009E64ED"/>
    <w:rsid w:val="009E6B53"/>
    <w:rsid w:val="009E6CCE"/>
    <w:rsid w:val="009E6F21"/>
    <w:rsid w:val="009E7480"/>
    <w:rsid w:val="009E7668"/>
    <w:rsid w:val="009E7D9C"/>
    <w:rsid w:val="009F121D"/>
    <w:rsid w:val="009F2CB6"/>
    <w:rsid w:val="009F2D7A"/>
    <w:rsid w:val="009F3575"/>
    <w:rsid w:val="009F37DA"/>
    <w:rsid w:val="009F3DA5"/>
    <w:rsid w:val="009F4058"/>
    <w:rsid w:val="009F4FDE"/>
    <w:rsid w:val="009F562A"/>
    <w:rsid w:val="009F5C90"/>
    <w:rsid w:val="009F62FC"/>
    <w:rsid w:val="009F7E0D"/>
    <w:rsid w:val="00A00159"/>
    <w:rsid w:val="00A002F7"/>
    <w:rsid w:val="00A00496"/>
    <w:rsid w:val="00A006C0"/>
    <w:rsid w:val="00A01110"/>
    <w:rsid w:val="00A01797"/>
    <w:rsid w:val="00A0189E"/>
    <w:rsid w:val="00A032C4"/>
    <w:rsid w:val="00A035F4"/>
    <w:rsid w:val="00A03FB2"/>
    <w:rsid w:val="00A042B8"/>
    <w:rsid w:val="00A0443D"/>
    <w:rsid w:val="00A053FA"/>
    <w:rsid w:val="00A05859"/>
    <w:rsid w:val="00A05BFE"/>
    <w:rsid w:val="00A10073"/>
    <w:rsid w:val="00A105BA"/>
    <w:rsid w:val="00A106FB"/>
    <w:rsid w:val="00A10C34"/>
    <w:rsid w:val="00A10E4A"/>
    <w:rsid w:val="00A10EFB"/>
    <w:rsid w:val="00A10F85"/>
    <w:rsid w:val="00A110F0"/>
    <w:rsid w:val="00A1157A"/>
    <w:rsid w:val="00A1276E"/>
    <w:rsid w:val="00A12F16"/>
    <w:rsid w:val="00A13306"/>
    <w:rsid w:val="00A1342B"/>
    <w:rsid w:val="00A141C2"/>
    <w:rsid w:val="00A15009"/>
    <w:rsid w:val="00A1557C"/>
    <w:rsid w:val="00A16973"/>
    <w:rsid w:val="00A16BF1"/>
    <w:rsid w:val="00A16D44"/>
    <w:rsid w:val="00A1701B"/>
    <w:rsid w:val="00A171B1"/>
    <w:rsid w:val="00A17B90"/>
    <w:rsid w:val="00A20AA9"/>
    <w:rsid w:val="00A20B60"/>
    <w:rsid w:val="00A213D5"/>
    <w:rsid w:val="00A21704"/>
    <w:rsid w:val="00A218D3"/>
    <w:rsid w:val="00A218F3"/>
    <w:rsid w:val="00A224FC"/>
    <w:rsid w:val="00A22A62"/>
    <w:rsid w:val="00A22D14"/>
    <w:rsid w:val="00A23199"/>
    <w:rsid w:val="00A232FD"/>
    <w:rsid w:val="00A236BB"/>
    <w:rsid w:val="00A23BB1"/>
    <w:rsid w:val="00A241BF"/>
    <w:rsid w:val="00A2439C"/>
    <w:rsid w:val="00A24B36"/>
    <w:rsid w:val="00A24FBC"/>
    <w:rsid w:val="00A252E1"/>
    <w:rsid w:val="00A25979"/>
    <w:rsid w:val="00A25B9A"/>
    <w:rsid w:val="00A26136"/>
    <w:rsid w:val="00A26297"/>
    <w:rsid w:val="00A265C1"/>
    <w:rsid w:val="00A27086"/>
    <w:rsid w:val="00A27467"/>
    <w:rsid w:val="00A2798F"/>
    <w:rsid w:val="00A27E43"/>
    <w:rsid w:val="00A30D59"/>
    <w:rsid w:val="00A31364"/>
    <w:rsid w:val="00A31CA1"/>
    <w:rsid w:val="00A32261"/>
    <w:rsid w:val="00A32AA5"/>
    <w:rsid w:val="00A32C02"/>
    <w:rsid w:val="00A32C34"/>
    <w:rsid w:val="00A32E3E"/>
    <w:rsid w:val="00A342EB"/>
    <w:rsid w:val="00A344D1"/>
    <w:rsid w:val="00A34C40"/>
    <w:rsid w:val="00A34E3C"/>
    <w:rsid w:val="00A34FCF"/>
    <w:rsid w:val="00A34FFA"/>
    <w:rsid w:val="00A35BF1"/>
    <w:rsid w:val="00A3605B"/>
    <w:rsid w:val="00A366BF"/>
    <w:rsid w:val="00A36D94"/>
    <w:rsid w:val="00A37781"/>
    <w:rsid w:val="00A40F84"/>
    <w:rsid w:val="00A40FA7"/>
    <w:rsid w:val="00A41E79"/>
    <w:rsid w:val="00A41F1C"/>
    <w:rsid w:val="00A421CC"/>
    <w:rsid w:val="00A4274C"/>
    <w:rsid w:val="00A427A1"/>
    <w:rsid w:val="00A42AF2"/>
    <w:rsid w:val="00A42BFB"/>
    <w:rsid w:val="00A4311D"/>
    <w:rsid w:val="00A4474C"/>
    <w:rsid w:val="00A44A2A"/>
    <w:rsid w:val="00A45950"/>
    <w:rsid w:val="00A463CF"/>
    <w:rsid w:val="00A46E8B"/>
    <w:rsid w:val="00A5032C"/>
    <w:rsid w:val="00A5040C"/>
    <w:rsid w:val="00A50B71"/>
    <w:rsid w:val="00A51455"/>
    <w:rsid w:val="00A52B9F"/>
    <w:rsid w:val="00A52CDE"/>
    <w:rsid w:val="00A55CB8"/>
    <w:rsid w:val="00A56D0D"/>
    <w:rsid w:val="00A57122"/>
    <w:rsid w:val="00A57A50"/>
    <w:rsid w:val="00A60AB8"/>
    <w:rsid w:val="00A60CEC"/>
    <w:rsid w:val="00A60F56"/>
    <w:rsid w:val="00A6214D"/>
    <w:rsid w:val="00A623A4"/>
    <w:rsid w:val="00A624BE"/>
    <w:rsid w:val="00A63290"/>
    <w:rsid w:val="00A632A8"/>
    <w:rsid w:val="00A6357A"/>
    <w:rsid w:val="00A63C6B"/>
    <w:rsid w:val="00A6409A"/>
    <w:rsid w:val="00A6578E"/>
    <w:rsid w:val="00A65BC8"/>
    <w:rsid w:val="00A65DF0"/>
    <w:rsid w:val="00A6627D"/>
    <w:rsid w:val="00A66BB7"/>
    <w:rsid w:val="00A66CBF"/>
    <w:rsid w:val="00A6760A"/>
    <w:rsid w:val="00A67D02"/>
    <w:rsid w:val="00A67F20"/>
    <w:rsid w:val="00A7026C"/>
    <w:rsid w:val="00A702F2"/>
    <w:rsid w:val="00A70601"/>
    <w:rsid w:val="00A706A3"/>
    <w:rsid w:val="00A7184C"/>
    <w:rsid w:val="00A71B79"/>
    <w:rsid w:val="00A71BB3"/>
    <w:rsid w:val="00A7220E"/>
    <w:rsid w:val="00A7236F"/>
    <w:rsid w:val="00A72653"/>
    <w:rsid w:val="00A72986"/>
    <w:rsid w:val="00A734AE"/>
    <w:rsid w:val="00A73DA9"/>
    <w:rsid w:val="00A74380"/>
    <w:rsid w:val="00A74763"/>
    <w:rsid w:val="00A74FE7"/>
    <w:rsid w:val="00A75683"/>
    <w:rsid w:val="00A76203"/>
    <w:rsid w:val="00A7782E"/>
    <w:rsid w:val="00A77D21"/>
    <w:rsid w:val="00A77E8A"/>
    <w:rsid w:val="00A8079E"/>
    <w:rsid w:val="00A80BAA"/>
    <w:rsid w:val="00A8104D"/>
    <w:rsid w:val="00A81652"/>
    <w:rsid w:val="00A81692"/>
    <w:rsid w:val="00A81949"/>
    <w:rsid w:val="00A8267E"/>
    <w:rsid w:val="00A838D3"/>
    <w:rsid w:val="00A83D34"/>
    <w:rsid w:val="00A843AD"/>
    <w:rsid w:val="00A8444E"/>
    <w:rsid w:val="00A84CB5"/>
    <w:rsid w:val="00A850E7"/>
    <w:rsid w:val="00A8532A"/>
    <w:rsid w:val="00A855BC"/>
    <w:rsid w:val="00A85CBF"/>
    <w:rsid w:val="00A85FF4"/>
    <w:rsid w:val="00A866FE"/>
    <w:rsid w:val="00A874B8"/>
    <w:rsid w:val="00A877F4"/>
    <w:rsid w:val="00A90761"/>
    <w:rsid w:val="00A90897"/>
    <w:rsid w:val="00A910BE"/>
    <w:rsid w:val="00A916C5"/>
    <w:rsid w:val="00A91A34"/>
    <w:rsid w:val="00A91EEE"/>
    <w:rsid w:val="00A92A13"/>
    <w:rsid w:val="00A92CF1"/>
    <w:rsid w:val="00A930A7"/>
    <w:rsid w:val="00A93C9F"/>
    <w:rsid w:val="00A93FDA"/>
    <w:rsid w:val="00A9412D"/>
    <w:rsid w:val="00A94216"/>
    <w:rsid w:val="00A95DFF"/>
    <w:rsid w:val="00A96A06"/>
    <w:rsid w:val="00A96A89"/>
    <w:rsid w:val="00A977F4"/>
    <w:rsid w:val="00A979C4"/>
    <w:rsid w:val="00A97ECE"/>
    <w:rsid w:val="00A97FD7"/>
    <w:rsid w:val="00AA07E3"/>
    <w:rsid w:val="00AA093D"/>
    <w:rsid w:val="00AA0CD9"/>
    <w:rsid w:val="00AA0D64"/>
    <w:rsid w:val="00AA0F81"/>
    <w:rsid w:val="00AA138E"/>
    <w:rsid w:val="00AA17B8"/>
    <w:rsid w:val="00AA1CAB"/>
    <w:rsid w:val="00AA1EDA"/>
    <w:rsid w:val="00AA2A17"/>
    <w:rsid w:val="00AA2AB8"/>
    <w:rsid w:val="00AA2B27"/>
    <w:rsid w:val="00AA3508"/>
    <w:rsid w:val="00AA38D8"/>
    <w:rsid w:val="00AA3C3A"/>
    <w:rsid w:val="00AA404D"/>
    <w:rsid w:val="00AA49BB"/>
    <w:rsid w:val="00AA5618"/>
    <w:rsid w:val="00AA57B8"/>
    <w:rsid w:val="00AA59E6"/>
    <w:rsid w:val="00AA5CDB"/>
    <w:rsid w:val="00AA68D1"/>
    <w:rsid w:val="00AA69D8"/>
    <w:rsid w:val="00AA6C02"/>
    <w:rsid w:val="00AA6F2E"/>
    <w:rsid w:val="00AA77D0"/>
    <w:rsid w:val="00AA79B9"/>
    <w:rsid w:val="00AB01BE"/>
    <w:rsid w:val="00AB0923"/>
    <w:rsid w:val="00AB0DA1"/>
    <w:rsid w:val="00AB11BA"/>
    <w:rsid w:val="00AB1206"/>
    <w:rsid w:val="00AB16A5"/>
    <w:rsid w:val="00AB1C06"/>
    <w:rsid w:val="00AB1D1E"/>
    <w:rsid w:val="00AB2564"/>
    <w:rsid w:val="00AB2718"/>
    <w:rsid w:val="00AB29DF"/>
    <w:rsid w:val="00AB2B35"/>
    <w:rsid w:val="00AB2C75"/>
    <w:rsid w:val="00AB30A6"/>
    <w:rsid w:val="00AB3C70"/>
    <w:rsid w:val="00AB3F59"/>
    <w:rsid w:val="00AB4A6A"/>
    <w:rsid w:val="00AB4E68"/>
    <w:rsid w:val="00AB5B51"/>
    <w:rsid w:val="00AB5F6A"/>
    <w:rsid w:val="00AB697F"/>
    <w:rsid w:val="00AB713C"/>
    <w:rsid w:val="00AB7668"/>
    <w:rsid w:val="00AB76F7"/>
    <w:rsid w:val="00AB7F84"/>
    <w:rsid w:val="00AC0475"/>
    <w:rsid w:val="00AC0795"/>
    <w:rsid w:val="00AC1140"/>
    <w:rsid w:val="00AC2526"/>
    <w:rsid w:val="00AC2D2D"/>
    <w:rsid w:val="00AC5555"/>
    <w:rsid w:val="00AC5E71"/>
    <w:rsid w:val="00AC5F55"/>
    <w:rsid w:val="00AC61B1"/>
    <w:rsid w:val="00AC6358"/>
    <w:rsid w:val="00AC6A7C"/>
    <w:rsid w:val="00AC6A97"/>
    <w:rsid w:val="00AC747A"/>
    <w:rsid w:val="00AC7FB3"/>
    <w:rsid w:val="00AD0012"/>
    <w:rsid w:val="00AD0AAC"/>
    <w:rsid w:val="00AD0AC3"/>
    <w:rsid w:val="00AD11A7"/>
    <w:rsid w:val="00AD1673"/>
    <w:rsid w:val="00AD173E"/>
    <w:rsid w:val="00AD2D87"/>
    <w:rsid w:val="00AD2EC3"/>
    <w:rsid w:val="00AD312A"/>
    <w:rsid w:val="00AD38AD"/>
    <w:rsid w:val="00AD396D"/>
    <w:rsid w:val="00AD3ACB"/>
    <w:rsid w:val="00AD3BCD"/>
    <w:rsid w:val="00AD3EA6"/>
    <w:rsid w:val="00AD4115"/>
    <w:rsid w:val="00AD48D7"/>
    <w:rsid w:val="00AD4957"/>
    <w:rsid w:val="00AD5024"/>
    <w:rsid w:val="00AD5056"/>
    <w:rsid w:val="00AD5763"/>
    <w:rsid w:val="00AD5CB5"/>
    <w:rsid w:val="00AD6DDA"/>
    <w:rsid w:val="00AD7504"/>
    <w:rsid w:val="00AE0866"/>
    <w:rsid w:val="00AE218B"/>
    <w:rsid w:val="00AE28CC"/>
    <w:rsid w:val="00AE3500"/>
    <w:rsid w:val="00AE3F3D"/>
    <w:rsid w:val="00AE4AB0"/>
    <w:rsid w:val="00AE4C80"/>
    <w:rsid w:val="00AE4D4D"/>
    <w:rsid w:val="00AE5639"/>
    <w:rsid w:val="00AE57D4"/>
    <w:rsid w:val="00AE5D1F"/>
    <w:rsid w:val="00AE616D"/>
    <w:rsid w:val="00AE71D3"/>
    <w:rsid w:val="00AE7879"/>
    <w:rsid w:val="00AE78AD"/>
    <w:rsid w:val="00AF0DBE"/>
    <w:rsid w:val="00AF1223"/>
    <w:rsid w:val="00AF217C"/>
    <w:rsid w:val="00AF22E4"/>
    <w:rsid w:val="00AF2360"/>
    <w:rsid w:val="00AF2AAD"/>
    <w:rsid w:val="00AF38ED"/>
    <w:rsid w:val="00AF3934"/>
    <w:rsid w:val="00AF3E55"/>
    <w:rsid w:val="00AF4371"/>
    <w:rsid w:val="00AF4CB7"/>
    <w:rsid w:val="00AF5310"/>
    <w:rsid w:val="00AF534F"/>
    <w:rsid w:val="00AF66BE"/>
    <w:rsid w:val="00AF680C"/>
    <w:rsid w:val="00AF6CA9"/>
    <w:rsid w:val="00AF6D63"/>
    <w:rsid w:val="00AF6EC0"/>
    <w:rsid w:val="00AF6F18"/>
    <w:rsid w:val="00AF727D"/>
    <w:rsid w:val="00AF7413"/>
    <w:rsid w:val="00AF7E13"/>
    <w:rsid w:val="00AF7F1F"/>
    <w:rsid w:val="00B001DF"/>
    <w:rsid w:val="00B0025F"/>
    <w:rsid w:val="00B004E3"/>
    <w:rsid w:val="00B005A6"/>
    <w:rsid w:val="00B00E92"/>
    <w:rsid w:val="00B0110E"/>
    <w:rsid w:val="00B012BD"/>
    <w:rsid w:val="00B024CC"/>
    <w:rsid w:val="00B02A51"/>
    <w:rsid w:val="00B02C4D"/>
    <w:rsid w:val="00B02EBE"/>
    <w:rsid w:val="00B045CD"/>
    <w:rsid w:val="00B05626"/>
    <w:rsid w:val="00B05E5D"/>
    <w:rsid w:val="00B06402"/>
    <w:rsid w:val="00B06428"/>
    <w:rsid w:val="00B06545"/>
    <w:rsid w:val="00B06616"/>
    <w:rsid w:val="00B06CAE"/>
    <w:rsid w:val="00B06D5B"/>
    <w:rsid w:val="00B06DE8"/>
    <w:rsid w:val="00B0734F"/>
    <w:rsid w:val="00B073BC"/>
    <w:rsid w:val="00B07EF5"/>
    <w:rsid w:val="00B11246"/>
    <w:rsid w:val="00B11919"/>
    <w:rsid w:val="00B11E44"/>
    <w:rsid w:val="00B1213C"/>
    <w:rsid w:val="00B12586"/>
    <w:rsid w:val="00B13416"/>
    <w:rsid w:val="00B136C4"/>
    <w:rsid w:val="00B15295"/>
    <w:rsid w:val="00B15E37"/>
    <w:rsid w:val="00B15E3B"/>
    <w:rsid w:val="00B16879"/>
    <w:rsid w:val="00B17633"/>
    <w:rsid w:val="00B1787D"/>
    <w:rsid w:val="00B20BE5"/>
    <w:rsid w:val="00B215A7"/>
    <w:rsid w:val="00B22967"/>
    <w:rsid w:val="00B22993"/>
    <w:rsid w:val="00B22BAF"/>
    <w:rsid w:val="00B22C94"/>
    <w:rsid w:val="00B22D7C"/>
    <w:rsid w:val="00B245A8"/>
    <w:rsid w:val="00B24AB0"/>
    <w:rsid w:val="00B25962"/>
    <w:rsid w:val="00B25A01"/>
    <w:rsid w:val="00B261A6"/>
    <w:rsid w:val="00B26528"/>
    <w:rsid w:val="00B26709"/>
    <w:rsid w:val="00B26E46"/>
    <w:rsid w:val="00B26E6A"/>
    <w:rsid w:val="00B27346"/>
    <w:rsid w:val="00B27B76"/>
    <w:rsid w:val="00B27FD6"/>
    <w:rsid w:val="00B302C2"/>
    <w:rsid w:val="00B32134"/>
    <w:rsid w:val="00B32EC2"/>
    <w:rsid w:val="00B332DC"/>
    <w:rsid w:val="00B33E61"/>
    <w:rsid w:val="00B34AAE"/>
    <w:rsid w:val="00B36151"/>
    <w:rsid w:val="00B3681C"/>
    <w:rsid w:val="00B37075"/>
    <w:rsid w:val="00B37818"/>
    <w:rsid w:val="00B37A62"/>
    <w:rsid w:val="00B37FD3"/>
    <w:rsid w:val="00B40137"/>
    <w:rsid w:val="00B4049F"/>
    <w:rsid w:val="00B407A0"/>
    <w:rsid w:val="00B407FD"/>
    <w:rsid w:val="00B40CAE"/>
    <w:rsid w:val="00B418CA"/>
    <w:rsid w:val="00B41A70"/>
    <w:rsid w:val="00B442AB"/>
    <w:rsid w:val="00B445A8"/>
    <w:rsid w:val="00B44D77"/>
    <w:rsid w:val="00B45556"/>
    <w:rsid w:val="00B4689A"/>
    <w:rsid w:val="00B46A73"/>
    <w:rsid w:val="00B5006D"/>
    <w:rsid w:val="00B5053B"/>
    <w:rsid w:val="00B50778"/>
    <w:rsid w:val="00B50E9B"/>
    <w:rsid w:val="00B51056"/>
    <w:rsid w:val="00B52617"/>
    <w:rsid w:val="00B52635"/>
    <w:rsid w:val="00B527B0"/>
    <w:rsid w:val="00B52895"/>
    <w:rsid w:val="00B52983"/>
    <w:rsid w:val="00B52E37"/>
    <w:rsid w:val="00B52F92"/>
    <w:rsid w:val="00B531F4"/>
    <w:rsid w:val="00B53CEA"/>
    <w:rsid w:val="00B53E3F"/>
    <w:rsid w:val="00B54DD6"/>
    <w:rsid w:val="00B5545D"/>
    <w:rsid w:val="00B55814"/>
    <w:rsid w:val="00B5645A"/>
    <w:rsid w:val="00B56B74"/>
    <w:rsid w:val="00B57099"/>
    <w:rsid w:val="00B57BA0"/>
    <w:rsid w:val="00B60FB8"/>
    <w:rsid w:val="00B6154A"/>
    <w:rsid w:val="00B61C2A"/>
    <w:rsid w:val="00B624B4"/>
    <w:rsid w:val="00B6261F"/>
    <w:rsid w:val="00B62632"/>
    <w:rsid w:val="00B62BB2"/>
    <w:rsid w:val="00B62D77"/>
    <w:rsid w:val="00B63A06"/>
    <w:rsid w:val="00B6412F"/>
    <w:rsid w:val="00B641D3"/>
    <w:rsid w:val="00B6507D"/>
    <w:rsid w:val="00B65DE2"/>
    <w:rsid w:val="00B66959"/>
    <w:rsid w:val="00B67398"/>
    <w:rsid w:val="00B67E94"/>
    <w:rsid w:val="00B67F9D"/>
    <w:rsid w:val="00B705CC"/>
    <w:rsid w:val="00B70807"/>
    <w:rsid w:val="00B70C46"/>
    <w:rsid w:val="00B71AFA"/>
    <w:rsid w:val="00B722A0"/>
    <w:rsid w:val="00B72440"/>
    <w:rsid w:val="00B72A08"/>
    <w:rsid w:val="00B72A11"/>
    <w:rsid w:val="00B72DBF"/>
    <w:rsid w:val="00B7317E"/>
    <w:rsid w:val="00B73571"/>
    <w:rsid w:val="00B741E0"/>
    <w:rsid w:val="00B7440B"/>
    <w:rsid w:val="00B74A0F"/>
    <w:rsid w:val="00B74A3E"/>
    <w:rsid w:val="00B752C8"/>
    <w:rsid w:val="00B75332"/>
    <w:rsid w:val="00B75856"/>
    <w:rsid w:val="00B75BF3"/>
    <w:rsid w:val="00B75DDB"/>
    <w:rsid w:val="00B75F5B"/>
    <w:rsid w:val="00B76640"/>
    <w:rsid w:val="00B76CC5"/>
    <w:rsid w:val="00B778D9"/>
    <w:rsid w:val="00B800D6"/>
    <w:rsid w:val="00B806C5"/>
    <w:rsid w:val="00B810D8"/>
    <w:rsid w:val="00B81AE5"/>
    <w:rsid w:val="00B8211D"/>
    <w:rsid w:val="00B829F9"/>
    <w:rsid w:val="00B82A38"/>
    <w:rsid w:val="00B8311D"/>
    <w:rsid w:val="00B83541"/>
    <w:rsid w:val="00B8385D"/>
    <w:rsid w:val="00B84571"/>
    <w:rsid w:val="00B84CDB"/>
    <w:rsid w:val="00B84EB3"/>
    <w:rsid w:val="00B85084"/>
    <w:rsid w:val="00B8597B"/>
    <w:rsid w:val="00B85ACE"/>
    <w:rsid w:val="00B86235"/>
    <w:rsid w:val="00B86522"/>
    <w:rsid w:val="00B874FD"/>
    <w:rsid w:val="00B8777B"/>
    <w:rsid w:val="00B90202"/>
    <w:rsid w:val="00B904D0"/>
    <w:rsid w:val="00B9080B"/>
    <w:rsid w:val="00B909C4"/>
    <w:rsid w:val="00B90DA1"/>
    <w:rsid w:val="00B90FF1"/>
    <w:rsid w:val="00B910A7"/>
    <w:rsid w:val="00B91221"/>
    <w:rsid w:val="00B91707"/>
    <w:rsid w:val="00B91ACA"/>
    <w:rsid w:val="00B91B61"/>
    <w:rsid w:val="00B92091"/>
    <w:rsid w:val="00B9221B"/>
    <w:rsid w:val="00B9287C"/>
    <w:rsid w:val="00B92CA5"/>
    <w:rsid w:val="00B93139"/>
    <w:rsid w:val="00B936B2"/>
    <w:rsid w:val="00B93723"/>
    <w:rsid w:val="00B937A1"/>
    <w:rsid w:val="00B93CE6"/>
    <w:rsid w:val="00B95BE4"/>
    <w:rsid w:val="00B95D90"/>
    <w:rsid w:val="00B95EAE"/>
    <w:rsid w:val="00B96211"/>
    <w:rsid w:val="00B96CB9"/>
    <w:rsid w:val="00B9703B"/>
    <w:rsid w:val="00B9729E"/>
    <w:rsid w:val="00B97418"/>
    <w:rsid w:val="00BA0DE9"/>
    <w:rsid w:val="00BA13D8"/>
    <w:rsid w:val="00BA1D89"/>
    <w:rsid w:val="00BA2006"/>
    <w:rsid w:val="00BA2313"/>
    <w:rsid w:val="00BA23DA"/>
    <w:rsid w:val="00BA3B80"/>
    <w:rsid w:val="00BA3C42"/>
    <w:rsid w:val="00BA498E"/>
    <w:rsid w:val="00BA522B"/>
    <w:rsid w:val="00BA55E4"/>
    <w:rsid w:val="00BA5A7D"/>
    <w:rsid w:val="00BA5BE2"/>
    <w:rsid w:val="00BA5C8E"/>
    <w:rsid w:val="00BA5E13"/>
    <w:rsid w:val="00BA676C"/>
    <w:rsid w:val="00BA7FC8"/>
    <w:rsid w:val="00BB013A"/>
    <w:rsid w:val="00BB026A"/>
    <w:rsid w:val="00BB02BD"/>
    <w:rsid w:val="00BB0433"/>
    <w:rsid w:val="00BB07BB"/>
    <w:rsid w:val="00BB0854"/>
    <w:rsid w:val="00BB0AF8"/>
    <w:rsid w:val="00BB1A05"/>
    <w:rsid w:val="00BB1B5B"/>
    <w:rsid w:val="00BB1C99"/>
    <w:rsid w:val="00BB24BF"/>
    <w:rsid w:val="00BB2D5C"/>
    <w:rsid w:val="00BB2F1B"/>
    <w:rsid w:val="00BB2F71"/>
    <w:rsid w:val="00BB33CE"/>
    <w:rsid w:val="00BB5B4A"/>
    <w:rsid w:val="00BB5E5F"/>
    <w:rsid w:val="00BB626B"/>
    <w:rsid w:val="00BB6DCE"/>
    <w:rsid w:val="00BB70ED"/>
    <w:rsid w:val="00BB7477"/>
    <w:rsid w:val="00BB747E"/>
    <w:rsid w:val="00BB7DDB"/>
    <w:rsid w:val="00BB7EB7"/>
    <w:rsid w:val="00BC042C"/>
    <w:rsid w:val="00BC046E"/>
    <w:rsid w:val="00BC08C9"/>
    <w:rsid w:val="00BC1245"/>
    <w:rsid w:val="00BC129D"/>
    <w:rsid w:val="00BC2500"/>
    <w:rsid w:val="00BC323C"/>
    <w:rsid w:val="00BC3BC0"/>
    <w:rsid w:val="00BC3EB4"/>
    <w:rsid w:val="00BC45CA"/>
    <w:rsid w:val="00BC4A4C"/>
    <w:rsid w:val="00BC6A21"/>
    <w:rsid w:val="00BC77B8"/>
    <w:rsid w:val="00BC7834"/>
    <w:rsid w:val="00BD0044"/>
    <w:rsid w:val="00BD0BDA"/>
    <w:rsid w:val="00BD10C7"/>
    <w:rsid w:val="00BD1106"/>
    <w:rsid w:val="00BD1142"/>
    <w:rsid w:val="00BD1723"/>
    <w:rsid w:val="00BD2964"/>
    <w:rsid w:val="00BD3156"/>
    <w:rsid w:val="00BD3D3A"/>
    <w:rsid w:val="00BD3F02"/>
    <w:rsid w:val="00BD4AE0"/>
    <w:rsid w:val="00BD5681"/>
    <w:rsid w:val="00BD5838"/>
    <w:rsid w:val="00BD6784"/>
    <w:rsid w:val="00BD7151"/>
    <w:rsid w:val="00BE0073"/>
    <w:rsid w:val="00BE046E"/>
    <w:rsid w:val="00BE09C2"/>
    <w:rsid w:val="00BE126F"/>
    <w:rsid w:val="00BE14FE"/>
    <w:rsid w:val="00BE169D"/>
    <w:rsid w:val="00BE22C2"/>
    <w:rsid w:val="00BE282F"/>
    <w:rsid w:val="00BE2865"/>
    <w:rsid w:val="00BE290F"/>
    <w:rsid w:val="00BE2988"/>
    <w:rsid w:val="00BE2E26"/>
    <w:rsid w:val="00BE3018"/>
    <w:rsid w:val="00BE3446"/>
    <w:rsid w:val="00BE3E06"/>
    <w:rsid w:val="00BE49CB"/>
    <w:rsid w:val="00BE4F1F"/>
    <w:rsid w:val="00BE5C7A"/>
    <w:rsid w:val="00BE5CC3"/>
    <w:rsid w:val="00BE6526"/>
    <w:rsid w:val="00BE6764"/>
    <w:rsid w:val="00BE6822"/>
    <w:rsid w:val="00BE6AAD"/>
    <w:rsid w:val="00BE6CB7"/>
    <w:rsid w:val="00BE6E1E"/>
    <w:rsid w:val="00BE72B0"/>
    <w:rsid w:val="00BE75CD"/>
    <w:rsid w:val="00BE7BD0"/>
    <w:rsid w:val="00BE7D02"/>
    <w:rsid w:val="00BE7ED8"/>
    <w:rsid w:val="00BF0D1B"/>
    <w:rsid w:val="00BF0F5D"/>
    <w:rsid w:val="00BF1111"/>
    <w:rsid w:val="00BF12A9"/>
    <w:rsid w:val="00BF143F"/>
    <w:rsid w:val="00BF1655"/>
    <w:rsid w:val="00BF19BF"/>
    <w:rsid w:val="00BF19E2"/>
    <w:rsid w:val="00BF3A75"/>
    <w:rsid w:val="00BF3D51"/>
    <w:rsid w:val="00BF4527"/>
    <w:rsid w:val="00BF4791"/>
    <w:rsid w:val="00BF4CA7"/>
    <w:rsid w:val="00BF4FFA"/>
    <w:rsid w:val="00BF517C"/>
    <w:rsid w:val="00BF5BD3"/>
    <w:rsid w:val="00BF60EB"/>
    <w:rsid w:val="00BF6474"/>
    <w:rsid w:val="00BF6644"/>
    <w:rsid w:val="00BF6F92"/>
    <w:rsid w:val="00BF7ADD"/>
    <w:rsid w:val="00C00D46"/>
    <w:rsid w:val="00C012E7"/>
    <w:rsid w:val="00C01527"/>
    <w:rsid w:val="00C01551"/>
    <w:rsid w:val="00C01582"/>
    <w:rsid w:val="00C020EC"/>
    <w:rsid w:val="00C022AF"/>
    <w:rsid w:val="00C02ADC"/>
    <w:rsid w:val="00C02BD3"/>
    <w:rsid w:val="00C0334F"/>
    <w:rsid w:val="00C03820"/>
    <w:rsid w:val="00C04062"/>
    <w:rsid w:val="00C05360"/>
    <w:rsid w:val="00C0636F"/>
    <w:rsid w:val="00C06D57"/>
    <w:rsid w:val="00C0725F"/>
    <w:rsid w:val="00C0794F"/>
    <w:rsid w:val="00C079C5"/>
    <w:rsid w:val="00C10700"/>
    <w:rsid w:val="00C1080D"/>
    <w:rsid w:val="00C11650"/>
    <w:rsid w:val="00C127C4"/>
    <w:rsid w:val="00C149D4"/>
    <w:rsid w:val="00C14C5D"/>
    <w:rsid w:val="00C15E2F"/>
    <w:rsid w:val="00C17CC8"/>
    <w:rsid w:val="00C202DA"/>
    <w:rsid w:val="00C20B47"/>
    <w:rsid w:val="00C21CFC"/>
    <w:rsid w:val="00C22189"/>
    <w:rsid w:val="00C224B6"/>
    <w:rsid w:val="00C22C47"/>
    <w:rsid w:val="00C231BE"/>
    <w:rsid w:val="00C242D4"/>
    <w:rsid w:val="00C24A33"/>
    <w:rsid w:val="00C25166"/>
    <w:rsid w:val="00C25998"/>
    <w:rsid w:val="00C26234"/>
    <w:rsid w:val="00C263B5"/>
    <w:rsid w:val="00C2729E"/>
    <w:rsid w:val="00C278E6"/>
    <w:rsid w:val="00C306D6"/>
    <w:rsid w:val="00C309DE"/>
    <w:rsid w:val="00C316E1"/>
    <w:rsid w:val="00C32F8C"/>
    <w:rsid w:val="00C338DB"/>
    <w:rsid w:val="00C34077"/>
    <w:rsid w:val="00C3476B"/>
    <w:rsid w:val="00C35291"/>
    <w:rsid w:val="00C35EF4"/>
    <w:rsid w:val="00C414F4"/>
    <w:rsid w:val="00C41800"/>
    <w:rsid w:val="00C41A15"/>
    <w:rsid w:val="00C42DD3"/>
    <w:rsid w:val="00C437EC"/>
    <w:rsid w:val="00C43921"/>
    <w:rsid w:val="00C43D6C"/>
    <w:rsid w:val="00C4418F"/>
    <w:rsid w:val="00C44B6A"/>
    <w:rsid w:val="00C4524D"/>
    <w:rsid w:val="00C4565B"/>
    <w:rsid w:val="00C45CF7"/>
    <w:rsid w:val="00C46D86"/>
    <w:rsid w:val="00C47255"/>
    <w:rsid w:val="00C473E5"/>
    <w:rsid w:val="00C506A9"/>
    <w:rsid w:val="00C507EE"/>
    <w:rsid w:val="00C5083F"/>
    <w:rsid w:val="00C5237F"/>
    <w:rsid w:val="00C5288C"/>
    <w:rsid w:val="00C5314A"/>
    <w:rsid w:val="00C5331C"/>
    <w:rsid w:val="00C53322"/>
    <w:rsid w:val="00C534C3"/>
    <w:rsid w:val="00C538EE"/>
    <w:rsid w:val="00C539EF"/>
    <w:rsid w:val="00C53D66"/>
    <w:rsid w:val="00C54B46"/>
    <w:rsid w:val="00C55562"/>
    <w:rsid w:val="00C56800"/>
    <w:rsid w:val="00C605AD"/>
    <w:rsid w:val="00C61859"/>
    <w:rsid w:val="00C61ACD"/>
    <w:rsid w:val="00C61E12"/>
    <w:rsid w:val="00C63473"/>
    <w:rsid w:val="00C636D6"/>
    <w:rsid w:val="00C63717"/>
    <w:rsid w:val="00C63755"/>
    <w:rsid w:val="00C637B0"/>
    <w:rsid w:val="00C63ED1"/>
    <w:rsid w:val="00C65038"/>
    <w:rsid w:val="00C6542B"/>
    <w:rsid w:val="00C6570A"/>
    <w:rsid w:val="00C660B4"/>
    <w:rsid w:val="00C66122"/>
    <w:rsid w:val="00C67297"/>
    <w:rsid w:val="00C67A69"/>
    <w:rsid w:val="00C67C6E"/>
    <w:rsid w:val="00C702F8"/>
    <w:rsid w:val="00C710DE"/>
    <w:rsid w:val="00C71708"/>
    <w:rsid w:val="00C71AE0"/>
    <w:rsid w:val="00C71DE0"/>
    <w:rsid w:val="00C7241E"/>
    <w:rsid w:val="00C7242C"/>
    <w:rsid w:val="00C72712"/>
    <w:rsid w:val="00C730FC"/>
    <w:rsid w:val="00C733DF"/>
    <w:rsid w:val="00C7482B"/>
    <w:rsid w:val="00C7552B"/>
    <w:rsid w:val="00C75F86"/>
    <w:rsid w:val="00C7604B"/>
    <w:rsid w:val="00C763ED"/>
    <w:rsid w:val="00C7653B"/>
    <w:rsid w:val="00C77024"/>
    <w:rsid w:val="00C77211"/>
    <w:rsid w:val="00C7765B"/>
    <w:rsid w:val="00C811AB"/>
    <w:rsid w:val="00C818CF"/>
    <w:rsid w:val="00C81CC2"/>
    <w:rsid w:val="00C81F5A"/>
    <w:rsid w:val="00C821C0"/>
    <w:rsid w:val="00C82415"/>
    <w:rsid w:val="00C8247A"/>
    <w:rsid w:val="00C82604"/>
    <w:rsid w:val="00C82D04"/>
    <w:rsid w:val="00C83804"/>
    <w:rsid w:val="00C83A65"/>
    <w:rsid w:val="00C83A7C"/>
    <w:rsid w:val="00C8478E"/>
    <w:rsid w:val="00C85144"/>
    <w:rsid w:val="00C8561B"/>
    <w:rsid w:val="00C85645"/>
    <w:rsid w:val="00C85B59"/>
    <w:rsid w:val="00C8615B"/>
    <w:rsid w:val="00C864F6"/>
    <w:rsid w:val="00C8688C"/>
    <w:rsid w:val="00C86AE0"/>
    <w:rsid w:val="00C87147"/>
    <w:rsid w:val="00C874BA"/>
    <w:rsid w:val="00C87774"/>
    <w:rsid w:val="00C87CE9"/>
    <w:rsid w:val="00C87FC2"/>
    <w:rsid w:val="00C902D3"/>
    <w:rsid w:val="00C90352"/>
    <w:rsid w:val="00C909B1"/>
    <w:rsid w:val="00C91864"/>
    <w:rsid w:val="00C91A1B"/>
    <w:rsid w:val="00C91C3E"/>
    <w:rsid w:val="00C91D97"/>
    <w:rsid w:val="00C93FAA"/>
    <w:rsid w:val="00C9498B"/>
    <w:rsid w:val="00C94D45"/>
    <w:rsid w:val="00C96EEA"/>
    <w:rsid w:val="00C97780"/>
    <w:rsid w:val="00C978BF"/>
    <w:rsid w:val="00C97C99"/>
    <w:rsid w:val="00CA0488"/>
    <w:rsid w:val="00CA0E65"/>
    <w:rsid w:val="00CA1771"/>
    <w:rsid w:val="00CA1C2A"/>
    <w:rsid w:val="00CA2363"/>
    <w:rsid w:val="00CA2C9E"/>
    <w:rsid w:val="00CA3003"/>
    <w:rsid w:val="00CA3A45"/>
    <w:rsid w:val="00CA3F6A"/>
    <w:rsid w:val="00CA4576"/>
    <w:rsid w:val="00CA4709"/>
    <w:rsid w:val="00CA4E31"/>
    <w:rsid w:val="00CA4F6C"/>
    <w:rsid w:val="00CA55A5"/>
    <w:rsid w:val="00CA6449"/>
    <w:rsid w:val="00CA64AE"/>
    <w:rsid w:val="00CA65C0"/>
    <w:rsid w:val="00CA664F"/>
    <w:rsid w:val="00CA773E"/>
    <w:rsid w:val="00CA77D0"/>
    <w:rsid w:val="00CA78E3"/>
    <w:rsid w:val="00CB1035"/>
    <w:rsid w:val="00CB1163"/>
    <w:rsid w:val="00CB17E4"/>
    <w:rsid w:val="00CB24B2"/>
    <w:rsid w:val="00CB2BE1"/>
    <w:rsid w:val="00CB2C65"/>
    <w:rsid w:val="00CB396E"/>
    <w:rsid w:val="00CB3F3C"/>
    <w:rsid w:val="00CB3F49"/>
    <w:rsid w:val="00CB3F52"/>
    <w:rsid w:val="00CB447F"/>
    <w:rsid w:val="00CB472F"/>
    <w:rsid w:val="00CB4A17"/>
    <w:rsid w:val="00CB4AF1"/>
    <w:rsid w:val="00CB4EDC"/>
    <w:rsid w:val="00CB59DC"/>
    <w:rsid w:val="00CB5E98"/>
    <w:rsid w:val="00CB6BCB"/>
    <w:rsid w:val="00CC0D5F"/>
    <w:rsid w:val="00CC1269"/>
    <w:rsid w:val="00CC1289"/>
    <w:rsid w:val="00CC13E6"/>
    <w:rsid w:val="00CC1E47"/>
    <w:rsid w:val="00CC1F95"/>
    <w:rsid w:val="00CC1FAA"/>
    <w:rsid w:val="00CC27CC"/>
    <w:rsid w:val="00CC2D64"/>
    <w:rsid w:val="00CC2F7A"/>
    <w:rsid w:val="00CC3155"/>
    <w:rsid w:val="00CC34D1"/>
    <w:rsid w:val="00CC3CDE"/>
    <w:rsid w:val="00CC4321"/>
    <w:rsid w:val="00CC4AE8"/>
    <w:rsid w:val="00CC586F"/>
    <w:rsid w:val="00CC5BE2"/>
    <w:rsid w:val="00CC63B5"/>
    <w:rsid w:val="00CC6B25"/>
    <w:rsid w:val="00CC6F4C"/>
    <w:rsid w:val="00CC700E"/>
    <w:rsid w:val="00CC7AAF"/>
    <w:rsid w:val="00CD0B6D"/>
    <w:rsid w:val="00CD0F1A"/>
    <w:rsid w:val="00CD1000"/>
    <w:rsid w:val="00CD1A41"/>
    <w:rsid w:val="00CD1D48"/>
    <w:rsid w:val="00CD1E9E"/>
    <w:rsid w:val="00CD25AE"/>
    <w:rsid w:val="00CD2DA7"/>
    <w:rsid w:val="00CD34D2"/>
    <w:rsid w:val="00CD3694"/>
    <w:rsid w:val="00CD391A"/>
    <w:rsid w:val="00CD479E"/>
    <w:rsid w:val="00CD4B42"/>
    <w:rsid w:val="00CD5984"/>
    <w:rsid w:val="00CD5FC3"/>
    <w:rsid w:val="00CD68A1"/>
    <w:rsid w:val="00CE07CD"/>
    <w:rsid w:val="00CE07F1"/>
    <w:rsid w:val="00CE1457"/>
    <w:rsid w:val="00CE1DE7"/>
    <w:rsid w:val="00CE251D"/>
    <w:rsid w:val="00CE263D"/>
    <w:rsid w:val="00CE2A5E"/>
    <w:rsid w:val="00CE2A93"/>
    <w:rsid w:val="00CE2BD8"/>
    <w:rsid w:val="00CE4D35"/>
    <w:rsid w:val="00CE4ECA"/>
    <w:rsid w:val="00CE53B0"/>
    <w:rsid w:val="00CE58ED"/>
    <w:rsid w:val="00CE5B5D"/>
    <w:rsid w:val="00CE6129"/>
    <w:rsid w:val="00CE63C4"/>
    <w:rsid w:val="00CE72A7"/>
    <w:rsid w:val="00CE7515"/>
    <w:rsid w:val="00CF1090"/>
    <w:rsid w:val="00CF11EB"/>
    <w:rsid w:val="00CF2376"/>
    <w:rsid w:val="00CF251D"/>
    <w:rsid w:val="00CF2E0C"/>
    <w:rsid w:val="00CF2F74"/>
    <w:rsid w:val="00CF3831"/>
    <w:rsid w:val="00CF3DA5"/>
    <w:rsid w:val="00CF4163"/>
    <w:rsid w:val="00CF450D"/>
    <w:rsid w:val="00CF4ECC"/>
    <w:rsid w:val="00CF51D4"/>
    <w:rsid w:val="00CF6823"/>
    <w:rsid w:val="00CF6B3C"/>
    <w:rsid w:val="00CF740D"/>
    <w:rsid w:val="00CF763C"/>
    <w:rsid w:val="00CF7B81"/>
    <w:rsid w:val="00CF7FD9"/>
    <w:rsid w:val="00D0013E"/>
    <w:rsid w:val="00D0027E"/>
    <w:rsid w:val="00D00353"/>
    <w:rsid w:val="00D003F3"/>
    <w:rsid w:val="00D00F8C"/>
    <w:rsid w:val="00D012AE"/>
    <w:rsid w:val="00D016E9"/>
    <w:rsid w:val="00D01B18"/>
    <w:rsid w:val="00D02978"/>
    <w:rsid w:val="00D032AD"/>
    <w:rsid w:val="00D03473"/>
    <w:rsid w:val="00D03E1B"/>
    <w:rsid w:val="00D04358"/>
    <w:rsid w:val="00D046CD"/>
    <w:rsid w:val="00D046FD"/>
    <w:rsid w:val="00D049CA"/>
    <w:rsid w:val="00D04DDA"/>
    <w:rsid w:val="00D05288"/>
    <w:rsid w:val="00D05997"/>
    <w:rsid w:val="00D05A9E"/>
    <w:rsid w:val="00D05BAD"/>
    <w:rsid w:val="00D05D68"/>
    <w:rsid w:val="00D06A05"/>
    <w:rsid w:val="00D0741F"/>
    <w:rsid w:val="00D1068F"/>
    <w:rsid w:val="00D10CB1"/>
    <w:rsid w:val="00D110C5"/>
    <w:rsid w:val="00D11414"/>
    <w:rsid w:val="00D11EC7"/>
    <w:rsid w:val="00D11FD2"/>
    <w:rsid w:val="00D12FAB"/>
    <w:rsid w:val="00D13CDF"/>
    <w:rsid w:val="00D14203"/>
    <w:rsid w:val="00D142F9"/>
    <w:rsid w:val="00D14337"/>
    <w:rsid w:val="00D151D7"/>
    <w:rsid w:val="00D1620B"/>
    <w:rsid w:val="00D16306"/>
    <w:rsid w:val="00D16619"/>
    <w:rsid w:val="00D1704C"/>
    <w:rsid w:val="00D17961"/>
    <w:rsid w:val="00D201D3"/>
    <w:rsid w:val="00D201F1"/>
    <w:rsid w:val="00D2120B"/>
    <w:rsid w:val="00D21338"/>
    <w:rsid w:val="00D21FA5"/>
    <w:rsid w:val="00D225E4"/>
    <w:rsid w:val="00D226B5"/>
    <w:rsid w:val="00D226CC"/>
    <w:rsid w:val="00D228B1"/>
    <w:rsid w:val="00D228E1"/>
    <w:rsid w:val="00D22AD3"/>
    <w:rsid w:val="00D23023"/>
    <w:rsid w:val="00D2328A"/>
    <w:rsid w:val="00D2473A"/>
    <w:rsid w:val="00D24A1E"/>
    <w:rsid w:val="00D2525E"/>
    <w:rsid w:val="00D26041"/>
    <w:rsid w:val="00D263AB"/>
    <w:rsid w:val="00D2643F"/>
    <w:rsid w:val="00D26B88"/>
    <w:rsid w:val="00D26FB2"/>
    <w:rsid w:val="00D2704D"/>
    <w:rsid w:val="00D27447"/>
    <w:rsid w:val="00D303B2"/>
    <w:rsid w:val="00D31770"/>
    <w:rsid w:val="00D319F3"/>
    <w:rsid w:val="00D31B2B"/>
    <w:rsid w:val="00D32151"/>
    <w:rsid w:val="00D3241C"/>
    <w:rsid w:val="00D32C29"/>
    <w:rsid w:val="00D3341C"/>
    <w:rsid w:val="00D335CE"/>
    <w:rsid w:val="00D33AEE"/>
    <w:rsid w:val="00D3440E"/>
    <w:rsid w:val="00D3456C"/>
    <w:rsid w:val="00D34620"/>
    <w:rsid w:val="00D353DF"/>
    <w:rsid w:val="00D354B2"/>
    <w:rsid w:val="00D3603B"/>
    <w:rsid w:val="00D36252"/>
    <w:rsid w:val="00D36337"/>
    <w:rsid w:val="00D3768B"/>
    <w:rsid w:val="00D3781F"/>
    <w:rsid w:val="00D37B04"/>
    <w:rsid w:val="00D4018E"/>
    <w:rsid w:val="00D40699"/>
    <w:rsid w:val="00D407D0"/>
    <w:rsid w:val="00D4098F"/>
    <w:rsid w:val="00D40ABE"/>
    <w:rsid w:val="00D40B39"/>
    <w:rsid w:val="00D40B78"/>
    <w:rsid w:val="00D41173"/>
    <w:rsid w:val="00D412CF"/>
    <w:rsid w:val="00D4132E"/>
    <w:rsid w:val="00D42612"/>
    <w:rsid w:val="00D429F1"/>
    <w:rsid w:val="00D42E5A"/>
    <w:rsid w:val="00D4331A"/>
    <w:rsid w:val="00D456F9"/>
    <w:rsid w:val="00D50E14"/>
    <w:rsid w:val="00D51480"/>
    <w:rsid w:val="00D515A8"/>
    <w:rsid w:val="00D52A85"/>
    <w:rsid w:val="00D53391"/>
    <w:rsid w:val="00D553B8"/>
    <w:rsid w:val="00D559BE"/>
    <w:rsid w:val="00D60336"/>
    <w:rsid w:val="00D60F74"/>
    <w:rsid w:val="00D6125C"/>
    <w:rsid w:val="00D615A1"/>
    <w:rsid w:val="00D618DF"/>
    <w:rsid w:val="00D61D18"/>
    <w:rsid w:val="00D61D31"/>
    <w:rsid w:val="00D61F3D"/>
    <w:rsid w:val="00D61F44"/>
    <w:rsid w:val="00D62570"/>
    <w:rsid w:val="00D62AAB"/>
    <w:rsid w:val="00D62FA1"/>
    <w:rsid w:val="00D6379B"/>
    <w:rsid w:val="00D65C73"/>
    <w:rsid w:val="00D65D7D"/>
    <w:rsid w:val="00D678A9"/>
    <w:rsid w:val="00D678F3"/>
    <w:rsid w:val="00D70501"/>
    <w:rsid w:val="00D706D2"/>
    <w:rsid w:val="00D70995"/>
    <w:rsid w:val="00D70AFD"/>
    <w:rsid w:val="00D70BAB"/>
    <w:rsid w:val="00D7123A"/>
    <w:rsid w:val="00D715D9"/>
    <w:rsid w:val="00D71715"/>
    <w:rsid w:val="00D7232D"/>
    <w:rsid w:val="00D723BF"/>
    <w:rsid w:val="00D739EE"/>
    <w:rsid w:val="00D73B2E"/>
    <w:rsid w:val="00D74C93"/>
    <w:rsid w:val="00D74C9C"/>
    <w:rsid w:val="00D74E54"/>
    <w:rsid w:val="00D7532B"/>
    <w:rsid w:val="00D75358"/>
    <w:rsid w:val="00D75AB9"/>
    <w:rsid w:val="00D75AD3"/>
    <w:rsid w:val="00D75CAD"/>
    <w:rsid w:val="00D767C2"/>
    <w:rsid w:val="00D77AF9"/>
    <w:rsid w:val="00D80174"/>
    <w:rsid w:val="00D808AE"/>
    <w:rsid w:val="00D80E18"/>
    <w:rsid w:val="00D81E7E"/>
    <w:rsid w:val="00D820F8"/>
    <w:rsid w:val="00D82B4F"/>
    <w:rsid w:val="00D82C0E"/>
    <w:rsid w:val="00D8303F"/>
    <w:rsid w:val="00D83AEF"/>
    <w:rsid w:val="00D848B1"/>
    <w:rsid w:val="00D85239"/>
    <w:rsid w:val="00D8533C"/>
    <w:rsid w:val="00D858A8"/>
    <w:rsid w:val="00D86D63"/>
    <w:rsid w:val="00D87504"/>
    <w:rsid w:val="00D87ADD"/>
    <w:rsid w:val="00D87FB8"/>
    <w:rsid w:val="00D90AC9"/>
    <w:rsid w:val="00D90ACF"/>
    <w:rsid w:val="00D913BC"/>
    <w:rsid w:val="00D91660"/>
    <w:rsid w:val="00D91BC3"/>
    <w:rsid w:val="00D91FCF"/>
    <w:rsid w:val="00D9207F"/>
    <w:rsid w:val="00D920F8"/>
    <w:rsid w:val="00D922F6"/>
    <w:rsid w:val="00D92770"/>
    <w:rsid w:val="00D9294A"/>
    <w:rsid w:val="00D92AE5"/>
    <w:rsid w:val="00D92ED0"/>
    <w:rsid w:val="00D936D5"/>
    <w:rsid w:val="00D937CB"/>
    <w:rsid w:val="00D93837"/>
    <w:rsid w:val="00D94033"/>
    <w:rsid w:val="00D955D6"/>
    <w:rsid w:val="00D95EEB"/>
    <w:rsid w:val="00D9685D"/>
    <w:rsid w:val="00D970E8"/>
    <w:rsid w:val="00D9717F"/>
    <w:rsid w:val="00D97282"/>
    <w:rsid w:val="00D97305"/>
    <w:rsid w:val="00D97326"/>
    <w:rsid w:val="00D97FC6"/>
    <w:rsid w:val="00DA04A7"/>
    <w:rsid w:val="00DA31A6"/>
    <w:rsid w:val="00DA3560"/>
    <w:rsid w:val="00DA3653"/>
    <w:rsid w:val="00DA385D"/>
    <w:rsid w:val="00DA39BF"/>
    <w:rsid w:val="00DA3CB6"/>
    <w:rsid w:val="00DA3CF7"/>
    <w:rsid w:val="00DA497A"/>
    <w:rsid w:val="00DA49A8"/>
    <w:rsid w:val="00DA4ACF"/>
    <w:rsid w:val="00DA4C86"/>
    <w:rsid w:val="00DA50A4"/>
    <w:rsid w:val="00DA5F3E"/>
    <w:rsid w:val="00DA6381"/>
    <w:rsid w:val="00DA6FEA"/>
    <w:rsid w:val="00DA7373"/>
    <w:rsid w:val="00DA7E6E"/>
    <w:rsid w:val="00DA7ED1"/>
    <w:rsid w:val="00DB0387"/>
    <w:rsid w:val="00DB058D"/>
    <w:rsid w:val="00DB0A25"/>
    <w:rsid w:val="00DB0B8B"/>
    <w:rsid w:val="00DB12BD"/>
    <w:rsid w:val="00DB150C"/>
    <w:rsid w:val="00DB1B05"/>
    <w:rsid w:val="00DB200F"/>
    <w:rsid w:val="00DB2587"/>
    <w:rsid w:val="00DB26B8"/>
    <w:rsid w:val="00DB2D9B"/>
    <w:rsid w:val="00DB3A0D"/>
    <w:rsid w:val="00DB461E"/>
    <w:rsid w:val="00DB4784"/>
    <w:rsid w:val="00DB4B0D"/>
    <w:rsid w:val="00DB51F9"/>
    <w:rsid w:val="00DB5D20"/>
    <w:rsid w:val="00DB5EF8"/>
    <w:rsid w:val="00DB6026"/>
    <w:rsid w:val="00DB626A"/>
    <w:rsid w:val="00DB62C8"/>
    <w:rsid w:val="00DB6A67"/>
    <w:rsid w:val="00DB6D9B"/>
    <w:rsid w:val="00DB73DC"/>
    <w:rsid w:val="00DB78E6"/>
    <w:rsid w:val="00DB7C2C"/>
    <w:rsid w:val="00DB7F79"/>
    <w:rsid w:val="00DC0E3D"/>
    <w:rsid w:val="00DC13D9"/>
    <w:rsid w:val="00DC3866"/>
    <w:rsid w:val="00DC38BE"/>
    <w:rsid w:val="00DC428E"/>
    <w:rsid w:val="00DC469F"/>
    <w:rsid w:val="00DC4906"/>
    <w:rsid w:val="00DC499B"/>
    <w:rsid w:val="00DC51AC"/>
    <w:rsid w:val="00DC5303"/>
    <w:rsid w:val="00DC5D57"/>
    <w:rsid w:val="00DC5FBD"/>
    <w:rsid w:val="00DC6A8A"/>
    <w:rsid w:val="00DC6F47"/>
    <w:rsid w:val="00DC7632"/>
    <w:rsid w:val="00DC7660"/>
    <w:rsid w:val="00DD046C"/>
    <w:rsid w:val="00DD0A2D"/>
    <w:rsid w:val="00DD0D66"/>
    <w:rsid w:val="00DD0F48"/>
    <w:rsid w:val="00DD11AA"/>
    <w:rsid w:val="00DD1331"/>
    <w:rsid w:val="00DD1E2F"/>
    <w:rsid w:val="00DD26BA"/>
    <w:rsid w:val="00DD287E"/>
    <w:rsid w:val="00DD331D"/>
    <w:rsid w:val="00DD41BE"/>
    <w:rsid w:val="00DD42DA"/>
    <w:rsid w:val="00DD43E3"/>
    <w:rsid w:val="00DD4C1F"/>
    <w:rsid w:val="00DD4D42"/>
    <w:rsid w:val="00DD718A"/>
    <w:rsid w:val="00DD79B8"/>
    <w:rsid w:val="00DD7CDB"/>
    <w:rsid w:val="00DD7D9B"/>
    <w:rsid w:val="00DE0C9D"/>
    <w:rsid w:val="00DE0ECF"/>
    <w:rsid w:val="00DE159F"/>
    <w:rsid w:val="00DE1812"/>
    <w:rsid w:val="00DE19CA"/>
    <w:rsid w:val="00DE29A3"/>
    <w:rsid w:val="00DE2BB3"/>
    <w:rsid w:val="00DE2F16"/>
    <w:rsid w:val="00DE31A6"/>
    <w:rsid w:val="00DE32E5"/>
    <w:rsid w:val="00DE3D3C"/>
    <w:rsid w:val="00DE41F4"/>
    <w:rsid w:val="00DE47C4"/>
    <w:rsid w:val="00DE4AB2"/>
    <w:rsid w:val="00DE4B01"/>
    <w:rsid w:val="00DE501D"/>
    <w:rsid w:val="00DE5C74"/>
    <w:rsid w:val="00DE6041"/>
    <w:rsid w:val="00DE68D8"/>
    <w:rsid w:val="00DE6936"/>
    <w:rsid w:val="00DE6B1C"/>
    <w:rsid w:val="00DE743D"/>
    <w:rsid w:val="00DE7B29"/>
    <w:rsid w:val="00DF0270"/>
    <w:rsid w:val="00DF046C"/>
    <w:rsid w:val="00DF1497"/>
    <w:rsid w:val="00DF27BE"/>
    <w:rsid w:val="00DF3075"/>
    <w:rsid w:val="00DF3AB8"/>
    <w:rsid w:val="00DF40C2"/>
    <w:rsid w:val="00DF49EB"/>
    <w:rsid w:val="00DF6250"/>
    <w:rsid w:val="00DF62C6"/>
    <w:rsid w:val="00DF6527"/>
    <w:rsid w:val="00DF67B5"/>
    <w:rsid w:val="00DF6D1B"/>
    <w:rsid w:val="00DF6FA0"/>
    <w:rsid w:val="00DF72AB"/>
    <w:rsid w:val="00DF7849"/>
    <w:rsid w:val="00E00CC2"/>
    <w:rsid w:val="00E00F1C"/>
    <w:rsid w:val="00E018F5"/>
    <w:rsid w:val="00E01B1B"/>
    <w:rsid w:val="00E023C4"/>
    <w:rsid w:val="00E02C73"/>
    <w:rsid w:val="00E02F44"/>
    <w:rsid w:val="00E03CBE"/>
    <w:rsid w:val="00E03E6B"/>
    <w:rsid w:val="00E04717"/>
    <w:rsid w:val="00E05B9D"/>
    <w:rsid w:val="00E05E7A"/>
    <w:rsid w:val="00E06869"/>
    <w:rsid w:val="00E069F6"/>
    <w:rsid w:val="00E06FD7"/>
    <w:rsid w:val="00E07D1B"/>
    <w:rsid w:val="00E101FB"/>
    <w:rsid w:val="00E10321"/>
    <w:rsid w:val="00E105FE"/>
    <w:rsid w:val="00E108E9"/>
    <w:rsid w:val="00E10EFD"/>
    <w:rsid w:val="00E113F7"/>
    <w:rsid w:val="00E11DCD"/>
    <w:rsid w:val="00E12006"/>
    <w:rsid w:val="00E120DD"/>
    <w:rsid w:val="00E121E5"/>
    <w:rsid w:val="00E122D2"/>
    <w:rsid w:val="00E131C0"/>
    <w:rsid w:val="00E139F0"/>
    <w:rsid w:val="00E13A4E"/>
    <w:rsid w:val="00E145D9"/>
    <w:rsid w:val="00E1470F"/>
    <w:rsid w:val="00E1479D"/>
    <w:rsid w:val="00E14AC0"/>
    <w:rsid w:val="00E15D9C"/>
    <w:rsid w:val="00E164B8"/>
    <w:rsid w:val="00E16B10"/>
    <w:rsid w:val="00E17131"/>
    <w:rsid w:val="00E17459"/>
    <w:rsid w:val="00E176E6"/>
    <w:rsid w:val="00E20270"/>
    <w:rsid w:val="00E20723"/>
    <w:rsid w:val="00E2148A"/>
    <w:rsid w:val="00E21895"/>
    <w:rsid w:val="00E2189B"/>
    <w:rsid w:val="00E219CA"/>
    <w:rsid w:val="00E226D4"/>
    <w:rsid w:val="00E228A1"/>
    <w:rsid w:val="00E22BBA"/>
    <w:rsid w:val="00E22E1D"/>
    <w:rsid w:val="00E234EE"/>
    <w:rsid w:val="00E23562"/>
    <w:rsid w:val="00E239A2"/>
    <w:rsid w:val="00E245BB"/>
    <w:rsid w:val="00E2460E"/>
    <w:rsid w:val="00E2474B"/>
    <w:rsid w:val="00E247B4"/>
    <w:rsid w:val="00E25228"/>
    <w:rsid w:val="00E26116"/>
    <w:rsid w:val="00E26239"/>
    <w:rsid w:val="00E262F4"/>
    <w:rsid w:val="00E2666A"/>
    <w:rsid w:val="00E266B4"/>
    <w:rsid w:val="00E268E0"/>
    <w:rsid w:val="00E26FBC"/>
    <w:rsid w:val="00E277BA"/>
    <w:rsid w:val="00E27F3E"/>
    <w:rsid w:val="00E3022B"/>
    <w:rsid w:val="00E30667"/>
    <w:rsid w:val="00E306EF"/>
    <w:rsid w:val="00E307AE"/>
    <w:rsid w:val="00E30E15"/>
    <w:rsid w:val="00E31429"/>
    <w:rsid w:val="00E315FA"/>
    <w:rsid w:val="00E31A8D"/>
    <w:rsid w:val="00E31BD2"/>
    <w:rsid w:val="00E31D8D"/>
    <w:rsid w:val="00E324C9"/>
    <w:rsid w:val="00E33848"/>
    <w:rsid w:val="00E344A9"/>
    <w:rsid w:val="00E34876"/>
    <w:rsid w:val="00E3521B"/>
    <w:rsid w:val="00E353C8"/>
    <w:rsid w:val="00E3571F"/>
    <w:rsid w:val="00E35B94"/>
    <w:rsid w:val="00E367FE"/>
    <w:rsid w:val="00E36AAE"/>
    <w:rsid w:val="00E374E4"/>
    <w:rsid w:val="00E3775C"/>
    <w:rsid w:val="00E37879"/>
    <w:rsid w:val="00E37FCE"/>
    <w:rsid w:val="00E40017"/>
    <w:rsid w:val="00E4016C"/>
    <w:rsid w:val="00E4052E"/>
    <w:rsid w:val="00E4083C"/>
    <w:rsid w:val="00E419FB"/>
    <w:rsid w:val="00E4309C"/>
    <w:rsid w:val="00E436B8"/>
    <w:rsid w:val="00E43AFF"/>
    <w:rsid w:val="00E43DA6"/>
    <w:rsid w:val="00E4470A"/>
    <w:rsid w:val="00E448AE"/>
    <w:rsid w:val="00E44FF5"/>
    <w:rsid w:val="00E45636"/>
    <w:rsid w:val="00E4572D"/>
    <w:rsid w:val="00E4773F"/>
    <w:rsid w:val="00E479C2"/>
    <w:rsid w:val="00E47B8D"/>
    <w:rsid w:val="00E50319"/>
    <w:rsid w:val="00E504D3"/>
    <w:rsid w:val="00E50524"/>
    <w:rsid w:val="00E50F11"/>
    <w:rsid w:val="00E51558"/>
    <w:rsid w:val="00E51D40"/>
    <w:rsid w:val="00E51ED8"/>
    <w:rsid w:val="00E52025"/>
    <w:rsid w:val="00E521D0"/>
    <w:rsid w:val="00E529AD"/>
    <w:rsid w:val="00E52C0D"/>
    <w:rsid w:val="00E539B0"/>
    <w:rsid w:val="00E53B9B"/>
    <w:rsid w:val="00E53F14"/>
    <w:rsid w:val="00E549B9"/>
    <w:rsid w:val="00E54C6F"/>
    <w:rsid w:val="00E551BC"/>
    <w:rsid w:val="00E55740"/>
    <w:rsid w:val="00E5630D"/>
    <w:rsid w:val="00E56486"/>
    <w:rsid w:val="00E5654F"/>
    <w:rsid w:val="00E56958"/>
    <w:rsid w:val="00E56FCC"/>
    <w:rsid w:val="00E57351"/>
    <w:rsid w:val="00E60946"/>
    <w:rsid w:val="00E60E72"/>
    <w:rsid w:val="00E6159D"/>
    <w:rsid w:val="00E6211C"/>
    <w:rsid w:val="00E62BE7"/>
    <w:rsid w:val="00E62F2B"/>
    <w:rsid w:val="00E62FCA"/>
    <w:rsid w:val="00E6340B"/>
    <w:rsid w:val="00E63DF1"/>
    <w:rsid w:val="00E64EC3"/>
    <w:rsid w:val="00E64F45"/>
    <w:rsid w:val="00E65091"/>
    <w:rsid w:val="00E65AF9"/>
    <w:rsid w:val="00E65B88"/>
    <w:rsid w:val="00E66446"/>
    <w:rsid w:val="00E6711F"/>
    <w:rsid w:val="00E67BC3"/>
    <w:rsid w:val="00E70711"/>
    <w:rsid w:val="00E7096A"/>
    <w:rsid w:val="00E70E9C"/>
    <w:rsid w:val="00E70F8A"/>
    <w:rsid w:val="00E71097"/>
    <w:rsid w:val="00E71200"/>
    <w:rsid w:val="00E71DBF"/>
    <w:rsid w:val="00E72A4D"/>
    <w:rsid w:val="00E7303C"/>
    <w:rsid w:val="00E73040"/>
    <w:rsid w:val="00E7341E"/>
    <w:rsid w:val="00E736D2"/>
    <w:rsid w:val="00E74D44"/>
    <w:rsid w:val="00E750B8"/>
    <w:rsid w:val="00E753D2"/>
    <w:rsid w:val="00E75581"/>
    <w:rsid w:val="00E75C70"/>
    <w:rsid w:val="00E75D40"/>
    <w:rsid w:val="00E76058"/>
    <w:rsid w:val="00E76120"/>
    <w:rsid w:val="00E7631E"/>
    <w:rsid w:val="00E7695B"/>
    <w:rsid w:val="00E7740E"/>
    <w:rsid w:val="00E77D56"/>
    <w:rsid w:val="00E77FE6"/>
    <w:rsid w:val="00E8000E"/>
    <w:rsid w:val="00E80FE1"/>
    <w:rsid w:val="00E81704"/>
    <w:rsid w:val="00E81EDD"/>
    <w:rsid w:val="00E82ED6"/>
    <w:rsid w:val="00E83508"/>
    <w:rsid w:val="00E83FDD"/>
    <w:rsid w:val="00E84479"/>
    <w:rsid w:val="00E848EA"/>
    <w:rsid w:val="00E855DD"/>
    <w:rsid w:val="00E90A3D"/>
    <w:rsid w:val="00E9104B"/>
    <w:rsid w:val="00E915A5"/>
    <w:rsid w:val="00E9179B"/>
    <w:rsid w:val="00E91FF9"/>
    <w:rsid w:val="00E921A1"/>
    <w:rsid w:val="00E921D4"/>
    <w:rsid w:val="00E92466"/>
    <w:rsid w:val="00E92EFF"/>
    <w:rsid w:val="00E94B50"/>
    <w:rsid w:val="00E9510C"/>
    <w:rsid w:val="00E95851"/>
    <w:rsid w:val="00E95DE3"/>
    <w:rsid w:val="00E96583"/>
    <w:rsid w:val="00E96E67"/>
    <w:rsid w:val="00E97C5F"/>
    <w:rsid w:val="00EA0945"/>
    <w:rsid w:val="00EA1969"/>
    <w:rsid w:val="00EA1974"/>
    <w:rsid w:val="00EA1D69"/>
    <w:rsid w:val="00EA1DBE"/>
    <w:rsid w:val="00EA26B8"/>
    <w:rsid w:val="00EA29B7"/>
    <w:rsid w:val="00EA3EF1"/>
    <w:rsid w:val="00EA44AB"/>
    <w:rsid w:val="00EA49FD"/>
    <w:rsid w:val="00EA4A0F"/>
    <w:rsid w:val="00EA4BEA"/>
    <w:rsid w:val="00EA4CCA"/>
    <w:rsid w:val="00EA4F30"/>
    <w:rsid w:val="00EA5716"/>
    <w:rsid w:val="00EA5CC0"/>
    <w:rsid w:val="00EA6873"/>
    <w:rsid w:val="00EA6EC5"/>
    <w:rsid w:val="00EA7C7C"/>
    <w:rsid w:val="00EB0532"/>
    <w:rsid w:val="00EB0A71"/>
    <w:rsid w:val="00EB0D57"/>
    <w:rsid w:val="00EB165B"/>
    <w:rsid w:val="00EB1AAC"/>
    <w:rsid w:val="00EB1DB6"/>
    <w:rsid w:val="00EB1F0D"/>
    <w:rsid w:val="00EB20CC"/>
    <w:rsid w:val="00EB2BD6"/>
    <w:rsid w:val="00EB3276"/>
    <w:rsid w:val="00EB33C6"/>
    <w:rsid w:val="00EB4413"/>
    <w:rsid w:val="00EB4707"/>
    <w:rsid w:val="00EB481B"/>
    <w:rsid w:val="00EB5230"/>
    <w:rsid w:val="00EB5A3B"/>
    <w:rsid w:val="00EB637F"/>
    <w:rsid w:val="00EB7125"/>
    <w:rsid w:val="00EB7449"/>
    <w:rsid w:val="00EB7808"/>
    <w:rsid w:val="00EC0BBB"/>
    <w:rsid w:val="00EC0EDC"/>
    <w:rsid w:val="00EC0FB0"/>
    <w:rsid w:val="00EC10B6"/>
    <w:rsid w:val="00EC1E8F"/>
    <w:rsid w:val="00EC2205"/>
    <w:rsid w:val="00EC294B"/>
    <w:rsid w:val="00EC32A8"/>
    <w:rsid w:val="00EC47C2"/>
    <w:rsid w:val="00EC4DC3"/>
    <w:rsid w:val="00EC5295"/>
    <w:rsid w:val="00EC5461"/>
    <w:rsid w:val="00EC583C"/>
    <w:rsid w:val="00EC60C1"/>
    <w:rsid w:val="00EC6282"/>
    <w:rsid w:val="00ED0EE4"/>
    <w:rsid w:val="00ED12EF"/>
    <w:rsid w:val="00ED1352"/>
    <w:rsid w:val="00ED3C20"/>
    <w:rsid w:val="00ED4807"/>
    <w:rsid w:val="00ED4F46"/>
    <w:rsid w:val="00ED5CC0"/>
    <w:rsid w:val="00ED5D5D"/>
    <w:rsid w:val="00ED5F82"/>
    <w:rsid w:val="00ED63DA"/>
    <w:rsid w:val="00ED6806"/>
    <w:rsid w:val="00ED6E46"/>
    <w:rsid w:val="00ED70B2"/>
    <w:rsid w:val="00ED74B4"/>
    <w:rsid w:val="00ED757B"/>
    <w:rsid w:val="00ED79D3"/>
    <w:rsid w:val="00EE01A6"/>
    <w:rsid w:val="00EE1E49"/>
    <w:rsid w:val="00EE1E6E"/>
    <w:rsid w:val="00EE2475"/>
    <w:rsid w:val="00EE30BA"/>
    <w:rsid w:val="00EE31FC"/>
    <w:rsid w:val="00EE3343"/>
    <w:rsid w:val="00EE3FEA"/>
    <w:rsid w:val="00EE4993"/>
    <w:rsid w:val="00EE5485"/>
    <w:rsid w:val="00EE5E9F"/>
    <w:rsid w:val="00EE7B9F"/>
    <w:rsid w:val="00EF0FFC"/>
    <w:rsid w:val="00EF1593"/>
    <w:rsid w:val="00EF17A8"/>
    <w:rsid w:val="00EF1B48"/>
    <w:rsid w:val="00EF23DA"/>
    <w:rsid w:val="00EF24E2"/>
    <w:rsid w:val="00EF2671"/>
    <w:rsid w:val="00EF2948"/>
    <w:rsid w:val="00EF2D9D"/>
    <w:rsid w:val="00EF3746"/>
    <w:rsid w:val="00EF4DE4"/>
    <w:rsid w:val="00EF5F48"/>
    <w:rsid w:val="00EF6CCF"/>
    <w:rsid w:val="00EF6D8A"/>
    <w:rsid w:val="00EF6DF3"/>
    <w:rsid w:val="00EF73A6"/>
    <w:rsid w:val="00F0002A"/>
    <w:rsid w:val="00F006C4"/>
    <w:rsid w:val="00F0075A"/>
    <w:rsid w:val="00F01C26"/>
    <w:rsid w:val="00F01D84"/>
    <w:rsid w:val="00F01DAF"/>
    <w:rsid w:val="00F02970"/>
    <w:rsid w:val="00F02D42"/>
    <w:rsid w:val="00F03296"/>
    <w:rsid w:val="00F0360C"/>
    <w:rsid w:val="00F04464"/>
    <w:rsid w:val="00F0491D"/>
    <w:rsid w:val="00F04AE3"/>
    <w:rsid w:val="00F05C0D"/>
    <w:rsid w:val="00F0604B"/>
    <w:rsid w:val="00F0605B"/>
    <w:rsid w:val="00F0627E"/>
    <w:rsid w:val="00F06C35"/>
    <w:rsid w:val="00F06F18"/>
    <w:rsid w:val="00F0724C"/>
    <w:rsid w:val="00F07A14"/>
    <w:rsid w:val="00F10725"/>
    <w:rsid w:val="00F10DF4"/>
    <w:rsid w:val="00F112CE"/>
    <w:rsid w:val="00F11BAC"/>
    <w:rsid w:val="00F120A4"/>
    <w:rsid w:val="00F1213F"/>
    <w:rsid w:val="00F125DA"/>
    <w:rsid w:val="00F126B7"/>
    <w:rsid w:val="00F1376A"/>
    <w:rsid w:val="00F1410E"/>
    <w:rsid w:val="00F14BA5"/>
    <w:rsid w:val="00F14D7D"/>
    <w:rsid w:val="00F15A92"/>
    <w:rsid w:val="00F15DA2"/>
    <w:rsid w:val="00F15E28"/>
    <w:rsid w:val="00F15F5A"/>
    <w:rsid w:val="00F16E88"/>
    <w:rsid w:val="00F1717B"/>
    <w:rsid w:val="00F175FE"/>
    <w:rsid w:val="00F177FF"/>
    <w:rsid w:val="00F20327"/>
    <w:rsid w:val="00F21624"/>
    <w:rsid w:val="00F219BC"/>
    <w:rsid w:val="00F21E1B"/>
    <w:rsid w:val="00F2383D"/>
    <w:rsid w:val="00F24452"/>
    <w:rsid w:val="00F24AB0"/>
    <w:rsid w:val="00F24F40"/>
    <w:rsid w:val="00F258F1"/>
    <w:rsid w:val="00F25E26"/>
    <w:rsid w:val="00F27986"/>
    <w:rsid w:val="00F27E71"/>
    <w:rsid w:val="00F300AC"/>
    <w:rsid w:val="00F3012D"/>
    <w:rsid w:val="00F303B8"/>
    <w:rsid w:val="00F3172C"/>
    <w:rsid w:val="00F320D4"/>
    <w:rsid w:val="00F32A0B"/>
    <w:rsid w:val="00F32A7D"/>
    <w:rsid w:val="00F32DF8"/>
    <w:rsid w:val="00F3387F"/>
    <w:rsid w:val="00F33E20"/>
    <w:rsid w:val="00F33F98"/>
    <w:rsid w:val="00F34154"/>
    <w:rsid w:val="00F34884"/>
    <w:rsid w:val="00F36638"/>
    <w:rsid w:val="00F405FC"/>
    <w:rsid w:val="00F40766"/>
    <w:rsid w:val="00F40E88"/>
    <w:rsid w:val="00F40EEB"/>
    <w:rsid w:val="00F4190B"/>
    <w:rsid w:val="00F42330"/>
    <w:rsid w:val="00F42369"/>
    <w:rsid w:val="00F42418"/>
    <w:rsid w:val="00F42599"/>
    <w:rsid w:val="00F42A4B"/>
    <w:rsid w:val="00F43580"/>
    <w:rsid w:val="00F436FE"/>
    <w:rsid w:val="00F43D3D"/>
    <w:rsid w:val="00F43EEA"/>
    <w:rsid w:val="00F44231"/>
    <w:rsid w:val="00F44899"/>
    <w:rsid w:val="00F44AB9"/>
    <w:rsid w:val="00F45497"/>
    <w:rsid w:val="00F45E2E"/>
    <w:rsid w:val="00F4691A"/>
    <w:rsid w:val="00F472D9"/>
    <w:rsid w:val="00F50065"/>
    <w:rsid w:val="00F505A3"/>
    <w:rsid w:val="00F52AE9"/>
    <w:rsid w:val="00F53733"/>
    <w:rsid w:val="00F54137"/>
    <w:rsid w:val="00F5520C"/>
    <w:rsid w:val="00F552B8"/>
    <w:rsid w:val="00F55FC1"/>
    <w:rsid w:val="00F56BA9"/>
    <w:rsid w:val="00F57CD2"/>
    <w:rsid w:val="00F57E76"/>
    <w:rsid w:val="00F600B9"/>
    <w:rsid w:val="00F6072F"/>
    <w:rsid w:val="00F61973"/>
    <w:rsid w:val="00F62409"/>
    <w:rsid w:val="00F628F2"/>
    <w:rsid w:val="00F62F42"/>
    <w:rsid w:val="00F63026"/>
    <w:rsid w:val="00F6355E"/>
    <w:rsid w:val="00F63B89"/>
    <w:rsid w:val="00F63C3D"/>
    <w:rsid w:val="00F64126"/>
    <w:rsid w:val="00F6524B"/>
    <w:rsid w:val="00F657E1"/>
    <w:rsid w:val="00F65997"/>
    <w:rsid w:val="00F65BBC"/>
    <w:rsid w:val="00F65DB1"/>
    <w:rsid w:val="00F66C0B"/>
    <w:rsid w:val="00F66DDE"/>
    <w:rsid w:val="00F6733D"/>
    <w:rsid w:val="00F67AB1"/>
    <w:rsid w:val="00F67FA7"/>
    <w:rsid w:val="00F7096C"/>
    <w:rsid w:val="00F70A1C"/>
    <w:rsid w:val="00F70E3C"/>
    <w:rsid w:val="00F71AD2"/>
    <w:rsid w:val="00F721AD"/>
    <w:rsid w:val="00F72920"/>
    <w:rsid w:val="00F73007"/>
    <w:rsid w:val="00F73854"/>
    <w:rsid w:val="00F74A83"/>
    <w:rsid w:val="00F7519B"/>
    <w:rsid w:val="00F754B2"/>
    <w:rsid w:val="00F754C3"/>
    <w:rsid w:val="00F7649C"/>
    <w:rsid w:val="00F7724A"/>
    <w:rsid w:val="00F77C04"/>
    <w:rsid w:val="00F8014B"/>
    <w:rsid w:val="00F805C5"/>
    <w:rsid w:val="00F80B74"/>
    <w:rsid w:val="00F80F55"/>
    <w:rsid w:val="00F812C2"/>
    <w:rsid w:val="00F82309"/>
    <w:rsid w:val="00F82481"/>
    <w:rsid w:val="00F82656"/>
    <w:rsid w:val="00F82EA4"/>
    <w:rsid w:val="00F83358"/>
    <w:rsid w:val="00F838A0"/>
    <w:rsid w:val="00F83B7B"/>
    <w:rsid w:val="00F83E7A"/>
    <w:rsid w:val="00F83FC3"/>
    <w:rsid w:val="00F840D0"/>
    <w:rsid w:val="00F85763"/>
    <w:rsid w:val="00F86431"/>
    <w:rsid w:val="00F86B1F"/>
    <w:rsid w:val="00F870F9"/>
    <w:rsid w:val="00F903B0"/>
    <w:rsid w:val="00F903CD"/>
    <w:rsid w:val="00F907F8"/>
    <w:rsid w:val="00F90F70"/>
    <w:rsid w:val="00F90FAF"/>
    <w:rsid w:val="00F91101"/>
    <w:rsid w:val="00F91103"/>
    <w:rsid w:val="00F91610"/>
    <w:rsid w:val="00F918E4"/>
    <w:rsid w:val="00F919F2"/>
    <w:rsid w:val="00F91E0F"/>
    <w:rsid w:val="00F92159"/>
    <w:rsid w:val="00F924D9"/>
    <w:rsid w:val="00F93B0A"/>
    <w:rsid w:val="00F93B47"/>
    <w:rsid w:val="00F9449D"/>
    <w:rsid w:val="00F950A7"/>
    <w:rsid w:val="00F950D9"/>
    <w:rsid w:val="00F95497"/>
    <w:rsid w:val="00F9581A"/>
    <w:rsid w:val="00F959A0"/>
    <w:rsid w:val="00F9656F"/>
    <w:rsid w:val="00F968AB"/>
    <w:rsid w:val="00F9716B"/>
    <w:rsid w:val="00F97EBC"/>
    <w:rsid w:val="00FA03B3"/>
    <w:rsid w:val="00FA054E"/>
    <w:rsid w:val="00FA1AB2"/>
    <w:rsid w:val="00FA1C17"/>
    <w:rsid w:val="00FA21DC"/>
    <w:rsid w:val="00FA22A2"/>
    <w:rsid w:val="00FA2B15"/>
    <w:rsid w:val="00FA33B6"/>
    <w:rsid w:val="00FA34B2"/>
    <w:rsid w:val="00FA3C52"/>
    <w:rsid w:val="00FA3F84"/>
    <w:rsid w:val="00FA47D8"/>
    <w:rsid w:val="00FA5054"/>
    <w:rsid w:val="00FA69CE"/>
    <w:rsid w:val="00FA6C57"/>
    <w:rsid w:val="00FA7105"/>
    <w:rsid w:val="00FA79C7"/>
    <w:rsid w:val="00FA7F4C"/>
    <w:rsid w:val="00FB2DA5"/>
    <w:rsid w:val="00FB346F"/>
    <w:rsid w:val="00FB47B3"/>
    <w:rsid w:val="00FB4A8B"/>
    <w:rsid w:val="00FB4C7A"/>
    <w:rsid w:val="00FB4E21"/>
    <w:rsid w:val="00FB5190"/>
    <w:rsid w:val="00FB57B7"/>
    <w:rsid w:val="00FB6508"/>
    <w:rsid w:val="00FB69D6"/>
    <w:rsid w:val="00FB70A2"/>
    <w:rsid w:val="00FB7243"/>
    <w:rsid w:val="00FB7FE8"/>
    <w:rsid w:val="00FC036C"/>
    <w:rsid w:val="00FC04C2"/>
    <w:rsid w:val="00FC12CB"/>
    <w:rsid w:val="00FC1E43"/>
    <w:rsid w:val="00FC24B6"/>
    <w:rsid w:val="00FC3BE3"/>
    <w:rsid w:val="00FC409B"/>
    <w:rsid w:val="00FC47DA"/>
    <w:rsid w:val="00FC4DAA"/>
    <w:rsid w:val="00FC542F"/>
    <w:rsid w:val="00FC58A4"/>
    <w:rsid w:val="00FC598F"/>
    <w:rsid w:val="00FC6B9E"/>
    <w:rsid w:val="00FC790A"/>
    <w:rsid w:val="00FC7C22"/>
    <w:rsid w:val="00FD0027"/>
    <w:rsid w:val="00FD05A9"/>
    <w:rsid w:val="00FD0DAE"/>
    <w:rsid w:val="00FD0FE8"/>
    <w:rsid w:val="00FD13BD"/>
    <w:rsid w:val="00FD1664"/>
    <w:rsid w:val="00FD19D9"/>
    <w:rsid w:val="00FD19F7"/>
    <w:rsid w:val="00FD1F99"/>
    <w:rsid w:val="00FD1FD4"/>
    <w:rsid w:val="00FD232B"/>
    <w:rsid w:val="00FD2728"/>
    <w:rsid w:val="00FD307D"/>
    <w:rsid w:val="00FD3DB5"/>
    <w:rsid w:val="00FD3E09"/>
    <w:rsid w:val="00FD40C8"/>
    <w:rsid w:val="00FD4571"/>
    <w:rsid w:val="00FD45AA"/>
    <w:rsid w:val="00FD46AF"/>
    <w:rsid w:val="00FD4B3B"/>
    <w:rsid w:val="00FD522A"/>
    <w:rsid w:val="00FD5797"/>
    <w:rsid w:val="00FD57F1"/>
    <w:rsid w:val="00FD5D8E"/>
    <w:rsid w:val="00FD5E6B"/>
    <w:rsid w:val="00FD6104"/>
    <w:rsid w:val="00FD61D1"/>
    <w:rsid w:val="00FD6F64"/>
    <w:rsid w:val="00FE03E2"/>
    <w:rsid w:val="00FE06F1"/>
    <w:rsid w:val="00FE0A77"/>
    <w:rsid w:val="00FE0AF4"/>
    <w:rsid w:val="00FE0D7B"/>
    <w:rsid w:val="00FE0E8F"/>
    <w:rsid w:val="00FE120D"/>
    <w:rsid w:val="00FE1274"/>
    <w:rsid w:val="00FE1D57"/>
    <w:rsid w:val="00FE2D5E"/>
    <w:rsid w:val="00FE2E57"/>
    <w:rsid w:val="00FE32DD"/>
    <w:rsid w:val="00FE35B7"/>
    <w:rsid w:val="00FE3901"/>
    <w:rsid w:val="00FE3CCF"/>
    <w:rsid w:val="00FE3D0D"/>
    <w:rsid w:val="00FE3F87"/>
    <w:rsid w:val="00FE43AC"/>
    <w:rsid w:val="00FE50FB"/>
    <w:rsid w:val="00FE53A2"/>
    <w:rsid w:val="00FE5637"/>
    <w:rsid w:val="00FE6059"/>
    <w:rsid w:val="00FE6270"/>
    <w:rsid w:val="00FE697B"/>
    <w:rsid w:val="00FE6B07"/>
    <w:rsid w:val="00FE7314"/>
    <w:rsid w:val="00FE74F9"/>
    <w:rsid w:val="00FE75AD"/>
    <w:rsid w:val="00FE75C5"/>
    <w:rsid w:val="00FE76A5"/>
    <w:rsid w:val="00FE76AA"/>
    <w:rsid w:val="00FE7D2A"/>
    <w:rsid w:val="00FF039E"/>
    <w:rsid w:val="00FF03F7"/>
    <w:rsid w:val="00FF06D1"/>
    <w:rsid w:val="00FF163F"/>
    <w:rsid w:val="00FF196E"/>
    <w:rsid w:val="00FF3179"/>
    <w:rsid w:val="00FF3287"/>
    <w:rsid w:val="00FF32DF"/>
    <w:rsid w:val="00FF3776"/>
    <w:rsid w:val="00FF3B01"/>
    <w:rsid w:val="00FF436C"/>
    <w:rsid w:val="00FF48A4"/>
    <w:rsid w:val="00FF48C9"/>
    <w:rsid w:val="00FF5EE1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FBA0AD6D-CC60-423D-A8D8-A8F672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1D48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E226D4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26D4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226D4"/>
    <w:pPr>
      <w:keepNext/>
      <w:keepLines/>
      <w:numPr>
        <w:ilvl w:val="2"/>
        <w:numId w:val="5"/>
      </w:numPr>
      <w:spacing w:before="260" w:after="260"/>
      <w:ind w:left="0"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226D4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2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226D4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2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226D4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E226D4"/>
    <w:pPr>
      <w:ind w:firstLine="420"/>
    </w:pPr>
  </w:style>
  <w:style w:type="character" w:styleId="a9">
    <w:name w:val="Hyperlink"/>
    <w:aliases w:val="居中"/>
    <w:basedOn w:val="a1"/>
    <w:qFormat/>
    <w:rsid w:val="004909E8"/>
    <w:rPr>
      <w:color w:val="auto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qFormat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E226D4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E226D4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E226D4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E226D4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  <w:style w:type="character" w:styleId="afff1">
    <w:name w:val="Intense Emphasis"/>
    <w:basedOn w:val="a1"/>
    <w:uiPriority w:val="21"/>
    <w:qFormat/>
    <w:rsid w:val="002D4817"/>
    <w:rPr>
      <w:b/>
      <w:bCs/>
      <w:i/>
      <w:iCs/>
      <w:color w:val="FF0000"/>
    </w:rPr>
  </w:style>
  <w:style w:type="character" w:styleId="afff2">
    <w:name w:val="Subtle Emphasis"/>
    <w:basedOn w:val="a1"/>
    <w:uiPriority w:val="19"/>
    <w:qFormat/>
    <w:rsid w:val="009E257D"/>
    <w:rPr>
      <w:i/>
      <w:iCs/>
      <w:color w:val="808080"/>
    </w:rPr>
  </w:style>
  <w:style w:type="character" w:styleId="HTML1">
    <w:name w:val="HTML Code"/>
    <w:basedOn w:val="a1"/>
    <w:rsid w:val="00AA77D0"/>
    <w:rPr>
      <w:rFonts w:ascii="Courier New" w:hAnsi="Courier New"/>
      <w:sz w:val="20"/>
    </w:rPr>
  </w:style>
  <w:style w:type="paragraph" w:customStyle="1" w:styleId="15">
    <w:name w:val="列表段落1"/>
    <w:basedOn w:val="a0"/>
    <w:qFormat/>
    <w:rsid w:val="006D2A26"/>
    <w:pPr>
      <w:ind w:firstLine="420"/>
    </w:pPr>
    <w:rPr>
      <w:rFonts w:ascii="Times New Roman" w:eastAsia="宋体" w:hAnsi="Times New Roman"/>
      <w:bCs w:val="0"/>
      <w:szCs w:val="20"/>
    </w:rPr>
  </w:style>
  <w:style w:type="paragraph" w:customStyle="1" w:styleId="afff3">
    <w:name w:val="代码"/>
    <w:basedOn w:val="a0"/>
    <w:link w:val="afff4"/>
    <w:qFormat/>
    <w:rsid w:val="001076BF"/>
    <w:pPr>
      <w:spacing w:line="240" w:lineRule="exact"/>
      <w:ind w:firstLineChars="0" w:firstLine="0"/>
    </w:pPr>
    <w:rPr>
      <w:rFonts w:asciiTheme="minorHAnsi" w:eastAsiaTheme="minorEastAsia" w:hAnsiTheme="minorHAnsi" w:cstheme="minorBidi"/>
      <w:bCs w:val="0"/>
      <w:szCs w:val="21"/>
    </w:rPr>
  </w:style>
  <w:style w:type="character" w:customStyle="1" w:styleId="afff4">
    <w:name w:val="代码 字符"/>
    <w:basedOn w:val="a1"/>
    <w:link w:val="afff3"/>
    <w:rsid w:val="001076BF"/>
    <w:rPr>
      <w:szCs w:val="21"/>
    </w:rPr>
  </w:style>
  <w:style w:type="character" w:customStyle="1" w:styleId="pl-ent">
    <w:name w:val="pl-ent"/>
    <w:basedOn w:val="a1"/>
    <w:rsid w:val="0000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6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72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618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4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221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42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8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0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86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92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953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05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8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3766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4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349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2730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86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50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198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78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178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7497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8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585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4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830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676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42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5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75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30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843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251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17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830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12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37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01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084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56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545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33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037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88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65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036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8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643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58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993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5655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51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124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755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02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66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865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1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49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01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7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3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36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19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3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996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784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91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4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655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28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122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092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775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9804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434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69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51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1504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58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31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41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77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33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73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7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84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1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14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0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19CA5-78B9-4FB4-93CF-33E96D28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19320</TotalTime>
  <Pages>10</Pages>
  <Words>1249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935</cp:revision>
  <dcterms:created xsi:type="dcterms:W3CDTF">2018-09-03T09:19:00Z</dcterms:created>
  <dcterms:modified xsi:type="dcterms:W3CDTF">2021-07-30T07:50:00Z</dcterms:modified>
</cp:coreProperties>
</file>