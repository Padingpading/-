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11C1A" w14:textId="52FABAB8" w:rsidR="00FD3E44" w:rsidRDefault="009867CF" w:rsidP="009867CF">
      <w:pPr>
        <w:pStyle w:val="10"/>
      </w:pPr>
      <w:proofErr w:type="spellStart"/>
      <w:r>
        <w:rPr>
          <w:rFonts w:hint="eastAsia"/>
        </w:rPr>
        <w:t>gitlab</w:t>
      </w:r>
      <w:proofErr w:type="spellEnd"/>
    </w:p>
    <w:p w14:paraId="4B5F513D" w14:textId="0945EE48" w:rsidR="00160A86" w:rsidRDefault="009E6B22" w:rsidP="009E6B22">
      <w:pPr>
        <w:pStyle w:val="2"/>
      </w:pPr>
      <w:proofErr w:type="spellStart"/>
      <w:r>
        <w:rPr>
          <w:rFonts w:hint="eastAsia"/>
        </w:rPr>
        <w:t>gitlab</w:t>
      </w:r>
      <w:proofErr w:type="spellEnd"/>
    </w:p>
    <w:p w14:paraId="5AD2ED43" w14:textId="3DA6A5F0" w:rsidR="004F770F" w:rsidRPr="004F770F" w:rsidRDefault="004F770F" w:rsidP="004F770F">
      <w:pPr>
        <w:pStyle w:val="3"/>
        <w:ind w:firstLine="420"/>
        <w:rPr>
          <w:rFonts w:hint="eastAsia"/>
        </w:rPr>
      </w:pPr>
      <w:r>
        <w:rPr>
          <w:rFonts w:hint="eastAsia"/>
        </w:rPr>
        <w:t>什么</w:t>
      </w:r>
      <w:proofErr w:type="spellStart"/>
      <w:r>
        <w:rPr>
          <w:rFonts w:hint="eastAsia"/>
        </w:rPr>
        <w:t>gitlab</w:t>
      </w:r>
      <w:proofErr w:type="spellEnd"/>
    </w:p>
    <w:p w14:paraId="42F09373" w14:textId="0CA3F983" w:rsidR="00EF2E2D" w:rsidRPr="00EF2E2D" w:rsidRDefault="00EF2E2D" w:rsidP="00EF2E2D">
      <w:pPr>
        <w:ind w:firstLine="420"/>
        <w:rPr>
          <w:rFonts w:hint="eastAsia"/>
        </w:rPr>
      </w:pPr>
      <w:r w:rsidRPr="00EF2E2D">
        <w:t xml:space="preserve">GitLab </w:t>
      </w:r>
      <w:r w:rsidRPr="00EF2E2D">
        <w:t>是利用</w:t>
      </w:r>
      <w:r w:rsidRPr="00EF2E2D">
        <w:t xml:space="preserve"> Ruby on Rails </w:t>
      </w:r>
      <w:r w:rsidRPr="00EF2E2D">
        <w:t>一个开源的版本管理系统，实现一个自托管的</w:t>
      </w:r>
      <w:r w:rsidRPr="00EF2E2D">
        <w:t xml:space="preserve"> Git </w:t>
      </w:r>
      <w:r w:rsidRPr="00EF2E2D">
        <w:t>项目仓库，可通过</w:t>
      </w:r>
      <w:r w:rsidRPr="00EF2E2D">
        <w:t xml:space="preserve"> Web </w:t>
      </w:r>
      <w:r w:rsidRPr="00EF2E2D">
        <w:t>界面进行访问公开的或者私人项目。它拥有与</w:t>
      </w:r>
      <w:r w:rsidRPr="00EF2E2D">
        <w:t xml:space="preserve"> </w:t>
      </w:r>
      <w:proofErr w:type="spellStart"/>
      <w:r w:rsidRPr="00EF2E2D">
        <w:t>Github</w:t>
      </w:r>
      <w:proofErr w:type="spellEnd"/>
      <w:r w:rsidRPr="00EF2E2D">
        <w:t xml:space="preserve"> </w:t>
      </w:r>
      <w:r w:rsidRPr="00EF2E2D">
        <w:t>类似的功能，能够浏览源代码，管理缺陷和注释。可以管理团队对仓库的访问，它非常易于浏览提交过的版本并提供一个文件历史库。团队成员可以利用内置的简单聊天程序</w:t>
      </w:r>
      <w:r w:rsidRPr="00EF2E2D">
        <w:t xml:space="preserve"> (Wall) </w:t>
      </w:r>
      <w:r w:rsidRPr="00EF2E2D">
        <w:t>进行交流。它还提供一个代码片段收集功能可以轻松实现代码复用，便于日后有需要的时候进行查找。</w:t>
      </w:r>
    </w:p>
    <w:p w14:paraId="391F276F" w14:textId="5037D4EC" w:rsidR="009E6B22" w:rsidRDefault="009E6B22" w:rsidP="009E6B22">
      <w:pPr>
        <w:pStyle w:val="2"/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下载安装</w:t>
      </w:r>
    </w:p>
    <w:p w14:paraId="08F0501C" w14:textId="39446B79" w:rsidR="009E6B22" w:rsidRDefault="009E6B22" w:rsidP="009E6B22">
      <w:pPr>
        <w:pStyle w:val="3"/>
        <w:ind w:firstLine="420"/>
      </w:pPr>
      <w:r>
        <w:rPr>
          <w:rFonts w:hint="eastAsia"/>
        </w:rPr>
        <w:t>下载</w:t>
      </w:r>
      <w:bookmarkStart w:id="0" w:name="_GoBack"/>
      <w:bookmarkEnd w:id="0"/>
    </w:p>
    <w:p w14:paraId="38A589EE" w14:textId="77777777" w:rsidR="00160A86" w:rsidRPr="00160A86" w:rsidRDefault="00160A86" w:rsidP="00160A86">
      <w:pPr>
        <w:ind w:firstLine="420"/>
        <w:rPr>
          <w:rFonts w:hint="eastAsia"/>
        </w:rPr>
      </w:pPr>
    </w:p>
    <w:p w14:paraId="147B8C54" w14:textId="77777777" w:rsidR="00160A86" w:rsidRPr="00160A86" w:rsidRDefault="00160A86" w:rsidP="00160A86">
      <w:pPr>
        <w:ind w:firstLine="420"/>
        <w:rPr>
          <w:rFonts w:hint="eastAsia"/>
        </w:rPr>
      </w:pPr>
    </w:p>
    <w:p w14:paraId="08A6FE96" w14:textId="77777777" w:rsidR="00402201" w:rsidRPr="00402201" w:rsidRDefault="00402201" w:rsidP="00402201">
      <w:pPr>
        <w:ind w:firstLine="420"/>
        <w:rPr>
          <w:rFonts w:hint="eastAsia"/>
        </w:rPr>
      </w:pPr>
    </w:p>
    <w:sectPr w:rsidR="00402201" w:rsidRPr="004022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E2B97" w14:textId="77777777" w:rsidR="00E0370B" w:rsidRDefault="00E0370B" w:rsidP="005507A5">
      <w:pPr>
        <w:ind w:firstLine="420"/>
      </w:pPr>
      <w:r>
        <w:separator/>
      </w:r>
    </w:p>
  </w:endnote>
  <w:endnote w:type="continuationSeparator" w:id="0">
    <w:p w14:paraId="5BECF9E0" w14:textId="77777777" w:rsidR="00E0370B" w:rsidRDefault="00E0370B" w:rsidP="005507A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8982F" w14:textId="77777777" w:rsidR="0037510F" w:rsidRDefault="0037510F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EDEFA" w14:textId="77777777" w:rsidR="0037510F" w:rsidRDefault="0037510F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0A36E" w14:textId="77777777" w:rsidR="0037510F" w:rsidRDefault="0037510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3154C" w14:textId="77777777" w:rsidR="00E0370B" w:rsidRDefault="00E0370B" w:rsidP="005507A5">
      <w:pPr>
        <w:ind w:firstLine="420"/>
      </w:pPr>
      <w:r>
        <w:separator/>
      </w:r>
    </w:p>
  </w:footnote>
  <w:footnote w:type="continuationSeparator" w:id="0">
    <w:p w14:paraId="4DC6B373" w14:textId="77777777" w:rsidR="00E0370B" w:rsidRDefault="00E0370B" w:rsidP="005507A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FCB10" w14:textId="77777777" w:rsidR="0037510F" w:rsidRDefault="0037510F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FA546" w14:textId="77777777" w:rsidR="0037510F" w:rsidRDefault="0037510F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2229F" w14:textId="77777777" w:rsidR="0037510F" w:rsidRDefault="0037510F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84E"/>
    <w:multiLevelType w:val="multilevel"/>
    <w:tmpl w:val="21FC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0F702D"/>
    <w:multiLevelType w:val="multilevel"/>
    <w:tmpl w:val="84204226"/>
    <w:lvl w:ilvl="0">
      <w:start w:val="1"/>
      <w:numFmt w:val="decimal"/>
      <w:pStyle w:val="a"/>
      <w:suff w:val="nothing"/>
      <w:lvlText w:val="第%1章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   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nothing"/>
      <w:lvlText w:val="     %6）"/>
      <w:lvlJc w:val="left"/>
      <w:pPr>
        <w:ind w:left="1134" w:hanging="1134"/>
      </w:pPr>
      <w:rPr>
        <w:rFonts w:hint="eastAsia"/>
      </w:rPr>
    </w:lvl>
    <w:lvl w:ilvl="6">
      <w:start w:val="1"/>
      <w:numFmt w:val="lowerLetter"/>
      <w:suff w:val="space"/>
      <w:lvlText w:val="     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0C62F9D"/>
    <w:multiLevelType w:val="multilevel"/>
    <w:tmpl w:val="FBF6A81C"/>
    <w:lvl w:ilvl="0">
      <w:start w:val="2"/>
      <w:numFmt w:val="none"/>
      <w:lvlText w:val="一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31D43FC"/>
    <w:multiLevelType w:val="multilevel"/>
    <w:tmpl w:val="34E6BB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845177F"/>
    <w:multiLevelType w:val="hybridMultilevel"/>
    <w:tmpl w:val="2F3EE0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6157B1"/>
    <w:multiLevelType w:val="hybridMultilevel"/>
    <w:tmpl w:val="478E5E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404DB2"/>
    <w:multiLevelType w:val="hybridMultilevel"/>
    <w:tmpl w:val="42AAD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CE0419"/>
    <w:multiLevelType w:val="hybridMultilevel"/>
    <w:tmpl w:val="ED707C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76457C"/>
    <w:multiLevelType w:val="hybridMultilevel"/>
    <w:tmpl w:val="D7522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3C6771"/>
    <w:multiLevelType w:val="multilevel"/>
    <w:tmpl w:val="0618156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62977B11"/>
    <w:multiLevelType w:val="multilevel"/>
    <w:tmpl w:val="1D3E1882"/>
    <w:lvl w:ilvl="0">
      <w:start w:val="1"/>
      <w:numFmt w:val="chineseCountingThousand"/>
      <w:pStyle w:val="10"/>
      <w:suff w:val="space"/>
      <w:lvlText w:val="%1"/>
      <w:lvlJc w:val="left"/>
      <w:pPr>
        <w:ind w:left="0" w:firstLine="0"/>
      </w:pPr>
      <w:rPr>
        <w:rFonts w:eastAsia="黑体" w:hint="eastAsia"/>
        <w:b/>
        <w:i w:val="0"/>
        <w:sz w:val="32"/>
      </w:rPr>
    </w:lvl>
    <w:lvl w:ilvl="1">
      <w:start w:val="1"/>
      <w:numFmt w:val="decimal"/>
      <w:pStyle w:val="2"/>
      <w:suff w:val="space"/>
      <w:lvlText w:val="%2"/>
      <w:lvlJc w:val="left"/>
      <w:pPr>
        <w:ind w:left="0" w:firstLine="0"/>
      </w:pPr>
      <w:rPr>
        <w:rFonts w:eastAsia="黑体" w:hint="eastAsia"/>
        <w:b/>
        <w:i w:val="0"/>
        <w:sz w:val="28"/>
      </w:rPr>
    </w:lvl>
    <w:lvl w:ilvl="2">
      <w:start w:val="1"/>
      <w:numFmt w:val="decimal"/>
      <w:pStyle w:val="3"/>
      <w:suff w:val="space"/>
      <w:lvlText w:val="%3"/>
      <w:lvlJc w:val="right"/>
      <w:pPr>
        <w:ind w:left="0" w:firstLine="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4"/>
      <w:lvlJc w:val="left"/>
      <w:pPr>
        <w:ind w:left="0" w:firstLine="0"/>
      </w:pPr>
      <w:rPr>
        <w:rFonts w:eastAsia="仿宋" w:hint="eastAsia"/>
        <w:sz w:val="2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1" w15:restartNumberingAfterBreak="0">
    <w:nsid w:val="64BE2190"/>
    <w:multiLevelType w:val="multilevel"/>
    <w:tmpl w:val="7D441FC4"/>
    <w:lvl w:ilvl="0">
      <w:start w:val="1"/>
      <w:numFmt w:val="decimal"/>
      <w:suff w:val="nothing"/>
      <w:lvlText w:val="第%1章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olor w:val="auto"/>
        <w:sz w:val="32"/>
        <w:u w:val="no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3">
      <w:start w:val="1"/>
      <w:numFmt w:val="decimal"/>
      <w:pStyle w:val="004"/>
      <w:suff w:val="nothing"/>
      <w:lvlText w:val="%1.%2.%3.%4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4">
      <w:start w:val="1"/>
      <w:numFmt w:val="decimal"/>
      <w:pStyle w:val="005"/>
      <w:suff w:val="nothing"/>
      <w:lvlText w:val="  （%5）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color w:val="auto"/>
        <w:sz w:val="24"/>
        <w:u w:val="none"/>
      </w:rPr>
    </w:lvl>
    <w:lvl w:ilvl="5">
      <w:start w:val="1"/>
      <w:numFmt w:val="decimal"/>
      <w:pStyle w:val="006"/>
      <w:suff w:val="nothing"/>
      <w:lvlText w:val="    %6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6">
      <w:start w:val="1"/>
      <w:numFmt w:val="lowerLetter"/>
      <w:pStyle w:val="007"/>
      <w:suff w:val="nothing"/>
      <w:lvlText w:val="    %7 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7">
      <w:start w:val="1"/>
      <w:numFmt w:val="lowerLetter"/>
      <w:pStyle w:val="008"/>
      <w:suff w:val="nothing"/>
      <w:lvlText w:val="    %8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8">
      <w:start w:val="1"/>
      <w:numFmt w:val="none"/>
      <w:pStyle w:val="009"/>
      <w:suff w:val="nothing"/>
      <w:lvlText w:val="        ◇ "/>
      <w:lvlJc w:val="left"/>
      <w:pPr>
        <w:ind w:left="0" w:firstLine="0"/>
      </w:pPr>
      <w:rPr>
        <w:rFonts w:hint="eastAsia"/>
        <w:b w:val="0"/>
        <w:i w:val="0"/>
        <w:color w:val="auto"/>
        <w:sz w:val="24"/>
        <w:u w:val="none"/>
      </w:rPr>
    </w:lvl>
  </w:abstractNum>
  <w:abstractNum w:abstractNumId="12" w15:restartNumberingAfterBreak="0">
    <w:nsid w:val="7F1A67D1"/>
    <w:multiLevelType w:val="multilevel"/>
    <w:tmpl w:val="72FCACF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eastAsia="黑体" w:hint="eastAsia"/>
        <w:sz w:val="28"/>
      </w:rPr>
    </w:lvl>
    <w:lvl w:ilvl="2">
      <w:start w:val="1"/>
      <w:numFmt w:val="decimal"/>
      <w:suff w:val="nothing"/>
      <w:lvlText w:val="%3"/>
      <w:lvlJc w:val="left"/>
      <w:pPr>
        <w:ind w:left="0" w:firstLine="0"/>
      </w:pPr>
      <w:rPr>
        <w:rFonts w:eastAsia="仿宋" w:hint="eastAsia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12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"/>
  </w:num>
  <w:num w:numId="19">
    <w:abstractNumId w:val="7"/>
  </w:num>
  <w:num w:numId="20">
    <w:abstractNumId w:val="6"/>
  </w:num>
  <w:num w:numId="21">
    <w:abstractNumId w:val="8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D5"/>
    <w:rsid w:val="00001136"/>
    <w:rsid w:val="0000120E"/>
    <w:rsid w:val="00001341"/>
    <w:rsid w:val="00001CAD"/>
    <w:rsid w:val="000020ED"/>
    <w:rsid w:val="0000243A"/>
    <w:rsid w:val="00003248"/>
    <w:rsid w:val="00003B4A"/>
    <w:rsid w:val="00004911"/>
    <w:rsid w:val="00005546"/>
    <w:rsid w:val="00005684"/>
    <w:rsid w:val="00005D6E"/>
    <w:rsid w:val="00006546"/>
    <w:rsid w:val="00006FA2"/>
    <w:rsid w:val="00007AC8"/>
    <w:rsid w:val="00007E75"/>
    <w:rsid w:val="00010508"/>
    <w:rsid w:val="00010D0C"/>
    <w:rsid w:val="00010F7F"/>
    <w:rsid w:val="000110EE"/>
    <w:rsid w:val="000111C2"/>
    <w:rsid w:val="00011533"/>
    <w:rsid w:val="000115CB"/>
    <w:rsid w:val="00011CD8"/>
    <w:rsid w:val="00011CFA"/>
    <w:rsid w:val="0001216B"/>
    <w:rsid w:val="000124DC"/>
    <w:rsid w:val="0001275C"/>
    <w:rsid w:val="0001299A"/>
    <w:rsid w:val="00012E50"/>
    <w:rsid w:val="000130B9"/>
    <w:rsid w:val="00013374"/>
    <w:rsid w:val="000136F3"/>
    <w:rsid w:val="000137CA"/>
    <w:rsid w:val="000141C2"/>
    <w:rsid w:val="0001489B"/>
    <w:rsid w:val="000150AE"/>
    <w:rsid w:val="000154E5"/>
    <w:rsid w:val="0001551B"/>
    <w:rsid w:val="00015721"/>
    <w:rsid w:val="00015C78"/>
    <w:rsid w:val="000162DC"/>
    <w:rsid w:val="000175F9"/>
    <w:rsid w:val="00017CA8"/>
    <w:rsid w:val="0002000B"/>
    <w:rsid w:val="000200D4"/>
    <w:rsid w:val="00020839"/>
    <w:rsid w:val="00020FF0"/>
    <w:rsid w:val="00022703"/>
    <w:rsid w:val="000237FA"/>
    <w:rsid w:val="000244A4"/>
    <w:rsid w:val="000249E5"/>
    <w:rsid w:val="00024B79"/>
    <w:rsid w:val="000252FC"/>
    <w:rsid w:val="0002551E"/>
    <w:rsid w:val="0002575B"/>
    <w:rsid w:val="0002633F"/>
    <w:rsid w:val="000269A8"/>
    <w:rsid w:val="000272EB"/>
    <w:rsid w:val="00027CAA"/>
    <w:rsid w:val="000308CA"/>
    <w:rsid w:val="00031AF4"/>
    <w:rsid w:val="00032111"/>
    <w:rsid w:val="000327A4"/>
    <w:rsid w:val="00032DD4"/>
    <w:rsid w:val="00032F7D"/>
    <w:rsid w:val="000334CF"/>
    <w:rsid w:val="00033865"/>
    <w:rsid w:val="00033F7D"/>
    <w:rsid w:val="00033FF2"/>
    <w:rsid w:val="000346FB"/>
    <w:rsid w:val="00034A98"/>
    <w:rsid w:val="0003588C"/>
    <w:rsid w:val="00035917"/>
    <w:rsid w:val="0003661C"/>
    <w:rsid w:val="00036D4D"/>
    <w:rsid w:val="0003744E"/>
    <w:rsid w:val="00040028"/>
    <w:rsid w:val="000401AE"/>
    <w:rsid w:val="0004031F"/>
    <w:rsid w:val="00040AE9"/>
    <w:rsid w:val="0004124A"/>
    <w:rsid w:val="0004157F"/>
    <w:rsid w:val="00041682"/>
    <w:rsid w:val="00041997"/>
    <w:rsid w:val="000422EA"/>
    <w:rsid w:val="00042748"/>
    <w:rsid w:val="00042F1F"/>
    <w:rsid w:val="000436D6"/>
    <w:rsid w:val="00044304"/>
    <w:rsid w:val="00044C45"/>
    <w:rsid w:val="00044F83"/>
    <w:rsid w:val="000458FA"/>
    <w:rsid w:val="000460E8"/>
    <w:rsid w:val="00046149"/>
    <w:rsid w:val="000465B9"/>
    <w:rsid w:val="000467A8"/>
    <w:rsid w:val="0005055F"/>
    <w:rsid w:val="000508EE"/>
    <w:rsid w:val="00050973"/>
    <w:rsid w:val="00050FFD"/>
    <w:rsid w:val="000518A9"/>
    <w:rsid w:val="00051AB2"/>
    <w:rsid w:val="00051B46"/>
    <w:rsid w:val="00051CB6"/>
    <w:rsid w:val="0005255D"/>
    <w:rsid w:val="00052E27"/>
    <w:rsid w:val="00053083"/>
    <w:rsid w:val="000530D0"/>
    <w:rsid w:val="000530F6"/>
    <w:rsid w:val="00053120"/>
    <w:rsid w:val="000538F0"/>
    <w:rsid w:val="00053B1C"/>
    <w:rsid w:val="0005412B"/>
    <w:rsid w:val="00054C75"/>
    <w:rsid w:val="000550D6"/>
    <w:rsid w:val="00055514"/>
    <w:rsid w:val="00055558"/>
    <w:rsid w:val="00055DF2"/>
    <w:rsid w:val="00055E62"/>
    <w:rsid w:val="00056C14"/>
    <w:rsid w:val="000570B2"/>
    <w:rsid w:val="000572BC"/>
    <w:rsid w:val="0006048B"/>
    <w:rsid w:val="0006183F"/>
    <w:rsid w:val="00061A80"/>
    <w:rsid w:val="00061BD9"/>
    <w:rsid w:val="00062E3E"/>
    <w:rsid w:val="00062EB7"/>
    <w:rsid w:val="000631F7"/>
    <w:rsid w:val="00063473"/>
    <w:rsid w:val="00063756"/>
    <w:rsid w:val="00064545"/>
    <w:rsid w:val="00064681"/>
    <w:rsid w:val="0006495D"/>
    <w:rsid w:val="00064BD3"/>
    <w:rsid w:val="00064FC8"/>
    <w:rsid w:val="000659DC"/>
    <w:rsid w:val="00065D76"/>
    <w:rsid w:val="00066475"/>
    <w:rsid w:val="00066BCE"/>
    <w:rsid w:val="00066E02"/>
    <w:rsid w:val="00067A7F"/>
    <w:rsid w:val="00070C08"/>
    <w:rsid w:val="00070DB9"/>
    <w:rsid w:val="00070DD2"/>
    <w:rsid w:val="00071946"/>
    <w:rsid w:val="00071988"/>
    <w:rsid w:val="000719EC"/>
    <w:rsid w:val="00071D5B"/>
    <w:rsid w:val="000722C0"/>
    <w:rsid w:val="00072B8C"/>
    <w:rsid w:val="000731E7"/>
    <w:rsid w:val="00073646"/>
    <w:rsid w:val="00073B7A"/>
    <w:rsid w:val="0007411A"/>
    <w:rsid w:val="00074314"/>
    <w:rsid w:val="00074751"/>
    <w:rsid w:val="000752F6"/>
    <w:rsid w:val="00075384"/>
    <w:rsid w:val="00075F57"/>
    <w:rsid w:val="00076505"/>
    <w:rsid w:val="00076679"/>
    <w:rsid w:val="00077745"/>
    <w:rsid w:val="00077AD7"/>
    <w:rsid w:val="0008024C"/>
    <w:rsid w:val="00080366"/>
    <w:rsid w:val="00080A76"/>
    <w:rsid w:val="00080E49"/>
    <w:rsid w:val="00081812"/>
    <w:rsid w:val="00082E4B"/>
    <w:rsid w:val="00084261"/>
    <w:rsid w:val="00084B39"/>
    <w:rsid w:val="00084F2D"/>
    <w:rsid w:val="0008546A"/>
    <w:rsid w:val="0008639E"/>
    <w:rsid w:val="0008754C"/>
    <w:rsid w:val="00090083"/>
    <w:rsid w:val="00090184"/>
    <w:rsid w:val="0009179A"/>
    <w:rsid w:val="0009187A"/>
    <w:rsid w:val="00092140"/>
    <w:rsid w:val="00092417"/>
    <w:rsid w:val="00092EA0"/>
    <w:rsid w:val="0009389A"/>
    <w:rsid w:val="00094464"/>
    <w:rsid w:val="00097627"/>
    <w:rsid w:val="000976DC"/>
    <w:rsid w:val="00097883"/>
    <w:rsid w:val="000A1454"/>
    <w:rsid w:val="000A160F"/>
    <w:rsid w:val="000A2274"/>
    <w:rsid w:val="000A2575"/>
    <w:rsid w:val="000A2EF5"/>
    <w:rsid w:val="000A2F7A"/>
    <w:rsid w:val="000A2F86"/>
    <w:rsid w:val="000A3783"/>
    <w:rsid w:val="000A3C0B"/>
    <w:rsid w:val="000A59E0"/>
    <w:rsid w:val="000A5FE5"/>
    <w:rsid w:val="000A64F3"/>
    <w:rsid w:val="000A67EC"/>
    <w:rsid w:val="000A6D26"/>
    <w:rsid w:val="000A7545"/>
    <w:rsid w:val="000A79B7"/>
    <w:rsid w:val="000A7F46"/>
    <w:rsid w:val="000B00B2"/>
    <w:rsid w:val="000B03CE"/>
    <w:rsid w:val="000B17B4"/>
    <w:rsid w:val="000B3440"/>
    <w:rsid w:val="000B34E1"/>
    <w:rsid w:val="000B477F"/>
    <w:rsid w:val="000B4B9A"/>
    <w:rsid w:val="000B5581"/>
    <w:rsid w:val="000B5A80"/>
    <w:rsid w:val="000B67D2"/>
    <w:rsid w:val="000B6918"/>
    <w:rsid w:val="000B697D"/>
    <w:rsid w:val="000B6C98"/>
    <w:rsid w:val="000C0A0F"/>
    <w:rsid w:val="000C0B7C"/>
    <w:rsid w:val="000C289C"/>
    <w:rsid w:val="000C52F9"/>
    <w:rsid w:val="000C5790"/>
    <w:rsid w:val="000C6118"/>
    <w:rsid w:val="000C696B"/>
    <w:rsid w:val="000D084D"/>
    <w:rsid w:val="000D084E"/>
    <w:rsid w:val="000D09BB"/>
    <w:rsid w:val="000D0D57"/>
    <w:rsid w:val="000D1155"/>
    <w:rsid w:val="000D115B"/>
    <w:rsid w:val="000D16A2"/>
    <w:rsid w:val="000D1F1B"/>
    <w:rsid w:val="000D2C72"/>
    <w:rsid w:val="000D3AC4"/>
    <w:rsid w:val="000D3B8A"/>
    <w:rsid w:val="000D41BD"/>
    <w:rsid w:val="000D4FB7"/>
    <w:rsid w:val="000D507B"/>
    <w:rsid w:val="000D5261"/>
    <w:rsid w:val="000D53A9"/>
    <w:rsid w:val="000D5572"/>
    <w:rsid w:val="000D55B4"/>
    <w:rsid w:val="000D5C51"/>
    <w:rsid w:val="000D5F22"/>
    <w:rsid w:val="000D638D"/>
    <w:rsid w:val="000D6BD4"/>
    <w:rsid w:val="000D70E2"/>
    <w:rsid w:val="000D7190"/>
    <w:rsid w:val="000D7270"/>
    <w:rsid w:val="000D75E9"/>
    <w:rsid w:val="000D7718"/>
    <w:rsid w:val="000D7B3B"/>
    <w:rsid w:val="000D7F78"/>
    <w:rsid w:val="000E0831"/>
    <w:rsid w:val="000E08FB"/>
    <w:rsid w:val="000E1F65"/>
    <w:rsid w:val="000E2A74"/>
    <w:rsid w:val="000E311A"/>
    <w:rsid w:val="000E3180"/>
    <w:rsid w:val="000E3BA4"/>
    <w:rsid w:val="000E3DD3"/>
    <w:rsid w:val="000E3F1E"/>
    <w:rsid w:val="000E447B"/>
    <w:rsid w:val="000E452D"/>
    <w:rsid w:val="000E45AA"/>
    <w:rsid w:val="000E4D9B"/>
    <w:rsid w:val="000E5B4E"/>
    <w:rsid w:val="000E5C5A"/>
    <w:rsid w:val="000E5D17"/>
    <w:rsid w:val="000E6008"/>
    <w:rsid w:val="000E74C9"/>
    <w:rsid w:val="000E7E7B"/>
    <w:rsid w:val="000F0325"/>
    <w:rsid w:val="000F0604"/>
    <w:rsid w:val="000F13B6"/>
    <w:rsid w:val="000F15D0"/>
    <w:rsid w:val="000F1675"/>
    <w:rsid w:val="000F20D0"/>
    <w:rsid w:val="000F2659"/>
    <w:rsid w:val="000F2A24"/>
    <w:rsid w:val="000F379C"/>
    <w:rsid w:val="000F419F"/>
    <w:rsid w:val="000F4413"/>
    <w:rsid w:val="000F4F14"/>
    <w:rsid w:val="000F6430"/>
    <w:rsid w:val="000F751E"/>
    <w:rsid w:val="00100104"/>
    <w:rsid w:val="00100442"/>
    <w:rsid w:val="00100591"/>
    <w:rsid w:val="001007AD"/>
    <w:rsid w:val="001007BE"/>
    <w:rsid w:val="00100A07"/>
    <w:rsid w:val="0010137C"/>
    <w:rsid w:val="001026DC"/>
    <w:rsid w:val="00102FE4"/>
    <w:rsid w:val="001031CA"/>
    <w:rsid w:val="0010321B"/>
    <w:rsid w:val="0010330C"/>
    <w:rsid w:val="0010349D"/>
    <w:rsid w:val="00103C39"/>
    <w:rsid w:val="001042CA"/>
    <w:rsid w:val="00104884"/>
    <w:rsid w:val="00104EA8"/>
    <w:rsid w:val="0010690F"/>
    <w:rsid w:val="00106F69"/>
    <w:rsid w:val="001074EE"/>
    <w:rsid w:val="001076BF"/>
    <w:rsid w:val="001078E0"/>
    <w:rsid w:val="00107F2E"/>
    <w:rsid w:val="00107F79"/>
    <w:rsid w:val="00111C2F"/>
    <w:rsid w:val="001121DF"/>
    <w:rsid w:val="00112827"/>
    <w:rsid w:val="001134FD"/>
    <w:rsid w:val="00113958"/>
    <w:rsid w:val="00113BF5"/>
    <w:rsid w:val="00114DF8"/>
    <w:rsid w:val="001152E8"/>
    <w:rsid w:val="00115852"/>
    <w:rsid w:val="00115E13"/>
    <w:rsid w:val="00115FD4"/>
    <w:rsid w:val="0011609A"/>
    <w:rsid w:val="00116F5F"/>
    <w:rsid w:val="00117D9F"/>
    <w:rsid w:val="001211C2"/>
    <w:rsid w:val="00121E17"/>
    <w:rsid w:val="00122833"/>
    <w:rsid w:val="00122AAB"/>
    <w:rsid w:val="0012355D"/>
    <w:rsid w:val="001248E8"/>
    <w:rsid w:val="00124B41"/>
    <w:rsid w:val="001251A1"/>
    <w:rsid w:val="001254F3"/>
    <w:rsid w:val="00125D96"/>
    <w:rsid w:val="001263C4"/>
    <w:rsid w:val="00126508"/>
    <w:rsid w:val="00127336"/>
    <w:rsid w:val="001277DB"/>
    <w:rsid w:val="00127904"/>
    <w:rsid w:val="00127B79"/>
    <w:rsid w:val="00127C54"/>
    <w:rsid w:val="00130810"/>
    <w:rsid w:val="00130CE3"/>
    <w:rsid w:val="0013186A"/>
    <w:rsid w:val="001325A3"/>
    <w:rsid w:val="00134055"/>
    <w:rsid w:val="001349FC"/>
    <w:rsid w:val="00134A04"/>
    <w:rsid w:val="00134F46"/>
    <w:rsid w:val="00135637"/>
    <w:rsid w:val="001357BA"/>
    <w:rsid w:val="001360AE"/>
    <w:rsid w:val="001361DF"/>
    <w:rsid w:val="00136D05"/>
    <w:rsid w:val="00136FE5"/>
    <w:rsid w:val="00137CD3"/>
    <w:rsid w:val="0014091B"/>
    <w:rsid w:val="00140AB8"/>
    <w:rsid w:val="001410DF"/>
    <w:rsid w:val="001419E1"/>
    <w:rsid w:val="00141EAD"/>
    <w:rsid w:val="00143BAF"/>
    <w:rsid w:val="0014417C"/>
    <w:rsid w:val="001441F2"/>
    <w:rsid w:val="00144F29"/>
    <w:rsid w:val="0014534E"/>
    <w:rsid w:val="00145428"/>
    <w:rsid w:val="001459A1"/>
    <w:rsid w:val="00146962"/>
    <w:rsid w:val="001503D5"/>
    <w:rsid w:val="00151BD8"/>
    <w:rsid w:val="00151EEF"/>
    <w:rsid w:val="00152952"/>
    <w:rsid w:val="00152990"/>
    <w:rsid w:val="0015313C"/>
    <w:rsid w:val="00153875"/>
    <w:rsid w:val="00153A45"/>
    <w:rsid w:val="00154CF9"/>
    <w:rsid w:val="00155712"/>
    <w:rsid w:val="00155C3C"/>
    <w:rsid w:val="00155DDC"/>
    <w:rsid w:val="00156064"/>
    <w:rsid w:val="0015665B"/>
    <w:rsid w:val="0015686D"/>
    <w:rsid w:val="00156A02"/>
    <w:rsid w:val="00160A86"/>
    <w:rsid w:val="001620EE"/>
    <w:rsid w:val="001629DD"/>
    <w:rsid w:val="00162AF2"/>
    <w:rsid w:val="00163068"/>
    <w:rsid w:val="00163EB3"/>
    <w:rsid w:val="001642D1"/>
    <w:rsid w:val="00164A7D"/>
    <w:rsid w:val="001653C3"/>
    <w:rsid w:val="00165E3E"/>
    <w:rsid w:val="001667B2"/>
    <w:rsid w:val="00166AD0"/>
    <w:rsid w:val="00167063"/>
    <w:rsid w:val="0016751E"/>
    <w:rsid w:val="001678F3"/>
    <w:rsid w:val="001678F5"/>
    <w:rsid w:val="00170291"/>
    <w:rsid w:val="0017097E"/>
    <w:rsid w:val="00170E52"/>
    <w:rsid w:val="001716C8"/>
    <w:rsid w:val="001724BD"/>
    <w:rsid w:val="0017274F"/>
    <w:rsid w:val="001743BB"/>
    <w:rsid w:val="00175F49"/>
    <w:rsid w:val="0017668A"/>
    <w:rsid w:val="00176CA3"/>
    <w:rsid w:val="001772A6"/>
    <w:rsid w:val="00177350"/>
    <w:rsid w:val="00177547"/>
    <w:rsid w:val="001802DF"/>
    <w:rsid w:val="00181CF4"/>
    <w:rsid w:val="001825F5"/>
    <w:rsid w:val="00182ED2"/>
    <w:rsid w:val="001831BD"/>
    <w:rsid w:val="00183A31"/>
    <w:rsid w:val="00183B82"/>
    <w:rsid w:val="00183EF1"/>
    <w:rsid w:val="00183F5C"/>
    <w:rsid w:val="00184164"/>
    <w:rsid w:val="00185027"/>
    <w:rsid w:val="00185931"/>
    <w:rsid w:val="00185E07"/>
    <w:rsid w:val="00186011"/>
    <w:rsid w:val="0018609C"/>
    <w:rsid w:val="00186489"/>
    <w:rsid w:val="00187428"/>
    <w:rsid w:val="00187AAE"/>
    <w:rsid w:val="00187BB6"/>
    <w:rsid w:val="00187FCE"/>
    <w:rsid w:val="001906D8"/>
    <w:rsid w:val="00190955"/>
    <w:rsid w:val="00190A03"/>
    <w:rsid w:val="00191047"/>
    <w:rsid w:val="00191DAA"/>
    <w:rsid w:val="001938E6"/>
    <w:rsid w:val="00193ADE"/>
    <w:rsid w:val="00194A67"/>
    <w:rsid w:val="00195041"/>
    <w:rsid w:val="001951CD"/>
    <w:rsid w:val="00195668"/>
    <w:rsid w:val="0019575B"/>
    <w:rsid w:val="00195E7F"/>
    <w:rsid w:val="0019619B"/>
    <w:rsid w:val="00196C69"/>
    <w:rsid w:val="00196DF0"/>
    <w:rsid w:val="0019702F"/>
    <w:rsid w:val="0019758A"/>
    <w:rsid w:val="00197F50"/>
    <w:rsid w:val="001A15F6"/>
    <w:rsid w:val="001A1BAA"/>
    <w:rsid w:val="001A7029"/>
    <w:rsid w:val="001A78A0"/>
    <w:rsid w:val="001A7BD4"/>
    <w:rsid w:val="001A7C84"/>
    <w:rsid w:val="001A7EF4"/>
    <w:rsid w:val="001B0607"/>
    <w:rsid w:val="001B0B95"/>
    <w:rsid w:val="001B0FE3"/>
    <w:rsid w:val="001B1BED"/>
    <w:rsid w:val="001B25D5"/>
    <w:rsid w:val="001B3650"/>
    <w:rsid w:val="001B38F2"/>
    <w:rsid w:val="001B3C2C"/>
    <w:rsid w:val="001B4550"/>
    <w:rsid w:val="001B4681"/>
    <w:rsid w:val="001B52D7"/>
    <w:rsid w:val="001B5ADB"/>
    <w:rsid w:val="001B5C0A"/>
    <w:rsid w:val="001B5E98"/>
    <w:rsid w:val="001B7467"/>
    <w:rsid w:val="001B7993"/>
    <w:rsid w:val="001B7CFB"/>
    <w:rsid w:val="001C0418"/>
    <w:rsid w:val="001C07D7"/>
    <w:rsid w:val="001C18AA"/>
    <w:rsid w:val="001C3941"/>
    <w:rsid w:val="001C3BDB"/>
    <w:rsid w:val="001C3DA9"/>
    <w:rsid w:val="001C3EE9"/>
    <w:rsid w:val="001C432E"/>
    <w:rsid w:val="001C4354"/>
    <w:rsid w:val="001C4B27"/>
    <w:rsid w:val="001C5FE1"/>
    <w:rsid w:val="001C6882"/>
    <w:rsid w:val="001C6B4C"/>
    <w:rsid w:val="001C70BD"/>
    <w:rsid w:val="001C74A8"/>
    <w:rsid w:val="001C7A26"/>
    <w:rsid w:val="001D1718"/>
    <w:rsid w:val="001D25CF"/>
    <w:rsid w:val="001D2733"/>
    <w:rsid w:val="001D2956"/>
    <w:rsid w:val="001D2E2D"/>
    <w:rsid w:val="001D32A0"/>
    <w:rsid w:val="001D3C74"/>
    <w:rsid w:val="001D54FE"/>
    <w:rsid w:val="001D5C2C"/>
    <w:rsid w:val="001D5C4B"/>
    <w:rsid w:val="001D5FF9"/>
    <w:rsid w:val="001D6610"/>
    <w:rsid w:val="001D6C5D"/>
    <w:rsid w:val="001D6E9A"/>
    <w:rsid w:val="001D7A35"/>
    <w:rsid w:val="001E0522"/>
    <w:rsid w:val="001E0D3B"/>
    <w:rsid w:val="001E0E70"/>
    <w:rsid w:val="001E22FC"/>
    <w:rsid w:val="001E2762"/>
    <w:rsid w:val="001E2922"/>
    <w:rsid w:val="001E2EA3"/>
    <w:rsid w:val="001E3440"/>
    <w:rsid w:val="001E3539"/>
    <w:rsid w:val="001E3BFC"/>
    <w:rsid w:val="001E4551"/>
    <w:rsid w:val="001E57BA"/>
    <w:rsid w:val="001E5D67"/>
    <w:rsid w:val="001E5EE0"/>
    <w:rsid w:val="001E67BD"/>
    <w:rsid w:val="001E7BEF"/>
    <w:rsid w:val="001F04FC"/>
    <w:rsid w:val="001F09DE"/>
    <w:rsid w:val="001F18B7"/>
    <w:rsid w:val="001F2103"/>
    <w:rsid w:val="001F2606"/>
    <w:rsid w:val="001F2707"/>
    <w:rsid w:val="001F2A71"/>
    <w:rsid w:val="001F2C42"/>
    <w:rsid w:val="001F310D"/>
    <w:rsid w:val="001F3305"/>
    <w:rsid w:val="001F3347"/>
    <w:rsid w:val="001F339A"/>
    <w:rsid w:val="001F3BC7"/>
    <w:rsid w:val="001F4213"/>
    <w:rsid w:val="001F5042"/>
    <w:rsid w:val="001F5388"/>
    <w:rsid w:val="001F621C"/>
    <w:rsid w:val="001F678E"/>
    <w:rsid w:val="001F7958"/>
    <w:rsid w:val="001F79B6"/>
    <w:rsid w:val="0020011A"/>
    <w:rsid w:val="002002B2"/>
    <w:rsid w:val="0020060F"/>
    <w:rsid w:val="0020091F"/>
    <w:rsid w:val="002013FE"/>
    <w:rsid w:val="00201502"/>
    <w:rsid w:val="00201AB2"/>
    <w:rsid w:val="002021E6"/>
    <w:rsid w:val="00202CE3"/>
    <w:rsid w:val="002039E6"/>
    <w:rsid w:val="00203D93"/>
    <w:rsid w:val="00203ED7"/>
    <w:rsid w:val="002048C1"/>
    <w:rsid w:val="00204BF1"/>
    <w:rsid w:val="00204D6E"/>
    <w:rsid w:val="002054BD"/>
    <w:rsid w:val="00206AF8"/>
    <w:rsid w:val="002071A5"/>
    <w:rsid w:val="00207CB1"/>
    <w:rsid w:val="00207EC0"/>
    <w:rsid w:val="0021055E"/>
    <w:rsid w:val="00210B77"/>
    <w:rsid w:val="0021161C"/>
    <w:rsid w:val="0021167A"/>
    <w:rsid w:val="00212120"/>
    <w:rsid w:val="002130C2"/>
    <w:rsid w:val="00213C35"/>
    <w:rsid w:val="00213F96"/>
    <w:rsid w:val="0021475B"/>
    <w:rsid w:val="00214AB7"/>
    <w:rsid w:val="0021533E"/>
    <w:rsid w:val="00215B48"/>
    <w:rsid w:val="00215D8B"/>
    <w:rsid w:val="00216262"/>
    <w:rsid w:val="00216FBB"/>
    <w:rsid w:val="00217FCF"/>
    <w:rsid w:val="0022055E"/>
    <w:rsid w:val="00220AFB"/>
    <w:rsid w:val="00220E34"/>
    <w:rsid w:val="00221847"/>
    <w:rsid w:val="00222434"/>
    <w:rsid w:val="00222BD7"/>
    <w:rsid w:val="00222C19"/>
    <w:rsid w:val="00223013"/>
    <w:rsid w:val="0022378E"/>
    <w:rsid w:val="00223811"/>
    <w:rsid w:val="00223CC0"/>
    <w:rsid w:val="00224336"/>
    <w:rsid w:val="00225247"/>
    <w:rsid w:val="002259EB"/>
    <w:rsid w:val="00225EE7"/>
    <w:rsid w:val="00226707"/>
    <w:rsid w:val="00227431"/>
    <w:rsid w:val="00230739"/>
    <w:rsid w:val="0023091A"/>
    <w:rsid w:val="00230D4D"/>
    <w:rsid w:val="00231758"/>
    <w:rsid w:val="00231FEF"/>
    <w:rsid w:val="00232EB2"/>
    <w:rsid w:val="0023388B"/>
    <w:rsid w:val="00233DA6"/>
    <w:rsid w:val="00234676"/>
    <w:rsid w:val="00236B6D"/>
    <w:rsid w:val="00236D17"/>
    <w:rsid w:val="0023711B"/>
    <w:rsid w:val="00237CBA"/>
    <w:rsid w:val="002409DF"/>
    <w:rsid w:val="002414CE"/>
    <w:rsid w:val="00241596"/>
    <w:rsid w:val="002416FF"/>
    <w:rsid w:val="00241E20"/>
    <w:rsid w:val="00241EE1"/>
    <w:rsid w:val="00242F33"/>
    <w:rsid w:val="00243D0E"/>
    <w:rsid w:val="0024565A"/>
    <w:rsid w:val="00247353"/>
    <w:rsid w:val="0024779D"/>
    <w:rsid w:val="00247BDC"/>
    <w:rsid w:val="00247C1B"/>
    <w:rsid w:val="00247FAF"/>
    <w:rsid w:val="00250022"/>
    <w:rsid w:val="002503FC"/>
    <w:rsid w:val="00251697"/>
    <w:rsid w:val="00251852"/>
    <w:rsid w:val="00254074"/>
    <w:rsid w:val="002542AD"/>
    <w:rsid w:val="00254D42"/>
    <w:rsid w:val="0025610F"/>
    <w:rsid w:val="002574BF"/>
    <w:rsid w:val="00260AD2"/>
    <w:rsid w:val="00260C46"/>
    <w:rsid w:val="00260EAD"/>
    <w:rsid w:val="00260F0D"/>
    <w:rsid w:val="002611E1"/>
    <w:rsid w:val="00261553"/>
    <w:rsid w:val="00261C9E"/>
    <w:rsid w:val="00262FB4"/>
    <w:rsid w:val="0026312E"/>
    <w:rsid w:val="00263F5B"/>
    <w:rsid w:val="00264CBE"/>
    <w:rsid w:val="00264D05"/>
    <w:rsid w:val="00265EC1"/>
    <w:rsid w:val="002665B8"/>
    <w:rsid w:val="00266829"/>
    <w:rsid w:val="00267183"/>
    <w:rsid w:val="002703B3"/>
    <w:rsid w:val="002706AB"/>
    <w:rsid w:val="00270C45"/>
    <w:rsid w:val="00271C82"/>
    <w:rsid w:val="00271CBB"/>
    <w:rsid w:val="00272AB9"/>
    <w:rsid w:val="0027352F"/>
    <w:rsid w:val="00273E09"/>
    <w:rsid w:val="00273E84"/>
    <w:rsid w:val="002755AC"/>
    <w:rsid w:val="00275CB8"/>
    <w:rsid w:val="00275D09"/>
    <w:rsid w:val="00275FD3"/>
    <w:rsid w:val="00276717"/>
    <w:rsid w:val="00277297"/>
    <w:rsid w:val="00280338"/>
    <w:rsid w:val="002803D0"/>
    <w:rsid w:val="002828BB"/>
    <w:rsid w:val="00282A0E"/>
    <w:rsid w:val="00282B8F"/>
    <w:rsid w:val="00284173"/>
    <w:rsid w:val="00284667"/>
    <w:rsid w:val="00284749"/>
    <w:rsid w:val="002858B9"/>
    <w:rsid w:val="0028681B"/>
    <w:rsid w:val="00286F85"/>
    <w:rsid w:val="002900E5"/>
    <w:rsid w:val="00290266"/>
    <w:rsid w:val="00290331"/>
    <w:rsid w:val="00290422"/>
    <w:rsid w:val="0029096B"/>
    <w:rsid w:val="00290E52"/>
    <w:rsid w:val="0029120F"/>
    <w:rsid w:val="00292324"/>
    <w:rsid w:val="002925F5"/>
    <w:rsid w:val="00292964"/>
    <w:rsid w:val="00293026"/>
    <w:rsid w:val="00293DF2"/>
    <w:rsid w:val="002942B1"/>
    <w:rsid w:val="00294EE2"/>
    <w:rsid w:val="0029549D"/>
    <w:rsid w:val="002959D6"/>
    <w:rsid w:val="00295C58"/>
    <w:rsid w:val="002960ED"/>
    <w:rsid w:val="00296715"/>
    <w:rsid w:val="0029683F"/>
    <w:rsid w:val="00296B27"/>
    <w:rsid w:val="002970AB"/>
    <w:rsid w:val="002A0DC0"/>
    <w:rsid w:val="002A2773"/>
    <w:rsid w:val="002A2F0B"/>
    <w:rsid w:val="002A3070"/>
    <w:rsid w:val="002A3B17"/>
    <w:rsid w:val="002A3B93"/>
    <w:rsid w:val="002A4AD3"/>
    <w:rsid w:val="002A5483"/>
    <w:rsid w:val="002A5562"/>
    <w:rsid w:val="002A57E4"/>
    <w:rsid w:val="002A5C71"/>
    <w:rsid w:val="002A614B"/>
    <w:rsid w:val="002A6812"/>
    <w:rsid w:val="002A6C89"/>
    <w:rsid w:val="002A7143"/>
    <w:rsid w:val="002A76AB"/>
    <w:rsid w:val="002A7725"/>
    <w:rsid w:val="002A7C02"/>
    <w:rsid w:val="002B0A94"/>
    <w:rsid w:val="002B109B"/>
    <w:rsid w:val="002B12FA"/>
    <w:rsid w:val="002B2DE6"/>
    <w:rsid w:val="002B37BD"/>
    <w:rsid w:val="002B52FD"/>
    <w:rsid w:val="002B58D8"/>
    <w:rsid w:val="002B5D0D"/>
    <w:rsid w:val="002B6009"/>
    <w:rsid w:val="002B62D3"/>
    <w:rsid w:val="002B6A01"/>
    <w:rsid w:val="002B783F"/>
    <w:rsid w:val="002C008E"/>
    <w:rsid w:val="002C0D4F"/>
    <w:rsid w:val="002C0DDC"/>
    <w:rsid w:val="002C0E6E"/>
    <w:rsid w:val="002C2751"/>
    <w:rsid w:val="002C2BB7"/>
    <w:rsid w:val="002C2CB7"/>
    <w:rsid w:val="002C2D1A"/>
    <w:rsid w:val="002C4D98"/>
    <w:rsid w:val="002C4E28"/>
    <w:rsid w:val="002C51D4"/>
    <w:rsid w:val="002C5343"/>
    <w:rsid w:val="002C5E4F"/>
    <w:rsid w:val="002C5F89"/>
    <w:rsid w:val="002C62D0"/>
    <w:rsid w:val="002C643F"/>
    <w:rsid w:val="002C65C4"/>
    <w:rsid w:val="002C6633"/>
    <w:rsid w:val="002C7589"/>
    <w:rsid w:val="002C7779"/>
    <w:rsid w:val="002D0BFA"/>
    <w:rsid w:val="002D0D74"/>
    <w:rsid w:val="002D159A"/>
    <w:rsid w:val="002D2250"/>
    <w:rsid w:val="002D238B"/>
    <w:rsid w:val="002D25AA"/>
    <w:rsid w:val="002D28FD"/>
    <w:rsid w:val="002D3344"/>
    <w:rsid w:val="002D35AF"/>
    <w:rsid w:val="002D3A7D"/>
    <w:rsid w:val="002D41C4"/>
    <w:rsid w:val="002D4789"/>
    <w:rsid w:val="002D4809"/>
    <w:rsid w:val="002D4817"/>
    <w:rsid w:val="002D564F"/>
    <w:rsid w:val="002D613C"/>
    <w:rsid w:val="002D6816"/>
    <w:rsid w:val="002D6D57"/>
    <w:rsid w:val="002D6F04"/>
    <w:rsid w:val="002D75B4"/>
    <w:rsid w:val="002D7EFC"/>
    <w:rsid w:val="002E0417"/>
    <w:rsid w:val="002E120E"/>
    <w:rsid w:val="002E127C"/>
    <w:rsid w:val="002E23B4"/>
    <w:rsid w:val="002E2E68"/>
    <w:rsid w:val="002E308F"/>
    <w:rsid w:val="002E354C"/>
    <w:rsid w:val="002E47D7"/>
    <w:rsid w:val="002E47F6"/>
    <w:rsid w:val="002E4933"/>
    <w:rsid w:val="002E51B7"/>
    <w:rsid w:val="002E60EB"/>
    <w:rsid w:val="002E622C"/>
    <w:rsid w:val="002E653E"/>
    <w:rsid w:val="002E6BCF"/>
    <w:rsid w:val="002E7558"/>
    <w:rsid w:val="002E76B2"/>
    <w:rsid w:val="002F0580"/>
    <w:rsid w:val="002F0819"/>
    <w:rsid w:val="002F0A33"/>
    <w:rsid w:val="002F0ED3"/>
    <w:rsid w:val="002F115B"/>
    <w:rsid w:val="002F2087"/>
    <w:rsid w:val="002F24AF"/>
    <w:rsid w:val="002F2838"/>
    <w:rsid w:val="002F2C8B"/>
    <w:rsid w:val="002F2E00"/>
    <w:rsid w:val="002F3510"/>
    <w:rsid w:val="002F4C75"/>
    <w:rsid w:val="002F4DD2"/>
    <w:rsid w:val="002F53EE"/>
    <w:rsid w:val="002F62BA"/>
    <w:rsid w:val="002F6E38"/>
    <w:rsid w:val="002F6FF4"/>
    <w:rsid w:val="00301337"/>
    <w:rsid w:val="00301A84"/>
    <w:rsid w:val="00301C99"/>
    <w:rsid w:val="00301D9B"/>
    <w:rsid w:val="00303EEF"/>
    <w:rsid w:val="00304153"/>
    <w:rsid w:val="00304A23"/>
    <w:rsid w:val="00304F88"/>
    <w:rsid w:val="00305925"/>
    <w:rsid w:val="00305C28"/>
    <w:rsid w:val="00305E14"/>
    <w:rsid w:val="00306A3C"/>
    <w:rsid w:val="00306C8B"/>
    <w:rsid w:val="0030707A"/>
    <w:rsid w:val="00307198"/>
    <w:rsid w:val="00307CE9"/>
    <w:rsid w:val="00310A41"/>
    <w:rsid w:val="00310CC2"/>
    <w:rsid w:val="00310DE5"/>
    <w:rsid w:val="003118F0"/>
    <w:rsid w:val="00311C27"/>
    <w:rsid w:val="00311F13"/>
    <w:rsid w:val="003124E5"/>
    <w:rsid w:val="00313EB6"/>
    <w:rsid w:val="00313F0D"/>
    <w:rsid w:val="0031453A"/>
    <w:rsid w:val="00314768"/>
    <w:rsid w:val="00314FDE"/>
    <w:rsid w:val="003152A0"/>
    <w:rsid w:val="003159AF"/>
    <w:rsid w:val="00317110"/>
    <w:rsid w:val="00317DF7"/>
    <w:rsid w:val="00321135"/>
    <w:rsid w:val="003218E3"/>
    <w:rsid w:val="003219BD"/>
    <w:rsid w:val="00321CD0"/>
    <w:rsid w:val="00321CD8"/>
    <w:rsid w:val="0032275E"/>
    <w:rsid w:val="00322763"/>
    <w:rsid w:val="00322A07"/>
    <w:rsid w:val="00322BFB"/>
    <w:rsid w:val="00322E1F"/>
    <w:rsid w:val="00323F62"/>
    <w:rsid w:val="0032456C"/>
    <w:rsid w:val="00326CCD"/>
    <w:rsid w:val="003273A1"/>
    <w:rsid w:val="00327BD8"/>
    <w:rsid w:val="00327C78"/>
    <w:rsid w:val="003309E2"/>
    <w:rsid w:val="00330EAE"/>
    <w:rsid w:val="00330F07"/>
    <w:rsid w:val="00332BC2"/>
    <w:rsid w:val="00333502"/>
    <w:rsid w:val="0033363C"/>
    <w:rsid w:val="00333964"/>
    <w:rsid w:val="00333CA8"/>
    <w:rsid w:val="00334777"/>
    <w:rsid w:val="0033499E"/>
    <w:rsid w:val="00334D02"/>
    <w:rsid w:val="00335203"/>
    <w:rsid w:val="003352C1"/>
    <w:rsid w:val="003352DD"/>
    <w:rsid w:val="00335AED"/>
    <w:rsid w:val="00336311"/>
    <w:rsid w:val="00336DF9"/>
    <w:rsid w:val="003374BE"/>
    <w:rsid w:val="00337842"/>
    <w:rsid w:val="00340CAE"/>
    <w:rsid w:val="00340FE8"/>
    <w:rsid w:val="00341671"/>
    <w:rsid w:val="00341A37"/>
    <w:rsid w:val="003425D8"/>
    <w:rsid w:val="00342A2A"/>
    <w:rsid w:val="0034302A"/>
    <w:rsid w:val="00343A15"/>
    <w:rsid w:val="00343B20"/>
    <w:rsid w:val="00343E51"/>
    <w:rsid w:val="00345261"/>
    <w:rsid w:val="0034590C"/>
    <w:rsid w:val="00345AC3"/>
    <w:rsid w:val="00345DE3"/>
    <w:rsid w:val="00345E7E"/>
    <w:rsid w:val="00346801"/>
    <w:rsid w:val="00346823"/>
    <w:rsid w:val="003476EA"/>
    <w:rsid w:val="00347F9F"/>
    <w:rsid w:val="00350FDB"/>
    <w:rsid w:val="003510EF"/>
    <w:rsid w:val="0035110A"/>
    <w:rsid w:val="0035112F"/>
    <w:rsid w:val="00351439"/>
    <w:rsid w:val="0035157A"/>
    <w:rsid w:val="0035253B"/>
    <w:rsid w:val="003526C1"/>
    <w:rsid w:val="003529A9"/>
    <w:rsid w:val="00352B05"/>
    <w:rsid w:val="00352B92"/>
    <w:rsid w:val="00352E20"/>
    <w:rsid w:val="003530C8"/>
    <w:rsid w:val="00353327"/>
    <w:rsid w:val="0035481E"/>
    <w:rsid w:val="003549D1"/>
    <w:rsid w:val="00354D1C"/>
    <w:rsid w:val="00354FE9"/>
    <w:rsid w:val="00355490"/>
    <w:rsid w:val="0035557C"/>
    <w:rsid w:val="00355601"/>
    <w:rsid w:val="003559C1"/>
    <w:rsid w:val="00356862"/>
    <w:rsid w:val="00356CAD"/>
    <w:rsid w:val="003573D8"/>
    <w:rsid w:val="00357843"/>
    <w:rsid w:val="0035792D"/>
    <w:rsid w:val="003613A2"/>
    <w:rsid w:val="00361BB2"/>
    <w:rsid w:val="00362661"/>
    <w:rsid w:val="00362B01"/>
    <w:rsid w:val="00362C1C"/>
    <w:rsid w:val="00363D17"/>
    <w:rsid w:val="00365468"/>
    <w:rsid w:val="00365550"/>
    <w:rsid w:val="003658A0"/>
    <w:rsid w:val="003658EE"/>
    <w:rsid w:val="00365937"/>
    <w:rsid w:val="00365C72"/>
    <w:rsid w:val="00365D9E"/>
    <w:rsid w:val="00367A1E"/>
    <w:rsid w:val="00370193"/>
    <w:rsid w:val="00371217"/>
    <w:rsid w:val="00371642"/>
    <w:rsid w:val="00372FBB"/>
    <w:rsid w:val="003734AC"/>
    <w:rsid w:val="00374BC1"/>
    <w:rsid w:val="0037510F"/>
    <w:rsid w:val="0037542B"/>
    <w:rsid w:val="003760C4"/>
    <w:rsid w:val="00377993"/>
    <w:rsid w:val="00380314"/>
    <w:rsid w:val="003807E2"/>
    <w:rsid w:val="003809FD"/>
    <w:rsid w:val="00380DB9"/>
    <w:rsid w:val="003814B6"/>
    <w:rsid w:val="00382476"/>
    <w:rsid w:val="00382648"/>
    <w:rsid w:val="00382E1D"/>
    <w:rsid w:val="0038397E"/>
    <w:rsid w:val="00384773"/>
    <w:rsid w:val="0038556C"/>
    <w:rsid w:val="0038617E"/>
    <w:rsid w:val="00386FFA"/>
    <w:rsid w:val="00390313"/>
    <w:rsid w:val="003905C5"/>
    <w:rsid w:val="00390833"/>
    <w:rsid w:val="00390FBF"/>
    <w:rsid w:val="0039152A"/>
    <w:rsid w:val="003922B9"/>
    <w:rsid w:val="00392772"/>
    <w:rsid w:val="003927E1"/>
    <w:rsid w:val="0039368B"/>
    <w:rsid w:val="00393D8B"/>
    <w:rsid w:val="003941C7"/>
    <w:rsid w:val="003946A9"/>
    <w:rsid w:val="00394A26"/>
    <w:rsid w:val="00394CBC"/>
    <w:rsid w:val="00395154"/>
    <w:rsid w:val="003962D8"/>
    <w:rsid w:val="00396965"/>
    <w:rsid w:val="00397AF7"/>
    <w:rsid w:val="003A04DC"/>
    <w:rsid w:val="003A0F64"/>
    <w:rsid w:val="003A38F7"/>
    <w:rsid w:val="003A40FA"/>
    <w:rsid w:val="003A43C7"/>
    <w:rsid w:val="003A497A"/>
    <w:rsid w:val="003A4FAC"/>
    <w:rsid w:val="003A606C"/>
    <w:rsid w:val="003A691F"/>
    <w:rsid w:val="003A6BCA"/>
    <w:rsid w:val="003A6FF3"/>
    <w:rsid w:val="003A703B"/>
    <w:rsid w:val="003A7B33"/>
    <w:rsid w:val="003A7B36"/>
    <w:rsid w:val="003B03BE"/>
    <w:rsid w:val="003B08BE"/>
    <w:rsid w:val="003B0B3D"/>
    <w:rsid w:val="003B12BB"/>
    <w:rsid w:val="003B140F"/>
    <w:rsid w:val="003B1A96"/>
    <w:rsid w:val="003B2EF9"/>
    <w:rsid w:val="003B3694"/>
    <w:rsid w:val="003B38C1"/>
    <w:rsid w:val="003B3BBA"/>
    <w:rsid w:val="003B3F54"/>
    <w:rsid w:val="003B454D"/>
    <w:rsid w:val="003B4788"/>
    <w:rsid w:val="003B5221"/>
    <w:rsid w:val="003B6380"/>
    <w:rsid w:val="003B647A"/>
    <w:rsid w:val="003B6612"/>
    <w:rsid w:val="003B7325"/>
    <w:rsid w:val="003B73EA"/>
    <w:rsid w:val="003B78A7"/>
    <w:rsid w:val="003B7FE0"/>
    <w:rsid w:val="003C10DA"/>
    <w:rsid w:val="003C1623"/>
    <w:rsid w:val="003C269E"/>
    <w:rsid w:val="003C2909"/>
    <w:rsid w:val="003C2D45"/>
    <w:rsid w:val="003C3583"/>
    <w:rsid w:val="003C36B0"/>
    <w:rsid w:val="003C438C"/>
    <w:rsid w:val="003C4890"/>
    <w:rsid w:val="003C4E1B"/>
    <w:rsid w:val="003C5168"/>
    <w:rsid w:val="003C53F0"/>
    <w:rsid w:val="003C55DF"/>
    <w:rsid w:val="003C58A7"/>
    <w:rsid w:val="003C59E7"/>
    <w:rsid w:val="003C5E71"/>
    <w:rsid w:val="003C6CFA"/>
    <w:rsid w:val="003C7078"/>
    <w:rsid w:val="003C7634"/>
    <w:rsid w:val="003C76B6"/>
    <w:rsid w:val="003D00BE"/>
    <w:rsid w:val="003D0135"/>
    <w:rsid w:val="003D1136"/>
    <w:rsid w:val="003D2376"/>
    <w:rsid w:val="003D4730"/>
    <w:rsid w:val="003D4ED4"/>
    <w:rsid w:val="003D4FDB"/>
    <w:rsid w:val="003D502B"/>
    <w:rsid w:val="003D51C1"/>
    <w:rsid w:val="003D536A"/>
    <w:rsid w:val="003D54D2"/>
    <w:rsid w:val="003D54D5"/>
    <w:rsid w:val="003D5531"/>
    <w:rsid w:val="003D55B2"/>
    <w:rsid w:val="003D5BE7"/>
    <w:rsid w:val="003D5C19"/>
    <w:rsid w:val="003D6240"/>
    <w:rsid w:val="003D6258"/>
    <w:rsid w:val="003D6AC0"/>
    <w:rsid w:val="003D6F3F"/>
    <w:rsid w:val="003D71B1"/>
    <w:rsid w:val="003D7E2E"/>
    <w:rsid w:val="003E0071"/>
    <w:rsid w:val="003E0341"/>
    <w:rsid w:val="003E05CC"/>
    <w:rsid w:val="003E089B"/>
    <w:rsid w:val="003E0BA9"/>
    <w:rsid w:val="003E0BE0"/>
    <w:rsid w:val="003E0BEC"/>
    <w:rsid w:val="003E0C81"/>
    <w:rsid w:val="003E14CE"/>
    <w:rsid w:val="003E15CE"/>
    <w:rsid w:val="003E176D"/>
    <w:rsid w:val="003E25E6"/>
    <w:rsid w:val="003E2F60"/>
    <w:rsid w:val="003E3310"/>
    <w:rsid w:val="003E3AB3"/>
    <w:rsid w:val="003E3C51"/>
    <w:rsid w:val="003E3D25"/>
    <w:rsid w:val="003E4EFC"/>
    <w:rsid w:val="003E5443"/>
    <w:rsid w:val="003E5900"/>
    <w:rsid w:val="003E64CD"/>
    <w:rsid w:val="003E6807"/>
    <w:rsid w:val="003E68C1"/>
    <w:rsid w:val="003E6961"/>
    <w:rsid w:val="003E6AEC"/>
    <w:rsid w:val="003E6E83"/>
    <w:rsid w:val="003E7641"/>
    <w:rsid w:val="003E77F7"/>
    <w:rsid w:val="003E7A7B"/>
    <w:rsid w:val="003E7B43"/>
    <w:rsid w:val="003F06C8"/>
    <w:rsid w:val="003F0BC1"/>
    <w:rsid w:val="003F1187"/>
    <w:rsid w:val="003F14D9"/>
    <w:rsid w:val="003F177C"/>
    <w:rsid w:val="003F20C8"/>
    <w:rsid w:val="003F2BBD"/>
    <w:rsid w:val="003F2D76"/>
    <w:rsid w:val="003F3835"/>
    <w:rsid w:val="003F3A1E"/>
    <w:rsid w:val="003F3A8E"/>
    <w:rsid w:val="003F402C"/>
    <w:rsid w:val="003F5D11"/>
    <w:rsid w:val="003F5DFF"/>
    <w:rsid w:val="003F5FFC"/>
    <w:rsid w:val="003F6815"/>
    <w:rsid w:val="003F68C5"/>
    <w:rsid w:val="003F6A37"/>
    <w:rsid w:val="003F6ED4"/>
    <w:rsid w:val="003F6F6A"/>
    <w:rsid w:val="0040030E"/>
    <w:rsid w:val="00400361"/>
    <w:rsid w:val="00400DFF"/>
    <w:rsid w:val="00402201"/>
    <w:rsid w:val="0040238A"/>
    <w:rsid w:val="004030E1"/>
    <w:rsid w:val="00403606"/>
    <w:rsid w:val="004041A7"/>
    <w:rsid w:val="0040443E"/>
    <w:rsid w:val="0040462F"/>
    <w:rsid w:val="004049B3"/>
    <w:rsid w:val="00404C3F"/>
    <w:rsid w:val="00404C7E"/>
    <w:rsid w:val="004061E8"/>
    <w:rsid w:val="004066CE"/>
    <w:rsid w:val="00406EED"/>
    <w:rsid w:val="004070EA"/>
    <w:rsid w:val="00407790"/>
    <w:rsid w:val="00407D8A"/>
    <w:rsid w:val="0041099B"/>
    <w:rsid w:val="00410B2E"/>
    <w:rsid w:val="00411DFC"/>
    <w:rsid w:val="0041255D"/>
    <w:rsid w:val="00412E02"/>
    <w:rsid w:val="00413238"/>
    <w:rsid w:val="004148AE"/>
    <w:rsid w:val="004148E4"/>
    <w:rsid w:val="00414B10"/>
    <w:rsid w:val="00414BF6"/>
    <w:rsid w:val="00414E8A"/>
    <w:rsid w:val="004156EC"/>
    <w:rsid w:val="00415748"/>
    <w:rsid w:val="00415BE8"/>
    <w:rsid w:val="00415DE9"/>
    <w:rsid w:val="00416043"/>
    <w:rsid w:val="00416124"/>
    <w:rsid w:val="00416271"/>
    <w:rsid w:val="00416DB5"/>
    <w:rsid w:val="004175E2"/>
    <w:rsid w:val="00417E21"/>
    <w:rsid w:val="004209CA"/>
    <w:rsid w:val="00421358"/>
    <w:rsid w:val="00421727"/>
    <w:rsid w:val="00421989"/>
    <w:rsid w:val="0042199E"/>
    <w:rsid w:val="00421D5B"/>
    <w:rsid w:val="00421D97"/>
    <w:rsid w:val="0042280D"/>
    <w:rsid w:val="00422AB2"/>
    <w:rsid w:val="004230EE"/>
    <w:rsid w:val="0042348C"/>
    <w:rsid w:val="00424F7A"/>
    <w:rsid w:val="0042526B"/>
    <w:rsid w:val="00425340"/>
    <w:rsid w:val="00425871"/>
    <w:rsid w:val="00425F5E"/>
    <w:rsid w:val="004279D0"/>
    <w:rsid w:val="00431463"/>
    <w:rsid w:val="00432197"/>
    <w:rsid w:val="0043245C"/>
    <w:rsid w:val="00432824"/>
    <w:rsid w:val="004337A2"/>
    <w:rsid w:val="004342A7"/>
    <w:rsid w:val="004345FD"/>
    <w:rsid w:val="00436D27"/>
    <w:rsid w:val="0044013B"/>
    <w:rsid w:val="00440589"/>
    <w:rsid w:val="00440674"/>
    <w:rsid w:val="004409FB"/>
    <w:rsid w:val="0044138A"/>
    <w:rsid w:val="00441647"/>
    <w:rsid w:val="004419CC"/>
    <w:rsid w:val="00442E2B"/>
    <w:rsid w:val="0044375F"/>
    <w:rsid w:val="00443A7E"/>
    <w:rsid w:val="0044422A"/>
    <w:rsid w:val="00444A78"/>
    <w:rsid w:val="00445369"/>
    <w:rsid w:val="00446068"/>
    <w:rsid w:val="00447025"/>
    <w:rsid w:val="004470DD"/>
    <w:rsid w:val="004475D4"/>
    <w:rsid w:val="004508B3"/>
    <w:rsid w:val="004508F7"/>
    <w:rsid w:val="00450F15"/>
    <w:rsid w:val="0045203F"/>
    <w:rsid w:val="0045208E"/>
    <w:rsid w:val="00452955"/>
    <w:rsid w:val="00452AD3"/>
    <w:rsid w:val="00452AD7"/>
    <w:rsid w:val="00452DC7"/>
    <w:rsid w:val="00452E1B"/>
    <w:rsid w:val="0045513B"/>
    <w:rsid w:val="00455289"/>
    <w:rsid w:val="00455D48"/>
    <w:rsid w:val="00456139"/>
    <w:rsid w:val="00456FAF"/>
    <w:rsid w:val="004578D3"/>
    <w:rsid w:val="004604FD"/>
    <w:rsid w:val="00460FAD"/>
    <w:rsid w:val="004619CB"/>
    <w:rsid w:val="00461B33"/>
    <w:rsid w:val="004626FE"/>
    <w:rsid w:val="004628EC"/>
    <w:rsid w:val="00463075"/>
    <w:rsid w:val="0046492C"/>
    <w:rsid w:val="00465987"/>
    <w:rsid w:val="00465FB9"/>
    <w:rsid w:val="00466364"/>
    <w:rsid w:val="0046674F"/>
    <w:rsid w:val="00466E37"/>
    <w:rsid w:val="00467091"/>
    <w:rsid w:val="00467C83"/>
    <w:rsid w:val="004702A3"/>
    <w:rsid w:val="00470391"/>
    <w:rsid w:val="004708D8"/>
    <w:rsid w:val="00470A8D"/>
    <w:rsid w:val="004712AE"/>
    <w:rsid w:val="00471446"/>
    <w:rsid w:val="00471DB9"/>
    <w:rsid w:val="00471FD1"/>
    <w:rsid w:val="00472872"/>
    <w:rsid w:val="0047388B"/>
    <w:rsid w:val="004740F3"/>
    <w:rsid w:val="0047591E"/>
    <w:rsid w:val="00475F1F"/>
    <w:rsid w:val="00476254"/>
    <w:rsid w:val="00476B09"/>
    <w:rsid w:val="004811C3"/>
    <w:rsid w:val="004813C6"/>
    <w:rsid w:val="004815E1"/>
    <w:rsid w:val="00481787"/>
    <w:rsid w:val="00481D38"/>
    <w:rsid w:val="004820D0"/>
    <w:rsid w:val="004821A5"/>
    <w:rsid w:val="00482623"/>
    <w:rsid w:val="004828CD"/>
    <w:rsid w:val="00482A84"/>
    <w:rsid w:val="00483363"/>
    <w:rsid w:val="00483921"/>
    <w:rsid w:val="00483C3A"/>
    <w:rsid w:val="00484636"/>
    <w:rsid w:val="004848B9"/>
    <w:rsid w:val="004849E4"/>
    <w:rsid w:val="00485ACF"/>
    <w:rsid w:val="004861DC"/>
    <w:rsid w:val="004866BE"/>
    <w:rsid w:val="00486AA9"/>
    <w:rsid w:val="00486B0E"/>
    <w:rsid w:val="004873A2"/>
    <w:rsid w:val="0049087B"/>
    <w:rsid w:val="0049099F"/>
    <w:rsid w:val="00490FF3"/>
    <w:rsid w:val="004913FE"/>
    <w:rsid w:val="00491CB4"/>
    <w:rsid w:val="00491F6B"/>
    <w:rsid w:val="004924FE"/>
    <w:rsid w:val="0049305A"/>
    <w:rsid w:val="004932C0"/>
    <w:rsid w:val="004937C5"/>
    <w:rsid w:val="00493A7A"/>
    <w:rsid w:val="00493DB0"/>
    <w:rsid w:val="00494119"/>
    <w:rsid w:val="00494475"/>
    <w:rsid w:val="00494555"/>
    <w:rsid w:val="0049495F"/>
    <w:rsid w:val="00495349"/>
    <w:rsid w:val="00495879"/>
    <w:rsid w:val="00495B85"/>
    <w:rsid w:val="0049618D"/>
    <w:rsid w:val="00496FC9"/>
    <w:rsid w:val="004A00C8"/>
    <w:rsid w:val="004A00D4"/>
    <w:rsid w:val="004A0A78"/>
    <w:rsid w:val="004A0D45"/>
    <w:rsid w:val="004A17FF"/>
    <w:rsid w:val="004A1FE9"/>
    <w:rsid w:val="004A25C3"/>
    <w:rsid w:val="004A38D3"/>
    <w:rsid w:val="004A3B3F"/>
    <w:rsid w:val="004A3E7F"/>
    <w:rsid w:val="004A4310"/>
    <w:rsid w:val="004A513A"/>
    <w:rsid w:val="004A562C"/>
    <w:rsid w:val="004A5901"/>
    <w:rsid w:val="004A6416"/>
    <w:rsid w:val="004A673F"/>
    <w:rsid w:val="004A6A33"/>
    <w:rsid w:val="004A6ADE"/>
    <w:rsid w:val="004A771A"/>
    <w:rsid w:val="004A7B24"/>
    <w:rsid w:val="004A7D83"/>
    <w:rsid w:val="004A7F9F"/>
    <w:rsid w:val="004B07D7"/>
    <w:rsid w:val="004B0836"/>
    <w:rsid w:val="004B0CF6"/>
    <w:rsid w:val="004B20A2"/>
    <w:rsid w:val="004B2648"/>
    <w:rsid w:val="004B2E15"/>
    <w:rsid w:val="004B3307"/>
    <w:rsid w:val="004B3577"/>
    <w:rsid w:val="004B35D7"/>
    <w:rsid w:val="004B39D0"/>
    <w:rsid w:val="004B3A04"/>
    <w:rsid w:val="004B3C33"/>
    <w:rsid w:val="004B3EE8"/>
    <w:rsid w:val="004B48F7"/>
    <w:rsid w:val="004B4E3C"/>
    <w:rsid w:val="004B6CB3"/>
    <w:rsid w:val="004B6CD6"/>
    <w:rsid w:val="004B7263"/>
    <w:rsid w:val="004B7887"/>
    <w:rsid w:val="004C008B"/>
    <w:rsid w:val="004C0D4F"/>
    <w:rsid w:val="004C10D5"/>
    <w:rsid w:val="004C18EE"/>
    <w:rsid w:val="004C3C16"/>
    <w:rsid w:val="004C3E63"/>
    <w:rsid w:val="004C4B10"/>
    <w:rsid w:val="004C4FB8"/>
    <w:rsid w:val="004C5797"/>
    <w:rsid w:val="004C5EA3"/>
    <w:rsid w:val="004C62B5"/>
    <w:rsid w:val="004C6388"/>
    <w:rsid w:val="004C64DB"/>
    <w:rsid w:val="004C6701"/>
    <w:rsid w:val="004C694B"/>
    <w:rsid w:val="004C789A"/>
    <w:rsid w:val="004C7FE3"/>
    <w:rsid w:val="004D0569"/>
    <w:rsid w:val="004D0D6D"/>
    <w:rsid w:val="004D1010"/>
    <w:rsid w:val="004D14FA"/>
    <w:rsid w:val="004D194E"/>
    <w:rsid w:val="004D1C8B"/>
    <w:rsid w:val="004D280F"/>
    <w:rsid w:val="004D2BAE"/>
    <w:rsid w:val="004D2BFA"/>
    <w:rsid w:val="004D2D03"/>
    <w:rsid w:val="004D41D7"/>
    <w:rsid w:val="004D42F1"/>
    <w:rsid w:val="004D504E"/>
    <w:rsid w:val="004D5464"/>
    <w:rsid w:val="004D6377"/>
    <w:rsid w:val="004D6DEC"/>
    <w:rsid w:val="004D751A"/>
    <w:rsid w:val="004D7973"/>
    <w:rsid w:val="004D7DE3"/>
    <w:rsid w:val="004E06AD"/>
    <w:rsid w:val="004E0820"/>
    <w:rsid w:val="004E0B0B"/>
    <w:rsid w:val="004E0B7C"/>
    <w:rsid w:val="004E24C3"/>
    <w:rsid w:val="004E261A"/>
    <w:rsid w:val="004E4D27"/>
    <w:rsid w:val="004E5E4F"/>
    <w:rsid w:val="004E62D2"/>
    <w:rsid w:val="004E713E"/>
    <w:rsid w:val="004E79C3"/>
    <w:rsid w:val="004E7A14"/>
    <w:rsid w:val="004E7CC3"/>
    <w:rsid w:val="004E7EC7"/>
    <w:rsid w:val="004E7FB3"/>
    <w:rsid w:val="004F02E2"/>
    <w:rsid w:val="004F0FEF"/>
    <w:rsid w:val="004F10B3"/>
    <w:rsid w:val="004F10FD"/>
    <w:rsid w:val="004F114B"/>
    <w:rsid w:val="004F148C"/>
    <w:rsid w:val="004F14F3"/>
    <w:rsid w:val="004F16BC"/>
    <w:rsid w:val="004F1916"/>
    <w:rsid w:val="004F1AB2"/>
    <w:rsid w:val="004F2515"/>
    <w:rsid w:val="004F2F90"/>
    <w:rsid w:val="004F3A61"/>
    <w:rsid w:val="004F57FE"/>
    <w:rsid w:val="004F5D40"/>
    <w:rsid w:val="004F65FE"/>
    <w:rsid w:val="004F674E"/>
    <w:rsid w:val="004F770F"/>
    <w:rsid w:val="004F7B8C"/>
    <w:rsid w:val="0050068A"/>
    <w:rsid w:val="00500E89"/>
    <w:rsid w:val="00501162"/>
    <w:rsid w:val="005016C5"/>
    <w:rsid w:val="00502386"/>
    <w:rsid w:val="00502633"/>
    <w:rsid w:val="00502884"/>
    <w:rsid w:val="00505220"/>
    <w:rsid w:val="00505334"/>
    <w:rsid w:val="005057BF"/>
    <w:rsid w:val="00506546"/>
    <w:rsid w:val="005065C3"/>
    <w:rsid w:val="00506822"/>
    <w:rsid w:val="00506A43"/>
    <w:rsid w:val="00507D66"/>
    <w:rsid w:val="00507E42"/>
    <w:rsid w:val="005122E8"/>
    <w:rsid w:val="00512631"/>
    <w:rsid w:val="005134EF"/>
    <w:rsid w:val="005135B9"/>
    <w:rsid w:val="005143D5"/>
    <w:rsid w:val="0051447A"/>
    <w:rsid w:val="005151F8"/>
    <w:rsid w:val="0051553A"/>
    <w:rsid w:val="00515C6E"/>
    <w:rsid w:val="00515DBF"/>
    <w:rsid w:val="0051656D"/>
    <w:rsid w:val="00516C2D"/>
    <w:rsid w:val="00516D07"/>
    <w:rsid w:val="00516DF8"/>
    <w:rsid w:val="00516F32"/>
    <w:rsid w:val="00517C55"/>
    <w:rsid w:val="00517E15"/>
    <w:rsid w:val="005201EB"/>
    <w:rsid w:val="005206EE"/>
    <w:rsid w:val="00521863"/>
    <w:rsid w:val="00522421"/>
    <w:rsid w:val="00523C38"/>
    <w:rsid w:val="00523EAA"/>
    <w:rsid w:val="00524419"/>
    <w:rsid w:val="00525C4C"/>
    <w:rsid w:val="00525D96"/>
    <w:rsid w:val="00526D4F"/>
    <w:rsid w:val="00526DF4"/>
    <w:rsid w:val="0052745F"/>
    <w:rsid w:val="0052752B"/>
    <w:rsid w:val="00527CA4"/>
    <w:rsid w:val="00530538"/>
    <w:rsid w:val="00531176"/>
    <w:rsid w:val="00531335"/>
    <w:rsid w:val="00531A1C"/>
    <w:rsid w:val="00531AD7"/>
    <w:rsid w:val="00531B97"/>
    <w:rsid w:val="005330C8"/>
    <w:rsid w:val="00533D90"/>
    <w:rsid w:val="00534A27"/>
    <w:rsid w:val="00534B6C"/>
    <w:rsid w:val="00535342"/>
    <w:rsid w:val="0053569A"/>
    <w:rsid w:val="0053716C"/>
    <w:rsid w:val="0053741C"/>
    <w:rsid w:val="00540086"/>
    <w:rsid w:val="005403E9"/>
    <w:rsid w:val="00540A4A"/>
    <w:rsid w:val="00540F04"/>
    <w:rsid w:val="005413D2"/>
    <w:rsid w:val="00541539"/>
    <w:rsid w:val="00541B1E"/>
    <w:rsid w:val="00541B62"/>
    <w:rsid w:val="00542259"/>
    <w:rsid w:val="00542C6A"/>
    <w:rsid w:val="00543B62"/>
    <w:rsid w:val="005449AD"/>
    <w:rsid w:val="00544C4D"/>
    <w:rsid w:val="0054612A"/>
    <w:rsid w:val="005462C1"/>
    <w:rsid w:val="00546ABC"/>
    <w:rsid w:val="0054755F"/>
    <w:rsid w:val="00550505"/>
    <w:rsid w:val="005507A5"/>
    <w:rsid w:val="0055090F"/>
    <w:rsid w:val="00550E1F"/>
    <w:rsid w:val="0055159C"/>
    <w:rsid w:val="0055239A"/>
    <w:rsid w:val="00552CE9"/>
    <w:rsid w:val="00552DD7"/>
    <w:rsid w:val="00552E42"/>
    <w:rsid w:val="00552ED1"/>
    <w:rsid w:val="005531B3"/>
    <w:rsid w:val="00553325"/>
    <w:rsid w:val="00553F11"/>
    <w:rsid w:val="0055435E"/>
    <w:rsid w:val="005543F7"/>
    <w:rsid w:val="00554681"/>
    <w:rsid w:val="00554967"/>
    <w:rsid w:val="005556E6"/>
    <w:rsid w:val="005559E6"/>
    <w:rsid w:val="00555B8E"/>
    <w:rsid w:val="005568CE"/>
    <w:rsid w:val="00556916"/>
    <w:rsid w:val="00556ACD"/>
    <w:rsid w:val="0055739E"/>
    <w:rsid w:val="0056060E"/>
    <w:rsid w:val="0056128E"/>
    <w:rsid w:val="00561331"/>
    <w:rsid w:val="00561E92"/>
    <w:rsid w:val="005629EF"/>
    <w:rsid w:val="00562DE4"/>
    <w:rsid w:val="00564188"/>
    <w:rsid w:val="00564660"/>
    <w:rsid w:val="00565863"/>
    <w:rsid w:val="00565E12"/>
    <w:rsid w:val="0056795D"/>
    <w:rsid w:val="005716CA"/>
    <w:rsid w:val="005717FF"/>
    <w:rsid w:val="00572D77"/>
    <w:rsid w:val="00573426"/>
    <w:rsid w:val="00573F83"/>
    <w:rsid w:val="00574938"/>
    <w:rsid w:val="00575602"/>
    <w:rsid w:val="005768FE"/>
    <w:rsid w:val="00576994"/>
    <w:rsid w:val="00576AAA"/>
    <w:rsid w:val="005807E4"/>
    <w:rsid w:val="00581025"/>
    <w:rsid w:val="0058187A"/>
    <w:rsid w:val="00581DF5"/>
    <w:rsid w:val="00581E60"/>
    <w:rsid w:val="00582538"/>
    <w:rsid w:val="005828C4"/>
    <w:rsid w:val="00583E83"/>
    <w:rsid w:val="005843EA"/>
    <w:rsid w:val="00584459"/>
    <w:rsid w:val="00584530"/>
    <w:rsid w:val="005849A8"/>
    <w:rsid w:val="00584E54"/>
    <w:rsid w:val="00585479"/>
    <w:rsid w:val="00585A6C"/>
    <w:rsid w:val="00586A80"/>
    <w:rsid w:val="00586D73"/>
    <w:rsid w:val="00586EA2"/>
    <w:rsid w:val="0058729F"/>
    <w:rsid w:val="005877CA"/>
    <w:rsid w:val="00591357"/>
    <w:rsid w:val="00591DC3"/>
    <w:rsid w:val="00592637"/>
    <w:rsid w:val="00594670"/>
    <w:rsid w:val="00594C68"/>
    <w:rsid w:val="00595433"/>
    <w:rsid w:val="005954CB"/>
    <w:rsid w:val="00595723"/>
    <w:rsid w:val="005963C9"/>
    <w:rsid w:val="00596B99"/>
    <w:rsid w:val="005971EB"/>
    <w:rsid w:val="005973EC"/>
    <w:rsid w:val="00597C59"/>
    <w:rsid w:val="00597C68"/>
    <w:rsid w:val="005A010D"/>
    <w:rsid w:val="005A133A"/>
    <w:rsid w:val="005A1DED"/>
    <w:rsid w:val="005A218E"/>
    <w:rsid w:val="005A21E8"/>
    <w:rsid w:val="005A23CB"/>
    <w:rsid w:val="005A2690"/>
    <w:rsid w:val="005A27AF"/>
    <w:rsid w:val="005A2917"/>
    <w:rsid w:val="005A2A0D"/>
    <w:rsid w:val="005A31C2"/>
    <w:rsid w:val="005A3D4D"/>
    <w:rsid w:val="005A4613"/>
    <w:rsid w:val="005A53FF"/>
    <w:rsid w:val="005A5441"/>
    <w:rsid w:val="005A5475"/>
    <w:rsid w:val="005A5580"/>
    <w:rsid w:val="005A62F9"/>
    <w:rsid w:val="005A6D21"/>
    <w:rsid w:val="005A6F53"/>
    <w:rsid w:val="005A74B1"/>
    <w:rsid w:val="005A7C51"/>
    <w:rsid w:val="005A7F3F"/>
    <w:rsid w:val="005B032B"/>
    <w:rsid w:val="005B039D"/>
    <w:rsid w:val="005B058E"/>
    <w:rsid w:val="005B09A2"/>
    <w:rsid w:val="005B0A48"/>
    <w:rsid w:val="005B18CB"/>
    <w:rsid w:val="005B2598"/>
    <w:rsid w:val="005B31D1"/>
    <w:rsid w:val="005B39E9"/>
    <w:rsid w:val="005B3E5B"/>
    <w:rsid w:val="005B4A70"/>
    <w:rsid w:val="005B5991"/>
    <w:rsid w:val="005B5ED4"/>
    <w:rsid w:val="005B6A4A"/>
    <w:rsid w:val="005B7267"/>
    <w:rsid w:val="005B7329"/>
    <w:rsid w:val="005B7B69"/>
    <w:rsid w:val="005B7F85"/>
    <w:rsid w:val="005C06F7"/>
    <w:rsid w:val="005C0E7E"/>
    <w:rsid w:val="005C0ED5"/>
    <w:rsid w:val="005C1186"/>
    <w:rsid w:val="005C1455"/>
    <w:rsid w:val="005C1993"/>
    <w:rsid w:val="005C2064"/>
    <w:rsid w:val="005C4155"/>
    <w:rsid w:val="005C4DE3"/>
    <w:rsid w:val="005C5546"/>
    <w:rsid w:val="005C6FDD"/>
    <w:rsid w:val="005C7BFB"/>
    <w:rsid w:val="005C7C4B"/>
    <w:rsid w:val="005D0422"/>
    <w:rsid w:val="005D11A4"/>
    <w:rsid w:val="005D16DC"/>
    <w:rsid w:val="005D1EB0"/>
    <w:rsid w:val="005D2883"/>
    <w:rsid w:val="005D5500"/>
    <w:rsid w:val="005D55F0"/>
    <w:rsid w:val="005D637A"/>
    <w:rsid w:val="005D6E39"/>
    <w:rsid w:val="005D79F5"/>
    <w:rsid w:val="005D79FA"/>
    <w:rsid w:val="005D7BBF"/>
    <w:rsid w:val="005E057D"/>
    <w:rsid w:val="005E0850"/>
    <w:rsid w:val="005E0CAF"/>
    <w:rsid w:val="005E19B9"/>
    <w:rsid w:val="005E200E"/>
    <w:rsid w:val="005E20F8"/>
    <w:rsid w:val="005E27F9"/>
    <w:rsid w:val="005E2E0E"/>
    <w:rsid w:val="005E3D11"/>
    <w:rsid w:val="005E4AAD"/>
    <w:rsid w:val="005E4CDF"/>
    <w:rsid w:val="005E4D5B"/>
    <w:rsid w:val="005E5C96"/>
    <w:rsid w:val="005E5D48"/>
    <w:rsid w:val="005E6CAD"/>
    <w:rsid w:val="005E70EA"/>
    <w:rsid w:val="005E7D33"/>
    <w:rsid w:val="005E7DFD"/>
    <w:rsid w:val="005F06F2"/>
    <w:rsid w:val="005F0736"/>
    <w:rsid w:val="005F0850"/>
    <w:rsid w:val="005F16AA"/>
    <w:rsid w:val="005F27A8"/>
    <w:rsid w:val="005F2F13"/>
    <w:rsid w:val="005F33CA"/>
    <w:rsid w:val="005F386E"/>
    <w:rsid w:val="005F436F"/>
    <w:rsid w:val="005F46E4"/>
    <w:rsid w:val="005F512D"/>
    <w:rsid w:val="005F558A"/>
    <w:rsid w:val="005F6313"/>
    <w:rsid w:val="005F78A7"/>
    <w:rsid w:val="0060088C"/>
    <w:rsid w:val="006008AA"/>
    <w:rsid w:val="00600F25"/>
    <w:rsid w:val="00600F83"/>
    <w:rsid w:val="006018FA"/>
    <w:rsid w:val="006023D2"/>
    <w:rsid w:val="006028E0"/>
    <w:rsid w:val="006030EB"/>
    <w:rsid w:val="00603637"/>
    <w:rsid w:val="00603ADC"/>
    <w:rsid w:val="00603FAE"/>
    <w:rsid w:val="00604003"/>
    <w:rsid w:val="00604119"/>
    <w:rsid w:val="00604531"/>
    <w:rsid w:val="006047DA"/>
    <w:rsid w:val="00604CB2"/>
    <w:rsid w:val="00605474"/>
    <w:rsid w:val="006054A1"/>
    <w:rsid w:val="0060556B"/>
    <w:rsid w:val="006059F2"/>
    <w:rsid w:val="00606CC6"/>
    <w:rsid w:val="00607C4D"/>
    <w:rsid w:val="00610417"/>
    <w:rsid w:val="006109CD"/>
    <w:rsid w:val="0061106D"/>
    <w:rsid w:val="006117BE"/>
    <w:rsid w:val="006117D5"/>
    <w:rsid w:val="006121C8"/>
    <w:rsid w:val="00612391"/>
    <w:rsid w:val="006124BB"/>
    <w:rsid w:val="00612B7D"/>
    <w:rsid w:val="00612BCF"/>
    <w:rsid w:val="006133A4"/>
    <w:rsid w:val="006154CA"/>
    <w:rsid w:val="00615766"/>
    <w:rsid w:val="00615CA2"/>
    <w:rsid w:val="00616595"/>
    <w:rsid w:val="006169ED"/>
    <w:rsid w:val="00616BD5"/>
    <w:rsid w:val="006176BC"/>
    <w:rsid w:val="00617822"/>
    <w:rsid w:val="00617896"/>
    <w:rsid w:val="006178B5"/>
    <w:rsid w:val="00617F04"/>
    <w:rsid w:val="006204A1"/>
    <w:rsid w:val="006205CC"/>
    <w:rsid w:val="0062072C"/>
    <w:rsid w:val="00620BAD"/>
    <w:rsid w:val="00620CD5"/>
    <w:rsid w:val="00621D22"/>
    <w:rsid w:val="00622054"/>
    <w:rsid w:val="0062235E"/>
    <w:rsid w:val="00622440"/>
    <w:rsid w:val="00622620"/>
    <w:rsid w:val="0062298B"/>
    <w:rsid w:val="00622CDE"/>
    <w:rsid w:val="006234B6"/>
    <w:rsid w:val="006239AD"/>
    <w:rsid w:val="006244F0"/>
    <w:rsid w:val="006255AC"/>
    <w:rsid w:val="0062569D"/>
    <w:rsid w:val="0062600D"/>
    <w:rsid w:val="00626862"/>
    <w:rsid w:val="00626FCC"/>
    <w:rsid w:val="00630548"/>
    <w:rsid w:val="006310F9"/>
    <w:rsid w:val="00631356"/>
    <w:rsid w:val="00631AF0"/>
    <w:rsid w:val="006321AB"/>
    <w:rsid w:val="00632A31"/>
    <w:rsid w:val="0063300E"/>
    <w:rsid w:val="00633048"/>
    <w:rsid w:val="00633AFF"/>
    <w:rsid w:val="0063570A"/>
    <w:rsid w:val="00635EF1"/>
    <w:rsid w:val="00636735"/>
    <w:rsid w:val="006369B4"/>
    <w:rsid w:val="00637135"/>
    <w:rsid w:val="006371B0"/>
    <w:rsid w:val="00637872"/>
    <w:rsid w:val="006378F1"/>
    <w:rsid w:val="00637C86"/>
    <w:rsid w:val="00640E0A"/>
    <w:rsid w:val="00641631"/>
    <w:rsid w:val="0064221B"/>
    <w:rsid w:val="00643E98"/>
    <w:rsid w:val="006442C8"/>
    <w:rsid w:val="00644375"/>
    <w:rsid w:val="006452DB"/>
    <w:rsid w:val="00645318"/>
    <w:rsid w:val="00646AD1"/>
    <w:rsid w:val="00650064"/>
    <w:rsid w:val="00650CF6"/>
    <w:rsid w:val="00650DC4"/>
    <w:rsid w:val="00650FBC"/>
    <w:rsid w:val="00651354"/>
    <w:rsid w:val="00652EB2"/>
    <w:rsid w:val="006536CB"/>
    <w:rsid w:val="00653830"/>
    <w:rsid w:val="00653B6E"/>
    <w:rsid w:val="00654162"/>
    <w:rsid w:val="00654358"/>
    <w:rsid w:val="00655C2B"/>
    <w:rsid w:val="00655C7C"/>
    <w:rsid w:val="0065651A"/>
    <w:rsid w:val="00661099"/>
    <w:rsid w:val="006610B1"/>
    <w:rsid w:val="006615EB"/>
    <w:rsid w:val="00661ACA"/>
    <w:rsid w:val="006623D6"/>
    <w:rsid w:val="00662A8D"/>
    <w:rsid w:val="00662FA6"/>
    <w:rsid w:val="006631FE"/>
    <w:rsid w:val="006635BB"/>
    <w:rsid w:val="006635F6"/>
    <w:rsid w:val="00663869"/>
    <w:rsid w:val="006638B3"/>
    <w:rsid w:val="00663D72"/>
    <w:rsid w:val="00664299"/>
    <w:rsid w:val="00664386"/>
    <w:rsid w:val="00664577"/>
    <w:rsid w:val="006649C0"/>
    <w:rsid w:val="00665209"/>
    <w:rsid w:val="0066540F"/>
    <w:rsid w:val="00665A2E"/>
    <w:rsid w:val="00666338"/>
    <w:rsid w:val="00666472"/>
    <w:rsid w:val="00666975"/>
    <w:rsid w:val="006709D3"/>
    <w:rsid w:val="00670DD9"/>
    <w:rsid w:val="0067122B"/>
    <w:rsid w:val="0067159B"/>
    <w:rsid w:val="006716A3"/>
    <w:rsid w:val="00671D2B"/>
    <w:rsid w:val="0067369F"/>
    <w:rsid w:val="006746BF"/>
    <w:rsid w:val="00674924"/>
    <w:rsid w:val="00674966"/>
    <w:rsid w:val="00674B2E"/>
    <w:rsid w:val="006750F5"/>
    <w:rsid w:val="00675154"/>
    <w:rsid w:val="0067519F"/>
    <w:rsid w:val="006755B2"/>
    <w:rsid w:val="006756BA"/>
    <w:rsid w:val="00675803"/>
    <w:rsid w:val="00676D15"/>
    <w:rsid w:val="00677369"/>
    <w:rsid w:val="0068030B"/>
    <w:rsid w:val="00680BE4"/>
    <w:rsid w:val="00680FED"/>
    <w:rsid w:val="00681B37"/>
    <w:rsid w:val="00681F1F"/>
    <w:rsid w:val="00682518"/>
    <w:rsid w:val="00682E63"/>
    <w:rsid w:val="00683D5C"/>
    <w:rsid w:val="00684019"/>
    <w:rsid w:val="00684218"/>
    <w:rsid w:val="00685360"/>
    <w:rsid w:val="006857A0"/>
    <w:rsid w:val="00685A35"/>
    <w:rsid w:val="00686360"/>
    <w:rsid w:val="00687650"/>
    <w:rsid w:val="0068765B"/>
    <w:rsid w:val="0069001B"/>
    <w:rsid w:val="00690350"/>
    <w:rsid w:val="00690522"/>
    <w:rsid w:val="0069133E"/>
    <w:rsid w:val="00691ADE"/>
    <w:rsid w:val="00692BE4"/>
    <w:rsid w:val="006935BD"/>
    <w:rsid w:val="00693819"/>
    <w:rsid w:val="00693972"/>
    <w:rsid w:val="006941FC"/>
    <w:rsid w:val="006945BB"/>
    <w:rsid w:val="00694B23"/>
    <w:rsid w:val="00695428"/>
    <w:rsid w:val="006957AD"/>
    <w:rsid w:val="006957AF"/>
    <w:rsid w:val="00695C8B"/>
    <w:rsid w:val="00695CA9"/>
    <w:rsid w:val="006962B8"/>
    <w:rsid w:val="00696CBF"/>
    <w:rsid w:val="006971F1"/>
    <w:rsid w:val="006979D9"/>
    <w:rsid w:val="006A0102"/>
    <w:rsid w:val="006A02A0"/>
    <w:rsid w:val="006A0878"/>
    <w:rsid w:val="006A0CC8"/>
    <w:rsid w:val="006A106B"/>
    <w:rsid w:val="006A1782"/>
    <w:rsid w:val="006A1B1F"/>
    <w:rsid w:val="006A1CEC"/>
    <w:rsid w:val="006A1F5B"/>
    <w:rsid w:val="006A242C"/>
    <w:rsid w:val="006A3645"/>
    <w:rsid w:val="006A3DD8"/>
    <w:rsid w:val="006A404E"/>
    <w:rsid w:val="006A4978"/>
    <w:rsid w:val="006A4E15"/>
    <w:rsid w:val="006A5775"/>
    <w:rsid w:val="006A669C"/>
    <w:rsid w:val="006A6AB3"/>
    <w:rsid w:val="006A750F"/>
    <w:rsid w:val="006A7973"/>
    <w:rsid w:val="006A7A5F"/>
    <w:rsid w:val="006A7F36"/>
    <w:rsid w:val="006B0492"/>
    <w:rsid w:val="006B0B34"/>
    <w:rsid w:val="006B18F8"/>
    <w:rsid w:val="006B1953"/>
    <w:rsid w:val="006B279F"/>
    <w:rsid w:val="006B2AE0"/>
    <w:rsid w:val="006B2C9F"/>
    <w:rsid w:val="006B3D3E"/>
    <w:rsid w:val="006B4954"/>
    <w:rsid w:val="006B5B77"/>
    <w:rsid w:val="006B6ED2"/>
    <w:rsid w:val="006B783C"/>
    <w:rsid w:val="006C117E"/>
    <w:rsid w:val="006C12DD"/>
    <w:rsid w:val="006C1891"/>
    <w:rsid w:val="006C25BE"/>
    <w:rsid w:val="006C30D0"/>
    <w:rsid w:val="006C3422"/>
    <w:rsid w:val="006C4258"/>
    <w:rsid w:val="006C493A"/>
    <w:rsid w:val="006C4FDF"/>
    <w:rsid w:val="006C55A6"/>
    <w:rsid w:val="006C5F7F"/>
    <w:rsid w:val="006C6412"/>
    <w:rsid w:val="006C644A"/>
    <w:rsid w:val="006C652B"/>
    <w:rsid w:val="006C66F0"/>
    <w:rsid w:val="006C6D85"/>
    <w:rsid w:val="006C746D"/>
    <w:rsid w:val="006C77CD"/>
    <w:rsid w:val="006C791D"/>
    <w:rsid w:val="006D0240"/>
    <w:rsid w:val="006D0388"/>
    <w:rsid w:val="006D0D94"/>
    <w:rsid w:val="006D17D5"/>
    <w:rsid w:val="006D1BBF"/>
    <w:rsid w:val="006D23F0"/>
    <w:rsid w:val="006D2A26"/>
    <w:rsid w:val="006D3212"/>
    <w:rsid w:val="006D3527"/>
    <w:rsid w:val="006D4EAD"/>
    <w:rsid w:val="006D5812"/>
    <w:rsid w:val="006D7761"/>
    <w:rsid w:val="006E07E2"/>
    <w:rsid w:val="006E13B4"/>
    <w:rsid w:val="006E4D05"/>
    <w:rsid w:val="006E54FA"/>
    <w:rsid w:val="006E717B"/>
    <w:rsid w:val="006E7C0D"/>
    <w:rsid w:val="006F00A5"/>
    <w:rsid w:val="006F06D3"/>
    <w:rsid w:val="006F0971"/>
    <w:rsid w:val="006F0E3A"/>
    <w:rsid w:val="006F115F"/>
    <w:rsid w:val="006F1C81"/>
    <w:rsid w:val="006F2578"/>
    <w:rsid w:val="006F2FE4"/>
    <w:rsid w:val="006F3891"/>
    <w:rsid w:val="006F3AA7"/>
    <w:rsid w:val="006F3CE0"/>
    <w:rsid w:val="006F47E0"/>
    <w:rsid w:val="006F49A4"/>
    <w:rsid w:val="006F4A08"/>
    <w:rsid w:val="006F4A8D"/>
    <w:rsid w:val="006F57E2"/>
    <w:rsid w:val="006F5801"/>
    <w:rsid w:val="006F6132"/>
    <w:rsid w:val="006F6300"/>
    <w:rsid w:val="006F6B54"/>
    <w:rsid w:val="006F6CCD"/>
    <w:rsid w:val="006F6F48"/>
    <w:rsid w:val="006F6F8A"/>
    <w:rsid w:val="006F700F"/>
    <w:rsid w:val="006F7302"/>
    <w:rsid w:val="006F7587"/>
    <w:rsid w:val="006F78E1"/>
    <w:rsid w:val="0070017C"/>
    <w:rsid w:val="007002B8"/>
    <w:rsid w:val="00700A5A"/>
    <w:rsid w:val="00700CDE"/>
    <w:rsid w:val="007019DA"/>
    <w:rsid w:val="00702013"/>
    <w:rsid w:val="007020E6"/>
    <w:rsid w:val="0070229E"/>
    <w:rsid w:val="00702DFF"/>
    <w:rsid w:val="00702E10"/>
    <w:rsid w:val="00703508"/>
    <w:rsid w:val="00703B82"/>
    <w:rsid w:val="0070439B"/>
    <w:rsid w:val="00704503"/>
    <w:rsid w:val="00704BBF"/>
    <w:rsid w:val="00704BF5"/>
    <w:rsid w:val="00704DBA"/>
    <w:rsid w:val="007050E0"/>
    <w:rsid w:val="00705BF4"/>
    <w:rsid w:val="00706812"/>
    <w:rsid w:val="00706838"/>
    <w:rsid w:val="007069A6"/>
    <w:rsid w:val="00707967"/>
    <w:rsid w:val="00707E9E"/>
    <w:rsid w:val="00707EE6"/>
    <w:rsid w:val="007109EC"/>
    <w:rsid w:val="00710A37"/>
    <w:rsid w:val="00710A46"/>
    <w:rsid w:val="00711036"/>
    <w:rsid w:val="00711744"/>
    <w:rsid w:val="00712611"/>
    <w:rsid w:val="0071275B"/>
    <w:rsid w:val="00712F97"/>
    <w:rsid w:val="00713348"/>
    <w:rsid w:val="007136D9"/>
    <w:rsid w:val="00713DBD"/>
    <w:rsid w:val="00713DE6"/>
    <w:rsid w:val="00714D41"/>
    <w:rsid w:val="00715291"/>
    <w:rsid w:val="00715963"/>
    <w:rsid w:val="0071632C"/>
    <w:rsid w:val="007163EE"/>
    <w:rsid w:val="00716467"/>
    <w:rsid w:val="0071652D"/>
    <w:rsid w:val="00717972"/>
    <w:rsid w:val="00717EB3"/>
    <w:rsid w:val="00717F64"/>
    <w:rsid w:val="00720215"/>
    <w:rsid w:val="00720C5E"/>
    <w:rsid w:val="0072142E"/>
    <w:rsid w:val="00721C6E"/>
    <w:rsid w:val="007221BE"/>
    <w:rsid w:val="0072262A"/>
    <w:rsid w:val="0072306F"/>
    <w:rsid w:val="007234A6"/>
    <w:rsid w:val="00724033"/>
    <w:rsid w:val="00724286"/>
    <w:rsid w:val="0072442A"/>
    <w:rsid w:val="0072444A"/>
    <w:rsid w:val="00724A90"/>
    <w:rsid w:val="00726192"/>
    <w:rsid w:val="00726262"/>
    <w:rsid w:val="00726780"/>
    <w:rsid w:val="0072715F"/>
    <w:rsid w:val="00727DF0"/>
    <w:rsid w:val="00727F6F"/>
    <w:rsid w:val="00727F72"/>
    <w:rsid w:val="007305F4"/>
    <w:rsid w:val="00730E0E"/>
    <w:rsid w:val="00730F3F"/>
    <w:rsid w:val="00731493"/>
    <w:rsid w:val="00731D82"/>
    <w:rsid w:val="00732528"/>
    <w:rsid w:val="007327FE"/>
    <w:rsid w:val="00732E49"/>
    <w:rsid w:val="00732F51"/>
    <w:rsid w:val="00733029"/>
    <w:rsid w:val="00733757"/>
    <w:rsid w:val="0073465C"/>
    <w:rsid w:val="0073469C"/>
    <w:rsid w:val="00734CFC"/>
    <w:rsid w:val="007353C4"/>
    <w:rsid w:val="00735960"/>
    <w:rsid w:val="00736619"/>
    <w:rsid w:val="00736FE1"/>
    <w:rsid w:val="00740A8E"/>
    <w:rsid w:val="00741418"/>
    <w:rsid w:val="00741498"/>
    <w:rsid w:val="00741666"/>
    <w:rsid w:val="007420C9"/>
    <w:rsid w:val="00742221"/>
    <w:rsid w:val="0074231F"/>
    <w:rsid w:val="00742502"/>
    <w:rsid w:val="00742670"/>
    <w:rsid w:val="00742E74"/>
    <w:rsid w:val="007431E3"/>
    <w:rsid w:val="00743901"/>
    <w:rsid w:val="00743A52"/>
    <w:rsid w:val="00743D1D"/>
    <w:rsid w:val="00744D82"/>
    <w:rsid w:val="00744E4A"/>
    <w:rsid w:val="00745CD0"/>
    <w:rsid w:val="0074615D"/>
    <w:rsid w:val="007501BD"/>
    <w:rsid w:val="00750DFC"/>
    <w:rsid w:val="0075146D"/>
    <w:rsid w:val="00751870"/>
    <w:rsid w:val="00751B15"/>
    <w:rsid w:val="00751DF3"/>
    <w:rsid w:val="00751E8C"/>
    <w:rsid w:val="00752184"/>
    <w:rsid w:val="007523C9"/>
    <w:rsid w:val="0075359A"/>
    <w:rsid w:val="007540DE"/>
    <w:rsid w:val="007547D0"/>
    <w:rsid w:val="00754E52"/>
    <w:rsid w:val="007556EB"/>
    <w:rsid w:val="00755C4A"/>
    <w:rsid w:val="007563E6"/>
    <w:rsid w:val="007567A6"/>
    <w:rsid w:val="0075755F"/>
    <w:rsid w:val="00757B7F"/>
    <w:rsid w:val="00760AEC"/>
    <w:rsid w:val="00760B18"/>
    <w:rsid w:val="00760BDE"/>
    <w:rsid w:val="00760F89"/>
    <w:rsid w:val="00761252"/>
    <w:rsid w:val="00761A1D"/>
    <w:rsid w:val="007628D1"/>
    <w:rsid w:val="00762DC9"/>
    <w:rsid w:val="00764167"/>
    <w:rsid w:val="00764728"/>
    <w:rsid w:val="0076549A"/>
    <w:rsid w:val="0076666B"/>
    <w:rsid w:val="00766DA6"/>
    <w:rsid w:val="00766F69"/>
    <w:rsid w:val="007677EB"/>
    <w:rsid w:val="00767966"/>
    <w:rsid w:val="007700F7"/>
    <w:rsid w:val="0077046B"/>
    <w:rsid w:val="007706FB"/>
    <w:rsid w:val="007719C9"/>
    <w:rsid w:val="00771BF8"/>
    <w:rsid w:val="00771DE3"/>
    <w:rsid w:val="00772DD7"/>
    <w:rsid w:val="0077365A"/>
    <w:rsid w:val="0077388A"/>
    <w:rsid w:val="00773F08"/>
    <w:rsid w:val="007746A4"/>
    <w:rsid w:val="00774DE2"/>
    <w:rsid w:val="007751C0"/>
    <w:rsid w:val="0077625C"/>
    <w:rsid w:val="00776A2F"/>
    <w:rsid w:val="007777B3"/>
    <w:rsid w:val="00777F14"/>
    <w:rsid w:val="007802C4"/>
    <w:rsid w:val="0078041D"/>
    <w:rsid w:val="007807A8"/>
    <w:rsid w:val="00780D84"/>
    <w:rsid w:val="00780E0C"/>
    <w:rsid w:val="0078127F"/>
    <w:rsid w:val="00781895"/>
    <w:rsid w:val="00781920"/>
    <w:rsid w:val="007820F6"/>
    <w:rsid w:val="00782531"/>
    <w:rsid w:val="00782FCA"/>
    <w:rsid w:val="007834B7"/>
    <w:rsid w:val="00783E91"/>
    <w:rsid w:val="007842C3"/>
    <w:rsid w:val="007853D5"/>
    <w:rsid w:val="007854DD"/>
    <w:rsid w:val="007858DE"/>
    <w:rsid w:val="00785A27"/>
    <w:rsid w:val="00785ABF"/>
    <w:rsid w:val="00785D5D"/>
    <w:rsid w:val="00786599"/>
    <w:rsid w:val="00786B48"/>
    <w:rsid w:val="00787089"/>
    <w:rsid w:val="0078719D"/>
    <w:rsid w:val="00787543"/>
    <w:rsid w:val="007878F2"/>
    <w:rsid w:val="00787CB6"/>
    <w:rsid w:val="00790224"/>
    <w:rsid w:val="007904AD"/>
    <w:rsid w:val="00790732"/>
    <w:rsid w:val="00790C01"/>
    <w:rsid w:val="00790F0A"/>
    <w:rsid w:val="007911A6"/>
    <w:rsid w:val="00791831"/>
    <w:rsid w:val="00791999"/>
    <w:rsid w:val="00791B61"/>
    <w:rsid w:val="00791CAC"/>
    <w:rsid w:val="00791DBC"/>
    <w:rsid w:val="00792A1F"/>
    <w:rsid w:val="00792D26"/>
    <w:rsid w:val="00793720"/>
    <w:rsid w:val="00794DF4"/>
    <w:rsid w:val="0079567D"/>
    <w:rsid w:val="00795CA7"/>
    <w:rsid w:val="00796251"/>
    <w:rsid w:val="0079676E"/>
    <w:rsid w:val="007969C6"/>
    <w:rsid w:val="00796A19"/>
    <w:rsid w:val="00796C8A"/>
    <w:rsid w:val="0079781B"/>
    <w:rsid w:val="00797C19"/>
    <w:rsid w:val="00797DD9"/>
    <w:rsid w:val="00797F51"/>
    <w:rsid w:val="007A0950"/>
    <w:rsid w:val="007A0A89"/>
    <w:rsid w:val="007A0BE0"/>
    <w:rsid w:val="007A0E58"/>
    <w:rsid w:val="007A1482"/>
    <w:rsid w:val="007A1AC4"/>
    <w:rsid w:val="007A3AAB"/>
    <w:rsid w:val="007A3B28"/>
    <w:rsid w:val="007A4774"/>
    <w:rsid w:val="007A62D0"/>
    <w:rsid w:val="007A6CEF"/>
    <w:rsid w:val="007A6D7E"/>
    <w:rsid w:val="007A7DFE"/>
    <w:rsid w:val="007B097F"/>
    <w:rsid w:val="007B1789"/>
    <w:rsid w:val="007B1896"/>
    <w:rsid w:val="007B1B42"/>
    <w:rsid w:val="007B1CC1"/>
    <w:rsid w:val="007B2B70"/>
    <w:rsid w:val="007B2BD9"/>
    <w:rsid w:val="007B4532"/>
    <w:rsid w:val="007B45CE"/>
    <w:rsid w:val="007B4883"/>
    <w:rsid w:val="007B4BAA"/>
    <w:rsid w:val="007B5102"/>
    <w:rsid w:val="007B5A4C"/>
    <w:rsid w:val="007B63F8"/>
    <w:rsid w:val="007B6D40"/>
    <w:rsid w:val="007B71B8"/>
    <w:rsid w:val="007B7492"/>
    <w:rsid w:val="007B75FF"/>
    <w:rsid w:val="007B7EF3"/>
    <w:rsid w:val="007B7FF2"/>
    <w:rsid w:val="007C134D"/>
    <w:rsid w:val="007C1AB3"/>
    <w:rsid w:val="007C1F9D"/>
    <w:rsid w:val="007C331D"/>
    <w:rsid w:val="007C3C4A"/>
    <w:rsid w:val="007C4AEB"/>
    <w:rsid w:val="007C54FC"/>
    <w:rsid w:val="007C551B"/>
    <w:rsid w:val="007C5674"/>
    <w:rsid w:val="007C5D4A"/>
    <w:rsid w:val="007C5F67"/>
    <w:rsid w:val="007C61F2"/>
    <w:rsid w:val="007C7795"/>
    <w:rsid w:val="007C79CB"/>
    <w:rsid w:val="007C7F8A"/>
    <w:rsid w:val="007D0109"/>
    <w:rsid w:val="007D0D41"/>
    <w:rsid w:val="007D129F"/>
    <w:rsid w:val="007D12FE"/>
    <w:rsid w:val="007D1408"/>
    <w:rsid w:val="007D14F0"/>
    <w:rsid w:val="007D23A1"/>
    <w:rsid w:val="007D3088"/>
    <w:rsid w:val="007D30AC"/>
    <w:rsid w:val="007D3330"/>
    <w:rsid w:val="007D3724"/>
    <w:rsid w:val="007D3CCF"/>
    <w:rsid w:val="007D52BF"/>
    <w:rsid w:val="007D53E8"/>
    <w:rsid w:val="007D5B2C"/>
    <w:rsid w:val="007D6980"/>
    <w:rsid w:val="007D6AE5"/>
    <w:rsid w:val="007D76C7"/>
    <w:rsid w:val="007D7EC8"/>
    <w:rsid w:val="007E059D"/>
    <w:rsid w:val="007E13D9"/>
    <w:rsid w:val="007E151E"/>
    <w:rsid w:val="007E21D3"/>
    <w:rsid w:val="007E2634"/>
    <w:rsid w:val="007E2ECA"/>
    <w:rsid w:val="007E3656"/>
    <w:rsid w:val="007E4141"/>
    <w:rsid w:val="007E47AC"/>
    <w:rsid w:val="007E5F6D"/>
    <w:rsid w:val="007E6524"/>
    <w:rsid w:val="007E6A31"/>
    <w:rsid w:val="007F041A"/>
    <w:rsid w:val="007F0642"/>
    <w:rsid w:val="007F10A1"/>
    <w:rsid w:val="007F1535"/>
    <w:rsid w:val="007F16B2"/>
    <w:rsid w:val="007F16C5"/>
    <w:rsid w:val="007F1AA1"/>
    <w:rsid w:val="007F1BDC"/>
    <w:rsid w:val="007F2AC2"/>
    <w:rsid w:val="007F3F79"/>
    <w:rsid w:val="007F4A33"/>
    <w:rsid w:val="007F5114"/>
    <w:rsid w:val="007F53B0"/>
    <w:rsid w:val="007F5719"/>
    <w:rsid w:val="007F5B13"/>
    <w:rsid w:val="007F5ED2"/>
    <w:rsid w:val="007F5EF8"/>
    <w:rsid w:val="007F6F42"/>
    <w:rsid w:val="007F76B5"/>
    <w:rsid w:val="007F7917"/>
    <w:rsid w:val="00801AD5"/>
    <w:rsid w:val="00804ACD"/>
    <w:rsid w:val="00805222"/>
    <w:rsid w:val="00805DD6"/>
    <w:rsid w:val="00805EC8"/>
    <w:rsid w:val="00806709"/>
    <w:rsid w:val="00806B8A"/>
    <w:rsid w:val="00806F4B"/>
    <w:rsid w:val="0080723F"/>
    <w:rsid w:val="008075E3"/>
    <w:rsid w:val="00811586"/>
    <w:rsid w:val="00811A9E"/>
    <w:rsid w:val="00811DDE"/>
    <w:rsid w:val="00811EBF"/>
    <w:rsid w:val="00812BD7"/>
    <w:rsid w:val="00812DDB"/>
    <w:rsid w:val="008131A3"/>
    <w:rsid w:val="008136F8"/>
    <w:rsid w:val="00813844"/>
    <w:rsid w:val="00813CA2"/>
    <w:rsid w:val="00814BED"/>
    <w:rsid w:val="00815F27"/>
    <w:rsid w:val="00816146"/>
    <w:rsid w:val="008168AF"/>
    <w:rsid w:val="00816BC4"/>
    <w:rsid w:val="00817172"/>
    <w:rsid w:val="00817192"/>
    <w:rsid w:val="00817F97"/>
    <w:rsid w:val="008204E5"/>
    <w:rsid w:val="0082082F"/>
    <w:rsid w:val="00820DF6"/>
    <w:rsid w:val="008218A0"/>
    <w:rsid w:val="00821935"/>
    <w:rsid w:val="008234A4"/>
    <w:rsid w:val="0082396B"/>
    <w:rsid w:val="00824608"/>
    <w:rsid w:val="008246A3"/>
    <w:rsid w:val="00824812"/>
    <w:rsid w:val="00824E9C"/>
    <w:rsid w:val="00826D7C"/>
    <w:rsid w:val="00826E17"/>
    <w:rsid w:val="0082711C"/>
    <w:rsid w:val="0083099D"/>
    <w:rsid w:val="0083137B"/>
    <w:rsid w:val="00831EB0"/>
    <w:rsid w:val="00832126"/>
    <w:rsid w:val="00832512"/>
    <w:rsid w:val="008326AF"/>
    <w:rsid w:val="0083307F"/>
    <w:rsid w:val="008331B7"/>
    <w:rsid w:val="00833984"/>
    <w:rsid w:val="00833B7F"/>
    <w:rsid w:val="0083408E"/>
    <w:rsid w:val="0083456F"/>
    <w:rsid w:val="00834745"/>
    <w:rsid w:val="00834A19"/>
    <w:rsid w:val="00834C9B"/>
    <w:rsid w:val="00835401"/>
    <w:rsid w:val="008373DA"/>
    <w:rsid w:val="00837B76"/>
    <w:rsid w:val="00837D40"/>
    <w:rsid w:val="00837EDE"/>
    <w:rsid w:val="008400DF"/>
    <w:rsid w:val="008403A0"/>
    <w:rsid w:val="00840CD5"/>
    <w:rsid w:val="00841925"/>
    <w:rsid w:val="00842817"/>
    <w:rsid w:val="00842A4D"/>
    <w:rsid w:val="00843CB6"/>
    <w:rsid w:val="00843CDE"/>
    <w:rsid w:val="008446A1"/>
    <w:rsid w:val="00845729"/>
    <w:rsid w:val="00846222"/>
    <w:rsid w:val="00846CA3"/>
    <w:rsid w:val="00846CDE"/>
    <w:rsid w:val="00846FD9"/>
    <w:rsid w:val="00847432"/>
    <w:rsid w:val="00850D46"/>
    <w:rsid w:val="00850FFF"/>
    <w:rsid w:val="008513FD"/>
    <w:rsid w:val="0085184B"/>
    <w:rsid w:val="008526EC"/>
    <w:rsid w:val="0085274D"/>
    <w:rsid w:val="00852AE7"/>
    <w:rsid w:val="00853C45"/>
    <w:rsid w:val="00853EA8"/>
    <w:rsid w:val="008554EC"/>
    <w:rsid w:val="0085551C"/>
    <w:rsid w:val="00855C40"/>
    <w:rsid w:val="008574B3"/>
    <w:rsid w:val="00857EF4"/>
    <w:rsid w:val="0086106C"/>
    <w:rsid w:val="008611C3"/>
    <w:rsid w:val="00862606"/>
    <w:rsid w:val="00863416"/>
    <w:rsid w:val="0086378F"/>
    <w:rsid w:val="00863ECA"/>
    <w:rsid w:val="00863FCF"/>
    <w:rsid w:val="00864E54"/>
    <w:rsid w:val="00864FE3"/>
    <w:rsid w:val="00865CBC"/>
    <w:rsid w:val="008660CE"/>
    <w:rsid w:val="008663D2"/>
    <w:rsid w:val="0086672E"/>
    <w:rsid w:val="00866C50"/>
    <w:rsid w:val="00866CEA"/>
    <w:rsid w:val="008700DF"/>
    <w:rsid w:val="00870536"/>
    <w:rsid w:val="008710FE"/>
    <w:rsid w:val="008711A0"/>
    <w:rsid w:val="00871247"/>
    <w:rsid w:val="00871623"/>
    <w:rsid w:val="00872245"/>
    <w:rsid w:val="00872472"/>
    <w:rsid w:val="008730F6"/>
    <w:rsid w:val="008745A6"/>
    <w:rsid w:val="008746DF"/>
    <w:rsid w:val="0087677C"/>
    <w:rsid w:val="00876C18"/>
    <w:rsid w:val="008804B5"/>
    <w:rsid w:val="00880569"/>
    <w:rsid w:val="00881E4F"/>
    <w:rsid w:val="00882180"/>
    <w:rsid w:val="00882A11"/>
    <w:rsid w:val="008830B5"/>
    <w:rsid w:val="00884FAA"/>
    <w:rsid w:val="008854AA"/>
    <w:rsid w:val="00885ADE"/>
    <w:rsid w:val="00885DCE"/>
    <w:rsid w:val="00886A20"/>
    <w:rsid w:val="00886BEC"/>
    <w:rsid w:val="00887526"/>
    <w:rsid w:val="00887CDA"/>
    <w:rsid w:val="00891EC4"/>
    <w:rsid w:val="0089259A"/>
    <w:rsid w:val="008927D4"/>
    <w:rsid w:val="00893369"/>
    <w:rsid w:val="00893FF7"/>
    <w:rsid w:val="0089410E"/>
    <w:rsid w:val="00894827"/>
    <w:rsid w:val="00895C6D"/>
    <w:rsid w:val="00897031"/>
    <w:rsid w:val="008975CC"/>
    <w:rsid w:val="008977A7"/>
    <w:rsid w:val="00897A4E"/>
    <w:rsid w:val="008A074E"/>
    <w:rsid w:val="008A0763"/>
    <w:rsid w:val="008A0A30"/>
    <w:rsid w:val="008A0AD0"/>
    <w:rsid w:val="008A10BD"/>
    <w:rsid w:val="008A1664"/>
    <w:rsid w:val="008A1D02"/>
    <w:rsid w:val="008A23EB"/>
    <w:rsid w:val="008A251D"/>
    <w:rsid w:val="008A268A"/>
    <w:rsid w:val="008A2B87"/>
    <w:rsid w:val="008A2DB6"/>
    <w:rsid w:val="008A31B5"/>
    <w:rsid w:val="008A33F4"/>
    <w:rsid w:val="008A353A"/>
    <w:rsid w:val="008A3651"/>
    <w:rsid w:val="008A3CF9"/>
    <w:rsid w:val="008A3D50"/>
    <w:rsid w:val="008A3DFA"/>
    <w:rsid w:val="008A47DD"/>
    <w:rsid w:val="008A4D10"/>
    <w:rsid w:val="008A6645"/>
    <w:rsid w:val="008A6AA8"/>
    <w:rsid w:val="008B0BBD"/>
    <w:rsid w:val="008B161C"/>
    <w:rsid w:val="008B19CD"/>
    <w:rsid w:val="008B1A17"/>
    <w:rsid w:val="008B23C5"/>
    <w:rsid w:val="008B3504"/>
    <w:rsid w:val="008B3C75"/>
    <w:rsid w:val="008B4D94"/>
    <w:rsid w:val="008B4FB5"/>
    <w:rsid w:val="008B5E2E"/>
    <w:rsid w:val="008B5EB9"/>
    <w:rsid w:val="008B6195"/>
    <w:rsid w:val="008B70A4"/>
    <w:rsid w:val="008B70EC"/>
    <w:rsid w:val="008B78F3"/>
    <w:rsid w:val="008C1567"/>
    <w:rsid w:val="008C18D8"/>
    <w:rsid w:val="008C1955"/>
    <w:rsid w:val="008C33AC"/>
    <w:rsid w:val="008C3470"/>
    <w:rsid w:val="008C34CF"/>
    <w:rsid w:val="008C3A57"/>
    <w:rsid w:val="008C3AD4"/>
    <w:rsid w:val="008C3DAC"/>
    <w:rsid w:val="008C4ABC"/>
    <w:rsid w:val="008C4E75"/>
    <w:rsid w:val="008C5127"/>
    <w:rsid w:val="008C5848"/>
    <w:rsid w:val="008C5E10"/>
    <w:rsid w:val="008C691A"/>
    <w:rsid w:val="008C7278"/>
    <w:rsid w:val="008C7287"/>
    <w:rsid w:val="008C749A"/>
    <w:rsid w:val="008C76ED"/>
    <w:rsid w:val="008C7A12"/>
    <w:rsid w:val="008C7F78"/>
    <w:rsid w:val="008D06F6"/>
    <w:rsid w:val="008D2266"/>
    <w:rsid w:val="008D2A32"/>
    <w:rsid w:val="008D3B74"/>
    <w:rsid w:val="008D4554"/>
    <w:rsid w:val="008D49DE"/>
    <w:rsid w:val="008D513A"/>
    <w:rsid w:val="008D6912"/>
    <w:rsid w:val="008D6F62"/>
    <w:rsid w:val="008D774D"/>
    <w:rsid w:val="008D7E5E"/>
    <w:rsid w:val="008E1368"/>
    <w:rsid w:val="008E18F9"/>
    <w:rsid w:val="008E2D19"/>
    <w:rsid w:val="008E3E13"/>
    <w:rsid w:val="008E3F38"/>
    <w:rsid w:val="008E442F"/>
    <w:rsid w:val="008E4C2C"/>
    <w:rsid w:val="008E4C46"/>
    <w:rsid w:val="008E59D4"/>
    <w:rsid w:val="008E5CC6"/>
    <w:rsid w:val="008E5FBE"/>
    <w:rsid w:val="008E61C5"/>
    <w:rsid w:val="008E6475"/>
    <w:rsid w:val="008E70A0"/>
    <w:rsid w:val="008E7646"/>
    <w:rsid w:val="008E7886"/>
    <w:rsid w:val="008E7BF6"/>
    <w:rsid w:val="008E7DE0"/>
    <w:rsid w:val="008F028F"/>
    <w:rsid w:val="008F1323"/>
    <w:rsid w:val="008F15E5"/>
    <w:rsid w:val="008F1785"/>
    <w:rsid w:val="008F3013"/>
    <w:rsid w:val="008F3035"/>
    <w:rsid w:val="008F32A6"/>
    <w:rsid w:val="008F3759"/>
    <w:rsid w:val="008F3EB5"/>
    <w:rsid w:val="008F431A"/>
    <w:rsid w:val="008F4BB7"/>
    <w:rsid w:val="008F4F99"/>
    <w:rsid w:val="008F52DB"/>
    <w:rsid w:val="008F6BD1"/>
    <w:rsid w:val="008F6C1F"/>
    <w:rsid w:val="008F74EA"/>
    <w:rsid w:val="0090039C"/>
    <w:rsid w:val="00900A6A"/>
    <w:rsid w:val="00900D39"/>
    <w:rsid w:val="00901D86"/>
    <w:rsid w:val="00902413"/>
    <w:rsid w:val="00902649"/>
    <w:rsid w:val="009027DC"/>
    <w:rsid w:val="00902D93"/>
    <w:rsid w:val="00902EB3"/>
    <w:rsid w:val="00903B26"/>
    <w:rsid w:val="00903C3B"/>
    <w:rsid w:val="00904751"/>
    <w:rsid w:val="009049EA"/>
    <w:rsid w:val="009051D5"/>
    <w:rsid w:val="00905493"/>
    <w:rsid w:val="009059A4"/>
    <w:rsid w:val="00906364"/>
    <w:rsid w:val="009076CD"/>
    <w:rsid w:val="00907F97"/>
    <w:rsid w:val="009105EA"/>
    <w:rsid w:val="0091081F"/>
    <w:rsid w:val="00910ADB"/>
    <w:rsid w:val="00911205"/>
    <w:rsid w:val="00911B3E"/>
    <w:rsid w:val="00911ED1"/>
    <w:rsid w:val="00912F31"/>
    <w:rsid w:val="00913195"/>
    <w:rsid w:val="00913783"/>
    <w:rsid w:val="00913C79"/>
    <w:rsid w:val="00914657"/>
    <w:rsid w:val="00915476"/>
    <w:rsid w:val="00916E61"/>
    <w:rsid w:val="009177C1"/>
    <w:rsid w:val="00917917"/>
    <w:rsid w:val="009206EF"/>
    <w:rsid w:val="0092127C"/>
    <w:rsid w:val="009216E8"/>
    <w:rsid w:val="00921755"/>
    <w:rsid w:val="009222B8"/>
    <w:rsid w:val="009224C0"/>
    <w:rsid w:val="00922654"/>
    <w:rsid w:val="00922EB0"/>
    <w:rsid w:val="00922F32"/>
    <w:rsid w:val="00922F71"/>
    <w:rsid w:val="009233E1"/>
    <w:rsid w:val="00923831"/>
    <w:rsid w:val="009244B0"/>
    <w:rsid w:val="00924777"/>
    <w:rsid w:val="00924E04"/>
    <w:rsid w:val="00924F27"/>
    <w:rsid w:val="00925463"/>
    <w:rsid w:val="00925B4D"/>
    <w:rsid w:val="00925F85"/>
    <w:rsid w:val="009262A4"/>
    <w:rsid w:val="00927A91"/>
    <w:rsid w:val="00927E30"/>
    <w:rsid w:val="009308F6"/>
    <w:rsid w:val="00931AED"/>
    <w:rsid w:val="00931CAE"/>
    <w:rsid w:val="00931E24"/>
    <w:rsid w:val="00931F41"/>
    <w:rsid w:val="00933B52"/>
    <w:rsid w:val="00933D50"/>
    <w:rsid w:val="0093467A"/>
    <w:rsid w:val="009347B7"/>
    <w:rsid w:val="00934E96"/>
    <w:rsid w:val="00934EA7"/>
    <w:rsid w:val="0093523A"/>
    <w:rsid w:val="00935BD5"/>
    <w:rsid w:val="00935CF1"/>
    <w:rsid w:val="009369F2"/>
    <w:rsid w:val="00936D27"/>
    <w:rsid w:val="00937234"/>
    <w:rsid w:val="00937722"/>
    <w:rsid w:val="0093794E"/>
    <w:rsid w:val="0094153D"/>
    <w:rsid w:val="00941E56"/>
    <w:rsid w:val="0094262F"/>
    <w:rsid w:val="00943E1A"/>
    <w:rsid w:val="0094442E"/>
    <w:rsid w:val="00944B94"/>
    <w:rsid w:val="00944FA9"/>
    <w:rsid w:val="0094768B"/>
    <w:rsid w:val="00950B09"/>
    <w:rsid w:val="009518FF"/>
    <w:rsid w:val="00951934"/>
    <w:rsid w:val="009523CE"/>
    <w:rsid w:val="00952726"/>
    <w:rsid w:val="0095293E"/>
    <w:rsid w:val="00952D9F"/>
    <w:rsid w:val="00952F64"/>
    <w:rsid w:val="0095390F"/>
    <w:rsid w:val="00954074"/>
    <w:rsid w:val="0095421B"/>
    <w:rsid w:val="00954595"/>
    <w:rsid w:val="00954B52"/>
    <w:rsid w:val="009559CE"/>
    <w:rsid w:val="0095678F"/>
    <w:rsid w:val="009576A5"/>
    <w:rsid w:val="00957A64"/>
    <w:rsid w:val="00960085"/>
    <w:rsid w:val="009606CA"/>
    <w:rsid w:val="00960935"/>
    <w:rsid w:val="009617D3"/>
    <w:rsid w:val="009619C6"/>
    <w:rsid w:val="0096246C"/>
    <w:rsid w:val="00962DB5"/>
    <w:rsid w:val="00963036"/>
    <w:rsid w:val="009632E6"/>
    <w:rsid w:val="009633BA"/>
    <w:rsid w:val="00963864"/>
    <w:rsid w:val="00963885"/>
    <w:rsid w:val="00964006"/>
    <w:rsid w:val="009650DA"/>
    <w:rsid w:val="009664AD"/>
    <w:rsid w:val="0096693A"/>
    <w:rsid w:val="00967375"/>
    <w:rsid w:val="00967748"/>
    <w:rsid w:val="0097014A"/>
    <w:rsid w:val="00970611"/>
    <w:rsid w:val="00971184"/>
    <w:rsid w:val="00971227"/>
    <w:rsid w:val="00971495"/>
    <w:rsid w:val="00971A2E"/>
    <w:rsid w:val="00971EE0"/>
    <w:rsid w:val="00972CCC"/>
    <w:rsid w:val="00974696"/>
    <w:rsid w:val="009753E2"/>
    <w:rsid w:val="00975656"/>
    <w:rsid w:val="00975EC4"/>
    <w:rsid w:val="0097619F"/>
    <w:rsid w:val="00976549"/>
    <w:rsid w:val="00976B02"/>
    <w:rsid w:val="00976D06"/>
    <w:rsid w:val="00976DB0"/>
    <w:rsid w:val="0097705C"/>
    <w:rsid w:val="00977A4D"/>
    <w:rsid w:val="00980A20"/>
    <w:rsid w:val="00981071"/>
    <w:rsid w:val="00981277"/>
    <w:rsid w:val="0098136E"/>
    <w:rsid w:val="009821A9"/>
    <w:rsid w:val="009823F3"/>
    <w:rsid w:val="00982463"/>
    <w:rsid w:val="00982953"/>
    <w:rsid w:val="00983516"/>
    <w:rsid w:val="0098359D"/>
    <w:rsid w:val="009836B2"/>
    <w:rsid w:val="0098424A"/>
    <w:rsid w:val="00984FFA"/>
    <w:rsid w:val="0098534A"/>
    <w:rsid w:val="00985602"/>
    <w:rsid w:val="00985AC9"/>
    <w:rsid w:val="009865EB"/>
    <w:rsid w:val="009867CF"/>
    <w:rsid w:val="00987373"/>
    <w:rsid w:val="00987569"/>
    <w:rsid w:val="009875BF"/>
    <w:rsid w:val="00987FF2"/>
    <w:rsid w:val="00990A43"/>
    <w:rsid w:val="00990F2E"/>
    <w:rsid w:val="0099154C"/>
    <w:rsid w:val="009917DF"/>
    <w:rsid w:val="00991921"/>
    <w:rsid w:val="00991DB1"/>
    <w:rsid w:val="00991F42"/>
    <w:rsid w:val="00992049"/>
    <w:rsid w:val="00992189"/>
    <w:rsid w:val="00992C0C"/>
    <w:rsid w:val="009935C3"/>
    <w:rsid w:val="00993687"/>
    <w:rsid w:val="009938C3"/>
    <w:rsid w:val="00993C2E"/>
    <w:rsid w:val="00993E2A"/>
    <w:rsid w:val="00994D41"/>
    <w:rsid w:val="00994F9D"/>
    <w:rsid w:val="00995225"/>
    <w:rsid w:val="00995302"/>
    <w:rsid w:val="00995898"/>
    <w:rsid w:val="00995A66"/>
    <w:rsid w:val="00995CEE"/>
    <w:rsid w:val="00996034"/>
    <w:rsid w:val="00996262"/>
    <w:rsid w:val="00996609"/>
    <w:rsid w:val="00996C6E"/>
    <w:rsid w:val="00997917"/>
    <w:rsid w:val="00997FFB"/>
    <w:rsid w:val="009A08F4"/>
    <w:rsid w:val="009A0AB7"/>
    <w:rsid w:val="009A1B9A"/>
    <w:rsid w:val="009A27BC"/>
    <w:rsid w:val="009A2814"/>
    <w:rsid w:val="009A2C2A"/>
    <w:rsid w:val="009A318F"/>
    <w:rsid w:val="009A56B5"/>
    <w:rsid w:val="009A603F"/>
    <w:rsid w:val="009A606F"/>
    <w:rsid w:val="009A725A"/>
    <w:rsid w:val="009A7495"/>
    <w:rsid w:val="009A7C1A"/>
    <w:rsid w:val="009A7F79"/>
    <w:rsid w:val="009B1473"/>
    <w:rsid w:val="009B15AE"/>
    <w:rsid w:val="009B34DD"/>
    <w:rsid w:val="009B455E"/>
    <w:rsid w:val="009B4F81"/>
    <w:rsid w:val="009B4FBA"/>
    <w:rsid w:val="009B586B"/>
    <w:rsid w:val="009B5951"/>
    <w:rsid w:val="009B5E46"/>
    <w:rsid w:val="009B5F37"/>
    <w:rsid w:val="009B634D"/>
    <w:rsid w:val="009C0010"/>
    <w:rsid w:val="009C1687"/>
    <w:rsid w:val="009C21DB"/>
    <w:rsid w:val="009C22DF"/>
    <w:rsid w:val="009C2336"/>
    <w:rsid w:val="009C2351"/>
    <w:rsid w:val="009C248C"/>
    <w:rsid w:val="009C27CC"/>
    <w:rsid w:val="009C3106"/>
    <w:rsid w:val="009C31B2"/>
    <w:rsid w:val="009C36AA"/>
    <w:rsid w:val="009C413D"/>
    <w:rsid w:val="009C4CB9"/>
    <w:rsid w:val="009C6686"/>
    <w:rsid w:val="009C6CB8"/>
    <w:rsid w:val="009C762C"/>
    <w:rsid w:val="009C76A1"/>
    <w:rsid w:val="009D0839"/>
    <w:rsid w:val="009D099F"/>
    <w:rsid w:val="009D0B85"/>
    <w:rsid w:val="009D184C"/>
    <w:rsid w:val="009D18D0"/>
    <w:rsid w:val="009D2108"/>
    <w:rsid w:val="009D2877"/>
    <w:rsid w:val="009D2968"/>
    <w:rsid w:val="009D2AAD"/>
    <w:rsid w:val="009D3351"/>
    <w:rsid w:val="009D39E5"/>
    <w:rsid w:val="009D3AC1"/>
    <w:rsid w:val="009D3D79"/>
    <w:rsid w:val="009D3F61"/>
    <w:rsid w:val="009D4064"/>
    <w:rsid w:val="009D44B8"/>
    <w:rsid w:val="009D478F"/>
    <w:rsid w:val="009D4A8D"/>
    <w:rsid w:val="009D4B96"/>
    <w:rsid w:val="009D4E1B"/>
    <w:rsid w:val="009D4FB7"/>
    <w:rsid w:val="009D5F84"/>
    <w:rsid w:val="009D6241"/>
    <w:rsid w:val="009D646F"/>
    <w:rsid w:val="009D6912"/>
    <w:rsid w:val="009D6BCE"/>
    <w:rsid w:val="009D7AB9"/>
    <w:rsid w:val="009E05A8"/>
    <w:rsid w:val="009E161A"/>
    <w:rsid w:val="009E1BB3"/>
    <w:rsid w:val="009E1D72"/>
    <w:rsid w:val="009E257D"/>
    <w:rsid w:val="009E2798"/>
    <w:rsid w:val="009E29D5"/>
    <w:rsid w:val="009E2E4B"/>
    <w:rsid w:val="009E3823"/>
    <w:rsid w:val="009E3A49"/>
    <w:rsid w:val="009E3F17"/>
    <w:rsid w:val="009E5694"/>
    <w:rsid w:val="009E57F1"/>
    <w:rsid w:val="009E6049"/>
    <w:rsid w:val="009E64ED"/>
    <w:rsid w:val="009E6B22"/>
    <w:rsid w:val="009E6B53"/>
    <w:rsid w:val="009E6CCE"/>
    <w:rsid w:val="009E6F21"/>
    <w:rsid w:val="009E7480"/>
    <w:rsid w:val="009E7668"/>
    <w:rsid w:val="009E7D9C"/>
    <w:rsid w:val="009F121D"/>
    <w:rsid w:val="009F2CB6"/>
    <w:rsid w:val="009F3575"/>
    <w:rsid w:val="009F37DA"/>
    <w:rsid w:val="009F3DA5"/>
    <w:rsid w:val="009F4058"/>
    <w:rsid w:val="009F4FDE"/>
    <w:rsid w:val="009F562A"/>
    <w:rsid w:val="009F5C90"/>
    <w:rsid w:val="009F62FC"/>
    <w:rsid w:val="009F7E0D"/>
    <w:rsid w:val="00A00159"/>
    <w:rsid w:val="00A002F7"/>
    <w:rsid w:val="00A006C0"/>
    <w:rsid w:val="00A01110"/>
    <w:rsid w:val="00A0189E"/>
    <w:rsid w:val="00A032C4"/>
    <w:rsid w:val="00A035F4"/>
    <w:rsid w:val="00A03FB2"/>
    <w:rsid w:val="00A042B8"/>
    <w:rsid w:val="00A0443D"/>
    <w:rsid w:val="00A053FA"/>
    <w:rsid w:val="00A05859"/>
    <w:rsid w:val="00A05BFE"/>
    <w:rsid w:val="00A10073"/>
    <w:rsid w:val="00A105BA"/>
    <w:rsid w:val="00A106FB"/>
    <w:rsid w:val="00A10E4A"/>
    <w:rsid w:val="00A10F85"/>
    <w:rsid w:val="00A110F0"/>
    <w:rsid w:val="00A1157A"/>
    <w:rsid w:val="00A11CAC"/>
    <w:rsid w:val="00A1276E"/>
    <w:rsid w:val="00A12F16"/>
    <w:rsid w:val="00A13306"/>
    <w:rsid w:val="00A1342B"/>
    <w:rsid w:val="00A141C2"/>
    <w:rsid w:val="00A15009"/>
    <w:rsid w:val="00A1557C"/>
    <w:rsid w:val="00A16BF1"/>
    <w:rsid w:val="00A16D44"/>
    <w:rsid w:val="00A1701B"/>
    <w:rsid w:val="00A171B1"/>
    <w:rsid w:val="00A17B90"/>
    <w:rsid w:val="00A20B60"/>
    <w:rsid w:val="00A21704"/>
    <w:rsid w:val="00A218F3"/>
    <w:rsid w:val="00A224FC"/>
    <w:rsid w:val="00A22A62"/>
    <w:rsid w:val="00A22D14"/>
    <w:rsid w:val="00A23199"/>
    <w:rsid w:val="00A232FD"/>
    <w:rsid w:val="00A236BB"/>
    <w:rsid w:val="00A23BB1"/>
    <w:rsid w:val="00A241BF"/>
    <w:rsid w:val="00A2439C"/>
    <w:rsid w:val="00A24B36"/>
    <w:rsid w:val="00A24FBC"/>
    <w:rsid w:val="00A25260"/>
    <w:rsid w:val="00A252E1"/>
    <w:rsid w:val="00A25979"/>
    <w:rsid w:val="00A25B9A"/>
    <w:rsid w:val="00A26136"/>
    <w:rsid w:val="00A26297"/>
    <w:rsid w:val="00A265C1"/>
    <w:rsid w:val="00A27086"/>
    <w:rsid w:val="00A27467"/>
    <w:rsid w:val="00A27E43"/>
    <w:rsid w:val="00A30D59"/>
    <w:rsid w:val="00A31364"/>
    <w:rsid w:val="00A31CA1"/>
    <w:rsid w:val="00A32261"/>
    <w:rsid w:val="00A32AA5"/>
    <w:rsid w:val="00A32C02"/>
    <w:rsid w:val="00A32C34"/>
    <w:rsid w:val="00A32E3E"/>
    <w:rsid w:val="00A342EB"/>
    <w:rsid w:val="00A344D1"/>
    <w:rsid w:val="00A34C40"/>
    <w:rsid w:val="00A34E3C"/>
    <w:rsid w:val="00A34FCF"/>
    <w:rsid w:val="00A34FFA"/>
    <w:rsid w:val="00A35BF1"/>
    <w:rsid w:val="00A3605B"/>
    <w:rsid w:val="00A366BF"/>
    <w:rsid w:val="00A36D94"/>
    <w:rsid w:val="00A37781"/>
    <w:rsid w:val="00A40F84"/>
    <w:rsid w:val="00A40FA7"/>
    <w:rsid w:val="00A41E79"/>
    <w:rsid w:val="00A41F1C"/>
    <w:rsid w:val="00A4274C"/>
    <w:rsid w:val="00A427A1"/>
    <w:rsid w:val="00A42AF2"/>
    <w:rsid w:val="00A42BFB"/>
    <w:rsid w:val="00A4311D"/>
    <w:rsid w:val="00A4474C"/>
    <w:rsid w:val="00A44A2A"/>
    <w:rsid w:val="00A45950"/>
    <w:rsid w:val="00A463CF"/>
    <w:rsid w:val="00A46E8B"/>
    <w:rsid w:val="00A5032C"/>
    <w:rsid w:val="00A5040C"/>
    <w:rsid w:val="00A50B71"/>
    <w:rsid w:val="00A51455"/>
    <w:rsid w:val="00A52B9F"/>
    <w:rsid w:val="00A52CDE"/>
    <w:rsid w:val="00A53238"/>
    <w:rsid w:val="00A55CB8"/>
    <w:rsid w:val="00A56D0D"/>
    <w:rsid w:val="00A57122"/>
    <w:rsid w:val="00A57A50"/>
    <w:rsid w:val="00A60AB8"/>
    <w:rsid w:val="00A60CEC"/>
    <w:rsid w:val="00A60DA8"/>
    <w:rsid w:val="00A60F56"/>
    <w:rsid w:val="00A6214D"/>
    <w:rsid w:val="00A624BE"/>
    <w:rsid w:val="00A63290"/>
    <w:rsid w:val="00A632A8"/>
    <w:rsid w:val="00A6357A"/>
    <w:rsid w:val="00A63B75"/>
    <w:rsid w:val="00A63C6B"/>
    <w:rsid w:val="00A6409A"/>
    <w:rsid w:val="00A6578E"/>
    <w:rsid w:val="00A65BC8"/>
    <w:rsid w:val="00A65DF0"/>
    <w:rsid w:val="00A6627D"/>
    <w:rsid w:val="00A66BB7"/>
    <w:rsid w:val="00A66CBF"/>
    <w:rsid w:val="00A6760A"/>
    <w:rsid w:val="00A67D02"/>
    <w:rsid w:val="00A67F20"/>
    <w:rsid w:val="00A7026C"/>
    <w:rsid w:val="00A702F2"/>
    <w:rsid w:val="00A70601"/>
    <w:rsid w:val="00A706A3"/>
    <w:rsid w:val="00A7184C"/>
    <w:rsid w:val="00A71B79"/>
    <w:rsid w:val="00A71BB3"/>
    <w:rsid w:val="00A7236F"/>
    <w:rsid w:val="00A72653"/>
    <w:rsid w:val="00A72986"/>
    <w:rsid w:val="00A734AE"/>
    <w:rsid w:val="00A73DA9"/>
    <w:rsid w:val="00A74380"/>
    <w:rsid w:val="00A74763"/>
    <w:rsid w:val="00A75683"/>
    <w:rsid w:val="00A76203"/>
    <w:rsid w:val="00A7782E"/>
    <w:rsid w:val="00A77D21"/>
    <w:rsid w:val="00A77E8A"/>
    <w:rsid w:val="00A8079E"/>
    <w:rsid w:val="00A8104D"/>
    <w:rsid w:val="00A81652"/>
    <w:rsid w:val="00A81692"/>
    <w:rsid w:val="00A81949"/>
    <w:rsid w:val="00A838D3"/>
    <w:rsid w:val="00A83D34"/>
    <w:rsid w:val="00A843AD"/>
    <w:rsid w:val="00A8444E"/>
    <w:rsid w:val="00A84CB5"/>
    <w:rsid w:val="00A850E7"/>
    <w:rsid w:val="00A8532A"/>
    <w:rsid w:val="00A855BC"/>
    <w:rsid w:val="00A85CBF"/>
    <w:rsid w:val="00A85FF4"/>
    <w:rsid w:val="00A866FE"/>
    <w:rsid w:val="00A874B8"/>
    <w:rsid w:val="00A877F4"/>
    <w:rsid w:val="00A90761"/>
    <w:rsid w:val="00A90897"/>
    <w:rsid w:val="00A916C5"/>
    <w:rsid w:val="00A91EEE"/>
    <w:rsid w:val="00A92A13"/>
    <w:rsid w:val="00A92CF1"/>
    <w:rsid w:val="00A930A7"/>
    <w:rsid w:val="00A93C87"/>
    <w:rsid w:val="00A93C9F"/>
    <w:rsid w:val="00A93FDA"/>
    <w:rsid w:val="00A9412D"/>
    <w:rsid w:val="00A94216"/>
    <w:rsid w:val="00A95DFF"/>
    <w:rsid w:val="00A96A06"/>
    <w:rsid w:val="00A96A89"/>
    <w:rsid w:val="00A977F4"/>
    <w:rsid w:val="00A979C4"/>
    <w:rsid w:val="00A97ECE"/>
    <w:rsid w:val="00A97FD7"/>
    <w:rsid w:val="00AA07E3"/>
    <w:rsid w:val="00AA0CD9"/>
    <w:rsid w:val="00AA0D64"/>
    <w:rsid w:val="00AA0F81"/>
    <w:rsid w:val="00AA138E"/>
    <w:rsid w:val="00AA17B8"/>
    <w:rsid w:val="00AA1CAB"/>
    <w:rsid w:val="00AA2A17"/>
    <w:rsid w:val="00AA2AB8"/>
    <w:rsid w:val="00AA3508"/>
    <w:rsid w:val="00AA38D8"/>
    <w:rsid w:val="00AA3C3A"/>
    <w:rsid w:val="00AA404D"/>
    <w:rsid w:val="00AA5618"/>
    <w:rsid w:val="00AA57B8"/>
    <w:rsid w:val="00AA5CDB"/>
    <w:rsid w:val="00AA6491"/>
    <w:rsid w:val="00AA68D1"/>
    <w:rsid w:val="00AA6F2E"/>
    <w:rsid w:val="00AA77D0"/>
    <w:rsid w:val="00AA79B9"/>
    <w:rsid w:val="00AB01BE"/>
    <w:rsid w:val="00AB0923"/>
    <w:rsid w:val="00AB0DA1"/>
    <w:rsid w:val="00AB11BA"/>
    <w:rsid w:val="00AB16A5"/>
    <w:rsid w:val="00AB1C06"/>
    <w:rsid w:val="00AB1D1E"/>
    <w:rsid w:val="00AB2564"/>
    <w:rsid w:val="00AB29DF"/>
    <w:rsid w:val="00AB2B35"/>
    <w:rsid w:val="00AB2C75"/>
    <w:rsid w:val="00AB30A6"/>
    <w:rsid w:val="00AB3C70"/>
    <w:rsid w:val="00AB3F59"/>
    <w:rsid w:val="00AB4A6A"/>
    <w:rsid w:val="00AB4E68"/>
    <w:rsid w:val="00AB5F6A"/>
    <w:rsid w:val="00AB697F"/>
    <w:rsid w:val="00AB713C"/>
    <w:rsid w:val="00AB7668"/>
    <w:rsid w:val="00AB76F7"/>
    <w:rsid w:val="00AB7F84"/>
    <w:rsid w:val="00AC0475"/>
    <w:rsid w:val="00AC0795"/>
    <w:rsid w:val="00AC2526"/>
    <w:rsid w:val="00AC2D2D"/>
    <w:rsid w:val="00AC5555"/>
    <w:rsid w:val="00AC5E71"/>
    <w:rsid w:val="00AC5F55"/>
    <w:rsid w:val="00AC61B1"/>
    <w:rsid w:val="00AC6358"/>
    <w:rsid w:val="00AC6A7C"/>
    <w:rsid w:val="00AC747A"/>
    <w:rsid w:val="00AC7FB3"/>
    <w:rsid w:val="00AD0012"/>
    <w:rsid w:val="00AD0AAC"/>
    <w:rsid w:val="00AD0AC3"/>
    <w:rsid w:val="00AD1673"/>
    <w:rsid w:val="00AD173E"/>
    <w:rsid w:val="00AD2EC3"/>
    <w:rsid w:val="00AD38AD"/>
    <w:rsid w:val="00AD396D"/>
    <w:rsid w:val="00AD3ACB"/>
    <w:rsid w:val="00AD3BCD"/>
    <w:rsid w:val="00AD3EA6"/>
    <w:rsid w:val="00AD48D7"/>
    <w:rsid w:val="00AD4957"/>
    <w:rsid w:val="00AD5056"/>
    <w:rsid w:val="00AD5763"/>
    <w:rsid w:val="00AD5CB5"/>
    <w:rsid w:val="00AD6DDA"/>
    <w:rsid w:val="00AD7504"/>
    <w:rsid w:val="00AD7856"/>
    <w:rsid w:val="00AE0866"/>
    <w:rsid w:val="00AE1854"/>
    <w:rsid w:val="00AE218B"/>
    <w:rsid w:val="00AE28CC"/>
    <w:rsid w:val="00AE3500"/>
    <w:rsid w:val="00AE3F3D"/>
    <w:rsid w:val="00AE4AB0"/>
    <w:rsid w:val="00AE4D4D"/>
    <w:rsid w:val="00AE5639"/>
    <w:rsid w:val="00AE57D4"/>
    <w:rsid w:val="00AE5D1F"/>
    <w:rsid w:val="00AE616D"/>
    <w:rsid w:val="00AE71D3"/>
    <w:rsid w:val="00AE7879"/>
    <w:rsid w:val="00AE78AD"/>
    <w:rsid w:val="00AF0DBE"/>
    <w:rsid w:val="00AF109F"/>
    <w:rsid w:val="00AF1223"/>
    <w:rsid w:val="00AF217C"/>
    <w:rsid w:val="00AF2360"/>
    <w:rsid w:val="00AF2AAD"/>
    <w:rsid w:val="00AF38ED"/>
    <w:rsid w:val="00AF3E55"/>
    <w:rsid w:val="00AF4CB7"/>
    <w:rsid w:val="00AF5310"/>
    <w:rsid w:val="00AF534F"/>
    <w:rsid w:val="00AF66BE"/>
    <w:rsid w:val="00AF680C"/>
    <w:rsid w:val="00AF6CA9"/>
    <w:rsid w:val="00AF6D63"/>
    <w:rsid w:val="00AF6EC0"/>
    <w:rsid w:val="00AF6F18"/>
    <w:rsid w:val="00AF727D"/>
    <w:rsid w:val="00AF7413"/>
    <w:rsid w:val="00AF7E13"/>
    <w:rsid w:val="00AF7F1F"/>
    <w:rsid w:val="00B001DF"/>
    <w:rsid w:val="00B0025F"/>
    <w:rsid w:val="00B004E3"/>
    <w:rsid w:val="00B005A6"/>
    <w:rsid w:val="00B0110E"/>
    <w:rsid w:val="00B024CC"/>
    <w:rsid w:val="00B02A51"/>
    <w:rsid w:val="00B02C4D"/>
    <w:rsid w:val="00B02EBE"/>
    <w:rsid w:val="00B045CD"/>
    <w:rsid w:val="00B05626"/>
    <w:rsid w:val="00B058F7"/>
    <w:rsid w:val="00B05E5D"/>
    <w:rsid w:val="00B06402"/>
    <w:rsid w:val="00B06428"/>
    <w:rsid w:val="00B06545"/>
    <w:rsid w:val="00B06CAE"/>
    <w:rsid w:val="00B06DE8"/>
    <w:rsid w:val="00B0734F"/>
    <w:rsid w:val="00B073BC"/>
    <w:rsid w:val="00B11246"/>
    <w:rsid w:val="00B11919"/>
    <w:rsid w:val="00B11E44"/>
    <w:rsid w:val="00B1213C"/>
    <w:rsid w:val="00B12586"/>
    <w:rsid w:val="00B13416"/>
    <w:rsid w:val="00B136C4"/>
    <w:rsid w:val="00B15295"/>
    <w:rsid w:val="00B15E37"/>
    <w:rsid w:val="00B15E3B"/>
    <w:rsid w:val="00B16879"/>
    <w:rsid w:val="00B1787D"/>
    <w:rsid w:val="00B20BE5"/>
    <w:rsid w:val="00B22967"/>
    <w:rsid w:val="00B22BAF"/>
    <w:rsid w:val="00B22C94"/>
    <w:rsid w:val="00B22D7C"/>
    <w:rsid w:val="00B23BEF"/>
    <w:rsid w:val="00B245A8"/>
    <w:rsid w:val="00B24AB0"/>
    <w:rsid w:val="00B25962"/>
    <w:rsid w:val="00B25A01"/>
    <w:rsid w:val="00B261A6"/>
    <w:rsid w:val="00B26528"/>
    <w:rsid w:val="00B26709"/>
    <w:rsid w:val="00B26E46"/>
    <w:rsid w:val="00B26E6A"/>
    <w:rsid w:val="00B27346"/>
    <w:rsid w:val="00B27B76"/>
    <w:rsid w:val="00B302C2"/>
    <w:rsid w:val="00B32134"/>
    <w:rsid w:val="00B32EC2"/>
    <w:rsid w:val="00B332DC"/>
    <w:rsid w:val="00B33E61"/>
    <w:rsid w:val="00B34AAE"/>
    <w:rsid w:val="00B36151"/>
    <w:rsid w:val="00B3681C"/>
    <w:rsid w:val="00B37075"/>
    <w:rsid w:val="00B37818"/>
    <w:rsid w:val="00B37A62"/>
    <w:rsid w:val="00B37FD3"/>
    <w:rsid w:val="00B40137"/>
    <w:rsid w:val="00B407A0"/>
    <w:rsid w:val="00B407FD"/>
    <w:rsid w:val="00B40CAE"/>
    <w:rsid w:val="00B418CA"/>
    <w:rsid w:val="00B41A70"/>
    <w:rsid w:val="00B442AB"/>
    <w:rsid w:val="00B445A8"/>
    <w:rsid w:val="00B44D77"/>
    <w:rsid w:val="00B45556"/>
    <w:rsid w:val="00B4689A"/>
    <w:rsid w:val="00B46A73"/>
    <w:rsid w:val="00B5006D"/>
    <w:rsid w:val="00B5053B"/>
    <w:rsid w:val="00B50778"/>
    <w:rsid w:val="00B50E9B"/>
    <w:rsid w:val="00B51056"/>
    <w:rsid w:val="00B52617"/>
    <w:rsid w:val="00B52635"/>
    <w:rsid w:val="00B527B0"/>
    <w:rsid w:val="00B52895"/>
    <w:rsid w:val="00B52983"/>
    <w:rsid w:val="00B52E37"/>
    <w:rsid w:val="00B52F92"/>
    <w:rsid w:val="00B531F4"/>
    <w:rsid w:val="00B53CEA"/>
    <w:rsid w:val="00B53E3F"/>
    <w:rsid w:val="00B54DD6"/>
    <w:rsid w:val="00B5545D"/>
    <w:rsid w:val="00B55814"/>
    <w:rsid w:val="00B5645A"/>
    <w:rsid w:val="00B56B74"/>
    <w:rsid w:val="00B57099"/>
    <w:rsid w:val="00B60FB8"/>
    <w:rsid w:val="00B6154A"/>
    <w:rsid w:val="00B61C2A"/>
    <w:rsid w:val="00B6261F"/>
    <w:rsid w:val="00B62632"/>
    <w:rsid w:val="00B62BB2"/>
    <w:rsid w:val="00B6412F"/>
    <w:rsid w:val="00B641D3"/>
    <w:rsid w:val="00B64E62"/>
    <w:rsid w:val="00B6507D"/>
    <w:rsid w:val="00B65DE2"/>
    <w:rsid w:val="00B66959"/>
    <w:rsid w:val="00B67398"/>
    <w:rsid w:val="00B67E94"/>
    <w:rsid w:val="00B67F9D"/>
    <w:rsid w:val="00B705CC"/>
    <w:rsid w:val="00B705EB"/>
    <w:rsid w:val="00B70807"/>
    <w:rsid w:val="00B71AFA"/>
    <w:rsid w:val="00B722A0"/>
    <w:rsid w:val="00B72440"/>
    <w:rsid w:val="00B72A08"/>
    <w:rsid w:val="00B72A11"/>
    <w:rsid w:val="00B72DBF"/>
    <w:rsid w:val="00B7317E"/>
    <w:rsid w:val="00B73571"/>
    <w:rsid w:val="00B741E0"/>
    <w:rsid w:val="00B7440B"/>
    <w:rsid w:val="00B74A0F"/>
    <w:rsid w:val="00B74A3E"/>
    <w:rsid w:val="00B752C8"/>
    <w:rsid w:val="00B75332"/>
    <w:rsid w:val="00B75856"/>
    <w:rsid w:val="00B75BF3"/>
    <w:rsid w:val="00B76640"/>
    <w:rsid w:val="00B778D9"/>
    <w:rsid w:val="00B806C5"/>
    <w:rsid w:val="00B80E4E"/>
    <w:rsid w:val="00B810D8"/>
    <w:rsid w:val="00B81AE5"/>
    <w:rsid w:val="00B8211D"/>
    <w:rsid w:val="00B829F9"/>
    <w:rsid w:val="00B82A38"/>
    <w:rsid w:val="00B8311D"/>
    <w:rsid w:val="00B83541"/>
    <w:rsid w:val="00B8385D"/>
    <w:rsid w:val="00B84CDB"/>
    <w:rsid w:val="00B84EB3"/>
    <w:rsid w:val="00B85084"/>
    <w:rsid w:val="00B8597B"/>
    <w:rsid w:val="00B85ACE"/>
    <w:rsid w:val="00B86235"/>
    <w:rsid w:val="00B86522"/>
    <w:rsid w:val="00B874FD"/>
    <w:rsid w:val="00B8777B"/>
    <w:rsid w:val="00B90202"/>
    <w:rsid w:val="00B904D0"/>
    <w:rsid w:val="00B9080B"/>
    <w:rsid w:val="00B909C4"/>
    <w:rsid w:val="00B90DA1"/>
    <w:rsid w:val="00B90FF1"/>
    <w:rsid w:val="00B910A7"/>
    <w:rsid w:val="00B91707"/>
    <w:rsid w:val="00B91ACA"/>
    <w:rsid w:val="00B91B61"/>
    <w:rsid w:val="00B92091"/>
    <w:rsid w:val="00B9221B"/>
    <w:rsid w:val="00B9287C"/>
    <w:rsid w:val="00B92CA5"/>
    <w:rsid w:val="00B93139"/>
    <w:rsid w:val="00B936B2"/>
    <w:rsid w:val="00B93723"/>
    <w:rsid w:val="00B937A1"/>
    <w:rsid w:val="00B93CE6"/>
    <w:rsid w:val="00B95BE4"/>
    <w:rsid w:val="00B96211"/>
    <w:rsid w:val="00B96CB9"/>
    <w:rsid w:val="00B9703B"/>
    <w:rsid w:val="00B9729E"/>
    <w:rsid w:val="00B97418"/>
    <w:rsid w:val="00BA0DE9"/>
    <w:rsid w:val="00BA1D89"/>
    <w:rsid w:val="00BA2313"/>
    <w:rsid w:val="00BA23DA"/>
    <w:rsid w:val="00BA3C42"/>
    <w:rsid w:val="00BA4058"/>
    <w:rsid w:val="00BA522B"/>
    <w:rsid w:val="00BA5A7D"/>
    <w:rsid w:val="00BA5BE2"/>
    <w:rsid w:val="00BA5C8E"/>
    <w:rsid w:val="00BA5E13"/>
    <w:rsid w:val="00BA676C"/>
    <w:rsid w:val="00BA7FC8"/>
    <w:rsid w:val="00BB013A"/>
    <w:rsid w:val="00BB02BD"/>
    <w:rsid w:val="00BB0433"/>
    <w:rsid w:val="00BB07BB"/>
    <w:rsid w:val="00BB0854"/>
    <w:rsid w:val="00BB0AF8"/>
    <w:rsid w:val="00BB1A05"/>
    <w:rsid w:val="00BB1C99"/>
    <w:rsid w:val="00BB24BF"/>
    <w:rsid w:val="00BB2D5C"/>
    <w:rsid w:val="00BB2F1B"/>
    <w:rsid w:val="00BB2F71"/>
    <w:rsid w:val="00BB33CE"/>
    <w:rsid w:val="00BB4B7D"/>
    <w:rsid w:val="00BB5B4A"/>
    <w:rsid w:val="00BB5E5F"/>
    <w:rsid w:val="00BB6DCE"/>
    <w:rsid w:val="00BB70ED"/>
    <w:rsid w:val="00BB7477"/>
    <w:rsid w:val="00BB747E"/>
    <w:rsid w:val="00BC042C"/>
    <w:rsid w:val="00BC046E"/>
    <w:rsid w:val="00BC08C9"/>
    <w:rsid w:val="00BC1245"/>
    <w:rsid w:val="00BC129D"/>
    <w:rsid w:val="00BC2500"/>
    <w:rsid w:val="00BC323C"/>
    <w:rsid w:val="00BC3BC0"/>
    <w:rsid w:val="00BC3EB4"/>
    <w:rsid w:val="00BC45CA"/>
    <w:rsid w:val="00BC4A4C"/>
    <w:rsid w:val="00BC6A21"/>
    <w:rsid w:val="00BC77B8"/>
    <w:rsid w:val="00BC7834"/>
    <w:rsid w:val="00BD0044"/>
    <w:rsid w:val="00BD10C7"/>
    <w:rsid w:val="00BD1106"/>
    <w:rsid w:val="00BD1142"/>
    <w:rsid w:val="00BD1723"/>
    <w:rsid w:val="00BD2964"/>
    <w:rsid w:val="00BD3156"/>
    <w:rsid w:val="00BD3D3A"/>
    <w:rsid w:val="00BD3F02"/>
    <w:rsid w:val="00BD4AE0"/>
    <w:rsid w:val="00BD5838"/>
    <w:rsid w:val="00BD7151"/>
    <w:rsid w:val="00BE0073"/>
    <w:rsid w:val="00BE046E"/>
    <w:rsid w:val="00BE09C2"/>
    <w:rsid w:val="00BE126F"/>
    <w:rsid w:val="00BE14FE"/>
    <w:rsid w:val="00BE169D"/>
    <w:rsid w:val="00BE22C2"/>
    <w:rsid w:val="00BE282F"/>
    <w:rsid w:val="00BE2865"/>
    <w:rsid w:val="00BE290F"/>
    <w:rsid w:val="00BE2E26"/>
    <w:rsid w:val="00BE3018"/>
    <w:rsid w:val="00BE3446"/>
    <w:rsid w:val="00BE3E06"/>
    <w:rsid w:val="00BE49CB"/>
    <w:rsid w:val="00BE4F1F"/>
    <w:rsid w:val="00BE5C7A"/>
    <w:rsid w:val="00BE5CC3"/>
    <w:rsid w:val="00BE6526"/>
    <w:rsid w:val="00BE6764"/>
    <w:rsid w:val="00BE6822"/>
    <w:rsid w:val="00BE6AAD"/>
    <w:rsid w:val="00BE6CB7"/>
    <w:rsid w:val="00BE6E1E"/>
    <w:rsid w:val="00BE72B0"/>
    <w:rsid w:val="00BE75CD"/>
    <w:rsid w:val="00BE7BD0"/>
    <w:rsid w:val="00BE7D02"/>
    <w:rsid w:val="00BE7ED8"/>
    <w:rsid w:val="00BF0D1B"/>
    <w:rsid w:val="00BF0F5D"/>
    <w:rsid w:val="00BF1111"/>
    <w:rsid w:val="00BF12A9"/>
    <w:rsid w:val="00BF143F"/>
    <w:rsid w:val="00BF1655"/>
    <w:rsid w:val="00BF19E2"/>
    <w:rsid w:val="00BF3A75"/>
    <w:rsid w:val="00BF3D51"/>
    <w:rsid w:val="00BF4527"/>
    <w:rsid w:val="00BF4791"/>
    <w:rsid w:val="00BF4CA7"/>
    <w:rsid w:val="00BF4FFA"/>
    <w:rsid w:val="00BF517C"/>
    <w:rsid w:val="00BF5BD3"/>
    <w:rsid w:val="00BF60EB"/>
    <w:rsid w:val="00BF6474"/>
    <w:rsid w:val="00BF6644"/>
    <w:rsid w:val="00BF6F92"/>
    <w:rsid w:val="00BF7ADD"/>
    <w:rsid w:val="00C00D46"/>
    <w:rsid w:val="00C012E7"/>
    <w:rsid w:val="00C01527"/>
    <w:rsid w:val="00C01551"/>
    <w:rsid w:val="00C020EC"/>
    <w:rsid w:val="00C022AF"/>
    <w:rsid w:val="00C02ADC"/>
    <w:rsid w:val="00C0334F"/>
    <w:rsid w:val="00C03820"/>
    <w:rsid w:val="00C05360"/>
    <w:rsid w:val="00C0636F"/>
    <w:rsid w:val="00C06D57"/>
    <w:rsid w:val="00C0725F"/>
    <w:rsid w:val="00C0794F"/>
    <w:rsid w:val="00C079C5"/>
    <w:rsid w:val="00C10700"/>
    <w:rsid w:val="00C1080D"/>
    <w:rsid w:val="00C127C4"/>
    <w:rsid w:val="00C149D4"/>
    <w:rsid w:val="00C14C5D"/>
    <w:rsid w:val="00C15E2F"/>
    <w:rsid w:val="00C20B47"/>
    <w:rsid w:val="00C21CFC"/>
    <w:rsid w:val="00C22189"/>
    <w:rsid w:val="00C224B6"/>
    <w:rsid w:val="00C22C47"/>
    <w:rsid w:val="00C231BE"/>
    <w:rsid w:val="00C242D4"/>
    <w:rsid w:val="00C24A33"/>
    <w:rsid w:val="00C25166"/>
    <w:rsid w:val="00C26234"/>
    <w:rsid w:val="00C263B5"/>
    <w:rsid w:val="00C2729E"/>
    <w:rsid w:val="00C278E6"/>
    <w:rsid w:val="00C306D6"/>
    <w:rsid w:val="00C309DE"/>
    <w:rsid w:val="00C316E1"/>
    <w:rsid w:val="00C32F8C"/>
    <w:rsid w:val="00C338DB"/>
    <w:rsid w:val="00C34077"/>
    <w:rsid w:val="00C3476B"/>
    <w:rsid w:val="00C35291"/>
    <w:rsid w:val="00C35EF4"/>
    <w:rsid w:val="00C37E5E"/>
    <w:rsid w:val="00C414F4"/>
    <w:rsid w:val="00C41A15"/>
    <w:rsid w:val="00C42DD3"/>
    <w:rsid w:val="00C437EC"/>
    <w:rsid w:val="00C43921"/>
    <w:rsid w:val="00C43D6C"/>
    <w:rsid w:val="00C4418F"/>
    <w:rsid w:val="00C44B6A"/>
    <w:rsid w:val="00C4524D"/>
    <w:rsid w:val="00C4565B"/>
    <w:rsid w:val="00C45CF7"/>
    <w:rsid w:val="00C46D86"/>
    <w:rsid w:val="00C47255"/>
    <w:rsid w:val="00C473E5"/>
    <w:rsid w:val="00C506A9"/>
    <w:rsid w:val="00C5083F"/>
    <w:rsid w:val="00C5237F"/>
    <w:rsid w:val="00C5288C"/>
    <w:rsid w:val="00C5331C"/>
    <w:rsid w:val="00C53322"/>
    <w:rsid w:val="00C534C3"/>
    <w:rsid w:val="00C538EE"/>
    <w:rsid w:val="00C539EF"/>
    <w:rsid w:val="00C53D66"/>
    <w:rsid w:val="00C54B46"/>
    <w:rsid w:val="00C55562"/>
    <w:rsid w:val="00C56800"/>
    <w:rsid w:val="00C605AD"/>
    <w:rsid w:val="00C61ACD"/>
    <w:rsid w:val="00C61E12"/>
    <w:rsid w:val="00C63473"/>
    <w:rsid w:val="00C636D6"/>
    <w:rsid w:val="00C63717"/>
    <w:rsid w:val="00C63755"/>
    <w:rsid w:val="00C637B0"/>
    <w:rsid w:val="00C63ED1"/>
    <w:rsid w:val="00C65038"/>
    <w:rsid w:val="00C6542B"/>
    <w:rsid w:val="00C6570A"/>
    <w:rsid w:val="00C660B4"/>
    <w:rsid w:val="00C66122"/>
    <w:rsid w:val="00C67297"/>
    <w:rsid w:val="00C67A69"/>
    <w:rsid w:val="00C67C6E"/>
    <w:rsid w:val="00C702F8"/>
    <w:rsid w:val="00C710DE"/>
    <w:rsid w:val="00C71AE0"/>
    <w:rsid w:val="00C71DE0"/>
    <w:rsid w:val="00C7241E"/>
    <w:rsid w:val="00C7242C"/>
    <w:rsid w:val="00C72712"/>
    <w:rsid w:val="00C730FC"/>
    <w:rsid w:val="00C733DF"/>
    <w:rsid w:val="00C73AA5"/>
    <w:rsid w:val="00C7482B"/>
    <w:rsid w:val="00C7552B"/>
    <w:rsid w:val="00C75F86"/>
    <w:rsid w:val="00C7604B"/>
    <w:rsid w:val="00C7653B"/>
    <w:rsid w:val="00C77024"/>
    <w:rsid w:val="00C77211"/>
    <w:rsid w:val="00C7765B"/>
    <w:rsid w:val="00C811AB"/>
    <w:rsid w:val="00C818CF"/>
    <w:rsid w:val="00C81F5A"/>
    <w:rsid w:val="00C821C0"/>
    <w:rsid w:val="00C82415"/>
    <w:rsid w:val="00C8247A"/>
    <w:rsid w:val="00C82604"/>
    <w:rsid w:val="00C82D04"/>
    <w:rsid w:val="00C83A65"/>
    <w:rsid w:val="00C83A7C"/>
    <w:rsid w:val="00C85144"/>
    <w:rsid w:val="00C8561B"/>
    <w:rsid w:val="00C85645"/>
    <w:rsid w:val="00C8615B"/>
    <w:rsid w:val="00C864F6"/>
    <w:rsid w:val="00C8688C"/>
    <w:rsid w:val="00C86AE0"/>
    <w:rsid w:val="00C874BA"/>
    <w:rsid w:val="00C87526"/>
    <w:rsid w:val="00C87774"/>
    <w:rsid w:val="00C87CE9"/>
    <w:rsid w:val="00C87FC2"/>
    <w:rsid w:val="00C902D3"/>
    <w:rsid w:val="00C90352"/>
    <w:rsid w:val="00C909B1"/>
    <w:rsid w:val="00C91864"/>
    <w:rsid w:val="00C91A1B"/>
    <w:rsid w:val="00C91C3E"/>
    <w:rsid w:val="00C91D97"/>
    <w:rsid w:val="00C933B2"/>
    <w:rsid w:val="00C93FAA"/>
    <w:rsid w:val="00C9498B"/>
    <w:rsid w:val="00C95774"/>
    <w:rsid w:val="00C96EEA"/>
    <w:rsid w:val="00C978BF"/>
    <w:rsid w:val="00C97C99"/>
    <w:rsid w:val="00CA0488"/>
    <w:rsid w:val="00CA0E65"/>
    <w:rsid w:val="00CA1771"/>
    <w:rsid w:val="00CA1C2A"/>
    <w:rsid w:val="00CA2363"/>
    <w:rsid w:val="00CA2C9E"/>
    <w:rsid w:val="00CA3003"/>
    <w:rsid w:val="00CA3A45"/>
    <w:rsid w:val="00CA3F6A"/>
    <w:rsid w:val="00CA4576"/>
    <w:rsid w:val="00CA4709"/>
    <w:rsid w:val="00CA4F6C"/>
    <w:rsid w:val="00CA55A5"/>
    <w:rsid w:val="00CA6449"/>
    <w:rsid w:val="00CA64AE"/>
    <w:rsid w:val="00CA65C0"/>
    <w:rsid w:val="00CA664F"/>
    <w:rsid w:val="00CA773E"/>
    <w:rsid w:val="00CA77D0"/>
    <w:rsid w:val="00CA78E3"/>
    <w:rsid w:val="00CB1035"/>
    <w:rsid w:val="00CB1163"/>
    <w:rsid w:val="00CB17E4"/>
    <w:rsid w:val="00CB24B2"/>
    <w:rsid w:val="00CB2C65"/>
    <w:rsid w:val="00CB396E"/>
    <w:rsid w:val="00CB3F49"/>
    <w:rsid w:val="00CB3F52"/>
    <w:rsid w:val="00CB447F"/>
    <w:rsid w:val="00CB472F"/>
    <w:rsid w:val="00CB4A17"/>
    <w:rsid w:val="00CB4AF1"/>
    <w:rsid w:val="00CB4EDC"/>
    <w:rsid w:val="00CB59DC"/>
    <w:rsid w:val="00CB5E98"/>
    <w:rsid w:val="00CB6BCB"/>
    <w:rsid w:val="00CC0D5F"/>
    <w:rsid w:val="00CC1269"/>
    <w:rsid w:val="00CC13E6"/>
    <w:rsid w:val="00CC1E47"/>
    <w:rsid w:val="00CC1F95"/>
    <w:rsid w:val="00CC1FAA"/>
    <w:rsid w:val="00CC27CC"/>
    <w:rsid w:val="00CC2D64"/>
    <w:rsid w:val="00CC2F7A"/>
    <w:rsid w:val="00CC3155"/>
    <w:rsid w:val="00CC3CDE"/>
    <w:rsid w:val="00CC4321"/>
    <w:rsid w:val="00CC4AE8"/>
    <w:rsid w:val="00CC586F"/>
    <w:rsid w:val="00CC5BE2"/>
    <w:rsid w:val="00CC63B5"/>
    <w:rsid w:val="00CC6F4C"/>
    <w:rsid w:val="00CC700E"/>
    <w:rsid w:val="00CC7AAF"/>
    <w:rsid w:val="00CD0B6D"/>
    <w:rsid w:val="00CD0F1A"/>
    <w:rsid w:val="00CD1000"/>
    <w:rsid w:val="00CD1A41"/>
    <w:rsid w:val="00CD1D00"/>
    <w:rsid w:val="00CD1E9E"/>
    <w:rsid w:val="00CD25AE"/>
    <w:rsid w:val="00CD2DA7"/>
    <w:rsid w:val="00CD34D2"/>
    <w:rsid w:val="00CD3694"/>
    <w:rsid w:val="00CD391A"/>
    <w:rsid w:val="00CD479E"/>
    <w:rsid w:val="00CD4B42"/>
    <w:rsid w:val="00CD5984"/>
    <w:rsid w:val="00CD5FC3"/>
    <w:rsid w:val="00CE07F1"/>
    <w:rsid w:val="00CE1457"/>
    <w:rsid w:val="00CE1DE7"/>
    <w:rsid w:val="00CE251D"/>
    <w:rsid w:val="00CE263D"/>
    <w:rsid w:val="00CE2A5E"/>
    <w:rsid w:val="00CE2A93"/>
    <w:rsid w:val="00CE2BD8"/>
    <w:rsid w:val="00CE4ECA"/>
    <w:rsid w:val="00CE53B0"/>
    <w:rsid w:val="00CE58ED"/>
    <w:rsid w:val="00CE5B5D"/>
    <w:rsid w:val="00CE6129"/>
    <w:rsid w:val="00CE72A7"/>
    <w:rsid w:val="00CE7515"/>
    <w:rsid w:val="00CE7F43"/>
    <w:rsid w:val="00CF1090"/>
    <w:rsid w:val="00CF2376"/>
    <w:rsid w:val="00CF2E0C"/>
    <w:rsid w:val="00CF2F74"/>
    <w:rsid w:val="00CF3831"/>
    <w:rsid w:val="00CF3DA5"/>
    <w:rsid w:val="00CF450D"/>
    <w:rsid w:val="00CF4ECC"/>
    <w:rsid w:val="00CF51D4"/>
    <w:rsid w:val="00CF6823"/>
    <w:rsid w:val="00CF6B3C"/>
    <w:rsid w:val="00CF740D"/>
    <w:rsid w:val="00CF763C"/>
    <w:rsid w:val="00CF7B81"/>
    <w:rsid w:val="00CF7FD9"/>
    <w:rsid w:val="00D0013E"/>
    <w:rsid w:val="00D0027E"/>
    <w:rsid w:val="00D00353"/>
    <w:rsid w:val="00D003F3"/>
    <w:rsid w:val="00D00F8C"/>
    <w:rsid w:val="00D012AE"/>
    <w:rsid w:val="00D016E9"/>
    <w:rsid w:val="00D01B18"/>
    <w:rsid w:val="00D02978"/>
    <w:rsid w:val="00D032AD"/>
    <w:rsid w:val="00D03473"/>
    <w:rsid w:val="00D03E1B"/>
    <w:rsid w:val="00D04358"/>
    <w:rsid w:val="00D046CD"/>
    <w:rsid w:val="00D046FD"/>
    <w:rsid w:val="00D049CA"/>
    <w:rsid w:val="00D04DDA"/>
    <w:rsid w:val="00D05288"/>
    <w:rsid w:val="00D05997"/>
    <w:rsid w:val="00D05A9E"/>
    <w:rsid w:val="00D05BAD"/>
    <w:rsid w:val="00D06A05"/>
    <w:rsid w:val="00D0741F"/>
    <w:rsid w:val="00D1068F"/>
    <w:rsid w:val="00D10CB1"/>
    <w:rsid w:val="00D110C5"/>
    <w:rsid w:val="00D11EC7"/>
    <w:rsid w:val="00D11FD2"/>
    <w:rsid w:val="00D12FAB"/>
    <w:rsid w:val="00D13CDF"/>
    <w:rsid w:val="00D142F9"/>
    <w:rsid w:val="00D14337"/>
    <w:rsid w:val="00D151D7"/>
    <w:rsid w:val="00D1620B"/>
    <w:rsid w:val="00D16306"/>
    <w:rsid w:val="00D16619"/>
    <w:rsid w:val="00D16D02"/>
    <w:rsid w:val="00D1704C"/>
    <w:rsid w:val="00D17961"/>
    <w:rsid w:val="00D201D3"/>
    <w:rsid w:val="00D201F1"/>
    <w:rsid w:val="00D2120B"/>
    <w:rsid w:val="00D21338"/>
    <w:rsid w:val="00D21FA5"/>
    <w:rsid w:val="00D225E4"/>
    <w:rsid w:val="00D226B5"/>
    <w:rsid w:val="00D226CC"/>
    <w:rsid w:val="00D228B1"/>
    <w:rsid w:val="00D22AD3"/>
    <w:rsid w:val="00D23023"/>
    <w:rsid w:val="00D2328A"/>
    <w:rsid w:val="00D24A1E"/>
    <w:rsid w:val="00D2525E"/>
    <w:rsid w:val="00D26041"/>
    <w:rsid w:val="00D263AB"/>
    <w:rsid w:val="00D2643F"/>
    <w:rsid w:val="00D26B88"/>
    <w:rsid w:val="00D26FB2"/>
    <w:rsid w:val="00D2704D"/>
    <w:rsid w:val="00D27447"/>
    <w:rsid w:val="00D303B2"/>
    <w:rsid w:val="00D31770"/>
    <w:rsid w:val="00D31B2B"/>
    <w:rsid w:val="00D32151"/>
    <w:rsid w:val="00D3241C"/>
    <w:rsid w:val="00D32C29"/>
    <w:rsid w:val="00D3341C"/>
    <w:rsid w:val="00D335CE"/>
    <w:rsid w:val="00D33AEE"/>
    <w:rsid w:val="00D3440E"/>
    <w:rsid w:val="00D3456C"/>
    <w:rsid w:val="00D34620"/>
    <w:rsid w:val="00D353DF"/>
    <w:rsid w:val="00D354B2"/>
    <w:rsid w:val="00D3603B"/>
    <w:rsid w:val="00D36252"/>
    <w:rsid w:val="00D36337"/>
    <w:rsid w:val="00D3768B"/>
    <w:rsid w:val="00D3781F"/>
    <w:rsid w:val="00D37B04"/>
    <w:rsid w:val="00D4018E"/>
    <w:rsid w:val="00D40699"/>
    <w:rsid w:val="00D407D0"/>
    <w:rsid w:val="00D4098F"/>
    <w:rsid w:val="00D40ABE"/>
    <w:rsid w:val="00D40B39"/>
    <w:rsid w:val="00D40B78"/>
    <w:rsid w:val="00D41173"/>
    <w:rsid w:val="00D412CF"/>
    <w:rsid w:val="00D4132E"/>
    <w:rsid w:val="00D42612"/>
    <w:rsid w:val="00D429F1"/>
    <w:rsid w:val="00D42E5A"/>
    <w:rsid w:val="00D4331A"/>
    <w:rsid w:val="00D456F9"/>
    <w:rsid w:val="00D50E14"/>
    <w:rsid w:val="00D53391"/>
    <w:rsid w:val="00D553B8"/>
    <w:rsid w:val="00D559BE"/>
    <w:rsid w:val="00D60336"/>
    <w:rsid w:val="00D6125C"/>
    <w:rsid w:val="00D615A1"/>
    <w:rsid w:val="00D618DF"/>
    <w:rsid w:val="00D61D18"/>
    <w:rsid w:val="00D61D31"/>
    <w:rsid w:val="00D61F3D"/>
    <w:rsid w:val="00D61F44"/>
    <w:rsid w:val="00D62570"/>
    <w:rsid w:val="00D62AAB"/>
    <w:rsid w:val="00D62FA1"/>
    <w:rsid w:val="00D6379B"/>
    <w:rsid w:val="00D65C73"/>
    <w:rsid w:val="00D65D7D"/>
    <w:rsid w:val="00D678A9"/>
    <w:rsid w:val="00D678F3"/>
    <w:rsid w:val="00D70501"/>
    <w:rsid w:val="00D70995"/>
    <w:rsid w:val="00D70BAB"/>
    <w:rsid w:val="00D7123A"/>
    <w:rsid w:val="00D715D9"/>
    <w:rsid w:val="00D71715"/>
    <w:rsid w:val="00D7232D"/>
    <w:rsid w:val="00D739EE"/>
    <w:rsid w:val="00D73B2E"/>
    <w:rsid w:val="00D74C93"/>
    <w:rsid w:val="00D74C9C"/>
    <w:rsid w:val="00D74E54"/>
    <w:rsid w:val="00D7532B"/>
    <w:rsid w:val="00D75358"/>
    <w:rsid w:val="00D75CAD"/>
    <w:rsid w:val="00D767C2"/>
    <w:rsid w:val="00D77AF9"/>
    <w:rsid w:val="00D80174"/>
    <w:rsid w:val="00D80E18"/>
    <w:rsid w:val="00D81E7E"/>
    <w:rsid w:val="00D820F8"/>
    <w:rsid w:val="00D824D5"/>
    <w:rsid w:val="00D82B4F"/>
    <w:rsid w:val="00D82C0E"/>
    <w:rsid w:val="00D83AEF"/>
    <w:rsid w:val="00D848B1"/>
    <w:rsid w:val="00D85239"/>
    <w:rsid w:val="00D858A8"/>
    <w:rsid w:val="00D86D63"/>
    <w:rsid w:val="00D87ADD"/>
    <w:rsid w:val="00D87FB8"/>
    <w:rsid w:val="00D90AC9"/>
    <w:rsid w:val="00D90ACF"/>
    <w:rsid w:val="00D913BC"/>
    <w:rsid w:val="00D913C4"/>
    <w:rsid w:val="00D91660"/>
    <w:rsid w:val="00D91BC3"/>
    <w:rsid w:val="00D91D2B"/>
    <w:rsid w:val="00D91FCF"/>
    <w:rsid w:val="00D9207F"/>
    <w:rsid w:val="00D920F8"/>
    <w:rsid w:val="00D922F6"/>
    <w:rsid w:val="00D92770"/>
    <w:rsid w:val="00D9294A"/>
    <w:rsid w:val="00D92AE5"/>
    <w:rsid w:val="00D92ED0"/>
    <w:rsid w:val="00D936D5"/>
    <w:rsid w:val="00D937CB"/>
    <w:rsid w:val="00D93837"/>
    <w:rsid w:val="00D94033"/>
    <w:rsid w:val="00D95131"/>
    <w:rsid w:val="00D955D6"/>
    <w:rsid w:val="00D95EEB"/>
    <w:rsid w:val="00D9685D"/>
    <w:rsid w:val="00D970E8"/>
    <w:rsid w:val="00D97282"/>
    <w:rsid w:val="00D97305"/>
    <w:rsid w:val="00D97FC6"/>
    <w:rsid w:val="00DA31A6"/>
    <w:rsid w:val="00DA3560"/>
    <w:rsid w:val="00DA3653"/>
    <w:rsid w:val="00DA385D"/>
    <w:rsid w:val="00DA39BF"/>
    <w:rsid w:val="00DA3CB6"/>
    <w:rsid w:val="00DA3CF7"/>
    <w:rsid w:val="00DA497A"/>
    <w:rsid w:val="00DA49A8"/>
    <w:rsid w:val="00DA4ACF"/>
    <w:rsid w:val="00DA4C86"/>
    <w:rsid w:val="00DA50A4"/>
    <w:rsid w:val="00DA5F3E"/>
    <w:rsid w:val="00DA6381"/>
    <w:rsid w:val="00DA7373"/>
    <w:rsid w:val="00DA7E6E"/>
    <w:rsid w:val="00DA7ED1"/>
    <w:rsid w:val="00DB058D"/>
    <w:rsid w:val="00DB0A25"/>
    <w:rsid w:val="00DB0B8B"/>
    <w:rsid w:val="00DB12BD"/>
    <w:rsid w:val="00DB150C"/>
    <w:rsid w:val="00DB1B05"/>
    <w:rsid w:val="00DB200F"/>
    <w:rsid w:val="00DB2587"/>
    <w:rsid w:val="00DB26B8"/>
    <w:rsid w:val="00DB2D9B"/>
    <w:rsid w:val="00DB3A0D"/>
    <w:rsid w:val="00DB461E"/>
    <w:rsid w:val="00DB4784"/>
    <w:rsid w:val="00DB4B0D"/>
    <w:rsid w:val="00DB51F9"/>
    <w:rsid w:val="00DB5D20"/>
    <w:rsid w:val="00DB5EF8"/>
    <w:rsid w:val="00DB626A"/>
    <w:rsid w:val="00DB62C8"/>
    <w:rsid w:val="00DB6A67"/>
    <w:rsid w:val="00DB6D9B"/>
    <w:rsid w:val="00DB73DC"/>
    <w:rsid w:val="00DB78E6"/>
    <w:rsid w:val="00DB7C2C"/>
    <w:rsid w:val="00DB7F79"/>
    <w:rsid w:val="00DC0E3D"/>
    <w:rsid w:val="00DC13D9"/>
    <w:rsid w:val="00DC3866"/>
    <w:rsid w:val="00DC428E"/>
    <w:rsid w:val="00DC469F"/>
    <w:rsid w:val="00DC4906"/>
    <w:rsid w:val="00DC499B"/>
    <w:rsid w:val="00DC51AC"/>
    <w:rsid w:val="00DC5303"/>
    <w:rsid w:val="00DC5D57"/>
    <w:rsid w:val="00DC5FBD"/>
    <w:rsid w:val="00DC6F47"/>
    <w:rsid w:val="00DC7632"/>
    <w:rsid w:val="00DC7660"/>
    <w:rsid w:val="00DD046C"/>
    <w:rsid w:val="00DD0A2D"/>
    <w:rsid w:val="00DD0F48"/>
    <w:rsid w:val="00DD11AA"/>
    <w:rsid w:val="00DD1331"/>
    <w:rsid w:val="00DD1E2F"/>
    <w:rsid w:val="00DD26BA"/>
    <w:rsid w:val="00DD287E"/>
    <w:rsid w:val="00DD331D"/>
    <w:rsid w:val="00DD41BE"/>
    <w:rsid w:val="00DD42DA"/>
    <w:rsid w:val="00DD43E3"/>
    <w:rsid w:val="00DD4C1F"/>
    <w:rsid w:val="00DD4D42"/>
    <w:rsid w:val="00DD718A"/>
    <w:rsid w:val="00DD79B8"/>
    <w:rsid w:val="00DD7CDB"/>
    <w:rsid w:val="00DD7D9B"/>
    <w:rsid w:val="00DE0C9D"/>
    <w:rsid w:val="00DE0ECF"/>
    <w:rsid w:val="00DE159F"/>
    <w:rsid w:val="00DE1812"/>
    <w:rsid w:val="00DE19CA"/>
    <w:rsid w:val="00DE29A3"/>
    <w:rsid w:val="00DE2BB3"/>
    <w:rsid w:val="00DE2F16"/>
    <w:rsid w:val="00DE31A6"/>
    <w:rsid w:val="00DE3D3C"/>
    <w:rsid w:val="00DE41F4"/>
    <w:rsid w:val="00DE47C4"/>
    <w:rsid w:val="00DE4AB2"/>
    <w:rsid w:val="00DE4B01"/>
    <w:rsid w:val="00DE4B6A"/>
    <w:rsid w:val="00DE501D"/>
    <w:rsid w:val="00DE5C74"/>
    <w:rsid w:val="00DE6041"/>
    <w:rsid w:val="00DE68D8"/>
    <w:rsid w:val="00DE6936"/>
    <w:rsid w:val="00DE6B1C"/>
    <w:rsid w:val="00DE7B29"/>
    <w:rsid w:val="00DF0270"/>
    <w:rsid w:val="00DF046C"/>
    <w:rsid w:val="00DF1497"/>
    <w:rsid w:val="00DF14DF"/>
    <w:rsid w:val="00DF27BE"/>
    <w:rsid w:val="00DF3075"/>
    <w:rsid w:val="00DF3AB8"/>
    <w:rsid w:val="00DF40C2"/>
    <w:rsid w:val="00DF49EB"/>
    <w:rsid w:val="00DF6250"/>
    <w:rsid w:val="00DF62C6"/>
    <w:rsid w:val="00DF6527"/>
    <w:rsid w:val="00DF67B5"/>
    <w:rsid w:val="00DF6D1B"/>
    <w:rsid w:val="00DF6FA0"/>
    <w:rsid w:val="00DF72AB"/>
    <w:rsid w:val="00DF7849"/>
    <w:rsid w:val="00E00CC2"/>
    <w:rsid w:val="00E00F1C"/>
    <w:rsid w:val="00E018F5"/>
    <w:rsid w:val="00E01B1B"/>
    <w:rsid w:val="00E023C4"/>
    <w:rsid w:val="00E02C73"/>
    <w:rsid w:val="00E02F44"/>
    <w:rsid w:val="00E0370B"/>
    <w:rsid w:val="00E03CBE"/>
    <w:rsid w:val="00E03E6B"/>
    <w:rsid w:val="00E05B9D"/>
    <w:rsid w:val="00E05E7A"/>
    <w:rsid w:val="00E069F6"/>
    <w:rsid w:val="00E06FD7"/>
    <w:rsid w:val="00E07D1B"/>
    <w:rsid w:val="00E101FB"/>
    <w:rsid w:val="00E10321"/>
    <w:rsid w:val="00E105FE"/>
    <w:rsid w:val="00E108E9"/>
    <w:rsid w:val="00E10EFD"/>
    <w:rsid w:val="00E113F7"/>
    <w:rsid w:val="00E11DCD"/>
    <w:rsid w:val="00E12006"/>
    <w:rsid w:val="00E120DD"/>
    <w:rsid w:val="00E121E5"/>
    <w:rsid w:val="00E122D2"/>
    <w:rsid w:val="00E131C0"/>
    <w:rsid w:val="00E139F0"/>
    <w:rsid w:val="00E13A4E"/>
    <w:rsid w:val="00E145D9"/>
    <w:rsid w:val="00E1479D"/>
    <w:rsid w:val="00E14AC0"/>
    <w:rsid w:val="00E15D9C"/>
    <w:rsid w:val="00E164B8"/>
    <w:rsid w:val="00E16B10"/>
    <w:rsid w:val="00E17131"/>
    <w:rsid w:val="00E17459"/>
    <w:rsid w:val="00E176E6"/>
    <w:rsid w:val="00E2148A"/>
    <w:rsid w:val="00E21895"/>
    <w:rsid w:val="00E2189B"/>
    <w:rsid w:val="00E219CA"/>
    <w:rsid w:val="00E228A1"/>
    <w:rsid w:val="00E22BBA"/>
    <w:rsid w:val="00E22E1D"/>
    <w:rsid w:val="00E234EE"/>
    <w:rsid w:val="00E23562"/>
    <w:rsid w:val="00E239A2"/>
    <w:rsid w:val="00E245BB"/>
    <w:rsid w:val="00E2460E"/>
    <w:rsid w:val="00E247B4"/>
    <w:rsid w:val="00E25228"/>
    <w:rsid w:val="00E262F4"/>
    <w:rsid w:val="00E2666A"/>
    <w:rsid w:val="00E266B4"/>
    <w:rsid w:val="00E268E0"/>
    <w:rsid w:val="00E26FBC"/>
    <w:rsid w:val="00E277BA"/>
    <w:rsid w:val="00E27F3E"/>
    <w:rsid w:val="00E3022B"/>
    <w:rsid w:val="00E30667"/>
    <w:rsid w:val="00E307AE"/>
    <w:rsid w:val="00E30E15"/>
    <w:rsid w:val="00E3145A"/>
    <w:rsid w:val="00E315FA"/>
    <w:rsid w:val="00E31A8D"/>
    <w:rsid w:val="00E31BD2"/>
    <w:rsid w:val="00E31D8D"/>
    <w:rsid w:val="00E324C9"/>
    <w:rsid w:val="00E33848"/>
    <w:rsid w:val="00E344A9"/>
    <w:rsid w:val="00E34876"/>
    <w:rsid w:val="00E3521B"/>
    <w:rsid w:val="00E353C8"/>
    <w:rsid w:val="00E3571F"/>
    <w:rsid w:val="00E35B94"/>
    <w:rsid w:val="00E367FE"/>
    <w:rsid w:val="00E36AAE"/>
    <w:rsid w:val="00E374E4"/>
    <w:rsid w:val="00E3775C"/>
    <w:rsid w:val="00E37879"/>
    <w:rsid w:val="00E40017"/>
    <w:rsid w:val="00E4052E"/>
    <w:rsid w:val="00E4083C"/>
    <w:rsid w:val="00E4309C"/>
    <w:rsid w:val="00E4372C"/>
    <w:rsid w:val="00E43AFF"/>
    <w:rsid w:val="00E43DA6"/>
    <w:rsid w:val="00E4470A"/>
    <w:rsid w:val="00E448AE"/>
    <w:rsid w:val="00E45636"/>
    <w:rsid w:val="00E4572D"/>
    <w:rsid w:val="00E4773F"/>
    <w:rsid w:val="00E479C2"/>
    <w:rsid w:val="00E47B8D"/>
    <w:rsid w:val="00E50319"/>
    <w:rsid w:val="00E504D3"/>
    <w:rsid w:val="00E50524"/>
    <w:rsid w:val="00E50F11"/>
    <w:rsid w:val="00E51558"/>
    <w:rsid w:val="00E51D40"/>
    <w:rsid w:val="00E51ED8"/>
    <w:rsid w:val="00E52025"/>
    <w:rsid w:val="00E521D0"/>
    <w:rsid w:val="00E529AD"/>
    <w:rsid w:val="00E52C0D"/>
    <w:rsid w:val="00E539B0"/>
    <w:rsid w:val="00E53B9B"/>
    <w:rsid w:val="00E53F14"/>
    <w:rsid w:val="00E549B9"/>
    <w:rsid w:val="00E54C6F"/>
    <w:rsid w:val="00E551BC"/>
    <w:rsid w:val="00E55740"/>
    <w:rsid w:val="00E5630D"/>
    <w:rsid w:val="00E56486"/>
    <w:rsid w:val="00E56958"/>
    <w:rsid w:val="00E56FCC"/>
    <w:rsid w:val="00E57351"/>
    <w:rsid w:val="00E60946"/>
    <w:rsid w:val="00E60E72"/>
    <w:rsid w:val="00E6159D"/>
    <w:rsid w:val="00E6211C"/>
    <w:rsid w:val="00E62BE7"/>
    <w:rsid w:val="00E62F2B"/>
    <w:rsid w:val="00E62FCA"/>
    <w:rsid w:val="00E6340B"/>
    <w:rsid w:val="00E63DF1"/>
    <w:rsid w:val="00E64EC3"/>
    <w:rsid w:val="00E64F45"/>
    <w:rsid w:val="00E65091"/>
    <w:rsid w:val="00E65AF9"/>
    <w:rsid w:val="00E65B88"/>
    <w:rsid w:val="00E6711F"/>
    <w:rsid w:val="00E67BC3"/>
    <w:rsid w:val="00E70711"/>
    <w:rsid w:val="00E7096A"/>
    <w:rsid w:val="00E70E9C"/>
    <w:rsid w:val="00E70F8A"/>
    <w:rsid w:val="00E71097"/>
    <w:rsid w:val="00E71200"/>
    <w:rsid w:val="00E71DBF"/>
    <w:rsid w:val="00E72A4D"/>
    <w:rsid w:val="00E7303C"/>
    <w:rsid w:val="00E73040"/>
    <w:rsid w:val="00E7341E"/>
    <w:rsid w:val="00E736D2"/>
    <w:rsid w:val="00E74D44"/>
    <w:rsid w:val="00E753D2"/>
    <w:rsid w:val="00E75581"/>
    <w:rsid w:val="00E75D40"/>
    <w:rsid w:val="00E76058"/>
    <w:rsid w:val="00E76120"/>
    <w:rsid w:val="00E7631E"/>
    <w:rsid w:val="00E7695B"/>
    <w:rsid w:val="00E7740E"/>
    <w:rsid w:val="00E77D56"/>
    <w:rsid w:val="00E77FE6"/>
    <w:rsid w:val="00E8000E"/>
    <w:rsid w:val="00E80FE1"/>
    <w:rsid w:val="00E81704"/>
    <w:rsid w:val="00E81EDD"/>
    <w:rsid w:val="00E82ED6"/>
    <w:rsid w:val="00E83FDD"/>
    <w:rsid w:val="00E84479"/>
    <w:rsid w:val="00E848EA"/>
    <w:rsid w:val="00E855DD"/>
    <w:rsid w:val="00E9104B"/>
    <w:rsid w:val="00E915A5"/>
    <w:rsid w:val="00E9179B"/>
    <w:rsid w:val="00E91FF9"/>
    <w:rsid w:val="00E9205B"/>
    <w:rsid w:val="00E921A1"/>
    <w:rsid w:val="00E92466"/>
    <w:rsid w:val="00E92EFF"/>
    <w:rsid w:val="00E94B50"/>
    <w:rsid w:val="00E9510C"/>
    <w:rsid w:val="00E95851"/>
    <w:rsid w:val="00E95DE3"/>
    <w:rsid w:val="00E96583"/>
    <w:rsid w:val="00E96E67"/>
    <w:rsid w:val="00E9717C"/>
    <w:rsid w:val="00E97C5F"/>
    <w:rsid w:val="00EA0945"/>
    <w:rsid w:val="00EA1974"/>
    <w:rsid w:val="00EA1D69"/>
    <w:rsid w:val="00EA1DBE"/>
    <w:rsid w:val="00EA22A0"/>
    <w:rsid w:val="00EA26B8"/>
    <w:rsid w:val="00EA29B7"/>
    <w:rsid w:val="00EA3EF1"/>
    <w:rsid w:val="00EA44AB"/>
    <w:rsid w:val="00EA49FD"/>
    <w:rsid w:val="00EA4A0F"/>
    <w:rsid w:val="00EA4CCA"/>
    <w:rsid w:val="00EA4F30"/>
    <w:rsid w:val="00EA5716"/>
    <w:rsid w:val="00EA5CC0"/>
    <w:rsid w:val="00EA6873"/>
    <w:rsid w:val="00EA6EC5"/>
    <w:rsid w:val="00EA7C7C"/>
    <w:rsid w:val="00EB0A71"/>
    <w:rsid w:val="00EB0D57"/>
    <w:rsid w:val="00EB165B"/>
    <w:rsid w:val="00EB1AAC"/>
    <w:rsid w:val="00EB1DB6"/>
    <w:rsid w:val="00EB1F0D"/>
    <w:rsid w:val="00EB20CC"/>
    <w:rsid w:val="00EB2BD6"/>
    <w:rsid w:val="00EB3276"/>
    <w:rsid w:val="00EB33C6"/>
    <w:rsid w:val="00EB4413"/>
    <w:rsid w:val="00EB4707"/>
    <w:rsid w:val="00EB481B"/>
    <w:rsid w:val="00EB5230"/>
    <w:rsid w:val="00EB5A3B"/>
    <w:rsid w:val="00EB637F"/>
    <w:rsid w:val="00EB7125"/>
    <w:rsid w:val="00EB7449"/>
    <w:rsid w:val="00EB7808"/>
    <w:rsid w:val="00EB7992"/>
    <w:rsid w:val="00EC0BBB"/>
    <w:rsid w:val="00EC0FB0"/>
    <w:rsid w:val="00EC10B6"/>
    <w:rsid w:val="00EC1E8F"/>
    <w:rsid w:val="00EC294B"/>
    <w:rsid w:val="00EC32A8"/>
    <w:rsid w:val="00EC47C2"/>
    <w:rsid w:val="00EC4DC3"/>
    <w:rsid w:val="00EC5295"/>
    <w:rsid w:val="00EC583C"/>
    <w:rsid w:val="00EC6282"/>
    <w:rsid w:val="00ED0EE4"/>
    <w:rsid w:val="00ED12EF"/>
    <w:rsid w:val="00ED1352"/>
    <w:rsid w:val="00ED3C20"/>
    <w:rsid w:val="00ED5CC0"/>
    <w:rsid w:val="00ED5D5D"/>
    <w:rsid w:val="00ED5F82"/>
    <w:rsid w:val="00ED63DA"/>
    <w:rsid w:val="00ED6806"/>
    <w:rsid w:val="00ED6E46"/>
    <w:rsid w:val="00ED74B4"/>
    <w:rsid w:val="00ED757B"/>
    <w:rsid w:val="00ED79D3"/>
    <w:rsid w:val="00EE01A6"/>
    <w:rsid w:val="00EE1E6E"/>
    <w:rsid w:val="00EE2475"/>
    <w:rsid w:val="00EE30BA"/>
    <w:rsid w:val="00EE31FC"/>
    <w:rsid w:val="00EE3343"/>
    <w:rsid w:val="00EE3F37"/>
    <w:rsid w:val="00EE3FEA"/>
    <w:rsid w:val="00EE5485"/>
    <w:rsid w:val="00EE5E9F"/>
    <w:rsid w:val="00EE7B9F"/>
    <w:rsid w:val="00EF0FFC"/>
    <w:rsid w:val="00EF1593"/>
    <w:rsid w:val="00EF17A8"/>
    <w:rsid w:val="00EF1B48"/>
    <w:rsid w:val="00EF23DA"/>
    <w:rsid w:val="00EF24E2"/>
    <w:rsid w:val="00EF2671"/>
    <w:rsid w:val="00EF2948"/>
    <w:rsid w:val="00EF2D9D"/>
    <w:rsid w:val="00EF2E2D"/>
    <w:rsid w:val="00EF3746"/>
    <w:rsid w:val="00EF4DE4"/>
    <w:rsid w:val="00EF5F48"/>
    <w:rsid w:val="00EF6CCF"/>
    <w:rsid w:val="00EF6D8A"/>
    <w:rsid w:val="00EF73A6"/>
    <w:rsid w:val="00F0002A"/>
    <w:rsid w:val="00F006C4"/>
    <w:rsid w:val="00F0075A"/>
    <w:rsid w:val="00F01C26"/>
    <w:rsid w:val="00F01D84"/>
    <w:rsid w:val="00F01DAF"/>
    <w:rsid w:val="00F02970"/>
    <w:rsid w:val="00F02D42"/>
    <w:rsid w:val="00F03296"/>
    <w:rsid w:val="00F0360C"/>
    <w:rsid w:val="00F04464"/>
    <w:rsid w:val="00F0491D"/>
    <w:rsid w:val="00F04AE3"/>
    <w:rsid w:val="00F05C0D"/>
    <w:rsid w:val="00F0604B"/>
    <w:rsid w:val="00F0627E"/>
    <w:rsid w:val="00F06C35"/>
    <w:rsid w:val="00F06F18"/>
    <w:rsid w:val="00F0724C"/>
    <w:rsid w:val="00F07A14"/>
    <w:rsid w:val="00F10725"/>
    <w:rsid w:val="00F10DF4"/>
    <w:rsid w:val="00F112CE"/>
    <w:rsid w:val="00F11BAC"/>
    <w:rsid w:val="00F1213F"/>
    <w:rsid w:val="00F125DA"/>
    <w:rsid w:val="00F126B7"/>
    <w:rsid w:val="00F1376A"/>
    <w:rsid w:val="00F1410E"/>
    <w:rsid w:val="00F14D7D"/>
    <w:rsid w:val="00F153AE"/>
    <w:rsid w:val="00F15A92"/>
    <w:rsid w:val="00F15DA2"/>
    <w:rsid w:val="00F15F5A"/>
    <w:rsid w:val="00F16E88"/>
    <w:rsid w:val="00F175FE"/>
    <w:rsid w:val="00F177FF"/>
    <w:rsid w:val="00F20327"/>
    <w:rsid w:val="00F21624"/>
    <w:rsid w:val="00F219BC"/>
    <w:rsid w:val="00F24452"/>
    <w:rsid w:val="00F24AB0"/>
    <w:rsid w:val="00F258F1"/>
    <w:rsid w:val="00F25E26"/>
    <w:rsid w:val="00F27986"/>
    <w:rsid w:val="00F27E71"/>
    <w:rsid w:val="00F300AC"/>
    <w:rsid w:val="00F3012D"/>
    <w:rsid w:val="00F3172C"/>
    <w:rsid w:val="00F320D4"/>
    <w:rsid w:val="00F32DF8"/>
    <w:rsid w:val="00F33E20"/>
    <w:rsid w:val="00F33F98"/>
    <w:rsid w:val="00F34154"/>
    <w:rsid w:val="00F34884"/>
    <w:rsid w:val="00F36638"/>
    <w:rsid w:val="00F405FC"/>
    <w:rsid w:val="00F40678"/>
    <w:rsid w:val="00F40766"/>
    <w:rsid w:val="00F40EEB"/>
    <w:rsid w:val="00F414A6"/>
    <w:rsid w:val="00F4190B"/>
    <w:rsid w:val="00F42330"/>
    <w:rsid w:val="00F42369"/>
    <w:rsid w:val="00F42418"/>
    <w:rsid w:val="00F42599"/>
    <w:rsid w:val="00F42A4B"/>
    <w:rsid w:val="00F43580"/>
    <w:rsid w:val="00F436FE"/>
    <w:rsid w:val="00F43D3D"/>
    <w:rsid w:val="00F43EEA"/>
    <w:rsid w:val="00F44231"/>
    <w:rsid w:val="00F44899"/>
    <w:rsid w:val="00F44AB9"/>
    <w:rsid w:val="00F45497"/>
    <w:rsid w:val="00F45E2E"/>
    <w:rsid w:val="00F4691A"/>
    <w:rsid w:val="00F472D9"/>
    <w:rsid w:val="00F50065"/>
    <w:rsid w:val="00F505A3"/>
    <w:rsid w:val="00F52AE9"/>
    <w:rsid w:val="00F53733"/>
    <w:rsid w:val="00F552B8"/>
    <w:rsid w:val="00F56BA9"/>
    <w:rsid w:val="00F57CD2"/>
    <w:rsid w:val="00F57E76"/>
    <w:rsid w:val="00F600B9"/>
    <w:rsid w:val="00F6072F"/>
    <w:rsid w:val="00F61973"/>
    <w:rsid w:val="00F62409"/>
    <w:rsid w:val="00F628F2"/>
    <w:rsid w:val="00F62F42"/>
    <w:rsid w:val="00F63026"/>
    <w:rsid w:val="00F6355E"/>
    <w:rsid w:val="00F63B89"/>
    <w:rsid w:val="00F63C3D"/>
    <w:rsid w:val="00F64126"/>
    <w:rsid w:val="00F6524B"/>
    <w:rsid w:val="00F657E1"/>
    <w:rsid w:val="00F65997"/>
    <w:rsid w:val="00F65BBC"/>
    <w:rsid w:val="00F65DB1"/>
    <w:rsid w:val="00F66C0B"/>
    <w:rsid w:val="00F66DDE"/>
    <w:rsid w:val="00F6733D"/>
    <w:rsid w:val="00F67FA7"/>
    <w:rsid w:val="00F7096C"/>
    <w:rsid w:val="00F70A1C"/>
    <w:rsid w:val="00F70E3C"/>
    <w:rsid w:val="00F71AD2"/>
    <w:rsid w:val="00F721AD"/>
    <w:rsid w:val="00F72920"/>
    <w:rsid w:val="00F73854"/>
    <w:rsid w:val="00F74A83"/>
    <w:rsid w:val="00F7519B"/>
    <w:rsid w:val="00F754B2"/>
    <w:rsid w:val="00F761B7"/>
    <w:rsid w:val="00F7724A"/>
    <w:rsid w:val="00F77C04"/>
    <w:rsid w:val="00F8014B"/>
    <w:rsid w:val="00F80F55"/>
    <w:rsid w:val="00F82309"/>
    <w:rsid w:val="00F82481"/>
    <w:rsid w:val="00F82656"/>
    <w:rsid w:val="00F82EA4"/>
    <w:rsid w:val="00F83358"/>
    <w:rsid w:val="00F838A0"/>
    <w:rsid w:val="00F83B7B"/>
    <w:rsid w:val="00F83E7A"/>
    <w:rsid w:val="00F83FC3"/>
    <w:rsid w:val="00F840D0"/>
    <w:rsid w:val="00F85763"/>
    <w:rsid w:val="00F86B1F"/>
    <w:rsid w:val="00F870F9"/>
    <w:rsid w:val="00F903B0"/>
    <w:rsid w:val="00F90F70"/>
    <w:rsid w:val="00F90FAF"/>
    <w:rsid w:val="00F91103"/>
    <w:rsid w:val="00F918E4"/>
    <w:rsid w:val="00F91E0F"/>
    <w:rsid w:val="00F92159"/>
    <w:rsid w:val="00F924D9"/>
    <w:rsid w:val="00F93B0A"/>
    <w:rsid w:val="00F93B47"/>
    <w:rsid w:val="00F9449D"/>
    <w:rsid w:val="00F950A7"/>
    <w:rsid w:val="00F950D9"/>
    <w:rsid w:val="00F95497"/>
    <w:rsid w:val="00F9581A"/>
    <w:rsid w:val="00F959A0"/>
    <w:rsid w:val="00F9656F"/>
    <w:rsid w:val="00F968AB"/>
    <w:rsid w:val="00F9716B"/>
    <w:rsid w:val="00F97EBC"/>
    <w:rsid w:val="00FA1AB2"/>
    <w:rsid w:val="00FA1C17"/>
    <w:rsid w:val="00FA21DC"/>
    <w:rsid w:val="00FA22A2"/>
    <w:rsid w:val="00FA2B15"/>
    <w:rsid w:val="00FA33B6"/>
    <w:rsid w:val="00FA34B2"/>
    <w:rsid w:val="00FA3C52"/>
    <w:rsid w:val="00FA3F84"/>
    <w:rsid w:val="00FA47D8"/>
    <w:rsid w:val="00FA5054"/>
    <w:rsid w:val="00FA69CE"/>
    <w:rsid w:val="00FA6C57"/>
    <w:rsid w:val="00FA7105"/>
    <w:rsid w:val="00FA79C7"/>
    <w:rsid w:val="00FA7F4C"/>
    <w:rsid w:val="00FB2DA5"/>
    <w:rsid w:val="00FB346F"/>
    <w:rsid w:val="00FB47B3"/>
    <w:rsid w:val="00FB4C7A"/>
    <w:rsid w:val="00FB4E21"/>
    <w:rsid w:val="00FB5190"/>
    <w:rsid w:val="00FB57B7"/>
    <w:rsid w:val="00FB6508"/>
    <w:rsid w:val="00FB69D6"/>
    <w:rsid w:val="00FB70A2"/>
    <w:rsid w:val="00FB7243"/>
    <w:rsid w:val="00FB7FE8"/>
    <w:rsid w:val="00FC036C"/>
    <w:rsid w:val="00FC04C2"/>
    <w:rsid w:val="00FC12CB"/>
    <w:rsid w:val="00FC1E43"/>
    <w:rsid w:val="00FC24B6"/>
    <w:rsid w:val="00FC3BE3"/>
    <w:rsid w:val="00FC409B"/>
    <w:rsid w:val="00FC47DA"/>
    <w:rsid w:val="00FC4DAA"/>
    <w:rsid w:val="00FC542F"/>
    <w:rsid w:val="00FC58A4"/>
    <w:rsid w:val="00FC598F"/>
    <w:rsid w:val="00FC6B9E"/>
    <w:rsid w:val="00FC790A"/>
    <w:rsid w:val="00FC7C22"/>
    <w:rsid w:val="00FD0027"/>
    <w:rsid w:val="00FD05A9"/>
    <w:rsid w:val="00FD0DAE"/>
    <w:rsid w:val="00FD0FE8"/>
    <w:rsid w:val="00FD13BD"/>
    <w:rsid w:val="00FD1664"/>
    <w:rsid w:val="00FD1F99"/>
    <w:rsid w:val="00FD1FD4"/>
    <w:rsid w:val="00FD232B"/>
    <w:rsid w:val="00FD2728"/>
    <w:rsid w:val="00FD2AED"/>
    <w:rsid w:val="00FD307D"/>
    <w:rsid w:val="00FD3397"/>
    <w:rsid w:val="00FD3DB5"/>
    <w:rsid w:val="00FD3E09"/>
    <w:rsid w:val="00FD3E44"/>
    <w:rsid w:val="00FD40C8"/>
    <w:rsid w:val="00FD4571"/>
    <w:rsid w:val="00FD45AA"/>
    <w:rsid w:val="00FD46AF"/>
    <w:rsid w:val="00FD4B3B"/>
    <w:rsid w:val="00FD5797"/>
    <w:rsid w:val="00FD57F1"/>
    <w:rsid w:val="00FD5D8E"/>
    <w:rsid w:val="00FD5E6B"/>
    <w:rsid w:val="00FD6104"/>
    <w:rsid w:val="00FD61D1"/>
    <w:rsid w:val="00FD6F64"/>
    <w:rsid w:val="00FE03E2"/>
    <w:rsid w:val="00FE06F1"/>
    <w:rsid w:val="00FE0A77"/>
    <w:rsid w:val="00FE0AF4"/>
    <w:rsid w:val="00FE0D7B"/>
    <w:rsid w:val="00FE0E8F"/>
    <w:rsid w:val="00FE120D"/>
    <w:rsid w:val="00FE1274"/>
    <w:rsid w:val="00FE1D57"/>
    <w:rsid w:val="00FE2D5E"/>
    <w:rsid w:val="00FE2E57"/>
    <w:rsid w:val="00FE32DD"/>
    <w:rsid w:val="00FE35B7"/>
    <w:rsid w:val="00FE3901"/>
    <w:rsid w:val="00FE3CCF"/>
    <w:rsid w:val="00FE3D0D"/>
    <w:rsid w:val="00FE3F87"/>
    <w:rsid w:val="00FE43AC"/>
    <w:rsid w:val="00FE50FB"/>
    <w:rsid w:val="00FE53A2"/>
    <w:rsid w:val="00FE5637"/>
    <w:rsid w:val="00FE6059"/>
    <w:rsid w:val="00FE6270"/>
    <w:rsid w:val="00FE697B"/>
    <w:rsid w:val="00FE6B07"/>
    <w:rsid w:val="00FE74F9"/>
    <w:rsid w:val="00FE75AD"/>
    <w:rsid w:val="00FE75C5"/>
    <w:rsid w:val="00FE76A5"/>
    <w:rsid w:val="00FE76AA"/>
    <w:rsid w:val="00FE7D2A"/>
    <w:rsid w:val="00FF039E"/>
    <w:rsid w:val="00FF03F7"/>
    <w:rsid w:val="00FF06D1"/>
    <w:rsid w:val="00FF163F"/>
    <w:rsid w:val="00FF196E"/>
    <w:rsid w:val="00FF3179"/>
    <w:rsid w:val="00FF3287"/>
    <w:rsid w:val="00FF3776"/>
    <w:rsid w:val="00FF3B01"/>
    <w:rsid w:val="00FF4211"/>
    <w:rsid w:val="00FF48A4"/>
    <w:rsid w:val="00FF48C9"/>
    <w:rsid w:val="00FF5EE1"/>
    <w:rsid w:val="00FF61D0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6ED6"/>
  <w15:chartTrackingRefBased/>
  <w15:docId w15:val="{FBA0AD6D-CC60-423D-A8D8-A8F672FE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087B"/>
    <w:pPr>
      <w:widowControl w:val="0"/>
      <w:ind w:firstLineChars="200" w:firstLine="200"/>
      <w:jc w:val="both"/>
    </w:pPr>
    <w:rPr>
      <w:rFonts w:ascii="等线" w:eastAsia="仿宋" w:hAnsi="等线" w:cs="Times New Roman"/>
      <w:bCs/>
      <w:szCs w:val="32"/>
    </w:rPr>
  </w:style>
  <w:style w:type="paragraph" w:styleId="10">
    <w:name w:val="heading 1"/>
    <w:basedOn w:val="a0"/>
    <w:next w:val="a0"/>
    <w:link w:val="11"/>
    <w:uiPriority w:val="9"/>
    <w:qFormat/>
    <w:rsid w:val="0049087B"/>
    <w:pPr>
      <w:keepNext/>
      <w:keepLines/>
      <w:numPr>
        <w:numId w:val="5"/>
      </w:numPr>
      <w:spacing w:before="120" w:after="120" w:line="360" w:lineRule="auto"/>
      <w:ind w:firstLineChars="0"/>
      <w:jc w:val="center"/>
      <w:outlineLvl w:val="0"/>
    </w:pPr>
    <w:rPr>
      <w:b/>
      <w:bCs w:val="0"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49087B"/>
    <w:pPr>
      <w:keepNext/>
      <w:keepLines/>
      <w:numPr>
        <w:ilvl w:val="1"/>
        <w:numId w:val="5"/>
      </w:numPr>
      <w:spacing w:before="260" w:after="260"/>
      <w:ind w:firstLineChars="0"/>
      <w:jc w:val="left"/>
      <w:outlineLvl w:val="1"/>
    </w:pPr>
    <w:rPr>
      <w:rFonts w:ascii="等线 Light" w:eastAsia="黑体" w:hAnsi="等线 Light"/>
      <w:b/>
      <w:bCs w:val="0"/>
      <w:sz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49087B"/>
    <w:pPr>
      <w:keepNext/>
      <w:keepLines/>
      <w:numPr>
        <w:ilvl w:val="2"/>
        <w:numId w:val="5"/>
      </w:numPr>
      <w:spacing w:before="260" w:after="260"/>
      <w:ind w:firstLine="200"/>
      <w:outlineLvl w:val="2"/>
    </w:pPr>
    <w:rPr>
      <w:bCs w:val="0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49087B"/>
    <w:pPr>
      <w:keepNext/>
      <w:keepLines/>
      <w:numPr>
        <w:ilvl w:val="3"/>
        <w:numId w:val="5"/>
      </w:numPr>
      <w:spacing w:before="280" w:after="290" w:line="60" w:lineRule="auto"/>
      <w:ind w:firstLineChars="0"/>
      <w:outlineLvl w:val="3"/>
    </w:pPr>
    <w:rPr>
      <w:rFonts w:ascii="等线 Light" w:hAnsi="等线 Light"/>
      <w:b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A22A62"/>
    <w:pPr>
      <w:keepNext/>
      <w:keepLines/>
      <w:numPr>
        <w:ilvl w:val="4"/>
        <w:numId w:val="4"/>
      </w:numPr>
      <w:spacing w:before="280" w:after="290" w:line="376" w:lineRule="auto"/>
      <w:ind w:firstLineChars="0"/>
      <w:outlineLvl w:val="4"/>
    </w:pPr>
    <w:rPr>
      <w:b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A22A62"/>
    <w:pPr>
      <w:keepNext/>
      <w:keepLines/>
      <w:numPr>
        <w:ilvl w:val="5"/>
        <w:numId w:val="4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A22A62"/>
    <w:pPr>
      <w:keepNext/>
      <w:keepLines/>
      <w:numPr>
        <w:ilvl w:val="6"/>
        <w:numId w:val="4"/>
      </w:numPr>
      <w:spacing w:before="240" w:after="64" w:line="320" w:lineRule="auto"/>
      <w:ind w:firstLineChars="0"/>
      <w:outlineLvl w:val="6"/>
    </w:pPr>
    <w:rPr>
      <w:b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A22A62"/>
    <w:pPr>
      <w:keepNext/>
      <w:keepLines/>
      <w:numPr>
        <w:ilvl w:val="7"/>
        <w:numId w:val="4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A22A62"/>
    <w:pPr>
      <w:keepNext/>
      <w:keepLines/>
      <w:numPr>
        <w:ilvl w:val="8"/>
        <w:numId w:val="4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  <w:rsid w:val="0049087B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49087B"/>
  </w:style>
  <w:style w:type="paragraph" w:styleId="a4">
    <w:name w:val="header"/>
    <w:basedOn w:val="a0"/>
    <w:link w:val="a5"/>
    <w:uiPriority w:val="99"/>
    <w:unhideWhenUsed/>
    <w:rsid w:val="00490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49087B"/>
    <w:rPr>
      <w:rFonts w:ascii="等线" w:eastAsia="仿宋" w:hAnsi="等线" w:cs="Times New Roman"/>
      <w:bCs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490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49087B"/>
    <w:rPr>
      <w:rFonts w:ascii="等线" w:eastAsia="仿宋" w:hAnsi="等线" w:cs="Times New Roman"/>
      <w:bCs/>
      <w:sz w:val="18"/>
      <w:szCs w:val="18"/>
    </w:rPr>
  </w:style>
  <w:style w:type="paragraph" w:styleId="a8">
    <w:name w:val="List Paragraph"/>
    <w:basedOn w:val="a0"/>
    <w:uiPriority w:val="34"/>
    <w:qFormat/>
    <w:rsid w:val="0049087B"/>
    <w:pPr>
      <w:ind w:firstLine="420"/>
    </w:pPr>
  </w:style>
  <w:style w:type="character" w:styleId="a9">
    <w:name w:val="Hyperlink"/>
    <w:basedOn w:val="a1"/>
    <w:rsid w:val="001620EE"/>
    <w:rPr>
      <w:color w:val="0000FF"/>
      <w:u w:val="single"/>
    </w:rPr>
  </w:style>
  <w:style w:type="character" w:styleId="aa">
    <w:name w:val="Unresolved Mention"/>
    <w:basedOn w:val="a1"/>
    <w:uiPriority w:val="99"/>
    <w:semiHidden/>
    <w:unhideWhenUsed/>
    <w:rsid w:val="00D678A9"/>
    <w:rPr>
      <w:color w:val="808080"/>
      <w:shd w:val="clear" w:color="auto" w:fill="E6E6E6"/>
    </w:rPr>
  </w:style>
  <w:style w:type="table" w:styleId="ab">
    <w:name w:val="Table Grid"/>
    <w:aliases w:val="表格样式"/>
    <w:basedOn w:val="a2"/>
    <w:uiPriority w:val="39"/>
    <w:qFormat/>
    <w:rsid w:val="009A2C2A"/>
    <w:pPr>
      <w:widowControl w:val="0"/>
      <w:jc w:val="center"/>
    </w:pPr>
    <w:rPr>
      <w:rFonts w:ascii="Times New Roman" w:eastAsia="仿宋" w:hAnsi="Times New Roman" w:cs="Times New Roman"/>
      <w:kern w:val="0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1">
    <w:name w:val="标题 1 字符"/>
    <w:link w:val="10"/>
    <w:uiPriority w:val="9"/>
    <w:rsid w:val="0049087B"/>
    <w:rPr>
      <w:rFonts w:ascii="等线" w:eastAsia="仿宋" w:hAnsi="等线" w:cs="Times New Roman"/>
      <w:b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49087B"/>
    <w:rPr>
      <w:rFonts w:ascii="等线 Light" w:eastAsia="黑体" w:hAnsi="等线 Light" w:cs="Times New Roman"/>
      <w:b/>
      <w:sz w:val="28"/>
      <w:szCs w:val="32"/>
    </w:rPr>
  </w:style>
  <w:style w:type="paragraph" w:styleId="HTML">
    <w:name w:val="HTML Preformatted"/>
    <w:basedOn w:val="a0"/>
    <w:link w:val="HTML0"/>
    <w:uiPriority w:val="99"/>
    <w:unhideWhenUsed/>
    <w:rsid w:val="000A6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0A6D2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link w:val="3"/>
    <w:uiPriority w:val="9"/>
    <w:rsid w:val="0049087B"/>
    <w:rPr>
      <w:rFonts w:ascii="等线" w:eastAsia="仿宋" w:hAnsi="等线" w:cs="Times New Roman"/>
      <w:szCs w:val="32"/>
    </w:rPr>
  </w:style>
  <w:style w:type="character" w:customStyle="1" w:styleId="40">
    <w:name w:val="标题 4 字符"/>
    <w:link w:val="4"/>
    <w:uiPriority w:val="9"/>
    <w:rsid w:val="0049087B"/>
    <w:rPr>
      <w:rFonts w:ascii="等线 Light" w:eastAsia="仿宋" w:hAnsi="等线 Light" w:cs="Times New Roman"/>
      <w:b/>
      <w:bCs/>
      <w:szCs w:val="28"/>
    </w:rPr>
  </w:style>
  <w:style w:type="paragraph" w:styleId="ac">
    <w:name w:val="Normal (Web)"/>
    <w:basedOn w:val="a0"/>
    <w:uiPriority w:val="99"/>
    <w:unhideWhenUsed/>
    <w:rsid w:val="00A32C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d">
    <w:name w:val="Strong"/>
    <w:basedOn w:val="a1"/>
    <w:uiPriority w:val="22"/>
    <w:qFormat/>
    <w:rsid w:val="00A32C34"/>
    <w:rPr>
      <w:b/>
      <w:bCs/>
    </w:rPr>
  </w:style>
  <w:style w:type="character" w:customStyle="1" w:styleId="50">
    <w:name w:val="标题 5 字符"/>
    <w:basedOn w:val="a1"/>
    <w:link w:val="5"/>
    <w:uiPriority w:val="9"/>
    <w:rsid w:val="00A22A62"/>
    <w:rPr>
      <w:rFonts w:ascii="等线" w:eastAsia="仿宋" w:hAnsi="等线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A22A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22A62"/>
    <w:rPr>
      <w:rFonts w:ascii="等线" w:eastAsia="仿宋" w:hAnsi="等线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A22A62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A22A62"/>
    <w:rPr>
      <w:rFonts w:asciiTheme="majorHAnsi" w:eastAsiaTheme="majorEastAsia" w:hAnsiTheme="majorHAnsi" w:cstheme="majorBidi"/>
      <w:bCs/>
      <w:szCs w:val="21"/>
    </w:rPr>
  </w:style>
  <w:style w:type="paragraph" w:customStyle="1" w:styleId="21">
    <w:name w:val="样式 首行缩进:  2 字符"/>
    <w:basedOn w:val="a0"/>
    <w:link w:val="2Char1"/>
    <w:rsid w:val="001620EE"/>
    <w:pPr>
      <w:ind w:firstLine="480"/>
    </w:pPr>
    <w:rPr>
      <w:rFonts w:cs="宋体"/>
      <w:szCs w:val="20"/>
    </w:rPr>
  </w:style>
  <w:style w:type="paragraph" w:customStyle="1" w:styleId="ae">
    <w:name w:val="表格文字图表文字"/>
    <w:basedOn w:val="a0"/>
    <w:rsid w:val="001620EE"/>
    <w:pPr>
      <w:snapToGrid w:val="0"/>
      <w:jc w:val="center"/>
    </w:pPr>
    <w:rPr>
      <w:rFonts w:cs="宋体"/>
      <w:szCs w:val="20"/>
    </w:rPr>
  </w:style>
  <w:style w:type="paragraph" w:styleId="TOC1">
    <w:name w:val="toc 1"/>
    <w:basedOn w:val="a0"/>
    <w:next w:val="a0"/>
    <w:autoRedefine/>
    <w:semiHidden/>
    <w:rsid w:val="001620EE"/>
    <w:rPr>
      <w:sz w:val="28"/>
    </w:rPr>
  </w:style>
  <w:style w:type="paragraph" w:styleId="TOC2">
    <w:name w:val="toc 2"/>
    <w:basedOn w:val="a0"/>
    <w:next w:val="a0"/>
    <w:autoRedefine/>
    <w:semiHidden/>
    <w:rsid w:val="001620EE"/>
    <w:pPr>
      <w:ind w:leftChars="200" w:left="420"/>
    </w:pPr>
  </w:style>
  <w:style w:type="paragraph" w:styleId="TOC4">
    <w:name w:val="toc 4"/>
    <w:basedOn w:val="a0"/>
    <w:next w:val="a0"/>
    <w:autoRedefine/>
    <w:semiHidden/>
    <w:rsid w:val="001620EE"/>
    <w:pPr>
      <w:ind w:leftChars="600" w:left="1260"/>
    </w:pPr>
  </w:style>
  <w:style w:type="paragraph" w:styleId="af">
    <w:name w:val="Document Map"/>
    <w:basedOn w:val="a0"/>
    <w:link w:val="af0"/>
    <w:semiHidden/>
    <w:rsid w:val="001620EE"/>
    <w:pPr>
      <w:shd w:val="clear" w:color="auto" w:fill="000080"/>
    </w:pPr>
  </w:style>
  <w:style w:type="character" w:customStyle="1" w:styleId="af0">
    <w:name w:val="文档结构图 字符"/>
    <w:basedOn w:val="a1"/>
    <w:link w:val="af"/>
    <w:semiHidden/>
    <w:rsid w:val="00183EF1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f1">
    <w:name w:val="macro"/>
    <w:link w:val="af2"/>
    <w:semiHidden/>
    <w:rsid w:val="001620E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2">
    <w:name w:val="宏文本 字符"/>
    <w:basedOn w:val="a1"/>
    <w:link w:val="af1"/>
    <w:semiHidden/>
    <w:rsid w:val="00183EF1"/>
    <w:rPr>
      <w:rFonts w:ascii="Courier New" w:eastAsia="宋体" w:hAnsi="Courier New" w:cs="Courier New"/>
      <w:sz w:val="24"/>
      <w:szCs w:val="24"/>
    </w:rPr>
  </w:style>
  <w:style w:type="paragraph" w:styleId="af3">
    <w:name w:val="footnote text"/>
    <w:basedOn w:val="a0"/>
    <w:link w:val="af4"/>
    <w:semiHidden/>
    <w:rsid w:val="001620EE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1"/>
    <w:link w:val="af3"/>
    <w:semiHidden/>
    <w:rsid w:val="00183EF1"/>
    <w:rPr>
      <w:rFonts w:ascii="Times New Roman" w:eastAsia="宋体" w:hAnsi="Times New Roman" w:cs="Times New Roman"/>
      <w:sz w:val="18"/>
      <w:szCs w:val="18"/>
    </w:rPr>
  </w:style>
  <w:style w:type="paragraph" w:styleId="TOC3">
    <w:name w:val="toc 3"/>
    <w:basedOn w:val="a0"/>
    <w:next w:val="a0"/>
    <w:autoRedefine/>
    <w:semiHidden/>
    <w:rsid w:val="001620EE"/>
    <w:pPr>
      <w:ind w:leftChars="400" w:left="840"/>
    </w:pPr>
  </w:style>
  <w:style w:type="paragraph" w:styleId="TOC5">
    <w:name w:val="toc 5"/>
    <w:basedOn w:val="a0"/>
    <w:next w:val="a0"/>
    <w:autoRedefine/>
    <w:semiHidden/>
    <w:rsid w:val="001620EE"/>
    <w:pPr>
      <w:ind w:leftChars="800" w:left="1680"/>
    </w:pPr>
  </w:style>
  <w:style w:type="paragraph" w:styleId="TOC6">
    <w:name w:val="toc 6"/>
    <w:basedOn w:val="a0"/>
    <w:next w:val="a0"/>
    <w:autoRedefine/>
    <w:semiHidden/>
    <w:rsid w:val="001620EE"/>
    <w:pPr>
      <w:ind w:leftChars="1000" w:left="2100"/>
    </w:pPr>
  </w:style>
  <w:style w:type="paragraph" w:styleId="TOC7">
    <w:name w:val="toc 7"/>
    <w:basedOn w:val="a0"/>
    <w:next w:val="a0"/>
    <w:autoRedefine/>
    <w:semiHidden/>
    <w:rsid w:val="001620EE"/>
    <w:pPr>
      <w:ind w:leftChars="1200" w:left="2520"/>
    </w:pPr>
  </w:style>
  <w:style w:type="paragraph" w:styleId="TOC8">
    <w:name w:val="toc 8"/>
    <w:basedOn w:val="a0"/>
    <w:next w:val="a0"/>
    <w:autoRedefine/>
    <w:semiHidden/>
    <w:rsid w:val="001620EE"/>
    <w:pPr>
      <w:ind w:leftChars="1400" w:left="2940"/>
    </w:pPr>
  </w:style>
  <w:style w:type="paragraph" w:styleId="TOC9">
    <w:name w:val="toc 9"/>
    <w:basedOn w:val="a0"/>
    <w:next w:val="a0"/>
    <w:autoRedefine/>
    <w:semiHidden/>
    <w:rsid w:val="001620EE"/>
    <w:pPr>
      <w:ind w:leftChars="1600" w:left="3360"/>
    </w:pPr>
  </w:style>
  <w:style w:type="paragraph" w:styleId="af5">
    <w:name w:val="Balloon Text"/>
    <w:basedOn w:val="a0"/>
    <w:link w:val="af6"/>
    <w:uiPriority w:val="99"/>
    <w:semiHidden/>
    <w:unhideWhenUsed/>
    <w:rsid w:val="00A22A62"/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A22A62"/>
    <w:rPr>
      <w:rFonts w:eastAsia="仿宋"/>
      <w:bCs/>
      <w:sz w:val="18"/>
      <w:szCs w:val="18"/>
    </w:rPr>
  </w:style>
  <w:style w:type="paragraph" w:styleId="af7">
    <w:name w:val="annotation text"/>
    <w:basedOn w:val="a0"/>
    <w:link w:val="af8"/>
    <w:semiHidden/>
    <w:rsid w:val="001620EE"/>
    <w:pPr>
      <w:jc w:val="left"/>
    </w:pPr>
  </w:style>
  <w:style w:type="character" w:customStyle="1" w:styleId="af8">
    <w:name w:val="批注文字 字符"/>
    <w:basedOn w:val="a1"/>
    <w:link w:val="af7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9">
    <w:name w:val="annotation subject"/>
    <w:basedOn w:val="af7"/>
    <w:next w:val="af7"/>
    <w:link w:val="afa"/>
    <w:semiHidden/>
    <w:rsid w:val="001620EE"/>
    <w:rPr>
      <w:b/>
      <w:bCs w:val="0"/>
    </w:rPr>
  </w:style>
  <w:style w:type="character" w:customStyle="1" w:styleId="afa">
    <w:name w:val="批注主题 字符"/>
    <w:basedOn w:val="af8"/>
    <w:link w:val="af9"/>
    <w:semiHidden/>
    <w:rsid w:val="00183EF1"/>
    <w:rPr>
      <w:rFonts w:ascii="Times New Roman" w:eastAsia="宋体" w:hAnsi="Times New Roman" w:cs="Times New Roman"/>
      <w:b/>
      <w:bCs/>
      <w:sz w:val="24"/>
      <w:szCs w:val="24"/>
    </w:rPr>
  </w:style>
  <w:style w:type="paragraph" w:styleId="12">
    <w:name w:val="index 1"/>
    <w:basedOn w:val="a0"/>
    <w:next w:val="a0"/>
    <w:autoRedefine/>
    <w:semiHidden/>
    <w:rsid w:val="001620EE"/>
  </w:style>
  <w:style w:type="paragraph" w:styleId="22">
    <w:name w:val="index 2"/>
    <w:basedOn w:val="a0"/>
    <w:next w:val="a0"/>
    <w:autoRedefine/>
    <w:semiHidden/>
    <w:rsid w:val="001620EE"/>
    <w:pPr>
      <w:ind w:leftChars="200" w:left="200"/>
    </w:pPr>
  </w:style>
  <w:style w:type="paragraph" w:styleId="31">
    <w:name w:val="index 3"/>
    <w:basedOn w:val="a0"/>
    <w:next w:val="a0"/>
    <w:autoRedefine/>
    <w:semiHidden/>
    <w:rsid w:val="001620EE"/>
    <w:pPr>
      <w:ind w:leftChars="400" w:left="400"/>
    </w:pPr>
  </w:style>
  <w:style w:type="paragraph" w:styleId="41">
    <w:name w:val="index 4"/>
    <w:basedOn w:val="a0"/>
    <w:next w:val="a0"/>
    <w:autoRedefine/>
    <w:semiHidden/>
    <w:rsid w:val="001620EE"/>
    <w:pPr>
      <w:ind w:leftChars="600" w:left="600"/>
    </w:pPr>
  </w:style>
  <w:style w:type="paragraph" w:styleId="51">
    <w:name w:val="index 5"/>
    <w:basedOn w:val="a0"/>
    <w:next w:val="a0"/>
    <w:autoRedefine/>
    <w:semiHidden/>
    <w:rsid w:val="001620EE"/>
    <w:pPr>
      <w:ind w:leftChars="800" w:left="800"/>
    </w:pPr>
  </w:style>
  <w:style w:type="paragraph" w:styleId="61">
    <w:name w:val="index 6"/>
    <w:basedOn w:val="a0"/>
    <w:next w:val="a0"/>
    <w:autoRedefine/>
    <w:semiHidden/>
    <w:rsid w:val="001620EE"/>
    <w:pPr>
      <w:ind w:leftChars="1000" w:left="1000"/>
    </w:pPr>
  </w:style>
  <w:style w:type="paragraph" w:styleId="71">
    <w:name w:val="index 7"/>
    <w:basedOn w:val="a0"/>
    <w:next w:val="a0"/>
    <w:autoRedefine/>
    <w:semiHidden/>
    <w:rsid w:val="001620EE"/>
    <w:pPr>
      <w:ind w:leftChars="1200" w:left="1200"/>
    </w:pPr>
  </w:style>
  <w:style w:type="paragraph" w:styleId="81">
    <w:name w:val="index 8"/>
    <w:basedOn w:val="a0"/>
    <w:next w:val="a0"/>
    <w:autoRedefine/>
    <w:semiHidden/>
    <w:rsid w:val="001620EE"/>
    <w:pPr>
      <w:ind w:leftChars="1400" w:left="1400"/>
    </w:pPr>
  </w:style>
  <w:style w:type="paragraph" w:styleId="91">
    <w:name w:val="index 9"/>
    <w:basedOn w:val="a0"/>
    <w:next w:val="a0"/>
    <w:autoRedefine/>
    <w:semiHidden/>
    <w:rsid w:val="001620EE"/>
    <w:pPr>
      <w:ind w:leftChars="1600" w:left="1600"/>
    </w:pPr>
  </w:style>
  <w:style w:type="paragraph" w:styleId="afb">
    <w:name w:val="index heading"/>
    <w:basedOn w:val="a0"/>
    <w:next w:val="12"/>
    <w:semiHidden/>
    <w:rsid w:val="001620EE"/>
    <w:rPr>
      <w:rFonts w:ascii="Arial" w:hAnsi="Arial" w:cs="Arial"/>
      <w:b/>
      <w:bCs w:val="0"/>
    </w:rPr>
  </w:style>
  <w:style w:type="paragraph" w:styleId="afc">
    <w:name w:val="caption"/>
    <w:basedOn w:val="a0"/>
    <w:next w:val="a0"/>
    <w:rsid w:val="001620EE"/>
    <w:rPr>
      <w:rFonts w:ascii="Arial" w:eastAsia="黑体" w:hAnsi="Arial" w:cs="Arial"/>
      <w:sz w:val="20"/>
      <w:szCs w:val="20"/>
    </w:rPr>
  </w:style>
  <w:style w:type="paragraph" w:styleId="afd">
    <w:name w:val="table of figures"/>
    <w:basedOn w:val="a0"/>
    <w:next w:val="a0"/>
    <w:semiHidden/>
    <w:rsid w:val="001620EE"/>
    <w:pPr>
      <w:ind w:leftChars="200" w:left="200" w:hangingChars="200" w:hanging="200"/>
    </w:pPr>
  </w:style>
  <w:style w:type="paragraph" w:styleId="afe">
    <w:name w:val="endnote text"/>
    <w:basedOn w:val="a0"/>
    <w:link w:val="aff"/>
    <w:semiHidden/>
    <w:rsid w:val="001620EE"/>
    <w:pPr>
      <w:snapToGrid w:val="0"/>
      <w:jc w:val="left"/>
    </w:pPr>
  </w:style>
  <w:style w:type="character" w:customStyle="1" w:styleId="aff">
    <w:name w:val="尾注文本 字符"/>
    <w:basedOn w:val="a1"/>
    <w:link w:val="afe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f0">
    <w:name w:val="table of authorities"/>
    <w:basedOn w:val="a0"/>
    <w:next w:val="a0"/>
    <w:semiHidden/>
    <w:rsid w:val="001620EE"/>
    <w:pPr>
      <w:ind w:leftChars="200" w:left="420"/>
    </w:pPr>
  </w:style>
  <w:style w:type="paragraph" w:styleId="aff1">
    <w:name w:val="toa heading"/>
    <w:basedOn w:val="a0"/>
    <w:next w:val="a0"/>
    <w:semiHidden/>
    <w:rsid w:val="001620EE"/>
    <w:pPr>
      <w:spacing w:before="120"/>
    </w:pPr>
    <w:rPr>
      <w:rFonts w:ascii="Arial" w:hAnsi="Arial" w:cs="Arial"/>
    </w:rPr>
  </w:style>
  <w:style w:type="character" w:styleId="aff2">
    <w:name w:val="page number"/>
    <w:basedOn w:val="a1"/>
    <w:rsid w:val="001620EE"/>
  </w:style>
  <w:style w:type="character" w:customStyle="1" w:styleId="2Char1">
    <w:name w:val="样式 首行缩进:  2 字符 Char1"/>
    <w:basedOn w:val="a1"/>
    <w:link w:val="21"/>
    <w:rsid w:val="001620EE"/>
    <w:rPr>
      <w:rFonts w:ascii="Times New Roman" w:eastAsia="宋体" w:hAnsi="Times New Roman" w:cs="宋体"/>
      <w:sz w:val="24"/>
      <w:szCs w:val="20"/>
    </w:rPr>
  </w:style>
  <w:style w:type="paragraph" w:customStyle="1" w:styleId="aff3">
    <w:name w:val="表格文字"/>
    <w:basedOn w:val="ae"/>
    <w:rsid w:val="001620EE"/>
  </w:style>
  <w:style w:type="paragraph" w:customStyle="1" w:styleId="a">
    <w:name w:val="一级标题格式"/>
    <w:basedOn w:val="10"/>
    <w:autoRedefine/>
    <w:rsid w:val="001620EE"/>
    <w:pPr>
      <w:numPr>
        <w:numId w:val="2"/>
      </w:numPr>
      <w:spacing w:before="240" w:after="480"/>
    </w:pPr>
    <w:rPr>
      <w:color w:val="FF0000"/>
    </w:rPr>
  </w:style>
  <w:style w:type="paragraph" w:customStyle="1" w:styleId="003">
    <w:name w:val="*003三级标题格式"/>
    <w:autoRedefine/>
    <w:rsid w:val="001620EE"/>
    <w:pPr>
      <w:widowControl w:val="0"/>
      <w:wordWrap w:val="0"/>
      <w:spacing w:afterLines="100" w:after="312"/>
      <w:outlineLvl w:val="2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aff4">
    <w:name w:val="*表格文字格式（左右居中）"/>
    <w:rsid w:val="001620EE"/>
    <w:pPr>
      <w:widowControl w:val="0"/>
      <w:wordWrap w:val="0"/>
      <w:jc w:val="center"/>
    </w:pPr>
    <w:rPr>
      <w:rFonts w:ascii="Times New Roman" w:eastAsia="宋体" w:hAnsi="Times New Roman" w:cs="宋体"/>
      <w:szCs w:val="20"/>
    </w:rPr>
  </w:style>
  <w:style w:type="paragraph" w:customStyle="1" w:styleId="004">
    <w:name w:val="*004四级标题格式"/>
    <w:autoRedefine/>
    <w:rsid w:val="00B1213C"/>
    <w:pPr>
      <w:widowControl w:val="0"/>
      <w:numPr>
        <w:ilvl w:val="3"/>
        <w:numId w:val="3"/>
      </w:numPr>
      <w:wordWrap w:val="0"/>
      <w:spacing w:afterLines="100" w:after="312"/>
      <w:outlineLvl w:val="3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005">
    <w:name w:val="*005五级标题格式"/>
    <w:autoRedefine/>
    <w:rsid w:val="001620EE"/>
    <w:pPr>
      <w:widowControl w:val="0"/>
      <w:numPr>
        <w:ilvl w:val="4"/>
        <w:numId w:val="3"/>
      </w:numPr>
      <w:wordWrap w:val="0"/>
      <w:spacing w:afterLines="50" w:after="120" w:line="336" w:lineRule="auto"/>
      <w:jc w:val="both"/>
      <w:outlineLvl w:val="4"/>
    </w:pPr>
    <w:rPr>
      <w:rFonts w:ascii="Times New Roman" w:eastAsia="宋体" w:hAnsi="Times New Roman" w:cs="宋体"/>
      <w:bCs/>
      <w:sz w:val="24"/>
      <w:szCs w:val="28"/>
    </w:rPr>
  </w:style>
  <w:style w:type="paragraph" w:customStyle="1" w:styleId="aff5">
    <w:name w:val="*正文段落格式"/>
    <w:autoRedefine/>
    <w:rsid w:val="001620EE"/>
    <w:pPr>
      <w:widowControl w:val="0"/>
      <w:wordWrap w:val="0"/>
      <w:spacing w:afterLines="50" w:after="120" w:line="336" w:lineRule="auto"/>
      <w:ind w:firstLineChars="200" w:firstLine="480"/>
      <w:jc w:val="both"/>
    </w:pPr>
    <w:rPr>
      <w:rFonts w:ascii="Times New Roman" w:eastAsia="宋体" w:hAnsi="Times New Roman" w:cs="宋体"/>
      <w:sz w:val="24"/>
      <w:szCs w:val="20"/>
    </w:rPr>
  </w:style>
  <w:style w:type="paragraph" w:customStyle="1" w:styleId="aff6">
    <w:name w:val="*表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aff7">
    <w:name w:val="*图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1">
    <w:name w:val="样式 二级标题格式 + 段后: 1 行"/>
    <w:basedOn w:val="a0"/>
    <w:rsid w:val="001620EE"/>
    <w:pPr>
      <w:numPr>
        <w:ilvl w:val="1"/>
        <w:numId w:val="1"/>
      </w:numPr>
      <w:spacing w:afterLines="100" w:after="100"/>
      <w:jc w:val="left"/>
      <w:outlineLvl w:val="1"/>
    </w:pPr>
    <w:rPr>
      <w:rFonts w:eastAsia="黑体" w:cs="宋体"/>
      <w:color w:val="FF0000"/>
      <w:sz w:val="28"/>
      <w:szCs w:val="20"/>
    </w:rPr>
  </w:style>
  <w:style w:type="paragraph" w:customStyle="1" w:styleId="13">
    <w:name w:val="样式 四级标题格式 + 段后: 1 行"/>
    <w:basedOn w:val="004"/>
    <w:rsid w:val="001620EE"/>
    <w:pPr>
      <w:numPr>
        <w:ilvl w:val="0"/>
        <w:numId w:val="0"/>
      </w:numPr>
      <w:jc w:val="both"/>
    </w:pPr>
    <w:rPr>
      <w:rFonts w:cs="宋体"/>
      <w:bCs w:val="0"/>
      <w:szCs w:val="20"/>
    </w:rPr>
  </w:style>
  <w:style w:type="paragraph" w:customStyle="1" w:styleId="009">
    <w:name w:val="*009九级标题格式"/>
    <w:rsid w:val="001620EE"/>
    <w:pPr>
      <w:widowControl w:val="0"/>
      <w:numPr>
        <w:ilvl w:val="8"/>
        <w:numId w:val="3"/>
      </w:numPr>
      <w:wordWrap w:val="0"/>
      <w:spacing w:afterLines="50" w:after="50" w:line="336" w:lineRule="auto"/>
      <w:jc w:val="both"/>
      <w:outlineLvl w:val="8"/>
    </w:pPr>
    <w:rPr>
      <w:rFonts w:ascii="Times New Roman" w:eastAsia="宋体" w:hAnsi="Times New Roman" w:cs="宋体"/>
      <w:sz w:val="24"/>
      <w:szCs w:val="20"/>
    </w:rPr>
  </w:style>
  <w:style w:type="paragraph" w:customStyle="1" w:styleId="006">
    <w:name w:val="*006六级标题格式"/>
    <w:rsid w:val="001620EE"/>
    <w:pPr>
      <w:widowControl w:val="0"/>
      <w:numPr>
        <w:ilvl w:val="5"/>
        <w:numId w:val="3"/>
      </w:numPr>
      <w:wordWrap w:val="0"/>
      <w:spacing w:afterLines="50" w:after="50" w:line="336" w:lineRule="auto"/>
      <w:jc w:val="both"/>
      <w:outlineLvl w:val="5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7">
    <w:name w:val="*007七级标题格式"/>
    <w:rsid w:val="001620EE"/>
    <w:pPr>
      <w:widowControl w:val="0"/>
      <w:numPr>
        <w:ilvl w:val="6"/>
        <w:numId w:val="3"/>
      </w:numPr>
      <w:wordWrap w:val="0"/>
      <w:spacing w:afterLines="50" w:after="50" w:line="336" w:lineRule="auto"/>
      <w:jc w:val="both"/>
      <w:outlineLvl w:val="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8">
    <w:name w:val="*008八级标题格式"/>
    <w:rsid w:val="001620EE"/>
    <w:pPr>
      <w:widowControl w:val="0"/>
      <w:numPr>
        <w:ilvl w:val="7"/>
        <w:numId w:val="3"/>
      </w:numPr>
      <w:wordWrap w:val="0"/>
      <w:spacing w:afterLines="50" w:after="50" w:line="336" w:lineRule="auto"/>
      <w:jc w:val="both"/>
      <w:outlineLvl w:val="7"/>
    </w:pPr>
    <w:rPr>
      <w:rFonts w:ascii="Times New Roman" w:eastAsia="宋体" w:hAnsi="Times New Roman" w:cs="宋体"/>
      <w:sz w:val="24"/>
      <w:szCs w:val="20"/>
    </w:rPr>
  </w:style>
  <w:style w:type="paragraph" w:customStyle="1" w:styleId="aff8">
    <w:name w:val="*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sz w:val="32"/>
    </w:rPr>
  </w:style>
  <w:style w:type="character" w:styleId="aff9">
    <w:name w:val="FollowedHyperlink"/>
    <w:basedOn w:val="a1"/>
    <w:rsid w:val="001620EE"/>
    <w:rPr>
      <w:color w:val="954F72" w:themeColor="followedHyperlink"/>
      <w:u w:val="single"/>
    </w:rPr>
  </w:style>
  <w:style w:type="paragraph" w:customStyle="1" w:styleId="affa">
    <w:name w:val="*表格文字格式（左对齐）"/>
    <w:basedOn w:val="aff4"/>
    <w:rsid w:val="001620EE"/>
    <w:pPr>
      <w:jc w:val="left"/>
    </w:pPr>
    <w:rPr>
      <w:szCs w:val="24"/>
    </w:rPr>
  </w:style>
  <w:style w:type="paragraph" w:customStyle="1" w:styleId="ctrle">
    <w:name w:val="图表文字 居中 ctrl+e"/>
    <w:basedOn w:val="a0"/>
    <w:autoRedefine/>
    <w:rsid w:val="001620EE"/>
    <w:pPr>
      <w:snapToGrid w:val="0"/>
      <w:jc w:val="center"/>
    </w:pPr>
    <w:rPr>
      <w:rFonts w:cs="宋体"/>
      <w:szCs w:val="20"/>
    </w:rPr>
  </w:style>
  <w:style w:type="paragraph" w:customStyle="1" w:styleId="affb">
    <w:name w:val="*表格文字格式（右对齐）"/>
    <w:basedOn w:val="aff4"/>
    <w:rsid w:val="001620EE"/>
    <w:pPr>
      <w:jc w:val="right"/>
    </w:pPr>
  </w:style>
  <w:style w:type="paragraph" w:styleId="affc">
    <w:name w:val="Date"/>
    <w:basedOn w:val="a0"/>
    <w:next w:val="a0"/>
    <w:link w:val="affd"/>
    <w:rsid w:val="001620EE"/>
    <w:pPr>
      <w:ind w:leftChars="2500" w:left="100"/>
    </w:pPr>
  </w:style>
  <w:style w:type="character" w:customStyle="1" w:styleId="affd">
    <w:name w:val="日期 字符"/>
    <w:basedOn w:val="a1"/>
    <w:link w:val="affc"/>
    <w:rsid w:val="001620EE"/>
    <w:rPr>
      <w:rFonts w:ascii="Times New Roman" w:eastAsia="宋体" w:hAnsi="Times New Roman" w:cs="Times New Roman"/>
      <w:sz w:val="24"/>
      <w:szCs w:val="24"/>
    </w:rPr>
  </w:style>
  <w:style w:type="table" w:customStyle="1" w:styleId="14">
    <w:name w:val="网格型1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color w:val="00B0F0"/>
      <w:sz w:val="32"/>
    </w:rPr>
  </w:style>
  <w:style w:type="character" w:styleId="afff">
    <w:name w:val="annotation reference"/>
    <w:basedOn w:val="a1"/>
    <w:uiPriority w:val="99"/>
    <w:semiHidden/>
    <w:unhideWhenUsed/>
    <w:rsid w:val="003B73EA"/>
    <w:rPr>
      <w:sz w:val="21"/>
      <w:szCs w:val="21"/>
    </w:rPr>
  </w:style>
  <w:style w:type="paragraph" w:styleId="afff0">
    <w:name w:val="No Spacing"/>
    <w:uiPriority w:val="1"/>
    <w:qFormat/>
    <w:rsid w:val="00CB6BCB"/>
    <w:pPr>
      <w:widowControl w:val="0"/>
      <w:jc w:val="both"/>
    </w:pPr>
  </w:style>
  <w:style w:type="character" w:styleId="afff1">
    <w:name w:val="Intense Emphasis"/>
    <w:basedOn w:val="a1"/>
    <w:uiPriority w:val="21"/>
    <w:qFormat/>
    <w:rsid w:val="002D4817"/>
    <w:rPr>
      <w:b/>
      <w:bCs/>
      <w:i/>
      <w:iCs/>
      <w:color w:val="FF0000"/>
    </w:rPr>
  </w:style>
  <w:style w:type="character" w:styleId="afff2">
    <w:name w:val="Subtle Emphasis"/>
    <w:basedOn w:val="a1"/>
    <w:uiPriority w:val="19"/>
    <w:qFormat/>
    <w:rsid w:val="009E257D"/>
    <w:rPr>
      <w:i/>
      <w:iCs/>
      <w:color w:val="808080"/>
    </w:rPr>
  </w:style>
  <w:style w:type="character" w:styleId="HTML1">
    <w:name w:val="HTML Code"/>
    <w:basedOn w:val="a1"/>
    <w:rsid w:val="00AA77D0"/>
    <w:rPr>
      <w:rFonts w:ascii="Courier New" w:hAnsi="Courier New"/>
      <w:sz w:val="20"/>
    </w:rPr>
  </w:style>
  <w:style w:type="paragraph" w:customStyle="1" w:styleId="15">
    <w:name w:val="列表段落1"/>
    <w:basedOn w:val="a0"/>
    <w:rsid w:val="006D2A26"/>
    <w:pPr>
      <w:ind w:firstLine="420"/>
    </w:pPr>
    <w:rPr>
      <w:rFonts w:ascii="Times New Roman" w:eastAsia="宋体" w:hAnsi="Times New Roman"/>
      <w:bCs w:val="0"/>
      <w:szCs w:val="20"/>
    </w:rPr>
  </w:style>
  <w:style w:type="paragraph" w:customStyle="1" w:styleId="afff3">
    <w:name w:val="代码"/>
    <w:basedOn w:val="a0"/>
    <w:link w:val="afff4"/>
    <w:qFormat/>
    <w:rsid w:val="001076BF"/>
    <w:pPr>
      <w:spacing w:line="240" w:lineRule="exact"/>
      <w:ind w:firstLineChars="0" w:firstLine="0"/>
    </w:pPr>
    <w:rPr>
      <w:rFonts w:asciiTheme="minorHAnsi" w:eastAsiaTheme="minorEastAsia" w:hAnsiTheme="minorHAnsi" w:cstheme="minorBidi"/>
      <w:bCs w:val="0"/>
      <w:szCs w:val="21"/>
    </w:rPr>
  </w:style>
  <w:style w:type="character" w:customStyle="1" w:styleId="afff4">
    <w:name w:val="代码 字符"/>
    <w:basedOn w:val="a1"/>
    <w:link w:val="afff3"/>
    <w:rsid w:val="001076BF"/>
    <w:rPr>
      <w:szCs w:val="21"/>
    </w:rPr>
  </w:style>
  <w:style w:type="character" w:customStyle="1" w:styleId="pl-ent">
    <w:name w:val="pl-ent"/>
    <w:basedOn w:val="a1"/>
    <w:rsid w:val="00002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26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4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4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4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96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8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9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27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2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9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9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5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2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5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2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0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1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1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6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69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13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976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40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65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3728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20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73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618">
                      <w:marLeft w:val="46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6043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221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425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9381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501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4863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1921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99536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6053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57812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37669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64547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8349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427309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13861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06504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61983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782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4178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74970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535856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585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67542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0830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711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76768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14426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8757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36754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4345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9302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78439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251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7176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83084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64123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378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26019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0849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0569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23545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39336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037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887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24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66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651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4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75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79036">
                      <w:marLeft w:val="46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083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9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8088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1643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72584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79936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75655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45511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4353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77124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17553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028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92662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68658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417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6493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39016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979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3831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82361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54196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30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19964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07846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23910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19641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26550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6285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1226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60926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3775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79804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43474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8692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951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15049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0588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7317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03410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8774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330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61739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8276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4842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81171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143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7607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6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4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44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5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75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j\AppData\Local\Packages\Microsoft.Office.Desktop_8wekyb3d8bbwe\LocalCache\Roaming\Microsoft\Templates\&#27169;&#26495;&#65288;&#26446;&#25996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4954A-6ABE-4D55-B5FB-FAD00BFC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模板（李斌）.dot</Template>
  <TotalTime>13328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标题</vt:lpstr>
      </vt:variant>
      <vt:variant>
        <vt:i4>35</vt:i4>
      </vt:variant>
      <vt:variant>
        <vt:lpstr>Headings</vt:lpstr>
      </vt:variant>
      <vt:variant>
        <vt:i4>100</vt:i4>
      </vt:variant>
    </vt:vector>
  </HeadingPairs>
  <TitlesOfParts>
    <vt:vector size="136" baseType="lpstr">
      <vt:lpstr/>
      <vt:lpstr>加密</vt:lpstr>
      <vt:lpstr>    常用的加密术语</vt:lpstr>
      <vt:lpstr>        基础术语</vt:lpstr>
      <vt:lpstr>        常用术语</vt:lpstr>
      <vt:lpstr>        常用的术语</vt:lpstr>
      <vt:lpstr>密码分类</vt:lpstr>
      <vt:lpstr>    密码体制分类</vt:lpstr>
      <vt:lpstr>    明文的处理方法分类</vt:lpstr>
      <vt:lpstr>        分组密码</vt:lpstr>
      <vt:lpstr>        流密码</vt:lpstr>
      <vt:lpstr>    散列函数</vt:lpstr>
      <vt:lpstr>    数字签名</vt:lpstr>
      <vt:lpstr>    对称密码</vt:lpstr>
      <vt:lpstr>安全体系</vt:lpstr>
      <vt:lpstr>    OSI（Open System Interconnection）安全体系</vt:lpstr>
      <vt:lpstr>    TCP/IP安全体系</vt:lpstr>
      <vt:lpstr>java安全</vt:lpstr>
      <vt:lpstr>    java安全组成</vt:lpstr>
      <vt:lpstr>    相关java包、类</vt:lpstr>
      <vt:lpstr>        java.security</vt:lpstr>
      <vt:lpstr>        javax.crypto</vt:lpstr>
      <vt:lpstr>        java.net.ssl</vt:lpstr>
      <vt:lpstr>单向加密算法</vt:lpstr>
      <vt:lpstr>    Base64</vt:lpstr>
      <vt:lpstr>        Base64</vt:lpstr>
      <vt:lpstr>        为什么要采用BASE64</vt:lpstr>
      <vt:lpstr>        BASE64解码</vt:lpstr>
      <vt:lpstr>        BASE64特点</vt:lpstr>
      <vt:lpstr>        BASE64使用场景</vt:lpstr>
      <vt:lpstr>        java实现base64</vt:lpstr>
      <vt:lpstr>对称加密算法</vt:lpstr>
      <vt:lpstr>    对称加密算法</vt:lpstr>
      <vt:lpstr>    DES(Data Encryption Standard)</vt:lpstr>
      <vt:lpstr>信息摘要算法</vt:lpstr>
      <vt:lpstr>    信息摘	要算法</vt:lpstr>
      <vt:lpstr>    计算机语言的发展</vt:lpstr>
      <vt:lpstr>        1、机器语言</vt:lpstr>
      <vt:lpstr>        2、汇编语言</vt:lpstr>
      <vt:lpstr>        3、高级语言（面向用户并且高度封装的语言）</vt:lpstr>
      <vt:lpstr>    人机交互方式</vt:lpstr>
      <vt:lpstr>    2、JAVA版本</vt:lpstr>
      <vt:lpstr>    3、Java的运行过</vt:lpstr>
      <vt:lpstr>    4、跨平台性</vt:lpstr>
      <vt:lpstr>        1、Java的跨平台性</vt:lpstr>
      <vt:lpstr>        2、C语言的跨平台（多次编译，到处运行。）</vt:lpstr>
      <vt:lpstr>    5、解释性语言和编译型语言的区别和不同</vt:lpstr>
      <vt:lpstr>    6、Java程序设计环境</vt:lpstr>
      <vt:lpstr>        1、JDK(Java Development kit)</vt:lpstr>
      <vt:lpstr>        2、配置JAVA开发环境 </vt:lpstr>
      <vt:lpstr>    7、第一个程序 </vt:lpstr>
      <vt:lpstr>        1、编写第一个程序注意事项</vt:lpstr>
      <vt:lpstr>        2、关于定义类的注意事项</vt:lpstr>
      <vt:lpstr>        3、关于main方法的注意事项 </vt:lpstr>
      <vt:lpstr>        4、关于方法体中的代码注意事项</vt:lpstr>
      <vt:lpstr>        5、编辑阶段的注意事项</vt:lpstr>
      <vt:lpstr>        6、执行阶段的注意事项</vt:lpstr>
      <vt:lpstr>8、Scanner</vt:lpstr>
      <vt:lpstr>    1、使用Scanner的三个步骤：</vt:lpstr>
      <vt:lpstr>        1)导入Scanner类,位置：在有效代码的第一行！</vt:lpstr>
      <vt:lpstr>        2)实例化一个Scanner对象</vt:lpstr>
      <vt:lpstr>        3)获取用户输入的年龄</vt:lpstr>
      <vt:lpstr>    2、Scanner类还可以获取别的类型数据：</vt:lpstr>
      <vt:lpstr>        1、获取基本数据类型都是获取第一个空格之前的文本，以空格或回车结束！</vt:lpstr>
      <vt:lpstr>    3、例子</vt:lpstr>
      <vt:lpstr>8、变量和常量</vt:lpstr>
      <vt:lpstr>    1、变量</vt:lpstr>
      <vt:lpstr>    2、常量</vt:lpstr>
      <vt:lpstr>    3、关键字</vt:lpstr>
      <vt:lpstr>    4、标识符</vt:lpstr>
      <vt:lpstr>    5、命名规范</vt:lpstr>
      <vt:lpstr>    6、注释</vt:lpstr>
      <vt:lpstr>    7、反编译</vt:lpstr>
      <vt:lpstr>7、数据类型</vt:lpstr>
      <vt:lpstr>    基本数据类型</vt:lpstr>
      <vt:lpstr>    2、整型</vt:lpstr>
      <vt:lpstr>    2、浮点型</vt:lpstr>
      <vt:lpstr>    char型</vt:lpstr>
      <vt:lpstr>    3、转义字符</vt:lpstr>
      <vt:lpstr>    4、int类型和char类型的关系</vt:lpstr>
      <vt:lpstr>    6、布尔类型（boolean）</vt:lpstr>
      <vt:lpstr>    7、数值的比较</vt:lpstr>
      <vt:lpstr>8、数值类型的转换（不包括boolean）</vt:lpstr>
      <vt:lpstr>    1、自动类型转换：</vt:lpstr>
      <vt:lpstr>    2、强制类型转换(cast)</vt:lpstr>
      <vt:lpstr>运算符</vt:lpstr>
      <vt:lpstr>    算术运算符 （除了boolean）</vt:lpstr>
      <vt:lpstr>    自增减操（除了boolean）</vt:lpstr>
      <vt:lpstr>    赋值运算符</vt:lpstr>
      <vt:lpstr>    扩展赋值运算符</vt:lpstr>
      <vt:lpstr>    关系运算符</vt:lpstr>
      <vt:lpstr>    逻辑运算符</vt:lpstr>
      <vt:lpstr>    6、位运算</vt:lpstr>
      <vt:lpstr>        1、位运算的种类（除了~都为二元运算符）</vt:lpstr>
      <vt:lpstr>    三目运算符：</vt:lpstr>
      <vt:lpstr>流程控制 </vt:lpstr>
      <vt:lpstr>    块语句（block）</vt:lpstr>
      <vt:lpstr>    选择结构</vt:lpstr>
      <vt:lpstr>        单选结构</vt:lpstr>
      <vt:lpstr>    双选结构</vt:lpstr>
      <vt:lpstr>        语法: if(条件表达式) {</vt:lpstr>
      <vt:lpstr>    多选结构</vt:lpstr>
      <vt:lpstr>        、语法：</vt:lpstr>
      <vt:lpstr>        注：注意事项</vt:lpstr>
      <vt:lpstr>    switch-case</vt:lpstr>
      <vt:lpstr>    for循环</vt:lpstr>
      <vt:lpstr>        for循环语法：</vt:lpstr>
      <vt:lpstr>    中断控制语句</vt:lpstr>
      <vt:lpstr>        1、break</vt:lpstr>
      <vt:lpstr>        2、continue</vt:lpstr>
      <vt:lpstr>        3、label</vt:lpstr>
      <vt:lpstr>数组</vt:lpstr>
      <vt:lpstr>    1、数组的定义</vt:lpstr>
      <vt:lpstr>    一维数组</vt:lpstr>
      <vt:lpstr>        、数组的声明</vt:lpstr>
      <vt:lpstr>    二维数组</vt:lpstr>
      <vt:lpstr>面向对象（oop）</vt:lpstr>
      <vt:lpstr>    1、面向对象（objected oriented programming,oop）</vt:lpstr>
      <vt:lpstr>    2、类</vt:lpstr>
      <vt:lpstr>    3、对象</vt:lpstr>
      <vt:lpstr>    5、成员变量和局部变量</vt:lpstr>
      <vt:lpstr>    4、成员方法（技能）</vt:lpstr>
      <vt:lpstr>        什么是方法？</vt:lpstr>
      <vt:lpstr>        方法的作用？</vt:lpstr>
      <vt:lpstr>        方法的定义   </vt:lpstr>
      <vt:lpstr>        、方法的重载</vt:lpstr>
      <vt:lpstr>    7、构造方法（构造器constructor）</vt:lpstr>
      <vt:lpstr>    初始代码块</vt:lpstr>
      <vt:lpstr>    内部类+</vt:lpstr>
      <vt:lpstr>    对象创建的过程</vt:lpstr>
      <vt:lpstr>    对象数组</vt:lpstr>
      <vt:lpstr>    this</vt:lpstr>
      <vt:lpstr>    super</vt:lpstr>
      <vt:lpstr>    static 关键字</vt:lpstr>
      <vt:lpstr>面向对象三大特性</vt:lpstr>
      <vt:lpstr>    1、封装</vt:lpstr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libin4434528@qq.com</dc:creator>
  <cp:keywords/>
  <dc:description/>
  <cp:lastModifiedBy>李 斌</cp:lastModifiedBy>
  <cp:revision>1252</cp:revision>
  <dcterms:created xsi:type="dcterms:W3CDTF">2018-09-03T09:19:00Z</dcterms:created>
  <dcterms:modified xsi:type="dcterms:W3CDTF">2019-11-04T09:28:00Z</dcterms:modified>
</cp:coreProperties>
</file>