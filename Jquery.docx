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8E509" w14:textId="614F4B1D" w:rsidR="001A4516" w:rsidRDefault="001A4516" w:rsidP="00D47EB8">
      <w:pPr>
        <w:pStyle w:val="10"/>
      </w:pPr>
      <w:proofErr w:type="spellStart"/>
      <w:r>
        <w:rPr>
          <w:rFonts w:hint="eastAsia"/>
        </w:rPr>
        <w:t>jquery</w:t>
      </w:r>
      <w:proofErr w:type="spellEnd"/>
    </w:p>
    <w:p w14:paraId="3A017951" w14:textId="77777777" w:rsidR="00D47EB8" w:rsidRPr="00D47EB8" w:rsidRDefault="00D47EB8" w:rsidP="00D47EB8">
      <w:pPr>
        <w:ind w:firstLine="420"/>
      </w:pPr>
    </w:p>
    <w:p w14:paraId="71773F9E" w14:textId="77777777" w:rsidR="001A4516" w:rsidRDefault="001A4516" w:rsidP="00586B72">
      <w:pPr>
        <w:pStyle w:val="2"/>
      </w:pPr>
      <w:r>
        <w:rPr>
          <w:rFonts w:hint="eastAsia"/>
        </w:rPr>
        <w:t>什么</w:t>
      </w:r>
      <w:proofErr w:type="spellStart"/>
      <w:r>
        <w:rPr>
          <w:rFonts w:hint="eastAsia"/>
        </w:rPr>
        <w:t>jquery</w:t>
      </w:r>
      <w:proofErr w:type="spellEnd"/>
    </w:p>
    <w:p w14:paraId="2AB8AB30" w14:textId="3C71082B" w:rsidR="00D47EB8" w:rsidRDefault="001A4516" w:rsidP="001A4516">
      <w:pPr>
        <w:ind w:firstLine="420"/>
      </w:pPr>
      <w:r w:rsidRPr="000110E5">
        <w:t>jQuery</w:t>
      </w:r>
      <w:r>
        <w:t>(</w:t>
      </w:r>
      <w:proofErr w:type="spellStart"/>
      <w:r w:rsidRPr="00023DA5">
        <w:t>javaScript</w:t>
      </w:r>
      <w:proofErr w:type="spellEnd"/>
      <w:r w:rsidRPr="00023DA5">
        <w:t xml:space="preserve"> Query</w:t>
      </w:r>
      <w:r>
        <w:t>)</w:t>
      </w:r>
      <w:r w:rsidRPr="000110E5">
        <w:t>是一个优秀的</w:t>
      </w:r>
      <w:r w:rsidRPr="000110E5">
        <w:t>JavaScript</w:t>
      </w:r>
      <w:r w:rsidRPr="000110E5">
        <w:t>库，是一个凭借简洁的语法和跨平台的兼容性，极大地简化了</w:t>
      </w:r>
      <w:r w:rsidRPr="000110E5">
        <w:t>JavaScript</w:t>
      </w:r>
      <w:r w:rsidRPr="000110E5">
        <w:t>开发人员遍历</w:t>
      </w:r>
      <w:r w:rsidRPr="000110E5">
        <w:t>HTML</w:t>
      </w:r>
      <w:r w:rsidRPr="000110E5">
        <w:t>文档，操作</w:t>
      </w:r>
      <w:r w:rsidRPr="000110E5">
        <w:t>DOM</w:t>
      </w:r>
      <w:r w:rsidRPr="000110E5">
        <w:t>，执行动画和开发</w:t>
      </w:r>
      <w:r w:rsidRPr="000110E5">
        <w:t>Ajax</w:t>
      </w:r>
      <w:r w:rsidRPr="000110E5">
        <w:t>的操作。</w:t>
      </w:r>
      <w:r w:rsidRPr="000110E5">
        <w:t>jQuery</w:t>
      </w:r>
      <w:r w:rsidRPr="000110E5">
        <w:t>封装了很多预定义的对象和函数。其理念：</w:t>
      </w:r>
      <w:r w:rsidRPr="000110E5">
        <w:t xml:space="preserve">write </w:t>
      </w:r>
      <w:proofErr w:type="spellStart"/>
      <w:r w:rsidRPr="000110E5">
        <w:t>less,do</w:t>
      </w:r>
      <w:proofErr w:type="spellEnd"/>
      <w:r w:rsidRPr="000110E5">
        <w:t xml:space="preserve"> more</w:t>
      </w:r>
      <w:r w:rsidR="00D47EB8">
        <w:rPr>
          <w:rFonts w:hint="eastAsia"/>
        </w:rPr>
        <w:t>。</w:t>
      </w:r>
    </w:p>
    <w:p w14:paraId="57533016" w14:textId="2AD2C65C" w:rsidR="00D92F2E" w:rsidRDefault="00D92F2E" w:rsidP="001A4516">
      <w:pPr>
        <w:ind w:firstLine="420"/>
      </w:pPr>
      <w:r>
        <w:rPr>
          <w:rFonts w:hint="eastAsia"/>
        </w:rPr>
        <w:t>功能：选择器、过滤器、时间、效果、</w:t>
      </w:r>
      <w:r>
        <w:rPr>
          <w:rFonts w:hint="eastAsia"/>
        </w:rPr>
        <w:t>ajax</w:t>
      </w:r>
      <w:r w:rsidR="00F25B55">
        <w:rPr>
          <w:rFonts w:hint="eastAsia"/>
        </w:rPr>
        <w:t>。</w:t>
      </w:r>
    </w:p>
    <w:p w14:paraId="25E1CD5D" w14:textId="69369138" w:rsidR="00D47EB8" w:rsidRDefault="00D47EB8" w:rsidP="001A4516">
      <w:pPr>
        <w:ind w:firstLine="420"/>
      </w:pPr>
      <w:r>
        <w:t>1</w:t>
      </w:r>
      <w:r>
        <w:rPr>
          <w:rFonts w:hint="eastAsia"/>
        </w:rPr>
        <w:t>、</w:t>
      </w:r>
      <w:r w:rsidRPr="000110E5">
        <w:t>jQuery</w:t>
      </w:r>
      <w:r>
        <w:t>(</w:t>
      </w:r>
      <w:proofErr w:type="spellStart"/>
      <w:r w:rsidRPr="00023DA5">
        <w:t>javaScript</w:t>
      </w:r>
      <w:proofErr w:type="spellEnd"/>
      <w:r w:rsidRPr="00023DA5">
        <w:t xml:space="preserve"> Query</w:t>
      </w:r>
      <w:r>
        <w:t>)</w:t>
      </w:r>
      <w:r w:rsidRPr="000110E5">
        <w:t>是一个优秀的</w:t>
      </w:r>
      <w:r w:rsidRPr="000110E5">
        <w:t>JavaScript</w:t>
      </w:r>
      <w:r w:rsidRPr="000110E5">
        <w:t>库</w:t>
      </w:r>
      <w:r>
        <w:rPr>
          <w:rFonts w:hint="eastAsia"/>
        </w:rPr>
        <w:t>。</w:t>
      </w:r>
    </w:p>
    <w:p w14:paraId="6D6DF140" w14:textId="3C04A2BA" w:rsidR="00D47EB8" w:rsidRDefault="00D47EB8" w:rsidP="001A451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05FB2" w:rsidRPr="00F05FB2">
        <w:rPr>
          <w:rFonts w:hint="eastAsia"/>
        </w:rPr>
        <w:t>是一个快速的简洁的</w:t>
      </w:r>
      <w:proofErr w:type="spellStart"/>
      <w:r w:rsidR="00F05FB2" w:rsidRPr="00F05FB2">
        <w:t>javascript</w:t>
      </w:r>
      <w:proofErr w:type="spellEnd"/>
      <w:r w:rsidR="00F05FB2" w:rsidRPr="00F05FB2">
        <w:t>框架，可以简化查询</w:t>
      </w:r>
      <w:r w:rsidR="00F05FB2" w:rsidRPr="00F05FB2">
        <w:t>DOM</w:t>
      </w:r>
      <w:r w:rsidR="00F05FB2" w:rsidRPr="00F05FB2">
        <w:t>对象、处理事件、制作动画、处理</w:t>
      </w:r>
      <w:r w:rsidR="00F05FB2" w:rsidRPr="00F05FB2">
        <w:t>Ajax</w:t>
      </w:r>
      <w:r w:rsidR="00F05FB2" w:rsidRPr="00F05FB2">
        <w:t>交互过程。</w:t>
      </w:r>
    </w:p>
    <w:p w14:paraId="5C1653F4" w14:textId="317AAC8B" w:rsidR="00F40951" w:rsidRDefault="00F40951" w:rsidP="00586B72">
      <w:pPr>
        <w:pStyle w:val="2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的功能</w:t>
      </w:r>
    </w:p>
    <w:p w14:paraId="2515AF6C" w14:textId="012B93F1" w:rsidR="00F40951" w:rsidRDefault="00F40951" w:rsidP="00F40951">
      <w:pPr>
        <w:ind w:firstLine="420"/>
      </w:pPr>
      <w:r>
        <w:t>jQuery</w:t>
      </w:r>
      <w:r>
        <w:t>使用户能更方便地处理</w:t>
      </w:r>
      <w:r>
        <w:t>HTML</w:t>
      </w:r>
      <w:r>
        <w:t>、</w:t>
      </w:r>
      <w:r>
        <w:t>events</w:t>
      </w:r>
      <w:r>
        <w:t>、实现动画效果，并且方便地为网站提供</w:t>
      </w:r>
      <w:r>
        <w:t>AJAX</w:t>
      </w:r>
      <w:r>
        <w:t>交互。</w:t>
      </w:r>
    </w:p>
    <w:p w14:paraId="739BC88C" w14:textId="7FD72EA8" w:rsidR="00F40951" w:rsidRDefault="00F40951" w:rsidP="00F40951">
      <w:pPr>
        <w:ind w:firstLine="420"/>
      </w:pPr>
      <w:r>
        <w:t>jQuery</w:t>
      </w:r>
      <w:r>
        <w:t>库包含以下功能：</w:t>
      </w:r>
      <w:r>
        <w:t>HTML</w:t>
      </w:r>
      <w:r>
        <w:t>元素选取、</w:t>
      </w:r>
      <w:r>
        <w:t>HTML</w:t>
      </w:r>
      <w:r>
        <w:t>元素操作、</w:t>
      </w:r>
      <w:r>
        <w:t>CSS</w:t>
      </w:r>
      <w:r>
        <w:t>操作、</w:t>
      </w:r>
      <w:r>
        <w:t>HTML</w:t>
      </w:r>
      <w:r>
        <w:t>事件函数、</w:t>
      </w:r>
      <w:r>
        <w:t>JavaScript</w:t>
      </w:r>
      <w:r>
        <w:t>特效和动画、</w:t>
      </w:r>
      <w:proofErr w:type="spellStart"/>
      <w:r>
        <w:t>HTML|DOM</w:t>
      </w:r>
      <w:proofErr w:type="spellEnd"/>
      <w:r>
        <w:t>遍历和修改、</w:t>
      </w:r>
      <w:r>
        <w:t>AJAX</w:t>
      </w:r>
      <w:r>
        <w:t>、</w:t>
      </w:r>
      <w:r>
        <w:t>Utilities</w:t>
      </w:r>
      <w:r>
        <w:t>。</w:t>
      </w:r>
    </w:p>
    <w:p w14:paraId="4A3A204B" w14:textId="3A699FFE" w:rsidR="00F40951" w:rsidRPr="00F40951" w:rsidRDefault="00F40951" w:rsidP="00F40951">
      <w:pPr>
        <w:ind w:firstLine="420"/>
      </w:pPr>
      <w:r>
        <w:t>jQuery</w:t>
      </w:r>
      <w:r>
        <w:t>使用户方便快捷获取</w:t>
      </w:r>
      <w:r>
        <w:t>DOM</w:t>
      </w:r>
      <w:r>
        <w:t>元素、动态修改页面样式、动态改变</w:t>
      </w:r>
      <w:r>
        <w:t>DOM</w:t>
      </w:r>
      <w:r>
        <w:t>内容、响应用户的交互操作、为页面添加动态效果、统一</w:t>
      </w:r>
      <w:r>
        <w:t>Ajax</w:t>
      </w:r>
      <w:r>
        <w:t>操作、简化常见的</w:t>
      </w:r>
      <w:r>
        <w:t>JavaScript</w:t>
      </w:r>
      <w:r>
        <w:t>任务。</w:t>
      </w:r>
    </w:p>
    <w:p w14:paraId="51177657" w14:textId="347B96EA" w:rsidR="00EF54A7" w:rsidRDefault="00A35915" w:rsidP="00586B72">
      <w:pPr>
        <w:pStyle w:val="2"/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的版本</w:t>
      </w:r>
    </w:p>
    <w:p w14:paraId="6DDC3A72" w14:textId="4BFDBDD4" w:rsidR="00A35915" w:rsidRDefault="00A35915" w:rsidP="00A35915">
      <w:pPr>
        <w:ind w:firstLine="420"/>
      </w:pPr>
      <w:proofErr w:type="spellStart"/>
      <w:r>
        <w:t>1.x</w:t>
      </w:r>
      <w:proofErr w:type="spellEnd"/>
      <w:r>
        <w:t>：兼容</w:t>
      </w:r>
      <w:proofErr w:type="spellStart"/>
      <w:r>
        <w:t>ie678</w:t>
      </w:r>
      <w:proofErr w:type="spellEnd"/>
      <w:r>
        <w:t>，但相对其它版本文件较大，官方只做</w:t>
      </w:r>
      <w:r>
        <w:t>BUG</w:t>
      </w:r>
      <w:r>
        <w:t>维护，功能不再新增，最终版本：</w:t>
      </w:r>
      <w:r>
        <w:t>1.12.4 (2016</w:t>
      </w:r>
      <w:r>
        <w:t>年</w:t>
      </w:r>
      <w:r>
        <w:t>5</w:t>
      </w:r>
      <w:r>
        <w:t>月</w:t>
      </w:r>
      <w:r>
        <w:t>20</w:t>
      </w:r>
      <w:r>
        <w:t>日</w:t>
      </w:r>
      <w:r>
        <w:t>).</w:t>
      </w:r>
    </w:p>
    <w:p w14:paraId="0AE02AAB" w14:textId="60685B7C" w:rsidR="00A35915" w:rsidRDefault="00A35915" w:rsidP="00A35915">
      <w:pPr>
        <w:ind w:firstLine="420"/>
      </w:pPr>
      <w:proofErr w:type="spellStart"/>
      <w:r>
        <w:t>2.x</w:t>
      </w:r>
      <w:proofErr w:type="spellEnd"/>
      <w:r>
        <w:t>：不兼容</w:t>
      </w:r>
      <w:proofErr w:type="spellStart"/>
      <w:r>
        <w:t>ie678</w:t>
      </w:r>
      <w:proofErr w:type="spellEnd"/>
      <w:r>
        <w:t>，相对</w:t>
      </w:r>
      <w:proofErr w:type="spellStart"/>
      <w:r>
        <w:t>1.x</w:t>
      </w:r>
      <w:proofErr w:type="spellEnd"/>
      <w:r>
        <w:t>文件较小，官方只做</w:t>
      </w:r>
      <w:r>
        <w:t>BUG</w:t>
      </w:r>
      <w:r>
        <w:t>维护，功能不再新增，最终版本：</w:t>
      </w:r>
      <w:r>
        <w:t>2.2.4 (2016</w:t>
      </w:r>
      <w:r>
        <w:t>年</w:t>
      </w:r>
      <w:r>
        <w:t>5</w:t>
      </w:r>
      <w:r>
        <w:t>月</w:t>
      </w:r>
      <w:r>
        <w:t>20</w:t>
      </w:r>
      <w:r>
        <w:t>日</w:t>
      </w:r>
      <w:r>
        <w:t>)</w:t>
      </w:r>
    </w:p>
    <w:p w14:paraId="54D1863C" w14:textId="657E0585" w:rsidR="00A35915" w:rsidRDefault="00A35915" w:rsidP="00A35915">
      <w:pPr>
        <w:ind w:firstLine="420"/>
      </w:pPr>
      <w:proofErr w:type="spellStart"/>
      <w:r>
        <w:t>3.x</w:t>
      </w:r>
      <w:proofErr w:type="spellEnd"/>
      <w:r>
        <w:t>：不兼容</w:t>
      </w:r>
      <w:proofErr w:type="spellStart"/>
      <w:r>
        <w:t>ie678</w:t>
      </w:r>
      <w:proofErr w:type="spellEnd"/>
      <w:r>
        <w:t>，只支持最新的浏览器，很多老的</w:t>
      </w:r>
      <w:r>
        <w:t>jQuery</w:t>
      </w:r>
      <w:r>
        <w:t>插件不支持这个版本，相对</w:t>
      </w:r>
      <w:proofErr w:type="spellStart"/>
      <w:r>
        <w:t>1.x</w:t>
      </w:r>
      <w:proofErr w:type="spellEnd"/>
      <w:r>
        <w:t>文件较小，提供不包含</w:t>
      </w:r>
      <w:r>
        <w:t>Ajax/</w:t>
      </w:r>
      <w:r>
        <w:t>动画</w:t>
      </w:r>
      <w:r>
        <w:t>API</w:t>
      </w:r>
      <w:r>
        <w:t>版本。</w:t>
      </w:r>
    </w:p>
    <w:p w14:paraId="78D96EB7" w14:textId="575424B2" w:rsidR="00CA73D1" w:rsidRDefault="00CA73D1" w:rsidP="00CA73D1">
      <w:pPr>
        <w:ind w:firstLine="420"/>
      </w:pPr>
      <w:r>
        <w:rPr>
          <w:rFonts w:hint="eastAsia"/>
        </w:rPr>
        <w:t>开发板</w:t>
      </w:r>
      <w:r>
        <w:t xml:space="preserve">: </w:t>
      </w:r>
      <w:r>
        <w:t>所有代码没有经过压缩</w:t>
      </w:r>
      <w:r>
        <w:t>,</w:t>
      </w:r>
      <w:r>
        <w:t>体积更大</w:t>
      </w:r>
      <w:r>
        <w:t>(200-</w:t>
      </w:r>
      <w:proofErr w:type="spellStart"/>
      <w:r>
        <w:t>300KB</w:t>
      </w:r>
      <w:proofErr w:type="spellEnd"/>
      <w:r>
        <w:t>)</w:t>
      </w:r>
      <w:r w:rsidR="00F52EA4">
        <w:rPr>
          <w:rFonts w:hint="eastAsia"/>
        </w:rPr>
        <w:t>，利于阅读</w:t>
      </w:r>
      <w:r w:rsidR="00C126A3">
        <w:rPr>
          <w:rFonts w:hint="eastAsia"/>
        </w:rPr>
        <w:t>和学习。</w:t>
      </w:r>
    </w:p>
    <w:p w14:paraId="48794C94" w14:textId="004A89B8" w:rsidR="00CA73D1" w:rsidRDefault="00CA73D1" w:rsidP="00CA73D1">
      <w:pPr>
        <w:ind w:firstLine="420"/>
      </w:pPr>
      <w:r>
        <w:rPr>
          <w:rFonts w:hint="eastAsia"/>
        </w:rPr>
        <w:t>生产版</w:t>
      </w:r>
      <w:r>
        <w:t>:</w:t>
      </w:r>
      <w:r>
        <w:t>所有代码经过压缩</w:t>
      </w:r>
      <w:r>
        <w:t>,</w:t>
      </w:r>
      <w:r>
        <w:t>提及更小</w:t>
      </w:r>
      <w:r>
        <w:t>(30-</w:t>
      </w:r>
      <w:proofErr w:type="spellStart"/>
      <w:r>
        <w:t>40KB</w:t>
      </w:r>
      <w:proofErr w:type="spellEnd"/>
      <w:r>
        <w:t>)</w:t>
      </w:r>
      <w:r w:rsidR="00464259">
        <w:rPr>
          <w:rFonts w:hint="eastAsia"/>
        </w:rPr>
        <w:t>，开发使用，利于提高</w:t>
      </w:r>
      <w:r w:rsidR="007B6CE1">
        <w:rPr>
          <w:rFonts w:hint="eastAsia"/>
        </w:rPr>
        <w:t>响应速度</w:t>
      </w:r>
      <w:r w:rsidR="006E31E2">
        <w:rPr>
          <w:rFonts w:hint="eastAsia"/>
        </w:rPr>
        <w:t>。</w:t>
      </w:r>
    </w:p>
    <w:p w14:paraId="2EA6BBEC" w14:textId="707BAB65" w:rsidR="00CA73D1" w:rsidRDefault="00CA73D1" w:rsidP="00CA73D1">
      <w:pPr>
        <w:ind w:firstLine="420"/>
      </w:pPr>
      <w:r>
        <w:rPr>
          <w:rFonts w:hint="eastAsia"/>
        </w:rPr>
        <w:t>初学者为了更好的理解</w:t>
      </w:r>
      <w:r>
        <w:t>jQuery</w:t>
      </w:r>
      <w:r>
        <w:t>编码时使用开发板</w:t>
      </w:r>
      <w:r>
        <w:t>,</w:t>
      </w:r>
      <w:r>
        <w:t>项目上线时为了提升访问速度使用生产版</w:t>
      </w:r>
    </w:p>
    <w:p w14:paraId="066B622F" w14:textId="77777777" w:rsidR="001A4516" w:rsidRDefault="001A4516" w:rsidP="00586B72">
      <w:pPr>
        <w:pStyle w:val="2"/>
      </w:pPr>
      <w:r w:rsidRPr="00E82EA4">
        <w:rPr>
          <w:rFonts w:hint="eastAsia"/>
        </w:rPr>
        <w:t>常见的</w:t>
      </w:r>
      <w:proofErr w:type="spellStart"/>
      <w:r w:rsidRPr="00E82EA4">
        <w:t>javascript</w:t>
      </w:r>
      <w:proofErr w:type="spellEnd"/>
      <w:r w:rsidRPr="00E82EA4">
        <w:t>库</w:t>
      </w:r>
    </w:p>
    <w:p w14:paraId="60A25D45" w14:textId="77777777" w:rsidR="001A4516" w:rsidRDefault="001A4516" w:rsidP="001A4516">
      <w:pPr>
        <w:ind w:firstLine="420"/>
      </w:pPr>
      <w:r>
        <w:tab/>
        <w:t xml:space="preserve">  Prototype:</w:t>
      </w:r>
      <w:r>
        <w:t>是最早成型的</w:t>
      </w:r>
      <w:r>
        <w:t>JS</w:t>
      </w:r>
      <w:r>
        <w:t>库之一，对于</w:t>
      </w:r>
      <w:r>
        <w:t>JS</w:t>
      </w:r>
      <w:r>
        <w:t>的内置对象做了大量的扩展。</w:t>
      </w:r>
    </w:p>
    <w:p w14:paraId="4FE102BF" w14:textId="77777777" w:rsidR="001A4516" w:rsidRDefault="001A4516" w:rsidP="001A4516">
      <w:pPr>
        <w:ind w:firstLine="420"/>
      </w:pPr>
      <w:r>
        <w:t xml:space="preserve">      Do jo</w:t>
      </w:r>
      <w:r>
        <w:t>：提供了很多奇特</w:t>
      </w:r>
      <w:r>
        <w:t>JS</w:t>
      </w:r>
      <w:r>
        <w:t>库没有提供的功能。例如：离线存储的</w:t>
      </w:r>
      <w:r>
        <w:t>API</w:t>
      </w:r>
      <w:r>
        <w:t>，生成图标的组件等等。</w:t>
      </w:r>
    </w:p>
    <w:p w14:paraId="06333BB2" w14:textId="77777777" w:rsidR="001A4516" w:rsidRDefault="001A4516" w:rsidP="001A4516">
      <w:pPr>
        <w:ind w:firstLine="420"/>
      </w:pPr>
      <w:r>
        <w:lastRenderedPageBreak/>
        <w:t xml:space="preserve">      YUI</w:t>
      </w:r>
      <w:r>
        <w:t>：是由</w:t>
      </w:r>
      <w:r>
        <w:t>Yahoo</w:t>
      </w:r>
      <w:r>
        <w:t>公司开发的一套完备的，扩展性良好的富交互网页程序工作集。</w:t>
      </w:r>
    </w:p>
    <w:p w14:paraId="7685DB20" w14:textId="77777777" w:rsidR="001A4516" w:rsidRDefault="001A4516" w:rsidP="001A4516">
      <w:pPr>
        <w:ind w:firstLine="420"/>
      </w:pPr>
      <w:r>
        <w:t xml:space="preserve">      Ext JS</w:t>
      </w:r>
      <w:r>
        <w:t>：原本是对</w:t>
      </w:r>
      <w:r>
        <w:t>YUI</w:t>
      </w:r>
      <w:r>
        <w:t>的一个扩展，主要用于创建前端用户界面。</w:t>
      </w:r>
    </w:p>
    <w:p w14:paraId="08345510" w14:textId="77777777" w:rsidR="001A4516" w:rsidRDefault="001A4516" w:rsidP="001A4516">
      <w:pPr>
        <w:ind w:firstLine="420"/>
      </w:pPr>
      <w:r>
        <w:t xml:space="preserve">      Moo Tools</w:t>
      </w:r>
      <w:r>
        <w:t>：是一套轻量、简洁、模拟化和面向对象的</w:t>
      </w:r>
      <w:r>
        <w:t>JS</w:t>
      </w:r>
      <w:r>
        <w:t>框架。</w:t>
      </w:r>
    </w:p>
    <w:p w14:paraId="5AAFF2CB" w14:textId="77777777" w:rsidR="001A4516" w:rsidRDefault="001A4516" w:rsidP="001A4516">
      <w:pPr>
        <w:ind w:firstLine="420"/>
      </w:pPr>
      <w:r>
        <w:t xml:space="preserve">      jQuery</w:t>
      </w:r>
      <w:r>
        <w:t>：同样是一个轻量级的库，拥有强大的选择器等更多优点，吸引了更多开发者去学习使用它</w:t>
      </w:r>
      <w:r>
        <w:rPr>
          <w:rFonts w:hint="eastAsia"/>
        </w:rPr>
        <w:t>。</w:t>
      </w:r>
    </w:p>
    <w:p w14:paraId="10559AC6" w14:textId="77777777" w:rsidR="001A4516" w:rsidRDefault="001A4516" w:rsidP="001A4516">
      <w:pPr>
        <w:pStyle w:val="a8"/>
        <w:ind w:left="780"/>
      </w:pPr>
      <w:r>
        <w:t xml:space="preserve">    </w:t>
      </w:r>
    </w:p>
    <w:p w14:paraId="3F1F4A36" w14:textId="77777777" w:rsidR="001A4516" w:rsidRDefault="001A4516" w:rsidP="00586B72">
      <w:pPr>
        <w:pStyle w:val="2"/>
      </w:pPr>
      <w:r w:rsidRPr="003C20A3">
        <w:t>jQuery</w:t>
      </w:r>
      <w:r w:rsidRPr="003C20A3">
        <w:t>函数</w:t>
      </w:r>
    </w:p>
    <w:p w14:paraId="2E6EE0DF" w14:textId="77777777" w:rsidR="001A4516" w:rsidRPr="00F97FE8" w:rsidRDefault="001A4516" w:rsidP="001A4516">
      <w:pPr>
        <w:ind w:firstLine="420"/>
      </w:pPr>
      <w:r w:rsidRPr="00F97FE8">
        <w:t>jQuery</w:t>
      </w:r>
      <w:proofErr w:type="gramStart"/>
      <w:r w:rsidRPr="00F97FE8">
        <w:t>库只提供</w:t>
      </w:r>
      <w:proofErr w:type="gramEnd"/>
      <w:r w:rsidRPr="00F97FE8">
        <w:t>了一个叫</w:t>
      </w:r>
      <w:r w:rsidRPr="00F97FE8">
        <w:t>jQuery</w:t>
      </w:r>
      <w:r w:rsidRPr="00F97FE8">
        <w:t>的函数，该函数中以及该元素的原型中定义了大量的方法。</w:t>
      </w:r>
      <w:r w:rsidRPr="00F97FE8">
        <w:t>jQuery</w:t>
      </w:r>
      <w:r w:rsidRPr="00F97FE8">
        <w:t>函数具有四种参数：</w:t>
      </w:r>
    </w:p>
    <w:p w14:paraId="6EB58A06" w14:textId="77777777" w:rsidR="001A4516" w:rsidRDefault="001A4516" w:rsidP="001A4516">
      <w:pPr>
        <w:ind w:firstLine="420"/>
      </w:pPr>
      <w:r>
        <w:t>1</w:t>
      </w:r>
      <w:r>
        <w:t>）选择器（字符串）</w:t>
      </w:r>
    </w:p>
    <w:p w14:paraId="457CFF2A" w14:textId="69629D09" w:rsidR="001A4516" w:rsidRDefault="001A4516" w:rsidP="001A4516">
      <w:pPr>
        <w:ind w:firstLine="420"/>
      </w:pPr>
      <w:r>
        <w:t xml:space="preserve">   jQuery</w:t>
      </w:r>
      <w:r>
        <w:t>函数通过该选择器获取对应的</w:t>
      </w:r>
      <w:r>
        <w:t>DOM</w:t>
      </w:r>
      <w:r>
        <w:t>，然后将这些</w:t>
      </w:r>
      <w:r>
        <w:t>DOM</w:t>
      </w:r>
      <w:r>
        <w:t>封装到一个</w:t>
      </w:r>
      <w:r>
        <w:t>jQuery</w:t>
      </w:r>
      <w:r>
        <w:t>对象中并返回。</w:t>
      </w:r>
    </w:p>
    <w:p w14:paraId="6755D92E" w14:textId="77777777" w:rsidR="001A4516" w:rsidRDefault="001A4516" w:rsidP="001A4516">
      <w:pPr>
        <w:ind w:firstLine="420"/>
      </w:pPr>
      <w:r>
        <w:t xml:space="preserve">         </w:t>
      </w:r>
    </w:p>
    <w:p w14:paraId="63799B44" w14:textId="77777777" w:rsidR="001A4516" w:rsidRDefault="001A4516" w:rsidP="001A4516">
      <w:pPr>
        <w:ind w:firstLine="420"/>
      </w:pPr>
      <w:r>
        <w:t>2</w:t>
      </w:r>
      <w:r>
        <w:t>）</w:t>
      </w:r>
      <w:r>
        <w:t>DOM</w:t>
      </w:r>
      <w:r>
        <w:t>对象（即</w:t>
      </w:r>
      <w:r>
        <w:t>Node</w:t>
      </w:r>
      <w:r>
        <w:t>实例）</w:t>
      </w:r>
    </w:p>
    <w:p w14:paraId="4B466C93" w14:textId="77777777" w:rsidR="001A4516" w:rsidRDefault="001A4516" w:rsidP="001A4516">
      <w:pPr>
        <w:ind w:firstLine="420"/>
      </w:pPr>
      <w:r>
        <w:t xml:space="preserve">          jQuery</w:t>
      </w:r>
      <w:r>
        <w:t>函数将该</w:t>
      </w:r>
      <w:r>
        <w:t>DOM</w:t>
      </w:r>
      <w:r>
        <w:t>封装成</w:t>
      </w:r>
      <w:r>
        <w:t>jQuery</w:t>
      </w:r>
      <w:r>
        <w:t>对象并返回。</w:t>
      </w:r>
    </w:p>
    <w:p w14:paraId="67C01A51" w14:textId="77777777" w:rsidR="001A4516" w:rsidRDefault="001A4516" w:rsidP="001A4516">
      <w:pPr>
        <w:ind w:firstLine="420"/>
      </w:pPr>
      <w:r>
        <w:t xml:space="preserve">          </w:t>
      </w:r>
    </w:p>
    <w:p w14:paraId="4FBE8A3D" w14:textId="77777777" w:rsidR="001A4516" w:rsidRDefault="001A4516" w:rsidP="001A4516">
      <w:pPr>
        <w:ind w:firstLine="420"/>
      </w:pPr>
      <w:r>
        <w:t xml:space="preserve"> 3</w:t>
      </w:r>
      <w:r>
        <w:t>）</w:t>
      </w:r>
      <w:r>
        <w:t>HTML</w:t>
      </w:r>
      <w:r>
        <w:t>文本字符串</w:t>
      </w:r>
    </w:p>
    <w:p w14:paraId="5BCA26D1" w14:textId="77777777" w:rsidR="001A4516" w:rsidRDefault="001A4516" w:rsidP="001A4516">
      <w:pPr>
        <w:ind w:firstLine="420"/>
      </w:pPr>
      <w:r>
        <w:t xml:space="preserve">          jQuery</w:t>
      </w:r>
      <w:r>
        <w:t>函数根据传入的文本创建好</w:t>
      </w:r>
      <w:r>
        <w:t>HTML</w:t>
      </w:r>
      <w:r>
        <w:t>元素并封装成</w:t>
      </w:r>
      <w:r>
        <w:t>jQuery</w:t>
      </w:r>
      <w:r>
        <w:t>对象并返回。</w:t>
      </w:r>
    </w:p>
    <w:p w14:paraId="754005E6" w14:textId="77777777" w:rsidR="001A4516" w:rsidRDefault="001A4516" w:rsidP="001A4516">
      <w:pPr>
        <w:ind w:firstLine="420"/>
      </w:pPr>
      <w:r>
        <w:t xml:space="preserve">           $("&lt;div class="one"&gt;one&lt;/div&gt;");</w:t>
      </w:r>
    </w:p>
    <w:p w14:paraId="342F50ED" w14:textId="77777777" w:rsidR="001A4516" w:rsidRDefault="001A4516" w:rsidP="001A4516">
      <w:pPr>
        <w:ind w:firstLine="420"/>
      </w:pPr>
    </w:p>
    <w:p w14:paraId="16405E0E" w14:textId="77777777" w:rsidR="001A4516" w:rsidRDefault="001A4516" w:rsidP="001A4516">
      <w:pPr>
        <w:ind w:firstLine="420"/>
      </w:pPr>
      <w:r>
        <w:t xml:space="preserve"> 4</w:t>
      </w:r>
      <w:r>
        <w:t>）一个匿名函数</w:t>
      </w:r>
      <w:r>
        <w:t xml:space="preserve">    </w:t>
      </w:r>
    </w:p>
    <w:p w14:paraId="3E64FD47" w14:textId="77777777" w:rsidR="001A4516" w:rsidRDefault="001A4516" w:rsidP="001A4516">
      <w:pPr>
        <w:ind w:firstLine="420"/>
      </w:pPr>
      <w:r>
        <w:t xml:space="preserve">          $(</w:t>
      </w:r>
      <w:proofErr w:type="gramStart"/>
      <w:r>
        <w:t>function(</w:t>
      </w:r>
      <w:proofErr w:type="gramEnd"/>
      <w:r>
        <w:t>){});</w:t>
      </w:r>
    </w:p>
    <w:p w14:paraId="43555D7E" w14:textId="77777777" w:rsidR="001A4516" w:rsidRDefault="001A4516" w:rsidP="001A4516">
      <w:pPr>
        <w:ind w:firstLine="420"/>
      </w:pPr>
      <w:r>
        <w:t xml:space="preserve">          </w:t>
      </w:r>
      <w:r>
        <w:t>当文当加载完毕之后</w:t>
      </w:r>
      <w:r>
        <w:t>jQuery</w:t>
      </w:r>
      <w:r>
        <w:t>函数调用匿名函数。</w:t>
      </w:r>
    </w:p>
    <w:p w14:paraId="3CF0764D" w14:textId="77777777" w:rsidR="001A4516" w:rsidRDefault="001A4516" w:rsidP="00586B72">
      <w:pPr>
        <w:pStyle w:val="2"/>
      </w:pPr>
      <w:r w:rsidRPr="00401EE2">
        <w:t>jQuery</w:t>
      </w:r>
      <w:r w:rsidRPr="00401EE2">
        <w:t>对象</w:t>
      </w:r>
    </w:p>
    <w:p w14:paraId="6FF74568" w14:textId="77777777" w:rsidR="001A4516" w:rsidRDefault="001A4516" w:rsidP="001A4516">
      <w:pPr>
        <w:ind w:firstLine="420"/>
      </w:pPr>
      <w:r>
        <w:t>jQuery</w:t>
      </w:r>
      <w:r>
        <w:t>对象是</w:t>
      </w:r>
      <w:r>
        <w:t>jQuery</w:t>
      </w:r>
      <w:r>
        <w:t>函数的一个实例，是一个类数组对象，数组中存放的是</w:t>
      </w:r>
      <w:r>
        <w:t>DOM</w:t>
      </w:r>
      <w:r>
        <w:t>对象，而</w:t>
      </w:r>
      <w:r>
        <w:t>DOM</w:t>
      </w:r>
      <w:r>
        <w:t>对象是</w:t>
      </w:r>
      <w:r>
        <w:t>Node</w:t>
      </w:r>
      <w:r>
        <w:t>的实例。</w:t>
      </w:r>
    </w:p>
    <w:p w14:paraId="7C2E9406" w14:textId="77777777" w:rsidR="001A4516" w:rsidRDefault="001A4516" w:rsidP="001A4516">
      <w:pPr>
        <w:ind w:firstLine="420"/>
      </w:pPr>
      <w:r>
        <w:t>对</w:t>
      </w:r>
      <w:r>
        <w:t>jQuery</w:t>
      </w:r>
      <w:r>
        <w:t>对象的操作实际上是对</w:t>
      </w:r>
      <w:r>
        <w:t>jQuery</w:t>
      </w:r>
      <w:r>
        <w:t>数组中的</w:t>
      </w:r>
      <w:r>
        <w:t>DOM</w:t>
      </w:r>
      <w:r>
        <w:t>对象的批量操作。</w:t>
      </w:r>
      <w:r>
        <w:t>jQuery</w:t>
      </w:r>
      <w:r>
        <w:t>对象和</w:t>
      </w:r>
      <w:r>
        <w:t>DOM</w:t>
      </w:r>
      <w:r>
        <w:t>对象可以相互转化。</w:t>
      </w:r>
    </w:p>
    <w:p w14:paraId="21F1A417" w14:textId="77777777" w:rsidR="001A4516" w:rsidRDefault="001A4516" w:rsidP="001A4516">
      <w:pPr>
        <w:ind w:firstLine="420"/>
      </w:pPr>
      <w:r>
        <w:t>jQuery</w:t>
      </w:r>
      <w:r>
        <w:t>对象的获取通常是使用选择器来获取的。比如，获取所有</w:t>
      </w:r>
      <w:proofErr w:type="spellStart"/>
      <w:r>
        <w:t>clss</w:t>
      </w:r>
      <w:proofErr w:type="spellEnd"/>
      <w:r>
        <w:t>为</w:t>
      </w:r>
      <w:r>
        <w:t>one</w:t>
      </w:r>
      <w:r>
        <w:t>元素</w:t>
      </w:r>
      <w:r>
        <w:t>:$(".one");</w:t>
      </w:r>
    </w:p>
    <w:p w14:paraId="5C6038FD" w14:textId="69F2B536" w:rsidR="006C2D3D" w:rsidRDefault="006C2D3D" w:rsidP="001A4516">
      <w:pPr>
        <w:ind w:firstLine="420"/>
      </w:pPr>
    </w:p>
    <w:p w14:paraId="1F1ED274" w14:textId="786FF77A" w:rsidR="002B2BAB" w:rsidRDefault="002B2BAB" w:rsidP="002B2BAB">
      <w:pPr>
        <w:pStyle w:val="2"/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的入口函数</w:t>
      </w:r>
    </w:p>
    <w:p w14:paraId="7A7607DD" w14:textId="58D09280" w:rsidR="002B2BAB" w:rsidRDefault="00385B73" w:rsidP="00385B73">
      <w:pPr>
        <w:pStyle w:val="3"/>
        <w:ind w:firstLine="420"/>
      </w:pPr>
      <w:r>
        <w:rPr>
          <w:rFonts w:hint="eastAsia"/>
        </w:rPr>
        <w:t>引入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的入口函数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62C5" w:rsidRPr="00F362C5" w14:paraId="7015336C" w14:textId="77777777" w:rsidTr="00F362C5">
        <w:tc>
          <w:tcPr>
            <w:tcW w:w="8296" w:type="dxa"/>
          </w:tcPr>
          <w:p w14:paraId="3FC42685" w14:textId="77777777" w:rsidR="00F362C5" w:rsidRPr="00F362C5" w:rsidRDefault="00F362C5" w:rsidP="00F362C5">
            <w:pPr>
              <w:ind w:firstLineChars="0" w:firstLine="0"/>
              <w:rPr>
                <w:rFonts w:ascii="仿宋" w:hAnsi="仿宋"/>
                <w:szCs w:val="21"/>
              </w:rPr>
            </w:pPr>
            <w:r w:rsidRPr="00F362C5">
              <w:rPr>
                <w:rFonts w:ascii="仿宋" w:hAnsi="仿宋"/>
                <w:szCs w:val="21"/>
              </w:rPr>
              <w:t>&lt;head&gt;</w:t>
            </w:r>
          </w:p>
          <w:p w14:paraId="6306A045" w14:textId="77777777" w:rsidR="00F362C5" w:rsidRPr="00F362C5" w:rsidRDefault="00F362C5" w:rsidP="00F362C5">
            <w:pPr>
              <w:ind w:firstLineChars="0" w:firstLine="0"/>
              <w:rPr>
                <w:rFonts w:ascii="仿宋" w:hAnsi="仿宋"/>
                <w:szCs w:val="21"/>
              </w:rPr>
            </w:pPr>
            <w:r w:rsidRPr="00F362C5">
              <w:rPr>
                <w:rFonts w:ascii="仿宋" w:hAnsi="仿宋"/>
                <w:szCs w:val="21"/>
              </w:rPr>
              <w:t xml:space="preserve">    &lt;meta charset="UTF-8"&gt;</w:t>
            </w:r>
          </w:p>
          <w:p w14:paraId="103F5CBF" w14:textId="77777777" w:rsidR="00F362C5" w:rsidRPr="00F362C5" w:rsidRDefault="00F362C5" w:rsidP="00F362C5">
            <w:pPr>
              <w:ind w:firstLineChars="0" w:firstLine="0"/>
              <w:rPr>
                <w:rFonts w:ascii="仿宋" w:hAnsi="仿宋"/>
                <w:szCs w:val="21"/>
              </w:rPr>
            </w:pPr>
            <w:r w:rsidRPr="00F362C5">
              <w:rPr>
                <w:rFonts w:ascii="仿宋" w:hAnsi="仿宋"/>
                <w:szCs w:val="21"/>
              </w:rPr>
              <w:t xml:space="preserve">    &lt;title&gt;01-初识jQuery&lt;/title&gt;</w:t>
            </w:r>
          </w:p>
          <w:p w14:paraId="69D5D184" w14:textId="77777777" w:rsidR="00F362C5" w:rsidRPr="00F362C5" w:rsidRDefault="00F362C5" w:rsidP="00F362C5">
            <w:pPr>
              <w:ind w:firstLineChars="0" w:firstLine="0"/>
              <w:rPr>
                <w:rFonts w:ascii="仿宋" w:hAnsi="仿宋"/>
                <w:szCs w:val="21"/>
              </w:rPr>
            </w:pPr>
            <w:r w:rsidRPr="00F362C5">
              <w:rPr>
                <w:rFonts w:ascii="仿宋" w:hAnsi="仿宋"/>
                <w:szCs w:val="21"/>
              </w:rPr>
              <w:t xml:space="preserve">    &lt;script </w:t>
            </w:r>
            <w:proofErr w:type="spellStart"/>
            <w:r w:rsidRPr="00F362C5">
              <w:rPr>
                <w:rFonts w:ascii="仿宋" w:hAnsi="仿宋"/>
                <w:szCs w:val="21"/>
              </w:rPr>
              <w:t>src</w:t>
            </w:r>
            <w:proofErr w:type="spellEnd"/>
            <w:r w:rsidRPr="00F362C5">
              <w:rPr>
                <w:rFonts w:ascii="仿宋" w:hAnsi="仿宋"/>
                <w:szCs w:val="21"/>
              </w:rPr>
              <w:t>="code/</w:t>
            </w:r>
            <w:proofErr w:type="spellStart"/>
            <w:r w:rsidRPr="00F362C5">
              <w:rPr>
                <w:rFonts w:ascii="仿宋" w:hAnsi="仿宋"/>
                <w:szCs w:val="21"/>
              </w:rPr>
              <w:t>js</w:t>
            </w:r>
            <w:proofErr w:type="spellEnd"/>
            <w:r w:rsidRPr="00F362C5">
              <w:rPr>
                <w:rFonts w:ascii="仿宋" w:hAnsi="仿宋"/>
                <w:szCs w:val="21"/>
              </w:rPr>
              <w:t>/jquery-1.12.4.js"&gt;&lt;/script&gt;</w:t>
            </w:r>
          </w:p>
          <w:p w14:paraId="6E4BE175" w14:textId="4AD3B5C1" w:rsidR="00F362C5" w:rsidRPr="00F362C5" w:rsidRDefault="00F362C5" w:rsidP="00F362C5">
            <w:pPr>
              <w:ind w:firstLineChars="0" w:firstLine="0"/>
              <w:rPr>
                <w:rFonts w:ascii="仿宋" w:hAnsi="仿宋"/>
                <w:szCs w:val="21"/>
              </w:rPr>
            </w:pPr>
            <w:r w:rsidRPr="00F362C5">
              <w:rPr>
                <w:rFonts w:ascii="仿宋" w:hAnsi="仿宋"/>
                <w:szCs w:val="21"/>
              </w:rPr>
              <w:t>&lt;/head&gt;</w:t>
            </w:r>
          </w:p>
        </w:tc>
      </w:tr>
    </w:tbl>
    <w:p w14:paraId="54910D78" w14:textId="77777777" w:rsidR="00385B73" w:rsidRPr="00385B73" w:rsidRDefault="00385B73" w:rsidP="00385B73">
      <w:pPr>
        <w:ind w:firstLine="420"/>
      </w:pPr>
    </w:p>
    <w:p w14:paraId="54D116FF" w14:textId="2F539110" w:rsidR="00385B73" w:rsidRDefault="00385B73" w:rsidP="00385B73">
      <w:pPr>
        <w:ind w:firstLine="420"/>
      </w:pPr>
    </w:p>
    <w:p w14:paraId="33F0D02E" w14:textId="1FC9788C" w:rsidR="00F362C5" w:rsidRPr="00385B73" w:rsidRDefault="00F362C5" w:rsidP="00385B73">
      <w:pPr>
        <w:ind w:firstLine="420"/>
      </w:pPr>
      <w:r>
        <w:rPr>
          <w:rFonts w:hint="eastAsia"/>
        </w:rPr>
        <w:t>编写代码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5B73" w:rsidRPr="00F362C5" w14:paraId="7702F80E" w14:textId="77777777" w:rsidTr="00F362C5">
        <w:tc>
          <w:tcPr>
            <w:tcW w:w="8296" w:type="dxa"/>
          </w:tcPr>
          <w:p w14:paraId="2A34F753" w14:textId="77777777" w:rsidR="00F362C5" w:rsidRPr="00F362C5" w:rsidRDefault="00F362C5" w:rsidP="00F362C5">
            <w:pPr>
              <w:ind w:firstLineChars="0" w:firstLine="0"/>
              <w:rPr>
                <w:rFonts w:ascii="仿宋" w:hAnsi="仿宋"/>
                <w:szCs w:val="21"/>
              </w:rPr>
            </w:pPr>
            <w:r w:rsidRPr="00F362C5">
              <w:rPr>
                <w:rFonts w:ascii="仿宋" w:hAnsi="仿宋"/>
                <w:szCs w:val="21"/>
              </w:rPr>
              <w:t>&lt;script&gt;</w:t>
            </w:r>
          </w:p>
          <w:p w14:paraId="4D00E260" w14:textId="77777777" w:rsidR="00F362C5" w:rsidRPr="00F362C5" w:rsidRDefault="00F362C5" w:rsidP="00F362C5">
            <w:pPr>
              <w:ind w:firstLineChars="0" w:firstLine="0"/>
              <w:rPr>
                <w:rFonts w:ascii="仿宋" w:hAnsi="仿宋"/>
                <w:szCs w:val="21"/>
              </w:rPr>
            </w:pPr>
            <w:r w:rsidRPr="00F362C5">
              <w:rPr>
                <w:rFonts w:ascii="仿宋" w:hAnsi="仿宋"/>
                <w:szCs w:val="21"/>
              </w:rPr>
              <w:t xml:space="preserve">    $(document</w:t>
            </w:r>
            <w:proofErr w:type="gramStart"/>
            <w:r w:rsidRPr="00F362C5">
              <w:rPr>
                <w:rFonts w:ascii="仿宋" w:hAnsi="仿宋"/>
                <w:szCs w:val="21"/>
              </w:rPr>
              <w:t>).ready</w:t>
            </w:r>
            <w:proofErr w:type="gramEnd"/>
            <w:r w:rsidRPr="00F362C5">
              <w:rPr>
                <w:rFonts w:ascii="仿宋" w:hAnsi="仿宋"/>
                <w:szCs w:val="21"/>
              </w:rPr>
              <w:t>(function () {</w:t>
            </w:r>
          </w:p>
          <w:p w14:paraId="35F951B2" w14:textId="77777777" w:rsidR="00F362C5" w:rsidRPr="00F362C5" w:rsidRDefault="00F362C5" w:rsidP="00F362C5">
            <w:pPr>
              <w:ind w:firstLineChars="0" w:firstLine="0"/>
              <w:rPr>
                <w:rFonts w:ascii="仿宋" w:hAnsi="仿宋"/>
                <w:szCs w:val="21"/>
              </w:rPr>
            </w:pPr>
            <w:r w:rsidRPr="00F362C5">
              <w:rPr>
                <w:rFonts w:ascii="仿宋" w:hAnsi="仿宋"/>
                <w:szCs w:val="21"/>
              </w:rPr>
              <w:t xml:space="preserve">      // 所有jQuery代码写在这里面</w:t>
            </w:r>
          </w:p>
          <w:p w14:paraId="38BFE4D1" w14:textId="77777777" w:rsidR="00F362C5" w:rsidRPr="00F362C5" w:rsidRDefault="00F362C5" w:rsidP="00F362C5">
            <w:pPr>
              <w:ind w:firstLineChars="0" w:firstLine="0"/>
              <w:rPr>
                <w:rFonts w:ascii="仿宋" w:hAnsi="仿宋"/>
                <w:szCs w:val="21"/>
              </w:rPr>
            </w:pPr>
            <w:r w:rsidRPr="00F362C5">
              <w:rPr>
                <w:rFonts w:ascii="仿宋" w:hAnsi="仿宋"/>
                <w:szCs w:val="21"/>
              </w:rPr>
              <w:t xml:space="preserve">         </w:t>
            </w:r>
            <w:proofErr w:type="gramStart"/>
            <w:r w:rsidRPr="00F362C5">
              <w:rPr>
                <w:rFonts w:ascii="仿宋" w:hAnsi="仿宋"/>
                <w:szCs w:val="21"/>
              </w:rPr>
              <w:t>alert(</w:t>
            </w:r>
            <w:proofErr w:type="gramEnd"/>
            <w:r w:rsidRPr="00F362C5">
              <w:rPr>
                <w:rFonts w:ascii="仿宋" w:hAnsi="仿宋"/>
                <w:szCs w:val="21"/>
              </w:rPr>
              <w:t xml:space="preserve">"hello </w:t>
            </w:r>
            <w:proofErr w:type="spellStart"/>
            <w:r w:rsidRPr="00F362C5">
              <w:rPr>
                <w:rFonts w:ascii="仿宋" w:hAnsi="仿宋"/>
                <w:szCs w:val="21"/>
              </w:rPr>
              <w:t>LNJ</w:t>
            </w:r>
            <w:proofErr w:type="spellEnd"/>
            <w:r w:rsidRPr="00F362C5">
              <w:rPr>
                <w:rFonts w:ascii="仿宋" w:hAnsi="仿宋"/>
                <w:szCs w:val="21"/>
              </w:rPr>
              <w:t>");</w:t>
            </w:r>
          </w:p>
          <w:p w14:paraId="34BA06E2" w14:textId="77777777" w:rsidR="00F362C5" w:rsidRPr="00F362C5" w:rsidRDefault="00F362C5" w:rsidP="00F362C5">
            <w:pPr>
              <w:ind w:firstLineChars="0" w:firstLine="0"/>
              <w:rPr>
                <w:rFonts w:ascii="仿宋" w:hAnsi="仿宋"/>
                <w:szCs w:val="21"/>
              </w:rPr>
            </w:pPr>
            <w:r w:rsidRPr="00F362C5">
              <w:rPr>
                <w:rFonts w:ascii="仿宋" w:hAnsi="仿宋"/>
                <w:szCs w:val="21"/>
              </w:rPr>
              <w:t xml:space="preserve">    });</w:t>
            </w:r>
          </w:p>
          <w:p w14:paraId="3A700880" w14:textId="5FA6E796" w:rsidR="00385B73" w:rsidRPr="00F362C5" w:rsidRDefault="00F362C5" w:rsidP="00F362C5">
            <w:pPr>
              <w:ind w:firstLineChars="0" w:firstLine="0"/>
              <w:rPr>
                <w:rFonts w:ascii="仿宋" w:hAnsi="仿宋"/>
                <w:szCs w:val="21"/>
              </w:rPr>
            </w:pPr>
            <w:r w:rsidRPr="00F362C5">
              <w:rPr>
                <w:rFonts w:ascii="仿宋" w:hAnsi="仿宋"/>
                <w:szCs w:val="21"/>
              </w:rPr>
              <w:t>&lt;/script&gt;</w:t>
            </w:r>
          </w:p>
        </w:tc>
      </w:tr>
    </w:tbl>
    <w:p w14:paraId="5F5066DD" w14:textId="6B3A63E2" w:rsidR="00385B73" w:rsidRDefault="00F362C5" w:rsidP="00F362C5">
      <w:pPr>
        <w:pStyle w:val="3"/>
        <w:ind w:firstLine="420"/>
      </w:pPr>
      <w:r w:rsidRPr="00F362C5">
        <w:t>jQuery</w:t>
      </w:r>
      <w:r w:rsidRPr="00F362C5">
        <w:t>与</w:t>
      </w:r>
      <w:r w:rsidRPr="00F362C5">
        <w:t>JavaScript</w:t>
      </w:r>
      <w:r w:rsidRPr="00F362C5">
        <w:t>加载模式对比</w:t>
      </w:r>
    </w:p>
    <w:p w14:paraId="3A1E6C86" w14:textId="4BC31207" w:rsidR="00AD6575" w:rsidRDefault="00AD6575" w:rsidP="00AD6575">
      <w:pPr>
        <w:ind w:firstLine="420"/>
      </w:pPr>
      <w:r>
        <w:t>1</w:t>
      </w:r>
      <w:r>
        <w:rPr>
          <w:rFonts w:hint="eastAsia"/>
        </w:rPr>
        <w:t>、</w:t>
      </w:r>
      <w:r>
        <w:t>原生</w:t>
      </w:r>
      <w:r>
        <w:t>JS</w:t>
      </w:r>
      <w:r>
        <w:t>和</w:t>
      </w:r>
      <w:r>
        <w:t>jQuery</w:t>
      </w:r>
      <w:r>
        <w:t>入口函数的加载模式不同。</w:t>
      </w:r>
    </w:p>
    <w:p w14:paraId="3C362845" w14:textId="77777777" w:rsidR="00AD6575" w:rsidRDefault="00AD6575" w:rsidP="00AD6575">
      <w:pPr>
        <w:ind w:firstLine="420"/>
      </w:pPr>
      <w:r>
        <w:tab/>
      </w:r>
      <w:r>
        <w:t>原生</w:t>
      </w:r>
      <w:r>
        <w:t>JS</w:t>
      </w:r>
      <w:r>
        <w:t>会等到</w:t>
      </w:r>
      <w:r>
        <w:t>DOM</w:t>
      </w:r>
      <w:r>
        <w:t>元素加载完毕，并且图片也加载完毕才会执行。</w:t>
      </w:r>
    </w:p>
    <w:p w14:paraId="3A16CC17" w14:textId="027730D9" w:rsidR="00AD6575" w:rsidRDefault="00AD6575" w:rsidP="00AD6575">
      <w:pPr>
        <w:ind w:firstLine="420"/>
      </w:pPr>
      <w:r>
        <w:tab/>
        <w:t>jQuery</w:t>
      </w:r>
      <w:r>
        <w:t>会等到</w:t>
      </w:r>
      <w:r>
        <w:t>DOM</w:t>
      </w:r>
      <w:r>
        <w:t>元素加载完毕，但不会等到图片也加载完毕就会执行。</w:t>
      </w:r>
    </w:p>
    <w:p w14:paraId="3199950D" w14:textId="072F4CE5" w:rsidR="008D3C82" w:rsidRPr="00AD6575" w:rsidRDefault="00586B72" w:rsidP="002B76B6">
      <w:pPr>
        <w:ind w:firstLineChars="0" w:firstLine="0"/>
      </w:pPr>
      <w:r>
        <w:tab/>
      </w:r>
      <w:r w:rsidR="008D3C82">
        <w:rPr>
          <w:rFonts w:hint="eastAsia"/>
        </w:rPr>
        <w:t>2</w:t>
      </w:r>
      <w:r w:rsidR="008D3C82">
        <w:rPr>
          <w:rFonts w:hint="eastAsia"/>
        </w:rPr>
        <w:t>、</w:t>
      </w:r>
      <w:r w:rsidR="008D3C82" w:rsidRPr="00F362C5">
        <w:rPr>
          <w:rFonts w:hint="eastAsia"/>
        </w:rPr>
        <w:t>多个</w:t>
      </w:r>
      <w:proofErr w:type="spellStart"/>
      <w:r w:rsidR="008D3C82" w:rsidRPr="00F362C5">
        <w:t>window.onload</w:t>
      </w:r>
      <w:proofErr w:type="spellEnd"/>
      <w:r w:rsidR="008D3C82" w:rsidRPr="00F362C5">
        <w:t>只会执行一次</w:t>
      </w:r>
      <w:r w:rsidR="008D3C82" w:rsidRPr="00F362C5">
        <w:t xml:space="preserve">, </w:t>
      </w:r>
      <w:r w:rsidR="008D3C82" w:rsidRPr="00F362C5">
        <w:t>后面的会覆盖前面的</w:t>
      </w:r>
      <w:r w:rsidR="008D3C82">
        <w:rPr>
          <w:rFonts w:hint="eastAsia"/>
        </w:rPr>
        <w:t>。</w:t>
      </w:r>
      <w:r w:rsidR="008D3C82" w:rsidRPr="005572C6">
        <w:rPr>
          <w:rFonts w:hint="eastAsia"/>
        </w:rPr>
        <w:t>多个</w:t>
      </w:r>
      <w:r w:rsidR="008D3C82" w:rsidRPr="005572C6">
        <w:t>$(document).ready()</w:t>
      </w:r>
      <w:r w:rsidR="008D3C82" w:rsidRPr="005572C6">
        <w:t>会执行多次</w:t>
      </w:r>
      <w:r w:rsidR="008D3C82" w:rsidRPr="005572C6">
        <w:t>,</w:t>
      </w:r>
      <w:r w:rsidR="008D3C82" w:rsidRPr="005572C6">
        <w:t>后面的不会覆盖前面的</w:t>
      </w:r>
      <w:r w:rsidR="008D3C82">
        <w:rPr>
          <w:rFonts w:hint="eastAsia"/>
        </w:rPr>
        <w:t>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62C5" w14:paraId="0ABA7318" w14:textId="77777777" w:rsidTr="00F362C5">
        <w:tc>
          <w:tcPr>
            <w:tcW w:w="8296" w:type="dxa"/>
          </w:tcPr>
          <w:p w14:paraId="3E911A28" w14:textId="053642DD" w:rsidR="00F362C5" w:rsidRDefault="00F362C5" w:rsidP="00F362C5">
            <w:pPr>
              <w:ind w:firstLineChars="0" w:firstLine="0"/>
            </w:pPr>
            <w:r>
              <w:t>&lt;script&gt;</w:t>
            </w:r>
          </w:p>
          <w:p w14:paraId="5FA55156" w14:textId="77777777" w:rsidR="00F362C5" w:rsidRDefault="00F362C5" w:rsidP="00F362C5">
            <w:pPr>
              <w:ind w:firstLineChars="0" w:firstLine="0"/>
            </w:pPr>
            <w:r>
              <w:t xml:space="preserve">        </w:t>
            </w:r>
            <w:proofErr w:type="spellStart"/>
            <w:proofErr w:type="gramStart"/>
            <w:r>
              <w:t>window.onload</w:t>
            </w:r>
            <w:proofErr w:type="spellEnd"/>
            <w:proofErr w:type="gramEnd"/>
            <w:r>
              <w:t xml:space="preserve"> = function () {</w:t>
            </w:r>
          </w:p>
          <w:p w14:paraId="642E4428" w14:textId="77777777" w:rsidR="00F362C5" w:rsidRDefault="00F362C5" w:rsidP="00F362C5">
            <w:pPr>
              <w:ind w:firstLineChars="0" w:firstLine="0"/>
            </w:pPr>
            <w:r>
              <w:t xml:space="preserve">            alert("hello </w:t>
            </w:r>
            <w:proofErr w:type="spellStart"/>
            <w:r>
              <w:t>lnj1</w:t>
            </w:r>
            <w:proofErr w:type="spellEnd"/>
            <w:r>
              <w:t xml:space="preserve">"); // </w:t>
            </w:r>
            <w:r>
              <w:t>不会显示</w:t>
            </w:r>
          </w:p>
          <w:p w14:paraId="5DF98C4B" w14:textId="77777777" w:rsidR="00F362C5" w:rsidRDefault="00F362C5" w:rsidP="00F362C5">
            <w:pPr>
              <w:ind w:firstLineChars="0" w:firstLine="0"/>
            </w:pPr>
            <w:r>
              <w:t xml:space="preserve">        }</w:t>
            </w:r>
          </w:p>
          <w:p w14:paraId="49880A50" w14:textId="77777777" w:rsidR="00F362C5" w:rsidRDefault="00F362C5" w:rsidP="00F362C5">
            <w:pPr>
              <w:ind w:firstLineChars="0" w:firstLine="0"/>
            </w:pPr>
            <w:r>
              <w:t xml:space="preserve">        </w:t>
            </w:r>
            <w:proofErr w:type="spellStart"/>
            <w:proofErr w:type="gramStart"/>
            <w:r>
              <w:t>window.onload</w:t>
            </w:r>
            <w:proofErr w:type="spellEnd"/>
            <w:proofErr w:type="gramEnd"/>
            <w:r>
              <w:t xml:space="preserve"> = function () {</w:t>
            </w:r>
          </w:p>
          <w:p w14:paraId="03007C94" w14:textId="77777777" w:rsidR="00F362C5" w:rsidRDefault="00F362C5" w:rsidP="00F362C5">
            <w:pPr>
              <w:ind w:firstLineChars="0" w:firstLine="0"/>
            </w:pPr>
            <w:r>
              <w:t xml:space="preserve">            alert("hello </w:t>
            </w:r>
            <w:proofErr w:type="spellStart"/>
            <w:r>
              <w:t>lnj2</w:t>
            </w:r>
            <w:proofErr w:type="spellEnd"/>
            <w:r>
              <w:t xml:space="preserve">"); // </w:t>
            </w:r>
            <w:r>
              <w:t>会显示</w:t>
            </w:r>
          </w:p>
          <w:p w14:paraId="44B7E141" w14:textId="77777777" w:rsidR="00F362C5" w:rsidRDefault="00F362C5" w:rsidP="00F362C5">
            <w:pPr>
              <w:ind w:firstLineChars="0" w:firstLine="0"/>
            </w:pPr>
            <w:r>
              <w:t xml:space="preserve">        }</w:t>
            </w:r>
          </w:p>
          <w:p w14:paraId="7CACF67B" w14:textId="5E7EB2A3" w:rsidR="00F362C5" w:rsidRDefault="00F362C5" w:rsidP="00F362C5">
            <w:pPr>
              <w:ind w:firstLineChars="0" w:firstLine="0"/>
            </w:pPr>
            <w:r>
              <w:t>&lt;/script&gt;</w:t>
            </w:r>
          </w:p>
          <w:p w14:paraId="4CC7FF23" w14:textId="77777777" w:rsidR="00F362C5" w:rsidRDefault="00F362C5" w:rsidP="00F362C5">
            <w:pPr>
              <w:ind w:firstLineChars="0" w:firstLine="0"/>
            </w:pPr>
            <w:r>
              <w:t>&lt;script&gt;</w:t>
            </w:r>
          </w:p>
          <w:p w14:paraId="2F93C539" w14:textId="77777777" w:rsidR="00F362C5" w:rsidRDefault="00F362C5" w:rsidP="00F362C5">
            <w:pPr>
              <w:ind w:firstLineChars="0" w:firstLine="0"/>
            </w:pPr>
            <w:r>
              <w:t xml:space="preserve">        $(document</w:t>
            </w:r>
            <w:proofErr w:type="gramStart"/>
            <w:r>
              <w:t>).ready</w:t>
            </w:r>
            <w:proofErr w:type="gramEnd"/>
            <w:r>
              <w:t>(function () {</w:t>
            </w:r>
          </w:p>
          <w:p w14:paraId="5301D793" w14:textId="77777777" w:rsidR="00F362C5" w:rsidRDefault="00F362C5" w:rsidP="00F362C5">
            <w:pPr>
              <w:ind w:firstLineChars="0" w:firstLine="0"/>
            </w:pPr>
            <w:r>
              <w:t xml:space="preserve">            alert("hello </w:t>
            </w:r>
            <w:proofErr w:type="spellStart"/>
            <w:r>
              <w:t>lnj1</w:t>
            </w:r>
            <w:proofErr w:type="spellEnd"/>
            <w:r>
              <w:t>"); //</w:t>
            </w:r>
            <w:r>
              <w:t>会显示</w:t>
            </w:r>
          </w:p>
          <w:p w14:paraId="08B80144" w14:textId="77777777" w:rsidR="00F362C5" w:rsidRDefault="00F362C5" w:rsidP="00F362C5">
            <w:pPr>
              <w:ind w:firstLineChars="0" w:firstLine="0"/>
            </w:pPr>
            <w:r>
              <w:t xml:space="preserve">        });</w:t>
            </w:r>
          </w:p>
          <w:p w14:paraId="16153F89" w14:textId="77777777" w:rsidR="00F362C5" w:rsidRDefault="00F362C5" w:rsidP="00F362C5">
            <w:pPr>
              <w:ind w:firstLineChars="0" w:firstLine="0"/>
            </w:pPr>
            <w:r>
              <w:t xml:space="preserve">        $(document</w:t>
            </w:r>
            <w:proofErr w:type="gramStart"/>
            <w:r>
              <w:t>).ready</w:t>
            </w:r>
            <w:proofErr w:type="gramEnd"/>
            <w:r>
              <w:t>(function () {</w:t>
            </w:r>
          </w:p>
          <w:p w14:paraId="4833163A" w14:textId="77777777" w:rsidR="00F362C5" w:rsidRDefault="00F362C5" w:rsidP="00F362C5">
            <w:pPr>
              <w:ind w:firstLineChars="0" w:firstLine="0"/>
            </w:pPr>
            <w:r>
              <w:t xml:space="preserve">            alert("hello </w:t>
            </w:r>
            <w:proofErr w:type="spellStart"/>
            <w:r>
              <w:t>lnj2</w:t>
            </w:r>
            <w:proofErr w:type="spellEnd"/>
            <w:r>
              <w:t xml:space="preserve">"); // </w:t>
            </w:r>
            <w:r>
              <w:t>会显示</w:t>
            </w:r>
          </w:p>
          <w:p w14:paraId="6AE89665" w14:textId="77777777" w:rsidR="00F362C5" w:rsidRDefault="00F362C5" w:rsidP="00F362C5">
            <w:pPr>
              <w:ind w:firstLineChars="0" w:firstLine="0"/>
            </w:pPr>
            <w:r>
              <w:t xml:space="preserve">        });</w:t>
            </w:r>
          </w:p>
          <w:p w14:paraId="22AABA51" w14:textId="451B7405" w:rsidR="00F362C5" w:rsidRDefault="00F362C5" w:rsidP="00F362C5">
            <w:pPr>
              <w:ind w:firstLineChars="0" w:firstLine="0"/>
            </w:pPr>
            <w:r>
              <w:t>&lt;/script&gt;</w:t>
            </w:r>
          </w:p>
        </w:tc>
      </w:tr>
    </w:tbl>
    <w:p w14:paraId="3C51EB3A" w14:textId="59585F60" w:rsidR="00F362C5" w:rsidRDefault="00F362C5" w:rsidP="00AD6575">
      <w:pPr>
        <w:ind w:firstLine="420"/>
      </w:pPr>
    </w:p>
    <w:p w14:paraId="2E4FDDFD" w14:textId="1E45C71E" w:rsidR="004B6D60" w:rsidRDefault="004B6D60" w:rsidP="004B6D60">
      <w:pPr>
        <w:pStyle w:val="3"/>
        <w:ind w:firstLine="420"/>
      </w:pPr>
      <w:proofErr w:type="spellStart"/>
      <w:r>
        <w:rPr>
          <w:rFonts w:hint="eastAsia"/>
        </w:rPr>
        <w:t>Jquert</w:t>
      </w:r>
      <w:proofErr w:type="spellEnd"/>
      <w:r>
        <w:rPr>
          <w:rFonts w:hint="eastAsia"/>
        </w:rPr>
        <w:t>入口函数的其他写法</w:t>
      </w:r>
    </w:p>
    <w:p w14:paraId="6B604007" w14:textId="77777777" w:rsidR="00746F1A" w:rsidRPr="004B6D60" w:rsidRDefault="004B6D60" w:rsidP="004B6D60">
      <w:pPr>
        <w:ind w:firstLine="420"/>
      </w:pPr>
      <w:r>
        <w:tab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6F1A" w14:paraId="208DC464" w14:textId="77777777" w:rsidTr="00746F1A">
        <w:tc>
          <w:tcPr>
            <w:tcW w:w="8296" w:type="dxa"/>
          </w:tcPr>
          <w:p w14:paraId="11E7FD75" w14:textId="77777777" w:rsidR="00457E12" w:rsidRDefault="00457E12" w:rsidP="00457E1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bCs w:val="0"/>
                <w:color w:val="2369B6"/>
                <w:sz w:val="20"/>
                <w:szCs w:val="20"/>
              </w:rPr>
              <w:t xml:space="preserve">script </w:t>
            </w:r>
            <w:r>
              <w:rPr>
                <w:rFonts w:ascii="Consolas" w:eastAsiaTheme="minorEastAsia" w:hAnsi="Consolas" w:cs="Consolas"/>
                <w:bCs w:val="0"/>
                <w:color w:val="CB2D01"/>
                <w:sz w:val="20"/>
                <w:szCs w:val="20"/>
              </w:rPr>
              <w:t>type</w:t>
            </w:r>
            <w:r>
              <w:rPr>
                <w:rFonts w:ascii="Consolas" w:eastAsiaTheme="minorEastAsia" w:hAnsi="Consolas" w:cs="Consolas"/>
                <w:bCs w:val="0"/>
                <w:color w:val="38444B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bCs w:val="0"/>
                <w:color w:val="248C85"/>
                <w:sz w:val="20"/>
                <w:szCs w:val="20"/>
              </w:rPr>
              <w:t>"text/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248C85"/>
                <w:sz w:val="20"/>
                <w:szCs w:val="20"/>
              </w:rPr>
              <w:t>javascript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248C85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&gt;</w:t>
            </w:r>
          </w:p>
          <w:p w14:paraId="0BF32B5A" w14:textId="77777777" w:rsidR="00457E12" w:rsidRDefault="00457E12" w:rsidP="00457E1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第一种方式</w:t>
            </w:r>
          </w:p>
          <w:p w14:paraId="0AD2D7DE" w14:textId="77777777" w:rsidR="00457E12" w:rsidRDefault="00457E12" w:rsidP="00457E1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$</w:t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Cs w:val="0"/>
                <w:color w:val="3C7A03"/>
                <w:sz w:val="20"/>
                <w:szCs w:val="20"/>
              </w:rPr>
              <w:t>document</w:t>
            </w:r>
            <w:proofErr w:type="gramStart"/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).</w:t>
            </w:r>
            <w:r>
              <w:rPr>
                <w:rFonts w:ascii="Consolas" w:eastAsiaTheme="minorEastAsia" w:hAnsi="Consolas" w:cs="Consolas"/>
                <w:bCs w:val="0"/>
                <w:color w:val="DB7800"/>
                <w:sz w:val="20"/>
                <w:szCs w:val="20"/>
              </w:rPr>
              <w:t>ready</w:t>
            </w:r>
            <w:proofErr w:type="gramEnd"/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Cs w:val="0"/>
                <w:color w:val="364BC0"/>
                <w:sz w:val="20"/>
                <w:szCs w:val="20"/>
              </w:rPr>
              <w:t>function</w:t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(){</w:t>
            </w:r>
          </w:p>
          <w:p w14:paraId="55B00DA7" w14:textId="77777777" w:rsidR="00457E12" w:rsidRDefault="00457E12" w:rsidP="00457E1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alert</w:t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Cs w:val="0"/>
                <w:color w:val="248C85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248C85"/>
                <w:sz w:val="20"/>
                <w:szCs w:val="20"/>
              </w:rPr>
              <w:t>sx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248C85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);</w:t>
            </w:r>
          </w:p>
          <w:p w14:paraId="5E08ADBC" w14:textId="77777777" w:rsidR="00457E12" w:rsidRDefault="00457E12" w:rsidP="00457E1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</w:p>
          <w:p w14:paraId="0DFDFEFC" w14:textId="77777777" w:rsidR="00457E12" w:rsidRDefault="00457E12" w:rsidP="00457E1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  <w:t>});</w:t>
            </w:r>
          </w:p>
          <w:p w14:paraId="642BBC6C" w14:textId="77777777" w:rsidR="00457E12" w:rsidRDefault="00457E12" w:rsidP="00457E1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第二种方式</w:t>
            </w:r>
          </w:p>
          <w:p w14:paraId="7CE861E2" w14:textId="77777777" w:rsidR="00457E12" w:rsidRDefault="00457E12" w:rsidP="00457E1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jQuery(</w:t>
            </w:r>
            <w:r>
              <w:rPr>
                <w:rFonts w:ascii="Consolas" w:eastAsiaTheme="minorEastAsia" w:hAnsi="Consolas" w:cs="Consolas"/>
                <w:bCs w:val="0"/>
                <w:color w:val="3C7A03"/>
                <w:sz w:val="20"/>
                <w:szCs w:val="20"/>
              </w:rPr>
              <w:t>document</w:t>
            </w:r>
            <w:proofErr w:type="gramStart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).</w:t>
            </w:r>
            <w:r>
              <w:rPr>
                <w:rFonts w:ascii="Consolas" w:eastAsiaTheme="minorEastAsia" w:hAnsi="Consolas" w:cs="Consolas"/>
                <w:bCs w:val="0"/>
                <w:color w:val="DB7800"/>
                <w:sz w:val="20"/>
                <w:szCs w:val="20"/>
              </w:rPr>
              <w:t>ready</w:t>
            </w:r>
            <w:proofErr w:type="gramEnd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Cs w:val="0"/>
                <w:color w:val="364BC0"/>
                <w:sz w:val="20"/>
                <w:szCs w:val="20"/>
              </w:rPr>
              <w:t>function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(){</w:t>
            </w:r>
          </w:p>
          <w:p w14:paraId="7A001575" w14:textId="77777777" w:rsidR="00457E12" w:rsidRDefault="00457E12" w:rsidP="00457E1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  <w:t>alert(</w:t>
            </w:r>
            <w:r>
              <w:rPr>
                <w:rFonts w:ascii="Consolas" w:eastAsiaTheme="minorEastAsia" w:hAnsi="Consolas" w:cs="Consolas"/>
                <w:bCs w:val="0"/>
                <w:color w:val="248C85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248C85"/>
                <w:sz w:val="20"/>
                <w:szCs w:val="20"/>
              </w:rPr>
              <w:t>sx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248C85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);</w:t>
            </w:r>
          </w:p>
          <w:p w14:paraId="70441B2B" w14:textId="77777777" w:rsidR="00457E12" w:rsidRDefault="00457E12" w:rsidP="00457E1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</w:p>
          <w:p w14:paraId="7FD32F96" w14:textId="77777777" w:rsidR="00457E12" w:rsidRDefault="00457E12" w:rsidP="00457E1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  <w:t>});</w:t>
            </w:r>
          </w:p>
          <w:p w14:paraId="63D58E24" w14:textId="77777777" w:rsidR="00457E12" w:rsidRDefault="00457E12" w:rsidP="00457E1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第三种写法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推荐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)</w:t>
            </w:r>
          </w:p>
          <w:p w14:paraId="12BAF6A3" w14:textId="77777777" w:rsidR="00457E12" w:rsidRDefault="00457E12" w:rsidP="00457E1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DB7800"/>
                <w:sz w:val="20"/>
                <w:szCs w:val="20"/>
              </w:rPr>
              <w:t>$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(</w:t>
            </w:r>
            <w:proofErr w:type="gramStart"/>
            <w:r>
              <w:rPr>
                <w:rFonts w:ascii="Consolas" w:eastAsiaTheme="minorEastAsia" w:hAnsi="Consolas" w:cs="Consolas"/>
                <w:bCs w:val="0"/>
                <w:color w:val="364BC0"/>
                <w:sz w:val="20"/>
                <w:szCs w:val="20"/>
              </w:rPr>
              <w:t>function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){</w:t>
            </w:r>
          </w:p>
          <w:p w14:paraId="299492D9" w14:textId="77777777" w:rsidR="00457E12" w:rsidRDefault="00457E12" w:rsidP="00457E1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  <w:t>alert(</w:t>
            </w:r>
            <w:r>
              <w:rPr>
                <w:rFonts w:ascii="Consolas" w:eastAsiaTheme="minorEastAsia" w:hAnsi="Consolas" w:cs="Consolas"/>
                <w:bCs w:val="0"/>
                <w:color w:val="248C85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248C85"/>
                <w:sz w:val="20"/>
                <w:szCs w:val="20"/>
              </w:rPr>
              <w:t>sx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248C85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);</w:t>
            </w:r>
          </w:p>
          <w:p w14:paraId="43D25B2F" w14:textId="77777777" w:rsidR="00457E12" w:rsidRDefault="00457E12" w:rsidP="00457E1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  <w:t>});</w:t>
            </w:r>
          </w:p>
          <w:p w14:paraId="7800F76F" w14:textId="77777777" w:rsidR="00457E12" w:rsidRDefault="00457E12" w:rsidP="00457E1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第四种写法</w:t>
            </w:r>
          </w:p>
          <w:p w14:paraId="5821439A" w14:textId="77777777" w:rsidR="00457E12" w:rsidRDefault="00457E12" w:rsidP="00457E1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DB7800"/>
                <w:sz w:val="20"/>
                <w:szCs w:val="20"/>
              </w:rPr>
              <w:t>jQuery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(</w:t>
            </w:r>
            <w:proofErr w:type="gramStart"/>
            <w:r>
              <w:rPr>
                <w:rFonts w:ascii="Consolas" w:eastAsiaTheme="minorEastAsia" w:hAnsi="Consolas" w:cs="Consolas"/>
                <w:bCs w:val="0"/>
                <w:color w:val="364BC0"/>
                <w:sz w:val="20"/>
                <w:szCs w:val="20"/>
              </w:rPr>
              <w:t>function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){</w:t>
            </w:r>
          </w:p>
          <w:p w14:paraId="0F2B428A" w14:textId="77777777" w:rsidR="00457E12" w:rsidRDefault="00457E12" w:rsidP="00457E1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  <w:t>alert(</w:t>
            </w:r>
            <w:r>
              <w:rPr>
                <w:rFonts w:ascii="Consolas" w:eastAsiaTheme="minorEastAsia" w:hAnsi="Consolas" w:cs="Consolas"/>
                <w:bCs w:val="0"/>
                <w:color w:val="248C85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248C85"/>
                <w:sz w:val="20"/>
                <w:szCs w:val="20"/>
              </w:rPr>
              <w:t>sx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248C85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);</w:t>
            </w:r>
          </w:p>
          <w:p w14:paraId="09A46893" w14:textId="77777777" w:rsidR="00457E12" w:rsidRDefault="00457E12" w:rsidP="00457E1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  <w:t>});</w:t>
            </w:r>
          </w:p>
          <w:p w14:paraId="2020ACB1" w14:textId="034C8AF9" w:rsidR="00746F1A" w:rsidRDefault="00457E12" w:rsidP="00457E12">
            <w:pPr>
              <w:ind w:firstLineChars="0" w:firstLine="0"/>
            </w:pP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bCs w:val="0"/>
                <w:color w:val="2369B6"/>
                <w:sz w:val="20"/>
                <w:szCs w:val="20"/>
              </w:rPr>
              <w:t>script</w:t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&gt;</w:t>
            </w:r>
          </w:p>
        </w:tc>
      </w:tr>
    </w:tbl>
    <w:p w14:paraId="75F487C9" w14:textId="405739B1" w:rsidR="004B6D60" w:rsidRDefault="00D56CC6" w:rsidP="00EA5CD2">
      <w:pPr>
        <w:pStyle w:val="3"/>
        <w:ind w:firstLine="420"/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的冲突问题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5CD2" w14:paraId="44082B2B" w14:textId="77777777" w:rsidTr="00EA5CD2">
        <w:tc>
          <w:tcPr>
            <w:tcW w:w="8296" w:type="dxa"/>
          </w:tcPr>
          <w:p w14:paraId="577DE4B4" w14:textId="77777777" w:rsidR="00EA5CD2" w:rsidRDefault="00EA5CD2" w:rsidP="00EA5CD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bCs w:val="0"/>
                <w:color w:val="2369B6"/>
                <w:sz w:val="20"/>
                <w:szCs w:val="20"/>
              </w:rPr>
              <w:t xml:space="preserve">script 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CB2D01"/>
                <w:sz w:val="20"/>
                <w:szCs w:val="20"/>
              </w:rPr>
              <w:t>src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38444B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bCs w:val="0"/>
                <w:color w:val="248C85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248C85"/>
                <w:sz w:val="20"/>
                <w:szCs w:val="20"/>
              </w:rPr>
              <w:t>js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248C85"/>
                <w:sz w:val="20"/>
                <w:szCs w:val="20"/>
              </w:rPr>
              <w:t>/jquery.min.js"</w:t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&gt;&lt;/</w:t>
            </w:r>
            <w:r>
              <w:rPr>
                <w:rFonts w:ascii="Consolas" w:eastAsiaTheme="minorEastAsia" w:hAnsi="Consolas" w:cs="Consolas"/>
                <w:bCs w:val="0"/>
                <w:color w:val="2369B6"/>
                <w:sz w:val="20"/>
                <w:szCs w:val="20"/>
              </w:rPr>
              <w:t>script</w:t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&gt;\</w:t>
            </w:r>
          </w:p>
          <w:p w14:paraId="13BBAC41" w14:textId="77777777" w:rsidR="00EA5CD2" w:rsidRDefault="00EA5CD2" w:rsidP="00EA5CD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  <w:t>&lt;</w:t>
            </w:r>
            <w:r>
              <w:rPr>
                <w:rFonts w:ascii="Consolas" w:eastAsiaTheme="minorEastAsia" w:hAnsi="Consolas" w:cs="Consolas"/>
                <w:bCs w:val="0"/>
                <w:color w:val="2369B6"/>
                <w:sz w:val="20"/>
                <w:szCs w:val="20"/>
              </w:rPr>
              <w:t xml:space="preserve">script </w:t>
            </w:r>
            <w:r>
              <w:rPr>
                <w:rFonts w:ascii="Consolas" w:eastAsiaTheme="minorEastAsia" w:hAnsi="Consolas" w:cs="Consolas"/>
                <w:bCs w:val="0"/>
                <w:color w:val="CB2D01"/>
                <w:sz w:val="20"/>
                <w:szCs w:val="20"/>
              </w:rPr>
              <w:t>type</w:t>
            </w:r>
            <w:r>
              <w:rPr>
                <w:rFonts w:ascii="Consolas" w:eastAsiaTheme="minorEastAsia" w:hAnsi="Consolas" w:cs="Consolas"/>
                <w:bCs w:val="0"/>
                <w:color w:val="38444B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bCs w:val="0"/>
                <w:color w:val="248C85"/>
                <w:sz w:val="20"/>
                <w:szCs w:val="20"/>
              </w:rPr>
              <w:t>"text/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248C85"/>
                <w:sz w:val="20"/>
                <w:szCs w:val="20"/>
              </w:rPr>
              <w:t>javascript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248C85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&gt;</w:t>
            </w:r>
          </w:p>
          <w:p w14:paraId="21CBEB71" w14:textId="77777777" w:rsidR="00EA5CD2" w:rsidRDefault="00EA5CD2" w:rsidP="00EA5CD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引入的文件可能有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$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符号，会覆盖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Jquery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中的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$</w:t>
            </w:r>
          </w:p>
          <w:p w14:paraId="27141FE0" w14:textId="77777777" w:rsidR="00EA5CD2" w:rsidRDefault="00EA5CD2" w:rsidP="00EA5CD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/*&lt;script type="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引入的文件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"&gt;*/</w:t>
            </w:r>
          </w:p>
          <w:p w14:paraId="4A179556" w14:textId="77777777" w:rsidR="00EA5CD2" w:rsidRDefault="00EA5CD2" w:rsidP="00EA5CD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/*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解决方法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:</w:t>
            </w:r>
          </w:p>
          <w:p w14:paraId="05C8F098" w14:textId="77777777" w:rsidR="00EA5CD2" w:rsidRDefault="00EA5CD2" w:rsidP="00EA5CD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  <w:t>1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、释放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Juery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的使用权</w:t>
            </w:r>
          </w:p>
          <w:p w14:paraId="08C29D5C" w14:textId="77777777" w:rsidR="00EA5CD2" w:rsidRDefault="00EA5CD2" w:rsidP="00EA5CD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注意点：释放操作必须在编写其它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jQuery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代码之前编写</w:t>
            </w:r>
          </w:p>
          <w:p w14:paraId="2D1B975B" w14:textId="77777777" w:rsidR="00EA5CD2" w:rsidRDefault="00EA5CD2" w:rsidP="00EA5CD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释放之后就不能再使用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3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，改为使用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jQuery</w:t>
            </w:r>
          </w:p>
          <w:p w14:paraId="168A5C19" w14:textId="77777777" w:rsidR="00EA5CD2" w:rsidRDefault="00EA5CD2" w:rsidP="00EA5CD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jQuery.noConflict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();</w:t>
            </w:r>
          </w:p>
          <w:p w14:paraId="54FBDCFC" w14:textId="77777777" w:rsidR="00EA5CD2" w:rsidRDefault="00EA5CD2" w:rsidP="00EA5CD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  <w:t>2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、</w:t>
            </w:r>
            <w:proofErr w:type="gramStart"/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如果任然想</w:t>
            </w:r>
            <w:proofErr w:type="gramEnd"/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用符号代表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jQuery</w:t>
            </w:r>
          </w:p>
          <w:p w14:paraId="5D598856" w14:textId="77777777" w:rsidR="00EA5CD2" w:rsidRDefault="00EA5CD2" w:rsidP="00EA5CD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  <w:t xml:space="preserve"> 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自定义一个符号，使用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sx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可以作为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$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符号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</w:p>
          <w:p w14:paraId="4ED02E72" w14:textId="77777777" w:rsidR="00EA5CD2" w:rsidRDefault="00EA5CD2" w:rsidP="00EA5CD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  <w:t xml:space="preserve"> 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  <w:t xml:space="preserve">var 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sx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jQuery.noConflict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();</w:t>
            </w:r>
          </w:p>
          <w:p w14:paraId="2392B823" w14:textId="77777777" w:rsidR="00EA5CD2" w:rsidRDefault="00EA5CD2" w:rsidP="00EA5CD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  <w:t xml:space="preserve">* </w:t>
            </w:r>
          </w:p>
          <w:p w14:paraId="4EAEDFB2" w14:textId="77777777" w:rsidR="00EA5CD2" w:rsidRDefault="00EA5CD2" w:rsidP="00EA5CD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  <w:t>* */</w:t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</w:r>
          </w:p>
          <w:p w14:paraId="25C8865C" w14:textId="77777777" w:rsidR="00EA5CD2" w:rsidRDefault="00EA5CD2" w:rsidP="00EA5CD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64BC0"/>
                <w:sz w:val="20"/>
                <w:szCs w:val="20"/>
              </w:rPr>
              <w:t xml:space="preserve">var 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sx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Cs w:val="0"/>
                <w:color w:val="577909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jQuery.noConflict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();</w:t>
            </w:r>
          </w:p>
          <w:p w14:paraId="18D730F8" w14:textId="77777777" w:rsidR="00EA5CD2" w:rsidRDefault="00EA5CD2" w:rsidP="00EA5CD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DB7800"/>
                <w:sz w:val="20"/>
                <w:szCs w:val="20"/>
              </w:rPr>
              <w:t>sx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(</w:t>
            </w:r>
            <w:proofErr w:type="gramStart"/>
            <w:r>
              <w:rPr>
                <w:rFonts w:ascii="Consolas" w:eastAsiaTheme="minorEastAsia" w:hAnsi="Consolas" w:cs="Consolas"/>
                <w:bCs w:val="0"/>
                <w:color w:val="364BC0"/>
                <w:sz w:val="20"/>
                <w:szCs w:val="20"/>
              </w:rPr>
              <w:t>function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){</w:t>
            </w:r>
          </w:p>
          <w:p w14:paraId="127E60C1" w14:textId="77777777" w:rsidR="00EA5CD2" w:rsidRDefault="00EA5CD2" w:rsidP="00EA5CD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  <w:t>alert(</w:t>
            </w:r>
            <w:r>
              <w:rPr>
                <w:rFonts w:ascii="Consolas" w:eastAsiaTheme="minorEastAsia" w:hAnsi="Consolas" w:cs="Consolas"/>
                <w:bCs w:val="0"/>
                <w:color w:val="248C85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bCs w:val="0"/>
                <w:color w:val="248C85"/>
                <w:sz w:val="20"/>
                <w:szCs w:val="20"/>
              </w:rPr>
              <w:t>哈哈</w:t>
            </w:r>
            <w:r>
              <w:rPr>
                <w:rFonts w:ascii="Consolas" w:eastAsiaTheme="minorEastAsia" w:hAnsi="Consolas" w:cs="Consolas"/>
                <w:bCs w:val="0"/>
                <w:color w:val="248C85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);</w:t>
            </w:r>
          </w:p>
          <w:p w14:paraId="15528A9B" w14:textId="77777777" w:rsidR="00EA5CD2" w:rsidRDefault="00EA5CD2" w:rsidP="00EA5CD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  <w:t>})</w:t>
            </w:r>
          </w:p>
          <w:p w14:paraId="31D7EF68" w14:textId="1A9C2285" w:rsidR="00EA5CD2" w:rsidRDefault="00EA5CD2" w:rsidP="00EA5CD2">
            <w:pPr>
              <w:ind w:firstLineChars="0" w:firstLine="0"/>
            </w:pP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bCs w:val="0"/>
                <w:color w:val="2369B6"/>
                <w:sz w:val="20"/>
                <w:szCs w:val="20"/>
              </w:rPr>
              <w:t>script</w:t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&gt;</w:t>
            </w:r>
          </w:p>
        </w:tc>
      </w:tr>
    </w:tbl>
    <w:p w14:paraId="3047D9D8" w14:textId="58FA654F" w:rsidR="008D374E" w:rsidRDefault="00C9613C" w:rsidP="00C9613C">
      <w:pPr>
        <w:pStyle w:val="3"/>
        <w:ind w:firstLine="420"/>
      </w:pPr>
      <w:r w:rsidRPr="00C9613C">
        <w:rPr>
          <w:rFonts w:hint="eastAsia"/>
        </w:rPr>
        <w:t>讲解</w:t>
      </w:r>
      <w:r w:rsidRPr="00C9613C">
        <w:t>$(function(){});</w:t>
      </w:r>
    </w:p>
    <w:p w14:paraId="190D61B1" w14:textId="0DB5E2B1" w:rsidR="00C9613C" w:rsidRDefault="00C9613C" w:rsidP="00C9613C">
      <w:pPr>
        <w:ind w:firstLine="420"/>
      </w:pPr>
      <w:r>
        <w:t>1</w:t>
      </w:r>
      <w:r>
        <w:rPr>
          <w:rFonts w:hint="eastAsia"/>
        </w:rPr>
        <w:t>、</w:t>
      </w:r>
      <w:r w:rsidRPr="00C9613C">
        <w:t>$</w:t>
      </w:r>
      <w:r w:rsidRPr="00C9613C">
        <w:t>是</w:t>
      </w:r>
      <w:r w:rsidRPr="00C9613C">
        <w:t>jQuery</w:t>
      </w:r>
      <w:r w:rsidRPr="00C9613C">
        <w:t>别名。如</w:t>
      </w:r>
      <w:r w:rsidRPr="00C9613C">
        <w:t>$()</w:t>
      </w:r>
      <w:r w:rsidRPr="00C9613C">
        <w:t>也可</w:t>
      </w:r>
      <w:r w:rsidRPr="00C9613C">
        <w:t>jQuery()</w:t>
      </w:r>
      <w:r w:rsidRPr="00C9613C">
        <w:t>这样写</w:t>
      </w:r>
      <w:r w:rsidRPr="00C9613C">
        <w:t>,</w:t>
      </w:r>
      <w:r w:rsidRPr="00C9613C">
        <w:t>相当于页面初始化函数，当页面加载完毕，会执行</w:t>
      </w:r>
      <w:r w:rsidRPr="00C9613C">
        <w:t>jQuery()</w:t>
      </w:r>
      <w:r w:rsidRPr="00C9613C">
        <w:t>。</w:t>
      </w:r>
    </w:p>
    <w:p w14:paraId="15C65B6C" w14:textId="17A72554" w:rsidR="00AE45B2" w:rsidRDefault="00AE45B2" w:rsidP="00C9613C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AE45B2">
        <w:rPr>
          <w:rFonts w:hint="eastAsia"/>
        </w:rPr>
        <w:t>希望在做所有事情之前，</w:t>
      </w:r>
      <w:proofErr w:type="spellStart"/>
      <w:r w:rsidRPr="00AE45B2">
        <w:t>JQuery</w:t>
      </w:r>
      <w:proofErr w:type="spellEnd"/>
      <w:r w:rsidRPr="00AE45B2">
        <w:t>操作</w:t>
      </w:r>
      <w:r w:rsidRPr="00AE45B2">
        <w:t>DOM</w:t>
      </w:r>
      <w:r w:rsidRPr="00AE45B2">
        <w:t>文档。必须确保在</w:t>
      </w:r>
      <w:r w:rsidRPr="00AE45B2">
        <w:t>DOM</w:t>
      </w:r>
      <w:r w:rsidRPr="00AE45B2">
        <w:t>载入完毕后开始执行，应该用</w:t>
      </w:r>
      <w:r w:rsidRPr="00AE45B2">
        <w:t>ready</w:t>
      </w:r>
      <w:r w:rsidRPr="00AE45B2">
        <w:t>事件做处理</w:t>
      </w:r>
      <w:r w:rsidRPr="00AE45B2">
        <w:t>HTML</w:t>
      </w:r>
      <w:r w:rsidRPr="00AE45B2">
        <w:t>文档的开始</w:t>
      </w:r>
      <w:r>
        <w:rPr>
          <w:rFonts w:hint="eastAsia"/>
        </w:rPr>
        <w:t>。</w:t>
      </w:r>
    </w:p>
    <w:p w14:paraId="024FD020" w14:textId="0B3707AF" w:rsidR="00B233DE" w:rsidRDefault="00B233DE" w:rsidP="00C9613C">
      <w:pPr>
        <w:ind w:firstLine="420"/>
      </w:pPr>
      <w:r>
        <w:t>3</w:t>
      </w:r>
      <w:r>
        <w:rPr>
          <w:rFonts w:hint="eastAsia"/>
        </w:rPr>
        <w:t>、</w:t>
      </w:r>
      <w:r w:rsidRPr="00B233DE">
        <w:t>$(document).ready(</w:t>
      </w:r>
      <w:proofErr w:type="gramStart"/>
      <w:r w:rsidRPr="00B233DE">
        <w:t>function(</w:t>
      </w:r>
      <w:proofErr w:type="gramEnd"/>
      <w:r w:rsidRPr="00B233DE">
        <w:t>){});</w:t>
      </w:r>
    </w:p>
    <w:p w14:paraId="592E731A" w14:textId="7DF23381" w:rsidR="004928F2" w:rsidRDefault="004928F2" w:rsidP="00C9613C">
      <w:pPr>
        <w:ind w:firstLine="420"/>
      </w:pPr>
      <w:r>
        <w:tab/>
      </w:r>
      <w:r w:rsidRPr="004928F2">
        <w:rPr>
          <w:rFonts w:hint="eastAsia"/>
        </w:rPr>
        <w:t>类似于</w:t>
      </w:r>
      <w:proofErr w:type="spellStart"/>
      <w:r w:rsidRPr="004928F2">
        <w:t>js</w:t>
      </w:r>
      <w:proofErr w:type="spellEnd"/>
      <w:r w:rsidRPr="004928F2">
        <w:t>的</w:t>
      </w:r>
      <w:proofErr w:type="spellStart"/>
      <w:r w:rsidRPr="004928F2">
        <w:t>window.onload</w:t>
      </w:r>
      <w:proofErr w:type="spellEnd"/>
      <w:r w:rsidRPr="004928F2">
        <w:t>事件函数，但是</w:t>
      </w:r>
      <w:r w:rsidRPr="004928F2">
        <w:t>ready</w:t>
      </w:r>
      <w:r w:rsidRPr="004928F2">
        <w:t>事件要先于</w:t>
      </w:r>
      <w:r w:rsidRPr="004928F2">
        <w:t>onload</w:t>
      </w:r>
      <w:r w:rsidRPr="004928F2">
        <w:t>事件执行</w:t>
      </w:r>
      <w:r w:rsidR="00FD200B">
        <w:rPr>
          <w:rFonts w:hint="eastAsia"/>
        </w:rPr>
        <w:t>。</w:t>
      </w:r>
    </w:p>
    <w:p w14:paraId="112E8BC7" w14:textId="3EDCD7A3" w:rsidR="00FD200B" w:rsidRDefault="00FD200B" w:rsidP="00C9613C">
      <w:pPr>
        <w:ind w:firstLine="420"/>
      </w:pPr>
      <w:r>
        <w:tab/>
      </w:r>
      <w:proofErr w:type="spellStart"/>
      <w:r w:rsidRPr="00FD200B">
        <w:t>window.onload</w:t>
      </w:r>
      <w:proofErr w:type="spellEnd"/>
      <w:r w:rsidRPr="00FD200B">
        <w:t xml:space="preserve"> = function(){};</w:t>
      </w:r>
      <w:r>
        <w:rPr>
          <w:rFonts w:hint="eastAsia"/>
        </w:rPr>
        <w:t>。</w:t>
      </w:r>
    </w:p>
    <w:p w14:paraId="39496E7E" w14:textId="55251506" w:rsidR="00794E80" w:rsidRDefault="00794E80" w:rsidP="00C9613C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794E80">
        <w:rPr>
          <w:rFonts w:hint="eastAsia"/>
        </w:rPr>
        <w:t>为方便开发，</w:t>
      </w:r>
      <w:r w:rsidRPr="00794E80">
        <w:t>jQuery</w:t>
      </w:r>
      <w:r w:rsidRPr="00794E80">
        <w:t>简化这样的方法，直接用</w:t>
      </w:r>
      <w:r w:rsidRPr="00794E80">
        <w:t>$()</w:t>
      </w:r>
      <w:r w:rsidRPr="00794E80">
        <w:t>表示</w:t>
      </w:r>
      <w:r>
        <w:rPr>
          <w:rFonts w:hint="eastAsia"/>
        </w:rPr>
        <w:t>。</w:t>
      </w:r>
    </w:p>
    <w:p w14:paraId="0AA47D32" w14:textId="2F81298E" w:rsidR="00794E80" w:rsidRDefault="00794E80" w:rsidP="00C9613C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 w:rsidRPr="00794E80">
        <w:t>JQuery</w:t>
      </w:r>
      <w:proofErr w:type="spellEnd"/>
      <w:r w:rsidRPr="00794E80">
        <w:t>的</w:t>
      </w:r>
      <w:r w:rsidRPr="00794E80">
        <w:t>ready</w:t>
      </w:r>
      <w:r w:rsidRPr="00794E80">
        <w:t>事件不等于</w:t>
      </w:r>
      <w:r w:rsidRPr="00794E80">
        <w:t>Js</w:t>
      </w:r>
      <w:r w:rsidRPr="00794E80">
        <w:t>的</w:t>
      </w:r>
      <w:r w:rsidRPr="00794E80">
        <w:t>load</w:t>
      </w:r>
      <w:r w:rsidRPr="00794E80">
        <w:t>：</w:t>
      </w:r>
    </w:p>
    <w:p w14:paraId="5ADE8765" w14:textId="39D1AE1E" w:rsidR="00794E80" w:rsidRDefault="00794E80" w:rsidP="00C9613C">
      <w:pPr>
        <w:ind w:firstLine="420"/>
      </w:pPr>
      <w:r>
        <w:tab/>
      </w:r>
      <w:r w:rsidRPr="00794E80">
        <w:rPr>
          <w:rFonts w:hint="eastAsia"/>
        </w:rPr>
        <w:t>执行时机不同：</w:t>
      </w:r>
      <w:r w:rsidRPr="00794E80">
        <w:t>load</w:t>
      </w:r>
      <w:r w:rsidRPr="00794E80">
        <w:t>需要等外部图片和视频等全部加载才执行。</w:t>
      </w:r>
      <w:r w:rsidRPr="00794E80">
        <w:t>ready</w:t>
      </w:r>
      <w:r w:rsidRPr="00794E80">
        <w:t>是</w:t>
      </w:r>
      <w:r w:rsidRPr="00794E80">
        <w:t>DOM</w:t>
      </w:r>
      <w:r w:rsidRPr="00794E80">
        <w:t>绘制完毕后执行，先与外部文件</w:t>
      </w:r>
      <w:r>
        <w:rPr>
          <w:rFonts w:hint="eastAsia"/>
        </w:rPr>
        <w:t>。</w:t>
      </w:r>
    </w:p>
    <w:p w14:paraId="3C1178A2" w14:textId="1B03A81A" w:rsidR="00794E80" w:rsidRPr="00C9613C" w:rsidRDefault="00794E80" w:rsidP="00C9613C">
      <w:pPr>
        <w:ind w:firstLine="420"/>
      </w:pPr>
      <w:r>
        <w:tab/>
      </w:r>
      <w:r w:rsidRPr="00794E80">
        <w:rPr>
          <w:rFonts w:hint="eastAsia"/>
        </w:rPr>
        <w:t>用法不同：</w:t>
      </w:r>
      <w:r w:rsidRPr="00794E80">
        <w:t>load</w:t>
      </w:r>
      <w:r w:rsidRPr="00794E80">
        <w:t>只可写一次，</w:t>
      </w:r>
      <w:r w:rsidRPr="00794E80">
        <w:t>ready</w:t>
      </w:r>
      <w:r w:rsidRPr="00794E80">
        <w:t>可以多次</w:t>
      </w:r>
      <w:r w:rsidR="008F4ADB">
        <w:rPr>
          <w:rFonts w:hint="eastAsia"/>
        </w:rPr>
        <w:t>。</w:t>
      </w:r>
      <w:bookmarkStart w:id="0" w:name="_GoBack"/>
      <w:bookmarkEnd w:id="0"/>
    </w:p>
    <w:p w14:paraId="6D4D0973" w14:textId="17FC493B" w:rsidR="00EA5CD2" w:rsidRDefault="00713777" w:rsidP="00713777">
      <w:pPr>
        <w:pStyle w:val="10"/>
      </w:pPr>
      <w:proofErr w:type="spellStart"/>
      <w:r>
        <w:rPr>
          <w:rFonts w:hint="eastAsia"/>
        </w:rPr>
        <w:t>Jquery</w:t>
      </w:r>
      <w:proofErr w:type="spellEnd"/>
      <w:r w:rsidR="00930472">
        <w:t xml:space="preserve"> </w:t>
      </w:r>
    </w:p>
    <w:p w14:paraId="5B28F24A" w14:textId="4CE3DD1E" w:rsidR="005F0DBD" w:rsidRDefault="005F0DBD" w:rsidP="005F0DBD">
      <w:pPr>
        <w:pStyle w:val="2"/>
      </w:pPr>
      <w:r w:rsidRPr="005F0DBD">
        <w:t>jQuery</w:t>
      </w:r>
      <w:r w:rsidRPr="005F0DBD">
        <w:t>函数</w:t>
      </w:r>
    </w:p>
    <w:p w14:paraId="5CA6B8BD" w14:textId="16991EB5" w:rsidR="005F0DBD" w:rsidRPr="005F0DBD" w:rsidRDefault="005F0DBD" w:rsidP="005F0DBD">
      <w:pPr>
        <w:ind w:firstLine="420"/>
      </w:pPr>
      <w:r w:rsidRPr="005F0DBD">
        <w:t>jQuery</w:t>
      </w:r>
      <w:proofErr w:type="gramStart"/>
      <w:r w:rsidRPr="005F0DBD">
        <w:t>库只提供</w:t>
      </w:r>
      <w:proofErr w:type="gramEnd"/>
      <w:r w:rsidRPr="005F0DBD">
        <w:t>了一个叫</w:t>
      </w:r>
      <w:r w:rsidRPr="005F0DBD">
        <w:t>jQuery</w:t>
      </w:r>
      <w:r w:rsidRPr="005F0DBD">
        <w:t>的函数，该函数中以及该元素的原型中定义了大量的方法。</w:t>
      </w:r>
      <w:r w:rsidRPr="005F0DBD">
        <w:t>jQuery</w:t>
      </w:r>
      <w:r w:rsidRPr="005F0DBD">
        <w:t>函数具有四种参数：</w:t>
      </w:r>
    </w:p>
    <w:p w14:paraId="1CFB9288" w14:textId="7FFE6B58" w:rsidR="005F0DBD" w:rsidRDefault="005F0DBD" w:rsidP="005F0DBD">
      <w:pPr>
        <w:ind w:firstLine="420"/>
      </w:pPr>
      <w:r>
        <w:t>1</w:t>
      </w:r>
      <w:r>
        <w:rPr>
          <w:rFonts w:hint="eastAsia"/>
        </w:rPr>
        <w:t>)</w:t>
      </w:r>
      <w:r>
        <w:t>选择器（字符串）</w:t>
      </w:r>
    </w:p>
    <w:p w14:paraId="48C57DEC" w14:textId="36DBB881" w:rsidR="005F0DBD" w:rsidRDefault="005F0DBD" w:rsidP="005F0DBD">
      <w:pPr>
        <w:ind w:firstLine="420"/>
      </w:pPr>
      <w:r>
        <w:t xml:space="preserve">  jQuery</w:t>
      </w:r>
      <w:r>
        <w:t>函数通过该选择器获取对应的</w:t>
      </w:r>
      <w:r>
        <w:t>DOM</w:t>
      </w:r>
      <w:r>
        <w:t>，然后将这些</w:t>
      </w:r>
      <w:r>
        <w:t>DOM</w:t>
      </w:r>
      <w:r>
        <w:t>封装到一个人</w:t>
      </w:r>
      <w:r>
        <w:t>jQuery</w:t>
      </w:r>
      <w:r>
        <w:t>对象中并返回。</w:t>
      </w:r>
    </w:p>
    <w:p w14:paraId="5B7C9748" w14:textId="5659D911" w:rsidR="005F0DBD" w:rsidRDefault="005F0DBD" w:rsidP="005F0DBD">
      <w:pPr>
        <w:ind w:firstLine="420"/>
      </w:pPr>
      <w:r>
        <w:t>2</w:t>
      </w:r>
      <w:r>
        <w:rPr>
          <w:rFonts w:hint="eastAsia"/>
        </w:rPr>
        <w:t>)</w:t>
      </w:r>
      <w:r>
        <w:t>DOM</w:t>
      </w:r>
      <w:r>
        <w:t>对象（即</w:t>
      </w:r>
      <w:r>
        <w:t>Node</w:t>
      </w:r>
      <w:r>
        <w:t>实例）</w:t>
      </w:r>
    </w:p>
    <w:p w14:paraId="55C4891C" w14:textId="7374B7D6" w:rsidR="005F0DBD" w:rsidRDefault="005F0DBD" w:rsidP="005F0DBD">
      <w:pPr>
        <w:ind w:firstLine="420"/>
      </w:pPr>
      <w:r>
        <w:t xml:space="preserve"> jQuery</w:t>
      </w:r>
      <w:r>
        <w:t>函数将该</w:t>
      </w:r>
      <w:r>
        <w:t>DOM</w:t>
      </w:r>
      <w:r>
        <w:t>封装成</w:t>
      </w:r>
      <w:r>
        <w:t>jQuery</w:t>
      </w:r>
      <w:r>
        <w:t>对象并返回。</w:t>
      </w:r>
    </w:p>
    <w:p w14:paraId="6FCCDCD9" w14:textId="77777777" w:rsidR="005F0DBD" w:rsidRDefault="005F0DBD" w:rsidP="005F0DBD">
      <w:pPr>
        <w:ind w:firstLine="420"/>
      </w:pPr>
      <w:r>
        <w:t xml:space="preserve">          </w:t>
      </w:r>
    </w:p>
    <w:p w14:paraId="21415D55" w14:textId="7C405CAA" w:rsidR="005F0DBD" w:rsidRDefault="005F0DBD" w:rsidP="005F0DBD">
      <w:pPr>
        <w:ind w:firstLine="420"/>
      </w:pPr>
      <w:r>
        <w:t xml:space="preserve"> 3</w:t>
      </w:r>
      <w:r>
        <w:rPr>
          <w:rFonts w:hint="eastAsia"/>
        </w:rPr>
        <w:t>)</w:t>
      </w:r>
      <w:r>
        <w:t>HTML</w:t>
      </w:r>
      <w:r>
        <w:t>文本字符串</w:t>
      </w:r>
    </w:p>
    <w:p w14:paraId="63A639F4" w14:textId="77777777" w:rsidR="005F0DBD" w:rsidRDefault="005F0DBD" w:rsidP="005F0DBD">
      <w:pPr>
        <w:ind w:firstLine="420"/>
      </w:pPr>
      <w:r>
        <w:t xml:space="preserve">          jQuery</w:t>
      </w:r>
      <w:r>
        <w:t>函数根据传入的文本创建好</w:t>
      </w:r>
      <w:r>
        <w:t>HTML</w:t>
      </w:r>
      <w:r>
        <w:t>元素并封装成</w:t>
      </w:r>
      <w:r>
        <w:t>jQuery</w:t>
      </w:r>
      <w:r>
        <w:t>对象并返回。</w:t>
      </w:r>
    </w:p>
    <w:p w14:paraId="4FC81373" w14:textId="4C2FDADF" w:rsidR="005F0DBD" w:rsidRDefault="005F0DBD" w:rsidP="005F0DBD">
      <w:pPr>
        <w:ind w:firstLine="420"/>
      </w:pPr>
      <w:r>
        <w:t xml:space="preserve">           $("&lt;div class="one"&gt;one&lt;/div&gt;");</w:t>
      </w:r>
    </w:p>
    <w:p w14:paraId="499EF413" w14:textId="11048496" w:rsidR="005F0DBD" w:rsidRDefault="005F0DBD" w:rsidP="005F0DBD">
      <w:pPr>
        <w:ind w:firstLine="420"/>
      </w:pPr>
      <w:r>
        <w:t xml:space="preserve">  4</w:t>
      </w:r>
      <w:r>
        <w:rPr>
          <w:rFonts w:hint="eastAsia"/>
        </w:rPr>
        <w:t>)</w:t>
      </w:r>
      <w:r>
        <w:t>一个匿名函数</w:t>
      </w:r>
      <w:r>
        <w:t xml:space="preserve">    </w:t>
      </w:r>
    </w:p>
    <w:p w14:paraId="720659D0" w14:textId="77777777" w:rsidR="005F0DBD" w:rsidRDefault="005F0DBD" w:rsidP="005F0DBD">
      <w:pPr>
        <w:ind w:firstLine="420"/>
      </w:pPr>
      <w:r>
        <w:t xml:space="preserve">          $(</w:t>
      </w:r>
      <w:proofErr w:type="gramStart"/>
      <w:r>
        <w:t>function(</w:t>
      </w:r>
      <w:proofErr w:type="gramEnd"/>
      <w:r>
        <w:t>){});</w:t>
      </w:r>
    </w:p>
    <w:p w14:paraId="78B06364" w14:textId="481C8904" w:rsidR="005F0DBD" w:rsidRDefault="005F0DBD" w:rsidP="005F0DBD">
      <w:pPr>
        <w:ind w:firstLine="420"/>
      </w:pPr>
      <w:r>
        <w:t xml:space="preserve">          </w:t>
      </w:r>
      <w:r>
        <w:t>当文当加载完毕之后</w:t>
      </w:r>
      <w:r>
        <w:t>jQuery</w:t>
      </w:r>
      <w:r>
        <w:t>函数调用匿名函数。</w:t>
      </w:r>
    </w:p>
    <w:p w14:paraId="09C13A2B" w14:textId="2A8AAF1A" w:rsidR="00F31FBD" w:rsidRDefault="00F31FBD" w:rsidP="005F0DBD">
      <w:pPr>
        <w:ind w:firstLine="420"/>
      </w:pPr>
      <w:r>
        <w:rPr>
          <w:rFonts w:hint="eastAsia"/>
        </w:rPr>
        <w:t>注：</w:t>
      </w:r>
    </w:p>
    <w:p w14:paraId="256C3B6F" w14:textId="60C489DA" w:rsidR="00F31FBD" w:rsidRDefault="00F31FBD" w:rsidP="005F0DBD">
      <w:pPr>
        <w:ind w:firstLine="420"/>
      </w:pPr>
      <w:r>
        <w:tab/>
        <w:t>1</w:t>
      </w:r>
      <w:r>
        <w:rPr>
          <w:rFonts w:hint="eastAsia"/>
        </w:rPr>
        <w:t>、</w:t>
      </w:r>
      <w:r w:rsidRPr="00F31FBD">
        <w:t>$</w:t>
      </w:r>
      <w:r w:rsidRPr="00F31FBD">
        <w:t>在</w:t>
      </w:r>
      <w:proofErr w:type="spellStart"/>
      <w:r w:rsidRPr="00F31FBD">
        <w:t>JQuery</w:t>
      </w:r>
      <w:proofErr w:type="spellEnd"/>
      <w:r w:rsidRPr="00F31FBD">
        <w:t>库中，</w:t>
      </w:r>
      <w:r w:rsidRPr="00F31FBD">
        <w:t>$</w:t>
      </w:r>
      <w:r w:rsidRPr="00F31FBD">
        <w:t>是</w:t>
      </w:r>
      <w:proofErr w:type="spellStart"/>
      <w:r w:rsidRPr="00F31FBD">
        <w:t>JQuery</w:t>
      </w:r>
      <w:proofErr w:type="spellEnd"/>
      <w:r w:rsidRPr="00F31FBD">
        <w:t>的别名，</w:t>
      </w:r>
      <w:r w:rsidRPr="00F31FBD">
        <w:t>$()</w:t>
      </w:r>
      <w:r w:rsidRPr="00F31FBD">
        <w:t>等效于就</w:t>
      </w:r>
      <w:r w:rsidRPr="00F31FBD">
        <w:t>jQuery()</w:t>
      </w:r>
      <w:r>
        <w:rPr>
          <w:rFonts w:hint="eastAsia"/>
        </w:rPr>
        <w:t>。</w:t>
      </w:r>
    </w:p>
    <w:p w14:paraId="6EE959B1" w14:textId="68ECF648" w:rsidR="00F31FBD" w:rsidRDefault="00F31FBD" w:rsidP="005F0DBD">
      <w:pPr>
        <w:ind w:firstLine="420"/>
      </w:pPr>
      <w:r>
        <w:tab/>
        <w:t>2</w:t>
      </w:r>
      <w:r>
        <w:rPr>
          <w:rFonts w:hint="eastAsia"/>
        </w:rPr>
        <w:t>、</w:t>
      </w:r>
      <w:r w:rsidRPr="00F31FBD">
        <w:t>$()</w:t>
      </w:r>
      <w:r w:rsidRPr="00F31FBD">
        <w:t>是</w:t>
      </w:r>
      <w:proofErr w:type="spellStart"/>
      <w:r w:rsidRPr="00F31FBD">
        <w:t>JQuery</w:t>
      </w:r>
      <w:proofErr w:type="spellEnd"/>
      <w:r w:rsidRPr="00F31FBD">
        <w:t>方法</w:t>
      </w:r>
      <w:r w:rsidRPr="00F31FBD">
        <w:t>,</w:t>
      </w:r>
      <w:r w:rsidRPr="00F31FBD">
        <w:t>赞可看作是</w:t>
      </w:r>
      <w:proofErr w:type="spellStart"/>
      <w:r w:rsidRPr="00F31FBD">
        <w:t>JQuery</w:t>
      </w:r>
      <w:proofErr w:type="spellEnd"/>
      <w:r w:rsidRPr="00F31FBD">
        <w:t>的选择器，与</w:t>
      </w:r>
      <w:proofErr w:type="spellStart"/>
      <w:r w:rsidRPr="00F31FBD">
        <w:t>css</w:t>
      </w:r>
      <w:proofErr w:type="spellEnd"/>
      <w:r w:rsidRPr="00F31FBD">
        <w:t>选择器相似（可</w:t>
      </w:r>
      <w:proofErr w:type="gramStart"/>
      <w:r w:rsidRPr="00F31FBD">
        <w:t>做对</w:t>
      </w:r>
      <w:proofErr w:type="gramEnd"/>
      <w:r w:rsidRPr="00F31FBD">
        <w:t>比）</w:t>
      </w:r>
      <w:r>
        <w:rPr>
          <w:rFonts w:hint="eastAsia"/>
        </w:rPr>
        <w:t>。</w:t>
      </w:r>
    </w:p>
    <w:p w14:paraId="65B11147" w14:textId="61D4FD99" w:rsidR="00E020A1" w:rsidRDefault="00E020A1" w:rsidP="005F0DBD">
      <w:pPr>
        <w:ind w:firstLine="420"/>
      </w:pPr>
      <w:r>
        <w:tab/>
        <w:t>3</w:t>
      </w:r>
      <w:r>
        <w:rPr>
          <w:rFonts w:hint="eastAsia"/>
        </w:rPr>
        <w:t>、</w:t>
      </w:r>
      <w:r w:rsidRPr="00E020A1">
        <w:t>var jQuery==$ =function(){} $()</w:t>
      </w:r>
      <w:r w:rsidRPr="00E020A1">
        <w:t>本质就是一个函数也就是</w:t>
      </w:r>
      <w:r w:rsidRPr="00E020A1">
        <w:t xml:space="preserve"> jQuery</w:t>
      </w:r>
      <w:r w:rsidRPr="00E020A1">
        <w:t>的核心函数</w:t>
      </w:r>
      <w:r>
        <w:rPr>
          <w:rFonts w:hint="eastAsia"/>
        </w:rPr>
        <w:t>。</w:t>
      </w:r>
    </w:p>
    <w:p w14:paraId="4311BE95" w14:textId="33C8DE00" w:rsidR="00E020A1" w:rsidRDefault="00E020A1" w:rsidP="005F0DBD">
      <w:pPr>
        <w:ind w:firstLine="420"/>
      </w:pPr>
      <w:r>
        <w:tab/>
        <w:t>4</w:t>
      </w:r>
      <w:r>
        <w:rPr>
          <w:rFonts w:hint="eastAsia"/>
        </w:rPr>
        <w:t>、</w:t>
      </w:r>
      <w:r w:rsidRPr="00E020A1">
        <w:rPr>
          <w:rFonts w:hint="eastAsia"/>
        </w:rPr>
        <w:t>只要是</w:t>
      </w:r>
      <w:r w:rsidRPr="00E020A1">
        <w:t>jQuery</w:t>
      </w:r>
      <w:r w:rsidRPr="00E020A1">
        <w:t>的对象都这样变量加上一个符号</w:t>
      </w:r>
      <w:r w:rsidRPr="00E020A1">
        <w:t xml:space="preserve">$ </w:t>
      </w:r>
      <w:r w:rsidRPr="00E020A1">
        <w:t>方便识别：</w:t>
      </w:r>
      <w:r w:rsidRPr="00E020A1">
        <w:t>var $div = $("#")</w:t>
      </w:r>
      <w:r w:rsidR="001F5587">
        <w:rPr>
          <w:rFonts w:hint="eastAsia"/>
        </w:rPr>
        <w:t>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A83" w14:paraId="0858AA87" w14:textId="77777777" w:rsidTr="00663A83">
        <w:tc>
          <w:tcPr>
            <w:tcW w:w="8296" w:type="dxa"/>
          </w:tcPr>
          <w:p w14:paraId="6974C7AE" w14:textId="77777777" w:rsidR="00663A83" w:rsidRDefault="00663A83" w:rsidP="00663A8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&lt;!</w:t>
            </w:r>
            <w:r>
              <w:rPr>
                <w:rFonts w:ascii="Consolas" w:eastAsiaTheme="minorEastAsia" w:hAnsi="Consolas" w:cs="Consolas"/>
                <w:bCs w:val="0"/>
                <w:color w:val="2369B6"/>
                <w:sz w:val="20"/>
                <w:szCs w:val="20"/>
              </w:rPr>
              <w:t xml:space="preserve">DOCTYPE </w:t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html&gt;</w:t>
            </w:r>
          </w:p>
          <w:p w14:paraId="401D5100" w14:textId="77777777" w:rsidR="00663A83" w:rsidRDefault="00663A83" w:rsidP="00663A8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bCs w:val="0"/>
                <w:color w:val="2369B6"/>
                <w:sz w:val="20"/>
                <w:szCs w:val="20"/>
              </w:rPr>
              <w:t>html</w:t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&gt;</w:t>
            </w:r>
          </w:p>
          <w:p w14:paraId="3FB95154" w14:textId="77777777" w:rsidR="00663A83" w:rsidRDefault="00663A83" w:rsidP="00663A8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  <w:t>&lt;</w:t>
            </w:r>
            <w:r>
              <w:rPr>
                <w:rFonts w:ascii="Consolas" w:eastAsiaTheme="minorEastAsia" w:hAnsi="Consolas" w:cs="Consolas"/>
                <w:bCs w:val="0"/>
                <w:color w:val="2369B6"/>
                <w:sz w:val="20"/>
                <w:szCs w:val="20"/>
              </w:rPr>
              <w:t>head</w:t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&gt;</w:t>
            </w:r>
          </w:p>
          <w:p w14:paraId="4371E5AC" w14:textId="77777777" w:rsidR="00663A83" w:rsidRDefault="00663A83" w:rsidP="00663A8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  <w:t>&lt;</w:t>
            </w:r>
            <w:r>
              <w:rPr>
                <w:rFonts w:ascii="Consolas" w:eastAsiaTheme="minorEastAsia" w:hAnsi="Consolas" w:cs="Consolas"/>
                <w:bCs w:val="0"/>
                <w:color w:val="2369B6"/>
                <w:sz w:val="20"/>
                <w:szCs w:val="20"/>
              </w:rPr>
              <w:t xml:space="preserve">meta </w:t>
            </w:r>
            <w:r>
              <w:rPr>
                <w:rFonts w:ascii="Consolas" w:eastAsiaTheme="minorEastAsia" w:hAnsi="Consolas" w:cs="Consolas"/>
                <w:bCs w:val="0"/>
                <w:color w:val="CB2D01"/>
                <w:sz w:val="20"/>
                <w:szCs w:val="20"/>
              </w:rPr>
              <w:t>charset</w:t>
            </w:r>
            <w:r>
              <w:rPr>
                <w:rFonts w:ascii="Consolas" w:eastAsiaTheme="minorEastAsia" w:hAnsi="Consolas" w:cs="Consolas"/>
                <w:bCs w:val="0"/>
                <w:color w:val="38444B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bCs w:val="0"/>
                <w:color w:val="248C85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248C85"/>
                <w:sz w:val="20"/>
                <w:szCs w:val="20"/>
              </w:rPr>
              <w:t>utf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248C85"/>
                <w:sz w:val="20"/>
                <w:szCs w:val="20"/>
              </w:rPr>
              <w:t xml:space="preserve">-8" </w:t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/&gt;</w:t>
            </w:r>
          </w:p>
          <w:p w14:paraId="0384CF61" w14:textId="77777777" w:rsidR="00663A83" w:rsidRDefault="00663A83" w:rsidP="00663A8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  <w:t>&lt;</w:t>
            </w:r>
            <w:r>
              <w:rPr>
                <w:rFonts w:ascii="Consolas" w:eastAsiaTheme="minorEastAsia" w:hAnsi="Consolas" w:cs="Consolas"/>
                <w:bCs w:val="0"/>
                <w:color w:val="2369B6"/>
                <w:sz w:val="20"/>
                <w:szCs w:val="20"/>
              </w:rPr>
              <w:t>title</w:t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&gt;&lt;/</w:t>
            </w:r>
            <w:r>
              <w:rPr>
                <w:rFonts w:ascii="Consolas" w:eastAsiaTheme="minorEastAsia" w:hAnsi="Consolas" w:cs="Consolas"/>
                <w:bCs w:val="0"/>
                <w:color w:val="2369B6"/>
                <w:sz w:val="20"/>
                <w:szCs w:val="20"/>
              </w:rPr>
              <w:t>title</w:t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&gt;</w:t>
            </w:r>
          </w:p>
          <w:p w14:paraId="19147230" w14:textId="77777777" w:rsidR="00663A83" w:rsidRDefault="00663A83" w:rsidP="00663A8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  <w:t>&lt;</w:t>
            </w:r>
            <w:r>
              <w:rPr>
                <w:rFonts w:ascii="Consolas" w:eastAsiaTheme="minorEastAsia" w:hAnsi="Consolas" w:cs="Consolas"/>
                <w:bCs w:val="0"/>
                <w:color w:val="2369B6"/>
                <w:sz w:val="20"/>
                <w:szCs w:val="20"/>
              </w:rPr>
              <w:t xml:space="preserve">script 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CB2D01"/>
                <w:sz w:val="20"/>
                <w:szCs w:val="20"/>
              </w:rPr>
              <w:t>src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38444B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bCs w:val="0"/>
                <w:color w:val="248C85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248C85"/>
                <w:sz w:val="20"/>
                <w:szCs w:val="20"/>
              </w:rPr>
              <w:t>js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248C85"/>
                <w:sz w:val="20"/>
                <w:szCs w:val="20"/>
              </w:rPr>
              <w:t>/jquery.min.js"</w:t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&gt;&lt;/</w:t>
            </w:r>
            <w:r>
              <w:rPr>
                <w:rFonts w:ascii="Consolas" w:eastAsiaTheme="minorEastAsia" w:hAnsi="Consolas" w:cs="Consolas"/>
                <w:bCs w:val="0"/>
                <w:color w:val="2369B6"/>
                <w:sz w:val="20"/>
                <w:szCs w:val="20"/>
              </w:rPr>
              <w:t>script</w:t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&gt;</w:t>
            </w:r>
          </w:p>
          <w:p w14:paraId="406D6CE3" w14:textId="77777777" w:rsidR="00663A83" w:rsidRDefault="00663A83" w:rsidP="00663A8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  <w:t>&lt;</w:t>
            </w:r>
            <w:r>
              <w:rPr>
                <w:rFonts w:ascii="Consolas" w:eastAsiaTheme="minorEastAsia" w:hAnsi="Consolas" w:cs="Consolas"/>
                <w:bCs w:val="0"/>
                <w:color w:val="2369B6"/>
                <w:sz w:val="20"/>
                <w:szCs w:val="20"/>
              </w:rPr>
              <w:t xml:space="preserve">script </w:t>
            </w:r>
            <w:r>
              <w:rPr>
                <w:rFonts w:ascii="Consolas" w:eastAsiaTheme="minorEastAsia" w:hAnsi="Consolas" w:cs="Consolas"/>
                <w:bCs w:val="0"/>
                <w:color w:val="CB2D01"/>
                <w:sz w:val="20"/>
                <w:szCs w:val="20"/>
              </w:rPr>
              <w:t>type</w:t>
            </w:r>
            <w:r>
              <w:rPr>
                <w:rFonts w:ascii="Consolas" w:eastAsiaTheme="minorEastAsia" w:hAnsi="Consolas" w:cs="Consolas"/>
                <w:bCs w:val="0"/>
                <w:color w:val="38444B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bCs w:val="0"/>
                <w:color w:val="248C85"/>
                <w:sz w:val="20"/>
                <w:szCs w:val="20"/>
              </w:rPr>
              <w:t>"text/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248C85"/>
                <w:sz w:val="20"/>
                <w:szCs w:val="20"/>
              </w:rPr>
              <w:t>javascript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248C85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&gt;</w:t>
            </w:r>
          </w:p>
          <w:p w14:paraId="40F704F3" w14:textId="77777777" w:rsidR="00663A83" w:rsidRDefault="00663A83" w:rsidP="00663A8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/*1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、接收一个函数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*/</w:t>
            </w:r>
          </w:p>
          <w:p w14:paraId="5F85B8DD" w14:textId="77777777" w:rsidR="00663A83" w:rsidRDefault="00663A83" w:rsidP="00663A8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DB7800"/>
                <w:sz w:val="20"/>
                <w:szCs w:val="20"/>
              </w:rPr>
              <w:t>$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(</w:t>
            </w:r>
            <w:proofErr w:type="gramStart"/>
            <w:r>
              <w:rPr>
                <w:rFonts w:ascii="Consolas" w:eastAsiaTheme="minorEastAsia" w:hAnsi="Consolas" w:cs="Consolas"/>
                <w:bCs w:val="0"/>
                <w:color w:val="364BC0"/>
                <w:sz w:val="20"/>
                <w:szCs w:val="20"/>
              </w:rPr>
              <w:t>function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){</w:t>
            </w:r>
          </w:p>
          <w:p w14:paraId="2811E747" w14:textId="77777777" w:rsidR="00663A83" w:rsidRDefault="00663A83" w:rsidP="00663A8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  <w:t>alert(</w:t>
            </w:r>
            <w:r>
              <w:rPr>
                <w:rFonts w:ascii="Consolas" w:eastAsiaTheme="minorEastAsia" w:hAnsi="Consolas" w:cs="Consolas"/>
                <w:bCs w:val="0"/>
                <w:color w:val="248C85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248C85"/>
                <w:sz w:val="20"/>
                <w:szCs w:val="20"/>
              </w:rPr>
              <w:t>sx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248C85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);</w:t>
            </w:r>
          </w:p>
          <w:p w14:paraId="51E26556" w14:textId="77777777" w:rsidR="00663A83" w:rsidRDefault="00663A83" w:rsidP="00663A8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//2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、接收一个字符串你选择器，包装成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Jquery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对象并返回</w:t>
            </w:r>
          </w:p>
          <w:p w14:paraId="75566636" w14:textId="77777777" w:rsidR="00663A83" w:rsidRDefault="00663A83" w:rsidP="00663A8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该对象保存了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dom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元素。</w:t>
            </w:r>
          </w:p>
          <w:p w14:paraId="0E9C1AE2" w14:textId="77777777" w:rsidR="00663A83" w:rsidRDefault="00663A83" w:rsidP="00663A8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64BC0"/>
                <w:sz w:val="20"/>
                <w:szCs w:val="20"/>
              </w:rPr>
              <w:t xml:space="preserve">var 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$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box1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Cs w:val="0"/>
                <w:color w:val="577909"/>
                <w:sz w:val="20"/>
                <w:szCs w:val="20"/>
              </w:rPr>
              <w:t xml:space="preserve">= 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$(</w:t>
            </w:r>
            <w:proofErr w:type="gramStart"/>
            <w:r>
              <w:rPr>
                <w:rFonts w:ascii="Consolas" w:eastAsiaTheme="minorEastAsia" w:hAnsi="Consolas" w:cs="Consolas"/>
                <w:bCs w:val="0"/>
                <w:color w:val="248C85"/>
                <w:sz w:val="20"/>
                <w:szCs w:val="20"/>
              </w:rPr>
              <w:t>".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248C85"/>
                <w:sz w:val="20"/>
                <w:szCs w:val="20"/>
              </w:rPr>
              <w:t>box</w:t>
            </w:r>
            <w:proofErr w:type="gramEnd"/>
            <w:r>
              <w:rPr>
                <w:rFonts w:ascii="Consolas" w:eastAsiaTheme="minorEastAsia" w:hAnsi="Consolas" w:cs="Consolas"/>
                <w:bCs w:val="0"/>
                <w:color w:val="248C85"/>
                <w:sz w:val="20"/>
                <w:szCs w:val="20"/>
              </w:rPr>
              <w:t>1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248C85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);</w:t>
            </w:r>
          </w:p>
          <w:p w14:paraId="15C00DEC" w14:textId="77777777" w:rsidR="00663A83" w:rsidRDefault="00663A83" w:rsidP="00663A8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C7A03"/>
                <w:sz w:val="20"/>
                <w:szCs w:val="20"/>
              </w:rPr>
              <w:t>console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.log($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box1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);</w:t>
            </w:r>
          </w:p>
          <w:p w14:paraId="03E2C498" w14:textId="77777777" w:rsidR="00663A83" w:rsidRDefault="00663A83" w:rsidP="00663A8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//3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接收一个字符代码片段，创建一个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p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标签，会执行代码，</w:t>
            </w:r>
          </w:p>
          <w:p w14:paraId="2D9CB4FD" w14:textId="77777777" w:rsidR="00663A83" w:rsidRDefault="00663A83" w:rsidP="00663A8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创建一个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jquery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对象，并返回，该对象保存了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dom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元素。</w:t>
            </w:r>
          </w:p>
          <w:p w14:paraId="6FD82978" w14:textId="77777777" w:rsidR="00663A83" w:rsidRDefault="00663A83" w:rsidP="00663A8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64BC0"/>
                <w:sz w:val="20"/>
                <w:szCs w:val="20"/>
              </w:rPr>
              <w:t xml:space="preserve">var  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 xml:space="preserve">$p </w:t>
            </w:r>
            <w:r>
              <w:rPr>
                <w:rFonts w:ascii="Consolas" w:eastAsiaTheme="minorEastAsia" w:hAnsi="Consolas" w:cs="Consolas"/>
                <w:bCs w:val="0"/>
                <w:color w:val="577909"/>
                <w:sz w:val="20"/>
                <w:szCs w:val="20"/>
              </w:rPr>
              <w:t xml:space="preserve">= 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$(</w:t>
            </w:r>
            <w:r>
              <w:rPr>
                <w:rFonts w:ascii="Consolas" w:eastAsiaTheme="minorEastAsia" w:hAnsi="Consolas" w:cs="Consolas"/>
                <w:bCs w:val="0"/>
                <w:color w:val="248C85"/>
                <w:sz w:val="20"/>
                <w:szCs w:val="20"/>
              </w:rPr>
              <w:t>"&lt;p&gt;</w:t>
            </w:r>
            <w:r>
              <w:rPr>
                <w:rFonts w:ascii="Consolas" w:eastAsiaTheme="minorEastAsia" w:hAnsi="Consolas" w:cs="Consolas"/>
                <w:bCs w:val="0"/>
                <w:color w:val="248C85"/>
                <w:sz w:val="20"/>
                <w:szCs w:val="20"/>
              </w:rPr>
              <w:t>字符串代码片段</w:t>
            </w:r>
            <w:r>
              <w:rPr>
                <w:rFonts w:ascii="Consolas" w:eastAsiaTheme="minorEastAsia" w:hAnsi="Consolas" w:cs="Consolas"/>
                <w:bCs w:val="0"/>
                <w:color w:val="248C85"/>
                <w:sz w:val="20"/>
                <w:szCs w:val="20"/>
              </w:rPr>
              <w:t>&lt;/p&gt;"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);</w:t>
            </w:r>
          </w:p>
          <w:p w14:paraId="52BBDF72" w14:textId="77777777" w:rsidR="00663A83" w:rsidRDefault="00663A83" w:rsidP="00663A8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C7A03"/>
                <w:sz w:val="20"/>
                <w:szCs w:val="20"/>
              </w:rPr>
              <w:t>console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.log($p);</w:t>
            </w:r>
          </w:p>
          <w:p w14:paraId="0C780630" w14:textId="77777777" w:rsidR="00663A83" w:rsidRDefault="00663A83" w:rsidP="00663A8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  <w:t>$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box1.append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($p);</w:t>
            </w:r>
          </w:p>
          <w:p w14:paraId="739216E2" w14:textId="77777777" w:rsidR="00663A83" w:rsidRDefault="00663A83" w:rsidP="00663A8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</w:p>
          <w:p w14:paraId="4684C5D3" w14:textId="77777777" w:rsidR="00663A83" w:rsidRDefault="00663A83" w:rsidP="00663A8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//4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、接收一个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dom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元素，会将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dom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元素包装成一个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Jquery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对象返回，保存了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dom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元素。</w:t>
            </w:r>
          </w:p>
          <w:p w14:paraId="6EA614E1" w14:textId="0F12540B" w:rsidR="00663A83" w:rsidRDefault="00663A83" w:rsidP="00663A8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 w:rsidR="00781A77"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 xml:space="preserve">   </w:t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64BC0"/>
                <w:sz w:val="20"/>
                <w:szCs w:val="20"/>
              </w:rPr>
              <w:t xml:space="preserve">var 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 xml:space="preserve">span </w:t>
            </w:r>
            <w:r>
              <w:rPr>
                <w:rFonts w:ascii="Consolas" w:eastAsiaTheme="minorEastAsia" w:hAnsi="Consolas" w:cs="Consolas"/>
                <w:bCs w:val="0"/>
                <w:color w:val="577909"/>
                <w:sz w:val="20"/>
                <w:szCs w:val="20"/>
              </w:rPr>
              <w:t xml:space="preserve">=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Cs w:val="0"/>
                <w:color w:val="3C7A03"/>
                <w:sz w:val="20"/>
                <w:szCs w:val="20"/>
              </w:rPr>
              <w:t>document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.getElementsByTagName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Cs w:val="0"/>
                <w:color w:val="248C85"/>
                <w:sz w:val="20"/>
                <w:szCs w:val="20"/>
              </w:rPr>
              <w:t>"span"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);</w:t>
            </w:r>
          </w:p>
          <w:p w14:paraId="747BE4C9" w14:textId="77777777" w:rsidR="00663A83" w:rsidRDefault="00663A83" w:rsidP="00663A8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64BC0"/>
                <w:sz w:val="20"/>
                <w:szCs w:val="20"/>
              </w:rPr>
              <w:t xml:space="preserve">var 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 xml:space="preserve">$span </w:t>
            </w:r>
            <w:r>
              <w:rPr>
                <w:rFonts w:ascii="Consolas" w:eastAsiaTheme="minorEastAsia" w:hAnsi="Consolas" w:cs="Consolas"/>
                <w:bCs w:val="0"/>
                <w:color w:val="577909"/>
                <w:sz w:val="20"/>
                <w:szCs w:val="20"/>
              </w:rPr>
              <w:t xml:space="preserve">= 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$(span);</w:t>
            </w:r>
          </w:p>
          <w:p w14:paraId="5004E655" w14:textId="77777777" w:rsidR="00663A83" w:rsidRDefault="00663A83" w:rsidP="00663A8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C7A03"/>
                <w:sz w:val="20"/>
                <w:szCs w:val="20"/>
              </w:rPr>
              <w:t>console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.log($span);</w:t>
            </w:r>
          </w:p>
          <w:p w14:paraId="670539B2" w14:textId="77777777" w:rsidR="00663A83" w:rsidRDefault="00663A83" w:rsidP="00663A8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64BC0"/>
                <w:sz w:val="20"/>
                <w:szCs w:val="20"/>
              </w:rPr>
              <w:t xml:space="preserve">var 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span1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Cs w:val="0"/>
                <w:color w:val="577909"/>
                <w:sz w:val="20"/>
                <w:szCs w:val="20"/>
              </w:rPr>
              <w:t xml:space="preserve">=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Cs w:val="0"/>
                <w:color w:val="3C7A03"/>
                <w:sz w:val="20"/>
                <w:szCs w:val="20"/>
              </w:rPr>
              <w:t>document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.getElementsByTagName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Cs w:val="0"/>
                <w:color w:val="248C85"/>
                <w:sz w:val="20"/>
                <w:szCs w:val="20"/>
              </w:rPr>
              <w:t>"span"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);</w:t>
            </w:r>
          </w:p>
          <w:p w14:paraId="4E83544E" w14:textId="77777777" w:rsidR="00663A83" w:rsidRDefault="00663A83" w:rsidP="00663A8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  <w:t>})</w:t>
            </w:r>
          </w:p>
          <w:p w14:paraId="1F460ABB" w14:textId="77777777" w:rsidR="00663A83" w:rsidRDefault="00663A83" w:rsidP="00663A8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</w:p>
          <w:p w14:paraId="5D166BF8" w14:textId="77777777" w:rsidR="00663A83" w:rsidRDefault="00663A83" w:rsidP="00663A8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bCs w:val="0"/>
                <w:color w:val="2369B6"/>
                <w:sz w:val="20"/>
                <w:szCs w:val="20"/>
              </w:rPr>
              <w:t>script</w:t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&gt;</w:t>
            </w:r>
          </w:p>
          <w:p w14:paraId="4038E03C" w14:textId="77777777" w:rsidR="00663A83" w:rsidRDefault="00663A83" w:rsidP="00663A8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  <w:t>&lt;/</w:t>
            </w:r>
            <w:r>
              <w:rPr>
                <w:rFonts w:ascii="Consolas" w:eastAsiaTheme="minorEastAsia" w:hAnsi="Consolas" w:cs="Consolas"/>
                <w:bCs w:val="0"/>
                <w:color w:val="2369B6"/>
                <w:sz w:val="20"/>
                <w:szCs w:val="20"/>
              </w:rPr>
              <w:t>head</w:t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&gt;</w:t>
            </w:r>
          </w:p>
          <w:p w14:paraId="60FF4126" w14:textId="77777777" w:rsidR="00663A83" w:rsidRDefault="00663A83" w:rsidP="00663A8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  <w:t>&lt;</w:t>
            </w:r>
            <w:r>
              <w:rPr>
                <w:rFonts w:ascii="Consolas" w:eastAsiaTheme="minorEastAsia" w:hAnsi="Consolas" w:cs="Consolas"/>
                <w:bCs w:val="0"/>
                <w:color w:val="2369B6"/>
                <w:sz w:val="20"/>
                <w:szCs w:val="20"/>
              </w:rPr>
              <w:t>body</w:t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&gt;</w:t>
            </w:r>
          </w:p>
          <w:p w14:paraId="3B734977" w14:textId="77777777" w:rsidR="00663A83" w:rsidRDefault="00663A83" w:rsidP="00663A8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  <w:t>&lt;</w:t>
            </w:r>
            <w:r>
              <w:rPr>
                <w:rFonts w:ascii="Consolas" w:eastAsiaTheme="minorEastAsia" w:hAnsi="Consolas" w:cs="Consolas"/>
                <w:bCs w:val="0"/>
                <w:color w:val="2369B6"/>
                <w:sz w:val="20"/>
                <w:szCs w:val="20"/>
              </w:rPr>
              <w:t xml:space="preserve">div </w:t>
            </w:r>
            <w:r>
              <w:rPr>
                <w:rFonts w:ascii="Consolas" w:eastAsiaTheme="minorEastAsia" w:hAnsi="Consolas" w:cs="Consolas"/>
                <w:bCs w:val="0"/>
                <w:color w:val="CB2D01"/>
                <w:sz w:val="20"/>
                <w:szCs w:val="20"/>
              </w:rPr>
              <w:t>id</w:t>
            </w:r>
            <w:r>
              <w:rPr>
                <w:rFonts w:ascii="Consolas" w:eastAsiaTheme="minorEastAsia" w:hAnsi="Consolas" w:cs="Consolas"/>
                <w:bCs w:val="0"/>
                <w:color w:val="38444B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bCs w:val="0"/>
                <w:color w:val="248C85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248C85"/>
                <w:sz w:val="20"/>
                <w:szCs w:val="20"/>
              </w:rPr>
              <w:t>box1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248C85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&gt;</w:t>
            </w:r>
          </w:p>
          <w:p w14:paraId="50D61AF8" w14:textId="77777777" w:rsidR="00663A83" w:rsidRDefault="00663A83" w:rsidP="00663A8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  <w:t>&lt;/</w:t>
            </w:r>
            <w:r>
              <w:rPr>
                <w:rFonts w:ascii="Consolas" w:eastAsiaTheme="minorEastAsia" w:hAnsi="Consolas" w:cs="Consolas"/>
                <w:bCs w:val="0"/>
                <w:color w:val="2369B6"/>
                <w:sz w:val="20"/>
                <w:szCs w:val="20"/>
              </w:rPr>
              <w:t>div</w:t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&gt;</w:t>
            </w:r>
          </w:p>
          <w:p w14:paraId="40D57389" w14:textId="77777777" w:rsidR="00663A83" w:rsidRDefault="00663A83" w:rsidP="00663A8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  <w:t>&lt;</w:t>
            </w:r>
            <w:r>
              <w:rPr>
                <w:rFonts w:ascii="Consolas" w:eastAsiaTheme="minorEastAsia" w:hAnsi="Consolas" w:cs="Consolas"/>
                <w:bCs w:val="0"/>
                <w:color w:val="2369B6"/>
                <w:sz w:val="20"/>
                <w:szCs w:val="20"/>
              </w:rPr>
              <w:t xml:space="preserve">span </w:t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&gt;</w:t>
            </w:r>
          </w:p>
          <w:p w14:paraId="57BE27A2" w14:textId="77777777" w:rsidR="00663A83" w:rsidRDefault="00663A83" w:rsidP="00663A8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  <w:t>span</w:t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元素</w:t>
            </w:r>
          </w:p>
          <w:p w14:paraId="35035C07" w14:textId="77777777" w:rsidR="00663A83" w:rsidRDefault="00663A83" w:rsidP="00663A8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  <w:t>&lt;/</w:t>
            </w:r>
            <w:r>
              <w:rPr>
                <w:rFonts w:ascii="Consolas" w:eastAsiaTheme="minorEastAsia" w:hAnsi="Consolas" w:cs="Consolas"/>
                <w:bCs w:val="0"/>
                <w:color w:val="2369B6"/>
                <w:sz w:val="20"/>
                <w:szCs w:val="20"/>
              </w:rPr>
              <w:t>span</w:t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&gt;</w:t>
            </w:r>
          </w:p>
          <w:p w14:paraId="5CEE3AC7" w14:textId="77777777" w:rsidR="00663A83" w:rsidRDefault="00663A83" w:rsidP="00663A8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</w:r>
          </w:p>
          <w:p w14:paraId="3A51D403" w14:textId="77777777" w:rsidR="00663A83" w:rsidRDefault="00663A83" w:rsidP="00663A8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</w:r>
          </w:p>
          <w:p w14:paraId="703F4A42" w14:textId="77777777" w:rsidR="00663A83" w:rsidRDefault="00663A83" w:rsidP="00663A8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</w:r>
          </w:p>
          <w:p w14:paraId="4710B7A5" w14:textId="77777777" w:rsidR="00663A83" w:rsidRDefault="00663A83" w:rsidP="00663A8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</w:r>
          </w:p>
          <w:p w14:paraId="6761FD8B" w14:textId="77777777" w:rsidR="00663A83" w:rsidRDefault="00663A83" w:rsidP="00663A8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  <w:t>&lt;/</w:t>
            </w:r>
            <w:r>
              <w:rPr>
                <w:rFonts w:ascii="Consolas" w:eastAsiaTheme="minorEastAsia" w:hAnsi="Consolas" w:cs="Consolas"/>
                <w:bCs w:val="0"/>
                <w:color w:val="2369B6"/>
                <w:sz w:val="20"/>
                <w:szCs w:val="20"/>
              </w:rPr>
              <w:t>body</w:t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&gt;</w:t>
            </w:r>
          </w:p>
          <w:p w14:paraId="3548BE13" w14:textId="77777777" w:rsidR="00663A83" w:rsidRDefault="00663A83" w:rsidP="00663A8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bCs w:val="0"/>
                <w:color w:val="2369B6"/>
                <w:sz w:val="20"/>
                <w:szCs w:val="20"/>
              </w:rPr>
              <w:t>html</w:t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&gt;</w:t>
            </w:r>
          </w:p>
          <w:p w14:paraId="45988CA7" w14:textId="77777777" w:rsidR="00663A83" w:rsidRDefault="00663A83" w:rsidP="005F0DBD">
            <w:pPr>
              <w:ind w:firstLineChars="0" w:firstLine="0"/>
            </w:pPr>
          </w:p>
        </w:tc>
      </w:tr>
    </w:tbl>
    <w:p w14:paraId="1E37A7DA" w14:textId="7BB47161" w:rsidR="00663A83" w:rsidRDefault="00C35528" w:rsidP="00C35528">
      <w:pPr>
        <w:pStyle w:val="2"/>
      </w:pPr>
      <w:r>
        <w:t>jQuery</w:t>
      </w:r>
      <w:r w:rsidR="00DC16A8">
        <w:rPr>
          <w:rFonts w:hint="eastAsia"/>
        </w:rPr>
        <w:t>对象</w:t>
      </w:r>
    </w:p>
    <w:p w14:paraId="7227D80B" w14:textId="3EDA387B" w:rsidR="00C35528" w:rsidRDefault="00C35528" w:rsidP="00C35528">
      <w:pPr>
        <w:ind w:firstLine="420"/>
      </w:pPr>
      <w:r>
        <w:t>jQuery</w:t>
      </w:r>
      <w:r>
        <w:t>对象是</w:t>
      </w:r>
      <w:r>
        <w:t>jQuery</w:t>
      </w:r>
      <w:r>
        <w:t>函数的一个实例，是一个类数组对象，数组中存放的是</w:t>
      </w:r>
      <w:r>
        <w:t>DOM</w:t>
      </w:r>
      <w:r>
        <w:t>对象，而</w:t>
      </w:r>
      <w:r>
        <w:t>DOM</w:t>
      </w:r>
      <w:r>
        <w:t>对象是</w:t>
      </w:r>
      <w:r>
        <w:t>Node</w:t>
      </w:r>
      <w:r>
        <w:t>的实例。对</w:t>
      </w:r>
      <w:r>
        <w:t>jQuery</w:t>
      </w:r>
      <w:r>
        <w:t>对象的操作实际上是对</w:t>
      </w:r>
      <w:r>
        <w:t>jQuery</w:t>
      </w:r>
      <w:r>
        <w:t>数组中的</w:t>
      </w:r>
      <w:r>
        <w:t>DOM</w:t>
      </w:r>
      <w:r>
        <w:t>对象的批量操作。</w:t>
      </w:r>
      <w:r>
        <w:t>jQuery</w:t>
      </w:r>
      <w:r>
        <w:t>对象和</w:t>
      </w:r>
      <w:r>
        <w:t>DOM</w:t>
      </w:r>
      <w:r>
        <w:t>对象可以相互转化。</w:t>
      </w:r>
    </w:p>
    <w:p w14:paraId="7D980EAF" w14:textId="69A28C1E" w:rsidR="00C35528" w:rsidRDefault="00C35528" w:rsidP="00C35528">
      <w:pPr>
        <w:ind w:firstLine="420"/>
      </w:pPr>
      <w:r>
        <w:t>jQuery</w:t>
      </w:r>
      <w:r>
        <w:t>对象的获取通常是使用选择器来获取的。比如，获取所有</w:t>
      </w:r>
      <w:proofErr w:type="spellStart"/>
      <w:r>
        <w:t>clss</w:t>
      </w:r>
      <w:proofErr w:type="spellEnd"/>
      <w:r>
        <w:t>为</w:t>
      </w:r>
      <w:r>
        <w:t>one</w:t>
      </w:r>
      <w:r>
        <w:t>元素</w:t>
      </w:r>
      <w:r>
        <w:t>:$(".one");</w:t>
      </w:r>
    </w:p>
    <w:p w14:paraId="569D216F" w14:textId="1489490F" w:rsidR="00AC6D97" w:rsidRDefault="00DC16A8" w:rsidP="00C35528">
      <w:pPr>
        <w:ind w:firstLine="420"/>
      </w:pPr>
      <w:r>
        <w:rPr>
          <w:rFonts w:hint="eastAsia"/>
        </w:rPr>
        <w:t>并且拥有</w:t>
      </w:r>
      <w:r>
        <w:rPr>
          <w:rFonts w:hint="eastAsia"/>
        </w:rPr>
        <w:t>length</w:t>
      </w:r>
      <w:r>
        <w:rPr>
          <w:rFonts w:hint="eastAsia"/>
        </w:rPr>
        <w:t>属性，范围为</w:t>
      </w:r>
      <w:r>
        <w:rPr>
          <w:rFonts w:hint="eastAsia"/>
        </w:rPr>
        <w:t>0-length</w:t>
      </w:r>
      <w:r>
        <w:t>-1</w:t>
      </w:r>
      <w:r w:rsidR="009D0D1B">
        <w:rPr>
          <w:rFonts w:hint="eastAsia"/>
        </w:rPr>
        <w:t>。</w:t>
      </w:r>
    </w:p>
    <w:p w14:paraId="71C479A5" w14:textId="77777777" w:rsidR="00A0660F" w:rsidRDefault="00A0660F" w:rsidP="00C35528">
      <w:pPr>
        <w:ind w:firstLine="420"/>
      </w:pPr>
    </w:p>
    <w:p w14:paraId="7B1781F2" w14:textId="2FAC6E2B" w:rsidR="00AC6D97" w:rsidRDefault="00AC6D97" w:rsidP="00AC6D97">
      <w:pPr>
        <w:pStyle w:val="2"/>
      </w:pPr>
      <w:r>
        <w:rPr>
          <w:rFonts w:hint="eastAsia"/>
        </w:rPr>
        <w:t>原生对象与</w:t>
      </w:r>
      <w:proofErr w:type="spellStart"/>
      <w:r w:rsidRPr="00AC6D97">
        <w:t>jquery</w:t>
      </w:r>
      <w:proofErr w:type="spellEnd"/>
      <w:r w:rsidRPr="00AC6D97">
        <w:t>代理对象</w:t>
      </w:r>
      <w:r>
        <w:rPr>
          <w:rFonts w:hint="eastAsia"/>
        </w:rPr>
        <w:t>转换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6D97" w14:paraId="0E07FC0D" w14:textId="77777777" w:rsidTr="00AC6D97">
        <w:tc>
          <w:tcPr>
            <w:tcW w:w="8296" w:type="dxa"/>
          </w:tcPr>
          <w:p w14:paraId="0E39EFA8" w14:textId="77777777" w:rsidR="00AC6D97" w:rsidRDefault="00AC6D97" w:rsidP="00AC6D97">
            <w:pPr>
              <w:ind w:firstLineChars="0" w:firstLine="0"/>
            </w:pPr>
            <w:r>
              <w:t>$(</w:t>
            </w:r>
            <w:r>
              <w:t>传入的原生对象</w:t>
            </w:r>
            <w:r>
              <w:t>);</w:t>
            </w:r>
          </w:p>
          <w:p w14:paraId="5FABC291" w14:textId="77777777" w:rsidR="00AC6D97" w:rsidRDefault="00AC6D97" w:rsidP="00AC6D97">
            <w:pPr>
              <w:ind w:firstLineChars="0" w:firstLine="0"/>
            </w:pPr>
            <w:r>
              <w:t>//</w:t>
            </w:r>
            <w:r>
              <w:t>原生对象转化成</w:t>
            </w:r>
            <w:r>
              <w:t>jQuery</w:t>
            </w:r>
            <w:r>
              <w:t>对象</w:t>
            </w:r>
          </w:p>
          <w:p w14:paraId="5B5419E7" w14:textId="77777777" w:rsidR="00AC6D97" w:rsidRDefault="00AC6D97" w:rsidP="00AC6D97">
            <w:pPr>
              <w:ind w:firstLineChars="0" w:firstLine="0"/>
            </w:pPr>
            <w:r>
              <w:t xml:space="preserve">var nav =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("nav");</w:t>
            </w:r>
          </w:p>
          <w:p w14:paraId="44729BF8" w14:textId="77777777" w:rsidR="00AC6D97" w:rsidRDefault="00AC6D97" w:rsidP="00AC6D97">
            <w:pPr>
              <w:ind w:firstLineChars="0" w:firstLine="0"/>
            </w:pPr>
            <w:r>
              <w:t>var $nav = $(nav);</w:t>
            </w:r>
          </w:p>
          <w:p w14:paraId="7BD645E4" w14:textId="7AD209FE" w:rsidR="00AC6D97" w:rsidRDefault="00AC6D97" w:rsidP="00AC6D97">
            <w:pPr>
              <w:ind w:firstLineChars="0" w:firstLine="0"/>
            </w:pPr>
            <w:r>
              <w:t>alert($</w:t>
            </w:r>
            <w:proofErr w:type="spellStart"/>
            <w:proofErr w:type="gramStart"/>
            <w:r>
              <w:t>nav.get</w:t>
            </w:r>
            <w:proofErr w:type="spellEnd"/>
            <w:r>
              <w:t>(</w:t>
            </w:r>
            <w:proofErr w:type="gramEnd"/>
            <w:r>
              <w:t>0) == nav);//true</w:t>
            </w:r>
          </w:p>
          <w:p w14:paraId="66D6479D" w14:textId="77777777" w:rsidR="00AC6D97" w:rsidRDefault="00AC6D97" w:rsidP="00AC6D97">
            <w:pPr>
              <w:ind w:firstLineChars="0" w:firstLine="0"/>
            </w:pPr>
          </w:p>
          <w:p w14:paraId="3F9EC68C" w14:textId="77777777" w:rsidR="00AC6D97" w:rsidRDefault="00AC6D97" w:rsidP="00AC6D97">
            <w:pPr>
              <w:ind w:firstLineChars="0" w:firstLine="0"/>
            </w:pPr>
            <w:r>
              <w:t>&lt;div class="se-preview-section-delimiter"&gt;&lt;/div&gt;</w:t>
            </w:r>
          </w:p>
          <w:p w14:paraId="4933CDB6" w14:textId="3CFE1756" w:rsidR="00AC6D97" w:rsidRDefault="00AC6D97" w:rsidP="00AC6D97">
            <w:pPr>
              <w:ind w:firstLineChars="0" w:firstLine="0"/>
            </w:pPr>
          </w:p>
          <w:p w14:paraId="5DC5F2FF" w14:textId="750DF49C" w:rsidR="00AC6D97" w:rsidRDefault="00AC6D97" w:rsidP="00AC6D97">
            <w:pPr>
              <w:ind w:firstLineChars="0" w:firstLine="0"/>
            </w:pPr>
          </w:p>
        </w:tc>
      </w:tr>
    </w:tbl>
    <w:p w14:paraId="050B4429" w14:textId="2D86FA35" w:rsidR="00AC6D97" w:rsidRDefault="00AC6D97" w:rsidP="00AC6D97">
      <w:pPr>
        <w:ind w:firstLine="420"/>
      </w:pPr>
    </w:p>
    <w:p w14:paraId="1022FF6D" w14:textId="76DA59EF" w:rsidR="00A0660F" w:rsidRDefault="00A0660F" w:rsidP="00A0660F">
      <w:pPr>
        <w:pStyle w:val="2"/>
      </w:pPr>
      <w:r>
        <w:rPr>
          <w:rFonts w:hint="eastAsia"/>
        </w:rPr>
        <w:t>静态方法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660F" w14:paraId="6675E370" w14:textId="77777777" w:rsidTr="00A0660F">
        <w:tc>
          <w:tcPr>
            <w:tcW w:w="8296" w:type="dxa"/>
          </w:tcPr>
          <w:p w14:paraId="2860B86B" w14:textId="77777777" w:rsidR="00A0660F" w:rsidRDefault="00A0660F" w:rsidP="00A0660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bCs w:val="0"/>
                <w:color w:val="2369B6"/>
                <w:sz w:val="20"/>
                <w:szCs w:val="20"/>
              </w:rPr>
              <w:t xml:space="preserve">script </w:t>
            </w:r>
            <w:r>
              <w:rPr>
                <w:rFonts w:ascii="Consolas" w:eastAsiaTheme="minorEastAsia" w:hAnsi="Consolas" w:cs="Consolas"/>
                <w:bCs w:val="0"/>
                <w:color w:val="CB2D01"/>
                <w:sz w:val="20"/>
                <w:szCs w:val="20"/>
              </w:rPr>
              <w:t>type</w:t>
            </w:r>
            <w:r>
              <w:rPr>
                <w:rFonts w:ascii="Consolas" w:eastAsiaTheme="minorEastAsia" w:hAnsi="Consolas" w:cs="Consolas"/>
                <w:bCs w:val="0"/>
                <w:color w:val="38444B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bCs w:val="0"/>
                <w:color w:val="248C85"/>
                <w:sz w:val="20"/>
                <w:szCs w:val="20"/>
              </w:rPr>
              <w:t>"text/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248C85"/>
                <w:sz w:val="20"/>
                <w:szCs w:val="20"/>
              </w:rPr>
              <w:t>javascript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248C85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&gt;</w:t>
            </w:r>
          </w:p>
          <w:p w14:paraId="218F9A32" w14:textId="77777777" w:rsidR="00A0660F" w:rsidRDefault="00A0660F" w:rsidP="00A0660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Cs w:val="0"/>
                <w:color w:val="3C7A03"/>
                <w:sz w:val="20"/>
                <w:szCs w:val="20"/>
              </w:rPr>
              <w:t>window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bCs w:val="0"/>
                <w:color w:val="DB7800"/>
                <w:sz w:val="20"/>
                <w:szCs w:val="20"/>
              </w:rPr>
              <w:t>onload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bCs w:val="0"/>
                <w:color w:val="DB780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Cs w:val="0"/>
                <w:color w:val="577909"/>
                <w:sz w:val="20"/>
                <w:szCs w:val="20"/>
              </w:rPr>
              <w:t xml:space="preserve">= </w:t>
            </w:r>
            <w:r>
              <w:rPr>
                <w:rFonts w:ascii="Consolas" w:eastAsiaTheme="minorEastAsia" w:hAnsi="Consolas" w:cs="Consolas"/>
                <w:bCs w:val="0"/>
                <w:color w:val="364BC0"/>
                <w:sz w:val="20"/>
                <w:szCs w:val="20"/>
              </w:rPr>
              <w:t>function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(){</w:t>
            </w:r>
          </w:p>
          <w:p w14:paraId="1D1B21EB" w14:textId="77777777" w:rsidR="00A0660F" w:rsidRDefault="00A0660F" w:rsidP="00A0660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/*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静态方法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*/</w:t>
            </w:r>
          </w:p>
          <w:p w14:paraId="34F0FF3A" w14:textId="77777777" w:rsidR="00A0660F" w:rsidRDefault="00A0660F" w:rsidP="00A0660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//1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、定义一个类</w:t>
            </w:r>
          </w:p>
          <w:p w14:paraId="1C7C1928" w14:textId="77777777" w:rsidR="00A0660F" w:rsidRDefault="00A0660F" w:rsidP="00A0660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64BC0"/>
                <w:sz w:val="20"/>
                <w:szCs w:val="20"/>
              </w:rPr>
              <w:t xml:space="preserve">function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Cs w:val="0"/>
                <w:color w:val="DB7800"/>
                <w:sz w:val="20"/>
                <w:szCs w:val="20"/>
              </w:rPr>
              <w:t>AClass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){</w:t>
            </w:r>
          </w:p>
          <w:p w14:paraId="5FDDD923" w14:textId="77777777" w:rsidR="00A0660F" w:rsidRDefault="00A0660F" w:rsidP="00A0660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</w:p>
          <w:p w14:paraId="5CE00A1A" w14:textId="77777777" w:rsidR="00A0660F" w:rsidRDefault="00A0660F" w:rsidP="00A0660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}</w:t>
            </w:r>
          </w:p>
          <w:p w14:paraId="19F060FD" w14:textId="77777777" w:rsidR="00A0660F" w:rsidRDefault="00A0660F" w:rsidP="00A0660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//2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、给这个类添加一个静态方法</w:t>
            </w:r>
          </w:p>
          <w:p w14:paraId="35C57FB6" w14:textId="77777777" w:rsidR="00A0660F" w:rsidRDefault="00A0660F" w:rsidP="00A0660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直接</w:t>
            </w:r>
            <w:proofErr w:type="gramStart"/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添加给类的</w:t>
            </w:r>
            <w:proofErr w:type="gramEnd"/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就是静态方法</w:t>
            </w:r>
          </w:p>
          <w:p w14:paraId="74C12CA0" w14:textId="77777777" w:rsidR="00A0660F" w:rsidRDefault="00A0660F" w:rsidP="00A0660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AClass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).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DB7800"/>
                <w:sz w:val="20"/>
                <w:szCs w:val="20"/>
              </w:rPr>
              <w:t>staticMethod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DB780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Cs w:val="0"/>
                <w:color w:val="577909"/>
                <w:sz w:val="20"/>
                <w:szCs w:val="20"/>
              </w:rPr>
              <w:t xml:space="preserve">= </w:t>
            </w:r>
            <w:r>
              <w:rPr>
                <w:rFonts w:ascii="Consolas" w:eastAsiaTheme="minorEastAsia" w:hAnsi="Consolas" w:cs="Consolas"/>
                <w:bCs w:val="0"/>
                <w:color w:val="364BC0"/>
                <w:sz w:val="20"/>
                <w:szCs w:val="20"/>
              </w:rPr>
              <w:t>function</w:t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(){</w:t>
            </w:r>
          </w:p>
          <w:p w14:paraId="31D9E937" w14:textId="77777777" w:rsidR="00A0660F" w:rsidRDefault="00A0660F" w:rsidP="00A0660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alert</w:t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Cs w:val="0"/>
                <w:color w:val="248C85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248C85"/>
                <w:sz w:val="20"/>
                <w:szCs w:val="20"/>
              </w:rPr>
              <w:t>staticMethod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248C85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);</w:t>
            </w:r>
          </w:p>
          <w:p w14:paraId="0FD4BCD3" w14:textId="77777777" w:rsidR="00A0660F" w:rsidRDefault="00A0660F" w:rsidP="00A0660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  <w:t>}</w:t>
            </w:r>
          </w:p>
          <w:p w14:paraId="6F5C95F5" w14:textId="77777777" w:rsidR="00A0660F" w:rsidRDefault="00A0660F" w:rsidP="00A0660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//3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、调用静态方法</w:t>
            </w:r>
          </w:p>
          <w:p w14:paraId="4DF1D7C2" w14:textId="77777777" w:rsidR="00A0660F" w:rsidRDefault="00A0660F" w:rsidP="00A0660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通过类名调用</w:t>
            </w:r>
          </w:p>
          <w:p w14:paraId="51EEFBC7" w14:textId="77777777" w:rsidR="00A0660F" w:rsidRDefault="00A0660F" w:rsidP="00A0660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AClass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(</w:t>
            </w:r>
            <w:proofErr w:type="gramStart"/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).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staticMethod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();</w:t>
            </w:r>
          </w:p>
          <w:p w14:paraId="583DD403" w14:textId="77777777" w:rsidR="00A0660F" w:rsidRDefault="00A0660F" w:rsidP="00A0660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</w:r>
          </w:p>
          <w:p w14:paraId="56FB654F" w14:textId="77777777" w:rsidR="00A0660F" w:rsidRDefault="00A0660F" w:rsidP="00A0660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/*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添加一个实例方法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*/</w:t>
            </w:r>
          </w:p>
          <w:p w14:paraId="056A68F6" w14:textId="77777777" w:rsidR="00A0660F" w:rsidRDefault="00A0660F" w:rsidP="00A0660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AClass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).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prototype</w:t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bCs w:val="0"/>
                <w:color w:val="DB7800"/>
                <w:sz w:val="20"/>
                <w:szCs w:val="20"/>
              </w:rPr>
              <w:t>instanceMethod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DB780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Cs w:val="0"/>
                <w:color w:val="577909"/>
                <w:sz w:val="20"/>
                <w:szCs w:val="20"/>
              </w:rPr>
              <w:t xml:space="preserve">= </w:t>
            </w:r>
            <w:r>
              <w:rPr>
                <w:rFonts w:ascii="Consolas" w:eastAsiaTheme="minorEastAsia" w:hAnsi="Consolas" w:cs="Consolas"/>
                <w:bCs w:val="0"/>
                <w:color w:val="364BC0"/>
                <w:sz w:val="20"/>
                <w:szCs w:val="20"/>
              </w:rPr>
              <w:t>function</w:t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(){</w:t>
            </w:r>
          </w:p>
          <w:p w14:paraId="5E495000" w14:textId="77777777" w:rsidR="00A0660F" w:rsidRDefault="00A0660F" w:rsidP="00A0660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alert</w:t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Cs w:val="0"/>
                <w:color w:val="248C85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248C85"/>
                <w:sz w:val="20"/>
                <w:szCs w:val="20"/>
              </w:rPr>
              <w:t>instanceMethod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248C85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);</w:t>
            </w:r>
          </w:p>
          <w:p w14:paraId="3D8EF767" w14:textId="77777777" w:rsidR="00A0660F" w:rsidRDefault="00A0660F" w:rsidP="00A0660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  <w:t>}</w:t>
            </w:r>
          </w:p>
          <w:p w14:paraId="30B5F75F" w14:textId="77777777" w:rsidR="00A0660F" w:rsidRDefault="00A0660F" w:rsidP="00A0660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创建实例方法</w:t>
            </w:r>
          </w:p>
          <w:p w14:paraId="4FDFBFE4" w14:textId="77777777" w:rsidR="00A0660F" w:rsidRDefault="00A0660F" w:rsidP="00A0660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64BC0"/>
                <w:sz w:val="20"/>
                <w:szCs w:val="20"/>
              </w:rPr>
              <w:t xml:space="preserve">var 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 xml:space="preserve">a </w:t>
            </w:r>
            <w:r>
              <w:rPr>
                <w:rFonts w:ascii="Consolas" w:eastAsiaTheme="minorEastAsia" w:hAnsi="Consolas" w:cs="Consolas"/>
                <w:bCs w:val="0"/>
                <w:color w:val="577909"/>
                <w:sz w:val="20"/>
                <w:szCs w:val="20"/>
              </w:rPr>
              <w:t xml:space="preserve">= new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AClass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);</w:t>
            </w:r>
          </w:p>
          <w:p w14:paraId="55D17980" w14:textId="77777777" w:rsidR="00A0660F" w:rsidRDefault="00A0660F" w:rsidP="00A0660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通过实例调用实例方法</w:t>
            </w:r>
          </w:p>
          <w:p w14:paraId="602EFE03" w14:textId="77777777" w:rsidR="00A0660F" w:rsidRDefault="00A0660F" w:rsidP="00A0660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a</w:t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instanceMethod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();</w:t>
            </w:r>
          </w:p>
          <w:p w14:paraId="05D3A31E" w14:textId="77777777" w:rsidR="00A0660F" w:rsidRDefault="00A0660F" w:rsidP="00A0660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  <w:t>}</w:t>
            </w:r>
          </w:p>
          <w:p w14:paraId="25451651" w14:textId="23256A33" w:rsidR="00A0660F" w:rsidRDefault="00A0660F" w:rsidP="00A0660F">
            <w:pPr>
              <w:ind w:firstLineChars="0" w:firstLine="0"/>
            </w:pP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  <w:t>&lt;/</w:t>
            </w:r>
            <w:r>
              <w:rPr>
                <w:rFonts w:ascii="Consolas" w:eastAsiaTheme="minorEastAsia" w:hAnsi="Consolas" w:cs="Consolas"/>
                <w:bCs w:val="0"/>
                <w:color w:val="2369B6"/>
                <w:sz w:val="20"/>
                <w:szCs w:val="20"/>
              </w:rPr>
              <w:t>script</w:t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&gt;</w:t>
            </w:r>
          </w:p>
        </w:tc>
      </w:tr>
    </w:tbl>
    <w:p w14:paraId="31B91744" w14:textId="77777777" w:rsidR="00A0660F" w:rsidRPr="00A0660F" w:rsidRDefault="00A0660F" w:rsidP="00A0660F">
      <w:pPr>
        <w:ind w:firstLine="420"/>
      </w:pPr>
    </w:p>
    <w:p w14:paraId="7C05E2D9" w14:textId="27192E97" w:rsidR="00A0660F" w:rsidRDefault="00A0660F" w:rsidP="00A0660F">
      <w:pPr>
        <w:pStyle w:val="3"/>
        <w:ind w:firstLine="420"/>
      </w:pPr>
      <w:r>
        <w:rPr>
          <w:rFonts w:hint="eastAsia"/>
        </w:rPr>
        <w:t>each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1560" w14:paraId="0931F8C7" w14:textId="77777777" w:rsidTr="00D31560">
        <w:tc>
          <w:tcPr>
            <w:tcW w:w="8296" w:type="dxa"/>
          </w:tcPr>
          <w:p w14:paraId="59127D85" w14:textId="77777777" w:rsidR="000514A5" w:rsidRDefault="000514A5" w:rsidP="000514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bCs w:val="0"/>
                <w:color w:val="2369B6"/>
                <w:sz w:val="20"/>
                <w:szCs w:val="20"/>
              </w:rPr>
              <w:t xml:space="preserve">script </w:t>
            </w:r>
            <w:r>
              <w:rPr>
                <w:rFonts w:ascii="Consolas" w:eastAsiaTheme="minorEastAsia" w:hAnsi="Consolas" w:cs="Consolas"/>
                <w:bCs w:val="0"/>
                <w:color w:val="CB2D01"/>
                <w:sz w:val="20"/>
                <w:szCs w:val="20"/>
              </w:rPr>
              <w:t>type</w:t>
            </w:r>
            <w:r>
              <w:rPr>
                <w:rFonts w:ascii="Consolas" w:eastAsiaTheme="minorEastAsia" w:hAnsi="Consolas" w:cs="Consolas"/>
                <w:bCs w:val="0"/>
                <w:color w:val="38444B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bCs w:val="0"/>
                <w:color w:val="248C85"/>
                <w:sz w:val="20"/>
                <w:szCs w:val="20"/>
              </w:rPr>
              <w:t>"text/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248C85"/>
                <w:sz w:val="20"/>
                <w:szCs w:val="20"/>
              </w:rPr>
              <w:t>javascript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248C85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&gt;</w:t>
            </w:r>
          </w:p>
          <w:p w14:paraId="35664BC2" w14:textId="77777777" w:rsidR="000514A5" w:rsidRDefault="000514A5" w:rsidP="000514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/*</w:t>
            </w:r>
          </w:p>
          <w:p w14:paraId="30750F4B" w14:textId="77777777" w:rsidR="000514A5" w:rsidRDefault="000514A5" w:rsidP="000514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  <w:t xml:space="preserve"> * 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参数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1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：遍历到的元素。</w:t>
            </w:r>
          </w:p>
          <w:p w14:paraId="15D88478" w14:textId="77777777" w:rsidR="000514A5" w:rsidRDefault="000514A5" w:rsidP="000514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  <w:t xml:space="preserve"> * 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参数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2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：当前遍历的元素。</w:t>
            </w:r>
          </w:p>
          <w:p w14:paraId="2E5EA95D" w14:textId="77777777" w:rsidR="000514A5" w:rsidRDefault="000514A5" w:rsidP="000514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  <w:t xml:space="preserve"> * 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注：原生的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foreach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只能遍历数组，不能遍历伪数组</w:t>
            </w:r>
          </w:p>
          <w:p w14:paraId="0094305A" w14:textId="77777777" w:rsidR="000514A5" w:rsidRDefault="000514A5" w:rsidP="000514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  <w:t xml:space="preserve"> */</w:t>
            </w:r>
          </w:p>
          <w:p w14:paraId="500F9ED2" w14:textId="77777777" w:rsidR="000514A5" w:rsidRDefault="000514A5" w:rsidP="000514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/*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  <w:t xml:space="preserve">var 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arr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 xml:space="preserve"> = [1,3,5,7,9];</w:t>
            </w:r>
          </w:p>
          <w:p w14:paraId="024CCBFD" w14:textId="77777777" w:rsidR="000514A5" w:rsidRDefault="000514A5" w:rsidP="000514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  <w:t xml:space="preserve">var 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arr1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 xml:space="preserve"> = {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0:1,1:3,2:5,3:7,4:</w:t>
            </w:r>
            <w:proofErr w:type="gramStart"/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9,length</w:t>
            </w:r>
            <w:proofErr w:type="gramEnd"/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:5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};</w:t>
            </w:r>
          </w:p>
          <w:p w14:paraId="573A64DA" w14:textId="77777777" w:rsidR="000514A5" w:rsidRDefault="000514A5" w:rsidP="000514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arr.forEach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(function(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value,index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){</w:t>
            </w:r>
          </w:p>
          <w:p w14:paraId="763BE506" w14:textId="77777777" w:rsidR="000514A5" w:rsidRDefault="000514A5" w:rsidP="000514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  <w:t>console.log(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index,value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);</w:t>
            </w:r>
          </w:p>
          <w:p w14:paraId="72CE0240" w14:textId="77777777" w:rsidR="000514A5" w:rsidRDefault="000514A5" w:rsidP="000514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  <w:t>})*/</w:t>
            </w:r>
          </w:p>
          <w:p w14:paraId="643940D1" w14:textId="77777777" w:rsidR="000514A5" w:rsidRDefault="000514A5" w:rsidP="000514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ab/>
            </w:r>
          </w:p>
          <w:p w14:paraId="03787D9A" w14:textId="77777777" w:rsidR="000514A5" w:rsidRDefault="000514A5" w:rsidP="000514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$(</w:t>
            </w:r>
            <w:proofErr w:type="gramStart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).</w:t>
            </w:r>
            <w:r>
              <w:rPr>
                <w:rFonts w:ascii="Consolas" w:eastAsiaTheme="minorEastAsia" w:hAnsi="Consolas" w:cs="Consolas"/>
                <w:bCs w:val="0"/>
                <w:color w:val="DB7800"/>
                <w:sz w:val="20"/>
                <w:szCs w:val="20"/>
              </w:rPr>
              <w:t>ready</w:t>
            </w:r>
            <w:proofErr w:type="gramEnd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Cs w:val="0"/>
                <w:color w:val="364BC0"/>
                <w:sz w:val="20"/>
                <w:szCs w:val="20"/>
              </w:rPr>
              <w:t>function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(){</w:t>
            </w:r>
          </w:p>
          <w:p w14:paraId="40773119" w14:textId="77777777" w:rsidR="000514A5" w:rsidRDefault="000514A5" w:rsidP="000514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/*1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、利用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Jquery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的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each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静态方法遍历数组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*/</w:t>
            </w:r>
          </w:p>
          <w:p w14:paraId="37A34FBE" w14:textId="77777777" w:rsidR="000514A5" w:rsidRDefault="000514A5" w:rsidP="000514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/*</w:t>
            </w:r>
          </w:p>
          <w:p w14:paraId="0F3706B1" w14:textId="77777777" w:rsidR="000514A5" w:rsidRDefault="000514A5" w:rsidP="000514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  <w:t xml:space="preserve"> 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参数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1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：当前遍历到的索引</w:t>
            </w:r>
          </w:p>
          <w:p w14:paraId="4D085F89" w14:textId="77777777" w:rsidR="000514A5" w:rsidRDefault="000514A5" w:rsidP="000514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  <w:t xml:space="preserve"> 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参数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2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：遍历到的元素</w:t>
            </w:r>
          </w:p>
          <w:p w14:paraId="5545DD31" w14:textId="7BCD52D5" w:rsidR="000514A5" w:rsidRDefault="000514A5" w:rsidP="000514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  <w:t xml:space="preserve"> 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遍历为</w:t>
            </w:r>
            <w:r w:rsidR="008D330E">
              <w:rPr>
                <w:rFonts w:ascii="Consolas" w:eastAsiaTheme="minorEastAsia" w:hAnsi="Consolas" w:cs="Consolas" w:hint="eastAsia"/>
                <w:bCs w:val="0"/>
                <w:color w:val="95A3AB"/>
                <w:sz w:val="20"/>
                <w:szCs w:val="20"/>
              </w:rPr>
              <w:t>真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数组</w:t>
            </w:r>
            <w:r w:rsidR="008D330E">
              <w:rPr>
                <w:rFonts w:ascii="Consolas" w:eastAsiaTheme="minorEastAsia" w:hAnsi="Consolas" w:cs="Consolas" w:hint="eastAsia"/>
                <w:bCs w:val="0"/>
                <w:color w:val="95A3AB"/>
                <w:sz w:val="20"/>
                <w:szCs w:val="20"/>
              </w:rPr>
              <w:t>或者伪数组</w:t>
            </w:r>
          </w:p>
          <w:p w14:paraId="74437325" w14:textId="77777777" w:rsidR="000514A5" w:rsidRDefault="000514A5" w:rsidP="000514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  <w:t xml:space="preserve"> * */</w:t>
            </w:r>
          </w:p>
          <w:p w14:paraId="5AA5442E" w14:textId="77777777" w:rsidR="000514A5" w:rsidRDefault="000514A5" w:rsidP="000514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64BC0"/>
                <w:sz w:val="20"/>
                <w:szCs w:val="20"/>
              </w:rPr>
              <w:t xml:space="preserve">var 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arr1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Cs w:val="0"/>
                <w:color w:val="577909"/>
                <w:sz w:val="20"/>
                <w:szCs w:val="20"/>
              </w:rPr>
              <w:t xml:space="preserve">= 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{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9B1CEB"/>
                <w:sz w:val="20"/>
                <w:szCs w:val="20"/>
              </w:rPr>
              <w:t>0</w:t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:</w:t>
            </w:r>
            <w:r>
              <w:rPr>
                <w:rFonts w:ascii="Consolas" w:eastAsiaTheme="minorEastAsia" w:hAnsi="Consolas" w:cs="Consolas"/>
                <w:bCs w:val="0"/>
                <w:color w:val="9B1CEB"/>
                <w:sz w:val="20"/>
                <w:szCs w:val="20"/>
              </w:rPr>
              <w:t>1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bCs w:val="0"/>
                <w:color w:val="9B1CEB"/>
                <w:sz w:val="20"/>
                <w:szCs w:val="20"/>
              </w:rPr>
              <w:t>1</w:t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:</w:t>
            </w:r>
            <w:r>
              <w:rPr>
                <w:rFonts w:ascii="Consolas" w:eastAsiaTheme="minorEastAsia" w:hAnsi="Consolas" w:cs="Consolas"/>
                <w:bCs w:val="0"/>
                <w:color w:val="9B1CEB"/>
                <w:sz w:val="20"/>
                <w:szCs w:val="20"/>
              </w:rPr>
              <w:t>3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bCs w:val="0"/>
                <w:color w:val="9B1CEB"/>
                <w:sz w:val="20"/>
                <w:szCs w:val="20"/>
              </w:rPr>
              <w:t>2</w:t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:</w:t>
            </w:r>
            <w:r>
              <w:rPr>
                <w:rFonts w:ascii="Consolas" w:eastAsiaTheme="minorEastAsia" w:hAnsi="Consolas" w:cs="Consolas"/>
                <w:bCs w:val="0"/>
                <w:color w:val="9B1CEB"/>
                <w:sz w:val="20"/>
                <w:szCs w:val="20"/>
              </w:rPr>
              <w:t>5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bCs w:val="0"/>
                <w:color w:val="9B1CEB"/>
                <w:sz w:val="20"/>
                <w:szCs w:val="20"/>
              </w:rPr>
              <w:t>3</w:t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:</w:t>
            </w:r>
            <w:r>
              <w:rPr>
                <w:rFonts w:ascii="Consolas" w:eastAsiaTheme="minorEastAsia" w:hAnsi="Consolas" w:cs="Consolas"/>
                <w:bCs w:val="0"/>
                <w:color w:val="9B1CEB"/>
                <w:sz w:val="20"/>
                <w:szCs w:val="20"/>
              </w:rPr>
              <w:t>7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bCs w:val="0"/>
                <w:color w:val="9B1CEB"/>
                <w:sz w:val="20"/>
                <w:szCs w:val="20"/>
              </w:rPr>
              <w:t>4</w:t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:</w:t>
            </w:r>
            <w:proofErr w:type="gramStart"/>
            <w:r>
              <w:rPr>
                <w:rFonts w:ascii="Consolas" w:eastAsiaTheme="minorEastAsia" w:hAnsi="Consolas" w:cs="Consolas"/>
                <w:bCs w:val="0"/>
                <w:color w:val="9B1CEB"/>
                <w:sz w:val="20"/>
                <w:szCs w:val="20"/>
              </w:rPr>
              <w:t>9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,length</w:t>
            </w:r>
            <w:proofErr w:type="gramEnd"/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:</w:t>
            </w:r>
            <w:r>
              <w:rPr>
                <w:rFonts w:ascii="Consolas" w:eastAsiaTheme="minorEastAsia" w:hAnsi="Consolas" w:cs="Consolas"/>
                <w:bCs w:val="0"/>
                <w:color w:val="9B1CEB"/>
                <w:sz w:val="20"/>
                <w:szCs w:val="20"/>
              </w:rPr>
              <w:t>5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};</w:t>
            </w:r>
          </w:p>
          <w:p w14:paraId="11358EBA" w14:textId="77777777" w:rsidR="000514A5" w:rsidRDefault="000514A5" w:rsidP="000514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$.</w:t>
            </w:r>
            <w:r>
              <w:rPr>
                <w:rFonts w:ascii="Consolas" w:eastAsiaTheme="minorEastAsia" w:hAnsi="Consolas" w:cs="Consolas"/>
                <w:bCs w:val="0"/>
                <w:color w:val="DB7800"/>
                <w:sz w:val="20"/>
                <w:szCs w:val="20"/>
              </w:rPr>
              <w:t>each</w:t>
            </w:r>
            <w:proofErr w:type="gramEnd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arr1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bCs w:val="0"/>
                <w:color w:val="364BC0"/>
                <w:sz w:val="20"/>
                <w:szCs w:val="20"/>
              </w:rPr>
              <w:t>function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A57800"/>
                <w:sz w:val="20"/>
                <w:szCs w:val="20"/>
              </w:rPr>
              <w:t>index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bCs w:val="0"/>
                <w:color w:val="A57800"/>
                <w:sz w:val="20"/>
                <w:szCs w:val="20"/>
              </w:rPr>
              <w:t>value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) {</w:t>
            </w:r>
          </w:p>
          <w:p w14:paraId="4EB12C44" w14:textId="77777777" w:rsidR="000514A5" w:rsidRDefault="000514A5" w:rsidP="000514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C7A03"/>
                <w:sz w:val="20"/>
                <w:szCs w:val="20"/>
              </w:rPr>
              <w:t>console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.log(index);</w:t>
            </w:r>
          </w:p>
          <w:p w14:paraId="7DFC1D77" w14:textId="77777777" w:rsidR="000514A5" w:rsidRDefault="000514A5" w:rsidP="000514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C7A03"/>
                <w:sz w:val="20"/>
                <w:szCs w:val="20"/>
              </w:rPr>
              <w:t>console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.log(value);</w:t>
            </w:r>
          </w:p>
          <w:p w14:paraId="4C036C98" w14:textId="77777777" w:rsidR="000514A5" w:rsidRDefault="000514A5" w:rsidP="000514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  <w:t>});</w:t>
            </w:r>
          </w:p>
          <w:p w14:paraId="3A69E18E" w14:textId="77777777" w:rsidR="000514A5" w:rsidRDefault="000514A5" w:rsidP="000514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</w:p>
          <w:p w14:paraId="0AFED25D" w14:textId="77777777" w:rsidR="000514A5" w:rsidRDefault="000514A5" w:rsidP="000514A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  <w:t>});</w:t>
            </w:r>
          </w:p>
          <w:p w14:paraId="6742CFFD" w14:textId="6CD90217" w:rsidR="00D31560" w:rsidRDefault="000514A5" w:rsidP="000514A5">
            <w:pPr>
              <w:ind w:firstLineChars="0" w:firstLine="0"/>
            </w:pP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bCs w:val="0"/>
                <w:color w:val="2369B6"/>
                <w:sz w:val="20"/>
                <w:szCs w:val="20"/>
              </w:rPr>
              <w:t>script</w:t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&gt;</w:t>
            </w:r>
          </w:p>
        </w:tc>
      </w:tr>
    </w:tbl>
    <w:p w14:paraId="0C1D2443" w14:textId="7E914A53" w:rsidR="00D31560" w:rsidRDefault="005935FF" w:rsidP="005935FF">
      <w:pPr>
        <w:pStyle w:val="3"/>
        <w:ind w:firstLine="420"/>
      </w:pPr>
      <w:r>
        <w:rPr>
          <w:rFonts w:hint="eastAsia"/>
        </w:rPr>
        <w:t>map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35FF" w14:paraId="5A99B7F6" w14:textId="77777777" w:rsidTr="005935FF">
        <w:tc>
          <w:tcPr>
            <w:tcW w:w="8296" w:type="dxa"/>
          </w:tcPr>
          <w:p w14:paraId="48447FBB" w14:textId="77777777" w:rsidR="005935FF" w:rsidRDefault="005935FF" w:rsidP="005935F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bCs w:val="0"/>
                <w:color w:val="2369B6"/>
                <w:sz w:val="20"/>
                <w:szCs w:val="20"/>
              </w:rPr>
              <w:t xml:space="preserve">script </w:t>
            </w:r>
            <w:r>
              <w:rPr>
                <w:rFonts w:ascii="Consolas" w:eastAsiaTheme="minorEastAsia" w:hAnsi="Consolas" w:cs="Consolas"/>
                <w:bCs w:val="0"/>
                <w:color w:val="CB2D01"/>
                <w:sz w:val="20"/>
                <w:szCs w:val="20"/>
              </w:rPr>
              <w:t>type</w:t>
            </w:r>
            <w:r>
              <w:rPr>
                <w:rFonts w:ascii="Consolas" w:eastAsiaTheme="minorEastAsia" w:hAnsi="Consolas" w:cs="Consolas"/>
                <w:bCs w:val="0"/>
                <w:color w:val="38444B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bCs w:val="0"/>
                <w:color w:val="248C85"/>
                <w:sz w:val="20"/>
                <w:szCs w:val="20"/>
              </w:rPr>
              <w:t>"text/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248C85"/>
                <w:sz w:val="20"/>
                <w:szCs w:val="20"/>
              </w:rPr>
              <w:t>javascript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248C85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&gt;</w:t>
            </w:r>
          </w:p>
          <w:p w14:paraId="06E4FFB4" w14:textId="77777777" w:rsidR="005935FF" w:rsidRDefault="005935FF" w:rsidP="005935F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64BC0"/>
                <w:sz w:val="20"/>
                <w:szCs w:val="20"/>
              </w:rPr>
              <w:t xml:space="preserve">var 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arr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Cs w:val="0"/>
                <w:color w:val="577909"/>
                <w:sz w:val="20"/>
                <w:szCs w:val="20"/>
              </w:rPr>
              <w:t xml:space="preserve">= 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[</w:t>
            </w:r>
            <w:r>
              <w:rPr>
                <w:rFonts w:ascii="Consolas" w:eastAsiaTheme="minorEastAsia" w:hAnsi="Consolas" w:cs="Consolas"/>
                <w:bCs w:val="0"/>
                <w:color w:val="9B1CEB"/>
                <w:sz w:val="20"/>
                <w:szCs w:val="20"/>
              </w:rPr>
              <w:t>1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bCs w:val="0"/>
                <w:color w:val="9B1CEB"/>
                <w:sz w:val="20"/>
                <w:szCs w:val="20"/>
              </w:rPr>
              <w:t>3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bCs w:val="0"/>
                <w:color w:val="9B1CEB"/>
                <w:sz w:val="20"/>
                <w:szCs w:val="20"/>
              </w:rPr>
              <w:t>5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bCs w:val="0"/>
                <w:color w:val="9B1CEB"/>
                <w:sz w:val="20"/>
                <w:szCs w:val="20"/>
              </w:rPr>
              <w:t>7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bCs w:val="0"/>
                <w:color w:val="9B1CEB"/>
                <w:sz w:val="20"/>
                <w:szCs w:val="20"/>
              </w:rPr>
              <w:t>9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];</w:t>
            </w:r>
          </w:p>
          <w:p w14:paraId="1A325CE8" w14:textId="77777777" w:rsidR="005935FF" w:rsidRDefault="005935FF" w:rsidP="005935F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64BC0"/>
                <w:sz w:val="20"/>
                <w:szCs w:val="20"/>
              </w:rPr>
              <w:t xml:space="preserve">var 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arr1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Cs w:val="0"/>
                <w:color w:val="577909"/>
                <w:sz w:val="20"/>
                <w:szCs w:val="20"/>
              </w:rPr>
              <w:t xml:space="preserve">= 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{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9B1CEB"/>
                <w:sz w:val="20"/>
                <w:szCs w:val="20"/>
              </w:rPr>
              <w:t>0</w:t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:</w:t>
            </w:r>
            <w:r>
              <w:rPr>
                <w:rFonts w:ascii="Consolas" w:eastAsiaTheme="minorEastAsia" w:hAnsi="Consolas" w:cs="Consolas"/>
                <w:bCs w:val="0"/>
                <w:color w:val="9B1CEB"/>
                <w:sz w:val="20"/>
                <w:szCs w:val="20"/>
              </w:rPr>
              <w:t>1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bCs w:val="0"/>
                <w:color w:val="9B1CEB"/>
                <w:sz w:val="20"/>
                <w:szCs w:val="20"/>
              </w:rPr>
              <w:t>1</w:t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:</w:t>
            </w:r>
            <w:r>
              <w:rPr>
                <w:rFonts w:ascii="Consolas" w:eastAsiaTheme="minorEastAsia" w:hAnsi="Consolas" w:cs="Consolas"/>
                <w:bCs w:val="0"/>
                <w:color w:val="9B1CEB"/>
                <w:sz w:val="20"/>
                <w:szCs w:val="20"/>
              </w:rPr>
              <w:t>3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bCs w:val="0"/>
                <w:color w:val="9B1CEB"/>
                <w:sz w:val="20"/>
                <w:szCs w:val="20"/>
              </w:rPr>
              <w:t>2</w:t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:</w:t>
            </w:r>
            <w:r>
              <w:rPr>
                <w:rFonts w:ascii="Consolas" w:eastAsiaTheme="minorEastAsia" w:hAnsi="Consolas" w:cs="Consolas"/>
                <w:bCs w:val="0"/>
                <w:color w:val="9B1CEB"/>
                <w:sz w:val="20"/>
                <w:szCs w:val="20"/>
              </w:rPr>
              <w:t>5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bCs w:val="0"/>
                <w:color w:val="9B1CEB"/>
                <w:sz w:val="20"/>
                <w:szCs w:val="20"/>
              </w:rPr>
              <w:t>3</w:t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:</w:t>
            </w:r>
            <w:r>
              <w:rPr>
                <w:rFonts w:ascii="Consolas" w:eastAsiaTheme="minorEastAsia" w:hAnsi="Consolas" w:cs="Consolas"/>
                <w:bCs w:val="0"/>
                <w:color w:val="9B1CEB"/>
                <w:sz w:val="20"/>
                <w:szCs w:val="20"/>
              </w:rPr>
              <w:t>7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bCs w:val="0"/>
                <w:color w:val="9B1CEB"/>
                <w:sz w:val="20"/>
                <w:szCs w:val="20"/>
              </w:rPr>
              <w:t>4</w:t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:</w:t>
            </w:r>
            <w:proofErr w:type="gramStart"/>
            <w:r>
              <w:rPr>
                <w:rFonts w:ascii="Consolas" w:eastAsiaTheme="minorEastAsia" w:hAnsi="Consolas" w:cs="Consolas"/>
                <w:bCs w:val="0"/>
                <w:color w:val="9B1CEB"/>
                <w:sz w:val="20"/>
                <w:szCs w:val="20"/>
              </w:rPr>
              <w:t>9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,length</w:t>
            </w:r>
            <w:proofErr w:type="gramEnd"/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:</w:t>
            </w:r>
            <w:r>
              <w:rPr>
                <w:rFonts w:ascii="Consolas" w:eastAsiaTheme="minorEastAsia" w:hAnsi="Consolas" w:cs="Consolas"/>
                <w:bCs w:val="0"/>
                <w:color w:val="9B1CEB"/>
                <w:sz w:val="20"/>
                <w:szCs w:val="20"/>
              </w:rPr>
              <w:t>5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};</w:t>
            </w:r>
          </w:p>
          <w:p w14:paraId="1922F2D2" w14:textId="77777777" w:rsidR="005935FF" w:rsidRDefault="005935FF" w:rsidP="005935F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//1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、原生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map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方法遍历</w:t>
            </w:r>
          </w:p>
          <w:p w14:paraId="6CCA2127" w14:textId="77777777" w:rsidR="005935FF" w:rsidRDefault="005935FF" w:rsidP="005935F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/*</w:t>
            </w:r>
          </w:p>
          <w:p w14:paraId="2166BE38" w14:textId="77777777" w:rsidR="005935FF" w:rsidRDefault="005935FF" w:rsidP="005935F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  <w:t xml:space="preserve"> 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参数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1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：当前遍历到的元素</w:t>
            </w:r>
          </w:p>
          <w:p w14:paraId="7D9C374B" w14:textId="77777777" w:rsidR="005935FF" w:rsidRDefault="005935FF" w:rsidP="005935F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  <w:t xml:space="preserve"> 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参数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2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：当前遍历到的索引</w:t>
            </w:r>
          </w:p>
          <w:p w14:paraId="6D0226FD" w14:textId="77777777" w:rsidR="005935FF" w:rsidRDefault="005935FF" w:rsidP="005935F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  <w:t xml:space="preserve"> 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参数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3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：遍历的数组</w:t>
            </w:r>
          </w:p>
          <w:p w14:paraId="069EA3BC" w14:textId="77777777" w:rsidR="005935FF" w:rsidRDefault="005935FF" w:rsidP="005935F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  <w:t xml:space="preserve"> 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注意点：不能遍历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weu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数组</w:t>
            </w:r>
          </w:p>
          <w:p w14:paraId="0EFC2576" w14:textId="77777777" w:rsidR="005935FF" w:rsidRDefault="005935FF" w:rsidP="005935F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  <w:t xml:space="preserve"> * */</w:t>
            </w:r>
          </w:p>
          <w:p w14:paraId="7A35E240" w14:textId="77777777" w:rsidR="005935FF" w:rsidRDefault="005935FF" w:rsidP="005935F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arr.</w:t>
            </w:r>
            <w:r>
              <w:rPr>
                <w:rFonts w:ascii="Consolas" w:eastAsiaTheme="minorEastAsia" w:hAnsi="Consolas" w:cs="Consolas"/>
                <w:bCs w:val="0"/>
                <w:color w:val="DB7800"/>
                <w:sz w:val="20"/>
                <w:szCs w:val="20"/>
              </w:rPr>
              <w:t>map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Cs w:val="0"/>
                <w:color w:val="364BC0"/>
                <w:sz w:val="20"/>
                <w:szCs w:val="20"/>
              </w:rPr>
              <w:t>function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Cs w:val="0"/>
                <w:color w:val="A57800"/>
                <w:sz w:val="20"/>
                <w:szCs w:val="20"/>
              </w:rPr>
              <w:t>value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bCs w:val="0"/>
                <w:color w:val="A57800"/>
                <w:sz w:val="20"/>
                <w:szCs w:val="20"/>
              </w:rPr>
              <w:t>index</w:t>
            </w:r>
            <w:proofErr w:type="gramEnd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bCs w:val="0"/>
                <w:color w:val="A57800"/>
                <w:sz w:val="20"/>
                <w:szCs w:val="20"/>
              </w:rPr>
              <w:t>array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){</w:t>
            </w:r>
          </w:p>
          <w:p w14:paraId="0035AEE9" w14:textId="77777777" w:rsidR="005935FF" w:rsidRDefault="005935FF" w:rsidP="005935F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C7A03"/>
                <w:sz w:val="20"/>
                <w:szCs w:val="20"/>
              </w:rPr>
              <w:t>console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.log(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index,value</w:t>
            </w:r>
            <w:proofErr w:type="gramEnd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bCs w:val="0"/>
                <w:color w:val="3C7A03"/>
                <w:sz w:val="20"/>
                <w:szCs w:val="20"/>
              </w:rPr>
              <w:t>array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);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</w:p>
          <w:p w14:paraId="2683C549" w14:textId="77777777" w:rsidR="005935FF" w:rsidRDefault="005935FF" w:rsidP="005935F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  <w:t>});</w:t>
            </w:r>
          </w:p>
          <w:p w14:paraId="2834548B" w14:textId="77777777" w:rsidR="005935FF" w:rsidRDefault="005935FF" w:rsidP="005935F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//2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、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Jquery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中的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map</w:t>
            </w:r>
          </w:p>
          <w:p w14:paraId="7A9C243F" w14:textId="77777777" w:rsidR="005935FF" w:rsidRDefault="005935FF" w:rsidP="005935F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/*</w:t>
            </w:r>
          </w:p>
          <w:p w14:paraId="5327773A" w14:textId="77777777" w:rsidR="005935FF" w:rsidRDefault="005935FF" w:rsidP="005935F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  <w:t xml:space="preserve"> 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第一个参数：要遍历的数组</w:t>
            </w:r>
          </w:p>
          <w:p w14:paraId="2C15CD1B" w14:textId="77777777" w:rsidR="005935FF" w:rsidRDefault="005935FF" w:rsidP="005935F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第二个参数：每遍历一个元素之后执行的回调函数</w:t>
            </w:r>
          </w:p>
          <w:p w14:paraId="5B6A40E6" w14:textId="77777777" w:rsidR="005935FF" w:rsidRDefault="005935FF" w:rsidP="005935F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回</w:t>
            </w:r>
            <w:proofErr w:type="gramStart"/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调函数</w:t>
            </w:r>
            <w:proofErr w:type="gramEnd"/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的参数：</w:t>
            </w:r>
          </w:p>
          <w:p w14:paraId="1648AB52" w14:textId="77777777" w:rsidR="005935FF" w:rsidRDefault="005935FF" w:rsidP="005935F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第一个参数：遍历到的元素</w:t>
            </w:r>
          </w:p>
          <w:p w14:paraId="7CE1349D" w14:textId="77777777" w:rsidR="005935FF" w:rsidRDefault="005935FF" w:rsidP="005935F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第二个参数：遍历到的索引</w:t>
            </w:r>
          </w:p>
          <w:p w14:paraId="66AC6458" w14:textId="77777777" w:rsidR="005935FF" w:rsidRDefault="005935FF" w:rsidP="005935F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和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jQuery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中的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each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静态方法一样，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map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静态方法也可以遍历伪数组</w:t>
            </w:r>
          </w:p>
          <w:p w14:paraId="7E9260CD" w14:textId="77777777" w:rsidR="005935FF" w:rsidRDefault="005935FF" w:rsidP="005935F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  <w:t xml:space="preserve"> * */</w:t>
            </w:r>
          </w:p>
          <w:p w14:paraId="50989AB3" w14:textId="77777777" w:rsidR="005935FF" w:rsidRDefault="005935FF" w:rsidP="005935F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$.</w:t>
            </w:r>
            <w:r>
              <w:rPr>
                <w:rFonts w:ascii="Consolas" w:eastAsiaTheme="minorEastAsia" w:hAnsi="Consolas" w:cs="Consolas"/>
                <w:bCs w:val="0"/>
                <w:color w:val="DB7800"/>
                <w:sz w:val="20"/>
                <w:szCs w:val="20"/>
              </w:rPr>
              <w:t>map</w:t>
            </w:r>
            <w:proofErr w:type="gramEnd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arr1,</w:t>
            </w:r>
            <w:r>
              <w:rPr>
                <w:rFonts w:ascii="Consolas" w:eastAsiaTheme="minorEastAsia" w:hAnsi="Consolas" w:cs="Consolas"/>
                <w:bCs w:val="0"/>
                <w:color w:val="364BC0"/>
                <w:sz w:val="20"/>
                <w:szCs w:val="20"/>
              </w:rPr>
              <w:t>function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A57800"/>
                <w:sz w:val="20"/>
                <w:szCs w:val="20"/>
              </w:rPr>
              <w:t>value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bCs w:val="0"/>
                <w:color w:val="A57800"/>
                <w:sz w:val="20"/>
                <w:szCs w:val="20"/>
              </w:rPr>
              <w:t>index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){</w:t>
            </w:r>
          </w:p>
          <w:p w14:paraId="0973932E" w14:textId="77777777" w:rsidR="005935FF" w:rsidRDefault="005935FF" w:rsidP="005935F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C7A03"/>
                <w:sz w:val="20"/>
                <w:szCs w:val="20"/>
              </w:rPr>
              <w:t>console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.log(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index,value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);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</w:p>
          <w:p w14:paraId="31E2107F" w14:textId="77777777" w:rsidR="005935FF" w:rsidRDefault="005935FF" w:rsidP="005935F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  <w:t>});</w:t>
            </w:r>
          </w:p>
          <w:p w14:paraId="44430814" w14:textId="489FA83C" w:rsidR="005935FF" w:rsidRDefault="005935FF" w:rsidP="005935FF">
            <w:pPr>
              <w:ind w:firstLineChars="0" w:firstLine="0"/>
            </w:pP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bCs w:val="0"/>
                <w:color w:val="2369B6"/>
                <w:sz w:val="20"/>
                <w:szCs w:val="20"/>
              </w:rPr>
              <w:t>script</w:t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&gt;</w:t>
            </w:r>
          </w:p>
        </w:tc>
      </w:tr>
    </w:tbl>
    <w:p w14:paraId="26DD4E9C" w14:textId="77777777" w:rsidR="005935FF" w:rsidRPr="005935FF" w:rsidRDefault="005935FF" w:rsidP="005935FF">
      <w:pPr>
        <w:ind w:firstLine="420"/>
      </w:pPr>
    </w:p>
    <w:p w14:paraId="279CC099" w14:textId="77777777" w:rsidR="005B06DD" w:rsidRDefault="005B06DD" w:rsidP="005B06DD">
      <w:pPr>
        <w:pStyle w:val="3"/>
        <w:ind w:firstLine="420"/>
      </w:pPr>
      <w:r>
        <w:rPr>
          <w:rFonts w:hint="eastAsia"/>
        </w:rPr>
        <w:t>each</w:t>
      </w:r>
      <w:r>
        <w:rPr>
          <w:rFonts w:hint="eastAsia"/>
        </w:rPr>
        <w:t>和</w:t>
      </w:r>
      <w:r>
        <w:rPr>
          <w:rFonts w:hint="eastAsia"/>
        </w:rPr>
        <w:t>map</w:t>
      </w:r>
      <w:r>
        <w:rPr>
          <w:rFonts w:hint="eastAsia"/>
        </w:rPr>
        <w:t>的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06DD" w14:paraId="54854C59" w14:textId="77777777" w:rsidTr="005B06DD">
        <w:tc>
          <w:tcPr>
            <w:tcW w:w="8296" w:type="dxa"/>
          </w:tcPr>
          <w:p w14:paraId="70B4866E" w14:textId="77777777" w:rsidR="005B06DD" w:rsidRDefault="005B06DD" w:rsidP="005B06D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//map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和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each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的区别</w:t>
            </w:r>
          </w:p>
          <w:p w14:paraId="58961269" w14:textId="77777777" w:rsidR="005B06DD" w:rsidRDefault="005B06DD" w:rsidP="005B06D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/*jQuery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中的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each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静态方法和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map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静态方法的区别：</w:t>
            </w:r>
          </w:p>
          <w:p w14:paraId="104D2814" w14:textId="77777777" w:rsidR="005B06DD" w:rsidRDefault="005B06DD" w:rsidP="005B06D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  <w:t>each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静态方法默认的返回值就是，</w:t>
            </w:r>
            <w:proofErr w:type="gramStart"/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遍历谁</w:t>
            </w:r>
            <w:proofErr w:type="gramEnd"/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就返回谁</w:t>
            </w:r>
          </w:p>
          <w:p w14:paraId="7B074A40" w14:textId="77777777" w:rsidR="005B06DD" w:rsidRDefault="005B06DD" w:rsidP="005B06D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  <w:t>each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静态方法不支持在回调函数中对遍历的数组进行处理</w:t>
            </w:r>
          </w:p>
          <w:p w14:paraId="61B861EC" w14:textId="77777777" w:rsidR="005B06DD" w:rsidRDefault="005B06DD" w:rsidP="005B06D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  <w:t>map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静态方法可以在回调函数中通过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对遍历的数组进行处理，</w:t>
            </w:r>
          </w:p>
          <w:p w14:paraId="7991917E" w14:textId="77777777" w:rsidR="005B06DD" w:rsidRDefault="005B06DD" w:rsidP="005B06D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然后生成一个新的数组返回。</w:t>
            </w:r>
          </w:p>
          <w:p w14:paraId="60878B27" w14:textId="77777777" w:rsidR="005B06DD" w:rsidRDefault="005B06DD" w:rsidP="005B06D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</w:p>
          <w:p w14:paraId="4AF24516" w14:textId="77777777" w:rsidR="005B06DD" w:rsidRDefault="005B06DD" w:rsidP="005B06D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  <w:t>*/</w:t>
            </w:r>
          </w:p>
          <w:p w14:paraId="4B5148BD" w14:textId="77777777" w:rsidR="005B06DD" w:rsidRDefault="005B06DD" w:rsidP="005B06D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64BC0"/>
                <w:sz w:val="20"/>
                <w:szCs w:val="20"/>
              </w:rPr>
              <w:t xml:space="preserve">var 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arr1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Cs w:val="0"/>
                <w:color w:val="577909"/>
                <w:sz w:val="20"/>
                <w:szCs w:val="20"/>
              </w:rPr>
              <w:t xml:space="preserve">= 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{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9B1CEB"/>
                <w:sz w:val="20"/>
                <w:szCs w:val="20"/>
              </w:rPr>
              <w:t>0</w:t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:</w:t>
            </w:r>
            <w:r>
              <w:rPr>
                <w:rFonts w:ascii="Consolas" w:eastAsiaTheme="minorEastAsia" w:hAnsi="Consolas" w:cs="Consolas"/>
                <w:bCs w:val="0"/>
                <w:color w:val="9B1CEB"/>
                <w:sz w:val="20"/>
                <w:szCs w:val="20"/>
              </w:rPr>
              <w:t>1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bCs w:val="0"/>
                <w:color w:val="9B1CEB"/>
                <w:sz w:val="20"/>
                <w:szCs w:val="20"/>
              </w:rPr>
              <w:t>1</w:t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:</w:t>
            </w:r>
            <w:r>
              <w:rPr>
                <w:rFonts w:ascii="Consolas" w:eastAsiaTheme="minorEastAsia" w:hAnsi="Consolas" w:cs="Consolas"/>
                <w:bCs w:val="0"/>
                <w:color w:val="9B1CEB"/>
                <w:sz w:val="20"/>
                <w:szCs w:val="20"/>
              </w:rPr>
              <w:t>3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bCs w:val="0"/>
                <w:color w:val="9B1CEB"/>
                <w:sz w:val="20"/>
                <w:szCs w:val="20"/>
              </w:rPr>
              <w:t>2</w:t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:</w:t>
            </w:r>
            <w:r>
              <w:rPr>
                <w:rFonts w:ascii="Consolas" w:eastAsiaTheme="minorEastAsia" w:hAnsi="Consolas" w:cs="Consolas"/>
                <w:bCs w:val="0"/>
                <w:color w:val="9B1CEB"/>
                <w:sz w:val="20"/>
                <w:szCs w:val="20"/>
              </w:rPr>
              <w:t>5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bCs w:val="0"/>
                <w:color w:val="9B1CEB"/>
                <w:sz w:val="20"/>
                <w:szCs w:val="20"/>
              </w:rPr>
              <w:t>3</w:t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:</w:t>
            </w:r>
            <w:r>
              <w:rPr>
                <w:rFonts w:ascii="Consolas" w:eastAsiaTheme="minorEastAsia" w:hAnsi="Consolas" w:cs="Consolas"/>
                <w:bCs w:val="0"/>
                <w:color w:val="9B1CEB"/>
                <w:sz w:val="20"/>
                <w:szCs w:val="20"/>
              </w:rPr>
              <w:t>7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bCs w:val="0"/>
                <w:color w:val="9B1CEB"/>
                <w:sz w:val="20"/>
                <w:szCs w:val="20"/>
              </w:rPr>
              <w:t>4</w:t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:</w:t>
            </w:r>
            <w:proofErr w:type="gramStart"/>
            <w:r>
              <w:rPr>
                <w:rFonts w:ascii="Consolas" w:eastAsiaTheme="minorEastAsia" w:hAnsi="Consolas" w:cs="Consolas"/>
                <w:bCs w:val="0"/>
                <w:color w:val="9B1CEB"/>
                <w:sz w:val="20"/>
                <w:szCs w:val="20"/>
              </w:rPr>
              <w:t>9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,length</w:t>
            </w:r>
            <w:proofErr w:type="gramEnd"/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:</w:t>
            </w:r>
            <w:r>
              <w:rPr>
                <w:rFonts w:ascii="Consolas" w:eastAsiaTheme="minorEastAsia" w:hAnsi="Consolas" w:cs="Consolas"/>
                <w:bCs w:val="0"/>
                <w:color w:val="9B1CEB"/>
                <w:sz w:val="20"/>
                <w:szCs w:val="20"/>
              </w:rPr>
              <w:t>5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};</w:t>
            </w:r>
          </w:p>
          <w:p w14:paraId="08605C25" w14:textId="77777777" w:rsidR="005B06DD" w:rsidRDefault="005B06DD" w:rsidP="005B06D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64BC0"/>
                <w:sz w:val="20"/>
                <w:szCs w:val="20"/>
              </w:rPr>
              <w:t xml:space="preserve">var </w:t>
            </w:r>
            <w:proofErr w:type="gramStart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 xml:space="preserve">res  </w:t>
            </w:r>
            <w:r>
              <w:rPr>
                <w:rFonts w:ascii="Consolas" w:eastAsiaTheme="minorEastAsia" w:hAnsi="Consolas" w:cs="Consolas"/>
                <w:bCs w:val="0"/>
                <w:color w:val="577909"/>
                <w:sz w:val="20"/>
                <w:szCs w:val="20"/>
              </w:rPr>
              <w:t>=</w:t>
            </w:r>
            <w:proofErr w:type="gramEnd"/>
            <w:r>
              <w:rPr>
                <w:rFonts w:ascii="Consolas" w:eastAsiaTheme="minorEastAsia" w:hAnsi="Consolas" w:cs="Consolas"/>
                <w:bCs w:val="0"/>
                <w:color w:val="577909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$.</w:t>
            </w:r>
            <w:r>
              <w:rPr>
                <w:rFonts w:ascii="Consolas" w:eastAsiaTheme="minorEastAsia" w:hAnsi="Consolas" w:cs="Consolas"/>
                <w:bCs w:val="0"/>
                <w:color w:val="DB7800"/>
                <w:sz w:val="20"/>
                <w:szCs w:val="20"/>
              </w:rPr>
              <w:t>map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arr1,</w:t>
            </w:r>
            <w:r>
              <w:rPr>
                <w:rFonts w:ascii="Consolas" w:eastAsiaTheme="minorEastAsia" w:hAnsi="Consolas" w:cs="Consolas"/>
                <w:bCs w:val="0"/>
                <w:color w:val="364BC0"/>
                <w:sz w:val="20"/>
                <w:szCs w:val="20"/>
              </w:rPr>
              <w:t>function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A57800"/>
                <w:sz w:val="20"/>
                <w:szCs w:val="20"/>
              </w:rPr>
              <w:t>value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bCs w:val="0"/>
                <w:color w:val="A57800"/>
                <w:sz w:val="20"/>
                <w:szCs w:val="20"/>
              </w:rPr>
              <w:t>index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){</w:t>
            </w:r>
          </w:p>
          <w:p w14:paraId="73BBB6FA" w14:textId="77777777" w:rsidR="005B06DD" w:rsidRDefault="005B06DD" w:rsidP="005B06D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C7A03"/>
                <w:sz w:val="20"/>
                <w:szCs w:val="20"/>
              </w:rPr>
              <w:t>console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.log(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index,value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);</w:t>
            </w:r>
          </w:p>
          <w:p w14:paraId="0367963A" w14:textId="77777777" w:rsidR="005B06DD" w:rsidRDefault="005B06DD" w:rsidP="005B06D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577909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index</w:t>
            </w:r>
            <w:r>
              <w:rPr>
                <w:rFonts w:ascii="Consolas" w:eastAsiaTheme="minorEastAsia" w:hAnsi="Consolas" w:cs="Consolas"/>
                <w:bCs w:val="0"/>
                <w:color w:val="577909"/>
                <w:sz w:val="20"/>
                <w:szCs w:val="20"/>
              </w:rPr>
              <w:t>+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value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;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这里可以对返回的值进行操作</w:t>
            </w:r>
          </w:p>
          <w:p w14:paraId="37FAD6DC" w14:textId="77777777" w:rsidR="005B06DD" w:rsidRDefault="005B06DD" w:rsidP="005B06D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});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</w:p>
          <w:p w14:paraId="2D117AB5" w14:textId="77777777" w:rsidR="005B06DD" w:rsidRDefault="005B06DD" w:rsidP="005B06D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64BC0"/>
                <w:sz w:val="20"/>
                <w:szCs w:val="20"/>
              </w:rPr>
              <w:t xml:space="preserve">var 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res1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Cs w:val="0"/>
                <w:color w:val="577909"/>
                <w:sz w:val="20"/>
                <w:szCs w:val="20"/>
              </w:rPr>
              <w:t xml:space="preserve">= </w:t>
            </w:r>
            <w:proofErr w:type="gramStart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$.</w:t>
            </w:r>
            <w:r>
              <w:rPr>
                <w:rFonts w:ascii="Consolas" w:eastAsiaTheme="minorEastAsia" w:hAnsi="Consolas" w:cs="Consolas"/>
                <w:bCs w:val="0"/>
                <w:color w:val="DB7800"/>
                <w:sz w:val="20"/>
                <w:szCs w:val="20"/>
              </w:rPr>
              <w:t>each</w:t>
            </w:r>
            <w:proofErr w:type="gramEnd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arr1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bCs w:val="0"/>
                <w:color w:val="364BC0"/>
                <w:sz w:val="20"/>
                <w:szCs w:val="20"/>
              </w:rPr>
              <w:t>function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A57800"/>
                <w:sz w:val="20"/>
                <w:szCs w:val="20"/>
              </w:rPr>
              <w:t>index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bCs w:val="0"/>
                <w:color w:val="A57800"/>
                <w:sz w:val="20"/>
                <w:szCs w:val="20"/>
              </w:rPr>
              <w:t>value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) {</w:t>
            </w:r>
          </w:p>
          <w:p w14:paraId="129D41DB" w14:textId="77777777" w:rsidR="005B06DD" w:rsidRDefault="005B06DD" w:rsidP="005B06D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C7A03"/>
                <w:sz w:val="20"/>
                <w:szCs w:val="20"/>
              </w:rPr>
              <w:t>console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.log(index);</w:t>
            </w:r>
          </w:p>
          <w:p w14:paraId="35F428B4" w14:textId="77777777" w:rsidR="005B06DD" w:rsidRDefault="005B06DD" w:rsidP="005B06D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C7A03"/>
                <w:sz w:val="20"/>
                <w:szCs w:val="20"/>
              </w:rPr>
              <w:t>console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.log(value);</w:t>
            </w:r>
          </w:p>
          <w:p w14:paraId="72CA596E" w14:textId="77777777" w:rsidR="005B06DD" w:rsidRDefault="005B06DD" w:rsidP="005B06D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  <w:t>});</w:t>
            </w:r>
          </w:p>
          <w:p w14:paraId="5B6F365C" w14:textId="57D5BB35" w:rsidR="005B06DD" w:rsidRDefault="005B06DD" w:rsidP="005B06DD">
            <w:pPr>
              <w:ind w:firstLineChars="0" w:firstLine="0"/>
            </w:pP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&lt;/</w:t>
            </w:r>
            <w:r>
              <w:rPr>
                <w:rFonts w:ascii="Consolas" w:eastAsiaTheme="minorEastAsia" w:hAnsi="Consolas" w:cs="Consolas"/>
                <w:bCs w:val="0"/>
                <w:color w:val="2369B6"/>
                <w:sz w:val="20"/>
                <w:szCs w:val="20"/>
              </w:rPr>
              <w:t>script</w:t>
            </w:r>
            <w:r>
              <w:rPr>
                <w:rFonts w:ascii="Consolas" w:eastAsiaTheme="minorEastAsia" w:hAnsi="Consolas" w:cs="Consolas"/>
                <w:bCs w:val="0"/>
                <w:color w:val="3E4B53"/>
                <w:sz w:val="20"/>
                <w:szCs w:val="20"/>
              </w:rPr>
              <w:t>&gt;</w:t>
            </w:r>
          </w:p>
        </w:tc>
      </w:tr>
    </w:tbl>
    <w:p w14:paraId="2E398352" w14:textId="1701C78B" w:rsidR="00AC6D97" w:rsidRDefault="00AC6D97" w:rsidP="005B06DD">
      <w:pPr>
        <w:ind w:firstLine="420"/>
      </w:pPr>
    </w:p>
    <w:p w14:paraId="7740D6F9" w14:textId="3EA3AEF0" w:rsidR="000C7E97" w:rsidRDefault="001C2632" w:rsidP="000C7E97">
      <w:pPr>
        <w:pStyle w:val="3"/>
        <w:ind w:firstLine="420"/>
      </w:pPr>
      <w:r>
        <w:rPr>
          <w:rFonts w:hint="eastAsia"/>
        </w:rPr>
        <w:t>其他</w:t>
      </w:r>
      <w:r w:rsidR="000C7E97">
        <w:rPr>
          <w:rFonts w:hint="eastAsia"/>
        </w:rPr>
        <w:t>方法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2632" w14:paraId="6A069521" w14:textId="77777777" w:rsidTr="001C2632">
        <w:tc>
          <w:tcPr>
            <w:tcW w:w="8296" w:type="dxa"/>
          </w:tcPr>
          <w:p w14:paraId="635BE4C6" w14:textId="77777777" w:rsidR="001C2632" w:rsidRDefault="001C2632" w:rsidP="001C26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/*$.trim()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；</w:t>
            </w:r>
          </w:p>
          <w:p w14:paraId="5764587E" w14:textId="77777777" w:rsidR="001C2632" w:rsidRDefault="001C2632" w:rsidP="001C26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作用：去除字符串两端的空格</w:t>
            </w:r>
          </w:p>
          <w:p w14:paraId="3FA3CE70" w14:textId="77777777" w:rsidR="001C2632" w:rsidRDefault="001C2632" w:rsidP="001C26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参数：需要去除空格的字符串</w:t>
            </w:r>
          </w:p>
          <w:p w14:paraId="0A337169" w14:textId="77777777" w:rsidR="001C2632" w:rsidRDefault="001C2632" w:rsidP="001C26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返回值：去除空格之后的字符串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*/</w:t>
            </w:r>
          </w:p>
          <w:p w14:paraId="729290FF" w14:textId="77777777" w:rsidR="001C2632" w:rsidRDefault="001C2632" w:rsidP="001C26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64BC0"/>
                <w:sz w:val="20"/>
                <w:szCs w:val="20"/>
              </w:rPr>
              <w:t xml:space="preserve">var 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 xml:space="preserve">str </w:t>
            </w:r>
            <w:r>
              <w:rPr>
                <w:rFonts w:ascii="Consolas" w:eastAsiaTheme="minorEastAsia" w:hAnsi="Consolas" w:cs="Consolas"/>
                <w:bCs w:val="0"/>
                <w:color w:val="577909"/>
                <w:sz w:val="20"/>
                <w:szCs w:val="20"/>
              </w:rPr>
              <w:t xml:space="preserve">= </w:t>
            </w:r>
            <w:proofErr w:type="gramStart"/>
            <w:r>
              <w:rPr>
                <w:rFonts w:ascii="Consolas" w:eastAsiaTheme="minorEastAsia" w:hAnsi="Consolas" w:cs="Consolas"/>
                <w:bCs w:val="0"/>
                <w:color w:val="248C85"/>
                <w:sz w:val="20"/>
                <w:szCs w:val="20"/>
              </w:rPr>
              <w:t>"  str</w:t>
            </w:r>
            <w:proofErr w:type="gramEnd"/>
            <w:r>
              <w:rPr>
                <w:rFonts w:ascii="Consolas" w:eastAsiaTheme="minorEastAsia" w:hAnsi="Consolas" w:cs="Consolas"/>
                <w:bCs w:val="0"/>
                <w:color w:val="248C85"/>
                <w:sz w:val="20"/>
                <w:szCs w:val="20"/>
              </w:rPr>
              <w:t xml:space="preserve">  "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;</w:t>
            </w:r>
          </w:p>
          <w:p w14:paraId="7BD18E41" w14:textId="77777777" w:rsidR="001C2632" w:rsidRDefault="001C2632" w:rsidP="001C26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64BC0"/>
                <w:sz w:val="20"/>
                <w:szCs w:val="20"/>
              </w:rPr>
              <w:t xml:space="preserve">var 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str1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Cs w:val="0"/>
                <w:color w:val="577909"/>
                <w:sz w:val="20"/>
                <w:szCs w:val="20"/>
              </w:rPr>
              <w:t xml:space="preserve">= </w:t>
            </w:r>
            <w:proofErr w:type="gramStart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$.trim</w:t>
            </w:r>
            <w:proofErr w:type="gramEnd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(str);</w:t>
            </w:r>
          </w:p>
          <w:p w14:paraId="314B4B20" w14:textId="77777777" w:rsidR="001C2632" w:rsidRDefault="001C2632" w:rsidP="001C26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  <w:t>alert(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str1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);</w:t>
            </w:r>
          </w:p>
          <w:p w14:paraId="308DD9AD" w14:textId="77777777" w:rsidR="001C2632" w:rsidRDefault="001C2632" w:rsidP="001C26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//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isWindow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()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判断传入的对象是否为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window</w:t>
            </w:r>
          </w:p>
          <w:p w14:paraId="4CE48D86" w14:textId="77777777" w:rsidR="001C2632" w:rsidRDefault="001C2632" w:rsidP="001C26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64BC0"/>
                <w:sz w:val="20"/>
                <w:szCs w:val="20"/>
              </w:rPr>
              <w:t xml:space="preserve">var 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 xml:space="preserve">res </w:t>
            </w:r>
            <w:r>
              <w:rPr>
                <w:rFonts w:ascii="Consolas" w:eastAsiaTheme="minorEastAsia" w:hAnsi="Consolas" w:cs="Consolas"/>
                <w:bCs w:val="0"/>
                <w:color w:val="577909"/>
                <w:sz w:val="20"/>
                <w:szCs w:val="20"/>
              </w:rPr>
              <w:t xml:space="preserve">= </w:t>
            </w:r>
            <w:proofErr w:type="gramStart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$.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isWindow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Cs w:val="0"/>
                <w:color w:val="3C7A03"/>
                <w:sz w:val="20"/>
                <w:szCs w:val="20"/>
              </w:rPr>
              <w:t>window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);</w:t>
            </w:r>
          </w:p>
          <w:p w14:paraId="7716390D" w14:textId="77777777" w:rsidR="001C2632" w:rsidRDefault="001C2632" w:rsidP="001C26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  <w:t>alert(res);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//true</w:t>
            </w:r>
          </w:p>
          <w:p w14:paraId="2A978CBA" w14:textId="77777777" w:rsidR="001C2632" w:rsidRDefault="001C2632" w:rsidP="001C26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//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isArray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：</w:t>
            </w:r>
          </w:p>
          <w:p w14:paraId="12FE8FB8" w14:textId="77777777" w:rsidR="001C2632" w:rsidRDefault="001C2632" w:rsidP="001C26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作用：判断传入的对象是否是真数组</w:t>
            </w:r>
          </w:p>
          <w:p w14:paraId="4ADC38A5" w14:textId="77777777" w:rsidR="001C2632" w:rsidRDefault="001C2632" w:rsidP="001C26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返回值：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true/false</w:t>
            </w:r>
          </w:p>
          <w:p w14:paraId="7D75F19F" w14:textId="77777777" w:rsidR="001C2632" w:rsidRDefault="001C2632" w:rsidP="001C26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/*$.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isArray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()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；</w:t>
            </w:r>
          </w:p>
          <w:p w14:paraId="30C35F3E" w14:textId="77777777" w:rsidR="001C2632" w:rsidRDefault="001C2632" w:rsidP="001C26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作用：判断传入的对象是否是一个函数</w:t>
            </w:r>
          </w:p>
          <w:p w14:paraId="52299860" w14:textId="77777777" w:rsidR="001C2632" w:rsidRDefault="001C2632" w:rsidP="001C26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返回值：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true/false</w:t>
            </w:r>
          </w:p>
          <w:p w14:paraId="20C78653" w14:textId="77777777" w:rsidR="001C2632" w:rsidRDefault="001C2632" w:rsidP="001C26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注意点：</w:t>
            </w:r>
          </w:p>
          <w:p w14:paraId="2178E3C3" w14:textId="77777777" w:rsidR="001C2632" w:rsidRDefault="001C2632" w:rsidP="001C26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  <w:t>jQuery</w:t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框架本质上是一个函数</w:t>
            </w:r>
          </w:p>
          <w:p w14:paraId="35C67FDD" w14:textId="77777777" w:rsidR="001C2632" w:rsidRDefault="001C2632" w:rsidP="001C26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ab/>
              <w:t>*/</w:t>
            </w:r>
          </w:p>
          <w:p w14:paraId="1B241AD4" w14:textId="77777777" w:rsidR="001C2632" w:rsidRDefault="001C2632" w:rsidP="001C26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//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jquery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95A3AB"/>
                <w:sz w:val="20"/>
                <w:szCs w:val="20"/>
              </w:rPr>
              <w:t>实质为一个匿名函数</w:t>
            </w:r>
          </w:p>
          <w:p w14:paraId="5325ECD0" w14:textId="77777777" w:rsidR="001C2632" w:rsidRDefault="001C2632" w:rsidP="001C26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Cs w:val="0"/>
                <w:color w:val="364BC0"/>
                <w:sz w:val="20"/>
                <w:szCs w:val="20"/>
              </w:rPr>
              <w:t>function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Cs w:val="0"/>
                <w:color w:val="A57800"/>
                <w:sz w:val="20"/>
                <w:szCs w:val="20"/>
              </w:rPr>
              <w:t>window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bCs w:val="0"/>
                <w:color w:val="A57800"/>
                <w:sz w:val="20"/>
                <w:szCs w:val="20"/>
              </w:rPr>
              <w:t>undefined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){</w:t>
            </w:r>
          </w:p>
          <w:p w14:paraId="70FAD16F" w14:textId="77777777" w:rsidR="001C2632" w:rsidRDefault="001C2632" w:rsidP="001C26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</w:p>
          <w:p w14:paraId="6141826A" w14:textId="77777777" w:rsidR="001C2632" w:rsidRDefault="001C2632" w:rsidP="001C26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})(</w:t>
            </w:r>
            <w:proofErr w:type="gramEnd"/>
            <w:r>
              <w:rPr>
                <w:rFonts w:ascii="Consolas" w:eastAsiaTheme="minorEastAsia" w:hAnsi="Consolas" w:cs="Consolas"/>
                <w:bCs w:val="0"/>
                <w:color w:val="3C7A03"/>
                <w:sz w:val="20"/>
                <w:szCs w:val="20"/>
              </w:rPr>
              <w:t>window</w:t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);</w:t>
            </w:r>
          </w:p>
          <w:p w14:paraId="1543EDCD" w14:textId="2934F659" w:rsidR="001C2632" w:rsidRDefault="001C2632" w:rsidP="001C2632">
            <w:pPr>
              <w:ind w:firstLineChars="0" w:firstLine="0"/>
            </w:pP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test(</w:t>
            </w:r>
            <w:proofErr w:type="gramEnd"/>
            <w:r>
              <w:rPr>
                <w:rFonts w:ascii="Consolas" w:eastAsiaTheme="minorEastAsia" w:hAnsi="Consolas" w:cs="Consolas"/>
                <w:bCs w:val="0"/>
                <w:color w:val="080808"/>
                <w:sz w:val="20"/>
                <w:szCs w:val="20"/>
              </w:rPr>
              <w:t>);</w:t>
            </w:r>
          </w:p>
        </w:tc>
      </w:tr>
    </w:tbl>
    <w:p w14:paraId="16131D65" w14:textId="6F5320A4" w:rsidR="00A02EF1" w:rsidRDefault="00A02EF1" w:rsidP="00A02EF1">
      <w:pPr>
        <w:pStyle w:val="3"/>
        <w:ind w:firstLine="420"/>
      </w:pPr>
      <w:proofErr w:type="spellStart"/>
      <w:proofErr w:type="gramStart"/>
      <w:r w:rsidRPr="00A02EF1">
        <w:t>holdReady</w:t>
      </w:r>
      <w:proofErr w:type="spellEnd"/>
      <w:r w:rsidRPr="00A02EF1">
        <w:t>(</w:t>
      </w:r>
      <w:proofErr w:type="gramEnd"/>
      <w:r w:rsidRPr="00A02EF1">
        <w:t xml:space="preserve">) </w:t>
      </w:r>
    </w:p>
    <w:p w14:paraId="7AFA1355" w14:textId="341D5B94" w:rsidR="000C7E97" w:rsidRDefault="00A02EF1" w:rsidP="000C7E97">
      <w:pPr>
        <w:ind w:firstLine="420"/>
      </w:pPr>
      <w:r w:rsidRPr="00A02EF1">
        <w:t>$.</w:t>
      </w:r>
      <w:proofErr w:type="spellStart"/>
      <w:r w:rsidRPr="00A02EF1">
        <w:t>holdReady</w:t>
      </w:r>
      <w:proofErr w:type="spellEnd"/>
      <w:r w:rsidRPr="00A02EF1">
        <w:t xml:space="preserve">() </w:t>
      </w:r>
      <w:r w:rsidRPr="00A02EF1">
        <w:t>函数用于暂停或恢复</w:t>
      </w:r>
      <w:r w:rsidRPr="00A02EF1">
        <w:t xml:space="preserve">.ready() </w:t>
      </w:r>
      <w:r w:rsidRPr="00A02EF1">
        <w:t>事件的执行。</w:t>
      </w:r>
    </w:p>
    <w:p w14:paraId="654F0B5D" w14:textId="1C832423" w:rsidR="001E43C2" w:rsidRDefault="001E43C2" w:rsidP="000C7E97">
      <w:pPr>
        <w:ind w:firstLine="420"/>
      </w:pPr>
      <w:r w:rsidRPr="00A02EF1">
        <w:t>$.</w:t>
      </w:r>
      <w:proofErr w:type="spellStart"/>
      <w:r w:rsidRPr="00A02EF1">
        <w:t>holdReady</w:t>
      </w:r>
      <w:proofErr w:type="spellEnd"/>
      <w:r w:rsidRPr="00A02EF1">
        <w:t>(</w:t>
      </w:r>
      <w:r>
        <w:rPr>
          <w:rFonts w:hint="eastAsia"/>
        </w:rPr>
        <w:t>true</w:t>
      </w:r>
      <w:r w:rsidRPr="00A02EF1">
        <w:t>)</w:t>
      </w:r>
      <w:r w:rsidR="00B802AE">
        <w:rPr>
          <w:rFonts w:hint="eastAsia"/>
        </w:rPr>
        <w:t>;</w:t>
      </w:r>
      <w:r w:rsidR="006A7B58">
        <w:rPr>
          <w:rFonts w:hint="eastAsia"/>
        </w:rPr>
        <w:t>表示暂停</w:t>
      </w:r>
      <w:r w:rsidR="006A7B58">
        <w:rPr>
          <w:rFonts w:hint="eastAsia"/>
        </w:rPr>
        <w:t>ready</w:t>
      </w:r>
    </w:p>
    <w:p w14:paraId="41EFF496" w14:textId="0EA4E425" w:rsidR="00AC6D97" w:rsidRDefault="006A7B58" w:rsidP="00AC6D97">
      <w:pPr>
        <w:ind w:firstLine="420"/>
      </w:pPr>
      <w:r w:rsidRPr="00A02EF1">
        <w:t>$.</w:t>
      </w:r>
      <w:proofErr w:type="spellStart"/>
      <w:r w:rsidRPr="00A02EF1">
        <w:t>holdReady</w:t>
      </w:r>
      <w:proofErr w:type="spellEnd"/>
      <w:r w:rsidRPr="00A02EF1">
        <w:t>(</w:t>
      </w:r>
      <w:proofErr w:type="spellStart"/>
      <w:r>
        <w:rPr>
          <w:rFonts w:hint="eastAsia"/>
        </w:rPr>
        <w:t>flase</w:t>
      </w:r>
      <w:proofErr w:type="spellEnd"/>
      <w:r w:rsidRPr="00A02EF1">
        <w:t>)</w:t>
      </w:r>
      <w:r>
        <w:rPr>
          <w:rFonts w:hint="eastAsia"/>
        </w:rPr>
        <w:t>;</w:t>
      </w:r>
      <w:r>
        <w:rPr>
          <w:rFonts w:hint="eastAsia"/>
        </w:rPr>
        <w:t>表示开启</w:t>
      </w:r>
      <w:r>
        <w:rPr>
          <w:rFonts w:hint="eastAsia"/>
        </w:rPr>
        <w:t>re</w:t>
      </w:r>
      <w:r w:rsidR="00AD35E1">
        <w:rPr>
          <w:rFonts w:hint="eastAsia"/>
        </w:rPr>
        <w:t>ady</w:t>
      </w:r>
      <w:r w:rsidR="003E07CB">
        <w:rPr>
          <w:rFonts w:hint="eastAsia"/>
        </w:rPr>
        <w:t>；</w:t>
      </w:r>
    </w:p>
    <w:p w14:paraId="66D116F6" w14:textId="7AED8B1F" w:rsidR="00014300" w:rsidRDefault="00014300" w:rsidP="00014300">
      <w:pPr>
        <w:pStyle w:val="2"/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效果方法</w:t>
      </w:r>
    </w:p>
    <w:p w14:paraId="05FF1EEC" w14:textId="549B7B7A" w:rsidR="00014300" w:rsidRDefault="00014300" w:rsidP="00014300">
      <w:pPr>
        <w:pStyle w:val="3"/>
        <w:ind w:firstLine="420"/>
      </w:pPr>
      <w:r>
        <w:rPr>
          <w:rFonts w:hint="eastAsia"/>
        </w:rPr>
        <w:t>隐藏和显示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314E" w14:paraId="5F9C989E" w14:textId="77777777" w:rsidTr="00903CF1">
        <w:trPr>
          <w:trHeight w:val="2506"/>
        </w:trPr>
        <w:tc>
          <w:tcPr>
            <w:tcW w:w="8296" w:type="dxa"/>
          </w:tcPr>
          <w:p w14:paraId="44AA7A98" w14:textId="77777777" w:rsidR="0001314E" w:rsidRDefault="0001314E" w:rsidP="00014300">
            <w:pPr>
              <w:ind w:firstLineChars="0" w:firstLine="0"/>
            </w:pPr>
            <w:r>
              <w:t>$("#hide"</w:t>
            </w:r>
            <w:proofErr w:type="gramStart"/>
            <w:r>
              <w:t>).click</w:t>
            </w:r>
            <w:proofErr w:type="gramEnd"/>
            <w:r>
              <w:t>(function(){</w:t>
            </w:r>
          </w:p>
          <w:p w14:paraId="5B2DE798" w14:textId="0A5809B9" w:rsidR="0001314E" w:rsidRDefault="0001314E" w:rsidP="00014300">
            <w:pPr>
              <w:ind w:firstLineChars="0" w:firstLine="0"/>
            </w:pPr>
            <w:r>
              <w:t xml:space="preserve">  $("p").hide();//</w:t>
            </w:r>
            <w:r>
              <w:rPr>
                <w:rFonts w:hint="eastAsia"/>
              </w:rPr>
              <w:t>选择器选中</w:t>
            </w:r>
            <w:r w:rsidR="007315EE">
              <w:rPr>
                <w:rFonts w:hint="eastAsia"/>
              </w:rPr>
              <w:t>元素</w:t>
            </w:r>
            <w:r>
              <w:rPr>
                <w:rFonts w:hint="eastAsia"/>
              </w:rPr>
              <w:t>，然后隐藏。</w:t>
            </w:r>
          </w:p>
          <w:p w14:paraId="0B1A8BE9" w14:textId="77777777" w:rsidR="0001314E" w:rsidRDefault="0001314E" w:rsidP="00014300">
            <w:pPr>
              <w:ind w:firstLineChars="0" w:firstLine="0"/>
            </w:pPr>
            <w:r>
              <w:t>});</w:t>
            </w:r>
          </w:p>
          <w:p w14:paraId="14762D62" w14:textId="77777777" w:rsidR="0001314E" w:rsidRDefault="0001314E" w:rsidP="00014300">
            <w:pPr>
              <w:ind w:firstLineChars="0" w:firstLine="0"/>
            </w:pPr>
          </w:p>
          <w:p w14:paraId="14B7C3DF" w14:textId="77777777" w:rsidR="0001314E" w:rsidRDefault="0001314E" w:rsidP="00014300">
            <w:pPr>
              <w:ind w:firstLineChars="0" w:firstLine="0"/>
            </w:pPr>
            <w:r>
              <w:t>$("#show"</w:t>
            </w:r>
            <w:proofErr w:type="gramStart"/>
            <w:r>
              <w:t>).click</w:t>
            </w:r>
            <w:proofErr w:type="gramEnd"/>
            <w:r>
              <w:t>(function(){</w:t>
            </w:r>
          </w:p>
          <w:p w14:paraId="68E20F7C" w14:textId="7745958B" w:rsidR="0001314E" w:rsidRDefault="0001314E" w:rsidP="00014300">
            <w:pPr>
              <w:ind w:firstLineChars="0" w:firstLine="0"/>
            </w:pPr>
            <w:r>
              <w:t xml:space="preserve">  $("p").show();</w:t>
            </w:r>
            <w:r w:rsidR="00D75B4E">
              <w:t>//</w:t>
            </w:r>
            <w:r w:rsidR="00D75B4E">
              <w:rPr>
                <w:rFonts w:hint="eastAsia"/>
              </w:rPr>
              <w:t>选择器选中元素，然后显现</w:t>
            </w:r>
            <w:r w:rsidR="00391287">
              <w:rPr>
                <w:rFonts w:hint="eastAsia"/>
              </w:rPr>
              <w:t>。</w:t>
            </w:r>
          </w:p>
          <w:p w14:paraId="032FE624" w14:textId="43790135" w:rsidR="0001314E" w:rsidRDefault="0001314E" w:rsidP="00014300">
            <w:pPr>
              <w:ind w:firstLineChars="0" w:firstLine="0"/>
            </w:pPr>
            <w:r>
              <w:t>});</w:t>
            </w:r>
          </w:p>
        </w:tc>
      </w:tr>
    </w:tbl>
    <w:p w14:paraId="6BDCDF78" w14:textId="77777777" w:rsidR="00014300" w:rsidRPr="00014300" w:rsidRDefault="00014300" w:rsidP="00014300">
      <w:pPr>
        <w:ind w:firstLine="420"/>
      </w:pPr>
    </w:p>
    <w:p w14:paraId="74C8FA30" w14:textId="77777777" w:rsidR="00014300" w:rsidRPr="00014300" w:rsidRDefault="00014300" w:rsidP="00014300">
      <w:pPr>
        <w:ind w:firstLine="420"/>
      </w:pPr>
    </w:p>
    <w:p w14:paraId="2D9E92EB" w14:textId="799A5B87" w:rsidR="00195556" w:rsidRDefault="00195556" w:rsidP="00195556">
      <w:pPr>
        <w:pStyle w:val="10"/>
      </w:pPr>
      <w:r>
        <w:rPr>
          <w:rFonts w:hint="eastAsia"/>
        </w:rPr>
        <w:t>选择器</w:t>
      </w:r>
    </w:p>
    <w:p w14:paraId="31B6533D" w14:textId="4088AF1A" w:rsidR="00AC6D97" w:rsidRDefault="00AC6D97" w:rsidP="00AC6D97">
      <w:pPr>
        <w:pStyle w:val="2"/>
      </w:pPr>
      <w:r w:rsidRPr="00AC6D97">
        <w:rPr>
          <w:rFonts w:hint="eastAsia"/>
        </w:rPr>
        <w:t>常用的选择器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6D97" w14:paraId="33900FE1" w14:textId="77777777" w:rsidTr="00AC6D97">
        <w:tc>
          <w:tcPr>
            <w:tcW w:w="2765" w:type="dxa"/>
          </w:tcPr>
          <w:p w14:paraId="509A2754" w14:textId="625227AD" w:rsidR="00AC6D97" w:rsidRDefault="00AC6D97" w:rsidP="00AC6D97">
            <w:pPr>
              <w:ind w:firstLineChars="0" w:firstLine="0"/>
            </w:pPr>
            <w:r w:rsidRPr="00AC6D97">
              <w:rPr>
                <w:rFonts w:hint="eastAsia"/>
              </w:rPr>
              <w:t>选择器</w:t>
            </w:r>
          </w:p>
        </w:tc>
        <w:tc>
          <w:tcPr>
            <w:tcW w:w="2765" w:type="dxa"/>
          </w:tcPr>
          <w:p w14:paraId="44E3A95E" w14:textId="0F380BC8" w:rsidR="00AC6D97" w:rsidRDefault="00AC6D97" w:rsidP="00AC6D97">
            <w:pPr>
              <w:ind w:firstLineChars="0" w:firstLine="0"/>
            </w:pPr>
            <w:r w:rsidRPr="00AC6D97">
              <w:tab/>
            </w:r>
            <w:r w:rsidRPr="00AC6D97">
              <w:t>语法</w:t>
            </w:r>
          </w:p>
        </w:tc>
        <w:tc>
          <w:tcPr>
            <w:tcW w:w="2766" w:type="dxa"/>
          </w:tcPr>
          <w:p w14:paraId="6CE54B8B" w14:textId="4E25E861" w:rsidR="00AC6D97" w:rsidRDefault="00AC6D97" w:rsidP="00AC6D97">
            <w:pPr>
              <w:ind w:firstLineChars="0" w:firstLine="0"/>
            </w:pPr>
            <w:r w:rsidRPr="00AC6D97">
              <w:rPr>
                <w:rFonts w:hint="eastAsia"/>
              </w:rPr>
              <w:t>描述</w:t>
            </w:r>
          </w:p>
        </w:tc>
      </w:tr>
      <w:tr w:rsidR="00AC6D97" w14:paraId="76B68103" w14:textId="77777777" w:rsidTr="00AC6D97">
        <w:tc>
          <w:tcPr>
            <w:tcW w:w="2765" w:type="dxa"/>
          </w:tcPr>
          <w:p w14:paraId="38BDF24C" w14:textId="37FEFE90" w:rsidR="00AC6D97" w:rsidRDefault="00AC6D97" w:rsidP="008136EE">
            <w:pPr>
              <w:ind w:firstLineChars="0" w:firstLine="0"/>
              <w:jc w:val="center"/>
            </w:pPr>
            <w:r w:rsidRPr="00AC6D97">
              <w:rPr>
                <w:rFonts w:hint="eastAsia"/>
              </w:rPr>
              <w:t>标签选择器</w:t>
            </w:r>
          </w:p>
        </w:tc>
        <w:tc>
          <w:tcPr>
            <w:tcW w:w="2765" w:type="dxa"/>
          </w:tcPr>
          <w:p w14:paraId="6A0512FE" w14:textId="2C7B0C66" w:rsidR="00AC6D97" w:rsidRDefault="00AC6D97" w:rsidP="00AC6D97">
            <w:pPr>
              <w:ind w:firstLineChars="0" w:firstLine="0"/>
            </w:pPr>
            <w:r w:rsidRPr="00AC6D97">
              <w:t>E{</w:t>
            </w:r>
            <w:proofErr w:type="spellStart"/>
            <w:r w:rsidRPr="00AC6D97">
              <w:t>css</w:t>
            </w:r>
            <w:proofErr w:type="spellEnd"/>
            <w:r w:rsidRPr="00AC6D97">
              <w:t>规则</w:t>
            </w:r>
            <w:r w:rsidRPr="00AC6D97">
              <w:t>}</w:t>
            </w:r>
          </w:p>
        </w:tc>
        <w:tc>
          <w:tcPr>
            <w:tcW w:w="2766" w:type="dxa"/>
          </w:tcPr>
          <w:p w14:paraId="5FB67BC1" w14:textId="13F43B9B" w:rsidR="00AC6D97" w:rsidRDefault="00AC6D97" w:rsidP="00AC6D97">
            <w:pPr>
              <w:ind w:firstLineChars="0" w:firstLine="0"/>
            </w:pPr>
            <w:r w:rsidRPr="00AC6D97">
              <w:rPr>
                <w:rFonts w:hint="eastAsia"/>
              </w:rPr>
              <w:t>以文档元素作为选择符</w:t>
            </w:r>
          </w:p>
        </w:tc>
      </w:tr>
      <w:tr w:rsidR="00AC6D97" w14:paraId="0645D234" w14:textId="77777777" w:rsidTr="00AC6D97">
        <w:tc>
          <w:tcPr>
            <w:tcW w:w="2765" w:type="dxa"/>
          </w:tcPr>
          <w:p w14:paraId="5280517D" w14:textId="13A202F9" w:rsidR="00AC6D97" w:rsidRDefault="00AC6D97" w:rsidP="008136EE">
            <w:pPr>
              <w:ind w:firstLineChars="0" w:firstLine="0"/>
              <w:jc w:val="center"/>
            </w:pPr>
            <w:r w:rsidRPr="00AC6D97">
              <w:t>ID</w:t>
            </w:r>
            <w:r w:rsidRPr="00AC6D97">
              <w:t>选择器</w:t>
            </w:r>
          </w:p>
        </w:tc>
        <w:tc>
          <w:tcPr>
            <w:tcW w:w="2765" w:type="dxa"/>
          </w:tcPr>
          <w:p w14:paraId="1FC31CED" w14:textId="1D014B2D" w:rsidR="00AC6D97" w:rsidRDefault="00AC6D97" w:rsidP="00AC6D97">
            <w:pPr>
              <w:ind w:firstLineChars="0" w:firstLine="0"/>
            </w:pPr>
            <w:r w:rsidRPr="00AC6D97">
              <w:t>#ID{</w:t>
            </w:r>
            <w:proofErr w:type="spellStart"/>
            <w:r w:rsidRPr="00AC6D97">
              <w:t>css</w:t>
            </w:r>
            <w:proofErr w:type="spellEnd"/>
            <w:r w:rsidRPr="00AC6D97">
              <w:t>规则</w:t>
            </w:r>
            <w:r w:rsidRPr="00AC6D97">
              <w:t>}</w:t>
            </w:r>
          </w:p>
        </w:tc>
        <w:tc>
          <w:tcPr>
            <w:tcW w:w="2766" w:type="dxa"/>
          </w:tcPr>
          <w:p w14:paraId="1B3974E2" w14:textId="35956062" w:rsidR="00AC6D97" w:rsidRDefault="00AC6D97" w:rsidP="00AC6D97">
            <w:pPr>
              <w:ind w:firstLineChars="0" w:firstLine="0"/>
            </w:pPr>
            <w:r w:rsidRPr="00AC6D97">
              <w:t>ID</w:t>
            </w:r>
            <w:r w:rsidRPr="00AC6D97">
              <w:t>作为选择符</w:t>
            </w:r>
          </w:p>
        </w:tc>
      </w:tr>
      <w:tr w:rsidR="00AC6D97" w14:paraId="0BCD777C" w14:textId="77777777" w:rsidTr="00AC6D97">
        <w:tc>
          <w:tcPr>
            <w:tcW w:w="2765" w:type="dxa"/>
          </w:tcPr>
          <w:p w14:paraId="3F9DCF09" w14:textId="5BB1F8BF" w:rsidR="00AC6D97" w:rsidRDefault="00AC6D97" w:rsidP="008136EE">
            <w:pPr>
              <w:ind w:firstLineChars="0" w:firstLine="0"/>
              <w:jc w:val="center"/>
            </w:pPr>
            <w:r w:rsidRPr="00AC6D97">
              <w:rPr>
                <w:rFonts w:hint="eastAsia"/>
              </w:rPr>
              <w:t>类选择器</w:t>
            </w:r>
          </w:p>
        </w:tc>
        <w:tc>
          <w:tcPr>
            <w:tcW w:w="2765" w:type="dxa"/>
          </w:tcPr>
          <w:p w14:paraId="241C6450" w14:textId="7149F875" w:rsidR="00AC6D97" w:rsidRDefault="00AC6D97" w:rsidP="00AC6D97">
            <w:pPr>
              <w:ind w:firstLineChars="0" w:firstLine="0"/>
            </w:pPr>
            <w:proofErr w:type="spellStart"/>
            <w:r w:rsidRPr="00AC6D97">
              <w:t>E.className</w:t>
            </w:r>
            <w:proofErr w:type="spellEnd"/>
            <w:r w:rsidRPr="00AC6D97">
              <w:t>{</w:t>
            </w:r>
            <w:proofErr w:type="spellStart"/>
            <w:r w:rsidRPr="00AC6D97">
              <w:t>css</w:t>
            </w:r>
            <w:proofErr w:type="spellEnd"/>
            <w:r w:rsidRPr="00AC6D97">
              <w:t>规则</w:t>
            </w:r>
            <w:r w:rsidRPr="00AC6D97">
              <w:t>}</w:t>
            </w:r>
          </w:p>
        </w:tc>
        <w:tc>
          <w:tcPr>
            <w:tcW w:w="2766" w:type="dxa"/>
          </w:tcPr>
          <w:p w14:paraId="704114F2" w14:textId="1F4321B9" w:rsidR="00AC6D97" w:rsidRDefault="00AC6D97" w:rsidP="00AC6D97">
            <w:pPr>
              <w:ind w:firstLineChars="0" w:firstLine="0"/>
            </w:pPr>
            <w:r w:rsidRPr="00AC6D97">
              <w:t>class</w:t>
            </w:r>
            <w:r w:rsidRPr="00AC6D97">
              <w:t>作为选择符</w:t>
            </w:r>
          </w:p>
        </w:tc>
      </w:tr>
      <w:tr w:rsidR="00AC6D97" w14:paraId="1B760D7A" w14:textId="77777777" w:rsidTr="00AC6D97">
        <w:tc>
          <w:tcPr>
            <w:tcW w:w="2765" w:type="dxa"/>
          </w:tcPr>
          <w:p w14:paraId="646D955B" w14:textId="740D973D" w:rsidR="00AC6D97" w:rsidRDefault="00AC6D97" w:rsidP="008136EE">
            <w:pPr>
              <w:ind w:firstLineChars="0" w:firstLine="0"/>
              <w:jc w:val="center"/>
            </w:pPr>
            <w:r w:rsidRPr="00AC6D97">
              <w:rPr>
                <w:rFonts w:hint="eastAsia"/>
              </w:rPr>
              <w:t>群组选择器</w:t>
            </w:r>
          </w:p>
        </w:tc>
        <w:tc>
          <w:tcPr>
            <w:tcW w:w="2765" w:type="dxa"/>
          </w:tcPr>
          <w:p w14:paraId="5B079E92" w14:textId="7A5E0D76" w:rsidR="00AC6D97" w:rsidRDefault="00AC6D97" w:rsidP="00AC6D97">
            <w:pPr>
              <w:ind w:firstLineChars="0" w:firstLine="0"/>
            </w:pPr>
            <w:proofErr w:type="spellStart"/>
            <w:r w:rsidRPr="00AC6D97">
              <w:t>E1,E2,E3</w:t>
            </w:r>
            <w:proofErr w:type="spellEnd"/>
            <w:r w:rsidRPr="00AC6D97">
              <w:t>{</w:t>
            </w:r>
            <w:proofErr w:type="spellStart"/>
            <w:r w:rsidRPr="00AC6D97">
              <w:t>css</w:t>
            </w:r>
            <w:proofErr w:type="spellEnd"/>
            <w:r w:rsidRPr="00AC6D97">
              <w:t>规则</w:t>
            </w:r>
            <w:r w:rsidRPr="00AC6D97">
              <w:t>}</w:t>
            </w:r>
          </w:p>
        </w:tc>
        <w:tc>
          <w:tcPr>
            <w:tcW w:w="2766" w:type="dxa"/>
          </w:tcPr>
          <w:p w14:paraId="4E5B3110" w14:textId="1E71B961" w:rsidR="00AC6D97" w:rsidRDefault="00AC6D97" w:rsidP="00AC6D97">
            <w:pPr>
              <w:ind w:firstLineChars="0" w:firstLine="0"/>
            </w:pPr>
            <w:r w:rsidRPr="00AC6D97">
              <w:rPr>
                <w:rFonts w:hint="eastAsia"/>
              </w:rPr>
              <w:t>多个选择</w:t>
            </w:r>
            <w:proofErr w:type="gramStart"/>
            <w:r w:rsidRPr="00AC6D97">
              <w:rPr>
                <w:rFonts w:hint="eastAsia"/>
              </w:rPr>
              <w:t>符应用</w:t>
            </w:r>
            <w:proofErr w:type="gramEnd"/>
            <w:r w:rsidRPr="00AC6D97">
              <w:rPr>
                <w:rFonts w:hint="eastAsia"/>
              </w:rPr>
              <w:t>同样的样式</w:t>
            </w:r>
          </w:p>
        </w:tc>
      </w:tr>
      <w:tr w:rsidR="00AC6D97" w14:paraId="6415152B" w14:textId="77777777" w:rsidTr="00AC6D97">
        <w:tc>
          <w:tcPr>
            <w:tcW w:w="2765" w:type="dxa"/>
          </w:tcPr>
          <w:p w14:paraId="1AEFD2EB" w14:textId="20B5FEF4" w:rsidR="00AC6D97" w:rsidRDefault="00AC6D97" w:rsidP="008136EE">
            <w:pPr>
              <w:ind w:firstLineChars="0" w:firstLine="0"/>
              <w:jc w:val="center"/>
            </w:pPr>
            <w:r w:rsidRPr="00AC6D97">
              <w:rPr>
                <w:rFonts w:hint="eastAsia"/>
              </w:rPr>
              <w:t>后代选择器</w:t>
            </w:r>
          </w:p>
        </w:tc>
        <w:tc>
          <w:tcPr>
            <w:tcW w:w="2765" w:type="dxa"/>
          </w:tcPr>
          <w:p w14:paraId="7D7B53CA" w14:textId="68CACC7C" w:rsidR="00AC6D97" w:rsidRPr="00AC6D97" w:rsidRDefault="00AC6D97" w:rsidP="00AC6D97">
            <w:pPr>
              <w:widowControl/>
              <w:spacing w:line="300" w:lineRule="atLeast"/>
              <w:ind w:firstLineChars="0" w:firstLine="0"/>
              <w:rPr>
                <w:rFonts w:ascii="微软雅黑" w:eastAsia="宋体" w:hAnsi="微软雅黑"/>
                <w:bCs w:val="0"/>
                <w:color w:val="4F4F4F"/>
                <w:szCs w:val="21"/>
              </w:rPr>
            </w:pPr>
            <w:r w:rsidRPr="00AC6D97">
              <w:rPr>
                <w:rStyle w:val="HTML1"/>
                <w:rFonts w:ascii="Courier New" w:hAnsi="Courier New" w:cs="Courier New"/>
                <w:color w:val="3F3F3F"/>
                <w:sz w:val="19"/>
                <w:szCs w:val="19"/>
              </w:rPr>
              <w:t>E F{</w:t>
            </w:r>
            <w:proofErr w:type="spellStart"/>
            <w:r w:rsidRPr="00AC6D97">
              <w:rPr>
                <w:rStyle w:val="HTML1"/>
                <w:rFonts w:ascii="Courier New" w:hAnsi="Courier New" w:cs="Courier New"/>
                <w:color w:val="3F3F3F"/>
                <w:sz w:val="19"/>
                <w:szCs w:val="19"/>
              </w:rPr>
              <w:t>css</w:t>
            </w:r>
            <w:proofErr w:type="spellEnd"/>
            <w:r w:rsidRPr="00AC6D97">
              <w:rPr>
                <w:rStyle w:val="HTML1"/>
                <w:rFonts w:ascii="Courier New" w:hAnsi="Courier New" w:cs="Courier New"/>
                <w:color w:val="3F3F3F"/>
                <w:sz w:val="19"/>
                <w:szCs w:val="19"/>
              </w:rPr>
              <w:t>规则</w:t>
            </w:r>
            <w:r w:rsidRPr="00AC6D97">
              <w:rPr>
                <w:rStyle w:val="HTML1"/>
                <w:rFonts w:ascii="Courier New" w:hAnsi="Courier New" w:cs="Courier New"/>
                <w:color w:val="3F3F3F"/>
                <w:sz w:val="19"/>
                <w:szCs w:val="19"/>
              </w:rPr>
              <w:t>}</w:t>
            </w:r>
          </w:p>
        </w:tc>
        <w:tc>
          <w:tcPr>
            <w:tcW w:w="2766" w:type="dxa"/>
          </w:tcPr>
          <w:p w14:paraId="7F4A6517" w14:textId="2CC0A0F1" w:rsidR="00AC6D97" w:rsidRPr="00AC6D97" w:rsidRDefault="00AC6D97" w:rsidP="00AC6D97">
            <w:pPr>
              <w:widowControl/>
              <w:spacing w:line="300" w:lineRule="atLeast"/>
              <w:ind w:firstLineChars="0" w:firstLine="0"/>
              <w:rPr>
                <w:rFonts w:ascii="微软雅黑" w:eastAsia="宋体" w:hAnsi="微软雅黑"/>
                <w:bCs w:val="0"/>
                <w:color w:val="4F4F4F"/>
                <w:szCs w:val="21"/>
              </w:rPr>
            </w:pPr>
            <w:r>
              <w:rPr>
                <w:rFonts w:ascii="微软雅黑" w:hAnsi="微软雅黑"/>
                <w:color w:val="4F4F4F"/>
                <w:szCs w:val="21"/>
              </w:rPr>
              <w:t>元素</w:t>
            </w:r>
            <w:r>
              <w:rPr>
                <w:rStyle w:val="HTML1"/>
                <w:rFonts w:ascii="Courier New" w:hAnsi="Courier New" w:cs="Courier New"/>
                <w:color w:val="3F3F3F"/>
                <w:sz w:val="19"/>
                <w:szCs w:val="19"/>
              </w:rPr>
              <w:t>E</w:t>
            </w:r>
            <w:r>
              <w:rPr>
                <w:rFonts w:ascii="微软雅黑" w:hAnsi="微软雅黑"/>
                <w:color w:val="4F4F4F"/>
                <w:szCs w:val="21"/>
              </w:rPr>
              <w:t>的任意后代元素</w:t>
            </w:r>
            <w:r>
              <w:rPr>
                <w:rStyle w:val="HTML1"/>
                <w:rFonts w:ascii="Courier New" w:hAnsi="Courier New" w:cs="Courier New"/>
                <w:color w:val="3F3F3F"/>
                <w:sz w:val="19"/>
                <w:szCs w:val="19"/>
              </w:rPr>
              <w:t>F</w:t>
            </w:r>
          </w:p>
        </w:tc>
      </w:tr>
    </w:tbl>
    <w:p w14:paraId="56B23D14" w14:textId="77777777" w:rsidR="00AC6D97" w:rsidRPr="00AC6D97" w:rsidRDefault="00AC6D97" w:rsidP="00AC6D97">
      <w:pPr>
        <w:ind w:firstLine="420"/>
      </w:pPr>
    </w:p>
    <w:p w14:paraId="3C6D5D36" w14:textId="3E5140BC" w:rsidR="00195556" w:rsidRDefault="00AC6D97" w:rsidP="00AC6D97">
      <w:pPr>
        <w:pStyle w:val="2"/>
      </w:pPr>
      <w:r w:rsidRPr="00AC6D97">
        <w:rPr>
          <w:rFonts w:hint="eastAsia"/>
        </w:rPr>
        <w:t>选择器引擎规则</w:t>
      </w:r>
      <w:r w:rsidRPr="00AC6D97">
        <w:t>($('</w:t>
      </w:r>
      <w:r w:rsidRPr="00AC6D97">
        <w:t>字符串</w:t>
      </w:r>
      <w:r w:rsidRPr="00AC6D97">
        <w:t>'))</w:t>
      </w:r>
    </w:p>
    <w:p w14:paraId="4E2D4769" w14:textId="48B34E61" w:rsidR="00AC6D97" w:rsidRDefault="00C548B1" w:rsidP="008136EE">
      <w:pPr>
        <w:pStyle w:val="2"/>
      </w:pPr>
      <w:r>
        <w:rPr>
          <w:rFonts w:hint="eastAsia"/>
        </w:rPr>
        <w:t>基本选择器</w:t>
      </w:r>
    </w:p>
    <w:p w14:paraId="21D2B389" w14:textId="29397843" w:rsidR="008136EE" w:rsidRPr="008136EE" w:rsidRDefault="008136EE" w:rsidP="008136EE">
      <w:pPr>
        <w:ind w:firstLine="420"/>
      </w:pPr>
      <w:r w:rsidRPr="008136EE">
        <w:rPr>
          <w:rFonts w:hint="eastAsia"/>
        </w:rPr>
        <w:t>基本选择器是</w:t>
      </w:r>
      <w:r w:rsidRPr="008136EE">
        <w:t>jQuery</w:t>
      </w:r>
      <w:r w:rsidRPr="008136EE">
        <w:t>中最常用的选择器，也是最简单的选择器，它通过元素、</w:t>
      </w:r>
      <w:r w:rsidRPr="008136EE">
        <w:t>id</w:t>
      </w:r>
      <w:r w:rsidRPr="008136EE">
        <w:t>、</w:t>
      </w:r>
      <w:r w:rsidRPr="008136EE">
        <w:t>class</w:t>
      </w:r>
      <w:r w:rsidRPr="008136EE">
        <w:t>和标签名来查找</w:t>
      </w:r>
      <w:r w:rsidRPr="008136EE">
        <w:t>DOM</w:t>
      </w:r>
      <w:r w:rsidRPr="008136EE">
        <w:t>元素，在网页中</w:t>
      </w:r>
      <w:r w:rsidRPr="008136EE">
        <w:t>id</w:t>
      </w:r>
      <w:r w:rsidRPr="008136EE">
        <w:t>名称只能用一次，</w:t>
      </w:r>
      <w:r w:rsidRPr="008136EE">
        <w:t>class</w:t>
      </w:r>
      <w:r w:rsidRPr="008136EE">
        <w:t>允许重复使用。</w:t>
      </w:r>
    </w:p>
    <w:tbl>
      <w:tblPr>
        <w:tblStyle w:val="ab"/>
        <w:tblW w:w="0" w:type="auto"/>
        <w:jc w:val="left"/>
        <w:tblLook w:val="04A0" w:firstRow="1" w:lastRow="0" w:firstColumn="1" w:lastColumn="0" w:noHBand="0" w:noVBand="1"/>
      </w:tblPr>
      <w:tblGrid>
        <w:gridCol w:w="1332"/>
        <w:gridCol w:w="2821"/>
        <w:gridCol w:w="1087"/>
        <w:gridCol w:w="3056"/>
      </w:tblGrid>
      <w:tr w:rsidR="00B615F9" w14:paraId="60FFC719" w14:textId="77777777" w:rsidTr="00B615F9">
        <w:trPr>
          <w:jc w:val="left"/>
        </w:trPr>
        <w:tc>
          <w:tcPr>
            <w:tcW w:w="1332" w:type="dxa"/>
          </w:tcPr>
          <w:p w14:paraId="06DA0CC5" w14:textId="010450F9" w:rsidR="00B615F9" w:rsidRPr="00B615F9" w:rsidRDefault="00B615F9" w:rsidP="00B615F9">
            <w:pPr>
              <w:ind w:firstLineChars="0" w:firstLine="0"/>
              <w:jc w:val="center"/>
            </w:pPr>
            <w:r w:rsidRPr="00B615F9">
              <w:rPr>
                <w:rFonts w:hint="eastAsia"/>
              </w:rPr>
              <w:t>选择器</w:t>
            </w:r>
          </w:p>
        </w:tc>
        <w:tc>
          <w:tcPr>
            <w:tcW w:w="2821" w:type="dxa"/>
          </w:tcPr>
          <w:p w14:paraId="762898EF" w14:textId="25BEB7B7" w:rsidR="00B615F9" w:rsidRDefault="00B615F9" w:rsidP="00B615F9">
            <w:pPr>
              <w:ind w:firstLineChars="0" w:firstLine="0"/>
              <w:jc w:val="center"/>
            </w:pPr>
            <w:r w:rsidRPr="00B615F9">
              <w:rPr>
                <w:rFonts w:hint="eastAsia"/>
              </w:rPr>
              <w:t>描述</w:t>
            </w:r>
          </w:p>
        </w:tc>
        <w:tc>
          <w:tcPr>
            <w:tcW w:w="1087" w:type="dxa"/>
          </w:tcPr>
          <w:p w14:paraId="0E8011F2" w14:textId="22C23E23" w:rsidR="00B615F9" w:rsidRDefault="00B615F9" w:rsidP="00B615F9">
            <w:pPr>
              <w:ind w:firstLineChars="0" w:firstLine="0"/>
              <w:jc w:val="center"/>
            </w:pPr>
            <w:r w:rsidRPr="00B615F9">
              <w:rPr>
                <w:rFonts w:hint="eastAsia"/>
              </w:rPr>
              <w:t>返回值</w:t>
            </w:r>
          </w:p>
        </w:tc>
        <w:tc>
          <w:tcPr>
            <w:tcW w:w="3056" w:type="dxa"/>
          </w:tcPr>
          <w:p w14:paraId="623D33F9" w14:textId="28110088" w:rsidR="00B615F9" w:rsidRPr="00B615F9" w:rsidRDefault="00B615F9" w:rsidP="00B615F9">
            <w:pPr>
              <w:ind w:firstLineChars="0" w:firstLine="0"/>
              <w:jc w:val="center"/>
            </w:pPr>
            <w:r w:rsidRPr="00B615F9">
              <w:rPr>
                <w:rFonts w:hint="eastAsia"/>
              </w:rPr>
              <w:t>示例</w:t>
            </w:r>
          </w:p>
        </w:tc>
      </w:tr>
      <w:tr w:rsidR="00B615F9" w14:paraId="6534EAD3" w14:textId="77777777" w:rsidTr="00B615F9">
        <w:trPr>
          <w:jc w:val="left"/>
        </w:trPr>
        <w:tc>
          <w:tcPr>
            <w:tcW w:w="1332" w:type="dxa"/>
          </w:tcPr>
          <w:p w14:paraId="57377C47" w14:textId="160DB001" w:rsidR="00B615F9" w:rsidRDefault="00B615F9" w:rsidP="000E65EF">
            <w:pPr>
              <w:ind w:firstLineChars="0" w:firstLine="0"/>
            </w:pPr>
            <w:r w:rsidRPr="00B615F9">
              <w:t>$("element")</w:t>
            </w:r>
          </w:p>
        </w:tc>
        <w:tc>
          <w:tcPr>
            <w:tcW w:w="2821" w:type="dxa"/>
          </w:tcPr>
          <w:p w14:paraId="06A7A0F0" w14:textId="5D244FDA" w:rsidR="00B615F9" w:rsidRDefault="00B615F9" w:rsidP="00B615F9">
            <w:pPr>
              <w:ind w:firstLineChars="0" w:firstLine="0"/>
            </w:pPr>
            <w:r>
              <w:rPr>
                <w:rFonts w:hint="eastAsia"/>
              </w:rPr>
              <w:t>根据给定的元素名匹配元素</w:t>
            </w:r>
          </w:p>
        </w:tc>
        <w:tc>
          <w:tcPr>
            <w:tcW w:w="1087" w:type="dxa"/>
          </w:tcPr>
          <w:p w14:paraId="67D5D54D" w14:textId="30A0F038" w:rsidR="00B615F9" w:rsidRDefault="00B615F9" w:rsidP="00B615F9">
            <w:pPr>
              <w:ind w:firstLineChars="0" w:firstLine="0"/>
            </w:pPr>
            <w:r>
              <w:rPr>
                <w:rFonts w:hint="eastAsia"/>
              </w:rPr>
              <w:t>多个元素</w:t>
            </w:r>
          </w:p>
        </w:tc>
        <w:tc>
          <w:tcPr>
            <w:tcW w:w="3056" w:type="dxa"/>
          </w:tcPr>
          <w:p w14:paraId="1164DB12" w14:textId="66FD4F0A" w:rsidR="00B615F9" w:rsidRDefault="00B615F9" w:rsidP="000E65EF">
            <w:pPr>
              <w:ind w:firstLineChars="0" w:firstLine="0"/>
            </w:pPr>
            <w:r w:rsidRPr="00B615F9">
              <w:t>$("p")</w:t>
            </w:r>
            <w:r w:rsidRPr="00B615F9">
              <w:t>选取文档中所有的</w:t>
            </w:r>
            <w:r w:rsidRPr="00B615F9">
              <w:t>&lt;p&gt;</w:t>
            </w:r>
            <w:r w:rsidRPr="00B615F9">
              <w:t>元素</w:t>
            </w:r>
          </w:p>
        </w:tc>
      </w:tr>
      <w:tr w:rsidR="00B615F9" w14:paraId="09B62E6F" w14:textId="77777777" w:rsidTr="00B615F9">
        <w:trPr>
          <w:jc w:val="left"/>
        </w:trPr>
        <w:tc>
          <w:tcPr>
            <w:tcW w:w="1332" w:type="dxa"/>
          </w:tcPr>
          <w:p w14:paraId="3A217DB7" w14:textId="7F80A562" w:rsidR="00B615F9" w:rsidRDefault="00B615F9" w:rsidP="000E65EF">
            <w:pPr>
              <w:ind w:firstLineChars="0" w:firstLine="0"/>
            </w:pPr>
            <w:r w:rsidRPr="00B615F9">
              <w:t>$("#id")</w:t>
            </w:r>
          </w:p>
        </w:tc>
        <w:tc>
          <w:tcPr>
            <w:tcW w:w="2821" w:type="dxa"/>
          </w:tcPr>
          <w:p w14:paraId="31E09FE3" w14:textId="23A61931" w:rsidR="00B615F9" w:rsidRDefault="00B615F9" w:rsidP="000E65EF">
            <w:pPr>
              <w:ind w:firstLineChars="0" w:firstLine="0"/>
            </w:pPr>
            <w:r w:rsidRPr="00B615F9">
              <w:rPr>
                <w:rFonts w:hint="eastAsia"/>
              </w:rPr>
              <w:t>根据给定的</w:t>
            </w:r>
            <w:r w:rsidRPr="00B615F9">
              <w:t>id</w:t>
            </w:r>
            <w:r w:rsidRPr="00B615F9">
              <w:t>匹配一个元素</w:t>
            </w:r>
          </w:p>
        </w:tc>
        <w:tc>
          <w:tcPr>
            <w:tcW w:w="1087" w:type="dxa"/>
          </w:tcPr>
          <w:p w14:paraId="1162891B" w14:textId="7DF9DF28" w:rsidR="00B615F9" w:rsidRDefault="00B615F9" w:rsidP="000E65EF">
            <w:pPr>
              <w:ind w:firstLineChars="0" w:firstLine="0"/>
            </w:pPr>
            <w:r w:rsidRPr="00B615F9">
              <w:rPr>
                <w:rFonts w:hint="eastAsia"/>
              </w:rPr>
              <w:t>单个元素</w:t>
            </w:r>
          </w:p>
        </w:tc>
        <w:tc>
          <w:tcPr>
            <w:tcW w:w="3056" w:type="dxa"/>
          </w:tcPr>
          <w:p w14:paraId="0C3288C9" w14:textId="3AB13F52" w:rsidR="00B615F9" w:rsidRDefault="00B615F9" w:rsidP="000E65EF">
            <w:pPr>
              <w:ind w:firstLineChars="0" w:firstLine="0"/>
            </w:pPr>
            <w:r w:rsidRPr="00B615F9">
              <w:t>$("#test")</w:t>
            </w:r>
            <w:r w:rsidRPr="00B615F9">
              <w:t>选取文档中</w:t>
            </w:r>
            <w:r w:rsidRPr="00B615F9">
              <w:t>id</w:t>
            </w:r>
            <w:r w:rsidRPr="00B615F9">
              <w:t>为</w:t>
            </w:r>
            <w:r w:rsidRPr="00B615F9">
              <w:t>test</w:t>
            </w:r>
            <w:r w:rsidRPr="00B615F9">
              <w:t>的元素</w:t>
            </w:r>
          </w:p>
        </w:tc>
      </w:tr>
      <w:tr w:rsidR="00B615F9" w14:paraId="27074CCB" w14:textId="77777777" w:rsidTr="00B615F9">
        <w:trPr>
          <w:jc w:val="left"/>
        </w:trPr>
        <w:tc>
          <w:tcPr>
            <w:tcW w:w="1332" w:type="dxa"/>
          </w:tcPr>
          <w:p w14:paraId="2D2020A2" w14:textId="382F0820" w:rsidR="00B615F9" w:rsidRDefault="00B615F9" w:rsidP="000E65EF">
            <w:pPr>
              <w:ind w:firstLineChars="0" w:firstLine="0"/>
            </w:pPr>
            <w:r w:rsidRPr="00B615F9">
              <w:t>$(".class")</w:t>
            </w:r>
          </w:p>
        </w:tc>
        <w:tc>
          <w:tcPr>
            <w:tcW w:w="2821" w:type="dxa"/>
          </w:tcPr>
          <w:p w14:paraId="4490A531" w14:textId="6B167974" w:rsidR="00B615F9" w:rsidRDefault="00B615F9" w:rsidP="000E65EF">
            <w:pPr>
              <w:ind w:firstLineChars="0" w:firstLine="0"/>
            </w:pPr>
            <w:r w:rsidRPr="00B615F9">
              <w:rPr>
                <w:rFonts w:hint="eastAsia"/>
              </w:rPr>
              <w:t>根据给定的类名匹配元素</w:t>
            </w:r>
          </w:p>
        </w:tc>
        <w:tc>
          <w:tcPr>
            <w:tcW w:w="1087" w:type="dxa"/>
          </w:tcPr>
          <w:p w14:paraId="7C1E276F" w14:textId="2E01CDF9" w:rsidR="00B615F9" w:rsidRDefault="00B615F9" w:rsidP="000E65EF">
            <w:pPr>
              <w:ind w:firstLineChars="0" w:firstLine="0"/>
            </w:pPr>
            <w:r w:rsidRPr="00B615F9">
              <w:rPr>
                <w:rFonts w:hint="eastAsia"/>
              </w:rPr>
              <w:t>多个元素</w:t>
            </w:r>
          </w:p>
        </w:tc>
        <w:tc>
          <w:tcPr>
            <w:tcW w:w="3056" w:type="dxa"/>
          </w:tcPr>
          <w:p w14:paraId="2BDBB6FA" w14:textId="59A0DACF" w:rsidR="00B615F9" w:rsidRDefault="00B615F9" w:rsidP="00B615F9">
            <w:pPr>
              <w:ind w:firstLineChars="0" w:firstLine="0"/>
            </w:pPr>
            <w:r>
              <w:t>$(".test")</w:t>
            </w:r>
            <w:r>
              <w:t>选取文档中</w:t>
            </w:r>
            <w:r>
              <w:t>class</w:t>
            </w:r>
            <w:r>
              <w:t>为</w:t>
            </w:r>
            <w:r>
              <w:t>test</w:t>
            </w:r>
            <w:r>
              <w:t>的所有元素</w:t>
            </w:r>
          </w:p>
        </w:tc>
      </w:tr>
      <w:tr w:rsidR="00B615F9" w14:paraId="3FD161C0" w14:textId="77777777" w:rsidTr="00B615F9">
        <w:trPr>
          <w:jc w:val="left"/>
        </w:trPr>
        <w:tc>
          <w:tcPr>
            <w:tcW w:w="1332" w:type="dxa"/>
          </w:tcPr>
          <w:p w14:paraId="5E19D585" w14:textId="0E2DD4D8" w:rsidR="00B615F9" w:rsidRDefault="00B615F9" w:rsidP="000E65EF">
            <w:pPr>
              <w:ind w:firstLineChars="0" w:firstLine="0"/>
            </w:pPr>
            <w:r w:rsidRPr="00B615F9">
              <w:t>$("*")</w:t>
            </w:r>
          </w:p>
        </w:tc>
        <w:tc>
          <w:tcPr>
            <w:tcW w:w="2821" w:type="dxa"/>
          </w:tcPr>
          <w:p w14:paraId="20213DFD" w14:textId="1A1810CB" w:rsidR="00B615F9" w:rsidRDefault="00B615F9" w:rsidP="000E65EF">
            <w:pPr>
              <w:ind w:firstLineChars="0" w:firstLine="0"/>
            </w:pPr>
            <w:r w:rsidRPr="00B615F9">
              <w:rPr>
                <w:rFonts w:hint="eastAsia"/>
              </w:rPr>
              <w:t>匹配所有元素</w:t>
            </w:r>
          </w:p>
        </w:tc>
        <w:tc>
          <w:tcPr>
            <w:tcW w:w="1087" w:type="dxa"/>
          </w:tcPr>
          <w:p w14:paraId="3653D140" w14:textId="3BB0E349" w:rsidR="00B615F9" w:rsidRDefault="00B615F9" w:rsidP="000E65EF">
            <w:pPr>
              <w:ind w:firstLineChars="0" w:firstLine="0"/>
            </w:pPr>
            <w:r w:rsidRPr="00B615F9">
              <w:rPr>
                <w:rFonts w:hint="eastAsia"/>
              </w:rPr>
              <w:t>多个元素</w:t>
            </w:r>
          </w:p>
        </w:tc>
        <w:tc>
          <w:tcPr>
            <w:tcW w:w="3056" w:type="dxa"/>
          </w:tcPr>
          <w:p w14:paraId="488F62E2" w14:textId="36DF485C" w:rsidR="00B615F9" w:rsidRDefault="00B615F9" w:rsidP="000E65EF">
            <w:pPr>
              <w:ind w:firstLineChars="0" w:firstLine="0"/>
            </w:pPr>
            <w:r w:rsidRPr="00B615F9">
              <w:t>#("*")</w:t>
            </w:r>
            <w:r w:rsidRPr="00B615F9">
              <w:t>选取文档中的所有元素</w:t>
            </w:r>
          </w:p>
        </w:tc>
      </w:tr>
    </w:tbl>
    <w:p w14:paraId="25797697" w14:textId="6421C931" w:rsidR="008136EE" w:rsidRDefault="008136EE" w:rsidP="000E65EF">
      <w:pPr>
        <w:ind w:firstLine="420"/>
      </w:pPr>
    </w:p>
    <w:p w14:paraId="7F303AE8" w14:textId="58DCD1C7" w:rsidR="008136EE" w:rsidRDefault="008136EE" w:rsidP="008136EE">
      <w:pPr>
        <w:pStyle w:val="2"/>
      </w:pPr>
      <w:r>
        <w:rPr>
          <w:rFonts w:hint="eastAsia"/>
        </w:rPr>
        <w:t>关系选择器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1528"/>
        <w:gridCol w:w="1922"/>
      </w:tblGrid>
      <w:tr w:rsidR="00E04040" w14:paraId="0D893857" w14:textId="77777777" w:rsidTr="00961DA9">
        <w:tc>
          <w:tcPr>
            <w:tcW w:w="1271" w:type="dxa"/>
          </w:tcPr>
          <w:p w14:paraId="2E72C16C" w14:textId="613BF6D3" w:rsidR="00E04040" w:rsidRPr="00A8216C" w:rsidRDefault="00E04040" w:rsidP="00E04040">
            <w:pPr>
              <w:ind w:firstLineChars="0" w:firstLine="0"/>
              <w:jc w:val="center"/>
            </w:pPr>
            <w:r w:rsidRPr="00A8216C">
              <w:rPr>
                <w:rFonts w:hint="eastAsia"/>
              </w:rPr>
              <w:t>关系选择器</w:t>
            </w:r>
          </w:p>
        </w:tc>
        <w:tc>
          <w:tcPr>
            <w:tcW w:w="2552" w:type="dxa"/>
          </w:tcPr>
          <w:p w14:paraId="037306D5" w14:textId="096D8939" w:rsidR="00E04040" w:rsidRDefault="00E04040" w:rsidP="00E04040">
            <w:pPr>
              <w:ind w:firstLineChars="0" w:firstLine="0"/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1484" w:type="dxa"/>
          </w:tcPr>
          <w:p w14:paraId="6ED9CE80" w14:textId="14037C2F" w:rsidR="00E04040" w:rsidRDefault="00E04040" w:rsidP="00E04040">
            <w:pPr>
              <w:ind w:firstLineChars="0" w:firstLine="0"/>
              <w:jc w:val="center"/>
            </w:pPr>
            <w:r w:rsidRPr="00E04040">
              <w:rPr>
                <w:rFonts w:hint="eastAsia"/>
              </w:rPr>
              <w:t>描述</w:t>
            </w:r>
          </w:p>
        </w:tc>
        <w:tc>
          <w:tcPr>
            <w:tcW w:w="1922" w:type="dxa"/>
          </w:tcPr>
          <w:p w14:paraId="43862D6B" w14:textId="4FD66DE4" w:rsidR="00E04040" w:rsidRDefault="00E04040" w:rsidP="00E04040">
            <w:pPr>
              <w:ind w:firstLineChars="0" w:firstLine="0"/>
              <w:jc w:val="center"/>
            </w:pPr>
            <w:r w:rsidRPr="00E04040">
              <w:rPr>
                <w:rFonts w:hint="eastAsia"/>
              </w:rPr>
              <w:t>示例</w:t>
            </w:r>
          </w:p>
        </w:tc>
      </w:tr>
      <w:tr w:rsidR="00E04040" w14:paraId="2B68FB8C" w14:textId="77777777" w:rsidTr="00961DA9">
        <w:tc>
          <w:tcPr>
            <w:tcW w:w="1271" w:type="dxa"/>
          </w:tcPr>
          <w:p w14:paraId="7C0464C6" w14:textId="1F19D30B" w:rsidR="00E04040" w:rsidRDefault="005E5F86" w:rsidP="00A8216C">
            <w:pPr>
              <w:ind w:firstLineChars="0" w:firstLine="0"/>
            </w:pPr>
            <w:r>
              <w:rPr>
                <w:rFonts w:hint="eastAsia"/>
              </w:rPr>
              <w:t>交集</w:t>
            </w:r>
            <w:r w:rsidR="00E04040" w:rsidRPr="00A8216C">
              <w:rPr>
                <w:rFonts w:hint="eastAsia"/>
              </w:rPr>
              <w:t>选择器</w:t>
            </w:r>
          </w:p>
        </w:tc>
        <w:tc>
          <w:tcPr>
            <w:tcW w:w="2552" w:type="dxa"/>
          </w:tcPr>
          <w:p w14:paraId="4F9AF737" w14:textId="16A268B8" w:rsidR="00E04040" w:rsidRDefault="00E04040" w:rsidP="00A8216C">
            <w:pPr>
              <w:ind w:firstLineChars="0" w:firstLine="0"/>
            </w:pPr>
            <w:r w:rsidRPr="00A8216C">
              <w:t>$("</w:t>
            </w:r>
            <w:proofErr w:type="spellStart"/>
            <w:r w:rsidRPr="00A8216C">
              <w:t>element.className</w:t>
            </w:r>
            <w:proofErr w:type="spellEnd"/>
            <w:r w:rsidRPr="00A8216C">
              <w:t>")</w:t>
            </w:r>
            <w:r w:rsidRPr="00A8216C">
              <w:t>或</w:t>
            </w:r>
            <w:r w:rsidRPr="00A8216C">
              <w:t>$("</w:t>
            </w:r>
            <w:proofErr w:type="spellStart"/>
            <w:r w:rsidRPr="00A8216C">
              <w:t>element#idName</w:t>
            </w:r>
            <w:proofErr w:type="spellEnd"/>
            <w:r w:rsidRPr="00A8216C">
              <w:t>")</w:t>
            </w:r>
          </w:p>
        </w:tc>
        <w:tc>
          <w:tcPr>
            <w:tcW w:w="1484" w:type="dxa"/>
          </w:tcPr>
          <w:p w14:paraId="070AD96B" w14:textId="7347CBCD" w:rsidR="00E04040" w:rsidRDefault="00E04040" w:rsidP="00A8216C">
            <w:pPr>
              <w:ind w:firstLineChars="0" w:firstLine="0"/>
            </w:pPr>
            <w:r w:rsidRPr="00E04040">
              <w:rPr>
                <w:rFonts w:hint="eastAsia"/>
              </w:rPr>
              <w:t>将匹配到</w:t>
            </w:r>
            <w:r w:rsidRPr="00E04040">
              <w:t>class</w:t>
            </w:r>
            <w:r w:rsidRPr="00E04040">
              <w:t>为</w:t>
            </w:r>
            <w:proofErr w:type="spellStart"/>
            <w:r w:rsidRPr="00E04040">
              <w:t>className</w:t>
            </w:r>
            <w:proofErr w:type="spellEnd"/>
            <w:r w:rsidRPr="00E04040">
              <w:t>的</w:t>
            </w:r>
            <w:r w:rsidRPr="00E04040">
              <w:t>element</w:t>
            </w:r>
            <w:r w:rsidRPr="00E04040">
              <w:t>元素合并后一起返回</w:t>
            </w:r>
          </w:p>
        </w:tc>
        <w:tc>
          <w:tcPr>
            <w:tcW w:w="1922" w:type="dxa"/>
          </w:tcPr>
          <w:p w14:paraId="27DB8423" w14:textId="6498F9D4" w:rsidR="00E04040" w:rsidRDefault="00E04040" w:rsidP="00A8216C">
            <w:pPr>
              <w:ind w:firstLineChars="0" w:firstLine="0"/>
            </w:pPr>
            <w:r w:rsidRPr="00E04040">
              <w:t>$("</w:t>
            </w:r>
            <w:proofErr w:type="spellStart"/>
            <w:r w:rsidRPr="00E04040">
              <w:t>div.test</w:t>
            </w:r>
            <w:proofErr w:type="spellEnd"/>
            <w:r w:rsidRPr="00E04040">
              <w:t>")</w:t>
            </w:r>
            <w:r w:rsidRPr="00E04040">
              <w:t>选取文档中</w:t>
            </w:r>
            <w:r w:rsidRPr="00E04040">
              <w:t>&lt;div&gt;</w:t>
            </w:r>
            <w:r w:rsidRPr="00E04040">
              <w:t>标签中</w:t>
            </w:r>
            <w:r w:rsidRPr="00E04040">
              <w:t>class</w:t>
            </w:r>
            <w:r w:rsidRPr="00E04040">
              <w:t>为</w:t>
            </w:r>
            <w:r w:rsidRPr="00E04040">
              <w:t>test</w:t>
            </w:r>
            <w:r w:rsidRPr="00E04040">
              <w:t>的所有元素</w:t>
            </w:r>
          </w:p>
        </w:tc>
      </w:tr>
      <w:tr w:rsidR="00AF3AD4" w14:paraId="312E294B" w14:textId="77777777" w:rsidTr="00961DA9">
        <w:tc>
          <w:tcPr>
            <w:tcW w:w="1271" w:type="dxa"/>
          </w:tcPr>
          <w:p w14:paraId="337576CF" w14:textId="15121536" w:rsidR="00AF3AD4" w:rsidRPr="00A8216C" w:rsidRDefault="00AF3AD4" w:rsidP="00A8216C">
            <w:pPr>
              <w:ind w:firstLineChars="0" w:firstLine="0"/>
            </w:pPr>
            <w:r>
              <w:rPr>
                <w:rFonts w:hint="eastAsia"/>
              </w:rPr>
              <w:t>并集选择器</w:t>
            </w:r>
          </w:p>
        </w:tc>
        <w:tc>
          <w:tcPr>
            <w:tcW w:w="2552" w:type="dxa"/>
          </w:tcPr>
          <w:p w14:paraId="3C5BAA02" w14:textId="3181BFF4" w:rsidR="00AF3AD4" w:rsidRPr="00A8216C" w:rsidRDefault="00961DA9" w:rsidP="00A8216C">
            <w:pPr>
              <w:ind w:firstLineChars="0" w:firstLine="0"/>
            </w:pPr>
            <w:r w:rsidRPr="00961DA9">
              <w:t>$("</w:t>
            </w:r>
            <w:proofErr w:type="spellStart"/>
            <w:r w:rsidRPr="00961DA9">
              <w:t>element.className</w:t>
            </w:r>
            <w:proofErr w:type="spellEnd"/>
            <w:r w:rsidRPr="00961DA9">
              <w:t>")</w:t>
            </w:r>
            <w:r w:rsidRPr="00961DA9">
              <w:t>或</w:t>
            </w:r>
            <w:r w:rsidRPr="00961DA9">
              <w:t>$("</w:t>
            </w:r>
            <w:proofErr w:type="spellStart"/>
            <w:r w:rsidRPr="00961DA9">
              <w:t>element#idName</w:t>
            </w:r>
            <w:proofErr w:type="spellEnd"/>
            <w:r w:rsidRPr="00961DA9">
              <w:t>")</w:t>
            </w:r>
          </w:p>
        </w:tc>
        <w:tc>
          <w:tcPr>
            <w:tcW w:w="1484" w:type="dxa"/>
          </w:tcPr>
          <w:p w14:paraId="2395DB28" w14:textId="6E80FE26" w:rsidR="00AF3AD4" w:rsidRPr="00A8216C" w:rsidRDefault="00961DA9" w:rsidP="00A8216C">
            <w:pPr>
              <w:ind w:firstLineChars="0" w:firstLine="0"/>
            </w:pPr>
            <w:r w:rsidRPr="00961DA9">
              <w:rPr>
                <w:rFonts w:hint="eastAsia"/>
              </w:rPr>
              <w:t>将每一个选择器匹配到的元素合并后一起返回</w:t>
            </w:r>
          </w:p>
        </w:tc>
        <w:tc>
          <w:tcPr>
            <w:tcW w:w="1922" w:type="dxa"/>
          </w:tcPr>
          <w:p w14:paraId="47054B7F" w14:textId="15E7E5EF" w:rsidR="00AF3AD4" w:rsidRPr="00A8216C" w:rsidRDefault="00961DA9" w:rsidP="00A8216C">
            <w:pPr>
              <w:ind w:firstLineChars="0" w:firstLine="0"/>
            </w:pPr>
            <w:r w:rsidRPr="00961DA9">
              <w:t>$("div, span")</w:t>
            </w:r>
            <w:r w:rsidRPr="00961DA9">
              <w:t>选取文档中所有</w:t>
            </w:r>
            <w:r w:rsidRPr="00961DA9">
              <w:t>&lt;div&gt;</w:t>
            </w:r>
            <w:r w:rsidRPr="00961DA9">
              <w:t>和</w:t>
            </w:r>
            <w:r w:rsidRPr="00961DA9">
              <w:t>&lt;span&gt;</w:t>
            </w:r>
            <w:r w:rsidRPr="00961DA9">
              <w:t>标签的元素</w:t>
            </w:r>
          </w:p>
        </w:tc>
      </w:tr>
      <w:tr w:rsidR="00961DA9" w14:paraId="7A793F9B" w14:textId="77777777" w:rsidTr="00961DA9">
        <w:tc>
          <w:tcPr>
            <w:tcW w:w="1271" w:type="dxa"/>
          </w:tcPr>
          <w:p w14:paraId="3578E06F" w14:textId="68688DCE" w:rsidR="00961DA9" w:rsidRPr="00A8216C" w:rsidRDefault="00961DA9" w:rsidP="00A8216C">
            <w:pPr>
              <w:ind w:firstLineChars="0" w:firstLine="0"/>
            </w:pPr>
            <w:r>
              <w:rPr>
                <w:rFonts w:hint="eastAsia"/>
              </w:rPr>
              <w:t>后代选择器</w:t>
            </w:r>
          </w:p>
        </w:tc>
        <w:tc>
          <w:tcPr>
            <w:tcW w:w="2552" w:type="dxa"/>
          </w:tcPr>
          <w:p w14:paraId="7946E4C7" w14:textId="479377F0" w:rsidR="00961DA9" w:rsidRPr="00A8216C" w:rsidRDefault="00961DA9" w:rsidP="00A8216C">
            <w:pPr>
              <w:ind w:firstLineChars="0" w:firstLine="0"/>
            </w:pPr>
            <w:r w:rsidRPr="00961DA9">
              <w:t>$("ancestor</w:t>
            </w:r>
            <w:r>
              <w:t xml:space="preserve"> </w:t>
            </w:r>
            <w:r w:rsidRPr="00961DA9">
              <w:t>descendant")</w:t>
            </w:r>
          </w:p>
        </w:tc>
        <w:tc>
          <w:tcPr>
            <w:tcW w:w="1484" w:type="dxa"/>
          </w:tcPr>
          <w:p w14:paraId="2FC39A0F" w14:textId="69157396" w:rsidR="00961DA9" w:rsidRPr="00A8216C" w:rsidRDefault="00961DA9" w:rsidP="00A8216C">
            <w:pPr>
              <w:ind w:firstLineChars="0" w:firstLine="0"/>
            </w:pPr>
            <w:r w:rsidRPr="00961DA9">
              <w:rPr>
                <w:rFonts w:hint="eastAsia"/>
              </w:rPr>
              <w:t>选取</w:t>
            </w:r>
            <w:r w:rsidRPr="00961DA9">
              <w:t>ancestor</w:t>
            </w:r>
            <w:r w:rsidRPr="00961DA9">
              <w:t>元素里的所有</w:t>
            </w:r>
            <w:r w:rsidRPr="00961DA9">
              <w:t>descendant(</w:t>
            </w:r>
            <w:r w:rsidRPr="00961DA9">
              <w:t>后代</w:t>
            </w:r>
            <w:r w:rsidRPr="00961DA9">
              <w:t>)</w:t>
            </w:r>
            <w:r w:rsidRPr="00961DA9">
              <w:t>元素</w:t>
            </w:r>
          </w:p>
        </w:tc>
        <w:tc>
          <w:tcPr>
            <w:tcW w:w="1922" w:type="dxa"/>
          </w:tcPr>
          <w:p w14:paraId="7DF9FD59" w14:textId="05CDF0AA" w:rsidR="00961DA9" w:rsidRPr="00A8216C" w:rsidRDefault="00961DA9" w:rsidP="00A8216C">
            <w:pPr>
              <w:ind w:firstLineChars="0" w:firstLine="0"/>
            </w:pPr>
            <w:r w:rsidRPr="00961DA9">
              <w:t>$("div span")</w:t>
            </w:r>
            <w:r w:rsidRPr="00961DA9">
              <w:t>选取</w:t>
            </w:r>
            <w:r w:rsidRPr="00961DA9">
              <w:t>&lt;div&gt;</w:t>
            </w:r>
            <w:r w:rsidRPr="00961DA9">
              <w:t>元素中的所有</w:t>
            </w:r>
            <w:r w:rsidRPr="00961DA9">
              <w:t>&lt;span&gt;</w:t>
            </w:r>
            <w:r w:rsidRPr="00961DA9">
              <w:t>后代子元素</w:t>
            </w:r>
          </w:p>
        </w:tc>
      </w:tr>
      <w:tr w:rsidR="00E04040" w14:paraId="5440DF75" w14:textId="77777777" w:rsidTr="00961DA9">
        <w:tc>
          <w:tcPr>
            <w:tcW w:w="1271" w:type="dxa"/>
          </w:tcPr>
          <w:p w14:paraId="7586F29D" w14:textId="6A17965D" w:rsidR="00E04040" w:rsidRDefault="00E04040" w:rsidP="00A8216C">
            <w:pPr>
              <w:ind w:firstLineChars="0" w:firstLine="0"/>
            </w:pPr>
            <w:proofErr w:type="gramStart"/>
            <w:r w:rsidRPr="00A8216C">
              <w:t>子选择</w:t>
            </w:r>
            <w:proofErr w:type="gramEnd"/>
            <w:r w:rsidRPr="00A8216C">
              <w:t>器</w:t>
            </w:r>
          </w:p>
        </w:tc>
        <w:tc>
          <w:tcPr>
            <w:tcW w:w="2552" w:type="dxa"/>
          </w:tcPr>
          <w:p w14:paraId="5516592F" w14:textId="2F292F7D" w:rsidR="00E04040" w:rsidRDefault="00E04040" w:rsidP="00A8216C">
            <w:pPr>
              <w:ind w:firstLineChars="0" w:firstLine="0"/>
            </w:pPr>
            <w:r w:rsidRPr="00A8216C">
              <w:t>$("parent &gt; child")</w:t>
            </w:r>
          </w:p>
        </w:tc>
        <w:tc>
          <w:tcPr>
            <w:tcW w:w="1484" w:type="dxa"/>
          </w:tcPr>
          <w:p w14:paraId="55684C7F" w14:textId="0EC7E1C2" w:rsidR="00E04040" w:rsidRDefault="00E04040" w:rsidP="00A8216C">
            <w:pPr>
              <w:ind w:firstLineChars="0" w:firstLine="0"/>
            </w:pPr>
            <w:r w:rsidRPr="00A8216C">
              <w:rPr>
                <w:rFonts w:hint="eastAsia"/>
              </w:rPr>
              <w:t>选取</w:t>
            </w:r>
            <w:r w:rsidRPr="00A8216C">
              <w:t>parent</w:t>
            </w:r>
            <w:r w:rsidRPr="00A8216C">
              <w:t>元素下的</w:t>
            </w:r>
            <w:r w:rsidRPr="00A8216C">
              <w:t>child</w:t>
            </w:r>
            <w:r w:rsidRPr="00A8216C">
              <w:t>（亲儿子）元素</w:t>
            </w:r>
          </w:p>
        </w:tc>
        <w:tc>
          <w:tcPr>
            <w:tcW w:w="1922" w:type="dxa"/>
          </w:tcPr>
          <w:p w14:paraId="73385C7B" w14:textId="32BD9526" w:rsidR="00E04040" w:rsidRDefault="00E04040" w:rsidP="00A8216C">
            <w:pPr>
              <w:ind w:firstLineChars="0" w:firstLine="0"/>
            </w:pPr>
            <w:r w:rsidRPr="00A8216C">
              <w:t>$("div span")</w:t>
            </w:r>
            <w:r w:rsidRPr="00A8216C">
              <w:t>选取</w:t>
            </w:r>
            <w:r w:rsidRPr="00A8216C">
              <w:t>&lt;div&gt;</w:t>
            </w:r>
            <w:r w:rsidRPr="00A8216C">
              <w:t>元素中的所有</w:t>
            </w:r>
            <w:r w:rsidRPr="00A8216C">
              <w:t>&lt;span&gt;</w:t>
            </w:r>
            <w:r w:rsidRPr="00A8216C">
              <w:t>后代子元素</w:t>
            </w:r>
          </w:p>
        </w:tc>
      </w:tr>
      <w:tr w:rsidR="00E04040" w14:paraId="07E1A1D7" w14:textId="77777777" w:rsidTr="00961DA9">
        <w:trPr>
          <w:trHeight w:val="54"/>
        </w:trPr>
        <w:tc>
          <w:tcPr>
            <w:tcW w:w="1271" w:type="dxa"/>
          </w:tcPr>
          <w:p w14:paraId="57C9603F" w14:textId="7E609C6C" w:rsidR="00E04040" w:rsidRDefault="00E04040" w:rsidP="00A8216C">
            <w:pPr>
              <w:ind w:firstLineChars="0" w:firstLine="0"/>
            </w:pPr>
            <w:r w:rsidRPr="00A8216C">
              <w:rPr>
                <w:rFonts w:hint="eastAsia"/>
              </w:rPr>
              <w:t>相邻选择器</w:t>
            </w:r>
          </w:p>
        </w:tc>
        <w:tc>
          <w:tcPr>
            <w:tcW w:w="2552" w:type="dxa"/>
          </w:tcPr>
          <w:p w14:paraId="637E3B6F" w14:textId="0D5E28F6" w:rsidR="00E04040" w:rsidRDefault="00867CC4" w:rsidP="00A8216C">
            <w:pPr>
              <w:ind w:firstLineChars="0" w:firstLine="0"/>
            </w:pPr>
            <w:r w:rsidRPr="00867CC4">
              <w:t>$("</w:t>
            </w:r>
            <w:proofErr w:type="spellStart"/>
            <w:r w:rsidRPr="00867CC4">
              <w:t>prev</w:t>
            </w:r>
            <w:proofErr w:type="spellEnd"/>
            <w:r w:rsidRPr="00867CC4">
              <w:t xml:space="preserve"> + next")</w:t>
            </w:r>
          </w:p>
        </w:tc>
        <w:tc>
          <w:tcPr>
            <w:tcW w:w="1484" w:type="dxa"/>
          </w:tcPr>
          <w:p w14:paraId="7CBAF666" w14:textId="4F8EC83A" w:rsidR="00E04040" w:rsidRDefault="00867CC4" w:rsidP="00A8216C">
            <w:pPr>
              <w:ind w:firstLineChars="0" w:firstLine="0"/>
            </w:pPr>
            <w:r w:rsidRPr="00867CC4">
              <w:rPr>
                <w:rFonts w:hint="eastAsia"/>
              </w:rPr>
              <w:t>配所有紧接在</w:t>
            </w:r>
            <w:proofErr w:type="spellStart"/>
            <w:r w:rsidRPr="00867CC4">
              <w:t>prev</w:t>
            </w:r>
            <w:proofErr w:type="spellEnd"/>
            <w:r w:rsidRPr="00867CC4">
              <w:t>元素后的</w:t>
            </w:r>
            <w:r w:rsidRPr="00867CC4">
              <w:t>next</w:t>
            </w:r>
            <w:r w:rsidRPr="00867CC4">
              <w:t>元素。</w:t>
            </w:r>
          </w:p>
        </w:tc>
        <w:tc>
          <w:tcPr>
            <w:tcW w:w="1922" w:type="dxa"/>
          </w:tcPr>
          <w:p w14:paraId="27CD3E74" w14:textId="77777777" w:rsidR="00E04040" w:rsidRDefault="00E04040" w:rsidP="00A8216C">
            <w:pPr>
              <w:ind w:firstLineChars="0" w:firstLine="0"/>
            </w:pPr>
          </w:p>
        </w:tc>
      </w:tr>
      <w:tr w:rsidR="00E04040" w14:paraId="6821A73C" w14:textId="77777777" w:rsidTr="00961DA9">
        <w:tc>
          <w:tcPr>
            <w:tcW w:w="1271" w:type="dxa"/>
          </w:tcPr>
          <w:p w14:paraId="760A6355" w14:textId="6C4C608D" w:rsidR="00E04040" w:rsidRDefault="00E04040" w:rsidP="00A8216C">
            <w:pPr>
              <w:ind w:firstLineChars="0" w:firstLine="0"/>
            </w:pPr>
            <w:r w:rsidRPr="00A8216C">
              <w:rPr>
                <w:rFonts w:hint="eastAsia"/>
              </w:rPr>
              <w:t>兄弟选择器</w:t>
            </w:r>
          </w:p>
        </w:tc>
        <w:tc>
          <w:tcPr>
            <w:tcW w:w="2552" w:type="dxa"/>
          </w:tcPr>
          <w:p w14:paraId="0791B6DB" w14:textId="36D0FE1F" w:rsidR="00E04040" w:rsidRDefault="005E5F86" w:rsidP="00A8216C">
            <w:pPr>
              <w:ind w:firstLineChars="0" w:firstLine="0"/>
            </w:pPr>
            <w:r w:rsidRPr="005E5F86">
              <w:t>$("</w:t>
            </w:r>
            <w:proofErr w:type="spellStart"/>
            <w:r w:rsidRPr="005E5F86">
              <w:t>prev</w:t>
            </w:r>
            <w:proofErr w:type="spellEnd"/>
            <w:r w:rsidRPr="005E5F86">
              <w:t xml:space="preserve"> ~ siblings")</w:t>
            </w:r>
          </w:p>
        </w:tc>
        <w:tc>
          <w:tcPr>
            <w:tcW w:w="1484" w:type="dxa"/>
          </w:tcPr>
          <w:p w14:paraId="7C20B683" w14:textId="27621252" w:rsidR="00E04040" w:rsidRDefault="005E5F86" w:rsidP="00A8216C">
            <w:pPr>
              <w:ind w:firstLineChars="0" w:firstLine="0"/>
            </w:pPr>
            <w:r w:rsidRPr="005E5F86">
              <w:rPr>
                <w:rFonts w:hint="eastAsia"/>
              </w:rPr>
              <w:t>匹配</w:t>
            </w:r>
            <w:proofErr w:type="spellStart"/>
            <w:r w:rsidRPr="005E5F86">
              <w:t>prev</w:t>
            </w:r>
            <w:proofErr w:type="spellEnd"/>
            <w:r w:rsidRPr="005E5F86">
              <w:t>元素之后的所有</w:t>
            </w:r>
            <w:r w:rsidRPr="005E5F86">
              <w:t>sibling</w:t>
            </w:r>
            <w:r w:rsidRPr="005E5F86">
              <w:t>元素</w:t>
            </w:r>
          </w:p>
        </w:tc>
        <w:tc>
          <w:tcPr>
            <w:tcW w:w="1922" w:type="dxa"/>
          </w:tcPr>
          <w:p w14:paraId="340CBFAA" w14:textId="77777777" w:rsidR="00E04040" w:rsidRDefault="00E04040" w:rsidP="00A8216C">
            <w:pPr>
              <w:ind w:firstLineChars="0" w:firstLine="0"/>
            </w:pPr>
          </w:p>
        </w:tc>
      </w:tr>
    </w:tbl>
    <w:p w14:paraId="2A68B216" w14:textId="77777777" w:rsidR="00A8216C" w:rsidRPr="00A8216C" w:rsidRDefault="00A8216C" w:rsidP="00A8216C">
      <w:pPr>
        <w:ind w:firstLine="420"/>
      </w:pPr>
    </w:p>
    <w:p w14:paraId="5CEE9ABE" w14:textId="5EF54554" w:rsidR="008136EE" w:rsidRDefault="005E5F86" w:rsidP="005E5F86">
      <w:pPr>
        <w:pStyle w:val="2"/>
      </w:pPr>
      <w:r>
        <w:rPr>
          <w:rFonts w:hint="eastAsia"/>
        </w:rPr>
        <w:t>过滤选择器</w:t>
      </w:r>
    </w:p>
    <w:p w14:paraId="0271978A" w14:textId="0BD259F3" w:rsidR="00E674FA" w:rsidRDefault="00E674FA" w:rsidP="00E674FA">
      <w:pPr>
        <w:ind w:firstLine="420"/>
      </w:pPr>
      <w:r w:rsidRPr="00E674FA">
        <w:rPr>
          <w:rFonts w:hint="eastAsia"/>
        </w:rPr>
        <w:t>过滤选择器主要是通过特定的过滤规则来筛选出所需的</w:t>
      </w:r>
      <w:r w:rsidRPr="00E674FA">
        <w:t>DOM</w:t>
      </w:r>
      <w:r w:rsidRPr="00E674FA">
        <w:t>元素，过滤规则与</w:t>
      </w:r>
      <w:r w:rsidRPr="00E674FA">
        <w:t>CSS</w:t>
      </w:r>
      <w:r w:rsidRPr="00E674FA">
        <w:t>中</w:t>
      </w:r>
      <w:proofErr w:type="gramStart"/>
      <w:r w:rsidRPr="00E674FA">
        <w:t>的伪类选择</w:t>
      </w:r>
      <w:proofErr w:type="gramEnd"/>
      <w:r w:rsidRPr="00E674FA">
        <w:t>器语法相同，即选择器都以一个冒号</w:t>
      </w:r>
      <w:r w:rsidRPr="00E674FA">
        <w:t>(:)</w:t>
      </w:r>
      <w:r w:rsidRPr="00E674FA">
        <w:t>开头。</w:t>
      </w:r>
    </w:p>
    <w:p w14:paraId="1FD173A8" w14:textId="78ECE64A" w:rsidR="00844220" w:rsidRDefault="00844220" w:rsidP="00844220">
      <w:pPr>
        <w:pStyle w:val="3"/>
        <w:ind w:firstLine="420"/>
      </w:pPr>
      <w:r>
        <w:rPr>
          <w:rFonts w:hint="eastAsia"/>
        </w:rPr>
        <w:t>基本过滤选择器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90"/>
        <w:gridCol w:w="1876"/>
        <w:gridCol w:w="1127"/>
        <w:gridCol w:w="3903"/>
      </w:tblGrid>
      <w:tr w:rsidR="007930D1" w14:paraId="05E8DF6D" w14:textId="77777777" w:rsidTr="007930D1">
        <w:tc>
          <w:tcPr>
            <w:tcW w:w="1390" w:type="dxa"/>
          </w:tcPr>
          <w:p w14:paraId="4995FF41" w14:textId="3A42A61B" w:rsidR="007930D1" w:rsidRDefault="007930D1" w:rsidP="00E674FA">
            <w:pPr>
              <w:ind w:firstLineChars="0" w:firstLine="0"/>
            </w:pPr>
            <w:proofErr w:type="gramStart"/>
            <w:r w:rsidRPr="007930D1">
              <w:t>:first</w:t>
            </w:r>
            <w:proofErr w:type="gramEnd"/>
          </w:p>
        </w:tc>
        <w:tc>
          <w:tcPr>
            <w:tcW w:w="1876" w:type="dxa"/>
          </w:tcPr>
          <w:p w14:paraId="1A6E2E77" w14:textId="135334FD" w:rsidR="007930D1" w:rsidRDefault="007930D1" w:rsidP="00E674FA">
            <w:pPr>
              <w:ind w:firstLineChars="0" w:firstLine="0"/>
            </w:pPr>
            <w:r w:rsidRPr="007930D1">
              <w:rPr>
                <w:rFonts w:hint="eastAsia"/>
              </w:rPr>
              <w:t>选取第一个元素</w:t>
            </w:r>
          </w:p>
        </w:tc>
        <w:tc>
          <w:tcPr>
            <w:tcW w:w="1127" w:type="dxa"/>
          </w:tcPr>
          <w:p w14:paraId="0FF95A82" w14:textId="245B36B5" w:rsidR="007930D1" w:rsidRDefault="007930D1" w:rsidP="00E674FA">
            <w:pPr>
              <w:ind w:firstLineChars="0" w:firstLine="0"/>
            </w:pPr>
            <w:r w:rsidRPr="007930D1">
              <w:rPr>
                <w:rFonts w:hint="eastAsia"/>
              </w:rPr>
              <w:t>单个元素</w:t>
            </w:r>
          </w:p>
        </w:tc>
        <w:tc>
          <w:tcPr>
            <w:tcW w:w="3903" w:type="dxa"/>
          </w:tcPr>
          <w:p w14:paraId="6C11E772" w14:textId="1EA4406E" w:rsidR="007930D1" w:rsidRDefault="007930D1" w:rsidP="00E674FA">
            <w:pPr>
              <w:ind w:firstLineChars="0" w:firstLine="0"/>
            </w:pPr>
            <w:r w:rsidRPr="007930D1">
              <w:t>$("</w:t>
            </w:r>
            <w:proofErr w:type="spellStart"/>
            <w:r w:rsidRPr="007930D1">
              <w:t>div:first</w:t>
            </w:r>
            <w:proofErr w:type="spellEnd"/>
            <w:r w:rsidRPr="007930D1">
              <w:t>")</w:t>
            </w:r>
            <w:r w:rsidRPr="007930D1">
              <w:t>选取所有</w:t>
            </w:r>
            <w:r w:rsidRPr="007930D1">
              <w:t>&lt;div&gt;</w:t>
            </w:r>
            <w:r w:rsidRPr="007930D1">
              <w:t>元素中的第一个</w:t>
            </w:r>
            <w:r w:rsidRPr="007930D1">
              <w:t>&lt;div&gt;</w:t>
            </w:r>
            <w:r w:rsidRPr="007930D1">
              <w:t>元素</w:t>
            </w:r>
          </w:p>
        </w:tc>
      </w:tr>
      <w:tr w:rsidR="007930D1" w14:paraId="32F3C7BA" w14:textId="77777777" w:rsidTr="007930D1">
        <w:tc>
          <w:tcPr>
            <w:tcW w:w="1390" w:type="dxa"/>
          </w:tcPr>
          <w:p w14:paraId="51D0185C" w14:textId="3BB2289B" w:rsidR="007930D1" w:rsidRDefault="007930D1" w:rsidP="00E674FA">
            <w:pPr>
              <w:ind w:firstLineChars="0" w:firstLine="0"/>
            </w:pPr>
            <w:proofErr w:type="gramStart"/>
            <w:r w:rsidRPr="007930D1">
              <w:t>:last</w:t>
            </w:r>
            <w:proofErr w:type="gramEnd"/>
          </w:p>
        </w:tc>
        <w:tc>
          <w:tcPr>
            <w:tcW w:w="1876" w:type="dxa"/>
          </w:tcPr>
          <w:p w14:paraId="3743715E" w14:textId="3F298D1A" w:rsidR="007930D1" w:rsidRDefault="007930D1" w:rsidP="00E674FA">
            <w:pPr>
              <w:ind w:firstLineChars="0" w:firstLine="0"/>
            </w:pPr>
            <w:r w:rsidRPr="007930D1">
              <w:rPr>
                <w:rFonts w:hint="eastAsia"/>
              </w:rPr>
              <w:t>选取最后一个元素</w:t>
            </w:r>
          </w:p>
        </w:tc>
        <w:tc>
          <w:tcPr>
            <w:tcW w:w="1127" w:type="dxa"/>
          </w:tcPr>
          <w:p w14:paraId="3160E4DD" w14:textId="7EA88074" w:rsidR="007930D1" w:rsidRDefault="007930D1" w:rsidP="00E674FA">
            <w:pPr>
              <w:ind w:firstLineChars="0" w:firstLine="0"/>
            </w:pPr>
            <w:r w:rsidRPr="007930D1">
              <w:rPr>
                <w:rFonts w:hint="eastAsia"/>
              </w:rPr>
              <w:t>单个元素</w:t>
            </w:r>
          </w:p>
        </w:tc>
        <w:tc>
          <w:tcPr>
            <w:tcW w:w="3903" w:type="dxa"/>
          </w:tcPr>
          <w:p w14:paraId="6D38B139" w14:textId="4B623739" w:rsidR="007930D1" w:rsidRDefault="007930D1" w:rsidP="00E674FA">
            <w:pPr>
              <w:ind w:firstLineChars="0" w:firstLine="0"/>
            </w:pPr>
            <w:r w:rsidRPr="007930D1">
              <w:t>$("</w:t>
            </w:r>
            <w:proofErr w:type="spellStart"/>
            <w:r w:rsidRPr="007930D1">
              <w:t>div:last</w:t>
            </w:r>
            <w:proofErr w:type="spellEnd"/>
            <w:r w:rsidRPr="007930D1">
              <w:t>")</w:t>
            </w:r>
            <w:r w:rsidRPr="007930D1">
              <w:t>选取所有</w:t>
            </w:r>
            <w:r w:rsidRPr="007930D1">
              <w:t>&lt;div&gt;</w:t>
            </w:r>
            <w:r w:rsidRPr="007930D1">
              <w:t>元素中的最后一个</w:t>
            </w:r>
            <w:r w:rsidRPr="007930D1">
              <w:t>&lt;div&gt;</w:t>
            </w:r>
            <w:r w:rsidRPr="007930D1">
              <w:t>元素</w:t>
            </w:r>
          </w:p>
        </w:tc>
      </w:tr>
      <w:tr w:rsidR="007930D1" w14:paraId="75633728" w14:textId="77777777" w:rsidTr="007930D1">
        <w:tc>
          <w:tcPr>
            <w:tcW w:w="1390" w:type="dxa"/>
          </w:tcPr>
          <w:p w14:paraId="4D41F353" w14:textId="12BE38F2" w:rsidR="007930D1" w:rsidRDefault="007930D1" w:rsidP="00E674FA">
            <w:pPr>
              <w:ind w:firstLineChars="0" w:firstLine="0"/>
            </w:pPr>
            <w:proofErr w:type="gramStart"/>
            <w:r w:rsidRPr="007930D1">
              <w:t>:not</w:t>
            </w:r>
            <w:proofErr w:type="gramEnd"/>
            <w:r w:rsidRPr="007930D1">
              <w:t>(selector)</w:t>
            </w:r>
          </w:p>
        </w:tc>
        <w:tc>
          <w:tcPr>
            <w:tcW w:w="1876" w:type="dxa"/>
          </w:tcPr>
          <w:p w14:paraId="76209F4D" w14:textId="63520A95" w:rsidR="007930D1" w:rsidRDefault="007930D1" w:rsidP="00E674FA">
            <w:pPr>
              <w:ind w:firstLineChars="0" w:firstLine="0"/>
            </w:pPr>
            <w:r w:rsidRPr="007930D1">
              <w:rPr>
                <w:rFonts w:hint="eastAsia"/>
              </w:rPr>
              <w:t>去除所有与给定选择器匹配的元素</w:t>
            </w:r>
          </w:p>
        </w:tc>
        <w:tc>
          <w:tcPr>
            <w:tcW w:w="1127" w:type="dxa"/>
          </w:tcPr>
          <w:p w14:paraId="5C8C393E" w14:textId="5DCE0C97" w:rsidR="007930D1" w:rsidRDefault="007930D1" w:rsidP="00E674FA">
            <w:pPr>
              <w:ind w:firstLineChars="0" w:firstLine="0"/>
            </w:pPr>
            <w:r w:rsidRPr="007930D1">
              <w:rPr>
                <w:rFonts w:hint="eastAsia"/>
              </w:rPr>
              <w:t>多个元素</w:t>
            </w:r>
          </w:p>
        </w:tc>
        <w:tc>
          <w:tcPr>
            <w:tcW w:w="3903" w:type="dxa"/>
          </w:tcPr>
          <w:p w14:paraId="0A7CEB80" w14:textId="1DD028EC" w:rsidR="007930D1" w:rsidRDefault="007930D1" w:rsidP="00E674FA">
            <w:pPr>
              <w:ind w:firstLineChars="0" w:firstLine="0"/>
            </w:pPr>
            <w:r w:rsidRPr="007930D1">
              <w:t>$("</w:t>
            </w:r>
            <w:proofErr w:type="spellStart"/>
            <w:r w:rsidRPr="007930D1">
              <w:t>input:not</w:t>
            </w:r>
            <w:proofErr w:type="spellEnd"/>
            <w:r w:rsidRPr="007930D1">
              <w:t>([type='file'])")</w:t>
            </w:r>
            <w:r w:rsidRPr="007930D1">
              <w:t>选取</w:t>
            </w:r>
            <w:r w:rsidRPr="007930D1">
              <w:t>type</w:t>
            </w:r>
            <w:r w:rsidRPr="007930D1">
              <w:t>值不是</w:t>
            </w:r>
            <w:r w:rsidRPr="007930D1">
              <w:t>“file”</w:t>
            </w:r>
            <w:r w:rsidRPr="007930D1">
              <w:t>的所有</w:t>
            </w:r>
            <w:r w:rsidRPr="007930D1">
              <w:t>&lt;input&gt;</w:t>
            </w:r>
            <w:r w:rsidRPr="007930D1">
              <w:t>元素</w:t>
            </w:r>
          </w:p>
        </w:tc>
      </w:tr>
      <w:tr w:rsidR="007930D1" w14:paraId="772131CC" w14:textId="77777777" w:rsidTr="007930D1">
        <w:tc>
          <w:tcPr>
            <w:tcW w:w="1390" w:type="dxa"/>
          </w:tcPr>
          <w:p w14:paraId="7A47F96E" w14:textId="176C2485" w:rsidR="007930D1" w:rsidRDefault="007930D1" w:rsidP="00E674FA">
            <w:pPr>
              <w:ind w:firstLineChars="0" w:firstLine="0"/>
            </w:pPr>
            <w:proofErr w:type="gramStart"/>
            <w:r w:rsidRPr="007930D1">
              <w:t>:even</w:t>
            </w:r>
            <w:proofErr w:type="gramEnd"/>
          </w:p>
        </w:tc>
        <w:tc>
          <w:tcPr>
            <w:tcW w:w="1876" w:type="dxa"/>
          </w:tcPr>
          <w:p w14:paraId="3638F390" w14:textId="33EE0132" w:rsidR="007930D1" w:rsidRDefault="007930D1" w:rsidP="00E674FA">
            <w:pPr>
              <w:ind w:firstLineChars="0" w:firstLine="0"/>
            </w:pPr>
            <w:r w:rsidRPr="007930D1">
              <w:rPr>
                <w:rFonts w:hint="eastAsia"/>
              </w:rPr>
              <w:t>选取索引是偶数的所有元素，索引从</w:t>
            </w:r>
            <w:r w:rsidRPr="007930D1">
              <w:t>0</w:t>
            </w:r>
            <w:r w:rsidRPr="007930D1">
              <w:t>开始</w:t>
            </w:r>
          </w:p>
        </w:tc>
        <w:tc>
          <w:tcPr>
            <w:tcW w:w="1127" w:type="dxa"/>
          </w:tcPr>
          <w:p w14:paraId="41E4A5DE" w14:textId="07B96CB7" w:rsidR="007930D1" w:rsidRDefault="007930D1" w:rsidP="00E674FA">
            <w:pPr>
              <w:ind w:firstLineChars="0" w:firstLine="0"/>
            </w:pPr>
            <w:r w:rsidRPr="007930D1">
              <w:rPr>
                <w:rFonts w:hint="eastAsia"/>
              </w:rPr>
              <w:t>多个元素</w:t>
            </w:r>
          </w:p>
        </w:tc>
        <w:tc>
          <w:tcPr>
            <w:tcW w:w="3903" w:type="dxa"/>
          </w:tcPr>
          <w:p w14:paraId="7BBC0538" w14:textId="0D03BE31" w:rsidR="007930D1" w:rsidRDefault="007930D1" w:rsidP="00E674FA">
            <w:pPr>
              <w:ind w:firstLineChars="0" w:firstLine="0"/>
            </w:pPr>
            <w:r w:rsidRPr="007930D1">
              <w:t>$("</w:t>
            </w:r>
            <w:proofErr w:type="spellStart"/>
            <w:r w:rsidRPr="007930D1">
              <w:t>li:even</w:t>
            </w:r>
            <w:proofErr w:type="spellEnd"/>
            <w:r w:rsidRPr="007930D1">
              <w:t>")</w:t>
            </w:r>
            <w:r w:rsidRPr="007930D1">
              <w:t>选取索引是偶数的</w:t>
            </w:r>
            <w:r w:rsidRPr="007930D1">
              <w:t>&lt;li&gt;</w:t>
            </w:r>
            <w:r w:rsidRPr="007930D1">
              <w:t>元素</w:t>
            </w:r>
          </w:p>
        </w:tc>
      </w:tr>
      <w:tr w:rsidR="007930D1" w14:paraId="61896DDD" w14:textId="77777777" w:rsidTr="007930D1">
        <w:tc>
          <w:tcPr>
            <w:tcW w:w="1390" w:type="dxa"/>
          </w:tcPr>
          <w:p w14:paraId="4F805412" w14:textId="7DA42480" w:rsidR="007930D1" w:rsidRDefault="007930D1" w:rsidP="00E674FA">
            <w:pPr>
              <w:ind w:firstLineChars="0" w:firstLine="0"/>
            </w:pPr>
            <w:proofErr w:type="gramStart"/>
            <w:r w:rsidRPr="007930D1">
              <w:t>:odd</w:t>
            </w:r>
            <w:proofErr w:type="gramEnd"/>
          </w:p>
        </w:tc>
        <w:tc>
          <w:tcPr>
            <w:tcW w:w="1876" w:type="dxa"/>
          </w:tcPr>
          <w:p w14:paraId="09262536" w14:textId="1DFEE931" w:rsidR="007930D1" w:rsidRDefault="007930D1" w:rsidP="00E674FA">
            <w:pPr>
              <w:ind w:firstLineChars="0" w:firstLine="0"/>
            </w:pPr>
            <w:r w:rsidRPr="007930D1">
              <w:rPr>
                <w:rFonts w:hint="eastAsia"/>
              </w:rPr>
              <w:t>选取索引是奇数的所有元素，索引从</w:t>
            </w:r>
            <w:r w:rsidRPr="007930D1">
              <w:t>0</w:t>
            </w:r>
            <w:r w:rsidRPr="007930D1">
              <w:t>开始</w:t>
            </w:r>
          </w:p>
        </w:tc>
        <w:tc>
          <w:tcPr>
            <w:tcW w:w="1127" w:type="dxa"/>
          </w:tcPr>
          <w:p w14:paraId="176E46F6" w14:textId="0CCD7237" w:rsidR="007930D1" w:rsidRDefault="007930D1" w:rsidP="00E674FA">
            <w:pPr>
              <w:ind w:firstLineChars="0" w:firstLine="0"/>
            </w:pPr>
            <w:r w:rsidRPr="007930D1">
              <w:rPr>
                <w:rFonts w:hint="eastAsia"/>
              </w:rPr>
              <w:t>多个元素</w:t>
            </w:r>
          </w:p>
        </w:tc>
        <w:tc>
          <w:tcPr>
            <w:tcW w:w="3903" w:type="dxa"/>
          </w:tcPr>
          <w:p w14:paraId="7CA503A3" w14:textId="37375CA8" w:rsidR="007930D1" w:rsidRDefault="007930D1" w:rsidP="00E674FA">
            <w:pPr>
              <w:ind w:firstLineChars="0" w:firstLine="0"/>
            </w:pPr>
            <w:r w:rsidRPr="007930D1">
              <w:t>$("</w:t>
            </w:r>
            <w:proofErr w:type="spellStart"/>
            <w:r w:rsidRPr="007930D1">
              <w:t>li:odd</w:t>
            </w:r>
            <w:proofErr w:type="spellEnd"/>
            <w:r w:rsidRPr="007930D1">
              <w:t>")</w:t>
            </w:r>
            <w:r w:rsidRPr="007930D1">
              <w:t>选取索引是奇数的</w:t>
            </w:r>
            <w:r w:rsidRPr="007930D1">
              <w:t>&lt;li&gt;</w:t>
            </w:r>
            <w:r w:rsidRPr="007930D1">
              <w:t>元素</w:t>
            </w:r>
          </w:p>
        </w:tc>
      </w:tr>
      <w:tr w:rsidR="007930D1" w14:paraId="1C35F7BF" w14:textId="77777777" w:rsidTr="007930D1">
        <w:tc>
          <w:tcPr>
            <w:tcW w:w="1390" w:type="dxa"/>
          </w:tcPr>
          <w:p w14:paraId="7048959E" w14:textId="26B985AA" w:rsidR="007930D1" w:rsidRDefault="007930D1" w:rsidP="00E674FA">
            <w:pPr>
              <w:ind w:firstLineChars="0" w:firstLine="0"/>
            </w:pPr>
            <w:proofErr w:type="gramStart"/>
            <w:r w:rsidRPr="007930D1">
              <w:t>:eq</w:t>
            </w:r>
            <w:proofErr w:type="gramEnd"/>
            <w:r w:rsidRPr="007930D1">
              <w:t>(index)</w:t>
            </w:r>
          </w:p>
        </w:tc>
        <w:tc>
          <w:tcPr>
            <w:tcW w:w="1876" w:type="dxa"/>
          </w:tcPr>
          <w:p w14:paraId="2BA0C28A" w14:textId="2DA380D0" w:rsidR="007930D1" w:rsidRDefault="007930D1" w:rsidP="00E674FA">
            <w:pPr>
              <w:ind w:firstLineChars="0" w:firstLine="0"/>
            </w:pPr>
            <w:r w:rsidRPr="007930D1">
              <w:rPr>
                <w:rFonts w:hint="eastAsia"/>
              </w:rPr>
              <w:t>选取索引等于</w:t>
            </w:r>
            <w:r w:rsidRPr="007930D1">
              <w:t>index</w:t>
            </w:r>
            <w:r w:rsidRPr="007930D1">
              <w:t>的元素，索引从</w:t>
            </w:r>
            <w:r w:rsidRPr="007930D1">
              <w:t>0</w:t>
            </w:r>
            <w:r w:rsidRPr="007930D1">
              <w:t>开始</w:t>
            </w:r>
          </w:p>
        </w:tc>
        <w:tc>
          <w:tcPr>
            <w:tcW w:w="1127" w:type="dxa"/>
          </w:tcPr>
          <w:p w14:paraId="5153F096" w14:textId="3B5DD9E6" w:rsidR="007930D1" w:rsidRDefault="007930D1" w:rsidP="00E674FA">
            <w:pPr>
              <w:ind w:firstLineChars="0" w:firstLine="0"/>
            </w:pPr>
            <w:r w:rsidRPr="007930D1">
              <w:rPr>
                <w:rFonts w:hint="eastAsia"/>
              </w:rPr>
              <w:t>多个元素</w:t>
            </w:r>
          </w:p>
        </w:tc>
        <w:tc>
          <w:tcPr>
            <w:tcW w:w="3903" w:type="dxa"/>
          </w:tcPr>
          <w:p w14:paraId="1C419D23" w14:textId="26C5FCB0" w:rsidR="007930D1" w:rsidRDefault="007930D1" w:rsidP="00E674FA">
            <w:pPr>
              <w:ind w:firstLineChars="0" w:firstLine="0"/>
            </w:pPr>
            <w:r w:rsidRPr="007930D1">
              <w:t>$("</w:t>
            </w:r>
            <w:proofErr w:type="spellStart"/>
            <w:r w:rsidRPr="007930D1">
              <w:t>li:eq</w:t>
            </w:r>
            <w:proofErr w:type="spellEnd"/>
            <w:r w:rsidRPr="007930D1">
              <w:t>(1)")</w:t>
            </w:r>
            <w:r w:rsidRPr="007930D1">
              <w:t>选取索引等于</w:t>
            </w:r>
            <w:r w:rsidRPr="007930D1">
              <w:t>1</w:t>
            </w:r>
            <w:r w:rsidRPr="007930D1">
              <w:t>的</w:t>
            </w:r>
            <w:r w:rsidRPr="007930D1">
              <w:t>&lt;li&gt;</w:t>
            </w:r>
            <w:r w:rsidRPr="007930D1">
              <w:t>元素</w:t>
            </w:r>
          </w:p>
        </w:tc>
      </w:tr>
      <w:tr w:rsidR="00844220" w14:paraId="4B0F1566" w14:textId="77777777" w:rsidTr="007930D1">
        <w:tc>
          <w:tcPr>
            <w:tcW w:w="1390" w:type="dxa"/>
          </w:tcPr>
          <w:p w14:paraId="3A08BC54" w14:textId="6A46FEB4" w:rsidR="00844220" w:rsidRPr="007930D1" w:rsidRDefault="00844220" w:rsidP="00E674FA">
            <w:pPr>
              <w:ind w:firstLineChars="0" w:firstLine="0"/>
            </w:pPr>
            <w:r w:rsidRPr="00844220">
              <w:t>:</w:t>
            </w:r>
            <w:proofErr w:type="spellStart"/>
            <w:r w:rsidRPr="00844220">
              <w:t>gt</w:t>
            </w:r>
            <w:proofErr w:type="spellEnd"/>
            <w:r w:rsidRPr="00844220">
              <w:t>(index)</w:t>
            </w:r>
          </w:p>
        </w:tc>
        <w:tc>
          <w:tcPr>
            <w:tcW w:w="1876" w:type="dxa"/>
          </w:tcPr>
          <w:p w14:paraId="249DEA8B" w14:textId="77777777" w:rsidR="00844220" w:rsidRDefault="00844220" w:rsidP="00844220">
            <w:pPr>
              <w:widowControl/>
              <w:spacing w:line="300" w:lineRule="atLeast"/>
              <w:ind w:firstLineChars="0" w:firstLine="0"/>
              <w:rPr>
                <w:rFonts w:ascii="微软雅黑" w:eastAsia="宋体" w:hAnsi="微软雅黑"/>
                <w:bCs w:val="0"/>
                <w:color w:val="4F4F4F"/>
                <w:szCs w:val="21"/>
              </w:rPr>
            </w:pPr>
            <w:r>
              <w:rPr>
                <w:rFonts w:ascii="微软雅黑" w:hAnsi="微软雅黑"/>
                <w:color w:val="4F4F4F"/>
                <w:szCs w:val="21"/>
              </w:rPr>
              <w:br/>
            </w:r>
            <w:r>
              <w:rPr>
                <w:rFonts w:ascii="微软雅黑" w:hAnsi="微软雅黑"/>
                <w:color w:val="4F4F4F"/>
                <w:szCs w:val="21"/>
              </w:rPr>
              <w:t>匹配所有大于给定索引值的元素</w:t>
            </w:r>
          </w:p>
          <w:p w14:paraId="7C2DC3D8" w14:textId="77777777" w:rsidR="00844220" w:rsidRPr="00844220" w:rsidRDefault="00844220" w:rsidP="00E674FA">
            <w:pPr>
              <w:ind w:firstLineChars="0" w:firstLine="0"/>
            </w:pPr>
          </w:p>
        </w:tc>
        <w:tc>
          <w:tcPr>
            <w:tcW w:w="1127" w:type="dxa"/>
          </w:tcPr>
          <w:p w14:paraId="02BF33CD" w14:textId="04AA84EF" w:rsidR="00844220" w:rsidRPr="007930D1" w:rsidRDefault="00844220" w:rsidP="00E674FA">
            <w:pPr>
              <w:ind w:firstLineChars="0" w:firstLine="0"/>
            </w:pPr>
            <w:r w:rsidRPr="007930D1">
              <w:rPr>
                <w:rFonts w:hint="eastAsia"/>
              </w:rPr>
              <w:t>多个元素</w:t>
            </w:r>
          </w:p>
        </w:tc>
        <w:tc>
          <w:tcPr>
            <w:tcW w:w="3903" w:type="dxa"/>
          </w:tcPr>
          <w:p w14:paraId="7C32FC89" w14:textId="77777777" w:rsidR="00844220" w:rsidRPr="007930D1" w:rsidRDefault="00844220" w:rsidP="00E674FA">
            <w:pPr>
              <w:ind w:firstLineChars="0" w:firstLine="0"/>
            </w:pPr>
          </w:p>
        </w:tc>
      </w:tr>
      <w:tr w:rsidR="00844220" w14:paraId="08DE9407" w14:textId="77777777" w:rsidTr="007930D1">
        <w:tc>
          <w:tcPr>
            <w:tcW w:w="1390" w:type="dxa"/>
          </w:tcPr>
          <w:p w14:paraId="12546366" w14:textId="362AF713" w:rsidR="00844220" w:rsidRPr="007930D1" w:rsidRDefault="00844220" w:rsidP="00E674FA">
            <w:pPr>
              <w:ind w:firstLineChars="0" w:firstLine="0"/>
            </w:pPr>
            <w:proofErr w:type="gramStart"/>
            <w:r w:rsidRPr="00844220">
              <w:t>:</w:t>
            </w:r>
            <w:proofErr w:type="spellStart"/>
            <w:r w:rsidRPr="00844220">
              <w:t>lt</w:t>
            </w:r>
            <w:proofErr w:type="spellEnd"/>
            <w:proofErr w:type="gramEnd"/>
            <w:r w:rsidRPr="00844220">
              <w:t>(index)</w:t>
            </w:r>
          </w:p>
        </w:tc>
        <w:tc>
          <w:tcPr>
            <w:tcW w:w="1876" w:type="dxa"/>
          </w:tcPr>
          <w:p w14:paraId="79F993D7" w14:textId="77777777" w:rsidR="00844220" w:rsidRDefault="00844220" w:rsidP="00844220">
            <w:pPr>
              <w:widowControl/>
              <w:spacing w:line="300" w:lineRule="atLeast"/>
              <w:ind w:firstLineChars="0" w:firstLine="0"/>
              <w:rPr>
                <w:rFonts w:ascii="微软雅黑" w:eastAsia="宋体" w:hAnsi="微软雅黑"/>
                <w:bCs w:val="0"/>
                <w:color w:val="4F4F4F"/>
                <w:szCs w:val="21"/>
              </w:rPr>
            </w:pPr>
            <w:r>
              <w:rPr>
                <w:rFonts w:ascii="微软雅黑" w:hAnsi="微软雅黑"/>
                <w:color w:val="4F4F4F"/>
                <w:szCs w:val="21"/>
              </w:rPr>
              <w:br/>
            </w:r>
            <w:r>
              <w:rPr>
                <w:rFonts w:ascii="微软雅黑" w:hAnsi="微软雅黑"/>
                <w:color w:val="4F4F4F"/>
                <w:szCs w:val="21"/>
              </w:rPr>
              <w:t>匹配所有小于给定索引值的元素</w:t>
            </w:r>
          </w:p>
          <w:p w14:paraId="4A760DAE" w14:textId="77777777" w:rsidR="00844220" w:rsidRPr="00844220" w:rsidRDefault="00844220" w:rsidP="00E674FA">
            <w:pPr>
              <w:ind w:firstLineChars="0" w:firstLine="0"/>
            </w:pPr>
          </w:p>
        </w:tc>
        <w:tc>
          <w:tcPr>
            <w:tcW w:w="1127" w:type="dxa"/>
          </w:tcPr>
          <w:p w14:paraId="2DF7ACF2" w14:textId="72197F2C" w:rsidR="00844220" w:rsidRPr="007930D1" w:rsidRDefault="00844220" w:rsidP="00E674FA">
            <w:pPr>
              <w:ind w:firstLineChars="0" w:firstLine="0"/>
            </w:pPr>
            <w:r w:rsidRPr="007930D1">
              <w:rPr>
                <w:rFonts w:hint="eastAsia"/>
              </w:rPr>
              <w:t>多个元素</w:t>
            </w:r>
          </w:p>
        </w:tc>
        <w:tc>
          <w:tcPr>
            <w:tcW w:w="3903" w:type="dxa"/>
          </w:tcPr>
          <w:p w14:paraId="11B28680" w14:textId="77777777" w:rsidR="00844220" w:rsidRPr="007930D1" w:rsidRDefault="00844220" w:rsidP="00E674FA">
            <w:pPr>
              <w:ind w:firstLineChars="0" w:firstLine="0"/>
            </w:pPr>
          </w:p>
        </w:tc>
      </w:tr>
      <w:tr w:rsidR="00844220" w14:paraId="14830ACA" w14:textId="77777777" w:rsidTr="007930D1">
        <w:tc>
          <w:tcPr>
            <w:tcW w:w="1390" w:type="dxa"/>
          </w:tcPr>
          <w:p w14:paraId="20A0F47A" w14:textId="16E69C7B" w:rsidR="00844220" w:rsidRPr="007930D1" w:rsidRDefault="00844220" w:rsidP="00E674FA">
            <w:pPr>
              <w:ind w:firstLineChars="0" w:firstLine="0"/>
            </w:pPr>
            <w:proofErr w:type="gramStart"/>
            <w:r w:rsidRPr="00844220">
              <w:t>:animated</w:t>
            </w:r>
            <w:proofErr w:type="gramEnd"/>
          </w:p>
        </w:tc>
        <w:tc>
          <w:tcPr>
            <w:tcW w:w="1876" w:type="dxa"/>
          </w:tcPr>
          <w:p w14:paraId="03ACEC03" w14:textId="77777777" w:rsidR="00844220" w:rsidRDefault="00844220" w:rsidP="00844220">
            <w:pPr>
              <w:widowControl/>
              <w:spacing w:line="300" w:lineRule="atLeast"/>
              <w:ind w:firstLineChars="0" w:firstLine="0"/>
              <w:rPr>
                <w:rFonts w:ascii="微软雅黑" w:eastAsia="宋体" w:hAnsi="微软雅黑"/>
                <w:bCs w:val="0"/>
                <w:color w:val="4F4F4F"/>
                <w:szCs w:val="21"/>
              </w:rPr>
            </w:pPr>
            <w:r>
              <w:rPr>
                <w:rFonts w:ascii="微软雅黑" w:hAnsi="微软雅黑"/>
                <w:color w:val="4F4F4F"/>
                <w:szCs w:val="21"/>
              </w:rPr>
              <w:br/>
            </w:r>
            <w:r>
              <w:rPr>
                <w:rFonts w:ascii="微软雅黑" w:hAnsi="微软雅黑"/>
                <w:color w:val="4F4F4F"/>
                <w:szCs w:val="21"/>
              </w:rPr>
              <w:t>选取当前正在执行动画的所有元素</w:t>
            </w:r>
          </w:p>
          <w:p w14:paraId="59CF9FDF" w14:textId="77777777" w:rsidR="00844220" w:rsidRPr="00844220" w:rsidRDefault="00844220" w:rsidP="00E674FA">
            <w:pPr>
              <w:ind w:firstLineChars="0" w:firstLine="0"/>
            </w:pPr>
          </w:p>
        </w:tc>
        <w:tc>
          <w:tcPr>
            <w:tcW w:w="1127" w:type="dxa"/>
          </w:tcPr>
          <w:p w14:paraId="0D3506A8" w14:textId="77777777" w:rsidR="00844220" w:rsidRPr="007930D1" w:rsidRDefault="00844220" w:rsidP="00E674FA">
            <w:pPr>
              <w:ind w:firstLineChars="0" w:firstLine="0"/>
            </w:pPr>
          </w:p>
        </w:tc>
        <w:tc>
          <w:tcPr>
            <w:tcW w:w="3903" w:type="dxa"/>
          </w:tcPr>
          <w:p w14:paraId="464D09F0" w14:textId="77777777" w:rsidR="00844220" w:rsidRPr="007930D1" w:rsidRDefault="00844220" w:rsidP="00E674FA">
            <w:pPr>
              <w:ind w:firstLineChars="0" w:firstLine="0"/>
            </w:pPr>
          </w:p>
        </w:tc>
      </w:tr>
      <w:tr w:rsidR="00844220" w14:paraId="3A267ED7" w14:textId="77777777" w:rsidTr="007930D1">
        <w:tc>
          <w:tcPr>
            <w:tcW w:w="1390" w:type="dxa"/>
          </w:tcPr>
          <w:p w14:paraId="762DC1D0" w14:textId="66827F57" w:rsidR="00844220" w:rsidRPr="007930D1" w:rsidRDefault="00844220" w:rsidP="00E674FA">
            <w:pPr>
              <w:ind w:firstLineChars="0" w:firstLine="0"/>
            </w:pPr>
            <w:r w:rsidRPr="00844220">
              <w:t>focus</w:t>
            </w:r>
          </w:p>
        </w:tc>
        <w:tc>
          <w:tcPr>
            <w:tcW w:w="1876" w:type="dxa"/>
          </w:tcPr>
          <w:p w14:paraId="16D65D59" w14:textId="77777777" w:rsidR="00844220" w:rsidRDefault="00844220" w:rsidP="00844220">
            <w:pPr>
              <w:widowControl/>
              <w:spacing w:line="300" w:lineRule="atLeast"/>
              <w:ind w:firstLineChars="0" w:firstLine="0"/>
              <w:rPr>
                <w:rFonts w:ascii="微软雅黑" w:eastAsia="宋体" w:hAnsi="微软雅黑"/>
                <w:bCs w:val="0"/>
                <w:color w:val="4F4F4F"/>
                <w:szCs w:val="21"/>
              </w:rPr>
            </w:pPr>
            <w:r>
              <w:rPr>
                <w:rFonts w:ascii="微软雅黑" w:hAnsi="微软雅黑"/>
                <w:color w:val="4F4F4F"/>
                <w:szCs w:val="21"/>
              </w:rPr>
              <w:br/>
            </w:r>
            <w:r>
              <w:rPr>
                <w:rFonts w:ascii="微软雅黑" w:hAnsi="微软雅黑"/>
                <w:color w:val="4F4F4F"/>
                <w:szCs w:val="21"/>
              </w:rPr>
              <w:t>选取当前正在获取焦点的元素</w:t>
            </w:r>
          </w:p>
          <w:p w14:paraId="54714431" w14:textId="77777777" w:rsidR="00844220" w:rsidRPr="00844220" w:rsidRDefault="00844220" w:rsidP="00E674FA">
            <w:pPr>
              <w:ind w:firstLineChars="0" w:firstLine="0"/>
            </w:pPr>
          </w:p>
        </w:tc>
        <w:tc>
          <w:tcPr>
            <w:tcW w:w="1127" w:type="dxa"/>
          </w:tcPr>
          <w:p w14:paraId="185200EB" w14:textId="77777777" w:rsidR="00844220" w:rsidRPr="007930D1" w:rsidRDefault="00844220" w:rsidP="00E674FA">
            <w:pPr>
              <w:ind w:firstLineChars="0" w:firstLine="0"/>
            </w:pPr>
          </w:p>
        </w:tc>
        <w:tc>
          <w:tcPr>
            <w:tcW w:w="3903" w:type="dxa"/>
          </w:tcPr>
          <w:p w14:paraId="1CF9E72E" w14:textId="77777777" w:rsidR="00844220" w:rsidRPr="007930D1" w:rsidRDefault="00844220" w:rsidP="00E674FA">
            <w:pPr>
              <w:ind w:firstLineChars="0" w:firstLine="0"/>
            </w:pPr>
          </w:p>
        </w:tc>
      </w:tr>
    </w:tbl>
    <w:p w14:paraId="47E24B63" w14:textId="64F92BD6" w:rsidR="00844220" w:rsidRDefault="00844220" w:rsidP="00844220">
      <w:pPr>
        <w:pStyle w:val="3"/>
        <w:ind w:firstLine="420"/>
      </w:pPr>
      <w:r w:rsidRPr="00844220">
        <w:rPr>
          <w:rFonts w:hint="eastAsia"/>
        </w:rPr>
        <w:t>内容过滤选择器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44220" w14:paraId="1FB6346A" w14:textId="77777777" w:rsidTr="00844220">
        <w:tc>
          <w:tcPr>
            <w:tcW w:w="2765" w:type="dxa"/>
          </w:tcPr>
          <w:p w14:paraId="3A8DCEAB" w14:textId="72999CFE" w:rsidR="00844220" w:rsidRDefault="00844220" w:rsidP="00844220">
            <w:pPr>
              <w:ind w:firstLineChars="0" w:firstLine="0"/>
            </w:pPr>
            <w:proofErr w:type="gramStart"/>
            <w:r w:rsidRPr="00844220">
              <w:t>:contains</w:t>
            </w:r>
            <w:proofErr w:type="gramEnd"/>
            <w:r w:rsidRPr="00844220">
              <w:t>(text)</w:t>
            </w:r>
          </w:p>
        </w:tc>
        <w:tc>
          <w:tcPr>
            <w:tcW w:w="2765" w:type="dxa"/>
          </w:tcPr>
          <w:p w14:paraId="6D3E392E" w14:textId="08E2ADDC" w:rsidR="00844220" w:rsidRDefault="00844220" w:rsidP="00844220">
            <w:pPr>
              <w:ind w:firstLineChars="0" w:firstLine="0"/>
            </w:pPr>
            <w:r w:rsidRPr="00844220">
              <w:rPr>
                <w:rFonts w:hint="eastAsia"/>
              </w:rPr>
              <w:t>选取含有文本内容为</w:t>
            </w:r>
            <w:r w:rsidRPr="00844220">
              <w:t>text</w:t>
            </w:r>
            <w:r w:rsidRPr="00844220">
              <w:t>的元素</w:t>
            </w:r>
          </w:p>
        </w:tc>
        <w:tc>
          <w:tcPr>
            <w:tcW w:w="2766" w:type="dxa"/>
          </w:tcPr>
          <w:p w14:paraId="0724895C" w14:textId="77777777" w:rsidR="00844220" w:rsidRDefault="00844220" w:rsidP="00844220">
            <w:pPr>
              <w:ind w:firstLineChars="0" w:firstLine="0"/>
            </w:pPr>
          </w:p>
        </w:tc>
      </w:tr>
      <w:tr w:rsidR="00844220" w14:paraId="6F4C370D" w14:textId="77777777" w:rsidTr="00844220">
        <w:tc>
          <w:tcPr>
            <w:tcW w:w="2765" w:type="dxa"/>
          </w:tcPr>
          <w:p w14:paraId="2C057D82" w14:textId="537BB4B7" w:rsidR="00844220" w:rsidRDefault="00844220" w:rsidP="00844220">
            <w:pPr>
              <w:ind w:firstLineChars="0" w:firstLine="0"/>
            </w:pPr>
            <w:proofErr w:type="gramStart"/>
            <w:r w:rsidRPr="00844220">
              <w:t>:empty</w:t>
            </w:r>
            <w:proofErr w:type="gramEnd"/>
          </w:p>
        </w:tc>
        <w:tc>
          <w:tcPr>
            <w:tcW w:w="2765" w:type="dxa"/>
          </w:tcPr>
          <w:p w14:paraId="69ACA423" w14:textId="1AB08329" w:rsidR="00844220" w:rsidRPr="00844220" w:rsidRDefault="00844220" w:rsidP="00844220">
            <w:pPr>
              <w:widowControl/>
              <w:spacing w:line="300" w:lineRule="atLeast"/>
              <w:ind w:firstLineChars="0" w:firstLine="0"/>
              <w:rPr>
                <w:rFonts w:ascii="微软雅黑" w:eastAsia="宋体" w:hAnsi="微软雅黑"/>
                <w:bCs w:val="0"/>
                <w:color w:val="4F4F4F"/>
                <w:szCs w:val="21"/>
              </w:rPr>
            </w:pPr>
            <w:r>
              <w:rPr>
                <w:rFonts w:ascii="微软雅黑" w:hAnsi="微软雅黑"/>
                <w:color w:val="4F4F4F"/>
                <w:szCs w:val="21"/>
              </w:rPr>
              <w:t>选取不包含子元素获取文本的空元素</w:t>
            </w:r>
          </w:p>
        </w:tc>
        <w:tc>
          <w:tcPr>
            <w:tcW w:w="2766" w:type="dxa"/>
          </w:tcPr>
          <w:p w14:paraId="1F21D099" w14:textId="77777777" w:rsidR="00844220" w:rsidRDefault="00844220" w:rsidP="00844220">
            <w:pPr>
              <w:ind w:firstLineChars="0" w:firstLine="0"/>
            </w:pPr>
          </w:p>
        </w:tc>
      </w:tr>
      <w:tr w:rsidR="00844220" w14:paraId="2575863F" w14:textId="77777777" w:rsidTr="00844220">
        <w:tc>
          <w:tcPr>
            <w:tcW w:w="2765" w:type="dxa"/>
          </w:tcPr>
          <w:p w14:paraId="59E8D3C6" w14:textId="08585C7F" w:rsidR="00844220" w:rsidRDefault="00844220" w:rsidP="00844220">
            <w:pPr>
              <w:ind w:firstLineChars="0" w:firstLine="0"/>
            </w:pPr>
            <w:proofErr w:type="gramStart"/>
            <w:r w:rsidRPr="00844220">
              <w:t>:has</w:t>
            </w:r>
            <w:proofErr w:type="gramEnd"/>
            <w:r w:rsidRPr="00844220">
              <w:t>(selector)</w:t>
            </w:r>
          </w:p>
        </w:tc>
        <w:tc>
          <w:tcPr>
            <w:tcW w:w="2765" w:type="dxa"/>
          </w:tcPr>
          <w:p w14:paraId="54113C0E" w14:textId="4298BB6C" w:rsidR="00844220" w:rsidRPr="00844220" w:rsidRDefault="00844220" w:rsidP="00844220">
            <w:pPr>
              <w:widowControl/>
              <w:spacing w:line="300" w:lineRule="atLeast"/>
              <w:ind w:firstLineChars="0" w:firstLine="0"/>
              <w:rPr>
                <w:rFonts w:ascii="微软雅黑" w:eastAsia="宋体" w:hAnsi="微软雅黑"/>
                <w:bCs w:val="0"/>
                <w:color w:val="4F4F4F"/>
                <w:szCs w:val="21"/>
              </w:rPr>
            </w:pPr>
            <w:r>
              <w:rPr>
                <w:rFonts w:ascii="微软雅黑" w:hAnsi="微软雅黑"/>
                <w:color w:val="4F4F4F"/>
                <w:szCs w:val="21"/>
              </w:rPr>
              <w:t>选择含有选择器所匹配</w:t>
            </w:r>
            <w:proofErr w:type="gramStart"/>
            <w:r>
              <w:rPr>
                <w:rFonts w:ascii="微软雅黑" w:hAnsi="微软雅黑"/>
                <w:color w:val="4F4F4F"/>
                <w:szCs w:val="21"/>
              </w:rPr>
              <w:t>的元素的元素</w:t>
            </w:r>
            <w:proofErr w:type="gramEnd"/>
          </w:p>
        </w:tc>
        <w:tc>
          <w:tcPr>
            <w:tcW w:w="2766" w:type="dxa"/>
          </w:tcPr>
          <w:p w14:paraId="3439B8DB" w14:textId="77777777" w:rsidR="00844220" w:rsidRDefault="00844220" w:rsidP="00844220">
            <w:pPr>
              <w:ind w:firstLineChars="0" w:firstLine="0"/>
            </w:pPr>
          </w:p>
        </w:tc>
      </w:tr>
      <w:tr w:rsidR="00844220" w14:paraId="28C296FF" w14:textId="77777777" w:rsidTr="00844220">
        <w:tc>
          <w:tcPr>
            <w:tcW w:w="2765" w:type="dxa"/>
          </w:tcPr>
          <w:p w14:paraId="28ABECD0" w14:textId="5FC94A02" w:rsidR="00844220" w:rsidRDefault="00844220" w:rsidP="00844220">
            <w:pPr>
              <w:ind w:firstLineChars="0" w:firstLine="0"/>
            </w:pPr>
            <w:proofErr w:type="gramStart"/>
            <w:r w:rsidRPr="00844220">
              <w:t>:parent</w:t>
            </w:r>
            <w:proofErr w:type="gramEnd"/>
          </w:p>
        </w:tc>
        <w:tc>
          <w:tcPr>
            <w:tcW w:w="2765" w:type="dxa"/>
          </w:tcPr>
          <w:p w14:paraId="66A8BDCE" w14:textId="52BE2720" w:rsidR="00844220" w:rsidRPr="00844220" w:rsidRDefault="00844220" w:rsidP="00844220">
            <w:pPr>
              <w:widowControl/>
              <w:spacing w:line="300" w:lineRule="atLeast"/>
              <w:ind w:firstLineChars="0" w:firstLine="0"/>
              <w:rPr>
                <w:rFonts w:ascii="微软雅黑" w:eastAsia="宋体" w:hAnsi="微软雅黑"/>
                <w:bCs w:val="0"/>
                <w:color w:val="4F4F4F"/>
                <w:szCs w:val="21"/>
              </w:rPr>
            </w:pPr>
            <w:r>
              <w:rPr>
                <w:rFonts w:ascii="微软雅黑" w:hAnsi="微软雅黑"/>
                <w:color w:val="4F4F4F"/>
                <w:szCs w:val="21"/>
              </w:rPr>
              <w:t>选取含有子元素或者文本的元素</w:t>
            </w:r>
          </w:p>
        </w:tc>
        <w:tc>
          <w:tcPr>
            <w:tcW w:w="2766" w:type="dxa"/>
          </w:tcPr>
          <w:p w14:paraId="7286644B" w14:textId="77777777" w:rsidR="00844220" w:rsidRDefault="00844220" w:rsidP="00844220">
            <w:pPr>
              <w:ind w:firstLineChars="0" w:firstLine="0"/>
            </w:pPr>
          </w:p>
        </w:tc>
      </w:tr>
    </w:tbl>
    <w:p w14:paraId="46138C28" w14:textId="6F45631C" w:rsidR="00844220" w:rsidRDefault="003E7C3D" w:rsidP="003E7C3D">
      <w:pPr>
        <w:pStyle w:val="3"/>
        <w:ind w:firstLine="420"/>
      </w:pPr>
      <w:r w:rsidRPr="003E7C3D">
        <w:rPr>
          <w:rFonts w:hint="eastAsia"/>
        </w:rPr>
        <w:t>可见过滤选择器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E7C3D" w14:paraId="53F27294" w14:textId="77777777" w:rsidTr="003E7C3D">
        <w:tc>
          <w:tcPr>
            <w:tcW w:w="2765" w:type="dxa"/>
          </w:tcPr>
          <w:p w14:paraId="6645F504" w14:textId="3D20B3F4" w:rsidR="003E7C3D" w:rsidRDefault="003E7C3D" w:rsidP="003E7C3D">
            <w:pPr>
              <w:ind w:firstLineChars="0" w:firstLine="0"/>
            </w:pPr>
            <w:proofErr w:type="gramStart"/>
            <w:r w:rsidRPr="003E7C3D">
              <w:t>:hidden</w:t>
            </w:r>
            <w:proofErr w:type="gramEnd"/>
          </w:p>
        </w:tc>
        <w:tc>
          <w:tcPr>
            <w:tcW w:w="2765" w:type="dxa"/>
          </w:tcPr>
          <w:p w14:paraId="24D57F62" w14:textId="257CFEBF" w:rsidR="003E7C3D" w:rsidRPr="003E7C3D" w:rsidRDefault="003E7C3D" w:rsidP="003E7C3D">
            <w:pPr>
              <w:widowControl/>
              <w:spacing w:line="300" w:lineRule="atLeast"/>
              <w:ind w:firstLineChars="0" w:firstLine="0"/>
              <w:rPr>
                <w:rFonts w:ascii="微软雅黑" w:eastAsia="宋体" w:hAnsi="微软雅黑"/>
                <w:bCs w:val="0"/>
                <w:color w:val="4F4F4F"/>
                <w:szCs w:val="21"/>
              </w:rPr>
            </w:pPr>
            <w:r>
              <w:rPr>
                <w:rFonts w:ascii="微软雅黑" w:hAnsi="微软雅黑"/>
                <w:color w:val="4F4F4F"/>
                <w:szCs w:val="21"/>
              </w:rPr>
              <w:t>选择所有不可见的元素</w:t>
            </w:r>
          </w:p>
        </w:tc>
        <w:tc>
          <w:tcPr>
            <w:tcW w:w="2766" w:type="dxa"/>
          </w:tcPr>
          <w:p w14:paraId="2D849FC7" w14:textId="77777777" w:rsidR="003E7C3D" w:rsidRDefault="003E7C3D" w:rsidP="003E7C3D">
            <w:pPr>
              <w:ind w:firstLineChars="0" w:firstLine="0"/>
            </w:pPr>
          </w:p>
        </w:tc>
      </w:tr>
      <w:tr w:rsidR="003E7C3D" w14:paraId="0A1E6A6F" w14:textId="77777777" w:rsidTr="003E7C3D">
        <w:tc>
          <w:tcPr>
            <w:tcW w:w="2765" w:type="dxa"/>
          </w:tcPr>
          <w:p w14:paraId="17227714" w14:textId="6DD3B740" w:rsidR="003E7C3D" w:rsidRDefault="003E7C3D" w:rsidP="003E7C3D">
            <w:pPr>
              <w:ind w:firstLineChars="0" w:firstLine="0"/>
            </w:pPr>
            <w:proofErr w:type="gramStart"/>
            <w:r w:rsidRPr="003E7C3D">
              <w:t>:visible</w:t>
            </w:r>
            <w:proofErr w:type="gramEnd"/>
          </w:p>
        </w:tc>
        <w:tc>
          <w:tcPr>
            <w:tcW w:w="2765" w:type="dxa"/>
          </w:tcPr>
          <w:p w14:paraId="203EEF8B" w14:textId="5952EAEA" w:rsidR="003E7C3D" w:rsidRPr="003E7C3D" w:rsidRDefault="003E7C3D" w:rsidP="003E7C3D">
            <w:pPr>
              <w:widowControl/>
              <w:spacing w:line="300" w:lineRule="atLeast"/>
              <w:ind w:firstLineChars="0" w:firstLine="0"/>
              <w:rPr>
                <w:rFonts w:ascii="微软雅黑" w:eastAsia="宋体" w:hAnsi="微软雅黑"/>
                <w:bCs w:val="0"/>
                <w:color w:val="4F4F4F"/>
                <w:szCs w:val="21"/>
              </w:rPr>
            </w:pPr>
            <w:r>
              <w:rPr>
                <w:rFonts w:ascii="微软雅黑" w:hAnsi="微软雅黑"/>
                <w:color w:val="4F4F4F"/>
                <w:szCs w:val="21"/>
              </w:rPr>
              <w:t>选取所有可见的元素</w:t>
            </w:r>
          </w:p>
        </w:tc>
        <w:tc>
          <w:tcPr>
            <w:tcW w:w="2766" w:type="dxa"/>
          </w:tcPr>
          <w:p w14:paraId="29786098" w14:textId="77777777" w:rsidR="003E7C3D" w:rsidRDefault="003E7C3D" w:rsidP="003E7C3D">
            <w:pPr>
              <w:ind w:firstLineChars="0" w:firstLine="0"/>
            </w:pPr>
          </w:p>
        </w:tc>
      </w:tr>
    </w:tbl>
    <w:p w14:paraId="53F8257A" w14:textId="3A579B84" w:rsidR="003E7C3D" w:rsidRDefault="003E7C3D" w:rsidP="003E7C3D">
      <w:pPr>
        <w:pStyle w:val="3"/>
        <w:ind w:firstLine="420"/>
      </w:pPr>
      <w:r w:rsidRPr="003E7C3D">
        <w:rPr>
          <w:rFonts w:hint="eastAsia"/>
        </w:rPr>
        <w:t>属性过滤选择器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7789E" w14:paraId="26A087DB" w14:textId="77777777" w:rsidTr="0047789E">
        <w:tc>
          <w:tcPr>
            <w:tcW w:w="2765" w:type="dxa"/>
          </w:tcPr>
          <w:p w14:paraId="12DE6C6B" w14:textId="374D78F8" w:rsidR="0047789E" w:rsidRDefault="0047789E" w:rsidP="003E7C3D">
            <w:pPr>
              <w:ind w:firstLineChars="0" w:firstLine="0"/>
            </w:pPr>
            <w:r w:rsidRPr="0047789E">
              <w:t>[attribute]</w:t>
            </w:r>
          </w:p>
        </w:tc>
        <w:tc>
          <w:tcPr>
            <w:tcW w:w="2765" w:type="dxa"/>
          </w:tcPr>
          <w:p w14:paraId="79F205FB" w14:textId="7252FB48" w:rsidR="0047789E" w:rsidRDefault="0047789E" w:rsidP="003E7C3D">
            <w:pPr>
              <w:ind w:firstLineChars="0" w:firstLine="0"/>
            </w:pPr>
            <w:r w:rsidRPr="0047789E">
              <w:rPr>
                <w:rFonts w:hint="eastAsia"/>
              </w:rPr>
              <w:t>选取拥有此属性的元素</w:t>
            </w:r>
          </w:p>
        </w:tc>
        <w:tc>
          <w:tcPr>
            <w:tcW w:w="2766" w:type="dxa"/>
          </w:tcPr>
          <w:p w14:paraId="54DC6877" w14:textId="77777777" w:rsidR="0047789E" w:rsidRDefault="0047789E" w:rsidP="003E7C3D">
            <w:pPr>
              <w:ind w:firstLineChars="0" w:firstLine="0"/>
            </w:pPr>
          </w:p>
        </w:tc>
      </w:tr>
      <w:tr w:rsidR="0047789E" w14:paraId="213D14EC" w14:textId="77777777" w:rsidTr="0047789E">
        <w:tc>
          <w:tcPr>
            <w:tcW w:w="2765" w:type="dxa"/>
          </w:tcPr>
          <w:p w14:paraId="7788A23D" w14:textId="55E816DF" w:rsidR="0047789E" w:rsidRDefault="0047789E" w:rsidP="003E7C3D">
            <w:pPr>
              <w:ind w:firstLineChars="0" w:firstLine="0"/>
            </w:pPr>
            <w:r w:rsidRPr="0047789E">
              <w:t>[attribute=value]</w:t>
            </w:r>
          </w:p>
        </w:tc>
        <w:tc>
          <w:tcPr>
            <w:tcW w:w="2765" w:type="dxa"/>
          </w:tcPr>
          <w:p w14:paraId="4FC4FB84" w14:textId="3D6B2B36" w:rsidR="0047789E" w:rsidRDefault="0047789E" w:rsidP="003E7C3D">
            <w:pPr>
              <w:ind w:firstLineChars="0" w:firstLine="0"/>
            </w:pPr>
            <w:r w:rsidRPr="0047789E">
              <w:rPr>
                <w:rFonts w:hint="eastAsia"/>
              </w:rPr>
              <w:t>选取属性值为</w:t>
            </w:r>
            <w:r w:rsidRPr="0047789E">
              <w:t>value</w:t>
            </w:r>
            <w:r w:rsidRPr="0047789E">
              <w:t>值的元素</w:t>
            </w:r>
          </w:p>
        </w:tc>
        <w:tc>
          <w:tcPr>
            <w:tcW w:w="2766" w:type="dxa"/>
          </w:tcPr>
          <w:p w14:paraId="52F1CC72" w14:textId="77777777" w:rsidR="0047789E" w:rsidRDefault="0047789E" w:rsidP="003E7C3D">
            <w:pPr>
              <w:ind w:firstLineChars="0" w:firstLine="0"/>
            </w:pPr>
          </w:p>
        </w:tc>
      </w:tr>
      <w:tr w:rsidR="0047789E" w14:paraId="4A5E2C5D" w14:textId="77777777" w:rsidTr="0047789E">
        <w:tc>
          <w:tcPr>
            <w:tcW w:w="2765" w:type="dxa"/>
          </w:tcPr>
          <w:p w14:paraId="3F585D9A" w14:textId="6E02FE9C" w:rsidR="0047789E" w:rsidRDefault="0047789E" w:rsidP="003E7C3D">
            <w:pPr>
              <w:ind w:firstLineChars="0" w:firstLine="0"/>
            </w:pPr>
            <w:r w:rsidRPr="0047789E">
              <w:t>[</w:t>
            </w:r>
            <w:proofErr w:type="spellStart"/>
            <w:r w:rsidRPr="0047789E">
              <w:t>attribue</w:t>
            </w:r>
            <w:proofErr w:type="spellEnd"/>
            <w:r w:rsidRPr="0047789E">
              <w:t>^=value]</w:t>
            </w:r>
          </w:p>
        </w:tc>
        <w:tc>
          <w:tcPr>
            <w:tcW w:w="2765" w:type="dxa"/>
          </w:tcPr>
          <w:p w14:paraId="3C0BBBCE" w14:textId="174F16B5" w:rsidR="0047789E" w:rsidRDefault="0047789E" w:rsidP="003E7C3D">
            <w:pPr>
              <w:ind w:firstLineChars="0" w:firstLine="0"/>
            </w:pPr>
            <w:r w:rsidRPr="0047789E">
              <w:rPr>
                <w:rFonts w:hint="eastAsia"/>
              </w:rPr>
              <w:t>选取属性的值以</w:t>
            </w:r>
            <w:r w:rsidRPr="0047789E">
              <w:t>value</w:t>
            </w:r>
            <w:r w:rsidRPr="0047789E">
              <w:t>开始的元素</w:t>
            </w:r>
          </w:p>
        </w:tc>
        <w:tc>
          <w:tcPr>
            <w:tcW w:w="2766" w:type="dxa"/>
          </w:tcPr>
          <w:p w14:paraId="2930A607" w14:textId="77777777" w:rsidR="0047789E" w:rsidRDefault="0047789E" w:rsidP="003E7C3D">
            <w:pPr>
              <w:ind w:firstLineChars="0" w:firstLine="0"/>
            </w:pPr>
          </w:p>
        </w:tc>
      </w:tr>
      <w:tr w:rsidR="0047789E" w14:paraId="66567C39" w14:textId="77777777" w:rsidTr="0047789E">
        <w:tc>
          <w:tcPr>
            <w:tcW w:w="2765" w:type="dxa"/>
          </w:tcPr>
          <w:p w14:paraId="19D8D31D" w14:textId="71146CA6" w:rsidR="0047789E" w:rsidRDefault="0047789E" w:rsidP="003E7C3D">
            <w:pPr>
              <w:ind w:firstLineChars="0" w:firstLine="0"/>
            </w:pPr>
            <w:r w:rsidRPr="0047789E">
              <w:t>[</w:t>
            </w:r>
            <w:proofErr w:type="spellStart"/>
            <w:r w:rsidRPr="0047789E">
              <w:t>attribue</w:t>
            </w:r>
            <w:proofErr w:type="spellEnd"/>
            <w:r w:rsidRPr="0047789E">
              <w:t>$=value]</w:t>
            </w:r>
          </w:p>
        </w:tc>
        <w:tc>
          <w:tcPr>
            <w:tcW w:w="2765" w:type="dxa"/>
          </w:tcPr>
          <w:p w14:paraId="2E27C585" w14:textId="55DCEB4E" w:rsidR="0047789E" w:rsidRDefault="0047789E" w:rsidP="003E7C3D">
            <w:pPr>
              <w:ind w:firstLineChars="0" w:firstLine="0"/>
            </w:pPr>
            <w:r w:rsidRPr="0047789E">
              <w:rPr>
                <w:rFonts w:hint="eastAsia"/>
              </w:rPr>
              <w:t>选取属性的值以</w:t>
            </w:r>
            <w:r w:rsidRPr="0047789E">
              <w:t>value</w:t>
            </w:r>
            <w:r w:rsidRPr="0047789E">
              <w:t>结束的元素</w:t>
            </w:r>
          </w:p>
        </w:tc>
        <w:tc>
          <w:tcPr>
            <w:tcW w:w="2766" w:type="dxa"/>
          </w:tcPr>
          <w:p w14:paraId="46D14BD1" w14:textId="77777777" w:rsidR="0047789E" w:rsidRDefault="0047789E" w:rsidP="003E7C3D">
            <w:pPr>
              <w:ind w:firstLineChars="0" w:firstLine="0"/>
            </w:pPr>
          </w:p>
        </w:tc>
      </w:tr>
    </w:tbl>
    <w:p w14:paraId="4DF5F284" w14:textId="476745DF" w:rsidR="003E7C3D" w:rsidRDefault="0047789E" w:rsidP="0047789E">
      <w:pPr>
        <w:pStyle w:val="3"/>
        <w:ind w:firstLine="420"/>
      </w:pPr>
      <w:r w:rsidRPr="0047789E">
        <w:rPr>
          <w:rFonts w:hint="eastAsia"/>
        </w:rPr>
        <w:t>子元素过滤选择器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7789E" w14:paraId="7815ED23" w14:textId="77777777" w:rsidTr="0047789E">
        <w:tc>
          <w:tcPr>
            <w:tcW w:w="2765" w:type="dxa"/>
          </w:tcPr>
          <w:p w14:paraId="3E9F7AD1" w14:textId="398B5664" w:rsidR="0047789E" w:rsidRDefault="0047789E" w:rsidP="0047789E">
            <w:pPr>
              <w:ind w:firstLineChars="0" w:firstLine="0"/>
            </w:pPr>
            <w:proofErr w:type="gramStart"/>
            <w:r w:rsidRPr="0047789E">
              <w:t>:nth</w:t>
            </w:r>
            <w:proofErr w:type="gramEnd"/>
            <w:r w:rsidRPr="0047789E">
              <w:t>-child(index/even/odd)</w:t>
            </w:r>
          </w:p>
        </w:tc>
        <w:tc>
          <w:tcPr>
            <w:tcW w:w="2765" w:type="dxa"/>
          </w:tcPr>
          <w:p w14:paraId="07377F91" w14:textId="1D68F2E4" w:rsidR="0047789E" w:rsidRPr="0047789E" w:rsidRDefault="0047789E" w:rsidP="0047789E">
            <w:pPr>
              <w:widowControl/>
              <w:spacing w:line="300" w:lineRule="atLeast"/>
              <w:ind w:firstLineChars="0" w:firstLine="0"/>
              <w:rPr>
                <w:rFonts w:ascii="微软雅黑" w:eastAsia="宋体" w:hAnsi="微软雅黑"/>
                <w:bCs w:val="0"/>
                <w:color w:val="4F4F4F"/>
                <w:szCs w:val="21"/>
              </w:rPr>
            </w:pPr>
            <w:r>
              <w:rPr>
                <w:rFonts w:ascii="微软雅黑" w:hAnsi="微软雅黑"/>
                <w:color w:val="4F4F4F"/>
                <w:szCs w:val="21"/>
              </w:rPr>
              <w:t>选取每个父元素下的第</w:t>
            </w:r>
            <w:r>
              <w:rPr>
                <w:rFonts w:ascii="微软雅黑" w:hAnsi="微软雅黑"/>
                <w:color w:val="4F4F4F"/>
                <w:szCs w:val="21"/>
              </w:rPr>
              <w:t>index</w:t>
            </w:r>
            <w:r>
              <w:rPr>
                <w:rFonts w:ascii="微软雅黑" w:hAnsi="微软雅黑"/>
                <w:color w:val="4F4F4F"/>
                <w:szCs w:val="21"/>
              </w:rPr>
              <w:t>个子元素或者奇偶元素（</w:t>
            </w:r>
            <w:r>
              <w:rPr>
                <w:rStyle w:val="HTML1"/>
                <w:rFonts w:ascii="Courier New" w:hAnsi="Courier New" w:cs="Courier New"/>
                <w:color w:val="3F3F3F"/>
                <w:sz w:val="19"/>
                <w:szCs w:val="19"/>
              </w:rPr>
              <w:t>index</w:t>
            </w:r>
            <w:r>
              <w:rPr>
                <w:rFonts w:ascii="微软雅黑" w:hAnsi="微软雅黑"/>
                <w:color w:val="4F4F4F"/>
                <w:szCs w:val="21"/>
              </w:rPr>
              <w:t>从</w:t>
            </w:r>
            <w:r>
              <w:rPr>
                <w:rStyle w:val="HTML1"/>
                <w:rFonts w:ascii="Courier New" w:hAnsi="Courier New" w:cs="Courier New"/>
                <w:color w:val="3F3F3F"/>
                <w:sz w:val="19"/>
                <w:szCs w:val="19"/>
              </w:rPr>
              <w:t>1</w:t>
            </w:r>
            <w:r>
              <w:rPr>
                <w:rFonts w:ascii="微软雅黑" w:hAnsi="微软雅黑"/>
                <w:color w:val="4F4F4F"/>
                <w:szCs w:val="21"/>
              </w:rPr>
              <w:t>算起）</w:t>
            </w:r>
          </w:p>
        </w:tc>
        <w:tc>
          <w:tcPr>
            <w:tcW w:w="2766" w:type="dxa"/>
          </w:tcPr>
          <w:p w14:paraId="772596C5" w14:textId="77777777" w:rsidR="0047789E" w:rsidRDefault="0047789E" w:rsidP="0047789E">
            <w:pPr>
              <w:ind w:firstLineChars="0" w:firstLine="0"/>
            </w:pPr>
          </w:p>
        </w:tc>
      </w:tr>
      <w:tr w:rsidR="0047789E" w14:paraId="78C92E21" w14:textId="77777777" w:rsidTr="0047789E">
        <w:tc>
          <w:tcPr>
            <w:tcW w:w="2765" w:type="dxa"/>
          </w:tcPr>
          <w:p w14:paraId="7C37555E" w14:textId="018778DD" w:rsidR="0047789E" w:rsidRDefault="0047789E" w:rsidP="0047789E">
            <w:pPr>
              <w:ind w:firstLineChars="0" w:firstLine="0"/>
            </w:pPr>
            <w:proofErr w:type="gramStart"/>
            <w:r w:rsidRPr="0047789E">
              <w:t>:first</w:t>
            </w:r>
            <w:proofErr w:type="gramEnd"/>
            <w:r w:rsidRPr="0047789E">
              <w:t>-child</w:t>
            </w:r>
          </w:p>
        </w:tc>
        <w:tc>
          <w:tcPr>
            <w:tcW w:w="2765" w:type="dxa"/>
          </w:tcPr>
          <w:p w14:paraId="71D2E883" w14:textId="0DFF2127" w:rsidR="0047789E" w:rsidRDefault="0047789E" w:rsidP="0047789E">
            <w:pPr>
              <w:ind w:firstLineChars="0" w:firstLine="0"/>
            </w:pPr>
            <w:r w:rsidRPr="0047789E">
              <w:rPr>
                <w:rFonts w:hint="eastAsia"/>
              </w:rPr>
              <w:t>选取每个元素的第一个子元素</w:t>
            </w:r>
          </w:p>
        </w:tc>
        <w:tc>
          <w:tcPr>
            <w:tcW w:w="2766" w:type="dxa"/>
          </w:tcPr>
          <w:p w14:paraId="432EE30C" w14:textId="77777777" w:rsidR="0047789E" w:rsidRDefault="0047789E" w:rsidP="0047789E">
            <w:pPr>
              <w:ind w:firstLineChars="0" w:firstLine="0"/>
            </w:pPr>
          </w:p>
        </w:tc>
      </w:tr>
      <w:tr w:rsidR="0047789E" w14:paraId="0922CBBB" w14:textId="77777777" w:rsidTr="0047789E">
        <w:tc>
          <w:tcPr>
            <w:tcW w:w="2765" w:type="dxa"/>
          </w:tcPr>
          <w:p w14:paraId="58FBA1F8" w14:textId="4ACC0FF9" w:rsidR="0047789E" w:rsidRDefault="0047789E" w:rsidP="0047789E">
            <w:pPr>
              <w:ind w:firstLineChars="0" w:firstLine="0"/>
            </w:pPr>
            <w:proofErr w:type="gramStart"/>
            <w:r w:rsidRPr="0047789E">
              <w:t>:last</w:t>
            </w:r>
            <w:proofErr w:type="gramEnd"/>
            <w:r w:rsidRPr="0047789E">
              <w:t>-child</w:t>
            </w:r>
          </w:p>
        </w:tc>
        <w:tc>
          <w:tcPr>
            <w:tcW w:w="2765" w:type="dxa"/>
          </w:tcPr>
          <w:p w14:paraId="48819C35" w14:textId="6751273F" w:rsidR="0047789E" w:rsidRDefault="0047789E" w:rsidP="0047789E">
            <w:pPr>
              <w:ind w:firstLineChars="0" w:firstLine="0"/>
            </w:pPr>
            <w:r w:rsidRPr="0047789E">
              <w:rPr>
                <w:rFonts w:hint="eastAsia"/>
              </w:rPr>
              <w:t>选取每个元素的最后</w:t>
            </w:r>
            <w:proofErr w:type="gramStart"/>
            <w:r w:rsidRPr="0047789E">
              <w:rPr>
                <w:rFonts w:hint="eastAsia"/>
              </w:rPr>
              <w:t>一</w:t>
            </w:r>
            <w:proofErr w:type="gramEnd"/>
            <w:r w:rsidRPr="0047789E">
              <w:rPr>
                <w:rFonts w:hint="eastAsia"/>
              </w:rPr>
              <w:t>个子元素</w:t>
            </w:r>
          </w:p>
        </w:tc>
        <w:tc>
          <w:tcPr>
            <w:tcW w:w="2766" w:type="dxa"/>
          </w:tcPr>
          <w:p w14:paraId="2F52736C" w14:textId="77777777" w:rsidR="0047789E" w:rsidRDefault="0047789E" w:rsidP="0047789E">
            <w:pPr>
              <w:ind w:firstLineChars="0" w:firstLine="0"/>
            </w:pPr>
          </w:p>
        </w:tc>
      </w:tr>
    </w:tbl>
    <w:p w14:paraId="5FF0583F" w14:textId="774D9120" w:rsidR="0047789E" w:rsidRDefault="0047789E" w:rsidP="0047789E">
      <w:pPr>
        <w:ind w:firstLine="420"/>
      </w:pPr>
      <w:r w:rsidRPr="0047789E">
        <w:t>:nth-child()</w:t>
      </w:r>
      <w:r w:rsidRPr="0047789E">
        <w:t>选择器是很常用</w:t>
      </w:r>
      <w:r>
        <w:rPr>
          <w:rFonts w:hint="eastAsia"/>
        </w:rPr>
        <w:t>：</w:t>
      </w:r>
    </w:p>
    <w:p w14:paraId="1553B18B" w14:textId="1310EB9F" w:rsidR="00F170F0" w:rsidRDefault="00F170F0" w:rsidP="00F170F0">
      <w:pPr>
        <w:ind w:firstLine="420"/>
      </w:pPr>
      <w:r>
        <w:tab/>
      </w:r>
      <w:r>
        <w:rPr>
          <w:rFonts w:hint="eastAsia"/>
        </w:rPr>
        <w:t> </w:t>
      </w:r>
      <w:r>
        <w:t>:nth-child(even)</w:t>
      </w:r>
      <w:r>
        <w:t>选择每个父元素下的索引值是偶数的元素</w:t>
      </w:r>
      <w:r>
        <w:t> </w:t>
      </w:r>
      <w:r w:rsidR="00CB52C0">
        <w:rPr>
          <w:rFonts w:hint="eastAsia"/>
        </w:rPr>
        <w:t>。</w:t>
      </w:r>
    </w:p>
    <w:p w14:paraId="46CEEB86" w14:textId="2E487314" w:rsidR="00F170F0" w:rsidRDefault="00F170F0" w:rsidP="00F170F0">
      <w:pPr>
        <w:ind w:firstLine="420"/>
      </w:pPr>
      <w:r>
        <w:tab/>
        <w:t>- :nth-child(odd)</w:t>
      </w:r>
      <w:r>
        <w:t>选择每个父元素下的索引值是奇数的元素</w:t>
      </w:r>
      <w:r>
        <w:t> </w:t>
      </w:r>
      <w:r w:rsidR="00CB52C0">
        <w:rPr>
          <w:rFonts w:hint="eastAsia"/>
        </w:rPr>
        <w:t>。</w:t>
      </w:r>
    </w:p>
    <w:p w14:paraId="0B2E5F35" w14:textId="549E5093" w:rsidR="00F170F0" w:rsidRDefault="00F170F0" w:rsidP="00F170F0">
      <w:pPr>
        <w:ind w:firstLine="420"/>
      </w:pPr>
      <w:r>
        <w:tab/>
        <w:t>- :nth-child(2)</w:t>
      </w:r>
      <w:r>
        <w:t>选择每个父元素下的索引值是</w:t>
      </w:r>
      <w:r>
        <w:t>2</w:t>
      </w:r>
      <w:r>
        <w:t>的元素</w:t>
      </w:r>
      <w:r>
        <w:t> </w:t>
      </w:r>
      <w:r w:rsidR="00CB52C0">
        <w:rPr>
          <w:rFonts w:hint="eastAsia"/>
        </w:rPr>
        <w:t>。</w:t>
      </w:r>
    </w:p>
    <w:p w14:paraId="0D071A79" w14:textId="1A515D18" w:rsidR="00F170F0" w:rsidRDefault="00F170F0" w:rsidP="00F170F0">
      <w:pPr>
        <w:ind w:firstLine="420"/>
      </w:pPr>
      <w:r>
        <w:tab/>
        <w:t>- :nth-child(</w:t>
      </w:r>
      <w:proofErr w:type="spellStart"/>
      <w:r>
        <w:t>3n</w:t>
      </w:r>
      <w:proofErr w:type="spellEnd"/>
      <w:r>
        <w:t>)</w:t>
      </w:r>
      <w:r>
        <w:t>选择每个父元素下的索引值是</w:t>
      </w:r>
      <w:r>
        <w:t>3</w:t>
      </w:r>
      <w:r>
        <w:t>的倍数的元素</w:t>
      </w:r>
      <w:r>
        <w:t xml:space="preserve"> (n</w:t>
      </w:r>
      <w:r>
        <w:t>从</w:t>
      </w:r>
      <w:r>
        <w:t>1</w:t>
      </w:r>
      <w:r>
        <w:t>开始</w:t>
      </w:r>
      <w:r>
        <w:t>)</w:t>
      </w:r>
      <w:r w:rsidR="00CB52C0">
        <w:rPr>
          <w:rFonts w:hint="eastAsia"/>
        </w:rPr>
        <w:t>。</w:t>
      </w:r>
    </w:p>
    <w:p w14:paraId="2BF4448A" w14:textId="77777777" w:rsidR="00387AC2" w:rsidRDefault="00387AC2" w:rsidP="00387AC2">
      <w:pPr>
        <w:pStyle w:val="3"/>
        <w:ind w:firstLine="420"/>
      </w:pPr>
      <w:r w:rsidRPr="00387AC2">
        <w:rPr>
          <w:rFonts w:hint="eastAsia"/>
        </w:rPr>
        <w:t>表单对象属性过滤选择器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5475B" w14:paraId="29099776" w14:textId="77777777" w:rsidTr="0055475B">
        <w:tc>
          <w:tcPr>
            <w:tcW w:w="2765" w:type="dxa"/>
          </w:tcPr>
          <w:p w14:paraId="7781744B" w14:textId="11FA9F79" w:rsidR="0055475B" w:rsidRPr="00387AC2" w:rsidRDefault="004555D8" w:rsidP="0055475B">
            <w:pPr>
              <w:ind w:firstLineChars="0" w:firstLine="0"/>
            </w:pPr>
            <w:proofErr w:type="gramStart"/>
            <w:r w:rsidRPr="004555D8">
              <w:t>:enabled</w:t>
            </w:r>
            <w:proofErr w:type="gramEnd"/>
          </w:p>
        </w:tc>
        <w:tc>
          <w:tcPr>
            <w:tcW w:w="2765" w:type="dxa"/>
          </w:tcPr>
          <w:p w14:paraId="3C576AAA" w14:textId="29DC19E3" w:rsidR="0055475B" w:rsidRDefault="004555D8" w:rsidP="0055475B">
            <w:pPr>
              <w:ind w:firstLineChars="0" w:firstLine="0"/>
            </w:pPr>
            <w:r w:rsidRPr="004555D8">
              <w:rPr>
                <w:rFonts w:hint="eastAsia"/>
              </w:rPr>
              <w:t>选取所有可用元素</w:t>
            </w:r>
          </w:p>
        </w:tc>
        <w:tc>
          <w:tcPr>
            <w:tcW w:w="2766" w:type="dxa"/>
          </w:tcPr>
          <w:p w14:paraId="00A3DAB2" w14:textId="77777777" w:rsidR="0055475B" w:rsidRDefault="0055475B" w:rsidP="0055475B">
            <w:pPr>
              <w:ind w:firstLineChars="0" w:firstLine="0"/>
            </w:pPr>
          </w:p>
        </w:tc>
      </w:tr>
      <w:tr w:rsidR="0055475B" w14:paraId="2746C384" w14:textId="77777777" w:rsidTr="0055475B">
        <w:tc>
          <w:tcPr>
            <w:tcW w:w="2765" w:type="dxa"/>
          </w:tcPr>
          <w:p w14:paraId="70045791" w14:textId="724595B1" w:rsidR="0055475B" w:rsidRDefault="004555D8" w:rsidP="0055475B">
            <w:pPr>
              <w:ind w:firstLineChars="0" w:firstLine="0"/>
            </w:pPr>
            <w:proofErr w:type="gramStart"/>
            <w:r w:rsidRPr="004555D8">
              <w:t>:disabled</w:t>
            </w:r>
            <w:proofErr w:type="gramEnd"/>
          </w:p>
        </w:tc>
        <w:tc>
          <w:tcPr>
            <w:tcW w:w="2765" w:type="dxa"/>
          </w:tcPr>
          <w:p w14:paraId="71A048E0" w14:textId="7E0B8C56" w:rsidR="0055475B" w:rsidRDefault="004555D8" w:rsidP="0055475B">
            <w:pPr>
              <w:ind w:firstLineChars="0" w:firstLine="0"/>
            </w:pPr>
            <w:r w:rsidRPr="004555D8">
              <w:rPr>
                <w:rFonts w:hint="eastAsia"/>
              </w:rPr>
              <w:t>选取所有</w:t>
            </w:r>
            <w:proofErr w:type="gramStart"/>
            <w:r w:rsidRPr="004555D8">
              <w:rPr>
                <w:rFonts w:hint="eastAsia"/>
              </w:rPr>
              <w:t>不</w:t>
            </w:r>
            <w:proofErr w:type="gramEnd"/>
            <w:r w:rsidRPr="004555D8">
              <w:rPr>
                <w:rFonts w:hint="eastAsia"/>
              </w:rPr>
              <w:t>可用元素</w:t>
            </w:r>
          </w:p>
        </w:tc>
        <w:tc>
          <w:tcPr>
            <w:tcW w:w="2766" w:type="dxa"/>
          </w:tcPr>
          <w:p w14:paraId="2D18B0E3" w14:textId="77777777" w:rsidR="0055475B" w:rsidRDefault="0055475B" w:rsidP="0055475B">
            <w:pPr>
              <w:ind w:firstLineChars="0" w:firstLine="0"/>
            </w:pPr>
          </w:p>
        </w:tc>
      </w:tr>
      <w:tr w:rsidR="0055475B" w14:paraId="346AF93E" w14:textId="77777777" w:rsidTr="0055475B">
        <w:tc>
          <w:tcPr>
            <w:tcW w:w="2765" w:type="dxa"/>
          </w:tcPr>
          <w:p w14:paraId="60C76AA1" w14:textId="559609A6" w:rsidR="0055475B" w:rsidRDefault="004555D8" w:rsidP="0055475B">
            <w:pPr>
              <w:ind w:firstLineChars="0" w:firstLine="0"/>
            </w:pPr>
            <w:proofErr w:type="gramStart"/>
            <w:r w:rsidRPr="004555D8">
              <w:t>:checked</w:t>
            </w:r>
            <w:proofErr w:type="gramEnd"/>
          </w:p>
        </w:tc>
        <w:tc>
          <w:tcPr>
            <w:tcW w:w="2765" w:type="dxa"/>
          </w:tcPr>
          <w:p w14:paraId="5D528DDC" w14:textId="2DD7F176" w:rsidR="0055475B" w:rsidRDefault="004555D8" w:rsidP="0055475B">
            <w:pPr>
              <w:ind w:firstLineChars="0" w:firstLine="0"/>
            </w:pPr>
            <w:r w:rsidRPr="004555D8">
              <w:rPr>
                <w:rFonts w:hint="eastAsia"/>
              </w:rPr>
              <w:t>选取所有被选中的元素（单选框、复选框）</w:t>
            </w:r>
          </w:p>
        </w:tc>
        <w:tc>
          <w:tcPr>
            <w:tcW w:w="2766" w:type="dxa"/>
          </w:tcPr>
          <w:p w14:paraId="431915ED" w14:textId="77777777" w:rsidR="0055475B" w:rsidRDefault="0055475B" w:rsidP="0055475B">
            <w:pPr>
              <w:ind w:firstLineChars="0" w:firstLine="0"/>
            </w:pPr>
          </w:p>
        </w:tc>
      </w:tr>
      <w:tr w:rsidR="0055475B" w14:paraId="56811097" w14:textId="77777777" w:rsidTr="0055475B">
        <w:tc>
          <w:tcPr>
            <w:tcW w:w="2765" w:type="dxa"/>
          </w:tcPr>
          <w:p w14:paraId="06E898B1" w14:textId="6FA9015E" w:rsidR="0055475B" w:rsidRDefault="004555D8" w:rsidP="0055475B">
            <w:pPr>
              <w:ind w:firstLineChars="0" w:firstLine="0"/>
            </w:pPr>
            <w:proofErr w:type="gramStart"/>
            <w:r w:rsidRPr="004555D8">
              <w:t>:selected</w:t>
            </w:r>
            <w:proofErr w:type="gramEnd"/>
          </w:p>
        </w:tc>
        <w:tc>
          <w:tcPr>
            <w:tcW w:w="2765" w:type="dxa"/>
          </w:tcPr>
          <w:p w14:paraId="2436779F" w14:textId="55F66513" w:rsidR="0055475B" w:rsidRDefault="004555D8" w:rsidP="0055475B">
            <w:pPr>
              <w:ind w:firstLineChars="0" w:firstLine="0"/>
            </w:pPr>
            <w:r w:rsidRPr="004555D8">
              <w:rPr>
                <w:rFonts w:hint="eastAsia"/>
              </w:rPr>
              <w:t>选取所有被选中的元素（下拉列表）</w:t>
            </w:r>
          </w:p>
        </w:tc>
        <w:tc>
          <w:tcPr>
            <w:tcW w:w="2766" w:type="dxa"/>
          </w:tcPr>
          <w:p w14:paraId="5897E6E0" w14:textId="77777777" w:rsidR="0055475B" w:rsidRDefault="0055475B" w:rsidP="0055475B">
            <w:pPr>
              <w:ind w:firstLineChars="0" w:firstLine="0"/>
            </w:pPr>
          </w:p>
        </w:tc>
      </w:tr>
    </w:tbl>
    <w:p w14:paraId="08EB13F1" w14:textId="50DC226D" w:rsidR="00387AC2" w:rsidRDefault="004555D8" w:rsidP="004555D8">
      <w:pPr>
        <w:pStyle w:val="3"/>
        <w:ind w:firstLine="420"/>
      </w:pPr>
      <w:r w:rsidRPr="004555D8">
        <w:rPr>
          <w:rFonts w:hint="eastAsia"/>
        </w:rPr>
        <w:t>表单选择器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555D8" w14:paraId="7CC2496D" w14:textId="77777777" w:rsidTr="004555D8">
        <w:tc>
          <w:tcPr>
            <w:tcW w:w="2765" w:type="dxa"/>
          </w:tcPr>
          <w:p w14:paraId="2B1CE283" w14:textId="1BF75CCA" w:rsidR="004555D8" w:rsidRDefault="004555D8" w:rsidP="004555D8">
            <w:pPr>
              <w:ind w:firstLineChars="0" w:firstLine="0"/>
            </w:pPr>
            <w:proofErr w:type="gramStart"/>
            <w:r w:rsidRPr="004555D8">
              <w:t>:input</w:t>
            </w:r>
            <w:proofErr w:type="gramEnd"/>
          </w:p>
        </w:tc>
        <w:tc>
          <w:tcPr>
            <w:tcW w:w="2765" w:type="dxa"/>
          </w:tcPr>
          <w:p w14:paraId="0E2A98BB" w14:textId="796F960C" w:rsidR="004555D8" w:rsidRDefault="004555D8" w:rsidP="004555D8">
            <w:pPr>
              <w:ind w:firstLineChars="0" w:firstLine="0"/>
            </w:pPr>
            <w:r w:rsidRPr="004555D8">
              <w:rPr>
                <w:rFonts w:hint="eastAsia"/>
              </w:rPr>
              <w:t>选取所有</w:t>
            </w:r>
            <w:r w:rsidRPr="004555D8">
              <w:t xml:space="preserve">input </w:t>
            </w:r>
            <w:proofErr w:type="spellStart"/>
            <w:r w:rsidRPr="004555D8">
              <w:t>textarea</w:t>
            </w:r>
            <w:proofErr w:type="spellEnd"/>
            <w:r w:rsidRPr="004555D8">
              <w:t xml:space="preserve"> select button</w:t>
            </w:r>
            <w:r w:rsidRPr="004555D8">
              <w:t>元素</w:t>
            </w:r>
          </w:p>
        </w:tc>
        <w:tc>
          <w:tcPr>
            <w:tcW w:w="2766" w:type="dxa"/>
          </w:tcPr>
          <w:p w14:paraId="1331E8F2" w14:textId="77777777" w:rsidR="004555D8" w:rsidRDefault="004555D8" w:rsidP="004555D8">
            <w:pPr>
              <w:ind w:firstLineChars="0" w:firstLine="0"/>
            </w:pPr>
          </w:p>
        </w:tc>
      </w:tr>
      <w:tr w:rsidR="004555D8" w14:paraId="191C06C9" w14:textId="77777777" w:rsidTr="004555D8">
        <w:tc>
          <w:tcPr>
            <w:tcW w:w="2765" w:type="dxa"/>
          </w:tcPr>
          <w:p w14:paraId="4487DFAC" w14:textId="23BEDBD2" w:rsidR="004555D8" w:rsidRDefault="004555D8" w:rsidP="004555D8">
            <w:pPr>
              <w:ind w:firstLineChars="0" w:firstLine="0"/>
            </w:pPr>
            <w:r w:rsidRPr="004555D8">
              <w:t>:text</w:t>
            </w:r>
          </w:p>
        </w:tc>
        <w:tc>
          <w:tcPr>
            <w:tcW w:w="2765" w:type="dxa"/>
          </w:tcPr>
          <w:p w14:paraId="2B9C93BD" w14:textId="487E6C23" w:rsidR="004555D8" w:rsidRPr="004555D8" w:rsidRDefault="004555D8" w:rsidP="004555D8">
            <w:pPr>
              <w:widowControl/>
              <w:spacing w:line="300" w:lineRule="atLeast"/>
              <w:ind w:firstLineChars="0" w:firstLine="0"/>
              <w:rPr>
                <w:rFonts w:ascii="微软雅黑" w:eastAsia="宋体" w:hAnsi="微软雅黑"/>
                <w:bCs w:val="0"/>
                <w:color w:val="4F4F4F"/>
                <w:szCs w:val="21"/>
              </w:rPr>
            </w:pPr>
            <w:r>
              <w:rPr>
                <w:rFonts w:ascii="微软雅黑" w:hAnsi="微软雅黑"/>
                <w:color w:val="4F4F4F"/>
                <w:szCs w:val="21"/>
              </w:rPr>
              <w:t>选取所有单行文本框</w:t>
            </w:r>
          </w:p>
        </w:tc>
        <w:tc>
          <w:tcPr>
            <w:tcW w:w="2766" w:type="dxa"/>
          </w:tcPr>
          <w:p w14:paraId="30DC93BA" w14:textId="77777777" w:rsidR="004555D8" w:rsidRDefault="004555D8" w:rsidP="004555D8">
            <w:pPr>
              <w:ind w:firstLineChars="0" w:firstLine="0"/>
            </w:pPr>
          </w:p>
        </w:tc>
      </w:tr>
      <w:tr w:rsidR="004555D8" w14:paraId="30154B3A" w14:textId="77777777" w:rsidTr="004555D8">
        <w:tc>
          <w:tcPr>
            <w:tcW w:w="2765" w:type="dxa"/>
          </w:tcPr>
          <w:p w14:paraId="633D1A0B" w14:textId="2B83062F" w:rsidR="004555D8" w:rsidRDefault="004555D8" w:rsidP="004555D8">
            <w:pPr>
              <w:ind w:firstLineChars="0" w:firstLine="0"/>
            </w:pPr>
            <w:proofErr w:type="gramStart"/>
            <w:r w:rsidRPr="004555D8">
              <w:t>:password</w:t>
            </w:r>
            <w:proofErr w:type="gramEnd"/>
          </w:p>
        </w:tc>
        <w:tc>
          <w:tcPr>
            <w:tcW w:w="2765" w:type="dxa"/>
          </w:tcPr>
          <w:p w14:paraId="3A1D0DB6" w14:textId="24412204" w:rsidR="004555D8" w:rsidRDefault="004555D8" w:rsidP="004555D8">
            <w:pPr>
              <w:ind w:firstLineChars="0" w:firstLine="0"/>
            </w:pPr>
            <w:r w:rsidRPr="004555D8">
              <w:rPr>
                <w:rFonts w:hint="eastAsia"/>
              </w:rPr>
              <w:t>选取所有密码框</w:t>
            </w:r>
          </w:p>
        </w:tc>
        <w:tc>
          <w:tcPr>
            <w:tcW w:w="2766" w:type="dxa"/>
          </w:tcPr>
          <w:p w14:paraId="07A3C04F" w14:textId="77777777" w:rsidR="004555D8" w:rsidRDefault="004555D8" w:rsidP="004555D8">
            <w:pPr>
              <w:ind w:firstLineChars="0" w:firstLine="0"/>
            </w:pPr>
          </w:p>
        </w:tc>
      </w:tr>
      <w:tr w:rsidR="004555D8" w14:paraId="6379BF9A" w14:textId="77777777" w:rsidTr="004555D8">
        <w:tc>
          <w:tcPr>
            <w:tcW w:w="2765" w:type="dxa"/>
          </w:tcPr>
          <w:p w14:paraId="3BF3B036" w14:textId="3567C3A1" w:rsidR="004555D8" w:rsidRDefault="004555D8" w:rsidP="004555D8">
            <w:pPr>
              <w:ind w:firstLineChars="0" w:firstLine="0"/>
            </w:pPr>
            <w:proofErr w:type="gramStart"/>
            <w:r w:rsidRPr="004555D8">
              <w:t>:radio</w:t>
            </w:r>
            <w:proofErr w:type="gramEnd"/>
          </w:p>
        </w:tc>
        <w:tc>
          <w:tcPr>
            <w:tcW w:w="2765" w:type="dxa"/>
          </w:tcPr>
          <w:p w14:paraId="0EBBCDAE" w14:textId="5B315B1C" w:rsidR="004555D8" w:rsidRDefault="004555D8" w:rsidP="004555D8">
            <w:pPr>
              <w:ind w:firstLineChars="0" w:firstLine="0"/>
            </w:pPr>
            <w:r w:rsidRPr="004555D8">
              <w:rPr>
                <w:rFonts w:hint="eastAsia"/>
              </w:rPr>
              <w:t>选取所有单选框</w:t>
            </w:r>
          </w:p>
        </w:tc>
        <w:tc>
          <w:tcPr>
            <w:tcW w:w="2766" w:type="dxa"/>
          </w:tcPr>
          <w:p w14:paraId="55CE3951" w14:textId="77777777" w:rsidR="004555D8" w:rsidRDefault="004555D8" w:rsidP="004555D8">
            <w:pPr>
              <w:ind w:firstLineChars="0" w:firstLine="0"/>
            </w:pPr>
          </w:p>
        </w:tc>
      </w:tr>
      <w:tr w:rsidR="004555D8" w14:paraId="1C631FF9" w14:textId="77777777" w:rsidTr="004555D8">
        <w:tc>
          <w:tcPr>
            <w:tcW w:w="2765" w:type="dxa"/>
          </w:tcPr>
          <w:p w14:paraId="74D7238F" w14:textId="1D559970" w:rsidR="004555D8" w:rsidRPr="004555D8" w:rsidRDefault="004555D8" w:rsidP="004555D8">
            <w:pPr>
              <w:ind w:firstLineChars="0" w:firstLine="0"/>
            </w:pPr>
            <w:proofErr w:type="gramStart"/>
            <w:r w:rsidRPr="004555D8">
              <w:t>:checkbox</w:t>
            </w:r>
            <w:proofErr w:type="gramEnd"/>
          </w:p>
        </w:tc>
        <w:tc>
          <w:tcPr>
            <w:tcW w:w="2765" w:type="dxa"/>
          </w:tcPr>
          <w:p w14:paraId="7C7C1F4E" w14:textId="3FA40EA3" w:rsidR="004555D8" w:rsidRPr="004555D8" w:rsidRDefault="004555D8" w:rsidP="004555D8">
            <w:pPr>
              <w:ind w:firstLineChars="0" w:firstLine="0"/>
            </w:pPr>
            <w:r w:rsidRPr="004555D8">
              <w:rPr>
                <w:rFonts w:hint="eastAsia"/>
              </w:rPr>
              <w:t>选取所有多选框</w:t>
            </w:r>
          </w:p>
        </w:tc>
        <w:tc>
          <w:tcPr>
            <w:tcW w:w="2766" w:type="dxa"/>
          </w:tcPr>
          <w:p w14:paraId="40C9E501" w14:textId="77777777" w:rsidR="004555D8" w:rsidRDefault="004555D8" w:rsidP="004555D8">
            <w:pPr>
              <w:ind w:firstLineChars="0" w:firstLine="0"/>
            </w:pPr>
          </w:p>
        </w:tc>
      </w:tr>
      <w:tr w:rsidR="004555D8" w14:paraId="547097E8" w14:textId="77777777" w:rsidTr="004555D8">
        <w:tc>
          <w:tcPr>
            <w:tcW w:w="2765" w:type="dxa"/>
          </w:tcPr>
          <w:p w14:paraId="272C5CE7" w14:textId="0EBBD2C8" w:rsidR="004555D8" w:rsidRPr="004555D8" w:rsidRDefault="004555D8" w:rsidP="004555D8">
            <w:pPr>
              <w:ind w:firstLineChars="0" w:firstLine="0"/>
            </w:pPr>
            <w:proofErr w:type="gramStart"/>
            <w:r w:rsidRPr="004555D8">
              <w:t>:image</w:t>
            </w:r>
            <w:proofErr w:type="gramEnd"/>
          </w:p>
        </w:tc>
        <w:tc>
          <w:tcPr>
            <w:tcW w:w="2765" w:type="dxa"/>
          </w:tcPr>
          <w:p w14:paraId="6BF4D79E" w14:textId="3C8499A8" w:rsidR="004555D8" w:rsidRPr="004555D8" w:rsidRDefault="004555D8" w:rsidP="004555D8">
            <w:pPr>
              <w:ind w:firstLineChars="0" w:firstLine="0"/>
            </w:pPr>
            <w:r w:rsidRPr="004555D8">
              <w:rPr>
                <w:rFonts w:hint="eastAsia"/>
              </w:rPr>
              <w:t>选取所有的图像按钮</w:t>
            </w:r>
          </w:p>
        </w:tc>
        <w:tc>
          <w:tcPr>
            <w:tcW w:w="2766" w:type="dxa"/>
          </w:tcPr>
          <w:p w14:paraId="2B00B01A" w14:textId="77777777" w:rsidR="004555D8" w:rsidRDefault="004555D8" w:rsidP="004555D8">
            <w:pPr>
              <w:ind w:firstLineChars="0" w:firstLine="0"/>
            </w:pPr>
          </w:p>
        </w:tc>
      </w:tr>
      <w:tr w:rsidR="004555D8" w14:paraId="6E4C2CC1" w14:textId="77777777" w:rsidTr="004555D8">
        <w:tc>
          <w:tcPr>
            <w:tcW w:w="2765" w:type="dxa"/>
          </w:tcPr>
          <w:p w14:paraId="38762D0A" w14:textId="155118E6" w:rsidR="004555D8" w:rsidRPr="004555D8" w:rsidRDefault="004555D8" w:rsidP="004555D8">
            <w:pPr>
              <w:ind w:firstLineChars="0" w:firstLine="0"/>
            </w:pPr>
            <w:proofErr w:type="gramStart"/>
            <w:r w:rsidRPr="004555D8">
              <w:t>:reset</w:t>
            </w:r>
            <w:proofErr w:type="gramEnd"/>
          </w:p>
        </w:tc>
        <w:tc>
          <w:tcPr>
            <w:tcW w:w="2765" w:type="dxa"/>
          </w:tcPr>
          <w:p w14:paraId="28AAB6AB" w14:textId="51EFECED" w:rsidR="004555D8" w:rsidRPr="004555D8" w:rsidRDefault="004555D8" w:rsidP="004555D8">
            <w:pPr>
              <w:ind w:firstLineChars="0" w:firstLine="0"/>
            </w:pPr>
            <w:r w:rsidRPr="004555D8">
              <w:rPr>
                <w:rFonts w:hint="eastAsia"/>
              </w:rPr>
              <w:t>选取所有的重置按钮</w:t>
            </w:r>
          </w:p>
        </w:tc>
        <w:tc>
          <w:tcPr>
            <w:tcW w:w="2766" w:type="dxa"/>
          </w:tcPr>
          <w:p w14:paraId="382E9663" w14:textId="77777777" w:rsidR="004555D8" w:rsidRDefault="004555D8" w:rsidP="004555D8">
            <w:pPr>
              <w:ind w:firstLineChars="0" w:firstLine="0"/>
            </w:pPr>
          </w:p>
        </w:tc>
      </w:tr>
      <w:tr w:rsidR="004555D8" w14:paraId="3917E3C0" w14:textId="77777777" w:rsidTr="004555D8">
        <w:tc>
          <w:tcPr>
            <w:tcW w:w="2765" w:type="dxa"/>
          </w:tcPr>
          <w:p w14:paraId="66EAAE95" w14:textId="11D06A08" w:rsidR="004555D8" w:rsidRPr="004555D8" w:rsidRDefault="004555D8" w:rsidP="004555D8">
            <w:pPr>
              <w:ind w:firstLineChars="0" w:firstLine="0"/>
            </w:pPr>
            <w:proofErr w:type="gramStart"/>
            <w:r w:rsidRPr="004555D8">
              <w:t>:file</w:t>
            </w:r>
            <w:proofErr w:type="gramEnd"/>
          </w:p>
        </w:tc>
        <w:tc>
          <w:tcPr>
            <w:tcW w:w="2765" w:type="dxa"/>
          </w:tcPr>
          <w:p w14:paraId="543865EA" w14:textId="7019F821" w:rsidR="004555D8" w:rsidRPr="004555D8" w:rsidRDefault="004555D8" w:rsidP="004555D8">
            <w:pPr>
              <w:ind w:firstLineChars="0" w:firstLine="0"/>
            </w:pPr>
            <w:r w:rsidRPr="004555D8">
              <w:rPr>
                <w:rFonts w:hint="eastAsia"/>
              </w:rPr>
              <w:t>选取所有的</w:t>
            </w:r>
            <w:proofErr w:type="gramStart"/>
            <w:r w:rsidRPr="004555D8">
              <w:rPr>
                <w:rFonts w:hint="eastAsia"/>
              </w:rPr>
              <w:t>上传域</w:t>
            </w:r>
            <w:proofErr w:type="gramEnd"/>
          </w:p>
        </w:tc>
        <w:tc>
          <w:tcPr>
            <w:tcW w:w="2766" w:type="dxa"/>
          </w:tcPr>
          <w:p w14:paraId="12AAAF68" w14:textId="77777777" w:rsidR="004555D8" w:rsidRDefault="004555D8" w:rsidP="004555D8">
            <w:pPr>
              <w:ind w:firstLineChars="0" w:firstLine="0"/>
            </w:pPr>
          </w:p>
        </w:tc>
      </w:tr>
      <w:tr w:rsidR="004555D8" w14:paraId="30422FA1" w14:textId="77777777" w:rsidTr="004555D8">
        <w:tc>
          <w:tcPr>
            <w:tcW w:w="2765" w:type="dxa"/>
          </w:tcPr>
          <w:p w14:paraId="6219E748" w14:textId="460D733F" w:rsidR="004555D8" w:rsidRPr="004555D8" w:rsidRDefault="004555D8" w:rsidP="004555D8">
            <w:pPr>
              <w:ind w:firstLineChars="0" w:firstLine="0"/>
            </w:pPr>
            <w:proofErr w:type="gramStart"/>
            <w:r w:rsidRPr="004555D8">
              <w:t>:submit</w:t>
            </w:r>
            <w:proofErr w:type="gramEnd"/>
          </w:p>
        </w:tc>
        <w:tc>
          <w:tcPr>
            <w:tcW w:w="2765" w:type="dxa"/>
          </w:tcPr>
          <w:p w14:paraId="16CAA121" w14:textId="6B4962C5" w:rsidR="004555D8" w:rsidRPr="004555D8" w:rsidRDefault="004555D8" w:rsidP="004555D8">
            <w:pPr>
              <w:ind w:firstLineChars="0" w:firstLine="0"/>
            </w:pPr>
            <w:r w:rsidRPr="004555D8">
              <w:rPr>
                <w:rFonts w:hint="eastAsia"/>
              </w:rPr>
              <w:t>选取所有的提交按钮</w:t>
            </w:r>
          </w:p>
        </w:tc>
        <w:tc>
          <w:tcPr>
            <w:tcW w:w="2766" w:type="dxa"/>
          </w:tcPr>
          <w:p w14:paraId="76943F02" w14:textId="77777777" w:rsidR="004555D8" w:rsidRDefault="004555D8" w:rsidP="004555D8">
            <w:pPr>
              <w:ind w:firstLineChars="0" w:firstLine="0"/>
            </w:pPr>
          </w:p>
        </w:tc>
      </w:tr>
      <w:tr w:rsidR="004555D8" w14:paraId="6A5B5C75" w14:textId="77777777" w:rsidTr="004555D8">
        <w:tc>
          <w:tcPr>
            <w:tcW w:w="2765" w:type="dxa"/>
          </w:tcPr>
          <w:p w14:paraId="6EBFC418" w14:textId="0939CDDF" w:rsidR="004555D8" w:rsidRPr="004555D8" w:rsidRDefault="004555D8" w:rsidP="004555D8">
            <w:pPr>
              <w:ind w:firstLineChars="0" w:firstLine="0"/>
            </w:pPr>
            <w:proofErr w:type="gramStart"/>
            <w:r w:rsidRPr="004555D8">
              <w:t>:hidden</w:t>
            </w:r>
            <w:proofErr w:type="gramEnd"/>
          </w:p>
        </w:tc>
        <w:tc>
          <w:tcPr>
            <w:tcW w:w="2765" w:type="dxa"/>
          </w:tcPr>
          <w:p w14:paraId="4DD2CC8C" w14:textId="71CCF64D" w:rsidR="004555D8" w:rsidRPr="004555D8" w:rsidRDefault="004555D8" w:rsidP="004555D8">
            <w:pPr>
              <w:widowControl/>
              <w:spacing w:line="300" w:lineRule="atLeast"/>
              <w:ind w:firstLineChars="0" w:firstLine="0"/>
              <w:rPr>
                <w:rFonts w:ascii="微软雅黑" w:eastAsia="宋体" w:hAnsi="微软雅黑"/>
                <w:bCs w:val="0"/>
                <w:color w:val="4F4F4F"/>
                <w:szCs w:val="21"/>
              </w:rPr>
            </w:pPr>
            <w:r>
              <w:rPr>
                <w:rFonts w:ascii="微软雅黑" w:hAnsi="微软雅黑"/>
                <w:color w:val="4F4F4F"/>
                <w:szCs w:val="21"/>
              </w:rPr>
              <w:t>选取所有的不可见元素</w:t>
            </w:r>
          </w:p>
        </w:tc>
        <w:tc>
          <w:tcPr>
            <w:tcW w:w="2766" w:type="dxa"/>
          </w:tcPr>
          <w:p w14:paraId="2AFDEC34" w14:textId="77777777" w:rsidR="004555D8" w:rsidRDefault="004555D8" w:rsidP="004555D8">
            <w:pPr>
              <w:ind w:firstLineChars="0" w:firstLine="0"/>
            </w:pPr>
          </w:p>
        </w:tc>
      </w:tr>
    </w:tbl>
    <w:p w14:paraId="2821840B" w14:textId="77777777" w:rsidR="004555D8" w:rsidRPr="004555D8" w:rsidRDefault="004555D8" w:rsidP="004555D8">
      <w:pPr>
        <w:ind w:firstLine="420"/>
      </w:pPr>
    </w:p>
    <w:p w14:paraId="2724C4D8" w14:textId="31905440" w:rsidR="008622DD" w:rsidRDefault="00043B67" w:rsidP="00043B67">
      <w:pPr>
        <w:pStyle w:val="2"/>
      </w:pPr>
      <w:r>
        <w:rPr>
          <w:rFonts w:hint="eastAsia"/>
        </w:rPr>
        <w:t>优化选择器</w:t>
      </w:r>
    </w:p>
    <w:p w14:paraId="08FCD7B9" w14:textId="7234AD07" w:rsidR="00043B67" w:rsidRDefault="00043B67" w:rsidP="00043B67">
      <w:pPr>
        <w:pStyle w:val="3"/>
        <w:ind w:firstLine="420"/>
      </w:pPr>
      <w:r w:rsidRPr="00043B67">
        <w:rPr>
          <w:rFonts w:hint="eastAsia"/>
        </w:rPr>
        <w:t>使用合适的选择器表达式可以提高性能、增强语义并简化逻辑。常用的选择器中，</w:t>
      </w:r>
      <w:r w:rsidRPr="00043B67">
        <w:t>ID</w:t>
      </w:r>
      <w:r w:rsidRPr="00043B67">
        <w:t>选择</w:t>
      </w:r>
      <w:proofErr w:type="gramStart"/>
      <w:r w:rsidRPr="00043B67">
        <w:t>器速度</w:t>
      </w:r>
      <w:proofErr w:type="gramEnd"/>
      <w:r w:rsidRPr="00043B67">
        <w:t>最快，其次</w:t>
      </w:r>
      <w:proofErr w:type="gramStart"/>
      <w:r w:rsidRPr="00043B67">
        <w:t>是类型</w:t>
      </w:r>
      <w:proofErr w:type="gramEnd"/>
      <w:r w:rsidRPr="00043B67">
        <w:t>选择器。</w:t>
      </w:r>
    </w:p>
    <w:p w14:paraId="784FEFD0" w14:textId="77777777" w:rsidR="00043B67" w:rsidRDefault="00043B67" w:rsidP="00043B67">
      <w:pPr>
        <w:ind w:firstLine="420"/>
      </w:pPr>
      <w:r>
        <w:t xml:space="preserve">a. </w:t>
      </w:r>
      <w:r>
        <w:t>多用</w:t>
      </w:r>
      <w:r>
        <w:t>ID</w:t>
      </w:r>
      <w:r>
        <w:t>选择器</w:t>
      </w:r>
    </w:p>
    <w:p w14:paraId="2DAFFFE4" w14:textId="77777777" w:rsidR="00043B67" w:rsidRDefault="00043B67" w:rsidP="00043B67">
      <w:pPr>
        <w:ind w:firstLine="420"/>
      </w:pPr>
      <w:r>
        <w:t xml:space="preserve">b. </w:t>
      </w:r>
      <w:r>
        <w:t>少直接使用</w:t>
      </w:r>
      <w:r>
        <w:t>class</w:t>
      </w:r>
      <w:r>
        <w:t>选择器</w:t>
      </w:r>
    </w:p>
    <w:p w14:paraId="53F89516" w14:textId="77777777" w:rsidR="00043B67" w:rsidRDefault="00043B67" w:rsidP="00043B67">
      <w:pPr>
        <w:ind w:firstLine="420"/>
      </w:pPr>
      <w:r>
        <w:t xml:space="preserve">c. </w:t>
      </w:r>
      <w:r>
        <w:t>多用父子关系，少用嵌套关系</w:t>
      </w:r>
    </w:p>
    <w:p w14:paraId="14C39669" w14:textId="027C3CDF" w:rsidR="00043B67" w:rsidRPr="00043B67" w:rsidRDefault="00043B67" w:rsidP="00043B67">
      <w:pPr>
        <w:ind w:firstLine="420"/>
      </w:pPr>
      <w:r>
        <w:t xml:space="preserve">d. </w:t>
      </w:r>
      <w:r>
        <w:t>缓存</w:t>
      </w:r>
      <w:r>
        <w:t>jQuery</w:t>
      </w:r>
      <w:r>
        <w:t>对象</w:t>
      </w:r>
    </w:p>
    <w:p w14:paraId="4A5802FD" w14:textId="372AB2A4" w:rsidR="005E5F86" w:rsidRDefault="00043B67" w:rsidP="00043B67">
      <w:pPr>
        <w:pStyle w:val="3"/>
        <w:ind w:firstLine="420"/>
      </w:pPr>
      <w:r w:rsidRPr="00043B67">
        <w:rPr>
          <w:rFonts w:hint="eastAsia"/>
        </w:rPr>
        <w:t>使用过滤器</w:t>
      </w:r>
    </w:p>
    <w:p w14:paraId="46F41281" w14:textId="77777777" w:rsidR="00043B67" w:rsidRDefault="00043B67" w:rsidP="00043B67">
      <w:pPr>
        <w:ind w:firstLine="420"/>
      </w:pPr>
      <w:r>
        <w:t>jQuery</w:t>
      </w:r>
      <w:r>
        <w:t>提供了</w:t>
      </w:r>
      <w:r>
        <w:t>2</w:t>
      </w:r>
      <w:r>
        <w:t>种选择文档元素的方式：选择器和过滤器</w:t>
      </w:r>
    </w:p>
    <w:p w14:paraId="1C76AAB1" w14:textId="0263C8F2" w:rsidR="00043B67" w:rsidRDefault="00043B67" w:rsidP="00043B67">
      <w:pPr>
        <w:ind w:firstLine="420"/>
      </w:pPr>
      <w:r>
        <w:tab/>
        <w:t xml:space="preserve">a. </w:t>
      </w:r>
      <w:r>
        <w:t>类过虑器：根据元素的类属性来进行过滤操作。</w:t>
      </w:r>
    </w:p>
    <w:p w14:paraId="0F7F1B40" w14:textId="4920925A" w:rsidR="00043B67" w:rsidRDefault="00043B67" w:rsidP="00043B67">
      <w:pPr>
        <w:ind w:firstLine="420"/>
      </w:pPr>
      <w:r>
        <w:tab/>
      </w:r>
      <w:proofErr w:type="spellStart"/>
      <w:r>
        <w:t>hasClass</w:t>
      </w:r>
      <w:proofErr w:type="spellEnd"/>
      <w:r>
        <w:t>(</w:t>
      </w:r>
      <w:proofErr w:type="spellStart"/>
      <w:r>
        <w:t>className</w:t>
      </w:r>
      <w:proofErr w:type="spellEnd"/>
      <w:r>
        <w:t>)</w:t>
      </w:r>
      <w:r>
        <w:t>：判断当前</w:t>
      </w:r>
      <w:r>
        <w:t>jQuery</w:t>
      </w:r>
      <w:r>
        <w:t>对象中的某个元素是否包含指定类名，包含返回</w:t>
      </w:r>
      <w:r>
        <w:t>true</w:t>
      </w:r>
      <w:r>
        <w:t>，不包含返回</w:t>
      </w:r>
      <w:r>
        <w:t>false</w:t>
      </w:r>
    </w:p>
    <w:p w14:paraId="1A451CA7" w14:textId="019B6782" w:rsidR="00043B67" w:rsidRDefault="00043B67" w:rsidP="00043B67">
      <w:pPr>
        <w:ind w:firstLine="420"/>
      </w:pPr>
      <w:r>
        <w:tab/>
        <w:t xml:space="preserve">b. </w:t>
      </w:r>
      <w:r>
        <w:t>下标过滤器：精确选出指定下标元素</w:t>
      </w:r>
    </w:p>
    <w:p w14:paraId="6868E132" w14:textId="41DEA46B" w:rsidR="00043B67" w:rsidRDefault="00043B67" w:rsidP="00043B67">
      <w:pPr>
        <w:ind w:firstLine="420"/>
      </w:pPr>
      <w:r>
        <w:tab/>
        <w:t>eq(index)</w:t>
      </w:r>
      <w:r>
        <w:t>：</w:t>
      </w:r>
      <w:proofErr w:type="gramStart"/>
      <w:r>
        <w:t>获取第</w:t>
      </w:r>
      <w:proofErr w:type="gramEnd"/>
      <w:r>
        <w:t>N</w:t>
      </w:r>
      <w:proofErr w:type="gramStart"/>
      <w:r>
        <w:t>个</w:t>
      </w:r>
      <w:proofErr w:type="gramEnd"/>
      <w:r>
        <w:t>元素。</w:t>
      </w:r>
      <w:r>
        <w:t>index</w:t>
      </w:r>
      <w:r>
        <w:t>是整数值，下标从</w:t>
      </w:r>
      <w:r>
        <w:t>0</w:t>
      </w:r>
      <w:r>
        <w:t>开始</w:t>
      </w:r>
    </w:p>
    <w:p w14:paraId="1A9433A7" w14:textId="15566D93" w:rsidR="00043B67" w:rsidRDefault="00043B67" w:rsidP="00043B67">
      <w:pPr>
        <w:ind w:firstLine="420"/>
      </w:pPr>
      <w:r>
        <w:tab/>
        <w:t xml:space="preserve">c. </w:t>
      </w:r>
      <w:r>
        <w:t>表达式过滤器</w:t>
      </w:r>
    </w:p>
    <w:p w14:paraId="428E4424" w14:textId="2FB65108" w:rsidR="00043B67" w:rsidRDefault="00043B67" w:rsidP="00043B67">
      <w:pPr>
        <w:ind w:firstLine="420"/>
      </w:pPr>
      <w:r>
        <w:tab/>
        <w:t>filter(expr)/(</w:t>
      </w:r>
      <w:proofErr w:type="spellStart"/>
      <w:r>
        <w:t>fn</w:t>
      </w:r>
      <w:proofErr w:type="spellEnd"/>
      <w:r>
        <w:t>)</w:t>
      </w:r>
      <w:r>
        <w:t>：筛选出与指定表达式</w:t>
      </w:r>
      <w:r>
        <w:t>/</w:t>
      </w:r>
      <w:r>
        <w:t>函数匹配的元素集合。</w:t>
      </w:r>
    </w:p>
    <w:p w14:paraId="66D8F4F0" w14:textId="77777777" w:rsidR="00043B67" w:rsidRDefault="00043B67" w:rsidP="00043B67">
      <w:pPr>
        <w:ind w:firstLine="420"/>
      </w:pPr>
      <w:r>
        <w:rPr>
          <w:rFonts w:hint="eastAsia"/>
        </w:rPr>
        <w:t>功能最强大的表达式过滤器，可接收函数参数，也可以是简单的选择器表达式</w:t>
      </w:r>
    </w:p>
    <w:p w14:paraId="2C398F8D" w14:textId="004F7554" w:rsidR="00043B67" w:rsidRDefault="00043B67" w:rsidP="00043B67">
      <w:pPr>
        <w:ind w:firstLine="420"/>
      </w:pPr>
      <w:r>
        <w:tab/>
        <w:t xml:space="preserve">d. </w:t>
      </w:r>
      <w:r>
        <w:t>映射</w:t>
      </w:r>
      <w:r>
        <w:t> map(callback)</w:t>
      </w:r>
      <w:r>
        <w:t>：将一组元素转换成其他数组</w:t>
      </w:r>
    </w:p>
    <w:p w14:paraId="3744F16F" w14:textId="0354CDB1" w:rsidR="00043B67" w:rsidRDefault="00043B67" w:rsidP="00043B67">
      <w:pPr>
        <w:ind w:firstLine="420"/>
      </w:pPr>
      <w:r>
        <w:tab/>
        <w:t xml:space="preserve">e. </w:t>
      </w:r>
      <w:r>
        <w:t>清洗</w:t>
      </w:r>
      <w:r>
        <w:t> not(expr)</w:t>
      </w:r>
      <w:r>
        <w:t>：删除与指定表达式匹配的元素</w:t>
      </w:r>
    </w:p>
    <w:p w14:paraId="6AEF07AA" w14:textId="2DF86E63" w:rsidR="00043B67" w:rsidRDefault="00043B67" w:rsidP="00043B67">
      <w:pPr>
        <w:ind w:firstLine="420"/>
      </w:pPr>
      <w:r>
        <w:tab/>
        <w:t xml:space="preserve">f. </w:t>
      </w:r>
      <w:r>
        <w:t>截取</w:t>
      </w:r>
      <w:r>
        <w:t> slice(</w:t>
      </w:r>
      <w:proofErr w:type="spellStart"/>
      <w:proofErr w:type="gramStart"/>
      <w:r>
        <w:t>start,end</w:t>
      </w:r>
      <w:proofErr w:type="spellEnd"/>
      <w:proofErr w:type="gramEnd"/>
      <w:r>
        <w:t>)</w:t>
      </w:r>
      <w:r>
        <w:t>：选取一个匹配的子集</w:t>
      </w:r>
    </w:p>
    <w:p w14:paraId="2EAF88BC" w14:textId="4320540A" w:rsidR="002877DD" w:rsidRDefault="002877DD" w:rsidP="002877DD">
      <w:pPr>
        <w:pStyle w:val="3"/>
        <w:ind w:firstLine="420"/>
      </w:pPr>
      <w:r>
        <w:rPr>
          <w:rFonts w:hint="eastAsia"/>
        </w:rPr>
        <w:t>查找</w:t>
      </w:r>
    </w:p>
    <w:p w14:paraId="069BD0D9" w14:textId="77777777" w:rsidR="002877DD" w:rsidRDefault="002877DD" w:rsidP="002877DD">
      <w:pPr>
        <w:ind w:firstLine="420"/>
      </w:pPr>
      <w:r>
        <w:rPr>
          <w:rFonts w:hint="eastAsia"/>
        </w:rPr>
        <w:t>向下查找后代元素</w:t>
      </w:r>
    </w:p>
    <w:p w14:paraId="22A7C2EA" w14:textId="77777777" w:rsidR="002877DD" w:rsidRDefault="002877DD" w:rsidP="002877DD">
      <w:pPr>
        <w:ind w:firstLine="420"/>
      </w:pPr>
      <w:r>
        <w:t>children():</w:t>
      </w:r>
      <w:r>
        <w:t>取得所有元素的所有子元素集合（子元素）</w:t>
      </w:r>
    </w:p>
    <w:p w14:paraId="18ED59AF" w14:textId="77777777" w:rsidR="002877DD" w:rsidRDefault="002877DD" w:rsidP="002877DD">
      <w:pPr>
        <w:ind w:firstLine="420"/>
      </w:pPr>
      <w:r>
        <w:t>find():</w:t>
      </w:r>
      <w:r>
        <w:t>搜索所有与指定表达式匹配的元素</w:t>
      </w:r>
      <w:r>
        <w:t>(</w:t>
      </w:r>
      <w:r>
        <w:t>所有后代元素中查找</w:t>
      </w:r>
      <w:r>
        <w:t>)</w:t>
      </w:r>
    </w:p>
    <w:p w14:paraId="4A44D9F3" w14:textId="64965DC6" w:rsidR="002877DD" w:rsidRPr="002877DD" w:rsidRDefault="002877DD" w:rsidP="002877DD">
      <w:pPr>
        <w:ind w:firstLine="420"/>
      </w:pPr>
      <w:r>
        <w:rPr>
          <w:rFonts w:hint="eastAsia"/>
        </w:rPr>
        <w:t>查找兄弟元素</w:t>
      </w:r>
      <w:r>
        <w:t xml:space="preserve"> siblings()</w:t>
      </w:r>
      <w:r>
        <w:t>查找当前元素的兄弟</w:t>
      </w:r>
    </w:p>
    <w:p w14:paraId="511C4BF6" w14:textId="0E2F48D3" w:rsidR="003F7435" w:rsidRDefault="00E473A4" w:rsidP="00E473A4">
      <w:pPr>
        <w:pStyle w:val="10"/>
      </w:pPr>
      <w:r w:rsidRPr="00E473A4">
        <w:rPr>
          <w:rFonts w:hint="eastAsia"/>
        </w:rPr>
        <w:t>代理对象属性和样式操作</w:t>
      </w:r>
    </w:p>
    <w:p w14:paraId="470979D4" w14:textId="003B2F82" w:rsidR="00E473A4" w:rsidRDefault="00E5746E" w:rsidP="00E5746E">
      <w:pPr>
        <w:pStyle w:val="2"/>
      </w:pPr>
      <w:r w:rsidRPr="00E5746E">
        <w:rPr>
          <w:rFonts w:hint="eastAsia"/>
        </w:rPr>
        <w:t>代理对象属性和样式操作</w:t>
      </w:r>
    </w:p>
    <w:p w14:paraId="71EC5D8D" w14:textId="1664B6CE" w:rsidR="00E5746E" w:rsidRDefault="00E5746E" w:rsidP="00E5746E">
      <w:pPr>
        <w:pStyle w:val="3"/>
        <w:ind w:firstLine="420"/>
      </w:pPr>
      <w:proofErr w:type="spellStart"/>
      <w:r w:rsidRPr="00E5746E">
        <w:t>attr</w:t>
      </w:r>
      <w:proofErr w:type="spellEnd"/>
      <w:r w:rsidR="00934DA3">
        <w:t>(</w:t>
      </w:r>
      <w:r w:rsidR="00934DA3" w:rsidRPr="00934DA3">
        <w:t>attribute</w:t>
      </w:r>
      <w:r w:rsidR="00934DA3">
        <w:t>)</w:t>
      </w:r>
    </w:p>
    <w:p w14:paraId="34B8C1C8" w14:textId="2171BCAC" w:rsidR="00E5746E" w:rsidRDefault="00E5746E" w:rsidP="00E5746E">
      <w:pPr>
        <w:ind w:firstLine="420"/>
      </w:pPr>
      <w:r>
        <w:rPr>
          <w:rFonts w:hint="eastAsia"/>
        </w:rPr>
        <w:t>格式</w:t>
      </w:r>
      <w:r>
        <w:rPr>
          <w:rFonts w:hint="eastAsia"/>
        </w:rPr>
        <w:t>: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name pro </w:t>
      </w:r>
      <w:proofErr w:type="spellStart"/>
      <w:r>
        <w:t>key,val</w:t>
      </w:r>
      <w:proofErr w:type="spellEnd"/>
      <w:r>
        <w:t xml:space="preserve"> </w:t>
      </w:r>
      <w:proofErr w:type="spellStart"/>
      <w:r>
        <w:t>fn</w:t>
      </w:r>
      <w:proofErr w:type="spellEnd"/>
      <w:r>
        <w:t>)</w:t>
      </w:r>
    </w:p>
    <w:p w14:paraId="2EEEDCC4" w14:textId="4E5BDA36" w:rsidR="00E5746E" w:rsidRDefault="00E5746E" w:rsidP="00E5746E">
      <w:pPr>
        <w:ind w:firstLine="420"/>
      </w:pPr>
      <w:r>
        <w:rPr>
          <w:rFonts w:hint="eastAsia"/>
        </w:rPr>
        <w:t>作用：获取或者设置属性节点的值</w:t>
      </w:r>
      <w:r w:rsidR="009A4B7E">
        <w:rPr>
          <w:rFonts w:hint="eastAsia"/>
        </w:rPr>
        <w:t>，返回值为</w:t>
      </w:r>
      <w:r w:rsidR="009A4B7E">
        <w:rPr>
          <w:rFonts w:hint="eastAsia"/>
        </w:rPr>
        <w:t>String</w:t>
      </w:r>
      <w:r w:rsidR="009A4B7E">
        <w:rPr>
          <w:rFonts w:hint="eastAsia"/>
        </w:rPr>
        <w:t>类型。</w:t>
      </w:r>
    </w:p>
    <w:p w14:paraId="1C980D24" w14:textId="77088475" w:rsidR="00E5746E" w:rsidRDefault="00506F8A" w:rsidP="00E5746E">
      <w:pPr>
        <w:ind w:firstLine="420"/>
      </w:pPr>
      <w:r>
        <w:tab/>
      </w:r>
      <w:r w:rsidR="00E5746E">
        <w:rPr>
          <w:rFonts w:hint="eastAsia"/>
        </w:rPr>
        <w:t>可以传递一个参数，也可以传递两个参数</w:t>
      </w:r>
    </w:p>
    <w:p w14:paraId="103CF1ED" w14:textId="1CCE61E2" w:rsidR="00E5746E" w:rsidRDefault="00506F8A" w:rsidP="00E5746E">
      <w:pPr>
        <w:ind w:firstLine="420"/>
      </w:pPr>
      <w:r>
        <w:tab/>
      </w:r>
      <w:r w:rsidR="00E5746E">
        <w:rPr>
          <w:rFonts w:hint="eastAsia"/>
        </w:rPr>
        <w:t>如果传递一个参数，代表获取属性节点的值</w:t>
      </w:r>
    </w:p>
    <w:p w14:paraId="6E06EF80" w14:textId="348DEBCD" w:rsidR="00E5746E" w:rsidRDefault="00506F8A" w:rsidP="00E5746E">
      <w:pPr>
        <w:ind w:firstLine="420"/>
      </w:pPr>
      <w:r>
        <w:tab/>
      </w:r>
      <w:r w:rsidR="00E5746E">
        <w:rPr>
          <w:rFonts w:hint="eastAsia"/>
        </w:rPr>
        <w:t>如果传递两个参数，代表设置属性节点的值</w:t>
      </w:r>
    </w:p>
    <w:p w14:paraId="16C14B65" w14:textId="77777777" w:rsidR="00506F8A" w:rsidRDefault="00506F8A" w:rsidP="00506F8A">
      <w:pPr>
        <w:ind w:firstLine="420"/>
      </w:pPr>
      <w:r>
        <w:rPr>
          <w:rFonts w:hint="eastAsia"/>
        </w:rPr>
        <w:t>注意点：</w:t>
      </w:r>
    </w:p>
    <w:p w14:paraId="11119F31" w14:textId="12EF560D" w:rsidR="00506F8A" w:rsidRDefault="00ED73D8" w:rsidP="00506F8A">
      <w:pPr>
        <w:ind w:firstLine="420"/>
      </w:pPr>
      <w:r>
        <w:tab/>
      </w:r>
      <w:r w:rsidR="009D4F1F">
        <w:t>1</w:t>
      </w:r>
      <w:r w:rsidR="009D4F1F">
        <w:rPr>
          <w:rFonts w:hint="eastAsia"/>
        </w:rPr>
        <w:t>、</w:t>
      </w:r>
      <w:r w:rsidR="00506F8A">
        <w:rPr>
          <w:rFonts w:hint="eastAsia"/>
        </w:rPr>
        <w:t>无论找到多少个元素，都只会返回第</w:t>
      </w:r>
      <w:r w:rsidR="00A36455">
        <w:rPr>
          <w:rFonts w:hint="eastAsia"/>
        </w:rPr>
        <w:t>1</w:t>
      </w:r>
      <w:r w:rsidR="00506F8A">
        <w:rPr>
          <w:rFonts w:hint="eastAsia"/>
        </w:rPr>
        <w:t>个元素指定的属性节点的值</w:t>
      </w:r>
      <w:r w:rsidR="00D14551">
        <w:rPr>
          <w:rFonts w:hint="eastAsia"/>
        </w:rPr>
        <w:t>。</w:t>
      </w:r>
    </w:p>
    <w:p w14:paraId="5E294043" w14:textId="3EC8503A" w:rsidR="00ED73D8" w:rsidRDefault="00ED73D8" w:rsidP="00506F8A">
      <w:pPr>
        <w:ind w:firstLine="420"/>
      </w:pPr>
      <w:r>
        <w:tab/>
      </w:r>
      <w:r w:rsidR="009D4F1F">
        <w:t>2</w:t>
      </w:r>
      <w:r w:rsidR="009D4F1F">
        <w:rPr>
          <w:rFonts w:hint="eastAsia"/>
        </w:rPr>
        <w:t>、</w:t>
      </w:r>
      <w:r w:rsidRPr="00ED73D8">
        <w:rPr>
          <w:rFonts w:hint="eastAsia"/>
        </w:rPr>
        <w:t>如果是设置：找到多少个元素就会设置多少个元素</w:t>
      </w:r>
      <w:r w:rsidR="00D14551">
        <w:rPr>
          <w:rFonts w:hint="eastAsia"/>
        </w:rPr>
        <w:t>。</w:t>
      </w:r>
    </w:p>
    <w:p w14:paraId="3A1755E7" w14:textId="5EABA7F4" w:rsidR="00D14551" w:rsidRDefault="00D14551" w:rsidP="00506F8A">
      <w:pPr>
        <w:ind w:firstLine="420"/>
      </w:pPr>
      <w:r>
        <w:tab/>
      </w:r>
      <w:r w:rsidR="009D4F1F">
        <w:rPr>
          <w:rFonts w:hint="eastAsia"/>
        </w:rPr>
        <w:t>3</w:t>
      </w:r>
      <w:r w:rsidR="009D4F1F">
        <w:rPr>
          <w:rFonts w:hint="eastAsia"/>
        </w:rPr>
        <w:t>、</w:t>
      </w:r>
      <w:r w:rsidRPr="00D14551">
        <w:rPr>
          <w:rFonts w:hint="eastAsia"/>
        </w:rPr>
        <w:t>如果是设置：如果设置的属性节点不存在，那么系统会自动新增</w:t>
      </w:r>
      <w:r>
        <w:rPr>
          <w:rFonts w:hint="eastAsia"/>
        </w:rPr>
        <w:t>。</w:t>
      </w:r>
    </w:p>
    <w:p w14:paraId="7A571853" w14:textId="46617BE7" w:rsidR="009D4F1F" w:rsidRDefault="009D4F1F" w:rsidP="00506F8A">
      <w:pPr>
        <w:ind w:firstLine="420"/>
      </w:pPr>
      <w:r>
        <w:tab/>
        <w:t>4</w:t>
      </w:r>
      <w:r>
        <w:rPr>
          <w:rFonts w:hint="eastAsia"/>
        </w:rPr>
        <w:t>、可以同时设置多个属性值。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6E79" w14:paraId="50A0B767" w14:textId="77777777" w:rsidTr="00846E79">
        <w:tc>
          <w:tcPr>
            <w:tcW w:w="8296" w:type="dxa"/>
          </w:tcPr>
          <w:p w14:paraId="316F8E3F" w14:textId="77777777" w:rsidR="00846E79" w:rsidRDefault="00846E79" w:rsidP="00846E79">
            <w:pPr>
              <w:ind w:firstLineChars="0" w:firstLine="0"/>
            </w:pPr>
            <w:r>
              <w:t xml:space="preserve">// </w:t>
            </w:r>
            <w:r>
              <w:t>设置单个属性</w:t>
            </w:r>
          </w:p>
          <w:p w14:paraId="1FB0C24F" w14:textId="77777777" w:rsidR="00846E79" w:rsidRDefault="00846E79" w:rsidP="00846E79">
            <w:pPr>
              <w:ind w:firstLineChars="0" w:firstLine="0"/>
            </w:pPr>
            <w:r>
              <w:t>$("div").</w:t>
            </w:r>
            <w:proofErr w:type="spellStart"/>
            <w:r>
              <w:t>attr</w:t>
            </w:r>
            <w:proofErr w:type="spellEnd"/>
            <w:r>
              <w:t>("title", "</w:t>
            </w:r>
            <w:r>
              <w:t>我是一个</w:t>
            </w:r>
            <w:r>
              <w:t>div");</w:t>
            </w:r>
          </w:p>
          <w:p w14:paraId="5B1B05BF" w14:textId="77777777" w:rsidR="00846E79" w:rsidRDefault="00846E79" w:rsidP="00846E79">
            <w:pPr>
              <w:ind w:firstLineChars="0" w:firstLine="0"/>
            </w:pPr>
            <w:r>
              <w:t xml:space="preserve">// </w:t>
            </w:r>
            <w:r>
              <w:t>设置多个属性</w:t>
            </w:r>
          </w:p>
          <w:p w14:paraId="36B8614E" w14:textId="77777777" w:rsidR="00846E79" w:rsidRDefault="00846E79" w:rsidP="00846E79">
            <w:pPr>
              <w:ind w:firstLineChars="0" w:firstLine="0"/>
            </w:pPr>
            <w:r>
              <w:t>$("</w:t>
            </w:r>
            <w:proofErr w:type="spellStart"/>
            <w:r>
              <w:t>img</w:t>
            </w:r>
            <w:proofErr w:type="spellEnd"/>
            <w:r>
              <w:t>"</w:t>
            </w:r>
            <w:proofErr w:type="gramStart"/>
            <w:r>
              <w:t>).</w:t>
            </w:r>
            <w:proofErr w:type="spellStart"/>
            <w:r>
              <w:t>attr</w:t>
            </w:r>
            <w:proofErr w:type="spellEnd"/>
            <w:proofErr w:type="gramEnd"/>
            <w:r>
              <w:t>({</w:t>
            </w:r>
          </w:p>
          <w:p w14:paraId="5A79BCE9" w14:textId="77777777" w:rsidR="00846E79" w:rsidRDefault="00846E79" w:rsidP="00846E79">
            <w:pPr>
              <w:ind w:firstLineChars="0" w:firstLine="0"/>
            </w:pPr>
            <w:r>
              <w:t xml:space="preserve">    "</w:t>
            </w:r>
            <w:proofErr w:type="spellStart"/>
            <w:r>
              <w:t>src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</w:t>
            </w:r>
            <w:proofErr w:type="spellStart"/>
            <w:r>
              <w:t>img</w:t>
            </w:r>
            <w:proofErr w:type="spellEnd"/>
            <w:r>
              <w:t>/11.jpg",</w:t>
            </w:r>
          </w:p>
          <w:p w14:paraId="0B510CBE" w14:textId="77777777" w:rsidR="00846E79" w:rsidRDefault="00846E79" w:rsidP="00846E79">
            <w:pPr>
              <w:ind w:firstLineChars="0" w:firstLine="0"/>
            </w:pPr>
            <w:r>
              <w:t xml:space="preserve">    "alt" : "</w:t>
            </w:r>
            <w:r>
              <w:t>我是一张风景图片</w:t>
            </w:r>
            <w:r>
              <w:t>"</w:t>
            </w:r>
          </w:p>
          <w:p w14:paraId="424C0F00" w14:textId="77777777" w:rsidR="00846E79" w:rsidRDefault="00846E79" w:rsidP="00846E79">
            <w:pPr>
              <w:ind w:firstLineChars="0" w:firstLine="0"/>
            </w:pPr>
            <w:r>
              <w:t>});</w:t>
            </w:r>
          </w:p>
          <w:p w14:paraId="20669335" w14:textId="77777777" w:rsidR="00B46430" w:rsidRDefault="00B46430" w:rsidP="00B46430">
            <w:pPr>
              <w:ind w:firstLineChars="0" w:firstLine="0"/>
            </w:pPr>
            <w:r>
              <w:t xml:space="preserve">// </w:t>
            </w:r>
            <w:r>
              <w:t>获取</w:t>
            </w:r>
            <w:r>
              <w:t>alt</w:t>
            </w:r>
            <w:r>
              <w:t>属性值</w:t>
            </w:r>
          </w:p>
          <w:p w14:paraId="1A2A0D28" w14:textId="77777777" w:rsidR="00B46430" w:rsidRDefault="00B46430" w:rsidP="00B46430">
            <w:pPr>
              <w:ind w:firstLineChars="0" w:firstLine="0"/>
            </w:pPr>
            <w:r>
              <w:t>console.log($("</w:t>
            </w:r>
            <w:proofErr w:type="spellStart"/>
            <w:r>
              <w:t>img</w:t>
            </w:r>
            <w:proofErr w:type="spellEnd"/>
            <w:r>
              <w:t>"</w:t>
            </w:r>
            <w:proofErr w:type="gramStart"/>
            <w:r>
              <w:t>).</w:t>
            </w:r>
            <w:proofErr w:type="spellStart"/>
            <w:r>
              <w:t>attr</w:t>
            </w:r>
            <w:proofErr w:type="spellEnd"/>
            <w:proofErr w:type="gramEnd"/>
            <w:r>
              <w:t>("</w:t>
            </w:r>
            <w:proofErr w:type="spellStart"/>
            <w:r>
              <w:t>src</w:t>
            </w:r>
            <w:proofErr w:type="spellEnd"/>
            <w:r>
              <w:t>"));</w:t>
            </w:r>
          </w:p>
          <w:p w14:paraId="5A477426" w14:textId="77777777" w:rsidR="00B46430" w:rsidRDefault="00B46430" w:rsidP="00B46430">
            <w:pPr>
              <w:ind w:firstLineChars="0" w:firstLine="0"/>
            </w:pPr>
            <w:r>
              <w:t xml:space="preserve">// </w:t>
            </w:r>
            <w:r>
              <w:t>获取</w:t>
            </w:r>
            <w:r>
              <w:t>title</w:t>
            </w:r>
            <w:r>
              <w:t>属性值</w:t>
            </w:r>
          </w:p>
          <w:p w14:paraId="42301B61" w14:textId="77777777" w:rsidR="00B46430" w:rsidRDefault="00B46430" w:rsidP="00B46430">
            <w:pPr>
              <w:ind w:firstLineChars="0" w:firstLine="0"/>
            </w:pPr>
            <w:r>
              <w:t>console.log($("div"</w:t>
            </w:r>
            <w:proofErr w:type="gramStart"/>
            <w:r>
              <w:t>).</w:t>
            </w:r>
            <w:proofErr w:type="spellStart"/>
            <w:r>
              <w:t>attr</w:t>
            </w:r>
            <w:proofErr w:type="spellEnd"/>
            <w:proofErr w:type="gramEnd"/>
            <w:r>
              <w:t>("title"));</w:t>
            </w:r>
          </w:p>
          <w:p w14:paraId="44461BAE" w14:textId="5FF4821A" w:rsidR="00B46430" w:rsidRDefault="00B46430" w:rsidP="00B46430">
            <w:pPr>
              <w:ind w:firstLineChars="0" w:firstLine="0"/>
            </w:pPr>
          </w:p>
        </w:tc>
      </w:tr>
    </w:tbl>
    <w:p w14:paraId="24DB2856" w14:textId="2E9795F5" w:rsidR="00846E79" w:rsidRDefault="00543622" w:rsidP="00506F8A">
      <w:pPr>
        <w:ind w:firstLine="420"/>
      </w:pPr>
      <w:r w:rsidRPr="00543622">
        <w:rPr>
          <w:rFonts w:hint="eastAsia"/>
        </w:rPr>
        <w:t>从</w:t>
      </w:r>
      <w:proofErr w:type="spellStart"/>
      <w:r w:rsidRPr="00543622">
        <w:t>jQuery1.6</w:t>
      </w:r>
      <w:proofErr w:type="spellEnd"/>
      <w:r w:rsidRPr="00543622">
        <w:t>开始，使用</w:t>
      </w:r>
      <w:proofErr w:type="spellStart"/>
      <w:r w:rsidRPr="00543622">
        <w:t>attr</w:t>
      </w:r>
      <w:proofErr w:type="spellEnd"/>
      <w:r w:rsidRPr="00543622">
        <w:t>()</w:t>
      </w:r>
      <w:r w:rsidRPr="00543622">
        <w:t>获取这些属性的返回值为</w:t>
      </w:r>
      <w:r w:rsidRPr="00543622">
        <w:t>String</w:t>
      </w:r>
      <w:r w:rsidRPr="00543622">
        <w:t>类型，如果被选中</w:t>
      </w:r>
      <w:r w:rsidRPr="00543622">
        <w:t>(</w:t>
      </w:r>
      <w:r w:rsidRPr="00543622">
        <w:t>或禁用</w:t>
      </w:r>
      <w:r w:rsidRPr="00543622">
        <w:t>)</w:t>
      </w:r>
      <w:r w:rsidRPr="00543622">
        <w:t>就返回</w:t>
      </w:r>
      <w:r w:rsidRPr="00543622">
        <w:t>checked</w:t>
      </w:r>
      <w:r w:rsidRPr="00543622">
        <w:t>、</w:t>
      </w:r>
      <w:r w:rsidRPr="00543622">
        <w:t>selected</w:t>
      </w:r>
      <w:r w:rsidRPr="00543622">
        <w:t>或</w:t>
      </w:r>
      <w:r w:rsidRPr="00543622">
        <w:t>disabled</w:t>
      </w:r>
      <w:r w:rsidRPr="00543622">
        <w:t>，否则</w:t>
      </w:r>
      <w:r w:rsidRPr="00543622">
        <w:t>(</w:t>
      </w:r>
      <w:r w:rsidRPr="00543622">
        <w:t>即元素节点没有该属性</w:t>
      </w:r>
      <w:r w:rsidRPr="00543622">
        <w:t>)</w:t>
      </w:r>
      <w:r w:rsidRPr="00543622">
        <w:t>返回</w:t>
      </w:r>
      <w:r w:rsidRPr="00543622">
        <w:t>undefined</w:t>
      </w:r>
      <w:r w:rsidRPr="00543622">
        <w:t>。</w:t>
      </w:r>
    </w:p>
    <w:p w14:paraId="034342AC" w14:textId="100C10E4" w:rsidR="00846E79" w:rsidRPr="009D4F1F" w:rsidRDefault="00834935" w:rsidP="00506F8A">
      <w:pPr>
        <w:ind w:firstLine="420"/>
      </w:pPr>
      <w:r w:rsidRPr="00834935">
        <w:t>jQuery</w:t>
      </w:r>
      <w:r w:rsidRPr="00834935">
        <w:t>认为：</w:t>
      </w:r>
      <w:r w:rsidRPr="00834935">
        <w:t>attribute</w:t>
      </w:r>
      <w:r w:rsidRPr="00834935">
        <w:t>的</w:t>
      </w:r>
      <w:r w:rsidRPr="00834935">
        <w:t>checked</w:t>
      </w:r>
      <w:r w:rsidRPr="00834935">
        <w:t>、</w:t>
      </w:r>
      <w:r w:rsidRPr="00834935">
        <w:t>selected</w:t>
      </w:r>
      <w:r w:rsidRPr="00834935">
        <w:t>、</w:t>
      </w:r>
      <w:r w:rsidRPr="00834935">
        <w:t>disabled</w:t>
      </w:r>
      <w:r w:rsidRPr="00834935">
        <w:t>就是表示该属性初始状态的值，</w:t>
      </w:r>
      <w:r w:rsidRPr="00834935">
        <w:t>property</w:t>
      </w:r>
      <w:r w:rsidRPr="00834935">
        <w:t>的</w:t>
      </w:r>
      <w:r w:rsidRPr="00834935">
        <w:t>checked</w:t>
      </w:r>
      <w:r w:rsidRPr="00834935">
        <w:t>、</w:t>
      </w:r>
      <w:r w:rsidRPr="00834935">
        <w:t>selected</w:t>
      </w:r>
      <w:r w:rsidRPr="00834935">
        <w:t>、</w:t>
      </w:r>
      <w:r w:rsidRPr="00834935">
        <w:t>disabled</w:t>
      </w:r>
      <w:r w:rsidRPr="00834935">
        <w:t>才表示该属性实时状态的值</w:t>
      </w:r>
      <w:r w:rsidRPr="00834935">
        <w:t>(</w:t>
      </w:r>
      <w:r w:rsidRPr="00834935">
        <w:t>值为</w:t>
      </w:r>
      <w:r w:rsidRPr="00834935">
        <w:t>true</w:t>
      </w:r>
      <w:r w:rsidRPr="00834935">
        <w:t>或</w:t>
      </w:r>
      <w:r w:rsidRPr="00834935">
        <w:t>false)</w:t>
      </w:r>
      <w:r w:rsidRPr="00834935">
        <w:t>。</w:t>
      </w:r>
    </w:p>
    <w:p w14:paraId="4C52B624" w14:textId="493EE1C8" w:rsidR="0030654F" w:rsidRDefault="0030654F" w:rsidP="0030654F">
      <w:pPr>
        <w:pStyle w:val="3"/>
        <w:ind w:firstLine="420"/>
      </w:pPr>
      <w:proofErr w:type="spellStart"/>
      <w:r>
        <w:t>removeAttr</w:t>
      </w:r>
      <w:proofErr w:type="spellEnd"/>
      <w:r>
        <w:t>(name)</w:t>
      </w:r>
    </w:p>
    <w:p w14:paraId="1C22702D" w14:textId="77777777" w:rsidR="0030654F" w:rsidRDefault="0030654F" w:rsidP="0030654F">
      <w:pPr>
        <w:ind w:firstLine="420"/>
      </w:pPr>
      <w:r>
        <w:rPr>
          <w:rFonts w:hint="eastAsia"/>
        </w:rPr>
        <w:t>删除属性节点</w:t>
      </w:r>
    </w:p>
    <w:p w14:paraId="703633CE" w14:textId="77777777" w:rsidR="0030654F" w:rsidRDefault="0030654F" w:rsidP="0030654F">
      <w:pPr>
        <w:ind w:firstLine="420"/>
      </w:pPr>
      <w:r>
        <w:rPr>
          <w:rFonts w:hint="eastAsia"/>
        </w:rPr>
        <w:t>注意点：</w:t>
      </w:r>
    </w:p>
    <w:p w14:paraId="3F28A390" w14:textId="593E4EDB" w:rsidR="0030654F" w:rsidRDefault="00577D47" w:rsidP="0030654F">
      <w:pPr>
        <w:ind w:firstLine="420"/>
      </w:pPr>
      <w:r>
        <w:tab/>
      </w:r>
      <w:r w:rsidR="0030654F">
        <w:rPr>
          <w:rFonts w:hint="eastAsia"/>
        </w:rPr>
        <w:t>会删除所有找到元素指定的属性节点</w:t>
      </w:r>
      <w:r w:rsidR="000E74A5">
        <w:rPr>
          <w:rFonts w:hint="eastAsia"/>
        </w:rPr>
        <w:t>。</w:t>
      </w:r>
    </w:p>
    <w:p w14:paraId="466406B8" w14:textId="290F3D2D" w:rsidR="000E74A5" w:rsidRDefault="000E74A5" w:rsidP="0030654F">
      <w:pPr>
        <w:ind w:firstLine="420"/>
      </w:pPr>
      <w:r>
        <w:rPr>
          <w:rFonts w:hint="eastAsia"/>
        </w:rPr>
        <w:t>如果要删除多个属性节点</w:t>
      </w:r>
      <w:r w:rsidR="00B46430">
        <w:rPr>
          <w:rFonts w:hint="eastAsia"/>
        </w:rPr>
        <w:t>，</w:t>
      </w:r>
      <w:r w:rsidR="00962329">
        <w:rPr>
          <w:rFonts w:hint="eastAsia"/>
        </w:rPr>
        <w:t>在同一个字符串</w:t>
      </w:r>
      <w:r w:rsidR="00B46430">
        <w:rPr>
          <w:rFonts w:hint="eastAsia"/>
        </w:rPr>
        <w:t>中间可以空格隔开</w:t>
      </w:r>
      <w:r w:rsidR="00C43D49">
        <w:rPr>
          <w:rFonts w:hint="eastAsia"/>
        </w:rPr>
        <w:t>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6430" w14:paraId="4AC7CF9B" w14:textId="77777777" w:rsidTr="00B46430">
        <w:tc>
          <w:tcPr>
            <w:tcW w:w="8296" w:type="dxa"/>
          </w:tcPr>
          <w:p w14:paraId="393D7D7E" w14:textId="77777777" w:rsidR="00B46430" w:rsidRDefault="00B46430" w:rsidP="00B46430">
            <w:pPr>
              <w:ind w:firstLineChars="0" w:firstLine="0"/>
            </w:pPr>
            <w:r>
              <w:t xml:space="preserve">// </w:t>
            </w:r>
            <w:r>
              <w:t>删除</w:t>
            </w:r>
            <w:r>
              <w:t>alt</w:t>
            </w:r>
            <w:r>
              <w:t>属性值</w:t>
            </w:r>
          </w:p>
          <w:p w14:paraId="07042BA9" w14:textId="77777777" w:rsidR="00B46430" w:rsidRDefault="00B46430" w:rsidP="00B46430">
            <w:pPr>
              <w:ind w:firstLineChars="0" w:firstLine="0"/>
            </w:pPr>
            <w:r>
              <w:t>$("</w:t>
            </w:r>
            <w:proofErr w:type="spellStart"/>
            <w:r>
              <w:t>img</w:t>
            </w:r>
            <w:proofErr w:type="spellEnd"/>
            <w:r>
              <w:t>"</w:t>
            </w:r>
            <w:proofErr w:type="gramStart"/>
            <w:r>
              <w:t>).</w:t>
            </w:r>
            <w:proofErr w:type="spellStart"/>
            <w:r>
              <w:t>removeAttr</w:t>
            </w:r>
            <w:proofErr w:type="spellEnd"/>
            <w:proofErr w:type="gramEnd"/>
            <w:r>
              <w:t>("alt");</w:t>
            </w:r>
          </w:p>
          <w:p w14:paraId="460BA08D" w14:textId="77777777" w:rsidR="00B46430" w:rsidRDefault="00B46430" w:rsidP="00B46430">
            <w:pPr>
              <w:ind w:firstLineChars="0" w:firstLine="0"/>
            </w:pPr>
            <w:r>
              <w:t xml:space="preserve">// </w:t>
            </w:r>
            <w:r>
              <w:t>删除</w:t>
            </w:r>
            <w:r>
              <w:t>title</w:t>
            </w:r>
            <w:r>
              <w:t>属性值</w:t>
            </w:r>
          </w:p>
          <w:p w14:paraId="3C1F3DD8" w14:textId="532A5F02" w:rsidR="00B46430" w:rsidRDefault="00B46430" w:rsidP="00B46430">
            <w:pPr>
              <w:ind w:firstLineChars="0" w:firstLine="0"/>
            </w:pPr>
            <w:r>
              <w:t>$("div"</w:t>
            </w:r>
            <w:proofErr w:type="gramStart"/>
            <w:r>
              <w:t>).</w:t>
            </w:r>
            <w:proofErr w:type="spellStart"/>
            <w:r>
              <w:t>removeAttr</w:t>
            </w:r>
            <w:proofErr w:type="spellEnd"/>
            <w:proofErr w:type="gramEnd"/>
            <w:r>
              <w:t>("title");</w:t>
            </w:r>
          </w:p>
          <w:p w14:paraId="1B8BC152" w14:textId="451D6ED7" w:rsidR="00C933BA" w:rsidRDefault="00C933BA" w:rsidP="00B46430">
            <w:pPr>
              <w:ind w:firstLineChars="0" w:firstLine="0"/>
            </w:pP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同时删除</w:t>
            </w:r>
            <w:r>
              <w:t>alt</w:t>
            </w:r>
            <w:r>
              <w:rPr>
                <w:rFonts w:hint="eastAsia"/>
              </w:rPr>
              <w:t>、</w:t>
            </w:r>
            <w:r>
              <w:t>title</w:t>
            </w:r>
            <w:r>
              <w:rPr>
                <w:rFonts w:hint="eastAsia"/>
              </w:rPr>
              <w:t>属性值。</w:t>
            </w:r>
          </w:p>
          <w:p w14:paraId="5AD8D09C" w14:textId="2FCC7ED4" w:rsidR="00C933BA" w:rsidRDefault="00C933BA" w:rsidP="00B46430">
            <w:pPr>
              <w:ind w:firstLineChars="0" w:firstLine="0"/>
            </w:pPr>
            <w:r>
              <w:t>$("div"</w:t>
            </w:r>
            <w:proofErr w:type="gramStart"/>
            <w:r>
              <w:t>).</w:t>
            </w:r>
            <w:proofErr w:type="spellStart"/>
            <w:r>
              <w:t>removeAttr</w:t>
            </w:r>
            <w:proofErr w:type="spellEnd"/>
            <w:proofErr w:type="gramEnd"/>
            <w:r>
              <w:t xml:space="preserve">("title </w:t>
            </w:r>
            <w:r>
              <w:rPr>
                <w:rFonts w:hint="eastAsia"/>
              </w:rPr>
              <w:t>alt</w:t>
            </w:r>
            <w:r>
              <w:t>");</w:t>
            </w:r>
          </w:p>
        </w:tc>
      </w:tr>
    </w:tbl>
    <w:p w14:paraId="05761763" w14:textId="1E6BD874" w:rsidR="0070144C" w:rsidRPr="00E5746E" w:rsidRDefault="0070144C" w:rsidP="0030654F">
      <w:pPr>
        <w:ind w:firstLine="420"/>
      </w:pPr>
      <w:r>
        <w:tab/>
      </w:r>
    </w:p>
    <w:p w14:paraId="4A19F488" w14:textId="2728E1BC" w:rsidR="00E5746E" w:rsidRDefault="00E5746E" w:rsidP="00E5746E">
      <w:pPr>
        <w:pStyle w:val="3"/>
        <w:ind w:firstLine="420"/>
      </w:pPr>
      <w:r w:rsidRPr="00E5746E">
        <w:t>prop</w:t>
      </w:r>
      <w:r w:rsidR="00934DA3">
        <w:rPr>
          <w:rFonts w:hint="eastAsia"/>
        </w:rPr>
        <w:t>(</w:t>
      </w:r>
      <w:r w:rsidR="00934DA3" w:rsidRPr="00934DA3">
        <w:t>property</w:t>
      </w:r>
      <w:r w:rsidR="00934DA3">
        <w:t>)</w:t>
      </w:r>
    </w:p>
    <w:p w14:paraId="35C83D40" w14:textId="17CC021B" w:rsidR="00B26D26" w:rsidRDefault="00B26D26" w:rsidP="00B26D26">
      <w:pPr>
        <w:ind w:firstLine="420"/>
      </w:pPr>
      <w:r w:rsidRPr="00B26D26">
        <w:rPr>
          <w:rFonts w:hint="eastAsia"/>
        </w:rPr>
        <w:t>在</w:t>
      </w:r>
      <w:r w:rsidRPr="00B26D26">
        <w:t>jQuery</w:t>
      </w:r>
      <w:r w:rsidRPr="00B26D26">
        <w:t>中，通过</w:t>
      </w:r>
      <w:r w:rsidRPr="00B26D26">
        <w:t>prop()</w:t>
      </w:r>
      <w:r w:rsidRPr="00B26D26">
        <w:t>方法操作属性，只能操作固有属性，特别用于：</w:t>
      </w:r>
      <w:r w:rsidRPr="00B26D26">
        <w:t>checked</w:t>
      </w:r>
      <w:r w:rsidRPr="00B26D26">
        <w:t>、</w:t>
      </w:r>
      <w:r w:rsidRPr="00B26D26">
        <w:t>disabled</w:t>
      </w:r>
      <w:r w:rsidRPr="00B26D26">
        <w:t>、</w:t>
      </w:r>
      <w:r w:rsidRPr="00B26D26">
        <w:t>selected</w:t>
      </w:r>
      <w:r w:rsidRPr="00B26D26">
        <w:t>等表单属性。</w:t>
      </w:r>
      <w:r w:rsidRPr="00B26D26">
        <w:rPr>
          <w:rFonts w:hint="eastAsia"/>
        </w:rPr>
        <w:t>注意：</w:t>
      </w:r>
      <w:r w:rsidRPr="00B26D26">
        <w:t>checked</w:t>
      </w:r>
      <w:r w:rsidRPr="00B26D26">
        <w:t>、</w:t>
      </w:r>
      <w:r w:rsidRPr="00B26D26">
        <w:t>disabled</w:t>
      </w:r>
      <w:r w:rsidRPr="00B26D26">
        <w:t>、</w:t>
      </w:r>
      <w:r w:rsidRPr="00B26D26">
        <w:t>selected</w:t>
      </w:r>
      <w:r w:rsidRPr="00B26D26">
        <w:t>等表单属性只能通过</w:t>
      </w:r>
      <w:r w:rsidRPr="00B26D26">
        <w:t>prop()</w:t>
      </w:r>
      <w:r w:rsidRPr="00B26D26">
        <w:t>方法来操作。</w:t>
      </w:r>
    </w:p>
    <w:p w14:paraId="08798B59" w14:textId="5EE041F4" w:rsidR="00B26D26" w:rsidRDefault="00B26D26" w:rsidP="005248DB">
      <w:pPr>
        <w:ind w:firstLine="420"/>
      </w:pPr>
      <w:r>
        <w:rPr>
          <w:rFonts w:hint="eastAsia"/>
        </w:rPr>
        <w:t>比如访问</w:t>
      </w:r>
      <w:r>
        <w:t>input</w:t>
      </w:r>
      <w:r>
        <w:t>的</w:t>
      </w:r>
      <w:r>
        <w:t>disabled</w:t>
      </w:r>
      <w:r>
        <w:t>属性的时候，</w:t>
      </w:r>
      <w:r>
        <w:rPr>
          <w:rFonts w:hint="eastAsia"/>
        </w:rPr>
        <w:t>会有些问题。在有些浏览器里，只要写了</w:t>
      </w:r>
      <w:r>
        <w:t>disabled</w:t>
      </w:r>
      <w:r>
        <w:t>属性就可以，有些则要写：</w:t>
      </w:r>
      <w:r>
        <w:t>disabled</w:t>
      </w:r>
      <w:r w:rsidR="005C107A">
        <w:rPr>
          <w:rFonts w:hint="eastAsia"/>
        </w:rPr>
        <w:t>。</w:t>
      </w:r>
      <w:r w:rsidR="00B303C2">
        <w:rPr>
          <w:rFonts w:hint="eastAsia"/>
        </w:rPr>
        <w:t>所以，从</w:t>
      </w:r>
      <w:r w:rsidR="00B303C2">
        <w:t>1.6</w:t>
      </w:r>
      <w:r w:rsidR="00B303C2">
        <w:t>版开始，</w:t>
      </w:r>
      <w:r w:rsidR="00B303C2">
        <w:t>jQuery</w:t>
      </w:r>
      <w:r w:rsidR="00B303C2">
        <w:t>提供新的方法</w:t>
      </w:r>
      <w:r w:rsidR="00B303C2">
        <w:t>prop()</w:t>
      </w:r>
      <w:r w:rsidR="00B303C2">
        <w:t>来获取这些属性。使用</w:t>
      </w:r>
      <w:r w:rsidR="00B303C2">
        <w:t>prop</w:t>
      </w:r>
      <w:r w:rsidR="00202B32">
        <w:rPr>
          <w:rFonts w:hint="eastAsia"/>
        </w:rPr>
        <w:t>(</w:t>
      </w:r>
      <w:r w:rsidR="00202B32">
        <w:t>)</w:t>
      </w:r>
      <w:r w:rsidR="00B303C2">
        <w:rPr>
          <w:rFonts w:hint="eastAsia"/>
        </w:rPr>
        <w:t>的时候，返回值是标准属性：</w:t>
      </w:r>
      <w:r w:rsidR="00B303C2">
        <w:t>true/false</w:t>
      </w:r>
      <w:r w:rsidR="00B303C2">
        <w:t>，比如</w:t>
      </w:r>
      <w:r w:rsidR="00B303C2">
        <w:t>$</w:t>
      </w:r>
      <w:r w:rsidR="00B303C2">
        <w:t>（</w:t>
      </w:r>
      <w:r w:rsidR="00B303C2">
        <w:t>#checkbox).prop(</w:t>
      </w:r>
      <w:proofErr w:type="spellStart"/>
      <w:r w:rsidR="00B303C2">
        <w:t>Cdisabled</w:t>
      </w:r>
      <w:proofErr w:type="spellEnd"/>
      <w:r w:rsidR="00B303C2">
        <w:t>)</w:t>
      </w:r>
      <w:r w:rsidR="00B303C2">
        <w:t>，不会返回</w:t>
      </w:r>
      <w:proofErr w:type="gramStart"/>
      <w:r w:rsidR="005D7BC7">
        <w:t>”</w:t>
      </w:r>
      <w:proofErr w:type="gramEnd"/>
      <w:r w:rsidR="00B303C2">
        <w:t>disabled</w:t>
      </w:r>
      <w:proofErr w:type="gramStart"/>
      <w:r w:rsidR="00B303C2">
        <w:t>”</w:t>
      </w:r>
      <w:proofErr w:type="gramEnd"/>
      <w:r w:rsidR="00B303C2">
        <w:t>或者</w:t>
      </w:r>
      <w:r w:rsidR="00B303C2">
        <w:t>“”</w:t>
      </w:r>
      <w:r w:rsidR="00B303C2">
        <w:t>，只会返回</w:t>
      </w:r>
      <w:r w:rsidR="00B303C2">
        <w:t>true/false</w:t>
      </w:r>
      <w:r w:rsidR="00B303C2">
        <w:t>。当然赋值的时候也是如此。这样，便统一了所有</w:t>
      </w:r>
      <w:r w:rsidR="00B303C2">
        <w:rPr>
          <w:rFonts w:hint="eastAsia"/>
        </w:rPr>
        <w:t>操作，无论是从语法上还是语义上。</w:t>
      </w:r>
    </w:p>
    <w:p w14:paraId="3BB43BDF" w14:textId="77777777" w:rsidR="005326D8" w:rsidRDefault="005326D8" w:rsidP="005326D8">
      <w:pPr>
        <w:ind w:firstLine="420"/>
      </w:pPr>
      <w:r>
        <w:rPr>
          <w:rFonts w:hint="eastAsia"/>
        </w:rPr>
        <w:t>使用原则：</w:t>
      </w:r>
    </w:p>
    <w:p w14:paraId="5E85608C" w14:textId="4EE44D6B" w:rsidR="005326D8" w:rsidRDefault="005326D8" w:rsidP="005326D8">
      <w:pPr>
        <w:ind w:firstLine="420"/>
      </w:pPr>
      <w:r>
        <w:tab/>
      </w:r>
      <w:r>
        <w:rPr>
          <w:rFonts w:hint="eastAsia"/>
        </w:rPr>
        <w:t>第一个原则：只添加属性名称该属性就会生效应该使用</w:t>
      </w:r>
      <w:r>
        <w:t>pro</w:t>
      </w:r>
      <w:r w:rsidR="00991716">
        <w:t>()</w:t>
      </w:r>
      <w:r>
        <w:t>；</w:t>
      </w:r>
    </w:p>
    <w:p w14:paraId="5C4F1138" w14:textId="23E9A89F" w:rsidR="005326D8" w:rsidRPr="005326D8" w:rsidRDefault="005326D8" w:rsidP="00285CC6">
      <w:pPr>
        <w:ind w:firstLine="420"/>
      </w:pPr>
      <w:r>
        <w:tab/>
      </w:r>
      <w:r>
        <w:rPr>
          <w:rFonts w:hint="eastAsia"/>
        </w:rPr>
        <w:t>第二个原则：只存在</w:t>
      </w:r>
      <w:r>
        <w:t>true/false</w:t>
      </w:r>
      <w:r>
        <w:t>的属性应该使用</w:t>
      </w:r>
      <w:r>
        <w:t>pro</w:t>
      </w:r>
      <w:r w:rsidR="00F94CC9">
        <w:rPr>
          <w:rFonts w:hint="eastAsia"/>
        </w:rPr>
        <w:t>(</w:t>
      </w:r>
      <w:r w:rsidR="00F94CC9">
        <w:t>)</w:t>
      </w:r>
      <w:r>
        <w:t>。</w:t>
      </w:r>
    </w:p>
    <w:p w14:paraId="05EAB350" w14:textId="4D5C350E" w:rsidR="00B26D26" w:rsidRDefault="00285CC6" w:rsidP="00B26D26">
      <w:pPr>
        <w:ind w:firstLine="420"/>
      </w:pPr>
      <w:r>
        <w:tab/>
      </w:r>
      <w:r>
        <w:rPr>
          <w:rFonts w:hint="eastAsia"/>
        </w:rPr>
        <w:t>一般用于</w:t>
      </w:r>
      <w:r w:rsidRPr="00B26D26">
        <w:t>checked</w:t>
      </w:r>
      <w:r w:rsidRPr="00B26D26">
        <w:t>、</w:t>
      </w:r>
      <w:r w:rsidRPr="00B26D26">
        <w:t>disabled</w:t>
      </w:r>
      <w:r w:rsidRPr="00B26D26">
        <w:t>、</w:t>
      </w:r>
      <w:r w:rsidRPr="00B26D26">
        <w:t>selected</w:t>
      </w:r>
      <w:r>
        <w:rPr>
          <w:rFonts w:hint="eastAsia"/>
        </w:rPr>
        <w:t>属性</w:t>
      </w:r>
      <w:r w:rsidR="008C16EC">
        <w:rPr>
          <w:rFonts w:hint="eastAsia"/>
        </w:rPr>
        <w:t>的获取和设置</w:t>
      </w:r>
      <w:r>
        <w:rPr>
          <w:rFonts w:hint="eastAsia"/>
        </w:rPr>
        <w:t>。</w:t>
      </w:r>
    </w:p>
    <w:p w14:paraId="656C3592" w14:textId="03C4A731" w:rsidR="00A9267D" w:rsidRDefault="00A9267D" w:rsidP="00B26D26">
      <w:pPr>
        <w:ind w:firstLine="420"/>
      </w:pPr>
      <w:r>
        <w:rPr>
          <w:rFonts w:hint="eastAsia"/>
        </w:rPr>
        <w:t>其他的设置，和获取的用法与</w:t>
      </w:r>
      <w:proofErr w:type="spellStart"/>
      <w:r>
        <w:rPr>
          <w:rFonts w:hint="eastAsia"/>
        </w:rPr>
        <w:t>atrr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相同。</w:t>
      </w:r>
    </w:p>
    <w:p w14:paraId="2A4EA7D1" w14:textId="77777777" w:rsidR="00652F49" w:rsidRPr="00B26D26" w:rsidRDefault="00652F49" w:rsidP="00B26D26">
      <w:pPr>
        <w:ind w:firstLine="420"/>
      </w:pPr>
    </w:p>
    <w:p w14:paraId="082DAC7F" w14:textId="45B1EBEA" w:rsidR="00B26D26" w:rsidRDefault="00652F49" w:rsidP="00652F49">
      <w:pPr>
        <w:pStyle w:val="3"/>
        <w:ind w:firstLine="420"/>
      </w:pPr>
      <w:proofErr w:type="spellStart"/>
      <w:r>
        <w:rPr>
          <w:rFonts w:hint="eastAsia"/>
        </w:rPr>
        <w:t>remove</w:t>
      </w:r>
      <w:r>
        <w:t>P</w:t>
      </w:r>
      <w:r>
        <w:rPr>
          <w:rFonts w:hint="eastAsia"/>
        </w:rPr>
        <w:t>rop</w:t>
      </w:r>
      <w:proofErr w:type="spellEnd"/>
    </w:p>
    <w:p w14:paraId="55B45D1A" w14:textId="316F30C3" w:rsidR="00652F49" w:rsidRPr="00652F49" w:rsidRDefault="00652F49" w:rsidP="00652F49">
      <w:pPr>
        <w:ind w:firstLine="420"/>
      </w:pPr>
      <w:r>
        <w:rPr>
          <w:rFonts w:hint="eastAsia"/>
        </w:rPr>
        <w:t>特点和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相同</w:t>
      </w:r>
      <w:r w:rsidR="00A75450">
        <w:rPr>
          <w:rFonts w:hint="eastAsia"/>
        </w:rPr>
        <w:t>。</w:t>
      </w:r>
    </w:p>
    <w:p w14:paraId="784ED66F" w14:textId="6723EE53" w:rsidR="00935EBC" w:rsidRDefault="00BC0F5B" w:rsidP="00BC0F5B">
      <w:pPr>
        <w:pStyle w:val="3"/>
        <w:ind w:firstLine="420"/>
      </w:pPr>
      <w:r>
        <w:t>pr</w:t>
      </w:r>
      <w:r>
        <w:rPr>
          <w:rFonts w:hint="eastAsia"/>
        </w:rPr>
        <w:t>op</w:t>
      </w:r>
      <w:r>
        <w:rPr>
          <w:rFonts w:hint="eastAsia"/>
        </w:rPr>
        <w:t>与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的区别</w:t>
      </w:r>
    </w:p>
    <w:p w14:paraId="5CF0F9C2" w14:textId="77777777" w:rsidR="00BC0F5B" w:rsidRDefault="00BC0F5B" w:rsidP="00BC0F5B">
      <w:pPr>
        <w:ind w:firstLine="420"/>
      </w:pPr>
      <w:r>
        <w:rPr>
          <w:rFonts w:hint="eastAsia"/>
        </w:rPr>
        <w:t>从</w:t>
      </w:r>
      <w:proofErr w:type="spellStart"/>
      <w:r>
        <w:t>jQuery1.6</w:t>
      </w:r>
      <w:proofErr w:type="spellEnd"/>
      <w:r>
        <w:t>开始，使用</w:t>
      </w:r>
      <w:proofErr w:type="spellStart"/>
      <w:r>
        <w:t>attr</w:t>
      </w:r>
      <w:proofErr w:type="spellEnd"/>
      <w:r>
        <w:t>()</w:t>
      </w:r>
      <w:r>
        <w:t>获取这些属性的返回值为</w:t>
      </w:r>
      <w:r>
        <w:t>String</w:t>
      </w:r>
      <w:r>
        <w:t>类型，如果被选中</w:t>
      </w:r>
      <w:r>
        <w:t>(</w:t>
      </w:r>
      <w:r>
        <w:t>或禁用</w:t>
      </w:r>
      <w:r>
        <w:t>)</w:t>
      </w:r>
      <w:r>
        <w:t>就返回</w:t>
      </w:r>
      <w:r>
        <w:t>checked</w:t>
      </w:r>
      <w:r>
        <w:t>、</w:t>
      </w:r>
      <w:r>
        <w:t>selected</w:t>
      </w:r>
      <w:r>
        <w:t>或</w:t>
      </w:r>
      <w:r>
        <w:t>disabled</w:t>
      </w:r>
      <w:r>
        <w:t>，否则</w:t>
      </w:r>
      <w:r>
        <w:t>(</w:t>
      </w:r>
      <w:r>
        <w:t>即元素节点没有该属性</w:t>
      </w:r>
      <w:r>
        <w:t>)</w:t>
      </w:r>
      <w:r>
        <w:t>返回</w:t>
      </w:r>
      <w:r>
        <w:t>undefined</w:t>
      </w:r>
      <w:r>
        <w:t>。</w:t>
      </w:r>
    </w:p>
    <w:p w14:paraId="23AA5FD2" w14:textId="13FE5612" w:rsidR="00BC0F5B" w:rsidRDefault="00BC0F5B" w:rsidP="00BC0F5B">
      <w:pPr>
        <w:ind w:firstLine="420"/>
      </w:pPr>
      <w:r>
        <w:t>jQuery</w:t>
      </w:r>
      <w:r>
        <w:t>认为：</w:t>
      </w:r>
      <w:r>
        <w:t>attribute</w:t>
      </w:r>
      <w:r>
        <w:t>的</w:t>
      </w:r>
      <w:r>
        <w:t>checked</w:t>
      </w:r>
      <w:r>
        <w:t>、</w:t>
      </w:r>
      <w:r>
        <w:t>selected</w:t>
      </w:r>
      <w:r>
        <w:t>、</w:t>
      </w:r>
      <w:r>
        <w:t>disabled</w:t>
      </w:r>
      <w:r>
        <w:t>就是表示该属性初始状态的值，</w:t>
      </w:r>
      <w:r>
        <w:t>property</w:t>
      </w:r>
      <w:r>
        <w:t>的</w:t>
      </w:r>
      <w:r>
        <w:t>checked</w:t>
      </w:r>
      <w:r>
        <w:t>、</w:t>
      </w:r>
      <w:r>
        <w:t>selected</w:t>
      </w:r>
      <w:r>
        <w:t>、</w:t>
      </w:r>
      <w:r>
        <w:t>disabled</w:t>
      </w:r>
      <w:r>
        <w:t>才表示该属性实时状态的值</w:t>
      </w:r>
      <w:r>
        <w:t>(</w:t>
      </w:r>
      <w:r>
        <w:t>值为</w:t>
      </w:r>
      <w:r>
        <w:t>true</w:t>
      </w:r>
      <w:r>
        <w:t>或</w:t>
      </w:r>
      <w:r>
        <w:t>false)</w:t>
      </w:r>
      <w:r>
        <w:t>。</w:t>
      </w:r>
    </w:p>
    <w:p w14:paraId="1F38A597" w14:textId="42FAE9BA" w:rsidR="00BC0F5B" w:rsidRDefault="00BC0F5B" w:rsidP="00BC0F5B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、很明显，</w:t>
      </w:r>
      <w:proofErr w:type="spellStart"/>
      <w:r>
        <w:t>attr</w:t>
      </w:r>
      <w:proofErr w:type="spellEnd"/>
      <w:r>
        <w:t>和</w:t>
      </w:r>
      <w:r>
        <w:t>prop</w:t>
      </w:r>
      <w:r>
        <w:t>分别是单词</w:t>
      </w:r>
      <w:r>
        <w:t>attribute</w:t>
      </w:r>
      <w:r>
        <w:t>和</w:t>
      </w:r>
      <w:r>
        <w:t>property</w:t>
      </w:r>
      <w:r>
        <w:t>的缩写，并且它们均表示</w:t>
      </w:r>
      <w:r>
        <w:t>"</w:t>
      </w:r>
      <w:r>
        <w:t>属性</w:t>
      </w:r>
      <w:r>
        <w:t>"</w:t>
      </w:r>
      <w:r>
        <w:t>的意思。</w:t>
      </w:r>
      <w:r>
        <w:rPr>
          <w:rFonts w:hint="eastAsia"/>
        </w:rPr>
        <w:t>不过，在</w:t>
      </w:r>
      <w:r>
        <w:t>jQuery</w:t>
      </w:r>
      <w:r>
        <w:t>中，</w:t>
      </w:r>
      <w:r>
        <w:t>attribute</w:t>
      </w:r>
      <w:r>
        <w:t>和</w:t>
      </w:r>
      <w:r>
        <w:t>property</w:t>
      </w:r>
      <w:r>
        <w:t>却是两个不同的概念。</w:t>
      </w:r>
      <w:r>
        <w:t>attribute</w:t>
      </w:r>
      <w:r>
        <w:t>表示</w:t>
      </w:r>
      <w:r>
        <w:t>HTML</w:t>
      </w:r>
      <w:r>
        <w:t>文档节点的属性，</w:t>
      </w:r>
      <w:r>
        <w:t>property</w:t>
      </w:r>
      <w:r>
        <w:t>表示</w:t>
      </w:r>
      <w:r>
        <w:t>JS</w:t>
      </w:r>
      <w:r>
        <w:t>对象的属性。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65E5" w14:paraId="274E1EA1" w14:textId="77777777" w:rsidTr="004F65E5">
        <w:tc>
          <w:tcPr>
            <w:tcW w:w="8296" w:type="dxa"/>
          </w:tcPr>
          <w:p w14:paraId="5CB6BA53" w14:textId="77777777" w:rsidR="004F65E5" w:rsidRDefault="004F65E5" w:rsidP="004F65E5">
            <w:pPr>
              <w:ind w:firstLineChars="0" w:firstLine="0"/>
            </w:pPr>
            <w:proofErr w:type="gramStart"/>
            <w:r>
              <w:t>&lt;!--</w:t>
            </w:r>
            <w:proofErr w:type="gramEnd"/>
            <w:r>
              <w:t xml:space="preserve"> </w:t>
            </w:r>
            <w:r>
              <w:t>这里的</w:t>
            </w:r>
            <w:r>
              <w:t>id</w:t>
            </w:r>
            <w:r>
              <w:t>、</w:t>
            </w:r>
            <w:r>
              <w:t>class</w:t>
            </w:r>
            <w:r>
              <w:t>、</w:t>
            </w:r>
            <w:proofErr w:type="spellStart"/>
            <w:r>
              <w:t>data_id</w:t>
            </w:r>
            <w:proofErr w:type="spellEnd"/>
            <w:r>
              <w:t>均是该元素文档节点的</w:t>
            </w:r>
            <w:r>
              <w:t>attribute --&gt;</w:t>
            </w:r>
          </w:p>
          <w:p w14:paraId="6916F0E5" w14:textId="77777777" w:rsidR="004F65E5" w:rsidRDefault="004F65E5" w:rsidP="004F65E5">
            <w:pPr>
              <w:ind w:firstLineChars="0" w:firstLine="0"/>
            </w:pPr>
            <w:r>
              <w:t xml:space="preserve">&lt;div id="message" class="test" </w:t>
            </w:r>
            <w:proofErr w:type="spellStart"/>
            <w:r>
              <w:t>data_id</w:t>
            </w:r>
            <w:proofErr w:type="spellEnd"/>
            <w:r>
              <w:t>="123"&gt;&lt;/div&gt;</w:t>
            </w:r>
          </w:p>
          <w:p w14:paraId="30246CDD" w14:textId="77777777" w:rsidR="004F65E5" w:rsidRDefault="004F65E5" w:rsidP="004F65E5">
            <w:pPr>
              <w:ind w:firstLineChars="0" w:firstLine="0"/>
            </w:pPr>
            <w:r>
              <w:t xml:space="preserve"> </w:t>
            </w:r>
          </w:p>
          <w:p w14:paraId="007134CE" w14:textId="77777777" w:rsidR="004F65E5" w:rsidRDefault="004F65E5" w:rsidP="004F65E5">
            <w:pPr>
              <w:ind w:firstLineChars="0" w:firstLine="0"/>
            </w:pPr>
            <w:r>
              <w:t>&lt;script type="text/</w:t>
            </w:r>
            <w:proofErr w:type="spellStart"/>
            <w:r>
              <w:t>javascript</w:t>
            </w:r>
            <w:proofErr w:type="spellEnd"/>
            <w:r>
              <w:t>"&gt;</w:t>
            </w:r>
          </w:p>
          <w:p w14:paraId="12036023" w14:textId="77777777" w:rsidR="004F65E5" w:rsidRDefault="004F65E5" w:rsidP="004F65E5">
            <w:pPr>
              <w:ind w:firstLineChars="0" w:firstLine="0"/>
            </w:pPr>
            <w:r>
              <w:t xml:space="preserve">// </w:t>
            </w:r>
            <w:r>
              <w:t>这里的</w:t>
            </w:r>
            <w:r>
              <w:t>name</w:t>
            </w:r>
            <w:r>
              <w:t>、</w:t>
            </w:r>
            <w:r>
              <w:t>age</w:t>
            </w:r>
            <w:r>
              <w:t>、</w:t>
            </w:r>
            <w:proofErr w:type="spellStart"/>
            <w:r>
              <w:t>url</w:t>
            </w:r>
            <w:proofErr w:type="spellEnd"/>
            <w:r>
              <w:t>均是</w:t>
            </w:r>
            <w:r>
              <w:t>obj</w:t>
            </w:r>
            <w:r>
              <w:t>的</w:t>
            </w:r>
            <w:r>
              <w:t>property</w:t>
            </w:r>
          </w:p>
          <w:p w14:paraId="268BD305" w14:textId="77777777" w:rsidR="004F65E5" w:rsidRDefault="004F65E5" w:rsidP="004F65E5">
            <w:pPr>
              <w:ind w:firstLineChars="0" w:firstLine="0"/>
            </w:pPr>
            <w:r>
              <w:t xml:space="preserve">var obj = </w:t>
            </w:r>
            <w:proofErr w:type="gramStart"/>
            <w:r>
              <w:t>{ name</w:t>
            </w:r>
            <w:proofErr w:type="gramEnd"/>
            <w:r>
              <w:t>: "</w:t>
            </w:r>
            <w:proofErr w:type="spellStart"/>
            <w:r>
              <w:t>CodePlayer</w:t>
            </w:r>
            <w:proofErr w:type="spellEnd"/>
            <w:r>
              <w:t>", age: 18, url: "http://www.365mini.com/" };</w:t>
            </w:r>
          </w:p>
          <w:p w14:paraId="54219496" w14:textId="5D2B1D8D" w:rsidR="004F65E5" w:rsidRDefault="004F65E5" w:rsidP="004F65E5">
            <w:pPr>
              <w:ind w:firstLineChars="0" w:firstLine="0"/>
            </w:pPr>
            <w:r>
              <w:t>&lt;/script&gt;</w:t>
            </w:r>
          </w:p>
        </w:tc>
      </w:tr>
    </w:tbl>
    <w:p w14:paraId="2EE56C1F" w14:textId="7C4B20A5" w:rsidR="004F65E5" w:rsidRDefault="00C16D0F" w:rsidP="00BC0F5B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C16D0F">
        <w:rPr>
          <w:rFonts w:hint="eastAsia"/>
        </w:rPr>
        <w:t>在</w:t>
      </w:r>
      <w:r w:rsidRPr="00C16D0F">
        <w:t>jQuery</w:t>
      </w:r>
      <w:r w:rsidRPr="00C16D0F">
        <w:t>中，</w:t>
      </w:r>
      <w:r w:rsidRPr="00C16D0F">
        <w:t xml:space="preserve">prop() </w:t>
      </w:r>
      <w:r w:rsidRPr="00C16D0F">
        <w:t>函数的设计目标是，用于设置或获取指定</w:t>
      </w:r>
      <w:r w:rsidRPr="00C16D0F">
        <w:t>DOM</w:t>
      </w:r>
      <w:r w:rsidRPr="00C16D0F">
        <w:t>元素</w:t>
      </w:r>
      <w:r w:rsidRPr="00C16D0F">
        <w:t>(</w:t>
      </w:r>
      <w:r w:rsidRPr="00C16D0F">
        <w:t>指的是</w:t>
      </w:r>
      <w:r w:rsidRPr="00C16D0F">
        <w:t>JS</w:t>
      </w:r>
      <w:r w:rsidRPr="00C16D0F">
        <w:t>对象，</w:t>
      </w:r>
      <w:r w:rsidRPr="00C16D0F">
        <w:t>Element</w:t>
      </w:r>
      <w:r w:rsidRPr="00C16D0F">
        <w:t>类型</w:t>
      </w:r>
      <w:r w:rsidRPr="00C16D0F">
        <w:t>)</w:t>
      </w:r>
      <w:r w:rsidRPr="00C16D0F">
        <w:t>上的属性</w:t>
      </w:r>
      <w:r w:rsidRPr="00C16D0F">
        <w:t>(property)</w:t>
      </w:r>
      <w:r w:rsidRPr="00C16D0F">
        <w:t>；</w:t>
      </w:r>
      <w:proofErr w:type="spellStart"/>
      <w:r w:rsidRPr="00C16D0F">
        <w:t>attr</w:t>
      </w:r>
      <w:proofErr w:type="spellEnd"/>
      <w:r w:rsidRPr="00C16D0F">
        <w:t xml:space="preserve">() </w:t>
      </w:r>
      <w:r w:rsidRPr="00C16D0F">
        <w:t>函数的设计目标是，用于设置或获取指定</w:t>
      </w:r>
      <w:r w:rsidRPr="00C16D0F">
        <w:t>DOM</w:t>
      </w:r>
      <w:r w:rsidRPr="00C16D0F">
        <w:t>元素所对应的文档节点上（指</w:t>
      </w:r>
      <w:r w:rsidRPr="00C16D0F">
        <w:t>HTML</w:t>
      </w:r>
      <w:r w:rsidRPr="00C16D0F">
        <w:t>的元素，元素节点）的属性</w:t>
      </w:r>
      <w:r w:rsidRPr="00C16D0F">
        <w:t>(attribute)</w:t>
      </w:r>
      <w:r w:rsidRPr="00C16D0F">
        <w:t>。</w:t>
      </w:r>
    </w:p>
    <w:p w14:paraId="693064A2" w14:textId="00917D16" w:rsidR="001A6074" w:rsidRDefault="001A6074" w:rsidP="00BC0F5B">
      <w:pPr>
        <w:ind w:firstLine="420"/>
      </w:pPr>
    </w:p>
    <w:p w14:paraId="68786D7C" w14:textId="6F0D2C99" w:rsidR="001A6074" w:rsidRDefault="001A6074" w:rsidP="00BC0F5B">
      <w:pPr>
        <w:ind w:firstLine="420"/>
      </w:pPr>
    </w:p>
    <w:p w14:paraId="2F85414F" w14:textId="4338EE7D" w:rsidR="004A6BFF" w:rsidRPr="00903CF1" w:rsidRDefault="00903CF1" w:rsidP="004A6BFF">
      <w:pPr>
        <w:ind w:firstLine="420"/>
        <w:rPr>
          <w:rFonts w:hint="eastAsia"/>
        </w:rPr>
      </w:pPr>
      <w:hyperlink r:id="rId8" w:history="1">
        <w:r w:rsidR="00652F49" w:rsidRPr="00906E03">
          <w:rPr>
            <w:rStyle w:val="a9"/>
          </w:rPr>
          <w:t>https://blog.csdn.net/chenchunlin526/article/details/77426796</w:t>
        </w:r>
      </w:hyperlink>
    </w:p>
    <w:p w14:paraId="01BF808B" w14:textId="77777777" w:rsidR="004A6BFF" w:rsidRPr="004A6BFF" w:rsidRDefault="004A6BFF" w:rsidP="004A6BFF">
      <w:pPr>
        <w:ind w:firstLine="420"/>
      </w:pPr>
    </w:p>
    <w:p w14:paraId="73C12132" w14:textId="26273470" w:rsidR="00E5746E" w:rsidRDefault="00E5746E" w:rsidP="00E5746E">
      <w:pPr>
        <w:pStyle w:val="3"/>
        <w:ind w:firstLine="420"/>
      </w:pPr>
      <w:proofErr w:type="spellStart"/>
      <w:r w:rsidRPr="00E5746E">
        <w:t>addClass</w:t>
      </w:r>
      <w:proofErr w:type="spellEnd"/>
      <w:r w:rsidRPr="00E5746E">
        <w:rPr>
          <w:rFonts w:ascii="微软雅黑" w:hAnsi="微软雅黑" w:cs="宋体"/>
          <w:color w:val="555555"/>
          <w:szCs w:val="21"/>
        </w:rPr>
        <w:t> / </w:t>
      </w:r>
      <w:proofErr w:type="spellStart"/>
      <w:r w:rsidRPr="00E5746E">
        <w:t>removeClass</w:t>
      </w:r>
      <w:proofErr w:type="spellEnd"/>
    </w:p>
    <w:p w14:paraId="49138421" w14:textId="3401066A" w:rsidR="004A6BFF" w:rsidRDefault="004A6BFF" w:rsidP="00A86416">
      <w:pPr>
        <w:ind w:firstLine="420"/>
      </w:pPr>
      <w:proofErr w:type="spellStart"/>
      <w:r>
        <w:t>addClass</w:t>
      </w:r>
      <w:proofErr w:type="spellEnd"/>
      <w:r>
        <w:t xml:space="preserve">() </w:t>
      </w:r>
      <w:r>
        <w:t>为每个匹配的元素添加指定的类名，如需添加多个类，请使用空格分隔类名。</w:t>
      </w:r>
      <w:r w:rsidR="00B24077">
        <w:tab/>
      </w:r>
      <w:r>
        <w:rPr>
          <w:rFonts w:hint="eastAsia"/>
        </w:rPr>
        <w:t>该方法不会移除已存在的</w:t>
      </w:r>
      <w:r>
        <w:t xml:space="preserve"> class </w:t>
      </w:r>
      <w:r>
        <w:t>属性，仅仅添加一个或多个</w:t>
      </w:r>
      <w:r>
        <w:t xml:space="preserve"> class </w:t>
      </w:r>
      <w:r>
        <w:t>属性。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2DBF" w14:paraId="697974C1" w14:textId="77777777" w:rsidTr="00CC2DBF">
        <w:tc>
          <w:tcPr>
            <w:tcW w:w="8296" w:type="dxa"/>
          </w:tcPr>
          <w:p w14:paraId="3EA1726F" w14:textId="77777777" w:rsidR="00CC2DBF" w:rsidRDefault="00CC2DBF" w:rsidP="00CC2DBF">
            <w:pPr>
              <w:ind w:firstLineChars="0" w:firstLine="0"/>
            </w:pPr>
            <w:r>
              <w:t xml:space="preserve">// </w:t>
            </w:r>
            <w:r>
              <w:t>添加一个</w:t>
            </w:r>
            <w:r>
              <w:t>class</w:t>
            </w:r>
          </w:p>
          <w:p w14:paraId="52AFE7A9" w14:textId="77777777" w:rsidR="00CC2DBF" w:rsidRDefault="00CC2DBF" w:rsidP="00CC2DBF">
            <w:pPr>
              <w:ind w:firstLineChars="0" w:firstLine="0"/>
            </w:pPr>
            <w:r>
              <w:t>$("div"</w:t>
            </w:r>
            <w:proofErr w:type="gramStart"/>
            <w:r>
              <w:t>).</w:t>
            </w:r>
            <w:proofErr w:type="spellStart"/>
            <w:r>
              <w:t>addClass</w:t>
            </w:r>
            <w:proofErr w:type="spellEnd"/>
            <w:proofErr w:type="gramEnd"/>
            <w:r>
              <w:t>("</w:t>
            </w:r>
            <w:proofErr w:type="spellStart"/>
            <w:r>
              <w:t>box1</w:t>
            </w:r>
            <w:proofErr w:type="spellEnd"/>
            <w:r>
              <w:t>");</w:t>
            </w:r>
          </w:p>
          <w:p w14:paraId="41572858" w14:textId="77777777" w:rsidR="00CC2DBF" w:rsidRDefault="00CC2DBF" w:rsidP="00CC2DBF">
            <w:pPr>
              <w:ind w:firstLineChars="0" w:firstLine="0"/>
            </w:pPr>
            <w:r>
              <w:t xml:space="preserve">// </w:t>
            </w:r>
            <w:r>
              <w:t>添加多个</w:t>
            </w:r>
            <w:r>
              <w:t>class</w:t>
            </w:r>
          </w:p>
          <w:p w14:paraId="65C8F55A" w14:textId="47B38BAA" w:rsidR="00CC2DBF" w:rsidRDefault="00CC2DBF" w:rsidP="00CC2DBF">
            <w:pPr>
              <w:ind w:firstLineChars="0" w:firstLine="0"/>
            </w:pPr>
            <w:r>
              <w:t>$("div"</w:t>
            </w:r>
            <w:proofErr w:type="gramStart"/>
            <w:r>
              <w:t>).</w:t>
            </w:r>
            <w:proofErr w:type="spellStart"/>
            <w:r>
              <w:t>addClass</w:t>
            </w:r>
            <w:proofErr w:type="spellEnd"/>
            <w:proofErr w:type="gramEnd"/>
            <w:r>
              <w:t>("</w:t>
            </w:r>
            <w:proofErr w:type="spellStart"/>
            <w:r>
              <w:t>box2</w:t>
            </w:r>
            <w:proofErr w:type="spellEnd"/>
            <w:r>
              <w:t xml:space="preserve"> </w:t>
            </w:r>
            <w:proofErr w:type="spellStart"/>
            <w:r>
              <w:t>box3</w:t>
            </w:r>
            <w:proofErr w:type="spellEnd"/>
            <w:r>
              <w:t>");</w:t>
            </w:r>
          </w:p>
        </w:tc>
      </w:tr>
    </w:tbl>
    <w:p w14:paraId="265FF25E" w14:textId="59DF0CF0" w:rsidR="00CC2DBF" w:rsidRDefault="00CC2DBF" w:rsidP="00A86416">
      <w:pPr>
        <w:ind w:firstLine="420"/>
      </w:pPr>
      <w:r w:rsidRPr="00CC2DBF">
        <w:rPr>
          <w:rFonts w:hint="eastAsia"/>
        </w:rPr>
        <w:t>在项目开发中，我们可以通过</w:t>
      </w:r>
      <w:r w:rsidRPr="00CC2DBF">
        <w:t>jQuery</w:t>
      </w:r>
      <w:r w:rsidRPr="00CC2DBF">
        <w:t>的方式来给元素添加</w:t>
      </w:r>
      <w:r w:rsidRPr="00CC2DBF">
        <w:t>class</w:t>
      </w:r>
      <w:r w:rsidRPr="00CC2DBF">
        <w:t>，从而实现给元素添加</w:t>
      </w:r>
      <w:r w:rsidRPr="00CC2DBF">
        <w:t>CSS</w:t>
      </w:r>
      <w:r w:rsidRPr="00CC2DBF">
        <w:t>样式（比通过</w:t>
      </w:r>
      <w:r w:rsidRPr="00CC2DBF">
        <w:t>jQuery</w:t>
      </w:r>
      <w:r w:rsidRPr="00CC2DBF">
        <w:t>添加</w:t>
      </w:r>
      <w:r w:rsidRPr="00CC2DBF">
        <w:t>CSS</w:t>
      </w:r>
      <w:r w:rsidRPr="00CC2DBF">
        <w:t>样式效率更高）。</w:t>
      </w:r>
    </w:p>
    <w:p w14:paraId="5D003066" w14:textId="69BE1558" w:rsidR="00CC2DBF" w:rsidRDefault="00CC2DBF" w:rsidP="00CC2DBF">
      <w:pPr>
        <w:pStyle w:val="3"/>
        <w:ind w:firstLine="420"/>
      </w:pPr>
      <w:proofErr w:type="spellStart"/>
      <w:proofErr w:type="gramStart"/>
      <w:r w:rsidRPr="00CC2DBF">
        <w:t>removeClass</w:t>
      </w:r>
      <w:proofErr w:type="spellEnd"/>
      <w:r w:rsidRPr="00CC2DBF">
        <w:t>(</w:t>
      </w:r>
      <w:proofErr w:type="gramEnd"/>
      <w:r w:rsidRPr="00CC2DBF">
        <w:t>)</w:t>
      </w:r>
    </w:p>
    <w:p w14:paraId="3C45BB5E" w14:textId="09557D35" w:rsidR="00CC2DBF" w:rsidRDefault="00CC2DBF" w:rsidP="00CC2DBF">
      <w:pPr>
        <w:ind w:firstLine="420"/>
      </w:pPr>
      <w:proofErr w:type="spellStart"/>
      <w:r>
        <w:t>removeClass</w:t>
      </w:r>
      <w:proofErr w:type="spellEnd"/>
      <w:r>
        <w:t xml:space="preserve">() </w:t>
      </w:r>
      <w:r>
        <w:t>方法从被选元素移除一个或多个类。</w:t>
      </w:r>
      <w:r>
        <w:rPr>
          <w:rFonts w:hint="eastAsia"/>
        </w:rPr>
        <w:t>如果没有规定参数，则该方法将从被选元素中删除所有类。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2D5D" w14:paraId="6C156C2D" w14:textId="77777777" w:rsidTr="00142D5D">
        <w:tc>
          <w:tcPr>
            <w:tcW w:w="8296" w:type="dxa"/>
          </w:tcPr>
          <w:p w14:paraId="568C112B" w14:textId="77777777" w:rsidR="00142D5D" w:rsidRDefault="00142D5D" w:rsidP="00142D5D">
            <w:pPr>
              <w:ind w:firstLineChars="0" w:firstLine="0"/>
            </w:pPr>
            <w:r>
              <w:t xml:space="preserve">// </w:t>
            </w:r>
            <w:r>
              <w:t>移除一个</w:t>
            </w:r>
            <w:r>
              <w:t>class</w:t>
            </w:r>
          </w:p>
          <w:p w14:paraId="567B7503" w14:textId="77777777" w:rsidR="00142D5D" w:rsidRDefault="00142D5D" w:rsidP="00142D5D">
            <w:pPr>
              <w:ind w:firstLineChars="0" w:firstLine="0"/>
            </w:pPr>
            <w:r>
              <w:t>$("div"</w:t>
            </w:r>
            <w:proofErr w:type="gramStart"/>
            <w:r>
              <w:t>).</w:t>
            </w:r>
            <w:proofErr w:type="spellStart"/>
            <w:r>
              <w:t>removeClass</w:t>
            </w:r>
            <w:proofErr w:type="spellEnd"/>
            <w:proofErr w:type="gramEnd"/>
            <w:r>
              <w:t>("</w:t>
            </w:r>
            <w:proofErr w:type="spellStart"/>
            <w:r>
              <w:t>box1</w:t>
            </w:r>
            <w:proofErr w:type="spellEnd"/>
            <w:r>
              <w:t>");</w:t>
            </w:r>
          </w:p>
          <w:p w14:paraId="5944DE7D" w14:textId="77777777" w:rsidR="00142D5D" w:rsidRDefault="00142D5D" w:rsidP="00142D5D">
            <w:pPr>
              <w:ind w:firstLineChars="0" w:firstLine="0"/>
            </w:pPr>
            <w:r>
              <w:t xml:space="preserve">// </w:t>
            </w:r>
            <w:r>
              <w:t>移除多个</w:t>
            </w:r>
            <w:r>
              <w:t>class</w:t>
            </w:r>
          </w:p>
          <w:p w14:paraId="4218388D" w14:textId="77777777" w:rsidR="00142D5D" w:rsidRDefault="00142D5D" w:rsidP="00142D5D">
            <w:pPr>
              <w:ind w:firstLineChars="0" w:firstLine="0"/>
            </w:pPr>
            <w:r>
              <w:t>$("div"</w:t>
            </w:r>
            <w:proofErr w:type="gramStart"/>
            <w:r>
              <w:t>).</w:t>
            </w:r>
            <w:proofErr w:type="spellStart"/>
            <w:r>
              <w:t>removeClass</w:t>
            </w:r>
            <w:proofErr w:type="spellEnd"/>
            <w:proofErr w:type="gramEnd"/>
            <w:r>
              <w:t>("</w:t>
            </w:r>
            <w:proofErr w:type="spellStart"/>
            <w:r>
              <w:t>box1</w:t>
            </w:r>
            <w:proofErr w:type="spellEnd"/>
            <w:r>
              <w:t xml:space="preserve"> </w:t>
            </w:r>
            <w:proofErr w:type="spellStart"/>
            <w:r>
              <w:t>box2</w:t>
            </w:r>
            <w:proofErr w:type="spellEnd"/>
            <w:r>
              <w:t>");</w:t>
            </w:r>
          </w:p>
          <w:p w14:paraId="363E5C94" w14:textId="77777777" w:rsidR="00142D5D" w:rsidRDefault="00142D5D" w:rsidP="00142D5D">
            <w:pPr>
              <w:ind w:firstLineChars="0" w:firstLine="0"/>
            </w:pPr>
            <w:r>
              <w:t xml:space="preserve"> // </w:t>
            </w:r>
            <w:r>
              <w:t>移除全部</w:t>
            </w:r>
            <w:r>
              <w:t>class</w:t>
            </w:r>
          </w:p>
          <w:p w14:paraId="4E249282" w14:textId="11726E10" w:rsidR="00142D5D" w:rsidRDefault="00142D5D" w:rsidP="00142D5D">
            <w:pPr>
              <w:ind w:firstLineChars="0" w:firstLine="0"/>
            </w:pPr>
            <w:r>
              <w:t>$("div"</w:t>
            </w:r>
            <w:proofErr w:type="gramStart"/>
            <w:r>
              <w:t>).</w:t>
            </w:r>
            <w:proofErr w:type="spellStart"/>
            <w:r>
              <w:t>removeClass</w:t>
            </w:r>
            <w:proofErr w:type="spellEnd"/>
            <w:proofErr w:type="gramEnd"/>
            <w:r>
              <w:t>();</w:t>
            </w:r>
          </w:p>
        </w:tc>
      </w:tr>
    </w:tbl>
    <w:p w14:paraId="2FB11094" w14:textId="58424335" w:rsidR="00142D5D" w:rsidRDefault="001E4CA5" w:rsidP="001E4CA5">
      <w:pPr>
        <w:pStyle w:val="3"/>
        <w:ind w:firstLine="420"/>
      </w:pPr>
      <w:proofErr w:type="spellStart"/>
      <w:proofErr w:type="gramStart"/>
      <w:r w:rsidRPr="001E4CA5">
        <w:t>hasClass</w:t>
      </w:r>
      <w:proofErr w:type="spellEnd"/>
      <w:r w:rsidRPr="001E4CA5">
        <w:t>(</w:t>
      </w:r>
      <w:proofErr w:type="gramEnd"/>
      <w:r w:rsidRPr="001E4CA5">
        <w:t>)</w:t>
      </w:r>
    </w:p>
    <w:p w14:paraId="0119204C" w14:textId="232B9DE5" w:rsidR="001E4CA5" w:rsidRDefault="001E4CA5" w:rsidP="001E4CA5">
      <w:pPr>
        <w:ind w:firstLine="420"/>
      </w:pPr>
      <w:proofErr w:type="spellStart"/>
      <w:r w:rsidRPr="001E4CA5">
        <w:t>hasClass</w:t>
      </w:r>
      <w:proofErr w:type="spellEnd"/>
      <w:r w:rsidRPr="001E4CA5">
        <w:t>()</w:t>
      </w:r>
      <w:r w:rsidRPr="001E4CA5">
        <w:t>可以用来判断元素中是否含有某个</w:t>
      </w:r>
      <w:r w:rsidRPr="001E4CA5">
        <w:t>class</w:t>
      </w:r>
      <w:r w:rsidRPr="001E4CA5">
        <w:t>。如果有，则返回</w:t>
      </w:r>
      <w:r w:rsidRPr="001E4CA5">
        <w:t>true</w:t>
      </w:r>
      <w:r w:rsidRPr="001E4CA5">
        <w:t>，否则返回</w:t>
      </w:r>
      <w:r w:rsidRPr="001E4CA5">
        <w:t>false</w:t>
      </w:r>
      <w:r w:rsidRPr="001E4CA5">
        <w:t>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4CA5" w14:paraId="0727D007" w14:textId="77777777" w:rsidTr="001E4CA5">
        <w:tc>
          <w:tcPr>
            <w:tcW w:w="8296" w:type="dxa"/>
          </w:tcPr>
          <w:p w14:paraId="3F936374" w14:textId="77777777" w:rsidR="001E4CA5" w:rsidRDefault="001E4CA5" w:rsidP="001E4CA5">
            <w:pPr>
              <w:ind w:firstLineChars="0" w:firstLine="0"/>
            </w:pPr>
            <w:r>
              <w:t xml:space="preserve">// </w:t>
            </w:r>
            <w:r>
              <w:t>判断</w:t>
            </w:r>
            <w:r>
              <w:t>div</w:t>
            </w:r>
            <w:r>
              <w:t>中是否</w:t>
            </w:r>
            <w:proofErr w:type="gramStart"/>
            <w:r>
              <w:t>包含值</w:t>
            </w:r>
            <w:proofErr w:type="gramEnd"/>
            <w:r>
              <w:t>为</w:t>
            </w:r>
            <w:r>
              <w:t>box</w:t>
            </w:r>
            <w:r>
              <w:t>的</w:t>
            </w:r>
            <w:r>
              <w:t>class</w:t>
            </w:r>
          </w:p>
          <w:p w14:paraId="145B1FE0" w14:textId="77777777" w:rsidR="001E4CA5" w:rsidRDefault="001E4CA5" w:rsidP="001E4CA5">
            <w:pPr>
              <w:ind w:firstLineChars="0" w:firstLine="0"/>
            </w:pPr>
            <w:r>
              <w:t>if($("div"</w:t>
            </w:r>
            <w:proofErr w:type="gramStart"/>
            <w:r>
              <w:t>).</w:t>
            </w:r>
            <w:proofErr w:type="spellStart"/>
            <w:r>
              <w:t>hasClass</w:t>
            </w:r>
            <w:proofErr w:type="spellEnd"/>
            <w:proofErr w:type="gramEnd"/>
            <w:r>
              <w:t>("box")) {</w:t>
            </w:r>
          </w:p>
          <w:p w14:paraId="06E299D6" w14:textId="77777777" w:rsidR="001E4CA5" w:rsidRDefault="001E4CA5" w:rsidP="001E4CA5">
            <w:pPr>
              <w:ind w:firstLineChars="0" w:firstLine="0"/>
            </w:pPr>
            <w:r>
              <w:t xml:space="preserve">    // </w:t>
            </w:r>
            <w:r>
              <w:t>如果存在，则移除这个</w:t>
            </w:r>
            <w:r>
              <w:t>class</w:t>
            </w:r>
          </w:p>
          <w:p w14:paraId="3E3468D4" w14:textId="77777777" w:rsidR="001E4CA5" w:rsidRDefault="001E4CA5" w:rsidP="001E4CA5">
            <w:pPr>
              <w:ind w:firstLineChars="0" w:firstLine="0"/>
            </w:pPr>
            <w:r>
              <w:t xml:space="preserve">    $("div"</w:t>
            </w:r>
            <w:proofErr w:type="gramStart"/>
            <w:r>
              <w:t>).</w:t>
            </w:r>
            <w:proofErr w:type="spellStart"/>
            <w:r>
              <w:t>removeClass</w:t>
            </w:r>
            <w:proofErr w:type="spellEnd"/>
            <w:proofErr w:type="gramEnd"/>
            <w:r>
              <w:t>("box");</w:t>
            </w:r>
          </w:p>
          <w:p w14:paraId="7FAF67A3" w14:textId="7BA66ECB" w:rsidR="001E4CA5" w:rsidRDefault="001E4CA5" w:rsidP="001E4CA5">
            <w:pPr>
              <w:ind w:firstLineChars="0" w:firstLine="0"/>
            </w:pPr>
            <w:r>
              <w:t>}</w:t>
            </w:r>
          </w:p>
        </w:tc>
      </w:tr>
    </w:tbl>
    <w:p w14:paraId="5B5512C3" w14:textId="05AE8949" w:rsidR="001E4CA5" w:rsidRDefault="001E4CA5" w:rsidP="001E4CA5">
      <w:pPr>
        <w:pStyle w:val="3"/>
        <w:ind w:firstLine="420"/>
      </w:pPr>
      <w:proofErr w:type="spellStart"/>
      <w:proofErr w:type="gramStart"/>
      <w:r w:rsidRPr="001E4CA5">
        <w:t>toggleClass</w:t>
      </w:r>
      <w:proofErr w:type="spellEnd"/>
      <w:r w:rsidRPr="001E4CA5">
        <w:t>(</w:t>
      </w:r>
      <w:proofErr w:type="gramEnd"/>
      <w:r w:rsidRPr="001E4CA5">
        <w:t>)</w:t>
      </w:r>
    </w:p>
    <w:p w14:paraId="06DB33E6" w14:textId="77777777" w:rsidR="001E4CA5" w:rsidRDefault="001E4CA5" w:rsidP="001E4CA5">
      <w:pPr>
        <w:ind w:firstLine="420"/>
      </w:pPr>
      <w:proofErr w:type="spellStart"/>
      <w:r>
        <w:t>toggleClass</w:t>
      </w:r>
      <w:proofErr w:type="spellEnd"/>
      <w:r>
        <w:t xml:space="preserve">() </w:t>
      </w:r>
      <w:r>
        <w:t>对设置或移除被选元素的一个或多个类进行切换。</w:t>
      </w:r>
    </w:p>
    <w:p w14:paraId="13D56181" w14:textId="40CA5DC4" w:rsidR="001E4CA5" w:rsidRDefault="001E4CA5" w:rsidP="001E4CA5">
      <w:pPr>
        <w:ind w:firstLine="420"/>
      </w:pPr>
      <w:r>
        <w:rPr>
          <w:rFonts w:hint="eastAsia"/>
        </w:rPr>
        <w:t>该方法检查每个元素中指定的类。如果不存在则添加类，如果已设置则删除之。这就是所谓的切换效果。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4CA5" w14:paraId="2A404247" w14:textId="77777777" w:rsidTr="001E4CA5">
        <w:tc>
          <w:tcPr>
            <w:tcW w:w="8296" w:type="dxa"/>
          </w:tcPr>
          <w:p w14:paraId="26C96E42" w14:textId="77777777" w:rsidR="001E4CA5" w:rsidRDefault="001E4CA5" w:rsidP="001E4CA5">
            <w:pPr>
              <w:ind w:firstLineChars="0" w:firstLine="0"/>
            </w:pPr>
            <w:r>
              <w:t xml:space="preserve">// </w:t>
            </w:r>
            <w:r>
              <w:t>切换一个</w:t>
            </w:r>
            <w:r>
              <w:t>class</w:t>
            </w:r>
          </w:p>
          <w:p w14:paraId="18979134" w14:textId="77777777" w:rsidR="001E4CA5" w:rsidRDefault="001E4CA5" w:rsidP="001E4CA5">
            <w:pPr>
              <w:ind w:firstLineChars="0" w:firstLine="0"/>
            </w:pPr>
            <w:r>
              <w:t>$("div"</w:t>
            </w:r>
            <w:proofErr w:type="gramStart"/>
            <w:r>
              <w:t>).</w:t>
            </w:r>
            <w:proofErr w:type="spellStart"/>
            <w:r>
              <w:t>toggleClass</w:t>
            </w:r>
            <w:proofErr w:type="spellEnd"/>
            <w:proofErr w:type="gramEnd"/>
            <w:r>
              <w:t>("box");</w:t>
            </w:r>
          </w:p>
          <w:p w14:paraId="09AA265A" w14:textId="77777777" w:rsidR="001E4CA5" w:rsidRDefault="001E4CA5" w:rsidP="001E4CA5">
            <w:pPr>
              <w:ind w:firstLineChars="0" w:firstLine="0"/>
            </w:pPr>
            <w:r>
              <w:t xml:space="preserve">// </w:t>
            </w:r>
            <w:r>
              <w:t>切换多个</w:t>
            </w:r>
            <w:r>
              <w:t>class</w:t>
            </w:r>
          </w:p>
          <w:p w14:paraId="104B0D0C" w14:textId="5F8DEF7C" w:rsidR="001E4CA5" w:rsidRDefault="001E4CA5" w:rsidP="001E4CA5">
            <w:pPr>
              <w:ind w:firstLineChars="0" w:firstLine="0"/>
            </w:pPr>
            <w:r>
              <w:t>$("div"</w:t>
            </w:r>
            <w:proofErr w:type="gramStart"/>
            <w:r>
              <w:t>).</w:t>
            </w:r>
            <w:proofErr w:type="spellStart"/>
            <w:r>
              <w:t>toggleClass</w:t>
            </w:r>
            <w:proofErr w:type="spellEnd"/>
            <w:proofErr w:type="gramEnd"/>
            <w:r>
              <w:t>("</w:t>
            </w:r>
            <w:proofErr w:type="spellStart"/>
            <w:r>
              <w:t>box1</w:t>
            </w:r>
            <w:proofErr w:type="spellEnd"/>
            <w:r>
              <w:t xml:space="preserve"> </w:t>
            </w:r>
            <w:proofErr w:type="spellStart"/>
            <w:r>
              <w:t>box2</w:t>
            </w:r>
            <w:proofErr w:type="spellEnd"/>
            <w:r>
              <w:t>");</w:t>
            </w:r>
          </w:p>
        </w:tc>
      </w:tr>
    </w:tbl>
    <w:p w14:paraId="2E7C02F1" w14:textId="77777777" w:rsidR="001E4CA5" w:rsidRPr="001E4CA5" w:rsidRDefault="001E4CA5" w:rsidP="001E4CA5">
      <w:pPr>
        <w:ind w:firstLine="420"/>
      </w:pPr>
    </w:p>
    <w:p w14:paraId="72F7D63B" w14:textId="19B5D2B5" w:rsidR="001E4CA5" w:rsidRPr="001E4CA5" w:rsidRDefault="0097245B" w:rsidP="001E4CA5">
      <w:pPr>
        <w:ind w:firstLine="420"/>
      </w:pPr>
      <w:r>
        <w:rPr>
          <w:rFonts w:hint="eastAsia"/>
        </w:rPr>
        <w:t>问题：添加类选择器覆盖问题。</w:t>
      </w:r>
    </w:p>
    <w:p w14:paraId="799A4F90" w14:textId="41BCDD1E" w:rsidR="00E5746E" w:rsidRDefault="00E5746E" w:rsidP="00E5746E">
      <w:pPr>
        <w:pStyle w:val="2"/>
      </w:pPr>
      <w:r w:rsidRPr="00E5746E">
        <w:rPr>
          <w:rFonts w:hint="eastAsia"/>
        </w:rPr>
        <w:t>操作原生</w:t>
      </w:r>
      <w:r w:rsidRPr="00E5746E">
        <w:t>DOM</w:t>
      </w:r>
    </w:p>
    <w:p w14:paraId="057BAA5C" w14:textId="1DB07C4E" w:rsidR="00E5746E" w:rsidRDefault="00E5746E" w:rsidP="00E5746E">
      <w:pPr>
        <w:pStyle w:val="3"/>
        <w:ind w:firstLine="420"/>
      </w:pPr>
      <w:r w:rsidRPr="00E5746E">
        <w:rPr>
          <w:rFonts w:hint="eastAsia"/>
        </w:rPr>
        <w:t>操作属性</w:t>
      </w:r>
    </w:p>
    <w:p w14:paraId="169D90C8" w14:textId="7CC12CB7" w:rsidR="00E5746E" w:rsidRDefault="00E5746E" w:rsidP="00E5746E">
      <w:pPr>
        <w:pStyle w:val="3"/>
        <w:ind w:firstLine="420"/>
      </w:pPr>
      <w:r w:rsidRPr="00E5746E">
        <w:rPr>
          <w:rFonts w:hint="eastAsia"/>
        </w:rPr>
        <w:t>操作样式</w:t>
      </w:r>
    </w:p>
    <w:p w14:paraId="19DD66D0" w14:textId="444C88FB" w:rsidR="00E5746E" w:rsidRDefault="00E5746E" w:rsidP="00E5746E">
      <w:pPr>
        <w:pStyle w:val="3"/>
        <w:ind w:firstLine="420"/>
      </w:pPr>
      <w:r w:rsidRPr="00E5746E">
        <w:rPr>
          <w:rFonts w:hint="eastAsia"/>
        </w:rPr>
        <w:t>操作类样式</w:t>
      </w:r>
    </w:p>
    <w:p w14:paraId="3F76FC14" w14:textId="6C63DE20" w:rsidR="00E5746E" w:rsidRDefault="00E5746E" w:rsidP="00E5746E">
      <w:pPr>
        <w:pStyle w:val="3"/>
        <w:ind w:firstLine="420"/>
        <w:rPr>
          <w:rFonts w:ascii="微软雅黑" w:hAnsi="微软雅黑" w:cs="宋体"/>
          <w:color w:val="555555"/>
          <w:szCs w:val="21"/>
        </w:rPr>
      </w:pPr>
      <w:r w:rsidRPr="00E5746E">
        <w:rPr>
          <w:rFonts w:ascii="微软雅黑" w:hAnsi="微软雅黑" w:cs="宋体"/>
          <w:color w:val="555555"/>
          <w:szCs w:val="21"/>
        </w:rPr>
        <w:t>获取</w:t>
      </w:r>
      <w:r w:rsidRPr="00E5746E">
        <w:t>DOM</w:t>
      </w:r>
      <w:r w:rsidRPr="00E5746E">
        <w:rPr>
          <w:rFonts w:ascii="微软雅黑" w:hAnsi="微软雅黑" w:cs="宋体"/>
          <w:color w:val="555555"/>
          <w:szCs w:val="21"/>
        </w:rPr>
        <w:t>的子元素</w:t>
      </w:r>
      <w:r w:rsidRPr="00E5746E">
        <w:t>children</w:t>
      </w:r>
      <w:r w:rsidRPr="00E5746E">
        <w:rPr>
          <w:rFonts w:ascii="微软雅黑" w:hAnsi="微软雅黑" w:cs="宋体"/>
          <w:color w:val="555555"/>
          <w:szCs w:val="21"/>
        </w:rPr>
        <w:t>属性</w:t>
      </w:r>
    </w:p>
    <w:p w14:paraId="4E4D6098" w14:textId="0C415D67" w:rsidR="00E5746E" w:rsidRDefault="00E5746E" w:rsidP="00E5746E">
      <w:pPr>
        <w:pStyle w:val="3"/>
        <w:ind w:firstLine="420"/>
      </w:pPr>
      <w:r w:rsidRPr="00E5746E">
        <w:t>DOM</w:t>
      </w:r>
      <w:r w:rsidRPr="00E5746E">
        <w:t>里面添加</w:t>
      </w:r>
      <w:proofErr w:type="gramStart"/>
      <w:r w:rsidRPr="00E5746E">
        <w:t>一</w:t>
      </w:r>
      <w:proofErr w:type="gramEnd"/>
      <w:r w:rsidRPr="00E5746E">
        <w:t>个子元素</w:t>
      </w:r>
    </w:p>
    <w:p w14:paraId="6817C336" w14:textId="5163FA49" w:rsidR="00346246" w:rsidRDefault="00346246" w:rsidP="00537CCB">
      <w:pPr>
        <w:pStyle w:val="10"/>
      </w:pPr>
      <w:r>
        <w:rPr>
          <w:rFonts w:hint="eastAsia"/>
        </w:rPr>
        <w:t>操作样式</w:t>
      </w:r>
    </w:p>
    <w:p w14:paraId="4FB01A8B" w14:textId="0385A62E" w:rsidR="00537CCB" w:rsidRPr="00537CCB" w:rsidRDefault="00537CCB" w:rsidP="00537CCB">
      <w:pPr>
        <w:pStyle w:val="2"/>
      </w:pPr>
      <w:proofErr w:type="spellStart"/>
      <w:proofErr w:type="gramStart"/>
      <w:r w:rsidRPr="00E5746E">
        <w:t>css</w:t>
      </w:r>
      <w:proofErr w:type="spellEnd"/>
      <w:r>
        <w:rPr>
          <w:rFonts w:hint="eastAsia"/>
        </w:rPr>
        <w:t>(</w:t>
      </w:r>
      <w:proofErr w:type="gramEnd"/>
      <w:r>
        <w:t>)</w:t>
      </w:r>
    </w:p>
    <w:p w14:paraId="5A54B049" w14:textId="6D183C6C" w:rsidR="00346246" w:rsidRDefault="00346246" w:rsidP="00346246">
      <w:pPr>
        <w:pStyle w:val="3"/>
        <w:ind w:firstLine="420"/>
      </w:pPr>
      <w:r>
        <w:t>逐个设置</w:t>
      </w:r>
    </w:p>
    <w:p w14:paraId="7DFBCCB6" w14:textId="5D44F46E" w:rsidR="00346246" w:rsidRDefault="002B51A1" w:rsidP="00346246">
      <w:pPr>
        <w:ind w:firstLine="420"/>
      </w:pPr>
      <w:r>
        <w:tab/>
      </w:r>
      <w:r w:rsidR="00346246">
        <w:t>$</w:t>
      </w:r>
      <w:r w:rsidR="00346246">
        <w:t>（</w:t>
      </w:r>
      <w:r w:rsidR="00346246">
        <w:t>"div").</w:t>
      </w:r>
      <w:proofErr w:type="spellStart"/>
      <w:r w:rsidR="00346246">
        <w:t>css</w:t>
      </w:r>
      <w:proofErr w:type="spellEnd"/>
      <w:r w:rsidR="00346246">
        <w:t>("width","</w:t>
      </w:r>
      <w:proofErr w:type="spellStart"/>
      <w:r w:rsidR="00346246">
        <w:t>100px</w:t>
      </w:r>
      <w:proofErr w:type="spellEnd"/>
      <w:r w:rsidR="00346246">
        <w:t>")</w:t>
      </w:r>
      <w:r w:rsidR="00346246">
        <w:t>；</w:t>
      </w:r>
    </w:p>
    <w:p w14:paraId="3FE96D69" w14:textId="39621AEB" w:rsidR="00346246" w:rsidRDefault="002B51A1" w:rsidP="00346246">
      <w:pPr>
        <w:ind w:firstLine="420"/>
      </w:pPr>
      <w:r>
        <w:tab/>
      </w:r>
      <w:r w:rsidR="00346246">
        <w:t>$("div").</w:t>
      </w:r>
      <w:proofErr w:type="spellStart"/>
      <w:r w:rsidR="00346246">
        <w:t>css</w:t>
      </w:r>
      <w:proofErr w:type="spellEnd"/>
      <w:r w:rsidR="00346246">
        <w:t>("height","</w:t>
      </w:r>
      <w:proofErr w:type="spellStart"/>
      <w:r w:rsidR="00346246">
        <w:t>100px</w:t>
      </w:r>
      <w:proofErr w:type="spellEnd"/>
      <w:r w:rsidR="00346246">
        <w:t>")</w:t>
      </w:r>
      <w:r w:rsidR="00346246">
        <w:t>；</w:t>
      </w:r>
    </w:p>
    <w:p w14:paraId="42A8FDA7" w14:textId="304B57AE" w:rsidR="00346246" w:rsidRDefault="002B51A1" w:rsidP="00346246">
      <w:pPr>
        <w:ind w:firstLine="420"/>
      </w:pPr>
      <w:r>
        <w:tab/>
      </w:r>
      <w:r w:rsidR="00346246">
        <w:t>$</w:t>
      </w:r>
      <w:r w:rsidR="00346246">
        <w:t>（</w:t>
      </w:r>
      <w:r w:rsidR="00346246">
        <w:t>"div").</w:t>
      </w:r>
      <w:proofErr w:type="spellStart"/>
      <w:r w:rsidR="00346246">
        <w:t>css</w:t>
      </w:r>
      <w:proofErr w:type="spellEnd"/>
      <w:r w:rsidR="00346246">
        <w:t>("</w:t>
      </w:r>
      <w:proofErr w:type="spellStart"/>
      <w:r w:rsidR="00346246">
        <w:t>background","red</w:t>
      </w:r>
      <w:proofErr w:type="spellEnd"/>
      <w:r w:rsidR="00346246">
        <w:t>")</w:t>
      </w:r>
      <w:r w:rsidR="00346246">
        <w:t>；</w:t>
      </w:r>
    </w:p>
    <w:p w14:paraId="556F813B" w14:textId="2216FAB8" w:rsidR="00C00F5A" w:rsidRDefault="00C00F5A" w:rsidP="00C00F5A">
      <w:pPr>
        <w:pStyle w:val="3"/>
        <w:ind w:firstLine="420"/>
      </w:pPr>
      <w:r>
        <w:rPr>
          <w:rFonts w:hint="eastAsia"/>
        </w:rPr>
        <w:t>链式设置</w:t>
      </w:r>
    </w:p>
    <w:p w14:paraId="669D268E" w14:textId="5141F5D5" w:rsidR="00C00F5A" w:rsidRDefault="00C00F5A" w:rsidP="000B4F4D">
      <w:pPr>
        <w:ind w:firstLine="420"/>
      </w:pPr>
      <w:r>
        <w:t>$</w:t>
      </w:r>
      <w:r>
        <w:t>（</w:t>
      </w:r>
      <w:r>
        <w:t>"div").</w:t>
      </w:r>
      <w:proofErr w:type="spellStart"/>
      <w:r>
        <w:t>css</w:t>
      </w:r>
      <w:proofErr w:type="spellEnd"/>
      <w:r>
        <w:t>("width","</w:t>
      </w:r>
      <w:proofErr w:type="spellStart"/>
      <w:r>
        <w:t>100px</w:t>
      </w:r>
      <w:proofErr w:type="spellEnd"/>
      <w:r>
        <w:t>").</w:t>
      </w:r>
      <w:proofErr w:type="spellStart"/>
      <w:r>
        <w:t>css</w:t>
      </w:r>
      <w:proofErr w:type="spellEnd"/>
      <w:r>
        <w:t>("height","</w:t>
      </w:r>
      <w:proofErr w:type="spellStart"/>
      <w:r>
        <w:t>100px</w:t>
      </w:r>
      <w:proofErr w:type="spellEnd"/>
      <w:r>
        <w:t>").</w:t>
      </w:r>
      <w:proofErr w:type="spellStart"/>
      <w:r>
        <w:t>css</w:t>
      </w:r>
      <w:proofErr w:type="spellEnd"/>
      <w:r>
        <w:rPr>
          <w:rFonts w:hint="eastAsia"/>
        </w:rPr>
        <w:t>（</w:t>
      </w:r>
      <w:r>
        <w:t>"background"</w:t>
      </w:r>
      <w:r>
        <w:t>，</w:t>
      </w:r>
      <w:r>
        <w:t>"blue"</w:t>
      </w:r>
      <w:r>
        <w:t>）</w:t>
      </w:r>
      <w:r w:rsidR="000111CA">
        <w:rPr>
          <w:rFonts w:hint="eastAsia"/>
        </w:rPr>
        <w:t>;</w:t>
      </w:r>
    </w:p>
    <w:p w14:paraId="6A80D99F" w14:textId="01149C1F" w:rsidR="00583A85" w:rsidRDefault="00583A85" w:rsidP="00583A85">
      <w:pPr>
        <w:pStyle w:val="3"/>
        <w:ind w:firstLine="420"/>
      </w:pPr>
      <w:r>
        <w:rPr>
          <w:rFonts w:hint="eastAsia"/>
        </w:rPr>
        <w:t>批量设置</w:t>
      </w:r>
    </w:p>
    <w:p w14:paraId="2F844954" w14:textId="77777777" w:rsidR="00583A85" w:rsidRDefault="00583A85" w:rsidP="00583A85">
      <w:pPr>
        <w:ind w:firstLine="420"/>
      </w:pPr>
      <w:r>
        <w:t>$("#box").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{</w:t>
      </w:r>
    </w:p>
    <w:p w14:paraId="00FDEBFF" w14:textId="77777777" w:rsidR="00583A85" w:rsidRDefault="00583A85" w:rsidP="00583A85">
      <w:pPr>
        <w:ind w:firstLine="420"/>
      </w:pPr>
      <w:r>
        <w:t xml:space="preserve">      "color": "red",</w:t>
      </w:r>
    </w:p>
    <w:p w14:paraId="28533CE7" w14:textId="77777777" w:rsidR="00583A85" w:rsidRDefault="00583A85" w:rsidP="00583A85">
      <w:pPr>
        <w:ind w:firstLine="420"/>
      </w:pPr>
      <w:r>
        <w:t xml:space="preserve">      "font-size": "</w:t>
      </w:r>
      <w:proofErr w:type="spellStart"/>
      <w:r>
        <w:t>30px</w:t>
      </w:r>
      <w:proofErr w:type="spellEnd"/>
      <w:r>
        <w:t>",</w:t>
      </w:r>
    </w:p>
    <w:p w14:paraId="1C54244A" w14:textId="77777777" w:rsidR="00583A85" w:rsidRDefault="00583A85" w:rsidP="00583A85">
      <w:pPr>
        <w:ind w:firstLine="420"/>
      </w:pPr>
      <w:r>
        <w:t xml:space="preserve">      "text-align": "center"</w:t>
      </w:r>
    </w:p>
    <w:p w14:paraId="0EB60AE3" w14:textId="7D000F06" w:rsidR="00583A85" w:rsidRDefault="00583A85" w:rsidP="00583A85">
      <w:pPr>
        <w:ind w:firstLine="420"/>
      </w:pPr>
      <w:r>
        <w:t>});</w:t>
      </w:r>
    </w:p>
    <w:p w14:paraId="064D55A4" w14:textId="2992F589" w:rsidR="00571C86" w:rsidRDefault="00571C86" w:rsidP="00571C86">
      <w:pPr>
        <w:pStyle w:val="3"/>
        <w:ind w:firstLine="420"/>
      </w:pPr>
      <w:r>
        <w:rPr>
          <w:rFonts w:hint="eastAsia"/>
        </w:rPr>
        <w:t>获取样式值</w:t>
      </w:r>
    </w:p>
    <w:p w14:paraId="44FDFF5D" w14:textId="77777777" w:rsidR="00571C86" w:rsidRDefault="00571C86" w:rsidP="00571C86">
      <w:pPr>
        <w:ind w:firstLine="420"/>
      </w:pPr>
      <w:r>
        <w:t xml:space="preserve">// </w:t>
      </w:r>
      <w:r>
        <w:t>获取背景颜色值</w:t>
      </w:r>
    </w:p>
    <w:p w14:paraId="5F3A6A3A" w14:textId="77777777" w:rsidR="00571C86" w:rsidRDefault="00571C86" w:rsidP="00571C86">
      <w:pPr>
        <w:ind w:firstLine="420"/>
      </w:pPr>
      <w:r>
        <w:t>console.log($("#box").</w:t>
      </w:r>
      <w:proofErr w:type="spellStart"/>
      <w:r>
        <w:t>css</w:t>
      </w:r>
      <w:proofErr w:type="spellEnd"/>
      <w:r>
        <w:t>("background-color"));</w:t>
      </w:r>
    </w:p>
    <w:p w14:paraId="5F0A0BEF" w14:textId="77777777" w:rsidR="00571C86" w:rsidRDefault="00571C86" w:rsidP="00571C86">
      <w:pPr>
        <w:ind w:firstLine="420"/>
      </w:pPr>
      <w:r>
        <w:t xml:space="preserve">// </w:t>
      </w:r>
      <w:r>
        <w:t>获取字体大小值</w:t>
      </w:r>
    </w:p>
    <w:p w14:paraId="05E252BA" w14:textId="3944D627" w:rsidR="00571C86" w:rsidRDefault="00571C86" w:rsidP="00571C86">
      <w:pPr>
        <w:ind w:firstLine="420"/>
      </w:pPr>
      <w:r>
        <w:t>console.log($("#box").</w:t>
      </w:r>
      <w:proofErr w:type="spellStart"/>
      <w:r>
        <w:t>css</w:t>
      </w:r>
      <w:proofErr w:type="spellEnd"/>
      <w:r>
        <w:t>("font-size"));</w:t>
      </w:r>
    </w:p>
    <w:p w14:paraId="20D86CCA" w14:textId="0E3761BC" w:rsidR="00537CCB" w:rsidRDefault="00537CCB" w:rsidP="00537CCB">
      <w:pPr>
        <w:pStyle w:val="2"/>
      </w:pPr>
      <w:r w:rsidRPr="00537CCB">
        <w:t xml:space="preserve">width() </w:t>
      </w:r>
      <w:r w:rsidRPr="00537CCB">
        <w:t>和</w:t>
      </w:r>
      <w:r w:rsidRPr="00537CCB">
        <w:t xml:space="preserve"> height() </w:t>
      </w:r>
      <w:r w:rsidRPr="00537CCB">
        <w:t>方法</w:t>
      </w:r>
    </w:p>
    <w:p w14:paraId="380E6608" w14:textId="77777777" w:rsidR="00537CCB" w:rsidRDefault="00537CCB" w:rsidP="00537CCB">
      <w:pPr>
        <w:ind w:firstLine="420"/>
      </w:pPr>
      <w:r>
        <w:t xml:space="preserve">width() </w:t>
      </w:r>
      <w:r>
        <w:t>方法设置或返回元素的宽度（不包括内边距、边框或外边距）。</w:t>
      </w:r>
    </w:p>
    <w:p w14:paraId="7DAD1A99" w14:textId="5EAD3980" w:rsidR="00537CCB" w:rsidRDefault="00537CCB" w:rsidP="00537CCB">
      <w:pPr>
        <w:ind w:firstLine="420"/>
      </w:pPr>
      <w:r>
        <w:t xml:space="preserve">height() </w:t>
      </w:r>
      <w:r>
        <w:t>方法设置或返回元素的高度（不包括内边距、边框或外边距）。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390D" w14:paraId="573905EB" w14:textId="77777777" w:rsidTr="002E390D">
        <w:tc>
          <w:tcPr>
            <w:tcW w:w="8296" w:type="dxa"/>
          </w:tcPr>
          <w:p w14:paraId="4CB17482" w14:textId="77777777" w:rsidR="002E390D" w:rsidRDefault="002E390D" w:rsidP="002E390D">
            <w:pPr>
              <w:ind w:firstLineChars="0" w:firstLine="0"/>
            </w:pPr>
            <w:r>
              <w:t>// 1.</w:t>
            </w:r>
            <w:r>
              <w:t>设置宽高</w:t>
            </w:r>
          </w:p>
          <w:p w14:paraId="4ECF8308" w14:textId="77777777" w:rsidR="002E390D" w:rsidRDefault="002E390D" w:rsidP="002E390D">
            <w:pPr>
              <w:ind w:firstLineChars="0" w:firstLine="0"/>
            </w:pPr>
            <w:r>
              <w:t>$("div").</w:t>
            </w:r>
            <w:proofErr w:type="spellStart"/>
            <w:proofErr w:type="gramStart"/>
            <w:r>
              <w:t>css</w:t>
            </w:r>
            <w:proofErr w:type="spellEnd"/>
            <w:r>
              <w:t>(</w:t>
            </w:r>
            <w:proofErr w:type="gramEnd"/>
            <w:r>
              <w:t>{"width" : "</w:t>
            </w:r>
            <w:proofErr w:type="spellStart"/>
            <w:r>
              <w:t>200px</w:t>
            </w:r>
            <w:proofErr w:type="spellEnd"/>
            <w:r>
              <w:t>", "height" : "</w:t>
            </w:r>
            <w:proofErr w:type="spellStart"/>
            <w:r>
              <w:t>200px</w:t>
            </w:r>
            <w:proofErr w:type="spellEnd"/>
            <w:r>
              <w:t>"});</w:t>
            </w:r>
          </w:p>
          <w:p w14:paraId="09E2A1A7" w14:textId="77777777" w:rsidR="002E390D" w:rsidRDefault="002E390D" w:rsidP="002E390D">
            <w:pPr>
              <w:ind w:firstLineChars="0" w:firstLine="0"/>
            </w:pPr>
            <w:r>
              <w:t>$("div"</w:t>
            </w:r>
            <w:proofErr w:type="gramStart"/>
            <w:r>
              <w:t>).width</w:t>
            </w:r>
            <w:proofErr w:type="gramEnd"/>
            <w:r>
              <w:t>(300).height(300);</w:t>
            </w:r>
          </w:p>
          <w:p w14:paraId="56602BAE" w14:textId="77777777" w:rsidR="002E390D" w:rsidRDefault="002E390D" w:rsidP="002E390D">
            <w:pPr>
              <w:ind w:firstLineChars="0" w:firstLine="0"/>
            </w:pPr>
            <w:r>
              <w:t>// 2.</w:t>
            </w:r>
            <w:r>
              <w:t>获取宽高</w:t>
            </w:r>
          </w:p>
          <w:p w14:paraId="42788BE6" w14:textId="77777777" w:rsidR="002E390D" w:rsidRDefault="002E390D" w:rsidP="002E390D">
            <w:pPr>
              <w:ind w:firstLineChars="0" w:firstLine="0"/>
            </w:pPr>
            <w:r>
              <w:t>console.log($("div").</w:t>
            </w:r>
            <w:proofErr w:type="spellStart"/>
            <w:r>
              <w:t>css</w:t>
            </w:r>
            <w:proofErr w:type="spellEnd"/>
            <w:r>
              <w:t>("width"));</w:t>
            </w:r>
          </w:p>
          <w:p w14:paraId="259BE0A8" w14:textId="77777777" w:rsidR="002E390D" w:rsidRDefault="002E390D" w:rsidP="002E390D">
            <w:pPr>
              <w:ind w:firstLineChars="0" w:firstLine="0"/>
            </w:pPr>
            <w:r>
              <w:t>console.log($("div"</w:t>
            </w:r>
            <w:proofErr w:type="gramStart"/>
            <w:r>
              <w:t>).width</w:t>
            </w:r>
            <w:proofErr w:type="gramEnd"/>
            <w:r>
              <w:t>());</w:t>
            </w:r>
          </w:p>
          <w:p w14:paraId="6806484C" w14:textId="77777777" w:rsidR="002E390D" w:rsidRDefault="002E390D" w:rsidP="002E390D">
            <w:pPr>
              <w:ind w:firstLineChars="0" w:firstLine="0"/>
            </w:pPr>
            <w:r>
              <w:t>console.log($("div").</w:t>
            </w:r>
            <w:proofErr w:type="spellStart"/>
            <w:r>
              <w:t>css</w:t>
            </w:r>
            <w:proofErr w:type="spellEnd"/>
            <w:r>
              <w:t>("height"));</w:t>
            </w:r>
          </w:p>
          <w:p w14:paraId="54107F73" w14:textId="77777777" w:rsidR="002E390D" w:rsidRDefault="002E390D" w:rsidP="002E390D">
            <w:pPr>
              <w:ind w:firstLineChars="0" w:firstLine="0"/>
            </w:pPr>
            <w:r>
              <w:t>console.log($("div"</w:t>
            </w:r>
            <w:proofErr w:type="gramStart"/>
            <w:r>
              <w:t>).height</w:t>
            </w:r>
            <w:proofErr w:type="gramEnd"/>
            <w:r>
              <w:t>());</w:t>
            </w:r>
          </w:p>
          <w:p w14:paraId="17F63193" w14:textId="77777777" w:rsidR="002E390D" w:rsidRDefault="002E390D" w:rsidP="002E390D">
            <w:pPr>
              <w:ind w:firstLineChars="0" w:firstLine="0"/>
            </w:pPr>
            <w:r>
              <w:t>// 3.</w:t>
            </w:r>
            <w:r>
              <w:t>获取窗口的宽高</w:t>
            </w:r>
          </w:p>
          <w:p w14:paraId="5AD8A33A" w14:textId="77777777" w:rsidR="002E390D" w:rsidRDefault="002E390D" w:rsidP="002E390D">
            <w:pPr>
              <w:ind w:firstLineChars="0" w:firstLine="0"/>
            </w:pPr>
            <w:r>
              <w:t>console.log("</w:t>
            </w:r>
            <w:r>
              <w:t>窗口宽度</w:t>
            </w:r>
            <w:r>
              <w:t>: " + $(window).width());</w:t>
            </w:r>
          </w:p>
          <w:p w14:paraId="43FAC535" w14:textId="77777777" w:rsidR="002E390D" w:rsidRDefault="002E390D" w:rsidP="002E390D">
            <w:pPr>
              <w:ind w:firstLineChars="0" w:firstLine="0"/>
            </w:pPr>
            <w:r>
              <w:t>console.log("</w:t>
            </w:r>
            <w:r>
              <w:t>窗口高度</w:t>
            </w:r>
            <w:r>
              <w:t>: " + $(window).height());</w:t>
            </w:r>
          </w:p>
          <w:p w14:paraId="066C53A1" w14:textId="77777777" w:rsidR="002E390D" w:rsidRDefault="002E390D" w:rsidP="002E390D">
            <w:pPr>
              <w:ind w:firstLineChars="0" w:firstLine="0"/>
            </w:pPr>
            <w:r>
              <w:t>// 4.</w:t>
            </w:r>
            <w:r>
              <w:t>获取文档的宽高</w:t>
            </w:r>
          </w:p>
          <w:p w14:paraId="04D10502" w14:textId="77777777" w:rsidR="002E390D" w:rsidRDefault="002E390D" w:rsidP="002E390D">
            <w:pPr>
              <w:ind w:firstLineChars="0" w:firstLine="0"/>
            </w:pPr>
            <w:r>
              <w:t>console.log("</w:t>
            </w:r>
            <w:r>
              <w:t>文档宽度</w:t>
            </w:r>
            <w:r>
              <w:t>: " + $(document).width());</w:t>
            </w:r>
          </w:p>
          <w:p w14:paraId="3F19AE1B" w14:textId="61B9D612" w:rsidR="002E390D" w:rsidRDefault="002E390D" w:rsidP="002E390D">
            <w:pPr>
              <w:ind w:firstLineChars="0" w:firstLine="0"/>
            </w:pPr>
            <w:r>
              <w:t>console.log("</w:t>
            </w:r>
            <w:r>
              <w:t>文档高度</w:t>
            </w:r>
            <w:r>
              <w:t>: " + $(document).height());</w:t>
            </w:r>
          </w:p>
        </w:tc>
      </w:tr>
    </w:tbl>
    <w:p w14:paraId="3683D0D2" w14:textId="6EE399FA" w:rsidR="002E390D" w:rsidRDefault="006532CB" w:rsidP="006532CB">
      <w:pPr>
        <w:pStyle w:val="2"/>
      </w:pPr>
      <w:proofErr w:type="spellStart"/>
      <w:r w:rsidRPr="006532CB">
        <w:t>innerWidth</w:t>
      </w:r>
      <w:proofErr w:type="spellEnd"/>
      <w:r w:rsidRPr="006532CB">
        <w:t xml:space="preserve">() </w:t>
      </w:r>
      <w:r w:rsidRPr="006532CB">
        <w:t>和</w:t>
      </w:r>
      <w:r w:rsidRPr="006532CB">
        <w:t xml:space="preserve"> </w:t>
      </w:r>
      <w:proofErr w:type="spellStart"/>
      <w:r w:rsidRPr="006532CB">
        <w:t>innerHeight</w:t>
      </w:r>
      <w:proofErr w:type="spellEnd"/>
      <w:r w:rsidRPr="006532CB">
        <w:t xml:space="preserve">() </w:t>
      </w:r>
      <w:r w:rsidRPr="006532CB">
        <w:t>方法</w:t>
      </w:r>
    </w:p>
    <w:p w14:paraId="021EF0BB" w14:textId="77777777" w:rsidR="006532CB" w:rsidRDefault="006532CB" w:rsidP="006532CB">
      <w:pPr>
        <w:ind w:firstLine="420"/>
      </w:pPr>
      <w:proofErr w:type="spellStart"/>
      <w:r>
        <w:t>innerWidth</w:t>
      </w:r>
      <w:proofErr w:type="spellEnd"/>
      <w:r>
        <w:t xml:space="preserve">() </w:t>
      </w:r>
      <w:r>
        <w:t>方法返回元素的宽度（包括内边距）。</w:t>
      </w:r>
    </w:p>
    <w:p w14:paraId="2C96F638" w14:textId="13A7AC0A" w:rsidR="006532CB" w:rsidRDefault="006532CB" w:rsidP="006532CB">
      <w:pPr>
        <w:ind w:firstLine="420"/>
      </w:pPr>
      <w:proofErr w:type="spellStart"/>
      <w:r>
        <w:t>innerHeight</w:t>
      </w:r>
      <w:proofErr w:type="spellEnd"/>
      <w:r>
        <w:t xml:space="preserve">() </w:t>
      </w:r>
      <w:r>
        <w:t>方法返回元素的高度（包括内边距）。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32CB" w14:paraId="44AEBF7C" w14:textId="77777777" w:rsidTr="006532CB">
        <w:tc>
          <w:tcPr>
            <w:tcW w:w="8296" w:type="dxa"/>
          </w:tcPr>
          <w:p w14:paraId="320B382A" w14:textId="77777777" w:rsidR="006532CB" w:rsidRDefault="006532CB" w:rsidP="006532CB">
            <w:pPr>
              <w:ind w:firstLineChars="0" w:firstLine="0"/>
            </w:pPr>
            <w:r>
              <w:t>// 1.</w:t>
            </w:r>
            <w:r>
              <w:t>返回元素的宽度（包括内边距）</w:t>
            </w:r>
          </w:p>
          <w:p w14:paraId="7376615F" w14:textId="77777777" w:rsidR="006532CB" w:rsidRDefault="006532CB" w:rsidP="006532CB">
            <w:pPr>
              <w:ind w:firstLineChars="0" w:firstLine="0"/>
            </w:pPr>
            <w:r>
              <w:t>console.log($("div"</w:t>
            </w:r>
            <w:proofErr w:type="gramStart"/>
            <w:r>
              <w:t>).</w:t>
            </w:r>
            <w:proofErr w:type="spellStart"/>
            <w:r>
              <w:t>innerWidth</w:t>
            </w:r>
            <w:proofErr w:type="spellEnd"/>
            <w:proofErr w:type="gramEnd"/>
            <w:r>
              <w:t>());</w:t>
            </w:r>
          </w:p>
          <w:p w14:paraId="1F82699B" w14:textId="77777777" w:rsidR="006532CB" w:rsidRDefault="006532CB" w:rsidP="006532CB">
            <w:pPr>
              <w:ind w:firstLineChars="0" w:firstLine="0"/>
            </w:pPr>
            <w:r>
              <w:t>// 2.</w:t>
            </w:r>
            <w:r>
              <w:t>返回元素的高度（包括内边距）</w:t>
            </w:r>
          </w:p>
          <w:p w14:paraId="703537E8" w14:textId="691A2EF5" w:rsidR="006532CB" w:rsidRDefault="006532CB" w:rsidP="006532CB">
            <w:pPr>
              <w:ind w:firstLineChars="0" w:firstLine="0"/>
            </w:pPr>
            <w:r>
              <w:t>console.log($("div"</w:t>
            </w:r>
            <w:proofErr w:type="gramStart"/>
            <w:r>
              <w:t>).</w:t>
            </w:r>
            <w:proofErr w:type="spellStart"/>
            <w:r>
              <w:t>innerHeight</w:t>
            </w:r>
            <w:proofErr w:type="spellEnd"/>
            <w:proofErr w:type="gramEnd"/>
            <w:r>
              <w:t>());</w:t>
            </w:r>
          </w:p>
        </w:tc>
      </w:tr>
    </w:tbl>
    <w:p w14:paraId="227FC3A4" w14:textId="2C884A11" w:rsidR="006532CB" w:rsidRDefault="006532CB" w:rsidP="006532CB">
      <w:pPr>
        <w:ind w:firstLine="420"/>
      </w:pPr>
    </w:p>
    <w:p w14:paraId="038E3895" w14:textId="08ABDB9F" w:rsidR="006532CB" w:rsidRDefault="006532CB" w:rsidP="006532CB">
      <w:pPr>
        <w:pStyle w:val="2"/>
      </w:pPr>
      <w:proofErr w:type="spellStart"/>
      <w:r w:rsidRPr="006532CB">
        <w:t>outerWidth</w:t>
      </w:r>
      <w:proofErr w:type="spellEnd"/>
      <w:r w:rsidRPr="006532CB">
        <w:t xml:space="preserve">() </w:t>
      </w:r>
      <w:r w:rsidRPr="006532CB">
        <w:t>和</w:t>
      </w:r>
      <w:r w:rsidRPr="006532CB">
        <w:t xml:space="preserve"> </w:t>
      </w:r>
      <w:proofErr w:type="spellStart"/>
      <w:r w:rsidRPr="006532CB">
        <w:t>outerHeight</w:t>
      </w:r>
      <w:proofErr w:type="spellEnd"/>
      <w:r w:rsidRPr="006532CB">
        <w:t xml:space="preserve">() </w:t>
      </w:r>
      <w:r w:rsidRPr="006532CB">
        <w:t>方法</w:t>
      </w:r>
    </w:p>
    <w:p w14:paraId="37DA5B15" w14:textId="77777777" w:rsidR="006532CB" w:rsidRDefault="006532CB" w:rsidP="006532CB">
      <w:pPr>
        <w:ind w:firstLine="420"/>
      </w:pPr>
      <w:proofErr w:type="spellStart"/>
      <w:r>
        <w:t>outerWidth</w:t>
      </w:r>
      <w:proofErr w:type="spellEnd"/>
      <w:r>
        <w:t xml:space="preserve">() </w:t>
      </w:r>
      <w:r>
        <w:t>方法返回元素的宽度（包括内边距和边框）。</w:t>
      </w:r>
    </w:p>
    <w:p w14:paraId="44150DB2" w14:textId="4EE507F3" w:rsidR="006532CB" w:rsidRPr="006532CB" w:rsidRDefault="006532CB" w:rsidP="006532CB">
      <w:pPr>
        <w:ind w:firstLine="420"/>
      </w:pPr>
      <w:proofErr w:type="spellStart"/>
      <w:r>
        <w:t>outerHeight</w:t>
      </w:r>
      <w:proofErr w:type="spellEnd"/>
      <w:r>
        <w:t xml:space="preserve">() </w:t>
      </w:r>
      <w:r>
        <w:t>方法返回元素的高度（包括内边距和边框）。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32CB" w14:paraId="73DDA0F0" w14:textId="77777777" w:rsidTr="006532CB">
        <w:tc>
          <w:tcPr>
            <w:tcW w:w="8296" w:type="dxa"/>
          </w:tcPr>
          <w:p w14:paraId="287BE646" w14:textId="77777777" w:rsidR="006532CB" w:rsidRDefault="006532CB" w:rsidP="006532CB">
            <w:pPr>
              <w:ind w:firstLineChars="0" w:firstLine="0"/>
            </w:pPr>
            <w:r>
              <w:t>// 1.</w:t>
            </w:r>
            <w:r>
              <w:t>返回元素的宽度（包括内边距和边框）</w:t>
            </w:r>
          </w:p>
          <w:p w14:paraId="343DC8B9" w14:textId="77777777" w:rsidR="006532CB" w:rsidRDefault="006532CB" w:rsidP="006532CB">
            <w:pPr>
              <w:ind w:firstLineChars="0" w:firstLine="0"/>
            </w:pPr>
            <w:r>
              <w:t>console.log($("div"</w:t>
            </w:r>
            <w:proofErr w:type="gramStart"/>
            <w:r>
              <w:t>).</w:t>
            </w:r>
            <w:proofErr w:type="spellStart"/>
            <w:r>
              <w:t>outerWidth</w:t>
            </w:r>
            <w:proofErr w:type="spellEnd"/>
            <w:proofErr w:type="gramEnd"/>
            <w:r>
              <w:t>());</w:t>
            </w:r>
          </w:p>
          <w:p w14:paraId="414A2B03" w14:textId="77777777" w:rsidR="006532CB" w:rsidRDefault="006532CB" w:rsidP="006532CB">
            <w:pPr>
              <w:ind w:firstLineChars="0" w:firstLine="0"/>
            </w:pPr>
            <w:r>
              <w:t>// 2.</w:t>
            </w:r>
            <w:r>
              <w:t>返回元素的高度（包括内边距和边框）</w:t>
            </w:r>
          </w:p>
          <w:p w14:paraId="4C3DA487" w14:textId="5560E8B5" w:rsidR="006532CB" w:rsidRDefault="006532CB" w:rsidP="006532CB">
            <w:pPr>
              <w:ind w:firstLineChars="0" w:firstLine="0"/>
            </w:pPr>
            <w:r>
              <w:t>console.log($("div"</w:t>
            </w:r>
            <w:proofErr w:type="gramStart"/>
            <w:r>
              <w:t>).</w:t>
            </w:r>
            <w:proofErr w:type="spellStart"/>
            <w:r>
              <w:t>outerHeight</w:t>
            </w:r>
            <w:proofErr w:type="spellEnd"/>
            <w:proofErr w:type="gramEnd"/>
            <w:r>
              <w:t>());</w:t>
            </w:r>
          </w:p>
        </w:tc>
      </w:tr>
    </w:tbl>
    <w:p w14:paraId="1D3B311A" w14:textId="77777777" w:rsidR="006532CB" w:rsidRDefault="006532CB" w:rsidP="006532CB">
      <w:pPr>
        <w:ind w:firstLine="420"/>
      </w:pPr>
      <w:proofErr w:type="spellStart"/>
      <w:r>
        <w:t>outerWidth</w:t>
      </w:r>
      <w:proofErr w:type="spellEnd"/>
      <w:r>
        <w:t xml:space="preserve">(true) </w:t>
      </w:r>
      <w:r>
        <w:t>方法返回元素的宽度（包括内边距、边框和外边距）。</w:t>
      </w:r>
    </w:p>
    <w:p w14:paraId="59D5FB40" w14:textId="1D56B5EF" w:rsidR="00583A85" w:rsidRDefault="006532CB" w:rsidP="006532CB">
      <w:pPr>
        <w:ind w:firstLine="420"/>
      </w:pPr>
      <w:proofErr w:type="spellStart"/>
      <w:r>
        <w:t>outerHeight</w:t>
      </w:r>
      <w:proofErr w:type="spellEnd"/>
      <w:r>
        <w:t xml:space="preserve">(true) </w:t>
      </w:r>
      <w:r>
        <w:t>方法返回元素的高度（包括内边距、边框和外边距）。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32CB" w14:paraId="3EC5CA8D" w14:textId="77777777" w:rsidTr="006532CB">
        <w:tc>
          <w:tcPr>
            <w:tcW w:w="8296" w:type="dxa"/>
          </w:tcPr>
          <w:p w14:paraId="6DCC3888" w14:textId="77777777" w:rsidR="006532CB" w:rsidRDefault="006532CB" w:rsidP="006532CB">
            <w:pPr>
              <w:ind w:firstLineChars="0" w:firstLine="0"/>
            </w:pPr>
            <w:r>
              <w:t>// 1.</w:t>
            </w:r>
            <w:r>
              <w:t>返回元素的宽度（包括内边距、边框和外边距）</w:t>
            </w:r>
          </w:p>
          <w:p w14:paraId="4EA1AFF1" w14:textId="77777777" w:rsidR="006532CB" w:rsidRDefault="006532CB" w:rsidP="006532CB">
            <w:pPr>
              <w:ind w:firstLineChars="0" w:firstLine="0"/>
            </w:pPr>
            <w:r>
              <w:t>console.log($("div"</w:t>
            </w:r>
            <w:proofErr w:type="gramStart"/>
            <w:r>
              <w:t>).</w:t>
            </w:r>
            <w:proofErr w:type="spellStart"/>
            <w:r>
              <w:t>outerWidth</w:t>
            </w:r>
            <w:proofErr w:type="spellEnd"/>
            <w:proofErr w:type="gramEnd"/>
            <w:r>
              <w:t>(true));</w:t>
            </w:r>
          </w:p>
          <w:p w14:paraId="2BE7982E" w14:textId="77777777" w:rsidR="006532CB" w:rsidRDefault="006532CB" w:rsidP="006532CB">
            <w:pPr>
              <w:ind w:firstLineChars="0" w:firstLine="0"/>
            </w:pPr>
            <w:r>
              <w:t>// 2.</w:t>
            </w:r>
            <w:r>
              <w:t>返回元素的高度（包括内边距、边框和外边距）</w:t>
            </w:r>
          </w:p>
          <w:p w14:paraId="3A072290" w14:textId="6EC5D834" w:rsidR="006532CB" w:rsidRDefault="006532CB" w:rsidP="006532CB">
            <w:pPr>
              <w:ind w:firstLineChars="0" w:firstLine="0"/>
            </w:pPr>
            <w:r>
              <w:t>console.log($("div"</w:t>
            </w:r>
            <w:proofErr w:type="gramStart"/>
            <w:r>
              <w:t>).</w:t>
            </w:r>
            <w:proofErr w:type="spellStart"/>
            <w:r>
              <w:t>outerHeight</w:t>
            </w:r>
            <w:proofErr w:type="spellEnd"/>
            <w:proofErr w:type="gramEnd"/>
            <w:r>
              <w:t>(true));</w:t>
            </w:r>
          </w:p>
        </w:tc>
      </w:tr>
    </w:tbl>
    <w:p w14:paraId="228E5052" w14:textId="2086F0AA" w:rsidR="006532CB" w:rsidRDefault="002644AB" w:rsidP="002644AB">
      <w:pPr>
        <w:pStyle w:val="10"/>
      </w:pPr>
      <w:r w:rsidRPr="002644AB">
        <w:t>jQuery</w:t>
      </w:r>
      <w:r w:rsidRPr="002644AB">
        <w:t>事件</w:t>
      </w:r>
    </w:p>
    <w:p w14:paraId="5852BB2E" w14:textId="77777777" w:rsidR="002644AB" w:rsidRDefault="002644AB" w:rsidP="002644AB">
      <w:pPr>
        <w:ind w:firstLine="420"/>
      </w:pPr>
      <w:r>
        <w:rPr>
          <w:rFonts w:hint="eastAsia"/>
        </w:rPr>
        <w:t>事件三要素：事件源、事件、事件驱动程序</w:t>
      </w:r>
    </w:p>
    <w:p w14:paraId="78E3BC15" w14:textId="77777777" w:rsidR="002644AB" w:rsidRDefault="002644AB" w:rsidP="002644AB">
      <w:pPr>
        <w:ind w:firstLine="420"/>
      </w:pPr>
      <w:r>
        <w:rPr>
          <w:rFonts w:hint="eastAsia"/>
        </w:rPr>
        <w:t>事件源，也就是需要操作的对象，例如：</w:t>
      </w:r>
      <w:r>
        <w:t>var box = $("#box");</w:t>
      </w:r>
    </w:p>
    <w:p w14:paraId="53B372CE" w14:textId="77777777" w:rsidR="002644AB" w:rsidRDefault="002644AB" w:rsidP="002644AB">
      <w:pPr>
        <w:ind w:firstLine="420"/>
      </w:pPr>
      <w:r>
        <w:rPr>
          <w:rFonts w:hint="eastAsia"/>
        </w:rPr>
        <w:t>事件，例如：</w:t>
      </w:r>
      <w:r>
        <w:t>onclick</w:t>
      </w:r>
      <w:r>
        <w:t>、</w:t>
      </w:r>
      <w:proofErr w:type="spellStart"/>
      <w:r>
        <w:t>onmouseenter</w:t>
      </w:r>
      <w:proofErr w:type="spellEnd"/>
      <w:r>
        <w:t>等，例如：</w:t>
      </w:r>
      <w:proofErr w:type="spellStart"/>
      <w:r>
        <w:t>box.click</w:t>
      </w:r>
      <w:proofErr w:type="spellEnd"/>
      <w:r>
        <w:t xml:space="preserve">(function () { </w:t>
      </w:r>
      <w:r>
        <w:t>程序</w:t>
      </w:r>
      <w:r>
        <w:t xml:space="preserve"> });</w:t>
      </w:r>
    </w:p>
    <w:p w14:paraId="73CB6A0B" w14:textId="39418EB1" w:rsidR="002644AB" w:rsidRDefault="002644AB" w:rsidP="002644AB">
      <w:pPr>
        <w:ind w:firstLine="420"/>
      </w:pPr>
      <w:r>
        <w:rPr>
          <w:rFonts w:hint="eastAsia"/>
        </w:rPr>
        <w:t>事件驱动程序，就是接下来我们将要</w:t>
      </w:r>
      <w:proofErr w:type="gramStart"/>
      <w:r>
        <w:rPr>
          <w:rFonts w:hint="eastAsia"/>
        </w:rPr>
        <w:t>要</w:t>
      </w:r>
      <w:proofErr w:type="gramEnd"/>
      <w:r>
        <w:rPr>
          <w:rFonts w:hint="eastAsia"/>
        </w:rPr>
        <w:t>学习的关于</w:t>
      </w:r>
      <w:r>
        <w:t>DOM</w:t>
      </w:r>
      <w:r>
        <w:t>的操作，例如：</w:t>
      </w:r>
      <w:r>
        <w:t>$(this).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"color", "red");</w:t>
      </w:r>
    </w:p>
    <w:p w14:paraId="230BEF66" w14:textId="7AF0900E" w:rsidR="002644AB" w:rsidRDefault="002644AB" w:rsidP="002644AB">
      <w:pPr>
        <w:pStyle w:val="2"/>
      </w:pPr>
      <w:r w:rsidRPr="002644AB">
        <w:rPr>
          <w:rFonts w:hint="eastAsia"/>
        </w:rPr>
        <w:t>单击事件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644AB" w14:paraId="152DB1B3" w14:textId="77777777" w:rsidTr="002644AB">
        <w:tc>
          <w:tcPr>
            <w:tcW w:w="4148" w:type="dxa"/>
          </w:tcPr>
          <w:p w14:paraId="1DBC153E" w14:textId="6879EC22" w:rsidR="002644AB" w:rsidRDefault="002644AB" w:rsidP="002644AB">
            <w:pPr>
              <w:ind w:firstLineChars="0" w:firstLine="0"/>
            </w:pPr>
            <w:r w:rsidRPr="002644AB">
              <w:rPr>
                <w:rFonts w:hint="eastAsia"/>
              </w:rPr>
              <w:t>事件</w:t>
            </w:r>
          </w:p>
        </w:tc>
        <w:tc>
          <w:tcPr>
            <w:tcW w:w="4148" w:type="dxa"/>
          </w:tcPr>
          <w:p w14:paraId="5387A0B9" w14:textId="53C072F3" w:rsidR="002644AB" w:rsidRDefault="002644AB" w:rsidP="002644AB">
            <w:pPr>
              <w:ind w:firstLineChars="0" w:firstLine="0"/>
            </w:pPr>
            <w:r w:rsidRPr="002644AB">
              <w:rPr>
                <w:rFonts w:hint="eastAsia"/>
              </w:rPr>
              <w:t>描述</w:t>
            </w:r>
          </w:p>
        </w:tc>
      </w:tr>
      <w:tr w:rsidR="002644AB" w14:paraId="5B79772F" w14:textId="77777777" w:rsidTr="002644AB">
        <w:tc>
          <w:tcPr>
            <w:tcW w:w="4148" w:type="dxa"/>
          </w:tcPr>
          <w:p w14:paraId="1506E75D" w14:textId="3964DD32" w:rsidR="002644AB" w:rsidRDefault="002644AB" w:rsidP="002644AB">
            <w:pPr>
              <w:ind w:firstLineChars="0" w:firstLine="0"/>
            </w:pPr>
            <w:r w:rsidRPr="002644AB">
              <w:t>click</w:t>
            </w:r>
          </w:p>
        </w:tc>
        <w:tc>
          <w:tcPr>
            <w:tcW w:w="4148" w:type="dxa"/>
          </w:tcPr>
          <w:p w14:paraId="44E68B44" w14:textId="77777777" w:rsidR="002644AB" w:rsidRDefault="002644AB" w:rsidP="002644AB">
            <w:pPr>
              <w:ind w:firstLineChars="0" w:firstLine="0"/>
            </w:pPr>
          </w:p>
        </w:tc>
      </w:tr>
      <w:tr w:rsidR="002644AB" w14:paraId="30E8E0C1" w14:textId="77777777" w:rsidTr="00274F86">
        <w:tc>
          <w:tcPr>
            <w:tcW w:w="8296" w:type="dxa"/>
            <w:gridSpan w:val="2"/>
          </w:tcPr>
          <w:p w14:paraId="794E7B92" w14:textId="77777777" w:rsidR="002644AB" w:rsidRDefault="002644AB" w:rsidP="002644AB">
            <w:pPr>
              <w:ind w:firstLineChars="0" w:firstLine="0"/>
            </w:pPr>
            <w:r>
              <w:t>&lt;script&gt;</w:t>
            </w:r>
          </w:p>
          <w:p w14:paraId="52E78CCB" w14:textId="77777777" w:rsidR="002644AB" w:rsidRDefault="002644AB" w:rsidP="002644AB">
            <w:pPr>
              <w:ind w:firstLineChars="0" w:firstLine="0"/>
            </w:pPr>
            <w:r>
              <w:t xml:space="preserve">    $(function () {</w:t>
            </w:r>
          </w:p>
          <w:p w14:paraId="18113239" w14:textId="77777777" w:rsidR="002644AB" w:rsidRDefault="002644AB" w:rsidP="002644AB">
            <w:pPr>
              <w:ind w:firstLineChars="0" w:firstLine="0"/>
            </w:pPr>
            <w:r>
              <w:t xml:space="preserve">        $("#box"</w:t>
            </w:r>
            <w:proofErr w:type="gramStart"/>
            <w:r>
              <w:t>).click</w:t>
            </w:r>
            <w:proofErr w:type="gramEnd"/>
            <w:r>
              <w:t>(function () {</w:t>
            </w:r>
          </w:p>
          <w:p w14:paraId="66C06C74" w14:textId="77777777" w:rsidR="002644AB" w:rsidRDefault="002644AB" w:rsidP="002644AB">
            <w:pPr>
              <w:ind w:firstLineChars="0" w:firstLine="0"/>
            </w:pPr>
            <w:r>
              <w:t xml:space="preserve">              alert("</w:t>
            </w:r>
            <w:r>
              <w:t>单击事件</w:t>
            </w:r>
            <w:r>
              <w:t>");</w:t>
            </w:r>
          </w:p>
          <w:p w14:paraId="7F0D7D5F" w14:textId="77777777" w:rsidR="002644AB" w:rsidRDefault="002644AB" w:rsidP="002644AB">
            <w:pPr>
              <w:ind w:firstLineChars="0" w:firstLine="0"/>
            </w:pPr>
            <w:r>
              <w:t xml:space="preserve">        })</w:t>
            </w:r>
          </w:p>
          <w:p w14:paraId="438FA08B" w14:textId="77777777" w:rsidR="002644AB" w:rsidRDefault="002644AB" w:rsidP="002644AB">
            <w:pPr>
              <w:ind w:firstLineChars="0" w:firstLine="0"/>
            </w:pPr>
            <w:r>
              <w:t xml:space="preserve">    })</w:t>
            </w:r>
          </w:p>
          <w:p w14:paraId="4982905B" w14:textId="780ED839" w:rsidR="002644AB" w:rsidRDefault="002644AB" w:rsidP="002644AB">
            <w:pPr>
              <w:ind w:firstLineChars="0" w:firstLine="0"/>
            </w:pPr>
            <w:r>
              <w:t>&lt;/script&gt;</w:t>
            </w:r>
          </w:p>
        </w:tc>
      </w:tr>
    </w:tbl>
    <w:p w14:paraId="79D37460" w14:textId="1783F237" w:rsidR="002644AB" w:rsidRDefault="004348FF" w:rsidP="004348FF">
      <w:pPr>
        <w:pStyle w:val="2"/>
      </w:pPr>
      <w:r>
        <w:rPr>
          <w:rFonts w:hint="eastAsia"/>
        </w:rPr>
        <w:t>双击事件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348FF" w14:paraId="004BFEDB" w14:textId="77777777" w:rsidTr="00274F86">
        <w:tc>
          <w:tcPr>
            <w:tcW w:w="4148" w:type="dxa"/>
          </w:tcPr>
          <w:p w14:paraId="214E09A5" w14:textId="77777777" w:rsidR="004348FF" w:rsidRDefault="004348FF" w:rsidP="00274F86">
            <w:pPr>
              <w:ind w:firstLineChars="0" w:firstLine="0"/>
            </w:pPr>
            <w:r w:rsidRPr="002644AB">
              <w:rPr>
                <w:rFonts w:hint="eastAsia"/>
              </w:rPr>
              <w:t>事件</w:t>
            </w:r>
          </w:p>
        </w:tc>
        <w:tc>
          <w:tcPr>
            <w:tcW w:w="4148" w:type="dxa"/>
          </w:tcPr>
          <w:p w14:paraId="49D4B5B7" w14:textId="77777777" w:rsidR="004348FF" w:rsidRDefault="004348FF" w:rsidP="00274F86">
            <w:pPr>
              <w:ind w:firstLineChars="0" w:firstLine="0"/>
            </w:pPr>
            <w:r w:rsidRPr="002644AB">
              <w:rPr>
                <w:rFonts w:hint="eastAsia"/>
              </w:rPr>
              <w:t>描述</w:t>
            </w:r>
          </w:p>
        </w:tc>
      </w:tr>
      <w:tr w:rsidR="004348FF" w14:paraId="294817AD" w14:textId="77777777" w:rsidTr="00274F86">
        <w:tc>
          <w:tcPr>
            <w:tcW w:w="4148" w:type="dxa"/>
          </w:tcPr>
          <w:p w14:paraId="7E7CD512" w14:textId="384C809E" w:rsidR="004348FF" w:rsidRDefault="004348FF" w:rsidP="00274F86">
            <w:pPr>
              <w:ind w:firstLineChars="0" w:firstLine="0"/>
            </w:pPr>
            <w:proofErr w:type="spellStart"/>
            <w:r w:rsidRPr="004348FF">
              <w:t>dblclick</w:t>
            </w:r>
            <w:proofErr w:type="spellEnd"/>
          </w:p>
        </w:tc>
        <w:tc>
          <w:tcPr>
            <w:tcW w:w="4148" w:type="dxa"/>
          </w:tcPr>
          <w:p w14:paraId="1607189E" w14:textId="07510C78" w:rsidR="004348FF" w:rsidRDefault="004348FF" w:rsidP="00274F86">
            <w:pPr>
              <w:ind w:firstLineChars="0" w:firstLine="0"/>
            </w:pPr>
            <w:r w:rsidRPr="004348FF">
              <w:rPr>
                <w:rFonts w:hint="eastAsia"/>
              </w:rPr>
              <w:t>鼠标双击某个对象</w:t>
            </w:r>
          </w:p>
        </w:tc>
      </w:tr>
      <w:tr w:rsidR="004348FF" w14:paraId="55FDE051" w14:textId="77777777" w:rsidTr="00274F86">
        <w:tc>
          <w:tcPr>
            <w:tcW w:w="8296" w:type="dxa"/>
            <w:gridSpan w:val="2"/>
          </w:tcPr>
          <w:p w14:paraId="6B992E43" w14:textId="77777777" w:rsidR="004348FF" w:rsidRDefault="004348FF" w:rsidP="004348FF">
            <w:pPr>
              <w:ind w:firstLineChars="0" w:firstLine="0"/>
            </w:pPr>
            <w:r>
              <w:t>&lt;script&gt;</w:t>
            </w:r>
          </w:p>
          <w:p w14:paraId="6E90C303" w14:textId="77777777" w:rsidR="004348FF" w:rsidRDefault="004348FF" w:rsidP="004348FF">
            <w:pPr>
              <w:ind w:firstLineChars="0" w:firstLine="0"/>
            </w:pPr>
            <w:r>
              <w:t xml:space="preserve">    $(function () {</w:t>
            </w:r>
          </w:p>
          <w:p w14:paraId="429641E6" w14:textId="77777777" w:rsidR="004348FF" w:rsidRDefault="004348FF" w:rsidP="004348FF">
            <w:pPr>
              <w:ind w:firstLineChars="0" w:firstLine="0"/>
            </w:pPr>
            <w:r>
              <w:t xml:space="preserve">        $("#box"</w:t>
            </w:r>
            <w:proofErr w:type="gramStart"/>
            <w:r>
              <w:t>).</w:t>
            </w:r>
            <w:proofErr w:type="spellStart"/>
            <w:r>
              <w:t>dblclick</w:t>
            </w:r>
            <w:proofErr w:type="spellEnd"/>
            <w:proofErr w:type="gramEnd"/>
            <w:r>
              <w:t>(function () {</w:t>
            </w:r>
          </w:p>
          <w:p w14:paraId="196AFF7B" w14:textId="77777777" w:rsidR="004348FF" w:rsidRDefault="004348FF" w:rsidP="004348FF">
            <w:pPr>
              <w:ind w:firstLineChars="0" w:firstLine="0"/>
            </w:pPr>
            <w:r>
              <w:t xml:space="preserve">              console.log("</w:t>
            </w:r>
            <w:r>
              <w:t>双击事件</w:t>
            </w:r>
            <w:r>
              <w:t>");</w:t>
            </w:r>
          </w:p>
          <w:p w14:paraId="38D7CCE1" w14:textId="77777777" w:rsidR="004348FF" w:rsidRDefault="004348FF" w:rsidP="004348FF">
            <w:pPr>
              <w:ind w:firstLineChars="0" w:firstLine="0"/>
            </w:pPr>
            <w:r>
              <w:t xml:space="preserve">        });</w:t>
            </w:r>
          </w:p>
          <w:p w14:paraId="49DB9A3F" w14:textId="77777777" w:rsidR="004348FF" w:rsidRDefault="004348FF" w:rsidP="004348FF">
            <w:pPr>
              <w:ind w:firstLineChars="0" w:firstLine="0"/>
            </w:pPr>
            <w:r>
              <w:t xml:space="preserve">    })</w:t>
            </w:r>
          </w:p>
          <w:p w14:paraId="1B9248C1" w14:textId="08B939CF" w:rsidR="004348FF" w:rsidRDefault="004348FF" w:rsidP="004348FF">
            <w:pPr>
              <w:ind w:firstLineChars="0" w:firstLine="0"/>
            </w:pPr>
            <w:r>
              <w:t>&lt;/script&gt;</w:t>
            </w:r>
          </w:p>
        </w:tc>
      </w:tr>
    </w:tbl>
    <w:p w14:paraId="3BEFE0C7" w14:textId="0BB9D064" w:rsidR="004348FF" w:rsidRDefault="004348FF" w:rsidP="004348FF">
      <w:pPr>
        <w:pStyle w:val="2"/>
      </w:pPr>
      <w:r>
        <w:rPr>
          <w:rFonts w:hint="eastAsia"/>
        </w:rPr>
        <w:t>焦点事件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348FF" w14:paraId="4F1BF825" w14:textId="77777777" w:rsidTr="00274F86">
        <w:tc>
          <w:tcPr>
            <w:tcW w:w="4148" w:type="dxa"/>
          </w:tcPr>
          <w:p w14:paraId="21513F3B" w14:textId="5965EA2C" w:rsidR="004348FF" w:rsidRDefault="004348FF" w:rsidP="00274F86">
            <w:pPr>
              <w:ind w:firstLineChars="0" w:firstLine="0"/>
            </w:pPr>
          </w:p>
        </w:tc>
        <w:tc>
          <w:tcPr>
            <w:tcW w:w="4148" w:type="dxa"/>
          </w:tcPr>
          <w:p w14:paraId="44F3915A" w14:textId="3C8F1D5A" w:rsidR="004348FF" w:rsidRDefault="004348FF" w:rsidP="00274F86">
            <w:pPr>
              <w:ind w:firstLineChars="0" w:firstLine="0"/>
            </w:pPr>
          </w:p>
        </w:tc>
      </w:tr>
      <w:tr w:rsidR="004348FF" w14:paraId="2517B688" w14:textId="77777777" w:rsidTr="00274F86">
        <w:tc>
          <w:tcPr>
            <w:tcW w:w="4148" w:type="dxa"/>
          </w:tcPr>
          <w:p w14:paraId="7F0B8418" w14:textId="08589B7E" w:rsidR="004348FF" w:rsidRDefault="004348FF" w:rsidP="00274F86">
            <w:pPr>
              <w:ind w:firstLineChars="0" w:firstLine="0"/>
            </w:pPr>
            <w:r w:rsidRPr="004348FF">
              <w:t>focus</w:t>
            </w:r>
          </w:p>
        </w:tc>
        <w:tc>
          <w:tcPr>
            <w:tcW w:w="4148" w:type="dxa"/>
          </w:tcPr>
          <w:p w14:paraId="77D7990E" w14:textId="4A7985D8" w:rsidR="004348FF" w:rsidRDefault="004348FF" w:rsidP="00274F86">
            <w:pPr>
              <w:ind w:firstLineChars="0" w:firstLine="0"/>
            </w:pPr>
            <w:r w:rsidRPr="004348FF">
              <w:rPr>
                <w:rFonts w:hint="eastAsia"/>
              </w:rPr>
              <w:t>元素获得焦点时触发</w:t>
            </w:r>
          </w:p>
        </w:tc>
      </w:tr>
      <w:tr w:rsidR="004348FF" w14:paraId="0DB23BA7" w14:textId="77777777" w:rsidTr="00274F86">
        <w:tc>
          <w:tcPr>
            <w:tcW w:w="4148" w:type="dxa"/>
          </w:tcPr>
          <w:p w14:paraId="78243E27" w14:textId="70E947B9" w:rsidR="004348FF" w:rsidRDefault="004348FF" w:rsidP="004348FF">
            <w:pPr>
              <w:ind w:firstLineChars="0" w:firstLine="0"/>
            </w:pPr>
            <w:r w:rsidRPr="004348FF">
              <w:t>blur</w:t>
            </w:r>
          </w:p>
        </w:tc>
        <w:tc>
          <w:tcPr>
            <w:tcW w:w="4148" w:type="dxa"/>
          </w:tcPr>
          <w:p w14:paraId="6E7B5D2B" w14:textId="4C1E8853" w:rsidR="004348FF" w:rsidRDefault="004348FF" w:rsidP="004348FF">
            <w:pPr>
              <w:ind w:firstLineChars="0" w:firstLine="0"/>
            </w:pPr>
            <w:r w:rsidRPr="004348FF">
              <w:rPr>
                <w:rFonts w:hint="eastAsia"/>
              </w:rPr>
              <w:t>元素失去焦点时触发</w:t>
            </w:r>
          </w:p>
        </w:tc>
      </w:tr>
      <w:tr w:rsidR="004348FF" w14:paraId="65424BA5" w14:textId="77777777" w:rsidTr="00274F86">
        <w:tc>
          <w:tcPr>
            <w:tcW w:w="8296" w:type="dxa"/>
            <w:gridSpan w:val="2"/>
          </w:tcPr>
          <w:p w14:paraId="7C5CD56C" w14:textId="77777777" w:rsidR="004348FF" w:rsidRDefault="004348FF" w:rsidP="004348FF">
            <w:pPr>
              <w:ind w:firstLineChars="0" w:firstLine="0"/>
            </w:pPr>
            <w:r>
              <w:t>&lt;script&gt;</w:t>
            </w:r>
          </w:p>
          <w:p w14:paraId="10747BD6" w14:textId="77777777" w:rsidR="004348FF" w:rsidRDefault="004348FF" w:rsidP="004348FF">
            <w:pPr>
              <w:ind w:firstLineChars="0" w:firstLine="0"/>
            </w:pPr>
            <w:r>
              <w:t xml:space="preserve">    $(function () {</w:t>
            </w:r>
          </w:p>
          <w:p w14:paraId="5FBF6DEC" w14:textId="77777777" w:rsidR="004348FF" w:rsidRDefault="004348FF" w:rsidP="004348FF">
            <w:pPr>
              <w:ind w:firstLineChars="0" w:firstLine="0"/>
            </w:pPr>
            <w:r>
              <w:t xml:space="preserve">        $("input"</w:t>
            </w:r>
            <w:proofErr w:type="gramStart"/>
            <w:r>
              <w:t>).focus</w:t>
            </w:r>
            <w:proofErr w:type="gramEnd"/>
            <w:r>
              <w:t>(function () {</w:t>
            </w:r>
          </w:p>
          <w:p w14:paraId="4DE8E4E1" w14:textId="77777777" w:rsidR="004348FF" w:rsidRDefault="004348FF" w:rsidP="004348FF">
            <w:pPr>
              <w:ind w:firstLineChars="0" w:firstLine="0"/>
            </w:pPr>
            <w:r>
              <w:t xml:space="preserve">              console.log("</w:t>
            </w:r>
            <w:r>
              <w:t>获得焦点</w:t>
            </w:r>
            <w:r>
              <w:t>");</w:t>
            </w:r>
          </w:p>
          <w:p w14:paraId="7AA16606" w14:textId="77777777" w:rsidR="004348FF" w:rsidRDefault="004348FF" w:rsidP="004348FF">
            <w:pPr>
              <w:ind w:firstLineChars="0" w:firstLine="0"/>
            </w:pPr>
            <w:r>
              <w:t xml:space="preserve">        });</w:t>
            </w:r>
          </w:p>
          <w:p w14:paraId="1CD3EFAA" w14:textId="77777777" w:rsidR="004348FF" w:rsidRDefault="004348FF" w:rsidP="004348FF">
            <w:pPr>
              <w:ind w:firstLineChars="0" w:firstLine="0"/>
            </w:pPr>
            <w:r>
              <w:t xml:space="preserve">        $("input"</w:t>
            </w:r>
            <w:proofErr w:type="gramStart"/>
            <w:r>
              <w:t>).blur</w:t>
            </w:r>
            <w:proofErr w:type="gramEnd"/>
            <w:r>
              <w:t>(function () {</w:t>
            </w:r>
          </w:p>
          <w:p w14:paraId="099E0D6D" w14:textId="77777777" w:rsidR="004348FF" w:rsidRDefault="004348FF" w:rsidP="004348FF">
            <w:pPr>
              <w:ind w:firstLineChars="0" w:firstLine="0"/>
            </w:pPr>
            <w:r>
              <w:t xml:space="preserve">              console.log("</w:t>
            </w:r>
            <w:r>
              <w:t>失去焦点</w:t>
            </w:r>
            <w:r>
              <w:t>");</w:t>
            </w:r>
          </w:p>
          <w:p w14:paraId="0F75B8B6" w14:textId="77777777" w:rsidR="004348FF" w:rsidRDefault="004348FF" w:rsidP="004348FF">
            <w:pPr>
              <w:ind w:firstLineChars="0" w:firstLine="0"/>
            </w:pPr>
            <w:r>
              <w:t xml:space="preserve">        });</w:t>
            </w:r>
          </w:p>
          <w:p w14:paraId="323BD4BE" w14:textId="77777777" w:rsidR="004348FF" w:rsidRDefault="004348FF" w:rsidP="004348FF">
            <w:pPr>
              <w:ind w:firstLineChars="0" w:firstLine="0"/>
            </w:pPr>
            <w:r>
              <w:t xml:space="preserve">    })</w:t>
            </w:r>
          </w:p>
          <w:p w14:paraId="50ABAE15" w14:textId="3C5D4076" w:rsidR="004348FF" w:rsidRDefault="004348FF" w:rsidP="004348FF">
            <w:pPr>
              <w:ind w:firstLineChars="0" w:firstLine="0"/>
            </w:pPr>
            <w:r>
              <w:t>&lt;/script&gt;</w:t>
            </w:r>
          </w:p>
        </w:tc>
      </w:tr>
    </w:tbl>
    <w:p w14:paraId="727C36CF" w14:textId="6BBA0934" w:rsidR="004348FF" w:rsidRDefault="00274F86" w:rsidP="00274F86">
      <w:pPr>
        <w:pStyle w:val="2"/>
      </w:pPr>
      <w:r w:rsidRPr="00274F86">
        <w:rPr>
          <w:rFonts w:hint="eastAsia"/>
        </w:rPr>
        <w:t>改变事件</w:t>
      </w:r>
    </w:p>
    <w:p w14:paraId="5B00047B" w14:textId="2D267FEF" w:rsidR="00F64108" w:rsidRDefault="00F64108" w:rsidP="00F64108">
      <w:pPr>
        <w:ind w:firstLine="420"/>
      </w:pPr>
      <w:proofErr w:type="gramStart"/>
      <w:r w:rsidRPr="00F64108">
        <w:rPr>
          <w:rFonts w:hint="eastAsia"/>
        </w:rPr>
        <w:t>当用于</w:t>
      </w:r>
      <w:proofErr w:type="gramEnd"/>
      <w:r w:rsidRPr="00F64108">
        <w:t xml:space="preserve"> select </w:t>
      </w:r>
      <w:r w:rsidRPr="00F64108">
        <w:t>元素时，</w:t>
      </w:r>
      <w:r w:rsidRPr="00F64108">
        <w:t xml:space="preserve">change </w:t>
      </w:r>
      <w:r w:rsidRPr="00F64108">
        <w:t>事件会在选择某个选项时发生。</w:t>
      </w:r>
      <w:proofErr w:type="gramStart"/>
      <w:r w:rsidRPr="00F64108">
        <w:t>当用于</w:t>
      </w:r>
      <w:proofErr w:type="gramEnd"/>
      <w:r w:rsidRPr="00F64108">
        <w:t xml:space="preserve"> input </w:t>
      </w:r>
      <w:r w:rsidRPr="00F64108">
        <w:t>或</w:t>
      </w:r>
      <w:r w:rsidRPr="00F64108">
        <w:t xml:space="preserve"> </w:t>
      </w:r>
      <w:proofErr w:type="spellStart"/>
      <w:r w:rsidRPr="00F64108">
        <w:t>textarea</w:t>
      </w:r>
      <w:proofErr w:type="spellEnd"/>
      <w:r w:rsidRPr="00F64108">
        <w:t xml:space="preserve"> </w:t>
      </w:r>
      <w:r w:rsidRPr="00F64108">
        <w:t>时，该事件会在元素失去焦点时发生。</w:t>
      </w:r>
    </w:p>
    <w:p w14:paraId="3906B696" w14:textId="78C48342" w:rsidR="00F64108" w:rsidRPr="00F64108" w:rsidRDefault="00F64108" w:rsidP="00F64108">
      <w:pPr>
        <w:ind w:firstLine="420"/>
      </w:pPr>
      <w:r w:rsidRPr="00F64108">
        <w:rPr>
          <w:rFonts w:hint="eastAsia"/>
        </w:rPr>
        <w:t>实例：给文档中的</w:t>
      </w:r>
      <w:r w:rsidRPr="00F64108">
        <w:t>&lt;select&gt;</w:t>
      </w:r>
      <w:r w:rsidRPr="00F64108">
        <w:t>和</w:t>
      </w:r>
      <w:r w:rsidRPr="00F64108">
        <w:t>&lt;input&gt;</w:t>
      </w:r>
      <w:r w:rsidRPr="00F64108">
        <w:t>元素添加改变事件。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74F86" w14:paraId="6455938B" w14:textId="77777777" w:rsidTr="00274F86">
        <w:tc>
          <w:tcPr>
            <w:tcW w:w="4148" w:type="dxa"/>
          </w:tcPr>
          <w:p w14:paraId="10A8BD3E" w14:textId="77777777" w:rsidR="00274F86" w:rsidRDefault="00274F86" w:rsidP="00274F86">
            <w:pPr>
              <w:ind w:firstLineChars="0" w:firstLine="0"/>
            </w:pPr>
            <w:r w:rsidRPr="002644AB">
              <w:rPr>
                <w:rFonts w:hint="eastAsia"/>
              </w:rPr>
              <w:t>事件</w:t>
            </w:r>
          </w:p>
        </w:tc>
        <w:tc>
          <w:tcPr>
            <w:tcW w:w="4148" w:type="dxa"/>
          </w:tcPr>
          <w:p w14:paraId="3470BED4" w14:textId="77777777" w:rsidR="00274F86" w:rsidRDefault="00274F86" w:rsidP="00274F86">
            <w:pPr>
              <w:ind w:firstLineChars="0" w:firstLine="0"/>
            </w:pPr>
            <w:r w:rsidRPr="002644AB">
              <w:rPr>
                <w:rFonts w:hint="eastAsia"/>
              </w:rPr>
              <w:t>描述</w:t>
            </w:r>
          </w:p>
        </w:tc>
      </w:tr>
      <w:tr w:rsidR="00274F86" w14:paraId="5F492D09" w14:textId="77777777" w:rsidTr="00274F86">
        <w:tc>
          <w:tcPr>
            <w:tcW w:w="4148" w:type="dxa"/>
          </w:tcPr>
          <w:p w14:paraId="420A351B" w14:textId="474F8677" w:rsidR="00274F86" w:rsidRDefault="00274F86" w:rsidP="00274F86">
            <w:pPr>
              <w:ind w:firstLineChars="0" w:firstLine="0"/>
            </w:pPr>
            <w:r w:rsidRPr="00274F86">
              <w:t>change</w:t>
            </w:r>
          </w:p>
        </w:tc>
        <w:tc>
          <w:tcPr>
            <w:tcW w:w="4148" w:type="dxa"/>
          </w:tcPr>
          <w:p w14:paraId="1CA41F15" w14:textId="1CE91DD7" w:rsidR="00274F86" w:rsidRDefault="00274F86" w:rsidP="00274F86">
            <w:pPr>
              <w:ind w:firstLineChars="0" w:firstLine="0"/>
            </w:pPr>
            <w:r w:rsidRPr="00274F86">
              <w:rPr>
                <w:rFonts w:hint="eastAsia"/>
              </w:rPr>
              <w:t>域的内容被改变触发，用于</w:t>
            </w:r>
            <w:r w:rsidRPr="00274F86">
              <w:t>input</w:t>
            </w:r>
            <w:r w:rsidRPr="00274F86">
              <w:t>、</w:t>
            </w:r>
            <w:r w:rsidRPr="00274F86">
              <w:t>select</w:t>
            </w:r>
            <w:r w:rsidRPr="00274F86">
              <w:t>和</w:t>
            </w:r>
            <w:proofErr w:type="spellStart"/>
            <w:r w:rsidRPr="00274F86">
              <w:t>textarea</w:t>
            </w:r>
            <w:proofErr w:type="spellEnd"/>
            <w:r w:rsidRPr="00274F86">
              <w:t>标签。</w:t>
            </w:r>
          </w:p>
        </w:tc>
      </w:tr>
      <w:tr w:rsidR="00274F86" w14:paraId="2463C674" w14:textId="77777777" w:rsidTr="00274F86">
        <w:tc>
          <w:tcPr>
            <w:tcW w:w="8296" w:type="dxa"/>
            <w:gridSpan w:val="2"/>
          </w:tcPr>
          <w:p w14:paraId="13D3B3AE" w14:textId="77777777" w:rsidR="00F64108" w:rsidRDefault="00F64108" w:rsidP="00F64108">
            <w:pPr>
              <w:ind w:firstLineChars="0" w:firstLine="0"/>
            </w:pPr>
            <w:r>
              <w:t>&lt;body&gt;</w:t>
            </w:r>
          </w:p>
          <w:p w14:paraId="3BA0E0CB" w14:textId="77777777" w:rsidR="00F64108" w:rsidRDefault="00F64108" w:rsidP="00F64108">
            <w:pPr>
              <w:ind w:firstLineChars="0" w:firstLine="0"/>
            </w:pPr>
            <w:r>
              <w:rPr>
                <w:rFonts w:hint="eastAsia"/>
              </w:rPr>
              <w:t>故乡：</w:t>
            </w:r>
            <w:r>
              <w:t>&lt;select name="city" id="city"&gt;</w:t>
            </w:r>
          </w:p>
          <w:p w14:paraId="25DCA9A2" w14:textId="77777777" w:rsidR="00F64108" w:rsidRDefault="00F64108" w:rsidP="00F64108">
            <w:pPr>
              <w:ind w:firstLineChars="0" w:firstLine="0"/>
            </w:pPr>
            <w:r>
              <w:t xml:space="preserve">        &lt;option value="1"&gt;</w:t>
            </w:r>
            <w:r>
              <w:t>北京</w:t>
            </w:r>
            <w:r>
              <w:t>&lt;/option&gt;</w:t>
            </w:r>
          </w:p>
          <w:p w14:paraId="1D64762F" w14:textId="77777777" w:rsidR="00F64108" w:rsidRDefault="00F64108" w:rsidP="00F64108">
            <w:pPr>
              <w:ind w:firstLineChars="0" w:firstLine="0"/>
            </w:pPr>
            <w:r>
              <w:t xml:space="preserve">        &lt;option value="2"&gt;</w:t>
            </w:r>
            <w:r>
              <w:t>上海</w:t>
            </w:r>
            <w:r>
              <w:t>&lt;/option&gt;</w:t>
            </w:r>
          </w:p>
          <w:p w14:paraId="3216A3BF" w14:textId="77777777" w:rsidR="00F64108" w:rsidRDefault="00F64108" w:rsidP="00F64108">
            <w:pPr>
              <w:ind w:firstLineChars="0" w:firstLine="0"/>
            </w:pPr>
            <w:r>
              <w:t xml:space="preserve">        &lt;option value="3"&gt;</w:t>
            </w:r>
            <w:r>
              <w:t>广州</w:t>
            </w:r>
            <w:r>
              <w:t>&lt;/option&gt;</w:t>
            </w:r>
          </w:p>
          <w:p w14:paraId="2994927B" w14:textId="77777777" w:rsidR="00F64108" w:rsidRDefault="00F64108" w:rsidP="00F64108">
            <w:pPr>
              <w:ind w:firstLineChars="0" w:firstLine="0"/>
            </w:pPr>
            <w:r>
              <w:t xml:space="preserve">        &lt;option value="4"&gt;</w:t>
            </w:r>
            <w:r>
              <w:t>武汉</w:t>
            </w:r>
            <w:r>
              <w:t>&lt;/option&gt;</w:t>
            </w:r>
          </w:p>
          <w:p w14:paraId="43C44616" w14:textId="77777777" w:rsidR="00F64108" w:rsidRDefault="00F64108" w:rsidP="00F64108">
            <w:pPr>
              <w:ind w:firstLineChars="0" w:firstLine="0"/>
            </w:pPr>
            <w:r>
              <w:t xml:space="preserve">     &lt;/select&gt;</w:t>
            </w:r>
          </w:p>
          <w:p w14:paraId="5BC185D1" w14:textId="77777777" w:rsidR="00F64108" w:rsidRDefault="00F64108" w:rsidP="00F64108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t>&lt;input type="password" placeholder="</w:t>
            </w:r>
            <w:r>
              <w:t>请输入密码</w:t>
            </w:r>
            <w:r>
              <w:t>"&gt;</w:t>
            </w:r>
          </w:p>
          <w:p w14:paraId="2A379C3D" w14:textId="77777777" w:rsidR="00F64108" w:rsidRDefault="00F64108" w:rsidP="00F64108">
            <w:pPr>
              <w:ind w:firstLineChars="0" w:firstLine="0"/>
            </w:pPr>
            <w:r>
              <w:t>&lt;script&gt;</w:t>
            </w:r>
          </w:p>
          <w:p w14:paraId="3271868F" w14:textId="77777777" w:rsidR="00F64108" w:rsidRDefault="00F64108" w:rsidP="00F64108">
            <w:pPr>
              <w:ind w:firstLineChars="0" w:firstLine="0"/>
            </w:pPr>
            <w:r>
              <w:t xml:space="preserve">    $("select"</w:t>
            </w:r>
            <w:proofErr w:type="gramStart"/>
            <w:r>
              <w:t>).change</w:t>
            </w:r>
            <w:proofErr w:type="gramEnd"/>
            <w:r>
              <w:t>(function () {</w:t>
            </w:r>
          </w:p>
          <w:p w14:paraId="4843F0D8" w14:textId="77777777" w:rsidR="00F64108" w:rsidRDefault="00F64108" w:rsidP="00F64108">
            <w:pPr>
              <w:ind w:firstLineChars="0" w:firstLine="0"/>
            </w:pPr>
            <w:r>
              <w:t xml:space="preserve">        console.log("</w:t>
            </w:r>
            <w:r>
              <w:t>选中的城市：</w:t>
            </w:r>
            <w:r>
              <w:t>" + $(this).</w:t>
            </w:r>
            <w:proofErr w:type="spellStart"/>
            <w:r>
              <w:t>val</w:t>
            </w:r>
            <w:proofErr w:type="spellEnd"/>
            <w:r>
              <w:t>());</w:t>
            </w:r>
          </w:p>
          <w:p w14:paraId="717B6096" w14:textId="77777777" w:rsidR="00F64108" w:rsidRDefault="00F64108" w:rsidP="00F64108">
            <w:pPr>
              <w:ind w:firstLineChars="0" w:firstLine="0"/>
            </w:pPr>
            <w:r>
              <w:t xml:space="preserve">    });</w:t>
            </w:r>
          </w:p>
          <w:p w14:paraId="25355DB2" w14:textId="77777777" w:rsidR="00F64108" w:rsidRDefault="00F64108" w:rsidP="00F64108">
            <w:pPr>
              <w:ind w:firstLineChars="0" w:firstLine="0"/>
            </w:pPr>
            <w:r>
              <w:t xml:space="preserve">    $("input"</w:t>
            </w:r>
            <w:proofErr w:type="gramStart"/>
            <w:r>
              <w:t>).change</w:t>
            </w:r>
            <w:proofErr w:type="gramEnd"/>
            <w:r>
              <w:t>(function () {</w:t>
            </w:r>
          </w:p>
          <w:p w14:paraId="0B582B3E" w14:textId="77777777" w:rsidR="00F64108" w:rsidRDefault="00F64108" w:rsidP="00F64108">
            <w:pPr>
              <w:ind w:firstLineChars="0" w:firstLine="0"/>
            </w:pPr>
            <w:r>
              <w:t xml:space="preserve">        console.log("</w:t>
            </w:r>
            <w:r>
              <w:t>输入的内容：</w:t>
            </w:r>
            <w:r>
              <w:t>" + $(this).</w:t>
            </w:r>
            <w:proofErr w:type="spellStart"/>
            <w:r>
              <w:t>val</w:t>
            </w:r>
            <w:proofErr w:type="spellEnd"/>
            <w:r>
              <w:t>());</w:t>
            </w:r>
          </w:p>
          <w:p w14:paraId="507F9821" w14:textId="77777777" w:rsidR="00F64108" w:rsidRDefault="00F64108" w:rsidP="00F64108">
            <w:pPr>
              <w:ind w:firstLineChars="0" w:firstLine="0"/>
            </w:pPr>
            <w:r>
              <w:t xml:space="preserve">    });</w:t>
            </w:r>
          </w:p>
          <w:p w14:paraId="49FC0314" w14:textId="77777777" w:rsidR="00F64108" w:rsidRDefault="00F64108" w:rsidP="00F64108">
            <w:pPr>
              <w:ind w:firstLineChars="0" w:firstLine="0"/>
            </w:pPr>
            <w:r>
              <w:t>&lt;/script&gt;</w:t>
            </w:r>
          </w:p>
          <w:p w14:paraId="658B19A5" w14:textId="640EEEFB" w:rsidR="00274F86" w:rsidRDefault="00F64108" w:rsidP="00F64108">
            <w:pPr>
              <w:ind w:firstLineChars="0" w:firstLine="0"/>
            </w:pPr>
            <w:r>
              <w:t>&lt;/body&gt;</w:t>
            </w:r>
          </w:p>
        </w:tc>
      </w:tr>
    </w:tbl>
    <w:p w14:paraId="1C06AF6B" w14:textId="65C5888D" w:rsidR="00274F86" w:rsidRDefault="006C4119" w:rsidP="006C4119">
      <w:pPr>
        <w:pStyle w:val="2"/>
      </w:pPr>
      <w:r w:rsidRPr="006C4119">
        <w:rPr>
          <w:rFonts w:hint="eastAsia"/>
        </w:rPr>
        <w:t>鼠标事件</w:t>
      </w:r>
    </w:p>
    <w:p w14:paraId="37A7A8CB" w14:textId="77777777" w:rsidR="006C4119" w:rsidRDefault="006C4119" w:rsidP="006C4119">
      <w:pPr>
        <w:ind w:firstLine="420"/>
      </w:pPr>
      <w:r>
        <w:rPr>
          <w:rFonts w:hint="eastAsia"/>
        </w:rPr>
        <w:t>当鼠标指针穿过元素时，会发生</w:t>
      </w:r>
      <w:r>
        <w:t xml:space="preserve"> </w:t>
      </w:r>
      <w:proofErr w:type="spellStart"/>
      <w:r>
        <w:t>onmouseenter</w:t>
      </w:r>
      <w:proofErr w:type="spellEnd"/>
      <w:r>
        <w:t xml:space="preserve"> </w:t>
      </w:r>
      <w:r>
        <w:t>事件。该事件大多数时候会与</w:t>
      </w:r>
      <w:r>
        <w:t xml:space="preserve"> </w:t>
      </w:r>
      <w:proofErr w:type="spellStart"/>
      <w:r>
        <w:t>onmouseleave</w:t>
      </w:r>
      <w:proofErr w:type="spellEnd"/>
      <w:r>
        <w:t xml:space="preserve"> </w:t>
      </w:r>
      <w:r>
        <w:t>事件一起使用。</w:t>
      </w:r>
      <w:proofErr w:type="spellStart"/>
      <w:r>
        <w:t>onmouseover</w:t>
      </w:r>
      <w:proofErr w:type="spellEnd"/>
      <w:r>
        <w:t xml:space="preserve"> </w:t>
      </w:r>
      <w:r>
        <w:t>事件和</w:t>
      </w:r>
      <w:r>
        <w:t xml:space="preserve"> </w:t>
      </w:r>
      <w:proofErr w:type="spellStart"/>
      <w:r>
        <w:t>onmouseout</w:t>
      </w:r>
      <w:proofErr w:type="spellEnd"/>
      <w:r>
        <w:t xml:space="preserve"> </w:t>
      </w:r>
      <w:r>
        <w:t>事件一起使用。</w:t>
      </w:r>
    </w:p>
    <w:p w14:paraId="360357A0" w14:textId="77777777" w:rsidR="006C4119" w:rsidRDefault="006C4119" w:rsidP="006C4119">
      <w:pPr>
        <w:ind w:firstLine="420"/>
      </w:pPr>
      <w:r>
        <w:rPr>
          <w:rFonts w:hint="eastAsia"/>
        </w:rPr>
        <w:t>与</w:t>
      </w:r>
      <w:r>
        <w:t xml:space="preserve"> </w:t>
      </w:r>
      <w:proofErr w:type="spellStart"/>
      <w:r>
        <w:t>onmouseover</w:t>
      </w:r>
      <w:proofErr w:type="spellEnd"/>
      <w:r>
        <w:t xml:space="preserve"> </w:t>
      </w:r>
      <w:r>
        <w:t>事件不同，只有在鼠标指针穿过被选元素时，才会触发</w:t>
      </w:r>
      <w:r>
        <w:t xml:space="preserve"> </w:t>
      </w:r>
      <w:proofErr w:type="spellStart"/>
      <w:r>
        <w:t>onmouseenter</w:t>
      </w:r>
      <w:proofErr w:type="spellEnd"/>
      <w:r>
        <w:t xml:space="preserve"> </w:t>
      </w:r>
      <w:r>
        <w:t>事件。如果鼠标指针穿过任何子元素，同样会触发</w:t>
      </w:r>
      <w:r>
        <w:t xml:space="preserve"> </w:t>
      </w:r>
      <w:proofErr w:type="spellStart"/>
      <w:r>
        <w:t>onmouseover</w:t>
      </w:r>
      <w:proofErr w:type="spellEnd"/>
      <w:r>
        <w:t xml:space="preserve"> </w:t>
      </w:r>
      <w:r>
        <w:t>事件。</w:t>
      </w:r>
    </w:p>
    <w:p w14:paraId="394573D6" w14:textId="77777777" w:rsidR="006C4119" w:rsidRDefault="006C4119" w:rsidP="006C4119">
      <w:pPr>
        <w:ind w:firstLine="420"/>
      </w:pPr>
      <w:r w:rsidRPr="006C4119">
        <w:rPr>
          <w:rFonts w:hint="eastAsia"/>
        </w:rPr>
        <w:t>实例：给文档中的</w:t>
      </w:r>
      <w:r w:rsidRPr="006C4119">
        <w:t>id="box"</w:t>
      </w:r>
      <w:r w:rsidRPr="006C4119">
        <w:t>元素添加鼠标事件。</w:t>
      </w:r>
    </w:p>
    <w:p w14:paraId="6614665B" w14:textId="77777777" w:rsidR="006C4119" w:rsidRPr="006C4119" w:rsidRDefault="006C4119" w:rsidP="006C4119">
      <w:pPr>
        <w:ind w:firstLine="420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C4119" w14:paraId="0A6F3281" w14:textId="77777777" w:rsidTr="006C4119">
        <w:tc>
          <w:tcPr>
            <w:tcW w:w="4148" w:type="dxa"/>
          </w:tcPr>
          <w:p w14:paraId="1D230738" w14:textId="2ADDB305" w:rsidR="006C4119" w:rsidRDefault="006C4119" w:rsidP="006532CB">
            <w:pPr>
              <w:ind w:firstLineChars="0" w:firstLine="0"/>
            </w:pPr>
            <w:r w:rsidRPr="006C4119">
              <w:rPr>
                <w:rFonts w:hint="eastAsia"/>
              </w:rPr>
              <w:t>事件</w:t>
            </w:r>
          </w:p>
        </w:tc>
        <w:tc>
          <w:tcPr>
            <w:tcW w:w="4148" w:type="dxa"/>
          </w:tcPr>
          <w:p w14:paraId="63D8ACEF" w14:textId="061228DF" w:rsidR="006C4119" w:rsidRDefault="006C4119" w:rsidP="006532CB">
            <w:pPr>
              <w:ind w:firstLineChars="0" w:firstLine="0"/>
            </w:pPr>
            <w:r w:rsidRPr="006C4119">
              <w:rPr>
                <w:rFonts w:hint="eastAsia"/>
              </w:rPr>
              <w:t>描述</w:t>
            </w:r>
          </w:p>
        </w:tc>
      </w:tr>
      <w:tr w:rsidR="006C4119" w14:paraId="3FC54CF5" w14:textId="77777777" w:rsidTr="006C4119">
        <w:tc>
          <w:tcPr>
            <w:tcW w:w="4148" w:type="dxa"/>
          </w:tcPr>
          <w:p w14:paraId="66F144FE" w14:textId="32ED5A92" w:rsidR="006C4119" w:rsidRDefault="006C4119" w:rsidP="006532CB">
            <w:pPr>
              <w:ind w:firstLineChars="0" w:firstLine="0"/>
            </w:pPr>
            <w:proofErr w:type="spellStart"/>
            <w:r w:rsidRPr="006C4119">
              <w:t>onmouseover</w:t>
            </w:r>
            <w:proofErr w:type="spellEnd"/>
          </w:p>
        </w:tc>
        <w:tc>
          <w:tcPr>
            <w:tcW w:w="4148" w:type="dxa"/>
          </w:tcPr>
          <w:p w14:paraId="50F0C513" w14:textId="0C1A2121" w:rsidR="006C4119" w:rsidRDefault="006C4119" w:rsidP="006532CB">
            <w:pPr>
              <w:ind w:firstLineChars="0" w:firstLine="0"/>
            </w:pPr>
            <w:r w:rsidRPr="006C4119">
              <w:rPr>
                <w:rFonts w:hint="eastAsia"/>
              </w:rPr>
              <w:t>鼠标进入元素</w:t>
            </w:r>
          </w:p>
        </w:tc>
      </w:tr>
      <w:tr w:rsidR="006C4119" w14:paraId="05388741" w14:textId="77777777" w:rsidTr="006C4119">
        <w:tc>
          <w:tcPr>
            <w:tcW w:w="4148" w:type="dxa"/>
          </w:tcPr>
          <w:p w14:paraId="0F2631CB" w14:textId="1801D1C8" w:rsidR="006C4119" w:rsidRDefault="006C4119" w:rsidP="006532CB">
            <w:pPr>
              <w:ind w:firstLineChars="0" w:firstLine="0"/>
            </w:pPr>
            <w:proofErr w:type="spellStart"/>
            <w:r w:rsidRPr="006C4119">
              <w:t>onmouseout</w:t>
            </w:r>
            <w:proofErr w:type="spellEnd"/>
          </w:p>
        </w:tc>
        <w:tc>
          <w:tcPr>
            <w:tcW w:w="4148" w:type="dxa"/>
          </w:tcPr>
          <w:p w14:paraId="4750E39B" w14:textId="1995205E" w:rsidR="006C4119" w:rsidRDefault="006C4119" w:rsidP="006532CB">
            <w:pPr>
              <w:ind w:firstLineChars="0" w:firstLine="0"/>
            </w:pPr>
            <w:r w:rsidRPr="006C4119">
              <w:rPr>
                <w:rFonts w:hint="eastAsia"/>
              </w:rPr>
              <w:t>鼠标离开元素</w:t>
            </w:r>
          </w:p>
        </w:tc>
      </w:tr>
      <w:tr w:rsidR="006C4119" w14:paraId="69CF58CC" w14:textId="77777777" w:rsidTr="006C4119">
        <w:tc>
          <w:tcPr>
            <w:tcW w:w="4148" w:type="dxa"/>
          </w:tcPr>
          <w:p w14:paraId="64A98933" w14:textId="24378A0A" w:rsidR="006C4119" w:rsidRDefault="006C4119" w:rsidP="006532CB">
            <w:pPr>
              <w:ind w:firstLineChars="0" w:firstLine="0"/>
            </w:pPr>
            <w:proofErr w:type="spellStart"/>
            <w:r w:rsidRPr="006C4119">
              <w:t>mousedown</w:t>
            </w:r>
            <w:proofErr w:type="spellEnd"/>
          </w:p>
        </w:tc>
        <w:tc>
          <w:tcPr>
            <w:tcW w:w="4148" w:type="dxa"/>
          </w:tcPr>
          <w:p w14:paraId="57015965" w14:textId="428994B1" w:rsidR="006C4119" w:rsidRDefault="006C4119" w:rsidP="006532CB">
            <w:pPr>
              <w:ind w:firstLineChars="0" w:firstLine="0"/>
            </w:pPr>
            <w:r w:rsidRPr="006C4119">
              <w:rPr>
                <w:rFonts w:hint="eastAsia"/>
              </w:rPr>
              <w:t>鼠标被按下</w:t>
            </w:r>
          </w:p>
        </w:tc>
      </w:tr>
      <w:tr w:rsidR="006C4119" w14:paraId="31EE76ED" w14:textId="77777777" w:rsidTr="006C4119">
        <w:tc>
          <w:tcPr>
            <w:tcW w:w="4148" w:type="dxa"/>
          </w:tcPr>
          <w:p w14:paraId="528E7388" w14:textId="0D9DAA93" w:rsidR="006C4119" w:rsidRDefault="006C4119" w:rsidP="006532CB">
            <w:pPr>
              <w:ind w:firstLineChars="0" w:firstLine="0"/>
            </w:pPr>
            <w:proofErr w:type="spellStart"/>
            <w:r w:rsidRPr="006C4119">
              <w:t>mouseup</w:t>
            </w:r>
            <w:proofErr w:type="spellEnd"/>
          </w:p>
        </w:tc>
        <w:tc>
          <w:tcPr>
            <w:tcW w:w="4148" w:type="dxa"/>
          </w:tcPr>
          <w:p w14:paraId="3DF3180D" w14:textId="7CA90415" w:rsidR="006C4119" w:rsidRDefault="006C4119" w:rsidP="006532CB">
            <w:pPr>
              <w:ind w:firstLineChars="0" w:firstLine="0"/>
            </w:pPr>
            <w:r w:rsidRPr="006C4119">
              <w:rPr>
                <w:rFonts w:hint="eastAsia"/>
              </w:rPr>
              <w:t>鼠标被松开</w:t>
            </w:r>
          </w:p>
        </w:tc>
      </w:tr>
      <w:tr w:rsidR="006C4119" w14:paraId="51D54D82" w14:textId="77777777" w:rsidTr="006C4119">
        <w:tc>
          <w:tcPr>
            <w:tcW w:w="4148" w:type="dxa"/>
          </w:tcPr>
          <w:p w14:paraId="24553186" w14:textId="08E2D1BD" w:rsidR="006C4119" w:rsidRDefault="006C4119" w:rsidP="006532CB">
            <w:pPr>
              <w:ind w:firstLineChars="0" w:firstLine="0"/>
            </w:pPr>
            <w:proofErr w:type="spellStart"/>
            <w:r w:rsidRPr="006C4119">
              <w:t>mousemove</w:t>
            </w:r>
            <w:proofErr w:type="spellEnd"/>
          </w:p>
        </w:tc>
        <w:tc>
          <w:tcPr>
            <w:tcW w:w="4148" w:type="dxa"/>
          </w:tcPr>
          <w:p w14:paraId="7359A9D5" w14:textId="244A55F5" w:rsidR="006C4119" w:rsidRDefault="006C4119" w:rsidP="006532CB">
            <w:pPr>
              <w:ind w:firstLineChars="0" w:firstLine="0"/>
            </w:pPr>
            <w:r w:rsidRPr="006C4119">
              <w:rPr>
                <w:rFonts w:hint="eastAsia"/>
              </w:rPr>
              <w:t>鼠标在元素上面移动</w:t>
            </w:r>
          </w:p>
        </w:tc>
      </w:tr>
      <w:tr w:rsidR="006C4119" w14:paraId="64FA1097" w14:textId="77777777" w:rsidTr="00586B72">
        <w:tc>
          <w:tcPr>
            <w:tcW w:w="8296" w:type="dxa"/>
            <w:gridSpan w:val="2"/>
          </w:tcPr>
          <w:p w14:paraId="05F66E9C" w14:textId="77777777" w:rsidR="006C4119" w:rsidRDefault="006C4119" w:rsidP="006C4119">
            <w:pPr>
              <w:ind w:firstLineChars="0" w:firstLine="0"/>
            </w:pPr>
            <w:r>
              <w:t>&lt;script&gt;</w:t>
            </w:r>
          </w:p>
          <w:p w14:paraId="59FE0460" w14:textId="77777777" w:rsidR="006C4119" w:rsidRDefault="006C4119" w:rsidP="006C4119">
            <w:pPr>
              <w:ind w:firstLineChars="0" w:firstLine="0"/>
            </w:pPr>
            <w:r>
              <w:t xml:space="preserve">    $(function () {</w:t>
            </w:r>
          </w:p>
          <w:p w14:paraId="00FACF70" w14:textId="77777777" w:rsidR="006C4119" w:rsidRDefault="006C4119" w:rsidP="006C4119">
            <w:pPr>
              <w:ind w:firstLineChars="0" w:firstLine="0"/>
            </w:pPr>
            <w:r>
              <w:t xml:space="preserve">        $("#box"</w:t>
            </w:r>
            <w:proofErr w:type="gramStart"/>
            <w:r>
              <w:t>).</w:t>
            </w:r>
            <w:proofErr w:type="spellStart"/>
            <w:r>
              <w:t>mouseenter</w:t>
            </w:r>
            <w:proofErr w:type="spellEnd"/>
            <w:proofErr w:type="gramEnd"/>
            <w:r>
              <w:t>(function () {</w:t>
            </w:r>
          </w:p>
          <w:p w14:paraId="30F4B921" w14:textId="77777777" w:rsidR="006C4119" w:rsidRDefault="006C4119" w:rsidP="006C4119">
            <w:pPr>
              <w:ind w:firstLineChars="0" w:firstLine="0"/>
            </w:pPr>
            <w:r>
              <w:t xml:space="preserve">            console.log("</w:t>
            </w:r>
            <w:r>
              <w:t>鼠标进入</w:t>
            </w:r>
            <w:r>
              <w:t>");</w:t>
            </w:r>
          </w:p>
          <w:p w14:paraId="376EFEBB" w14:textId="77777777" w:rsidR="006C4119" w:rsidRDefault="006C4119" w:rsidP="006C4119">
            <w:pPr>
              <w:ind w:firstLineChars="0" w:firstLine="0"/>
            </w:pPr>
            <w:r>
              <w:t xml:space="preserve">        });</w:t>
            </w:r>
          </w:p>
          <w:p w14:paraId="382F25D0" w14:textId="77777777" w:rsidR="006C4119" w:rsidRDefault="006C4119" w:rsidP="006C4119">
            <w:pPr>
              <w:ind w:firstLineChars="0" w:firstLine="0"/>
            </w:pPr>
            <w:r>
              <w:t xml:space="preserve">        $("#box"</w:t>
            </w:r>
            <w:proofErr w:type="gramStart"/>
            <w:r>
              <w:t>).</w:t>
            </w:r>
            <w:proofErr w:type="spellStart"/>
            <w:r>
              <w:t>mouseleave</w:t>
            </w:r>
            <w:proofErr w:type="spellEnd"/>
            <w:proofErr w:type="gramEnd"/>
            <w:r>
              <w:t>(function () {</w:t>
            </w:r>
          </w:p>
          <w:p w14:paraId="03CA5E81" w14:textId="77777777" w:rsidR="006C4119" w:rsidRDefault="006C4119" w:rsidP="006C4119">
            <w:pPr>
              <w:ind w:firstLineChars="0" w:firstLine="0"/>
            </w:pPr>
            <w:r>
              <w:t xml:space="preserve">            console.log("</w:t>
            </w:r>
            <w:r>
              <w:t>鼠标离开</w:t>
            </w:r>
            <w:r>
              <w:t>")</w:t>
            </w:r>
          </w:p>
          <w:p w14:paraId="05982859" w14:textId="77777777" w:rsidR="006C4119" w:rsidRDefault="006C4119" w:rsidP="006C4119">
            <w:pPr>
              <w:ind w:firstLineChars="0" w:firstLine="0"/>
            </w:pPr>
            <w:r>
              <w:t xml:space="preserve">        });</w:t>
            </w:r>
          </w:p>
          <w:p w14:paraId="39509BA0" w14:textId="77777777" w:rsidR="006C4119" w:rsidRDefault="006C4119" w:rsidP="006C4119">
            <w:pPr>
              <w:ind w:firstLineChars="0" w:firstLine="0"/>
            </w:pPr>
            <w:r>
              <w:t xml:space="preserve">        $("#box"</w:t>
            </w:r>
            <w:proofErr w:type="gramStart"/>
            <w:r>
              <w:t>).</w:t>
            </w:r>
            <w:proofErr w:type="spellStart"/>
            <w:r>
              <w:t>mousedown</w:t>
            </w:r>
            <w:proofErr w:type="spellEnd"/>
            <w:proofErr w:type="gramEnd"/>
            <w:r>
              <w:t>(function () {</w:t>
            </w:r>
          </w:p>
          <w:p w14:paraId="646F12ED" w14:textId="77777777" w:rsidR="006C4119" w:rsidRDefault="006C4119" w:rsidP="006C4119">
            <w:pPr>
              <w:ind w:firstLineChars="0" w:firstLine="0"/>
            </w:pPr>
            <w:r>
              <w:t xml:space="preserve">            console.log("</w:t>
            </w:r>
            <w:r>
              <w:t>鼠标按下</w:t>
            </w:r>
            <w:r>
              <w:t>");</w:t>
            </w:r>
          </w:p>
          <w:p w14:paraId="14360B15" w14:textId="77777777" w:rsidR="006C4119" w:rsidRDefault="006C4119" w:rsidP="006C4119">
            <w:pPr>
              <w:ind w:firstLineChars="0" w:firstLine="0"/>
            </w:pPr>
            <w:r>
              <w:t xml:space="preserve">        });</w:t>
            </w:r>
          </w:p>
          <w:p w14:paraId="7853D734" w14:textId="77777777" w:rsidR="006C4119" w:rsidRDefault="006C4119" w:rsidP="006C4119">
            <w:pPr>
              <w:ind w:firstLineChars="0" w:firstLine="0"/>
            </w:pPr>
            <w:r>
              <w:t xml:space="preserve">        $("#box"</w:t>
            </w:r>
            <w:proofErr w:type="gramStart"/>
            <w:r>
              <w:t>).</w:t>
            </w:r>
            <w:proofErr w:type="spellStart"/>
            <w:r>
              <w:t>mouseup</w:t>
            </w:r>
            <w:proofErr w:type="spellEnd"/>
            <w:proofErr w:type="gramEnd"/>
            <w:r>
              <w:t>(function () {</w:t>
            </w:r>
          </w:p>
          <w:p w14:paraId="4373D708" w14:textId="77777777" w:rsidR="006C4119" w:rsidRDefault="006C4119" w:rsidP="006C4119">
            <w:pPr>
              <w:ind w:firstLineChars="0" w:firstLine="0"/>
            </w:pPr>
            <w:r>
              <w:t xml:space="preserve">            console.log("</w:t>
            </w:r>
            <w:r>
              <w:t>鼠标抬起</w:t>
            </w:r>
            <w:r>
              <w:t>");</w:t>
            </w:r>
          </w:p>
          <w:p w14:paraId="4E0D3289" w14:textId="77777777" w:rsidR="006C4119" w:rsidRDefault="006C4119" w:rsidP="006C4119">
            <w:pPr>
              <w:ind w:firstLineChars="0" w:firstLine="0"/>
            </w:pPr>
            <w:r>
              <w:t xml:space="preserve">        });</w:t>
            </w:r>
          </w:p>
          <w:p w14:paraId="6B58896F" w14:textId="77777777" w:rsidR="006C4119" w:rsidRDefault="006C4119" w:rsidP="006C4119">
            <w:pPr>
              <w:ind w:firstLineChars="0" w:firstLine="0"/>
            </w:pPr>
            <w:r>
              <w:t xml:space="preserve">        $("#box"</w:t>
            </w:r>
            <w:proofErr w:type="gramStart"/>
            <w:r>
              <w:t>).</w:t>
            </w:r>
            <w:proofErr w:type="spellStart"/>
            <w:r>
              <w:t>mousemove</w:t>
            </w:r>
            <w:proofErr w:type="spellEnd"/>
            <w:proofErr w:type="gramEnd"/>
            <w:r>
              <w:t>(function () {</w:t>
            </w:r>
          </w:p>
          <w:p w14:paraId="3E9D5518" w14:textId="77777777" w:rsidR="006C4119" w:rsidRDefault="006C4119" w:rsidP="006C4119">
            <w:pPr>
              <w:ind w:firstLineChars="0" w:firstLine="0"/>
            </w:pPr>
            <w:r>
              <w:t xml:space="preserve">                console.log("</w:t>
            </w:r>
            <w:r>
              <w:t>鼠标移动</w:t>
            </w:r>
            <w:r>
              <w:t>");</w:t>
            </w:r>
          </w:p>
          <w:p w14:paraId="34D6579B" w14:textId="77777777" w:rsidR="006C4119" w:rsidRDefault="006C4119" w:rsidP="006C4119">
            <w:pPr>
              <w:ind w:firstLineChars="0" w:firstLine="0"/>
            </w:pPr>
            <w:r>
              <w:t xml:space="preserve">        });</w:t>
            </w:r>
          </w:p>
          <w:p w14:paraId="1DEB9FA4" w14:textId="77777777" w:rsidR="006C4119" w:rsidRDefault="006C4119" w:rsidP="006C4119">
            <w:pPr>
              <w:ind w:firstLineChars="0" w:firstLine="0"/>
            </w:pPr>
            <w:r>
              <w:t xml:space="preserve">    })</w:t>
            </w:r>
          </w:p>
          <w:p w14:paraId="02DFF657" w14:textId="7358113F" w:rsidR="006C4119" w:rsidRPr="006C4119" w:rsidRDefault="006C4119" w:rsidP="006C4119">
            <w:pPr>
              <w:ind w:firstLineChars="0" w:firstLine="0"/>
            </w:pPr>
            <w:r>
              <w:t>&lt;/script&gt;</w:t>
            </w:r>
          </w:p>
        </w:tc>
      </w:tr>
    </w:tbl>
    <w:p w14:paraId="2F2CC0B2" w14:textId="6A0C0DCF" w:rsidR="002644AB" w:rsidRDefault="006C4119" w:rsidP="006C4119">
      <w:pPr>
        <w:pStyle w:val="2"/>
      </w:pPr>
      <w:r w:rsidRPr="006C4119">
        <w:t>hover</w:t>
      </w:r>
      <w:r w:rsidRPr="006C4119">
        <w:t>事件</w:t>
      </w:r>
      <w:r>
        <w:rPr>
          <w:rFonts w:hint="eastAsia"/>
        </w:rPr>
        <w:t>（</w:t>
      </w:r>
      <w:r>
        <w:rPr>
          <w:rFonts w:hint="eastAsia"/>
        </w:rPr>
        <w:t>j</w:t>
      </w:r>
      <w:r>
        <w:t>Q</w:t>
      </w:r>
      <w:r>
        <w:rPr>
          <w:rFonts w:hint="eastAsia"/>
        </w:rPr>
        <w:t>uery</w:t>
      </w:r>
      <w:r>
        <w:rPr>
          <w:rFonts w:hint="eastAsia"/>
        </w:rPr>
        <w:t>新增）</w:t>
      </w:r>
    </w:p>
    <w:p w14:paraId="6B7AA85F" w14:textId="290EE078" w:rsidR="006B69A3" w:rsidRDefault="006B69A3" w:rsidP="006B69A3">
      <w:pPr>
        <w:ind w:firstLine="420"/>
      </w:pPr>
      <w:r w:rsidRPr="006B69A3">
        <w:rPr>
          <w:rFonts w:hint="eastAsia"/>
        </w:rPr>
        <w:t>语法</w:t>
      </w:r>
      <w:r w:rsidRPr="006B69A3">
        <w:t>: hover([</w:t>
      </w:r>
      <w:proofErr w:type="spellStart"/>
      <w:r w:rsidRPr="006B69A3">
        <w:t>fnOver</w:t>
      </w:r>
      <w:proofErr w:type="spellEnd"/>
      <w:r w:rsidRPr="006B69A3">
        <w:t xml:space="preserve">,] </w:t>
      </w:r>
      <w:proofErr w:type="spellStart"/>
      <w:r w:rsidRPr="006B69A3">
        <w:t>fnOut</w:t>
      </w:r>
      <w:proofErr w:type="spellEnd"/>
      <w:r w:rsidRPr="006B69A3">
        <w:t>)</w:t>
      </w:r>
    </w:p>
    <w:p w14:paraId="3AC61B35" w14:textId="10FB7D0D" w:rsidR="006B69A3" w:rsidRDefault="006B69A3" w:rsidP="006B69A3">
      <w:pPr>
        <w:ind w:firstLine="420"/>
      </w:pPr>
      <w:r w:rsidRPr="006B69A3"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6B69A3">
        <w:rPr>
          <w:rFonts w:hint="eastAsia"/>
        </w:rPr>
        <w:t>鼠标移到元素上要触发的函数。</w:t>
      </w:r>
    </w:p>
    <w:p w14:paraId="1AF920F6" w14:textId="20994411" w:rsidR="006B69A3" w:rsidRDefault="006B69A3" w:rsidP="006B69A3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6B69A3">
        <w:rPr>
          <w:rFonts w:hint="eastAsia"/>
        </w:rPr>
        <w:t>鼠标移出元素要触发的函数。</w:t>
      </w:r>
    </w:p>
    <w:p w14:paraId="0F981C05" w14:textId="77777777" w:rsidR="0072609D" w:rsidRDefault="0072609D" w:rsidP="0072609D">
      <w:pPr>
        <w:ind w:firstLine="420"/>
      </w:pPr>
      <w:r>
        <w:rPr>
          <w:rFonts w:hint="eastAsia"/>
        </w:rPr>
        <w:t>一个模仿悬停事件（鼠标移动到一个对象上面及移出这个对象）的方法。</w:t>
      </w:r>
    </w:p>
    <w:p w14:paraId="32D50795" w14:textId="5C355CC8" w:rsidR="0072609D" w:rsidRDefault="0072609D" w:rsidP="0072609D">
      <w:pPr>
        <w:ind w:firstLine="420"/>
      </w:pPr>
      <w:r>
        <w:rPr>
          <w:rFonts w:hint="eastAsia"/>
        </w:rPr>
        <w:t>当鼠标移动到一个匹配的元素上面时</w:t>
      </w:r>
      <w:r>
        <w:t>(</w:t>
      </w:r>
      <w:proofErr w:type="spellStart"/>
      <w:r>
        <w:t>mouseenter</w:t>
      </w:r>
      <w:proofErr w:type="spellEnd"/>
      <w:r>
        <w:t>)</w:t>
      </w:r>
      <w:r>
        <w:t>，会触发指定的第一个函数。当鼠标移出这个元素时</w:t>
      </w:r>
      <w:r>
        <w:t>(</w:t>
      </w:r>
      <w:proofErr w:type="spellStart"/>
      <w:r>
        <w:t>mouseleave</w:t>
      </w:r>
      <w:proofErr w:type="spellEnd"/>
      <w:r>
        <w:t>)</w:t>
      </w:r>
      <w:r>
        <w:t>，会触发指定的第二个函数。</w:t>
      </w:r>
    </w:p>
    <w:p w14:paraId="23758C5D" w14:textId="77777777" w:rsidR="0072609D" w:rsidRPr="006B69A3" w:rsidRDefault="0072609D" w:rsidP="0072609D">
      <w:pPr>
        <w:ind w:firstLine="420"/>
      </w:pPr>
      <w:r>
        <w:tab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609D" w14:paraId="42688FF7" w14:textId="77777777" w:rsidTr="0072609D">
        <w:tc>
          <w:tcPr>
            <w:tcW w:w="8296" w:type="dxa"/>
          </w:tcPr>
          <w:p w14:paraId="7B53E923" w14:textId="77777777" w:rsidR="0072609D" w:rsidRDefault="0072609D" w:rsidP="0072609D">
            <w:pPr>
              <w:ind w:firstLineChars="0" w:firstLine="0"/>
            </w:pPr>
            <w:r>
              <w:t>&lt;script&gt;</w:t>
            </w:r>
          </w:p>
          <w:p w14:paraId="5D23CC17" w14:textId="77777777" w:rsidR="0072609D" w:rsidRDefault="0072609D" w:rsidP="0072609D">
            <w:pPr>
              <w:ind w:firstLineChars="0" w:firstLine="0"/>
            </w:pPr>
            <w:r>
              <w:t xml:space="preserve">    $(function () {</w:t>
            </w:r>
          </w:p>
          <w:p w14:paraId="4159693E" w14:textId="77777777" w:rsidR="0072609D" w:rsidRDefault="0072609D" w:rsidP="0072609D">
            <w:pPr>
              <w:ind w:firstLineChars="0" w:firstLine="0"/>
            </w:pPr>
            <w:r>
              <w:t xml:space="preserve">        $("#box"</w:t>
            </w:r>
            <w:proofErr w:type="gramStart"/>
            <w:r>
              <w:t>).hover</w:t>
            </w:r>
            <w:proofErr w:type="gramEnd"/>
            <w:r>
              <w:t>(function () {</w:t>
            </w:r>
          </w:p>
          <w:p w14:paraId="1E275607" w14:textId="77777777" w:rsidR="0072609D" w:rsidRDefault="0072609D" w:rsidP="0072609D">
            <w:pPr>
              <w:ind w:firstLineChars="0" w:firstLine="0"/>
            </w:pPr>
            <w:r>
              <w:t xml:space="preserve">             console.log("</w:t>
            </w:r>
            <w:r>
              <w:t>鼠标进入</w:t>
            </w:r>
            <w:r>
              <w:t>");</w:t>
            </w:r>
          </w:p>
          <w:p w14:paraId="661C1099" w14:textId="77777777" w:rsidR="0072609D" w:rsidRDefault="0072609D" w:rsidP="0072609D">
            <w:pPr>
              <w:ind w:firstLineChars="0" w:firstLine="0"/>
            </w:pPr>
            <w:r>
              <w:t xml:space="preserve">        }, function () {</w:t>
            </w:r>
          </w:p>
          <w:p w14:paraId="5DB5B76A" w14:textId="77777777" w:rsidR="0072609D" w:rsidRDefault="0072609D" w:rsidP="0072609D">
            <w:pPr>
              <w:ind w:firstLineChars="0" w:firstLine="0"/>
            </w:pPr>
            <w:r>
              <w:t xml:space="preserve">             console.log("</w:t>
            </w:r>
            <w:r>
              <w:t>鼠标离开</w:t>
            </w:r>
            <w:r>
              <w:t>");</w:t>
            </w:r>
          </w:p>
          <w:p w14:paraId="1F4A44B0" w14:textId="77777777" w:rsidR="0072609D" w:rsidRDefault="0072609D" w:rsidP="0072609D">
            <w:pPr>
              <w:ind w:firstLineChars="0" w:firstLine="0"/>
            </w:pPr>
            <w:r>
              <w:t xml:space="preserve">        });</w:t>
            </w:r>
          </w:p>
          <w:p w14:paraId="7F39CBFB" w14:textId="77777777" w:rsidR="0072609D" w:rsidRDefault="0072609D" w:rsidP="0072609D">
            <w:pPr>
              <w:ind w:firstLineChars="0" w:firstLine="0"/>
            </w:pPr>
            <w:r>
              <w:t xml:space="preserve">    })</w:t>
            </w:r>
          </w:p>
          <w:p w14:paraId="00150B8B" w14:textId="6753574A" w:rsidR="0072609D" w:rsidRDefault="0072609D" w:rsidP="0072609D">
            <w:pPr>
              <w:ind w:firstLineChars="0" w:firstLine="0"/>
            </w:pPr>
            <w:r>
              <w:t>&lt;/script&gt;</w:t>
            </w:r>
          </w:p>
        </w:tc>
      </w:tr>
    </w:tbl>
    <w:p w14:paraId="06353EF3" w14:textId="1844D394" w:rsidR="0072609D" w:rsidRPr="006B69A3" w:rsidRDefault="0072609D" w:rsidP="0072609D">
      <w:pPr>
        <w:ind w:firstLine="420"/>
      </w:pPr>
    </w:p>
    <w:p w14:paraId="2665C106" w14:textId="387EA938" w:rsidR="002644AB" w:rsidRDefault="0072609D" w:rsidP="0072609D">
      <w:pPr>
        <w:pStyle w:val="2"/>
      </w:pPr>
      <w:r w:rsidRPr="0072609D">
        <w:rPr>
          <w:rFonts w:hint="eastAsia"/>
        </w:rPr>
        <w:t>绑定</w:t>
      </w:r>
      <w:r w:rsidRPr="0072609D">
        <w:t>/</w:t>
      </w:r>
      <w:r w:rsidRPr="0072609D">
        <w:t>解绑事件</w:t>
      </w:r>
    </w:p>
    <w:p w14:paraId="6E2E8F51" w14:textId="6A0E5203" w:rsidR="0072609D" w:rsidRDefault="0072609D" w:rsidP="0072609D">
      <w:pPr>
        <w:ind w:firstLine="420"/>
      </w:pPr>
      <w:r w:rsidRPr="0072609D">
        <w:rPr>
          <w:rFonts w:hint="eastAsia"/>
        </w:rPr>
        <w:t>语法：</w:t>
      </w:r>
      <w:r w:rsidRPr="0072609D">
        <w:t>$(selector</w:t>
      </w:r>
      <w:proofErr w:type="gramStart"/>
      <w:r w:rsidRPr="0072609D">
        <w:t>).on</w:t>
      </w:r>
      <w:proofErr w:type="gramEnd"/>
      <w:r w:rsidRPr="0072609D">
        <w:t xml:space="preserve">(types, </w:t>
      </w:r>
      <w:proofErr w:type="spellStart"/>
      <w:r w:rsidRPr="0072609D">
        <w:t>childSelector</w:t>
      </w:r>
      <w:proofErr w:type="spellEnd"/>
      <w:r w:rsidRPr="0072609D">
        <w:t xml:space="preserve">, data, </w:t>
      </w:r>
      <w:proofErr w:type="spellStart"/>
      <w:r w:rsidRPr="0072609D">
        <w:t>handlerFunction</w:t>
      </w:r>
      <w:proofErr w:type="spellEnd"/>
      <w:r w:rsidRPr="0072609D">
        <w:t>)</w:t>
      </w:r>
    </w:p>
    <w:p w14:paraId="426D1C06" w14:textId="379BFFAC" w:rsidR="0072609D" w:rsidRDefault="0072609D" w:rsidP="0072609D">
      <w:pPr>
        <w:ind w:firstLine="420"/>
      </w:pPr>
      <w:r>
        <w:rPr>
          <w:rFonts w:hint="eastAsia"/>
        </w:rPr>
        <w:t>参数</w:t>
      </w:r>
      <w:r>
        <w:t>1</w:t>
      </w:r>
      <w:r>
        <w:rPr>
          <w:rFonts w:hint="eastAsia"/>
        </w:rPr>
        <w:t>：</w:t>
      </w:r>
      <w:r w:rsidR="005F689E" w:rsidRPr="005F689E">
        <w:rPr>
          <w:rFonts w:hint="eastAsia"/>
        </w:rPr>
        <w:t>必需。添加事件的类型，可以添加多个事件。</w:t>
      </w:r>
    </w:p>
    <w:p w14:paraId="6CA9E56A" w14:textId="54914C5C" w:rsidR="0072609D" w:rsidRDefault="0072609D" w:rsidP="0072609D">
      <w:pPr>
        <w:ind w:firstLine="420"/>
      </w:pPr>
      <w:r>
        <w:rPr>
          <w:rFonts w:hint="eastAsia"/>
        </w:rPr>
        <w:t>参数</w:t>
      </w:r>
      <w:r w:rsidR="005F689E">
        <w:t>2</w:t>
      </w:r>
      <w:r>
        <w:rPr>
          <w:rFonts w:hint="eastAsia"/>
        </w:rPr>
        <w:t>：</w:t>
      </w:r>
      <w:r w:rsidR="005F689E" w:rsidRPr="005F689E">
        <w:rPr>
          <w:rFonts w:hint="eastAsia"/>
        </w:rPr>
        <w:t>可选。规定只能添加到指定的子元素上的事件处理程序。</w:t>
      </w:r>
    </w:p>
    <w:p w14:paraId="16833206" w14:textId="2CCA8DDC" w:rsidR="0072609D" w:rsidRDefault="0072609D" w:rsidP="0072609D">
      <w:pPr>
        <w:ind w:firstLine="420"/>
      </w:pPr>
      <w:r>
        <w:rPr>
          <w:rFonts w:hint="eastAsia"/>
        </w:rPr>
        <w:t>参数</w:t>
      </w:r>
      <w:r w:rsidR="005F689E">
        <w:t>3</w:t>
      </w:r>
      <w:r>
        <w:rPr>
          <w:rFonts w:hint="eastAsia"/>
        </w:rPr>
        <w:t>：</w:t>
      </w:r>
      <w:r w:rsidR="005F689E" w:rsidRPr="005F689E">
        <w:rPr>
          <w:rFonts w:hint="eastAsia"/>
        </w:rPr>
        <w:t>可选。规定传递到函数的额外数据。</w:t>
      </w:r>
    </w:p>
    <w:p w14:paraId="445A1BA2" w14:textId="4D3D4263" w:rsidR="0072609D" w:rsidRDefault="0072609D" w:rsidP="0072609D">
      <w:pPr>
        <w:ind w:firstLine="420"/>
      </w:pPr>
      <w:r>
        <w:rPr>
          <w:rFonts w:hint="eastAsia"/>
        </w:rPr>
        <w:t>参数</w:t>
      </w:r>
      <w:r w:rsidR="005F689E">
        <w:t>4</w:t>
      </w:r>
      <w:r>
        <w:rPr>
          <w:rFonts w:hint="eastAsia"/>
        </w:rPr>
        <w:t>：</w:t>
      </w:r>
      <w:r w:rsidR="005F689E" w:rsidRPr="005F689E">
        <w:rPr>
          <w:rFonts w:hint="eastAsia"/>
        </w:rPr>
        <w:t>可选。规定</w:t>
      </w:r>
      <w:proofErr w:type="gramStart"/>
      <w:r w:rsidR="005F689E" w:rsidRPr="005F689E">
        <w:rPr>
          <w:rFonts w:hint="eastAsia"/>
        </w:rPr>
        <w:t>当事件</w:t>
      </w:r>
      <w:proofErr w:type="gramEnd"/>
      <w:r w:rsidR="005F689E" w:rsidRPr="005F689E">
        <w:rPr>
          <w:rFonts w:hint="eastAsia"/>
        </w:rPr>
        <w:t>发生时运行的函数。</w:t>
      </w:r>
    </w:p>
    <w:p w14:paraId="18665CA0" w14:textId="77777777" w:rsidR="005F689E" w:rsidRDefault="005F689E" w:rsidP="005F689E">
      <w:pPr>
        <w:ind w:firstLine="420"/>
      </w:pPr>
      <w:r>
        <w:t xml:space="preserve">on() </w:t>
      </w:r>
      <w:r>
        <w:t>方法在被选元素及子元素上添加一个或多个事件处理程序。</w:t>
      </w:r>
    </w:p>
    <w:p w14:paraId="29FC37CC" w14:textId="77777777" w:rsidR="005F689E" w:rsidRDefault="005F689E" w:rsidP="005F689E">
      <w:pPr>
        <w:ind w:firstLine="420"/>
      </w:pPr>
      <w:r>
        <w:rPr>
          <w:rFonts w:hint="eastAsia"/>
        </w:rPr>
        <w:t>事件绑定原理：事件捕获和事件冒泡是刚好相反的两个过程，事件捕获是从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顶端往下开始出发。</w:t>
      </w:r>
    </w:p>
    <w:p w14:paraId="42289E31" w14:textId="206A0ABA" w:rsidR="005F689E" w:rsidRDefault="005F689E" w:rsidP="005F689E">
      <w:pPr>
        <w:ind w:firstLine="420"/>
      </w:pPr>
      <w:r>
        <w:rPr>
          <w:rFonts w:hint="eastAsia"/>
        </w:rPr>
        <w:t>实例：给</w:t>
      </w:r>
      <w:r>
        <w:t>ul</w:t>
      </w:r>
      <w:r>
        <w:t>上绑定一个</w:t>
      </w:r>
      <w:r>
        <w:t>click</w:t>
      </w:r>
      <w:r>
        <w:t>事件，当点击</w:t>
      </w:r>
      <w:r>
        <w:t>li</w:t>
      </w:r>
      <w:r>
        <w:t>元素的时候</w:t>
      </w:r>
      <w:proofErr w:type="gramStart"/>
      <w:r>
        <w:t>触发回调函</w:t>
      </w:r>
      <w:proofErr w:type="gramEnd"/>
      <w:r>
        <w:t>数。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689E" w14:paraId="609C168D" w14:textId="77777777" w:rsidTr="005F689E">
        <w:tc>
          <w:tcPr>
            <w:tcW w:w="8296" w:type="dxa"/>
          </w:tcPr>
          <w:p w14:paraId="77696ED5" w14:textId="77777777" w:rsidR="005F689E" w:rsidRDefault="005F689E" w:rsidP="005F689E">
            <w:pPr>
              <w:ind w:firstLineChars="0" w:firstLine="0"/>
            </w:pPr>
            <w:r>
              <w:t>&lt;body&gt;</w:t>
            </w:r>
          </w:p>
          <w:p w14:paraId="22CDE661" w14:textId="77777777" w:rsidR="005F689E" w:rsidRDefault="005F689E" w:rsidP="005F689E">
            <w:pPr>
              <w:ind w:firstLineChars="0" w:firstLine="0"/>
            </w:pPr>
            <w:r>
              <w:t>&lt;ul&gt;</w:t>
            </w:r>
          </w:p>
          <w:p w14:paraId="500BDA99" w14:textId="77777777" w:rsidR="005F689E" w:rsidRDefault="005F689E" w:rsidP="005F689E">
            <w:pPr>
              <w:ind w:firstLineChars="0" w:firstLine="0"/>
            </w:pPr>
            <w:r>
              <w:t xml:space="preserve">    &lt;li&gt;</w:t>
            </w:r>
            <w:r>
              <w:t>我是一个</w:t>
            </w:r>
            <w:r>
              <w:t>li</w:t>
            </w:r>
            <w:r>
              <w:t>标签</w:t>
            </w:r>
            <w:r>
              <w:t>1&lt;/li&gt;</w:t>
            </w:r>
          </w:p>
          <w:p w14:paraId="71CE04BC" w14:textId="77777777" w:rsidR="005F689E" w:rsidRDefault="005F689E" w:rsidP="005F689E">
            <w:pPr>
              <w:ind w:firstLineChars="0" w:firstLine="0"/>
            </w:pPr>
            <w:r>
              <w:t xml:space="preserve">    &lt;li&gt;</w:t>
            </w:r>
            <w:r>
              <w:t>我是一个</w:t>
            </w:r>
            <w:r>
              <w:t>li</w:t>
            </w:r>
            <w:r>
              <w:t>标签</w:t>
            </w:r>
            <w:r>
              <w:t>2&lt;/li&gt;</w:t>
            </w:r>
          </w:p>
          <w:p w14:paraId="07988262" w14:textId="77777777" w:rsidR="005F689E" w:rsidRDefault="005F689E" w:rsidP="005F689E">
            <w:pPr>
              <w:ind w:firstLineChars="0" w:firstLine="0"/>
            </w:pPr>
            <w:r>
              <w:t xml:space="preserve">    &lt;li&gt;</w:t>
            </w:r>
            <w:r>
              <w:t>我是一个</w:t>
            </w:r>
            <w:r>
              <w:t>li</w:t>
            </w:r>
            <w:r>
              <w:t>标签</w:t>
            </w:r>
            <w:r>
              <w:t>3&lt;/li&gt;</w:t>
            </w:r>
          </w:p>
          <w:p w14:paraId="00CE943D" w14:textId="77777777" w:rsidR="005F689E" w:rsidRDefault="005F689E" w:rsidP="005F689E">
            <w:pPr>
              <w:ind w:firstLineChars="0" w:firstLine="0"/>
            </w:pPr>
            <w:r>
              <w:t xml:space="preserve">    &lt;li&gt;</w:t>
            </w:r>
            <w:r>
              <w:t>我是一个</w:t>
            </w:r>
            <w:r>
              <w:t>li</w:t>
            </w:r>
            <w:r>
              <w:t>标签</w:t>
            </w:r>
            <w:r>
              <w:t>4&lt;/li&gt;</w:t>
            </w:r>
          </w:p>
          <w:p w14:paraId="1019A933" w14:textId="77777777" w:rsidR="005F689E" w:rsidRDefault="005F689E" w:rsidP="005F689E">
            <w:pPr>
              <w:ind w:firstLineChars="0" w:firstLine="0"/>
            </w:pPr>
            <w:r>
              <w:t xml:space="preserve">    &lt;li&gt;</w:t>
            </w:r>
            <w:r>
              <w:t>我是一个</w:t>
            </w:r>
            <w:r>
              <w:t>li</w:t>
            </w:r>
            <w:r>
              <w:t>标签</w:t>
            </w:r>
            <w:r>
              <w:t>5&lt;/li&gt;</w:t>
            </w:r>
          </w:p>
          <w:p w14:paraId="437CD67B" w14:textId="77777777" w:rsidR="005F689E" w:rsidRDefault="005F689E" w:rsidP="005F689E">
            <w:pPr>
              <w:ind w:firstLineChars="0" w:firstLine="0"/>
            </w:pPr>
            <w:r>
              <w:t xml:space="preserve">    &lt;li&gt;</w:t>
            </w:r>
            <w:r>
              <w:t>我是一个</w:t>
            </w:r>
            <w:r>
              <w:t>li</w:t>
            </w:r>
            <w:r>
              <w:t>标签</w:t>
            </w:r>
            <w:r>
              <w:t>6&lt;/li&gt;</w:t>
            </w:r>
          </w:p>
          <w:p w14:paraId="273D0091" w14:textId="77777777" w:rsidR="005F689E" w:rsidRDefault="005F689E" w:rsidP="005F689E">
            <w:pPr>
              <w:ind w:firstLineChars="0" w:firstLine="0"/>
            </w:pPr>
            <w:r>
              <w:t>&lt;/ul&gt;</w:t>
            </w:r>
          </w:p>
          <w:p w14:paraId="6A4B8E98" w14:textId="77777777" w:rsidR="005F689E" w:rsidRDefault="005F689E" w:rsidP="005F689E">
            <w:pPr>
              <w:ind w:firstLineChars="0" w:firstLine="0"/>
            </w:pPr>
            <w:r>
              <w:t>&lt;script&gt;</w:t>
            </w:r>
          </w:p>
          <w:p w14:paraId="6FAA47D7" w14:textId="77777777" w:rsidR="005F689E" w:rsidRDefault="005F689E" w:rsidP="005F689E">
            <w:pPr>
              <w:ind w:firstLineChars="0" w:firstLine="0"/>
            </w:pPr>
            <w:r>
              <w:t xml:space="preserve">    $(function () {</w:t>
            </w:r>
          </w:p>
          <w:p w14:paraId="7292EF26" w14:textId="77777777" w:rsidR="005F689E" w:rsidRDefault="005F689E" w:rsidP="005F689E">
            <w:pPr>
              <w:ind w:firstLineChars="0" w:firstLine="0"/>
            </w:pPr>
            <w:r>
              <w:t xml:space="preserve">        // </w:t>
            </w:r>
            <w:r>
              <w:t>这样做效率低下，需要给每一个</w:t>
            </w:r>
            <w:r>
              <w:t>li</w:t>
            </w:r>
            <w:r>
              <w:t>标签都添加一个点击事件</w:t>
            </w:r>
          </w:p>
          <w:p w14:paraId="09ED8250" w14:textId="77777777" w:rsidR="005F689E" w:rsidRDefault="005F689E" w:rsidP="005F689E">
            <w:pPr>
              <w:ind w:firstLineChars="0" w:firstLine="0"/>
            </w:pPr>
            <w:r>
              <w:t xml:space="preserve">        /*$("ul &gt; li"</w:t>
            </w:r>
            <w:proofErr w:type="gramStart"/>
            <w:r>
              <w:t>).click</w:t>
            </w:r>
            <w:proofErr w:type="gramEnd"/>
            <w:r>
              <w:t>(function () {</w:t>
            </w:r>
          </w:p>
          <w:p w14:paraId="77ACF420" w14:textId="77777777" w:rsidR="005F689E" w:rsidRDefault="005F689E" w:rsidP="005F689E">
            <w:pPr>
              <w:ind w:firstLineChars="0" w:firstLine="0"/>
            </w:pPr>
            <w:r>
              <w:t xml:space="preserve">            alert($(this).</w:t>
            </w:r>
            <w:proofErr w:type="gramStart"/>
            <w:r>
              <w:t>html(</w:t>
            </w:r>
            <w:proofErr w:type="gramEnd"/>
            <w:r>
              <w:t>));</w:t>
            </w:r>
          </w:p>
          <w:p w14:paraId="411E7140" w14:textId="77777777" w:rsidR="005F689E" w:rsidRDefault="005F689E" w:rsidP="005F689E">
            <w:pPr>
              <w:ind w:firstLineChars="0" w:firstLine="0"/>
            </w:pPr>
            <w:r>
              <w:t xml:space="preserve">        });*/</w:t>
            </w:r>
          </w:p>
          <w:p w14:paraId="47EB8761" w14:textId="77777777" w:rsidR="005F689E" w:rsidRDefault="005F689E" w:rsidP="005F689E">
            <w:pPr>
              <w:ind w:firstLineChars="0" w:firstLine="0"/>
            </w:pPr>
          </w:p>
          <w:p w14:paraId="31B579FE" w14:textId="77777777" w:rsidR="005F689E" w:rsidRDefault="005F689E" w:rsidP="005F689E">
            <w:pPr>
              <w:ind w:firstLineChars="0" w:firstLine="0"/>
            </w:pPr>
            <w:r>
              <w:t xml:space="preserve">        // </w:t>
            </w:r>
            <w:r>
              <w:t>我们可以通过</w:t>
            </w:r>
            <w:r>
              <w:t>jQuery</w:t>
            </w:r>
            <w:r>
              <w:t>提供的</w:t>
            </w:r>
            <w:r>
              <w:t>on</w:t>
            </w:r>
            <w:r>
              <w:t>绑定来实现</w:t>
            </w:r>
          </w:p>
          <w:p w14:paraId="1A15D261" w14:textId="77777777" w:rsidR="005F689E" w:rsidRDefault="005F689E" w:rsidP="005F689E">
            <w:pPr>
              <w:ind w:firstLineChars="0" w:firstLine="0"/>
            </w:pPr>
            <w:r>
              <w:t xml:space="preserve">        $("ul"</w:t>
            </w:r>
            <w:proofErr w:type="gramStart"/>
            <w:r>
              <w:t>).on</w:t>
            </w:r>
            <w:proofErr w:type="gramEnd"/>
            <w:r>
              <w:t>("click", "li", function () {</w:t>
            </w:r>
          </w:p>
          <w:p w14:paraId="52348331" w14:textId="77777777" w:rsidR="005F689E" w:rsidRDefault="005F689E" w:rsidP="005F689E">
            <w:pPr>
              <w:ind w:firstLineChars="0" w:firstLine="0"/>
            </w:pPr>
            <w:r>
              <w:t xml:space="preserve">            alert($(this).html()); // </w:t>
            </w:r>
            <w:proofErr w:type="gramStart"/>
            <w:r>
              <w:t>点击哪</w:t>
            </w:r>
            <w:proofErr w:type="gramEnd"/>
            <w:r>
              <w:t>一行，就显示哪一行的内容</w:t>
            </w:r>
          </w:p>
          <w:p w14:paraId="4399D23B" w14:textId="77777777" w:rsidR="005F689E" w:rsidRDefault="005F689E" w:rsidP="005F689E">
            <w:pPr>
              <w:ind w:firstLineChars="0" w:firstLine="0"/>
            </w:pPr>
            <w:r>
              <w:t xml:space="preserve">        });</w:t>
            </w:r>
          </w:p>
          <w:p w14:paraId="7F22FCB1" w14:textId="77777777" w:rsidR="005F689E" w:rsidRDefault="005F689E" w:rsidP="005F689E">
            <w:pPr>
              <w:ind w:firstLineChars="0" w:firstLine="0"/>
            </w:pPr>
            <w:r>
              <w:t xml:space="preserve">    })</w:t>
            </w:r>
          </w:p>
          <w:p w14:paraId="7C451BA4" w14:textId="77777777" w:rsidR="005F689E" w:rsidRDefault="005F689E" w:rsidP="005F689E">
            <w:pPr>
              <w:ind w:firstLineChars="0" w:firstLine="0"/>
            </w:pPr>
            <w:r>
              <w:t>&lt;/script&gt;</w:t>
            </w:r>
          </w:p>
          <w:p w14:paraId="678B2876" w14:textId="024260D6" w:rsidR="005F689E" w:rsidRDefault="005F689E" w:rsidP="005F689E">
            <w:pPr>
              <w:ind w:firstLineChars="0" w:firstLine="0"/>
            </w:pPr>
            <w:r>
              <w:t>&lt;/body&gt;</w:t>
            </w:r>
          </w:p>
        </w:tc>
      </w:tr>
    </w:tbl>
    <w:p w14:paraId="2E43D72E" w14:textId="77777777" w:rsidR="005F689E" w:rsidRPr="0072609D" w:rsidRDefault="005F689E" w:rsidP="005F689E">
      <w:pPr>
        <w:ind w:firstLine="420"/>
      </w:pPr>
      <w:r w:rsidRPr="005F689E">
        <w:rPr>
          <w:rFonts w:hint="eastAsia"/>
        </w:rPr>
        <w:t>实例：向函数传递数据。</w:t>
      </w:r>
      <w:r>
        <w:br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689E" w14:paraId="3D350BE0" w14:textId="77777777" w:rsidTr="005F689E">
        <w:tc>
          <w:tcPr>
            <w:tcW w:w="8296" w:type="dxa"/>
          </w:tcPr>
          <w:p w14:paraId="7F55CA1D" w14:textId="77777777" w:rsidR="005F689E" w:rsidRDefault="005F689E" w:rsidP="005F689E">
            <w:pPr>
              <w:ind w:firstLineChars="0" w:firstLine="0"/>
            </w:pPr>
            <w:r>
              <w:t>&lt;body&gt;</w:t>
            </w:r>
          </w:p>
          <w:p w14:paraId="1937AD54" w14:textId="77777777" w:rsidR="005F689E" w:rsidRDefault="005F689E" w:rsidP="005F689E">
            <w:pPr>
              <w:ind w:firstLineChars="0" w:firstLine="0"/>
            </w:pPr>
            <w:r>
              <w:t xml:space="preserve">    &lt;div class="box"&gt;</w:t>
            </w:r>
            <w:r>
              <w:t>事件绑定</w:t>
            </w:r>
            <w:r>
              <w:t>&lt;/div&gt;</w:t>
            </w:r>
          </w:p>
          <w:p w14:paraId="08012D7C" w14:textId="77777777" w:rsidR="005F689E" w:rsidRDefault="005F689E" w:rsidP="005F689E">
            <w:pPr>
              <w:ind w:firstLineChars="0" w:firstLine="0"/>
            </w:pPr>
            <w:r>
              <w:t xml:space="preserve">    &lt;script&gt;</w:t>
            </w:r>
          </w:p>
          <w:p w14:paraId="303AA9D7" w14:textId="77777777" w:rsidR="005F689E" w:rsidRDefault="005F689E" w:rsidP="005F689E">
            <w:pPr>
              <w:ind w:firstLineChars="0" w:firstLine="0"/>
            </w:pPr>
            <w:r>
              <w:t xml:space="preserve">        $("body").on("mouseover", ".box", {msg : "</w:t>
            </w:r>
            <w:r>
              <w:t>这样做效率高</w:t>
            </w:r>
            <w:r>
              <w:t>"}, function (event) {</w:t>
            </w:r>
          </w:p>
          <w:p w14:paraId="559274FF" w14:textId="77777777" w:rsidR="005F689E" w:rsidRDefault="005F689E" w:rsidP="005F689E">
            <w:pPr>
              <w:ind w:firstLineChars="0" w:firstLine="0"/>
            </w:pPr>
            <w:r>
              <w:t xml:space="preserve">            console.log("box</w:t>
            </w:r>
            <w:r>
              <w:t>被点击了</w:t>
            </w:r>
            <w:r>
              <w:t>, " + event.data.msg);</w:t>
            </w:r>
          </w:p>
          <w:p w14:paraId="6E9F36F2" w14:textId="77777777" w:rsidR="005F689E" w:rsidRDefault="005F689E" w:rsidP="005F689E">
            <w:pPr>
              <w:ind w:firstLineChars="0" w:firstLine="0"/>
            </w:pPr>
            <w:r>
              <w:t xml:space="preserve">        });</w:t>
            </w:r>
          </w:p>
          <w:p w14:paraId="6D0BD9B9" w14:textId="77777777" w:rsidR="005F689E" w:rsidRDefault="005F689E" w:rsidP="005F689E">
            <w:pPr>
              <w:ind w:firstLineChars="0" w:firstLine="0"/>
            </w:pPr>
            <w:r>
              <w:t xml:space="preserve">    &lt;/script&gt;</w:t>
            </w:r>
          </w:p>
          <w:p w14:paraId="2C8D20EE" w14:textId="7AAC7920" w:rsidR="005F689E" w:rsidRDefault="005F689E" w:rsidP="005F689E">
            <w:pPr>
              <w:ind w:firstLineChars="0" w:firstLine="0"/>
            </w:pPr>
            <w:r>
              <w:t>&lt;/body&gt;</w:t>
            </w:r>
          </w:p>
        </w:tc>
      </w:tr>
    </w:tbl>
    <w:p w14:paraId="1F2A4D53" w14:textId="20671957" w:rsidR="005F689E" w:rsidRPr="0072609D" w:rsidRDefault="005F689E" w:rsidP="005F689E">
      <w:pPr>
        <w:ind w:firstLine="420"/>
      </w:pPr>
    </w:p>
    <w:p w14:paraId="6B29F99E" w14:textId="337F9E76" w:rsidR="0072609D" w:rsidRDefault="005F689E" w:rsidP="0072609D">
      <w:pPr>
        <w:ind w:firstLine="420"/>
      </w:pPr>
      <w:r w:rsidRPr="005F689E">
        <w:rPr>
          <w:rFonts w:hint="eastAsia"/>
        </w:rPr>
        <w:t>实例：父元素自己响应事件，不把事件传递给子元素。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689E" w14:paraId="24B8CE7C" w14:textId="77777777" w:rsidTr="005F689E">
        <w:tc>
          <w:tcPr>
            <w:tcW w:w="8296" w:type="dxa"/>
          </w:tcPr>
          <w:p w14:paraId="37B0F789" w14:textId="77777777" w:rsidR="005F689E" w:rsidRDefault="005F689E" w:rsidP="005F689E">
            <w:pPr>
              <w:ind w:firstLineChars="0" w:firstLine="0"/>
            </w:pPr>
            <w:r>
              <w:t>&lt;body&gt;</w:t>
            </w:r>
          </w:p>
          <w:p w14:paraId="1B151C50" w14:textId="77777777" w:rsidR="005F689E" w:rsidRDefault="005F689E" w:rsidP="005F689E">
            <w:pPr>
              <w:ind w:firstLineChars="0" w:firstLine="0"/>
            </w:pPr>
            <w:r>
              <w:t xml:space="preserve">    &lt;div id="box"&gt;</w:t>
            </w:r>
            <w:r>
              <w:t>事件绑定</w:t>
            </w:r>
            <w:r>
              <w:t>&lt;/div&gt;</w:t>
            </w:r>
          </w:p>
          <w:p w14:paraId="13EBDEDD" w14:textId="77777777" w:rsidR="005F689E" w:rsidRDefault="005F689E" w:rsidP="005F689E">
            <w:pPr>
              <w:ind w:firstLineChars="0" w:firstLine="0"/>
            </w:pPr>
            <w:r>
              <w:t xml:space="preserve">    &lt;script&gt;</w:t>
            </w:r>
          </w:p>
          <w:p w14:paraId="5AD187CB" w14:textId="77777777" w:rsidR="005F689E" w:rsidRDefault="005F689E" w:rsidP="005F689E">
            <w:pPr>
              <w:ind w:firstLineChars="0" w:firstLine="0"/>
            </w:pPr>
            <w:r>
              <w:t xml:space="preserve">        $("#box"</w:t>
            </w:r>
            <w:proofErr w:type="gramStart"/>
            <w:r>
              <w:t>).on</w:t>
            </w:r>
            <w:proofErr w:type="gramEnd"/>
            <w:r>
              <w:t>("click", function () {</w:t>
            </w:r>
          </w:p>
          <w:p w14:paraId="335369D6" w14:textId="77777777" w:rsidR="005F689E" w:rsidRDefault="005F689E" w:rsidP="005F689E">
            <w:pPr>
              <w:ind w:firstLineChars="0" w:firstLine="0"/>
            </w:pPr>
            <w:r>
              <w:t xml:space="preserve">              console.log("click");</w:t>
            </w:r>
          </w:p>
          <w:p w14:paraId="22101095" w14:textId="77777777" w:rsidR="005F689E" w:rsidRDefault="005F689E" w:rsidP="005F689E">
            <w:pPr>
              <w:ind w:firstLineChars="0" w:firstLine="0"/>
            </w:pPr>
            <w:r>
              <w:t xml:space="preserve">        });</w:t>
            </w:r>
          </w:p>
          <w:p w14:paraId="5D58F5CD" w14:textId="77777777" w:rsidR="005F689E" w:rsidRDefault="005F689E" w:rsidP="005F689E">
            <w:pPr>
              <w:ind w:firstLineChars="0" w:firstLine="0"/>
            </w:pPr>
            <w:r>
              <w:t xml:space="preserve">    &lt;/script&gt;</w:t>
            </w:r>
          </w:p>
          <w:p w14:paraId="4CD86573" w14:textId="38DA92DD" w:rsidR="005F689E" w:rsidRDefault="005F689E" w:rsidP="005F689E">
            <w:pPr>
              <w:ind w:firstLineChars="0" w:firstLine="0"/>
            </w:pPr>
            <w:r>
              <w:t>&lt;/body&gt;</w:t>
            </w:r>
          </w:p>
        </w:tc>
      </w:tr>
    </w:tbl>
    <w:p w14:paraId="41EEED82" w14:textId="2D7BAB5C" w:rsidR="005F689E" w:rsidRDefault="00994F74" w:rsidP="00994F74">
      <w:pPr>
        <w:pStyle w:val="2"/>
      </w:pPr>
      <w:r w:rsidRPr="00994F74">
        <w:t xml:space="preserve">submit </w:t>
      </w:r>
      <w:r w:rsidRPr="00994F74">
        <w:t>事件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4F74" w14:paraId="6FEF6226" w14:textId="77777777" w:rsidTr="00994F74">
        <w:tc>
          <w:tcPr>
            <w:tcW w:w="8296" w:type="dxa"/>
          </w:tcPr>
          <w:p w14:paraId="35A9FCC8" w14:textId="77777777" w:rsidR="00994F74" w:rsidRDefault="00994F74" w:rsidP="00994F74">
            <w:pPr>
              <w:ind w:firstLineChars="0" w:firstLine="0"/>
            </w:pPr>
            <w:r w:rsidRPr="00994F74">
              <w:rPr>
                <w:rFonts w:hint="eastAsia"/>
              </w:rPr>
              <w:t>通常表单的提交有两种方式，一是直接通过</w:t>
            </w:r>
            <w:r w:rsidRPr="00994F74">
              <w:t>html</w:t>
            </w:r>
            <w:r w:rsidRPr="00994F74">
              <w:t>的</w:t>
            </w:r>
            <w:r w:rsidRPr="00994F74">
              <w:t>form</w:t>
            </w:r>
            <w:r w:rsidRPr="00994F74">
              <w:t>提交，代码如下：</w:t>
            </w:r>
          </w:p>
          <w:p w14:paraId="1BBDFCC7" w14:textId="77777777" w:rsidR="00457253" w:rsidRDefault="00457253" w:rsidP="00457253">
            <w:pPr>
              <w:ind w:firstLineChars="0" w:firstLine="0"/>
            </w:pPr>
            <w:r>
              <w:t>&lt;form action="" method="" id="forms"&gt;</w:t>
            </w:r>
          </w:p>
          <w:p w14:paraId="62970FD2" w14:textId="77777777" w:rsidR="00457253" w:rsidRDefault="00457253" w:rsidP="00457253">
            <w:pPr>
              <w:ind w:firstLineChars="0" w:firstLine="0"/>
            </w:pPr>
            <w:r>
              <w:t xml:space="preserve">    &lt;input type="text" name="username" value="" /&gt;</w:t>
            </w:r>
          </w:p>
          <w:p w14:paraId="5846C799" w14:textId="77777777" w:rsidR="00457253" w:rsidRDefault="00457253" w:rsidP="00457253">
            <w:pPr>
              <w:ind w:firstLineChars="0" w:firstLine="0"/>
            </w:pPr>
            <w:r>
              <w:t xml:space="preserve">    &lt;input type="password" name="</w:t>
            </w:r>
            <w:proofErr w:type="spellStart"/>
            <w:r>
              <w:t>pwd</w:t>
            </w:r>
            <w:proofErr w:type="spellEnd"/>
            <w:r>
              <w:t>" value="" /&gt;</w:t>
            </w:r>
          </w:p>
          <w:p w14:paraId="2E643065" w14:textId="77777777" w:rsidR="00457253" w:rsidRDefault="00457253" w:rsidP="00457253">
            <w:pPr>
              <w:ind w:firstLineChars="0" w:firstLine="0"/>
            </w:pPr>
            <w:r>
              <w:t xml:space="preserve">    &lt;input type="submit" value="</w:t>
            </w:r>
            <w:r>
              <w:t>提交</w:t>
            </w:r>
            <w:r>
              <w:t>"/&gt;</w:t>
            </w:r>
          </w:p>
          <w:p w14:paraId="52C748D1" w14:textId="77777777" w:rsidR="00457253" w:rsidRDefault="00457253" w:rsidP="00457253">
            <w:pPr>
              <w:ind w:firstLineChars="0" w:firstLine="0"/>
            </w:pPr>
            <w:r>
              <w:t>&lt;/form&gt;</w:t>
            </w:r>
          </w:p>
          <w:p w14:paraId="123D07E9" w14:textId="77777777" w:rsidR="00457253" w:rsidRDefault="00457253" w:rsidP="00457253">
            <w:pPr>
              <w:ind w:firstLineChars="0" w:firstLine="0"/>
            </w:pPr>
            <w:r w:rsidRPr="00457253">
              <w:rPr>
                <w:rFonts w:hint="eastAsia"/>
              </w:rPr>
              <w:t>但有时候我们会出于安全角度考虑，给用户输入的密码进行加密，方法</w:t>
            </w:r>
            <w:proofErr w:type="gramStart"/>
            <w:r w:rsidRPr="00457253">
              <w:rPr>
                <w:rFonts w:hint="eastAsia"/>
              </w:rPr>
              <w:t>一</w:t>
            </w:r>
            <w:proofErr w:type="gramEnd"/>
            <w:r w:rsidRPr="00457253">
              <w:rPr>
                <w:rFonts w:hint="eastAsia"/>
              </w:rPr>
              <w:t>就没办法解决这个问题，这时候我们同常会选择另一种方法，使用</w:t>
            </w:r>
            <w:proofErr w:type="spellStart"/>
            <w:r w:rsidRPr="00457253">
              <w:t>javaScript</w:t>
            </w:r>
            <w:proofErr w:type="spellEnd"/>
            <w:r w:rsidRPr="00457253">
              <w:t>来进行表单提交，代码入下：</w:t>
            </w:r>
          </w:p>
          <w:p w14:paraId="0BF3C2F3" w14:textId="77777777" w:rsidR="00457253" w:rsidRDefault="00457253" w:rsidP="00457253">
            <w:pPr>
              <w:ind w:firstLineChars="0" w:firstLine="0"/>
            </w:pPr>
            <w:proofErr w:type="gramStart"/>
            <w:r>
              <w:t>&lt;!--</w:t>
            </w:r>
            <w:proofErr w:type="gramEnd"/>
            <w:r>
              <w:t>HTML--&gt;</w:t>
            </w:r>
          </w:p>
          <w:p w14:paraId="218AA0F9" w14:textId="77777777" w:rsidR="00457253" w:rsidRDefault="00457253" w:rsidP="00457253">
            <w:pPr>
              <w:ind w:firstLineChars="0" w:firstLine="0"/>
            </w:pPr>
            <w:r>
              <w:t>&lt;form action="" method="" id="</w:t>
            </w:r>
            <w:proofErr w:type="spellStart"/>
            <w:r>
              <w:t>test_form</w:t>
            </w:r>
            <w:proofErr w:type="spellEnd"/>
            <w:r>
              <w:t>"&gt;</w:t>
            </w:r>
          </w:p>
          <w:p w14:paraId="5E4E28E0" w14:textId="77777777" w:rsidR="00457253" w:rsidRDefault="00457253" w:rsidP="00457253">
            <w:pPr>
              <w:ind w:firstLineChars="0" w:firstLine="0"/>
            </w:pPr>
            <w:r>
              <w:t xml:space="preserve">    &lt;input type="text" name="username" value="" /&gt;</w:t>
            </w:r>
          </w:p>
          <w:p w14:paraId="778310F5" w14:textId="77777777" w:rsidR="00457253" w:rsidRDefault="00457253" w:rsidP="00457253">
            <w:pPr>
              <w:ind w:firstLineChars="0" w:firstLine="0"/>
            </w:pPr>
            <w:r>
              <w:t xml:space="preserve">    &lt;input type="password" name="</w:t>
            </w:r>
            <w:proofErr w:type="spellStart"/>
            <w:r>
              <w:t>pwd</w:t>
            </w:r>
            <w:proofErr w:type="spellEnd"/>
            <w:r>
              <w:t>" value="" /&gt;</w:t>
            </w:r>
          </w:p>
          <w:p w14:paraId="7A2E834F" w14:textId="77777777" w:rsidR="00457253" w:rsidRDefault="00457253" w:rsidP="00457253">
            <w:pPr>
              <w:ind w:firstLineChars="0" w:firstLine="0"/>
            </w:pPr>
            <w:r>
              <w:t xml:space="preserve">    &lt;button type="button" onclick='</w:t>
            </w:r>
            <w:proofErr w:type="spellStart"/>
            <w:r>
              <w:t>doSubmitForm</w:t>
            </w:r>
            <w:proofErr w:type="spellEnd"/>
            <w:r>
              <w:t>()'&gt;</w:t>
            </w:r>
            <w:r>
              <w:t>提交</w:t>
            </w:r>
            <w:r>
              <w:t>&lt;button/&gt;</w:t>
            </w:r>
          </w:p>
          <w:p w14:paraId="422F46DA" w14:textId="1452AC88" w:rsidR="00457253" w:rsidRDefault="00457253" w:rsidP="00457253">
            <w:pPr>
              <w:ind w:firstLineChars="0" w:firstLine="0"/>
            </w:pPr>
            <w:r>
              <w:t>&lt;/form&gt;</w:t>
            </w:r>
          </w:p>
          <w:p w14:paraId="2ABDFEE0" w14:textId="77777777" w:rsidR="00457253" w:rsidRDefault="00457253" w:rsidP="00457253">
            <w:pPr>
              <w:ind w:firstLineChars="0" w:firstLine="0"/>
            </w:pPr>
            <w:r>
              <w:t>&lt;script&gt;</w:t>
            </w:r>
          </w:p>
          <w:p w14:paraId="55E79D82" w14:textId="77777777" w:rsidR="00457253" w:rsidRDefault="00457253" w:rsidP="00457253">
            <w:pPr>
              <w:ind w:firstLineChars="0" w:firstLine="0"/>
            </w:pPr>
            <w:r>
              <w:t xml:space="preserve">var form =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('</w:t>
            </w:r>
            <w:proofErr w:type="spellStart"/>
            <w:r>
              <w:t>test_form</w:t>
            </w:r>
            <w:proofErr w:type="spellEnd"/>
            <w:r>
              <w:t>');</w:t>
            </w:r>
          </w:p>
          <w:p w14:paraId="574682D0" w14:textId="42B19DFF" w:rsidR="00457253" w:rsidRDefault="00457253" w:rsidP="00457253">
            <w:pPr>
              <w:ind w:firstLineChars="0" w:firstLine="0"/>
            </w:pPr>
            <w:r>
              <w:t>//</w:t>
            </w:r>
            <w:r>
              <w:t>再次修改</w:t>
            </w:r>
            <w:r>
              <w:t>input</w:t>
            </w:r>
            <w:r>
              <w:t>内容</w:t>
            </w:r>
          </w:p>
          <w:p w14:paraId="47154459" w14:textId="77777777" w:rsidR="00457253" w:rsidRDefault="00457253" w:rsidP="00457253">
            <w:pPr>
              <w:ind w:firstLineChars="0" w:firstLine="0"/>
            </w:pPr>
            <w:proofErr w:type="spellStart"/>
            <w:proofErr w:type="gramStart"/>
            <w:r>
              <w:t>form.submit</w:t>
            </w:r>
            <w:proofErr w:type="spellEnd"/>
            <w:proofErr w:type="gramEnd"/>
            <w:r>
              <w:t>();</w:t>
            </w:r>
          </w:p>
          <w:p w14:paraId="64D2395C" w14:textId="15EBDB8F" w:rsidR="00457253" w:rsidRDefault="00457253" w:rsidP="00457253">
            <w:pPr>
              <w:ind w:firstLineChars="0" w:firstLine="0"/>
            </w:pPr>
            <w:r>
              <w:t>&lt;/script&gt;</w:t>
            </w:r>
          </w:p>
        </w:tc>
      </w:tr>
    </w:tbl>
    <w:p w14:paraId="7C69A7E2" w14:textId="77777777" w:rsidR="00994F74" w:rsidRPr="00994F74" w:rsidRDefault="00994F74" w:rsidP="00994F74">
      <w:pPr>
        <w:ind w:firstLine="420"/>
      </w:pPr>
    </w:p>
    <w:p w14:paraId="054CC1B4" w14:textId="77777777" w:rsidR="00994F74" w:rsidRPr="00994F74" w:rsidRDefault="00994F74" w:rsidP="00994F74">
      <w:pPr>
        <w:ind w:firstLine="420"/>
      </w:pPr>
    </w:p>
    <w:p w14:paraId="472FCD0A" w14:textId="76DAE961" w:rsidR="00E5746E" w:rsidRDefault="003A1536" w:rsidP="003E57D2">
      <w:pPr>
        <w:pStyle w:val="10"/>
      </w:pPr>
      <w:r>
        <w:rPr>
          <w:rFonts w:hint="eastAsia"/>
        </w:rPr>
        <w:t>文本节点</w:t>
      </w:r>
    </w:p>
    <w:p w14:paraId="5AFAF6FD" w14:textId="716797B1" w:rsidR="003E57D2" w:rsidRDefault="003E57D2" w:rsidP="003E57D2">
      <w:pPr>
        <w:pStyle w:val="3"/>
        <w:ind w:firstLine="420"/>
      </w:pPr>
      <w:proofErr w:type="gramStart"/>
      <w:r>
        <w:t>html(</w:t>
      </w:r>
      <w:proofErr w:type="gramEnd"/>
      <w:r>
        <w:t>)</w:t>
      </w:r>
    </w:p>
    <w:p w14:paraId="2E334867" w14:textId="3ED9330D" w:rsidR="003E57D2" w:rsidRDefault="003E57D2" w:rsidP="003E57D2">
      <w:pPr>
        <w:ind w:firstLine="420"/>
      </w:pPr>
      <w:r w:rsidRPr="003E57D2">
        <w:t xml:space="preserve">html() - </w:t>
      </w:r>
      <w:r w:rsidRPr="003E57D2">
        <w:t>设置或返回所选元素的内容（包括</w:t>
      </w:r>
      <w:r w:rsidRPr="003E57D2">
        <w:t xml:space="preserve"> HTML </w:t>
      </w:r>
      <w:r w:rsidRPr="003E57D2">
        <w:t>标记）。此方法类似于</w:t>
      </w:r>
      <w:r w:rsidRPr="003E57D2">
        <w:t>JavaScript</w:t>
      </w:r>
      <w:r w:rsidRPr="003E57D2">
        <w:t>中的</w:t>
      </w:r>
      <w:proofErr w:type="spellStart"/>
      <w:r w:rsidRPr="003E57D2">
        <w:t>innerHTML</w:t>
      </w:r>
      <w:proofErr w:type="spellEnd"/>
      <w:r w:rsidRPr="003E57D2">
        <w:t>属性，可以用来读取或设置某个元素中的</w:t>
      </w:r>
      <w:r w:rsidRPr="003E57D2">
        <w:t>HTML</w:t>
      </w:r>
      <w:r w:rsidRPr="003E57D2">
        <w:t>内容</w:t>
      </w:r>
      <w:r w:rsidR="00BA3CC4">
        <w:rPr>
          <w:rFonts w:hint="eastAsia"/>
        </w:rPr>
        <w:t>，包括标签和元素</w:t>
      </w:r>
      <w:r w:rsidRPr="003E57D2">
        <w:t>。</w:t>
      </w:r>
      <w:r w:rsidR="00BA3CC4">
        <w:rPr>
          <w:rFonts w:hint="eastAsia"/>
        </w:rPr>
        <w:t>如过没有标签，返回文本值。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2400" w14:paraId="385AE48F" w14:textId="77777777" w:rsidTr="00B22400">
        <w:tc>
          <w:tcPr>
            <w:tcW w:w="8296" w:type="dxa"/>
          </w:tcPr>
          <w:p w14:paraId="64D611A0" w14:textId="77777777" w:rsidR="00B22400" w:rsidRPr="00B22400" w:rsidRDefault="00B22400" w:rsidP="00B22400">
            <w:pPr>
              <w:ind w:firstLineChars="0" w:firstLine="0"/>
            </w:pPr>
            <w:r w:rsidRPr="00B22400">
              <w:t>&lt;body&gt;</w:t>
            </w:r>
          </w:p>
          <w:p w14:paraId="036F2323" w14:textId="77777777" w:rsidR="00B22400" w:rsidRPr="00B22400" w:rsidRDefault="00B22400" w:rsidP="00B22400">
            <w:pPr>
              <w:ind w:firstLineChars="0" w:firstLine="0"/>
            </w:pPr>
            <w:r w:rsidRPr="00B22400">
              <w:t xml:space="preserve">    &lt;p id="txt"&gt;&lt;/p&gt;</w:t>
            </w:r>
          </w:p>
          <w:p w14:paraId="59A39A6E" w14:textId="77777777" w:rsidR="00B22400" w:rsidRPr="00B22400" w:rsidRDefault="00B22400" w:rsidP="00B22400">
            <w:pPr>
              <w:ind w:firstLineChars="0" w:firstLine="0"/>
            </w:pPr>
            <w:r w:rsidRPr="00B22400">
              <w:t xml:space="preserve">    &lt;div id="box"&gt;&lt;/div&gt;</w:t>
            </w:r>
          </w:p>
          <w:p w14:paraId="746847F2" w14:textId="77777777" w:rsidR="00B22400" w:rsidRPr="00B22400" w:rsidRDefault="00B22400" w:rsidP="00B22400">
            <w:pPr>
              <w:ind w:firstLineChars="0" w:firstLine="0"/>
            </w:pPr>
            <w:r w:rsidRPr="00B22400">
              <w:t xml:space="preserve">    &lt;button id="txt-</w:t>
            </w:r>
            <w:proofErr w:type="spellStart"/>
            <w:r w:rsidRPr="00B22400">
              <w:t>btn</w:t>
            </w:r>
            <w:proofErr w:type="spellEnd"/>
            <w:r w:rsidRPr="00B22400">
              <w:t>"&gt;</w:t>
            </w:r>
            <w:r w:rsidRPr="00B22400">
              <w:t>给</w:t>
            </w:r>
            <w:r w:rsidRPr="00B22400">
              <w:t>p</w:t>
            </w:r>
            <w:r w:rsidRPr="00B22400">
              <w:t>标签添加文本内容</w:t>
            </w:r>
            <w:r w:rsidRPr="00B22400">
              <w:t>&lt;/button&gt;</w:t>
            </w:r>
          </w:p>
          <w:p w14:paraId="5F9D14E2" w14:textId="77777777" w:rsidR="00B22400" w:rsidRPr="00B22400" w:rsidRDefault="00B22400" w:rsidP="00B22400">
            <w:pPr>
              <w:ind w:firstLineChars="0" w:firstLine="0"/>
            </w:pPr>
            <w:r w:rsidRPr="00B22400">
              <w:t xml:space="preserve">    &lt;button id="box-</w:t>
            </w:r>
            <w:proofErr w:type="spellStart"/>
            <w:r w:rsidRPr="00B22400">
              <w:t>btn</w:t>
            </w:r>
            <w:proofErr w:type="spellEnd"/>
            <w:r w:rsidRPr="00B22400">
              <w:t>"&gt;</w:t>
            </w:r>
            <w:r w:rsidRPr="00B22400">
              <w:t>给</w:t>
            </w:r>
            <w:r w:rsidRPr="00B22400">
              <w:t>div</w:t>
            </w:r>
            <w:r w:rsidRPr="00B22400">
              <w:t>标签添加标签</w:t>
            </w:r>
            <w:r w:rsidRPr="00B22400">
              <w:t>&lt;/button&gt;</w:t>
            </w:r>
          </w:p>
          <w:p w14:paraId="2837199D" w14:textId="77777777" w:rsidR="00B22400" w:rsidRPr="00B22400" w:rsidRDefault="00B22400" w:rsidP="00B22400">
            <w:pPr>
              <w:ind w:firstLineChars="0" w:firstLine="0"/>
            </w:pPr>
            <w:r w:rsidRPr="00B22400">
              <w:t xml:space="preserve">    &lt;script&gt;</w:t>
            </w:r>
          </w:p>
          <w:p w14:paraId="64DE6B02" w14:textId="77777777" w:rsidR="00B22400" w:rsidRPr="00B22400" w:rsidRDefault="00B22400" w:rsidP="00B22400">
            <w:pPr>
              <w:ind w:firstLineChars="0" w:firstLine="0"/>
            </w:pPr>
            <w:r w:rsidRPr="00B22400">
              <w:t xml:space="preserve">        $("#txt-</w:t>
            </w:r>
            <w:proofErr w:type="spellStart"/>
            <w:r w:rsidRPr="00B22400">
              <w:t>btn</w:t>
            </w:r>
            <w:proofErr w:type="spellEnd"/>
            <w:r w:rsidRPr="00B22400">
              <w:t>"</w:t>
            </w:r>
            <w:proofErr w:type="gramStart"/>
            <w:r w:rsidRPr="00B22400">
              <w:t>).click</w:t>
            </w:r>
            <w:proofErr w:type="gramEnd"/>
            <w:r w:rsidRPr="00B22400">
              <w:t>(function () {</w:t>
            </w:r>
          </w:p>
          <w:p w14:paraId="43BC16CD" w14:textId="77777777" w:rsidR="00B22400" w:rsidRPr="00B22400" w:rsidRDefault="00B22400" w:rsidP="00B22400">
            <w:pPr>
              <w:ind w:firstLineChars="0" w:firstLine="0"/>
            </w:pPr>
            <w:r w:rsidRPr="00B22400">
              <w:t xml:space="preserve">            // </w:t>
            </w:r>
            <w:r w:rsidRPr="00B22400">
              <w:t>给</w:t>
            </w:r>
            <w:r w:rsidRPr="00B22400">
              <w:t>p</w:t>
            </w:r>
            <w:r w:rsidRPr="00B22400">
              <w:t>标签添加文本内容</w:t>
            </w:r>
          </w:p>
          <w:p w14:paraId="21C37F9B" w14:textId="77777777" w:rsidR="00B22400" w:rsidRPr="00B22400" w:rsidRDefault="00B22400" w:rsidP="00B22400">
            <w:pPr>
              <w:ind w:firstLineChars="0" w:firstLine="0"/>
            </w:pPr>
            <w:r w:rsidRPr="00B22400">
              <w:t xml:space="preserve">            $("#txt").html("</w:t>
            </w:r>
            <w:r w:rsidRPr="00B22400">
              <w:t>我是一个</w:t>
            </w:r>
            <w:r w:rsidRPr="00B22400">
              <w:t>p</w:t>
            </w:r>
            <w:r w:rsidRPr="00B22400">
              <w:t>标签</w:t>
            </w:r>
            <w:r w:rsidRPr="00B22400">
              <w:t>");</w:t>
            </w:r>
          </w:p>
          <w:p w14:paraId="64031B92" w14:textId="77777777" w:rsidR="00B22400" w:rsidRPr="00B22400" w:rsidRDefault="00B22400" w:rsidP="00B22400">
            <w:pPr>
              <w:ind w:firstLineChars="0" w:firstLine="0"/>
            </w:pPr>
            <w:r w:rsidRPr="00B22400">
              <w:t xml:space="preserve">            // </w:t>
            </w:r>
            <w:r w:rsidRPr="00B22400">
              <w:t>获取</w:t>
            </w:r>
            <w:r w:rsidRPr="00B22400">
              <w:t>p</w:t>
            </w:r>
            <w:r w:rsidRPr="00B22400">
              <w:t>标签内容</w:t>
            </w:r>
          </w:p>
          <w:p w14:paraId="6645AE11" w14:textId="77777777" w:rsidR="00B22400" w:rsidRPr="00B22400" w:rsidRDefault="00B22400" w:rsidP="00B22400">
            <w:pPr>
              <w:ind w:firstLineChars="0" w:firstLine="0"/>
            </w:pPr>
            <w:r w:rsidRPr="00B22400">
              <w:t xml:space="preserve">            console.log($("#txt").</w:t>
            </w:r>
            <w:proofErr w:type="gramStart"/>
            <w:r w:rsidRPr="00B22400">
              <w:t>html(</w:t>
            </w:r>
            <w:proofErr w:type="gramEnd"/>
            <w:r w:rsidRPr="00B22400">
              <w:t>));</w:t>
            </w:r>
          </w:p>
          <w:p w14:paraId="1A33AFF3" w14:textId="77777777" w:rsidR="00B22400" w:rsidRPr="00B22400" w:rsidRDefault="00B22400" w:rsidP="00B22400">
            <w:pPr>
              <w:ind w:firstLineChars="0" w:firstLine="0"/>
            </w:pPr>
            <w:r w:rsidRPr="00B22400">
              <w:t xml:space="preserve">        });</w:t>
            </w:r>
          </w:p>
          <w:p w14:paraId="4BF1B4B9" w14:textId="77777777" w:rsidR="00B22400" w:rsidRPr="00B22400" w:rsidRDefault="00B22400" w:rsidP="00B22400">
            <w:pPr>
              <w:ind w:firstLineChars="0" w:firstLine="0"/>
            </w:pPr>
            <w:r w:rsidRPr="00B22400">
              <w:t xml:space="preserve">        $("#box-</w:t>
            </w:r>
            <w:proofErr w:type="spellStart"/>
            <w:r w:rsidRPr="00B22400">
              <w:t>btn</w:t>
            </w:r>
            <w:proofErr w:type="spellEnd"/>
            <w:r w:rsidRPr="00B22400">
              <w:t>"</w:t>
            </w:r>
            <w:proofErr w:type="gramStart"/>
            <w:r w:rsidRPr="00B22400">
              <w:t>).click</w:t>
            </w:r>
            <w:proofErr w:type="gramEnd"/>
            <w:r w:rsidRPr="00B22400">
              <w:t>(function () {</w:t>
            </w:r>
          </w:p>
          <w:p w14:paraId="12AF06EF" w14:textId="77777777" w:rsidR="00B22400" w:rsidRPr="00B22400" w:rsidRDefault="00B22400" w:rsidP="00B22400">
            <w:pPr>
              <w:ind w:firstLineChars="0" w:firstLine="0"/>
            </w:pPr>
            <w:r w:rsidRPr="00B22400">
              <w:t xml:space="preserve">            // </w:t>
            </w:r>
            <w:r w:rsidRPr="00B22400">
              <w:t>给</w:t>
            </w:r>
            <w:r w:rsidRPr="00B22400">
              <w:t>div</w:t>
            </w:r>
            <w:r w:rsidRPr="00B22400">
              <w:t>标签添加标签</w:t>
            </w:r>
          </w:p>
          <w:p w14:paraId="5FA9BD9D" w14:textId="77777777" w:rsidR="00B22400" w:rsidRPr="00B22400" w:rsidRDefault="00B22400" w:rsidP="00B22400">
            <w:pPr>
              <w:ind w:firstLineChars="0" w:firstLine="0"/>
            </w:pPr>
            <w:r w:rsidRPr="00B22400">
              <w:t xml:space="preserve">            $("#box").html("&lt;ul&gt;\</w:t>
            </w:r>
          </w:p>
          <w:p w14:paraId="0DDC121F" w14:textId="77777777" w:rsidR="00B22400" w:rsidRPr="00B22400" w:rsidRDefault="00B22400" w:rsidP="00B22400">
            <w:pPr>
              <w:ind w:firstLineChars="0" w:firstLine="0"/>
            </w:pPr>
            <w:r w:rsidRPr="00B22400">
              <w:t xml:space="preserve">                              &lt;li&gt;</w:t>
            </w:r>
            <w:r w:rsidRPr="00B22400">
              <w:t>我是第一个</w:t>
            </w:r>
            <w:r w:rsidRPr="00B22400">
              <w:t>li</w:t>
            </w:r>
            <w:r w:rsidRPr="00B22400">
              <w:t>标签</w:t>
            </w:r>
            <w:r w:rsidRPr="00B22400">
              <w:t>&lt;/li&gt; \</w:t>
            </w:r>
          </w:p>
          <w:p w14:paraId="4EAFD9D2" w14:textId="77777777" w:rsidR="00B22400" w:rsidRPr="00B22400" w:rsidRDefault="00B22400" w:rsidP="00B22400">
            <w:pPr>
              <w:ind w:firstLineChars="0" w:firstLine="0"/>
            </w:pPr>
            <w:r w:rsidRPr="00B22400">
              <w:t xml:space="preserve">                              &lt;li&gt;</w:t>
            </w:r>
            <w:r w:rsidRPr="00B22400">
              <w:t>我是第二个</w:t>
            </w:r>
            <w:r w:rsidRPr="00B22400">
              <w:t>li</w:t>
            </w:r>
            <w:r w:rsidRPr="00B22400">
              <w:t>标签</w:t>
            </w:r>
            <w:r w:rsidRPr="00B22400">
              <w:t>&lt;/li&gt; \</w:t>
            </w:r>
          </w:p>
          <w:p w14:paraId="4B442DB9" w14:textId="77777777" w:rsidR="00B22400" w:rsidRPr="00B22400" w:rsidRDefault="00B22400" w:rsidP="00B22400">
            <w:pPr>
              <w:ind w:firstLineChars="0" w:firstLine="0"/>
            </w:pPr>
            <w:r w:rsidRPr="00B22400">
              <w:t xml:space="preserve">                              &lt;li&gt;</w:t>
            </w:r>
            <w:r w:rsidRPr="00B22400">
              <w:t>我是第三个</w:t>
            </w:r>
            <w:r w:rsidRPr="00B22400">
              <w:t>li</w:t>
            </w:r>
            <w:r w:rsidRPr="00B22400">
              <w:t>标签</w:t>
            </w:r>
            <w:r w:rsidRPr="00B22400">
              <w:t>&lt;/li&gt; \</w:t>
            </w:r>
          </w:p>
          <w:p w14:paraId="119AE348" w14:textId="77777777" w:rsidR="00B22400" w:rsidRPr="00B22400" w:rsidRDefault="00B22400" w:rsidP="00B22400">
            <w:pPr>
              <w:ind w:firstLineChars="0" w:firstLine="0"/>
            </w:pPr>
            <w:r w:rsidRPr="00B22400">
              <w:t xml:space="preserve">                              &lt;li&gt;</w:t>
            </w:r>
            <w:r w:rsidRPr="00B22400">
              <w:t>我是第四个</w:t>
            </w:r>
            <w:r w:rsidRPr="00B22400">
              <w:t>li</w:t>
            </w:r>
            <w:r w:rsidRPr="00B22400">
              <w:t>标签</w:t>
            </w:r>
            <w:r w:rsidRPr="00B22400">
              <w:t>&lt;/li&gt; \</w:t>
            </w:r>
          </w:p>
          <w:p w14:paraId="7E0E0929" w14:textId="77777777" w:rsidR="00B22400" w:rsidRPr="00B22400" w:rsidRDefault="00B22400" w:rsidP="00B22400">
            <w:pPr>
              <w:ind w:firstLineChars="0" w:firstLine="0"/>
            </w:pPr>
            <w:r w:rsidRPr="00B22400">
              <w:t xml:space="preserve">                           &lt;/ul&gt;");</w:t>
            </w:r>
          </w:p>
          <w:p w14:paraId="7B825916" w14:textId="77777777" w:rsidR="00B22400" w:rsidRPr="00B22400" w:rsidRDefault="00B22400" w:rsidP="00B22400">
            <w:pPr>
              <w:ind w:firstLineChars="0" w:firstLine="0"/>
            </w:pPr>
            <w:r w:rsidRPr="00B22400">
              <w:t xml:space="preserve">            // </w:t>
            </w:r>
            <w:r w:rsidRPr="00B22400">
              <w:t>获取</w:t>
            </w:r>
            <w:r w:rsidRPr="00B22400">
              <w:t>div</w:t>
            </w:r>
            <w:r w:rsidRPr="00B22400">
              <w:t>标签内容</w:t>
            </w:r>
          </w:p>
          <w:p w14:paraId="52A0901C" w14:textId="77777777" w:rsidR="00B22400" w:rsidRPr="00B22400" w:rsidRDefault="00B22400" w:rsidP="00B22400">
            <w:pPr>
              <w:ind w:firstLineChars="0" w:firstLine="0"/>
            </w:pPr>
            <w:r w:rsidRPr="00B22400">
              <w:t xml:space="preserve">            console.log($("#box").</w:t>
            </w:r>
            <w:proofErr w:type="gramStart"/>
            <w:r w:rsidRPr="00B22400">
              <w:t>html(</w:t>
            </w:r>
            <w:proofErr w:type="gramEnd"/>
            <w:r w:rsidRPr="00B22400">
              <w:t>));</w:t>
            </w:r>
          </w:p>
          <w:p w14:paraId="74C56A65" w14:textId="77777777" w:rsidR="00B22400" w:rsidRPr="00B22400" w:rsidRDefault="00B22400" w:rsidP="00B22400">
            <w:pPr>
              <w:ind w:firstLineChars="0" w:firstLine="0"/>
            </w:pPr>
            <w:r w:rsidRPr="00B22400">
              <w:t xml:space="preserve">        });</w:t>
            </w:r>
          </w:p>
          <w:p w14:paraId="548F97EE" w14:textId="77777777" w:rsidR="00B22400" w:rsidRPr="00B22400" w:rsidRDefault="00B22400" w:rsidP="00B22400">
            <w:pPr>
              <w:ind w:firstLineChars="0" w:firstLine="0"/>
            </w:pPr>
            <w:r w:rsidRPr="00B22400">
              <w:t xml:space="preserve">    &lt;/script&gt;</w:t>
            </w:r>
          </w:p>
          <w:p w14:paraId="63E737F7" w14:textId="23C46D63" w:rsidR="00B22400" w:rsidRDefault="00B22400" w:rsidP="00B22400">
            <w:pPr>
              <w:ind w:firstLineChars="0" w:firstLine="0"/>
            </w:pPr>
            <w:r w:rsidRPr="00B22400">
              <w:rPr>
                <w:kern w:val="2"/>
              </w:rPr>
              <w:t>&lt;/body&gt;</w:t>
            </w:r>
          </w:p>
        </w:tc>
      </w:tr>
    </w:tbl>
    <w:p w14:paraId="33FDA00C" w14:textId="77777777" w:rsidR="00B22400" w:rsidRPr="003E57D2" w:rsidRDefault="00B22400" w:rsidP="003E57D2">
      <w:pPr>
        <w:ind w:firstLine="420"/>
      </w:pPr>
    </w:p>
    <w:p w14:paraId="468BD08B" w14:textId="4E320E9E" w:rsidR="003E57D2" w:rsidRDefault="003E57D2" w:rsidP="003E57D2">
      <w:pPr>
        <w:pStyle w:val="3"/>
        <w:ind w:firstLine="420"/>
      </w:pPr>
      <w:r>
        <w:t>text()</w:t>
      </w:r>
      <w:r>
        <w:t>方法</w:t>
      </w:r>
    </w:p>
    <w:p w14:paraId="7CCC3557" w14:textId="50A1DF5A" w:rsidR="003E57D2" w:rsidRDefault="00520AF6" w:rsidP="003E57D2">
      <w:pPr>
        <w:ind w:firstLine="420"/>
      </w:pPr>
      <w:r w:rsidRPr="00520AF6">
        <w:t xml:space="preserve">text() - </w:t>
      </w:r>
      <w:r w:rsidRPr="00520AF6">
        <w:t>设置或返回所选元素的文本内容。此方法类似于</w:t>
      </w:r>
      <w:r w:rsidRPr="00520AF6">
        <w:t>JavaScript</w:t>
      </w:r>
      <w:r w:rsidRPr="00520AF6">
        <w:t>中的</w:t>
      </w:r>
      <w:proofErr w:type="spellStart"/>
      <w:r w:rsidRPr="00520AF6">
        <w:t>innerText</w:t>
      </w:r>
      <w:proofErr w:type="spellEnd"/>
      <w:r w:rsidRPr="00520AF6">
        <w:t>属性，可以用来读取或设置某个元素中的文本内容（</w:t>
      </w:r>
      <w:r w:rsidRPr="00520AF6">
        <w:t>JavaScript</w:t>
      </w:r>
      <w:r w:rsidRPr="00520AF6">
        <w:t>的</w:t>
      </w:r>
      <w:proofErr w:type="spellStart"/>
      <w:r w:rsidRPr="00520AF6">
        <w:t>innerText</w:t>
      </w:r>
      <w:proofErr w:type="spellEnd"/>
      <w:r w:rsidRPr="00520AF6">
        <w:t>存在兼容性问题，而</w:t>
      </w:r>
      <w:r w:rsidRPr="00520AF6">
        <w:t>jQuery</w:t>
      </w:r>
      <w:r w:rsidRPr="00520AF6">
        <w:t>的</w:t>
      </w:r>
      <w:r w:rsidRPr="00520AF6">
        <w:t>text()</w:t>
      </w:r>
      <w:r w:rsidRPr="00520AF6">
        <w:t>方法支持所有的浏览器）。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361A" w14:paraId="5833E377" w14:textId="77777777" w:rsidTr="0086361A">
        <w:tc>
          <w:tcPr>
            <w:tcW w:w="8296" w:type="dxa"/>
          </w:tcPr>
          <w:p w14:paraId="69A5E382" w14:textId="77777777" w:rsidR="0086361A" w:rsidRDefault="0086361A" w:rsidP="0086361A">
            <w:pPr>
              <w:ind w:firstLineChars="0" w:firstLine="0"/>
            </w:pPr>
            <w:r>
              <w:t>&lt;body&gt;</w:t>
            </w:r>
          </w:p>
          <w:p w14:paraId="1C15D177" w14:textId="77777777" w:rsidR="0086361A" w:rsidRDefault="0086361A" w:rsidP="0086361A">
            <w:pPr>
              <w:ind w:firstLineChars="0" w:firstLine="0"/>
            </w:pPr>
            <w:r>
              <w:t xml:space="preserve">    &lt;p id="txt"&gt;&lt;/p&gt;</w:t>
            </w:r>
          </w:p>
          <w:p w14:paraId="0C11708A" w14:textId="77777777" w:rsidR="0086361A" w:rsidRDefault="0086361A" w:rsidP="0086361A">
            <w:pPr>
              <w:ind w:firstLineChars="0" w:firstLine="0"/>
            </w:pPr>
            <w:r>
              <w:t xml:space="preserve">    &lt;div id="box"&gt;&lt;/div&gt;</w:t>
            </w:r>
          </w:p>
          <w:p w14:paraId="14171B5A" w14:textId="77777777" w:rsidR="0086361A" w:rsidRDefault="0086361A" w:rsidP="0086361A">
            <w:pPr>
              <w:ind w:firstLineChars="0" w:firstLine="0"/>
            </w:pPr>
            <w:r>
              <w:t xml:space="preserve">    &lt;button id="txt-</w:t>
            </w:r>
            <w:proofErr w:type="spellStart"/>
            <w:r>
              <w:t>btn</w:t>
            </w:r>
            <w:proofErr w:type="spellEnd"/>
            <w:r>
              <w:t>"&gt;</w:t>
            </w:r>
            <w:r>
              <w:t>给</w:t>
            </w:r>
            <w:r>
              <w:t>p</w:t>
            </w:r>
            <w:r>
              <w:t>标签添加文本内容</w:t>
            </w:r>
            <w:r>
              <w:t>&lt;/button&gt;</w:t>
            </w:r>
          </w:p>
          <w:p w14:paraId="55810E88" w14:textId="77777777" w:rsidR="0086361A" w:rsidRDefault="0086361A" w:rsidP="0086361A">
            <w:pPr>
              <w:ind w:firstLineChars="0" w:firstLine="0"/>
            </w:pPr>
            <w:r>
              <w:t xml:space="preserve">    &lt;button id="box-</w:t>
            </w:r>
            <w:proofErr w:type="spellStart"/>
            <w:r>
              <w:t>btn</w:t>
            </w:r>
            <w:proofErr w:type="spellEnd"/>
            <w:r>
              <w:t>"&gt;</w:t>
            </w:r>
            <w:r>
              <w:t>给</w:t>
            </w:r>
            <w:r>
              <w:t>box</w:t>
            </w:r>
            <w:r>
              <w:t>标签添加文本内容</w:t>
            </w:r>
            <w:r>
              <w:t>&lt;/button&gt;</w:t>
            </w:r>
          </w:p>
          <w:p w14:paraId="53175225" w14:textId="77777777" w:rsidR="0086361A" w:rsidRDefault="0086361A" w:rsidP="0086361A">
            <w:pPr>
              <w:ind w:firstLineChars="0" w:firstLine="0"/>
            </w:pPr>
            <w:r>
              <w:t xml:space="preserve">    &lt;script&gt;</w:t>
            </w:r>
          </w:p>
          <w:p w14:paraId="40B72E02" w14:textId="77777777" w:rsidR="0086361A" w:rsidRDefault="0086361A" w:rsidP="0086361A">
            <w:pPr>
              <w:ind w:firstLineChars="0" w:firstLine="0"/>
            </w:pPr>
            <w:r>
              <w:t xml:space="preserve">        $("#txt-</w:t>
            </w:r>
            <w:proofErr w:type="spellStart"/>
            <w:r>
              <w:t>btn</w:t>
            </w:r>
            <w:proofErr w:type="spellEnd"/>
            <w:r>
              <w:t>"</w:t>
            </w:r>
            <w:proofErr w:type="gramStart"/>
            <w:r>
              <w:t>).click</w:t>
            </w:r>
            <w:proofErr w:type="gramEnd"/>
            <w:r>
              <w:t>(function () {</w:t>
            </w:r>
          </w:p>
          <w:p w14:paraId="4E6CD107" w14:textId="77777777" w:rsidR="0086361A" w:rsidRDefault="0086361A" w:rsidP="0086361A">
            <w:pPr>
              <w:ind w:firstLineChars="0" w:firstLine="0"/>
            </w:pPr>
            <w:r>
              <w:t xml:space="preserve">            // </w:t>
            </w:r>
            <w:r>
              <w:t>给</w:t>
            </w:r>
            <w:r>
              <w:t>p</w:t>
            </w:r>
            <w:r>
              <w:t>标签添加文本内容</w:t>
            </w:r>
          </w:p>
          <w:p w14:paraId="3F9BCC44" w14:textId="77777777" w:rsidR="0086361A" w:rsidRDefault="0086361A" w:rsidP="0086361A">
            <w:pPr>
              <w:ind w:firstLineChars="0" w:firstLine="0"/>
            </w:pPr>
            <w:r>
              <w:t xml:space="preserve">            $("#txt").text("</w:t>
            </w:r>
            <w:r>
              <w:t>我是一个</w:t>
            </w:r>
            <w:r>
              <w:t>p</w:t>
            </w:r>
            <w:r>
              <w:t>标签</w:t>
            </w:r>
            <w:r>
              <w:t>");</w:t>
            </w:r>
          </w:p>
          <w:p w14:paraId="56F8148F" w14:textId="77777777" w:rsidR="0086361A" w:rsidRDefault="0086361A" w:rsidP="0086361A">
            <w:pPr>
              <w:ind w:firstLineChars="0" w:firstLine="0"/>
            </w:pPr>
            <w:r>
              <w:t xml:space="preserve">            // </w:t>
            </w:r>
            <w:r>
              <w:t>获取</w:t>
            </w:r>
            <w:r>
              <w:t>p</w:t>
            </w:r>
            <w:r>
              <w:t>标签内容</w:t>
            </w:r>
          </w:p>
          <w:p w14:paraId="06399336" w14:textId="77777777" w:rsidR="0086361A" w:rsidRDefault="0086361A" w:rsidP="0086361A">
            <w:pPr>
              <w:ind w:firstLineChars="0" w:firstLine="0"/>
            </w:pPr>
            <w:r>
              <w:t xml:space="preserve">            console.log($("#txt").</w:t>
            </w:r>
            <w:proofErr w:type="gramStart"/>
            <w:r>
              <w:t>text(</w:t>
            </w:r>
            <w:proofErr w:type="gramEnd"/>
            <w:r>
              <w:t>));</w:t>
            </w:r>
          </w:p>
          <w:p w14:paraId="69D12940" w14:textId="77777777" w:rsidR="0086361A" w:rsidRDefault="0086361A" w:rsidP="0086361A">
            <w:pPr>
              <w:ind w:firstLineChars="0" w:firstLine="0"/>
            </w:pPr>
            <w:r>
              <w:t xml:space="preserve">        });</w:t>
            </w:r>
          </w:p>
          <w:p w14:paraId="182863A7" w14:textId="77777777" w:rsidR="0086361A" w:rsidRDefault="0086361A" w:rsidP="0086361A">
            <w:pPr>
              <w:ind w:firstLineChars="0" w:firstLine="0"/>
            </w:pPr>
            <w:r>
              <w:t xml:space="preserve">        $("#box-</w:t>
            </w:r>
            <w:proofErr w:type="spellStart"/>
            <w:r>
              <w:t>btn</w:t>
            </w:r>
            <w:proofErr w:type="spellEnd"/>
            <w:r>
              <w:t>"</w:t>
            </w:r>
            <w:proofErr w:type="gramStart"/>
            <w:r>
              <w:t>).click</w:t>
            </w:r>
            <w:proofErr w:type="gramEnd"/>
            <w:r>
              <w:t>(function () {</w:t>
            </w:r>
          </w:p>
          <w:p w14:paraId="6083CA9E" w14:textId="77777777" w:rsidR="0086361A" w:rsidRDefault="0086361A" w:rsidP="0086361A">
            <w:pPr>
              <w:ind w:firstLineChars="0" w:firstLine="0"/>
            </w:pPr>
            <w:r>
              <w:t xml:space="preserve">            // </w:t>
            </w:r>
            <w:r>
              <w:t>给</w:t>
            </w:r>
            <w:r>
              <w:t>p</w:t>
            </w:r>
            <w:r>
              <w:t>标签添加文本内容</w:t>
            </w:r>
          </w:p>
          <w:p w14:paraId="3B00FE25" w14:textId="77777777" w:rsidR="0086361A" w:rsidRDefault="0086361A" w:rsidP="0086361A">
            <w:pPr>
              <w:ind w:firstLineChars="0" w:firstLine="0"/>
            </w:pPr>
            <w:r>
              <w:t xml:space="preserve">            $("#box").text("&lt;p&gt;</w:t>
            </w:r>
            <w:r>
              <w:t>我是一个</w:t>
            </w:r>
            <w:r>
              <w:t>p</w:t>
            </w:r>
            <w:r>
              <w:t>标签</w:t>
            </w:r>
            <w:r>
              <w:t>&lt;/p&gt;");</w:t>
            </w:r>
          </w:p>
          <w:p w14:paraId="302296C0" w14:textId="77777777" w:rsidR="0086361A" w:rsidRDefault="0086361A" w:rsidP="0086361A">
            <w:pPr>
              <w:ind w:firstLineChars="0" w:firstLine="0"/>
            </w:pPr>
            <w:r>
              <w:t xml:space="preserve">            // </w:t>
            </w:r>
            <w:r>
              <w:t>获取</w:t>
            </w:r>
            <w:r>
              <w:t>p</w:t>
            </w:r>
            <w:r>
              <w:t>标签内容</w:t>
            </w:r>
          </w:p>
          <w:p w14:paraId="39FE1E44" w14:textId="77777777" w:rsidR="0086361A" w:rsidRDefault="0086361A" w:rsidP="0086361A">
            <w:pPr>
              <w:ind w:firstLineChars="0" w:firstLine="0"/>
            </w:pPr>
            <w:r>
              <w:t xml:space="preserve">            console.log($("#box").</w:t>
            </w:r>
            <w:proofErr w:type="gramStart"/>
            <w:r>
              <w:t>text(</w:t>
            </w:r>
            <w:proofErr w:type="gramEnd"/>
            <w:r>
              <w:t>));</w:t>
            </w:r>
          </w:p>
          <w:p w14:paraId="64DBDA5D" w14:textId="77777777" w:rsidR="0086361A" w:rsidRDefault="0086361A" w:rsidP="0086361A">
            <w:pPr>
              <w:ind w:firstLineChars="0" w:firstLine="0"/>
            </w:pPr>
            <w:r>
              <w:t xml:space="preserve">        })</w:t>
            </w:r>
          </w:p>
          <w:p w14:paraId="6154FC72" w14:textId="77777777" w:rsidR="0086361A" w:rsidRDefault="0086361A" w:rsidP="0086361A">
            <w:pPr>
              <w:ind w:firstLineChars="0" w:firstLine="0"/>
            </w:pPr>
            <w:r>
              <w:t xml:space="preserve">    &lt;/script&gt;</w:t>
            </w:r>
          </w:p>
          <w:p w14:paraId="22A2BCDB" w14:textId="14659961" w:rsidR="0086361A" w:rsidRDefault="0086361A" w:rsidP="0086361A">
            <w:pPr>
              <w:ind w:firstLineChars="0" w:firstLine="0"/>
            </w:pPr>
            <w:r>
              <w:t>&lt;/body&gt;</w:t>
            </w:r>
          </w:p>
        </w:tc>
      </w:tr>
    </w:tbl>
    <w:p w14:paraId="6D024EE4" w14:textId="77777777" w:rsidR="0086361A" w:rsidRDefault="0086361A" w:rsidP="003E57D2">
      <w:pPr>
        <w:ind w:firstLine="420"/>
      </w:pPr>
    </w:p>
    <w:p w14:paraId="41274A6F" w14:textId="77777777" w:rsidR="003E57D2" w:rsidRDefault="003E57D2" w:rsidP="003E57D2">
      <w:pPr>
        <w:pStyle w:val="3"/>
        <w:ind w:firstLine="420"/>
      </w:pPr>
      <w:proofErr w:type="spellStart"/>
      <w:r>
        <w:t>val</w:t>
      </w:r>
      <w:proofErr w:type="spellEnd"/>
      <w:r>
        <w:t>()</w:t>
      </w:r>
      <w:r>
        <w:t>方法</w:t>
      </w:r>
    </w:p>
    <w:p w14:paraId="584FFD2D" w14:textId="446ECEE2" w:rsidR="00E5746E" w:rsidRDefault="00BE0652" w:rsidP="00E5746E">
      <w:pPr>
        <w:ind w:firstLine="420"/>
      </w:pPr>
      <w:proofErr w:type="spellStart"/>
      <w:r w:rsidRPr="00BE0652">
        <w:t>val</w:t>
      </w:r>
      <w:proofErr w:type="spellEnd"/>
      <w:r w:rsidRPr="00BE0652">
        <w:t xml:space="preserve">() - </w:t>
      </w:r>
      <w:r w:rsidRPr="00BE0652">
        <w:t>设置或返回表单字段的值。此方法类似于</w:t>
      </w:r>
      <w:r w:rsidRPr="00BE0652">
        <w:t>JavaScript</w:t>
      </w:r>
      <w:r w:rsidRPr="00BE0652">
        <w:t>中的</w:t>
      </w:r>
      <w:r w:rsidRPr="00BE0652">
        <w:t>value</w:t>
      </w:r>
      <w:r w:rsidRPr="00BE0652">
        <w:t>属性，可以用来设置和获取元素的值。无论元素是文本框，下拉列表还是单选框，它都可以返回元素的值。如果元素为多选，则返回一个包含所有选择的值的数组。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1F4B" w14:paraId="118561A9" w14:textId="77777777" w:rsidTr="00DB1F4B">
        <w:tc>
          <w:tcPr>
            <w:tcW w:w="8296" w:type="dxa"/>
          </w:tcPr>
          <w:p w14:paraId="0FAABD87" w14:textId="77777777" w:rsidR="00DB1F4B" w:rsidRDefault="00DB1F4B" w:rsidP="00DB1F4B">
            <w:pPr>
              <w:ind w:firstLineChars="0" w:firstLine="0"/>
            </w:pPr>
            <w:r>
              <w:t>&lt;body&gt;</w:t>
            </w:r>
          </w:p>
          <w:p w14:paraId="24359C64" w14:textId="77777777" w:rsidR="00DB1F4B" w:rsidRDefault="00DB1F4B" w:rsidP="00DB1F4B">
            <w:pPr>
              <w:ind w:firstLineChars="0" w:firstLine="0"/>
            </w:pPr>
            <w:r>
              <w:t xml:space="preserve">    </w:t>
            </w:r>
            <w:r>
              <w:t>姓名：</w:t>
            </w:r>
            <w:r>
              <w:t>&lt;input type="text"&gt;</w:t>
            </w:r>
          </w:p>
          <w:p w14:paraId="37BD7295" w14:textId="77777777" w:rsidR="00DB1F4B" w:rsidRDefault="00DB1F4B" w:rsidP="00DB1F4B">
            <w:pPr>
              <w:ind w:firstLineChars="0" w:firstLine="0"/>
            </w:pPr>
            <w:r>
              <w:t xml:space="preserve">    &lt;button id="text-</w:t>
            </w:r>
            <w:proofErr w:type="spellStart"/>
            <w:r>
              <w:t>btn</w:t>
            </w:r>
            <w:proofErr w:type="spellEnd"/>
            <w:r>
              <w:t>"&gt;</w:t>
            </w:r>
            <w:r>
              <w:t>设置文本输入</w:t>
            </w:r>
            <w:proofErr w:type="gramStart"/>
            <w:r>
              <w:t>框内容</w:t>
            </w:r>
            <w:proofErr w:type="gramEnd"/>
            <w:r>
              <w:t>&lt;/button&gt;</w:t>
            </w:r>
          </w:p>
          <w:p w14:paraId="79E19831" w14:textId="77777777" w:rsidR="00DB1F4B" w:rsidRDefault="00DB1F4B" w:rsidP="00DB1F4B">
            <w:pPr>
              <w:ind w:firstLineChars="0" w:firstLine="0"/>
            </w:pPr>
            <w:r>
              <w:t xml:space="preserve">    &lt;script&gt;</w:t>
            </w:r>
          </w:p>
          <w:p w14:paraId="5E987660" w14:textId="77777777" w:rsidR="00DB1F4B" w:rsidRDefault="00DB1F4B" w:rsidP="00DB1F4B">
            <w:pPr>
              <w:ind w:firstLineChars="0" w:firstLine="0"/>
            </w:pPr>
            <w:r>
              <w:t xml:space="preserve">        $("#text-</w:t>
            </w:r>
            <w:proofErr w:type="spellStart"/>
            <w:r>
              <w:t>btn</w:t>
            </w:r>
            <w:proofErr w:type="spellEnd"/>
            <w:r>
              <w:t>"</w:t>
            </w:r>
            <w:proofErr w:type="gramStart"/>
            <w:r>
              <w:t>).click</w:t>
            </w:r>
            <w:proofErr w:type="gramEnd"/>
            <w:r>
              <w:t>(function () {</w:t>
            </w:r>
          </w:p>
          <w:p w14:paraId="1A023458" w14:textId="77777777" w:rsidR="00DB1F4B" w:rsidRDefault="00DB1F4B" w:rsidP="00DB1F4B">
            <w:pPr>
              <w:ind w:firstLineChars="0" w:firstLine="0"/>
            </w:pPr>
            <w:r>
              <w:t xml:space="preserve">            // </w:t>
            </w:r>
            <w:r>
              <w:t>设置文本输入框内容</w:t>
            </w:r>
          </w:p>
          <w:p w14:paraId="619EC3EC" w14:textId="77777777" w:rsidR="00DB1F4B" w:rsidRDefault="00DB1F4B" w:rsidP="00DB1F4B">
            <w:pPr>
              <w:ind w:firstLineChars="0" w:firstLine="0"/>
            </w:pPr>
            <w:r>
              <w:t xml:space="preserve">            $("</w:t>
            </w:r>
            <w:proofErr w:type="spellStart"/>
            <w:r>
              <w:t>input:text</w:t>
            </w:r>
            <w:proofErr w:type="spellEnd"/>
            <w:r>
              <w:t>").</w:t>
            </w:r>
            <w:proofErr w:type="spellStart"/>
            <w:r>
              <w:t>val</w:t>
            </w:r>
            <w:proofErr w:type="spellEnd"/>
            <w:r>
              <w:t>("</w:t>
            </w:r>
            <w:r>
              <w:t>我是一个</w:t>
            </w:r>
            <w:r>
              <w:t>p</w:t>
            </w:r>
            <w:r>
              <w:t>标签</w:t>
            </w:r>
            <w:r>
              <w:t>");</w:t>
            </w:r>
          </w:p>
          <w:p w14:paraId="22CF182B" w14:textId="77777777" w:rsidR="00DB1F4B" w:rsidRDefault="00DB1F4B" w:rsidP="00DB1F4B">
            <w:pPr>
              <w:ind w:firstLineChars="0" w:firstLine="0"/>
            </w:pPr>
            <w:r>
              <w:t xml:space="preserve">            // </w:t>
            </w:r>
            <w:r>
              <w:t>获取文本输入框内容</w:t>
            </w:r>
          </w:p>
          <w:p w14:paraId="7DDEDE84" w14:textId="77777777" w:rsidR="00DB1F4B" w:rsidRDefault="00DB1F4B" w:rsidP="00DB1F4B">
            <w:pPr>
              <w:ind w:firstLineChars="0" w:firstLine="0"/>
            </w:pPr>
            <w:r>
              <w:t xml:space="preserve">            console.log($("</w:t>
            </w:r>
            <w:proofErr w:type="spellStart"/>
            <w:r>
              <w:t>input:text</w:t>
            </w:r>
            <w:proofErr w:type="spellEnd"/>
            <w:r>
              <w:t>"</w:t>
            </w:r>
            <w:proofErr w:type="gramStart"/>
            <w:r>
              <w:t>).</w:t>
            </w:r>
            <w:proofErr w:type="spellStart"/>
            <w:r>
              <w:t>val</w:t>
            </w:r>
            <w:proofErr w:type="spellEnd"/>
            <w:proofErr w:type="gramEnd"/>
            <w:r>
              <w:t>());</w:t>
            </w:r>
          </w:p>
          <w:p w14:paraId="6A0B774B" w14:textId="77777777" w:rsidR="00DB1F4B" w:rsidRDefault="00DB1F4B" w:rsidP="00DB1F4B">
            <w:pPr>
              <w:ind w:firstLineChars="0" w:firstLine="0"/>
            </w:pPr>
            <w:r>
              <w:t xml:space="preserve">        });</w:t>
            </w:r>
          </w:p>
          <w:p w14:paraId="54EC7680" w14:textId="77777777" w:rsidR="00DB1F4B" w:rsidRDefault="00DB1F4B" w:rsidP="00DB1F4B">
            <w:pPr>
              <w:ind w:firstLineChars="0" w:firstLine="0"/>
            </w:pPr>
            <w:r>
              <w:t xml:space="preserve">    &lt;/script&gt;</w:t>
            </w:r>
          </w:p>
          <w:p w14:paraId="1A24D17D" w14:textId="0E8AE8D1" w:rsidR="00DB1F4B" w:rsidRDefault="00DB1F4B" w:rsidP="00DB1F4B">
            <w:pPr>
              <w:ind w:firstLineChars="0" w:firstLine="0"/>
            </w:pPr>
            <w:r>
              <w:t>&lt;/body&gt;</w:t>
            </w:r>
          </w:p>
        </w:tc>
      </w:tr>
    </w:tbl>
    <w:p w14:paraId="6A037CC8" w14:textId="77777777" w:rsidR="00DB1F4B" w:rsidRPr="00E5746E" w:rsidRDefault="00DB1F4B" w:rsidP="00E5746E">
      <w:pPr>
        <w:ind w:firstLine="420"/>
      </w:pPr>
    </w:p>
    <w:sectPr w:rsidR="00DB1F4B" w:rsidRPr="00E5746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68A23" w14:textId="77777777" w:rsidR="00AA3381" w:rsidRDefault="00AA3381" w:rsidP="005507A5">
      <w:pPr>
        <w:ind w:firstLine="420"/>
      </w:pPr>
      <w:r>
        <w:separator/>
      </w:r>
    </w:p>
  </w:endnote>
  <w:endnote w:type="continuationSeparator" w:id="0">
    <w:p w14:paraId="6D6790C3" w14:textId="77777777" w:rsidR="00AA3381" w:rsidRDefault="00AA3381" w:rsidP="005507A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8982F" w14:textId="77777777" w:rsidR="00903CF1" w:rsidRDefault="00903CF1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EDEFA" w14:textId="77777777" w:rsidR="00903CF1" w:rsidRDefault="00903CF1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0A36E" w14:textId="77777777" w:rsidR="00903CF1" w:rsidRDefault="00903CF1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6A24A" w14:textId="77777777" w:rsidR="00AA3381" w:rsidRDefault="00AA3381" w:rsidP="005507A5">
      <w:pPr>
        <w:ind w:firstLine="420"/>
      </w:pPr>
      <w:r>
        <w:separator/>
      </w:r>
    </w:p>
  </w:footnote>
  <w:footnote w:type="continuationSeparator" w:id="0">
    <w:p w14:paraId="1BC8DF52" w14:textId="77777777" w:rsidR="00AA3381" w:rsidRDefault="00AA3381" w:rsidP="005507A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FCB10" w14:textId="77777777" w:rsidR="00903CF1" w:rsidRDefault="00903CF1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FA546" w14:textId="77777777" w:rsidR="00903CF1" w:rsidRDefault="00903CF1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2229F" w14:textId="77777777" w:rsidR="00903CF1" w:rsidRDefault="00903CF1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784E"/>
    <w:multiLevelType w:val="multilevel"/>
    <w:tmpl w:val="21FC1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854406A"/>
    <w:multiLevelType w:val="hybridMultilevel"/>
    <w:tmpl w:val="D4DA37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C817DB"/>
    <w:multiLevelType w:val="hybridMultilevel"/>
    <w:tmpl w:val="8FEA9394"/>
    <w:lvl w:ilvl="0" w:tplc="B72A3B0C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C976A1"/>
    <w:multiLevelType w:val="hybridMultilevel"/>
    <w:tmpl w:val="43D22C22"/>
    <w:lvl w:ilvl="0" w:tplc="524A72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F0F702D"/>
    <w:multiLevelType w:val="multilevel"/>
    <w:tmpl w:val="84204226"/>
    <w:lvl w:ilvl="0">
      <w:start w:val="1"/>
      <w:numFmt w:val="decimal"/>
      <w:pStyle w:val="a"/>
      <w:suff w:val="nothing"/>
      <w:lvlText w:val="第%1章 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suff w:val="nothing"/>
      <w:lvlText w:val="   （%5）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suff w:val="nothing"/>
      <w:lvlText w:val="     %6）"/>
      <w:lvlJc w:val="left"/>
      <w:pPr>
        <w:ind w:left="1134" w:hanging="1134"/>
      </w:pPr>
      <w:rPr>
        <w:rFonts w:hint="eastAsia"/>
      </w:rPr>
    </w:lvl>
    <w:lvl w:ilvl="6">
      <w:start w:val="1"/>
      <w:numFmt w:val="lowerLetter"/>
      <w:suff w:val="space"/>
      <w:lvlText w:val="     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10C62F9D"/>
    <w:multiLevelType w:val="multilevel"/>
    <w:tmpl w:val="FBF6A81C"/>
    <w:lvl w:ilvl="0">
      <w:start w:val="2"/>
      <w:numFmt w:val="none"/>
      <w:lvlText w:val="一"/>
      <w:lvlJc w:val="left"/>
      <w:pPr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234776F"/>
    <w:multiLevelType w:val="hybridMultilevel"/>
    <w:tmpl w:val="29FC2450"/>
    <w:lvl w:ilvl="0" w:tplc="E4C873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DC2B8D"/>
    <w:multiLevelType w:val="multilevel"/>
    <w:tmpl w:val="F6C2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D052DD"/>
    <w:multiLevelType w:val="hybridMultilevel"/>
    <w:tmpl w:val="FBA0B52C"/>
    <w:lvl w:ilvl="0" w:tplc="C76E7E8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210862B6"/>
    <w:multiLevelType w:val="hybridMultilevel"/>
    <w:tmpl w:val="6ADCF640"/>
    <w:lvl w:ilvl="0" w:tplc="9006A4D8">
      <w:start w:val="2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BF3E1A"/>
    <w:multiLevelType w:val="multilevel"/>
    <w:tmpl w:val="5154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D13448"/>
    <w:multiLevelType w:val="hybridMultilevel"/>
    <w:tmpl w:val="5CCA350C"/>
    <w:lvl w:ilvl="0" w:tplc="E5441F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F046DCD"/>
    <w:multiLevelType w:val="hybridMultilevel"/>
    <w:tmpl w:val="6308ABDC"/>
    <w:lvl w:ilvl="0" w:tplc="CA2CA5C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3503273"/>
    <w:multiLevelType w:val="hybridMultilevel"/>
    <w:tmpl w:val="64CA2358"/>
    <w:lvl w:ilvl="0" w:tplc="2DB4D372">
      <w:start w:val="1"/>
      <w:numFmt w:val="decimal"/>
      <w:lvlText w:val="（%1）"/>
      <w:lvlJc w:val="left"/>
      <w:pPr>
        <w:ind w:left="12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4" w15:restartNumberingAfterBreak="0">
    <w:nsid w:val="35315584"/>
    <w:multiLevelType w:val="multilevel"/>
    <w:tmpl w:val="C86C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6B5124"/>
    <w:multiLevelType w:val="hybridMultilevel"/>
    <w:tmpl w:val="3C3AE594"/>
    <w:lvl w:ilvl="0" w:tplc="E1BEF046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9D276DD"/>
    <w:multiLevelType w:val="hybridMultilevel"/>
    <w:tmpl w:val="5FCA2AD0"/>
    <w:lvl w:ilvl="0" w:tplc="B448CB36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3CBD64EA"/>
    <w:multiLevelType w:val="hybridMultilevel"/>
    <w:tmpl w:val="00DAFE3A"/>
    <w:lvl w:ilvl="0" w:tplc="7ECCFDF4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09E1D43"/>
    <w:multiLevelType w:val="hybridMultilevel"/>
    <w:tmpl w:val="1D803772"/>
    <w:lvl w:ilvl="0" w:tplc="E5ACB200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19" w15:restartNumberingAfterBreak="0">
    <w:nsid w:val="48594569"/>
    <w:multiLevelType w:val="hybridMultilevel"/>
    <w:tmpl w:val="946A3198"/>
    <w:lvl w:ilvl="0" w:tplc="E13A23EC">
      <w:start w:val="1"/>
      <w:numFmt w:val="decimal"/>
      <w:lvlText w:val="(%1)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0" w:hanging="420"/>
      </w:pPr>
    </w:lvl>
    <w:lvl w:ilvl="2" w:tplc="0409001B" w:tentative="1">
      <w:start w:val="1"/>
      <w:numFmt w:val="lowerRoman"/>
      <w:lvlText w:val="%3."/>
      <w:lvlJc w:val="right"/>
      <w:pPr>
        <w:ind w:left="2670" w:hanging="420"/>
      </w:pPr>
    </w:lvl>
    <w:lvl w:ilvl="3" w:tplc="0409000F" w:tentative="1">
      <w:start w:val="1"/>
      <w:numFmt w:val="decimal"/>
      <w:lvlText w:val="%4."/>
      <w:lvlJc w:val="left"/>
      <w:pPr>
        <w:ind w:left="3090" w:hanging="420"/>
      </w:pPr>
    </w:lvl>
    <w:lvl w:ilvl="4" w:tplc="04090019" w:tentative="1">
      <w:start w:val="1"/>
      <w:numFmt w:val="lowerLetter"/>
      <w:lvlText w:val="%5)"/>
      <w:lvlJc w:val="left"/>
      <w:pPr>
        <w:ind w:left="3510" w:hanging="420"/>
      </w:pPr>
    </w:lvl>
    <w:lvl w:ilvl="5" w:tplc="0409001B" w:tentative="1">
      <w:start w:val="1"/>
      <w:numFmt w:val="lowerRoman"/>
      <w:lvlText w:val="%6."/>
      <w:lvlJc w:val="right"/>
      <w:pPr>
        <w:ind w:left="3930" w:hanging="420"/>
      </w:pPr>
    </w:lvl>
    <w:lvl w:ilvl="6" w:tplc="0409000F" w:tentative="1">
      <w:start w:val="1"/>
      <w:numFmt w:val="decimal"/>
      <w:lvlText w:val="%7."/>
      <w:lvlJc w:val="left"/>
      <w:pPr>
        <w:ind w:left="4350" w:hanging="420"/>
      </w:pPr>
    </w:lvl>
    <w:lvl w:ilvl="7" w:tplc="04090019" w:tentative="1">
      <w:start w:val="1"/>
      <w:numFmt w:val="lowerLetter"/>
      <w:lvlText w:val="%8)"/>
      <w:lvlJc w:val="left"/>
      <w:pPr>
        <w:ind w:left="4770" w:hanging="420"/>
      </w:pPr>
    </w:lvl>
    <w:lvl w:ilvl="8" w:tplc="0409001B" w:tentative="1">
      <w:start w:val="1"/>
      <w:numFmt w:val="lowerRoman"/>
      <w:lvlText w:val="%9."/>
      <w:lvlJc w:val="right"/>
      <w:pPr>
        <w:ind w:left="5190" w:hanging="420"/>
      </w:pPr>
    </w:lvl>
  </w:abstractNum>
  <w:abstractNum w:abstractNumId="20" w15:restartNumberingAfterBreak="0">
    <w:nsid w:val="4883195A"/>
    <w:multiLevelType w:val="hybridMultilevel"/>
    <w:tmpl w:val="E790FE24"/>
    <w:lvl w:ilvl="0" w:tplc="578E5EBC">
      <w:start w:val="1"/>
      <w:numFmt w:val="decimal"/>
      <w:lvlText w:val="%1、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21" w15:restartNumberingAfterBreak="0">
    <w:nsid w:val="48CC6CC9"/>
    <w:multiLevelType w:val="multilevel"/>
    <w:tmpl w:val="554C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071975"/>
    <w:multiLevelType w:val="hybridMultilevel"/>
    <w:tmpl w:val="1AF485BA"/>
    <w:lvl w:ilvl="0" w:tplc="D0D071C6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3" w15:restartNumberingAfterBreak="0">
    <w:nsid w:val="4B956238"/>
    <w:multiLevelType w:val="hybridMultilevel"/>
    <w:tmpl w:val="3132B5EC"/>
    <w:lvl w:ilvl="0" w:tplc="285A75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DDC4079"/>
    <w:multiLevelType w:val="hybridMultilevel"/>
    <w:tmpl w:val="5DCE2BDE"/>
    <w:lvl w:ilvl="0" w:tplc="C79E8232">
      <w:start w:val="1"/>
      <w:numFmt w:val="decimal"/>
      <w:lvlText w:val="%1、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25" w15:restartNumberingAfterBreak="0">
    <w:nsid w:val="4F583155"/>
    <w:multiLevelType w:val="hybridMultilevel"/>
    <w:tmpl w:val="CEBC9D84"/>
    <w:lvl w:ilvl="0" w:tplc="0EB45066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6" w15:restartNumberingAfterBreak="0">
    <w:nsid w:val="55920D39"/>
    <w:multiLevelType w:val="hybridMultilevel"/>
    <w:tmpl w:val="5A56FDE6"/>
    <w:lvl w:ilvl="0" w:tplc="BEB013A8">
      <w:start w:val="1"/>
      <w:numFmt w:val="decimal"/>
      <w:lvlText w:val="（%1）"/>
      <w:lvlJc w:val="left"/>
      <w:pPr>
        <w:ind w:left="20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75" w:hanging="420"/>
      </w:pPr>
    </w:lvl>
    <w:lvl w:ilvl="2" w:tplc="0409001B" w:tentative="1">
      <w:start w:val="1"/>
      <w:numFmt w:val="lowerRoman"/>
      <w:lvlText w:val="%3."/>
      <w:lvlJc w:val="right"/>
      <w:pPr>
        <w:ind w:left="2595" w:hanging="420"/>
      </w:pPr>
    </w:lvl>
    <w:lvl w:ilvl="3" w:tplc="0409000F" w:tentative="1">
      <w:start w:val="1"/>
      <w:numFmt w:val="decimal"/>
      <w:lvlText w:val="%4."/>
      <w:lvlJc w:val="left"/>
      <w:pPr>
        <w:ind w:left="3015" w:hanging="420"/>
      </w:pPr>
    </w:lvl>
    <w:lvl w:ilvl="4" w:tplc="04090019" w:tentative="1">
      <w:start w:val="1"/>
      <w:numFmt w:val="lowerLetter"/>
      <w:lvlText w:val="%5)"/>
      <w:lvlJc w:val="left"/>
      <w:pPr>
        <w:ind w:left="3435" w:hanging="420"/>
      </w:pPr>
    </w:lvl>
    <w:lvl w:ilvl="5" w:tplc="0409001B" w:tentative="1">
      <w:start w:val="1"/>
      <w:numFmt w:val="lowerRoman"/>
      <w:lvlText w:val="%6."/>
      <w:lvlJc w:val="right"/>
      <w:pPr>
        <w:ind w:left="3855" w:hanging="420"/>
      </w:pPr>
    </w:lvl>
    <w:lvl w:ilvl="6" w:tplc="0409000F" w:tentative="1">
      <w:start w:val="1"/>
      <w:numFmt w:val="decimal"/>
      <w:lvlText w:val="%7."/>
      <w:lvlJc w:val="left"/>
      <w:pPr>
        <w:ind w:left="4275" w:hanging="420"/>
      </w:pPr>
    </w:lvl>
    <w:lvl w:ilvl="7" w:tplc="04090019" w:tentative="1">
      <w:start w:val="1"/>
      <w:numFmt w:val="lowerLetter"/>
      <w:lvlText w:val="%8)"/>
      <w:lvlJc w:val="left"/>
      <w:pPr>
        <w:ind w:left="4695" w:hanging="420"/>
      </w:pPr>
    </w:lvl>
    <w:lvl w:ilvl="8" w:tplc="0409001B" w:tentative="1">
      <w:start w:val="1"/>
      <w:numFmt w:val="lowerRoman"/>
      <w:lvlText w:val="%9."/>
      <w:lvlJc w:val="right"/>
      <w:pPr>
        <w:ind w:left="5115" w:hanging="420"/>
      </w:pPr>
    </w:lvl>
  </w:abstractNum>
  <w:abstractNum w:abstractNumId="27" w15:restartNumberingAfterBreak="0">
    <w:nsid w:val="55C11CCA"/>
    <w:multiLevelType w:val="hybridMultilevel"/>
    <w:tmpl w:val="84EA63A0"/>
    <w:lvl w:ilvl="0" w:tplc="577235E2">
      <w:start w:val="1"/>
      <w:numFmt w:val="decimal"/>
      <w:lvlText w:val="%1、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5" w:hanging="420"/>
      </w:pPr>
    </w:lvl>
    <w:lvl w:ilvl="2" w:tplc="0409001B" w:tentative="1">
      <w:start w:val="1"/>
      <w:numFmt w:val="lowerRoman"/>
      <w:lvlText w:val="%3."/>
      <w:lvlJc w:val="right"/>
      <w:pPr>
        <w:ind w:left="2565" w:hanging="420"/>
      </w:pPr>
    </w:lvl>
    <w:lvl w:ilvl="3" w:tplc="0409000F" w:tentative="1">
      <w:start w:val="1"/>
      <w:numFmt w:val="decimal"/>
      <w:lvlText w:val="%4."/>
      <w:lvlJc w:val="left"/>
      <w:pPr>
        <w:ind w:left="2985" w:hanging="420"/>
      </w:pPr>
    </w:lvl>
    <w:lvl w:ilvl="4" w:tplc="04090019" w:tentative="1">
      <w:start w:val="1"/>
      <w:numFmt w:val="lowerLetter"/>
      <w:lvlText w:val="%5)"/>
      <w:lvlJc w:val="left"/>
      <w:pPr>
        <w:ind w:left="3405" w:hanging="420"/>
      </w:pPr>
    </w:lvl>
    <w:lvl w:ilvl="5" w:tplc="0409001B" w:tentative="1">
      <w:start w:val="1"/>
      <w:numFmt w:val="lowerRoman"/>
      <w:lvlText w:val="%6."/>
      <w:lvlJc w:val="right"/>
      <w:pPr>
        <w:ind w:left="3825" w:hanging="420"/>
      </w:pPr>
    </w:lvl>
    <w:lvl w:ilvl="6" w:tplc="0409000F" w:tentative="1">
      <w:start w:val="1"/>
      <w:numFmt w:val="decimal"/>
      <w:lvlText w:val="%7."/>
      <w:lvlJc w:val="left"/>
      <w:pPr>
        <w:ind w:left="4245" w:hanging="420"/>
      </w:pPr>
    </w:lvl>
    <w:lvl w:ilvl="7" w:tplc="04090019" w:tentative="1">
      <w:start w:val="1"/>
      <w:numFmt w:val="lowerLetter"/>
      <w:lvlText w:val="%8)"/>
      <w:lvlJc w:val="left"/>
      <w:pPr>
        <w:ind w:left="4665" w:hanging="420"/>
      </w:pPr>
    </w:lvl>
    <w:lvl w:ilvl="8" w:tplc="0409001B" w:tentative="1">
      <w:start w:val="1"/>
      <w:numFmt w:val="lowerRoman"/>
      <w:lvlText w:val="%9."/>
      <w:lvlJc w:val="right"/>
      <w:pPr>
        <w:ind w:left="5085" w:hanging="420"/>
      </w:pPr>
    </w:lvl>
  </w:abstractNum>
  <w:abstractNum w:abstractNumId="28" w15:restartNumberingAfterBreak="0">
    <w:nsid w:val="573C6771"/>
    <w:multiLevelType w:val="multilevel"/>
    <w:tmpl w:val="0618156A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1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suff w:val="nothing"/>
      <w:lvlText w:val="（%5）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9" w15:restartNumberingAfterBreak="0">
    <w:nsid w:val="57755F3D"/>
    <w:multiLevelType w:val="hybridMultilevel"/>
    <w:tmpl w:val="12CED344"/>
    <w:lvl w:ilvl="0" w:tplc="A72018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BDF4F5C"/>
    <w:multiLevelType w:val="hybridMultilevel"/>
    <w:tmpl w:val="15AA774E"/>
    <w:lvl w:ilvl="0" w:tplc="04882ED6">
      <w:start w:val="1"/>
      <w:numFmt w:val="decimal"/>
      <w:lvlText w:val="%1、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31" w15:restartNumberingAfterBreak="0">
    <w:nsid w:val="5FBB418B"/>
    <w:multiLevelType w:val="hybridMultilevel"/>
    <w:tmpl w:val="6E508B74"/>
    <w:lvl w:ilvl="0" w:tplc="E94EF1D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0E61364"/>
    <w:multiLevelType w:val="hybridMultilevel"/>
    <w:tmpl w:val="305C8A72"/>
    <w:lvl w:ilvl="0" w:tplc="5142B00C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3" w15:restartNumberingAfterBreak="0">
    <w:nsid w:val="62563B1C"/>
    <w:multiLevelType w:val="hybridMultilevel"/>
    <w:tmpl w:val="34063B26"/>
    <w:lvl w:ilvl="0" w:tplc="86BA3882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4" w15:restartNumberingAfterBreak="0">
    <w:nsid w:val="62977B11"/>
    <w:multiLevelType w:val="multilevel"/>
    <w:tmpl w:val="1D3E1882"/>
    <w:lvl w:ilvl="0">
      <w:start w:val="1"/>
      <w:numFmt w:val="chineseCountingThousand"/>
      <w:pStyle w:val="10"/>
      <w:suff w:val="space"/>
      <w:lvlText w:val="%1"/>
      <w:lvlJc w:val="left"/>
      <w:pPr>
        <w:ind w:left="0" w:firstLine="0"/>
      </w:pPr>
      <w:rPr>
        <w:rFonts w:eastAsia="黑体" w:hint="eastAsia"/>
        <w:b/>
        <w:i w:val="0"/>
        <w:sz w:val="32"/>
      </w:rPr>
    </w:lvl>
    <w:lvl w:ilvl="1">
      <w:start w:val="1"/>
      <w:numFmt w:val="decimal"/>
      <w:pStyle w:val="2"/>
      <w:suff w:val="space"/>
      <w:lvlText w:val="%2"/>
      <w:lvlJc w:val="left"/>
      <w:pPr>
        <w:ind w:left="0" w:firstLine="0"/>
      </w:pPr>
      <w:rPr>
        <w:rFonts w:eastAsia="黑体" w:hint="eastAsia"/>
        <w:b/>
        <w:i w:val="0"/>
        <w:sz w:val="28"/>
      </w:rPr>
    </w:lvl>
    <w:lvl w:ilvl="2">
      <w:start w:val="1"/>
      <w:numFmt w:val="decimal"/>
      <w:pStyle w:val="3"/>
      <w:suff w:val="space"/>
      <w:lvlText w:val="%3"/>
      <w:lvlJc w:val="right"/>
      <w:pPr>
        <w:ind w:left="0" w:firstLine="0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4"/>
      <w:lvlJc w:val="left"/>
      <w:pPr>
        <w:ind w:left="0" w:firstLine="0"/>
      </w:pPr>
      <w:rPr>
        <w:rFonts w:eastAsia="仿宋" w:hint="eastAsia"/>
        <w:sz w:val="2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35" w15:restartNumberingAfterBreak="0">
    <w:nsid w:val="63DF206A"/>
    <w:multiLevelType w:val="hybridMultilevel"/>
    <w:tmpl w:val="11E85B9A"/>
    <w:lvl w:ilvl="0" w:tplc="B24A4074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4BE2190"/>
    <w:multiLevelType w:val="multilevel"/>
    <w:tmpl w:val="7D441FC4"/>
    <w:lvl w:ilvl="0">
      <w:start w:val="1"/>
      <w:numFmt w:val="decimal"/>
      <w:suff w:val="nothing"/>
      <w:lvlText w:val="第%1章 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color w:val="auto"/>
        <w:sz w:val="32"/>
        <w:u w:val="no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color w:val="auto"/>
        <w:sz w:val="28"/>
        <w:u w:val="no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color w:val="auto"/>
        <w:sz w:val="28"/>
        <w:u w:val="none"/>
      </w:rPr>
    </w:lvl>
    <w:lvl w:ilvl="3">
      <w:start w:val="1"/>
      <w:numFmt w:val="decimal"/>
      <w:pStyle w:val="004"/>
      <w:suff w:val="nothing"/>
      <w:lvlText w:val="%1.%2.%3.%4 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color w:val="auto"/>
        <w:sz w:val="28"/>
        <w:u w:val="none"/>
      </w:rPr>
    </w:lvl>
    <w:lvl w:ilvl="4">
      <w:start w:val="1"/>
      <w:numFmt w:val="decimal"/>
      <w:pStyle w:val="005"/>
      <w:suff w:val="nothing"/>
      <w:lvlText w:val="  （%5）"/>
      <w:lvlJc w:val="left"/>
      <w:pPr>
        <w:ind w:left="0" w:firstLine="0"/>
      </w:pPr>
      <w:rPr>
        <w:rFonts w:ascii="宋体" w:eastAsia="宋体" w:hAnsi="Times New Roman" w:hint="eastAsia"/>
        <w:b w:val="0"/>
        <w:i w:val="0"/>
        <w:color w:val="auto"/>
        <w:sz w:val="24"/>
        <w:u w:val="none"/>
      </w:rPr>
    </w:lvl>
    <w:lvl w:ilvl="5">
      <w:start w:val="1"/>
      <w:numFmt w:val="decimal"/>
      <w:pStyle w:val="006"/>
      <w:suff w:val="nothing"/>
      <w:lvlText w:val="    %6）"/>
      <w:lvlJc w:val="left"/>
      <w:pPr>
        <w:ind w:left="0" w:firstLine="0"/>
      </w:pPr>
      <w:rPr>
        <w:rFonts w:ascii="宋体" w:eastAsia="宋体" w:hint="eastAsia"/>
        <w:b w:val="0"/>
        <w:i w:val="0"/>
        <w:color w:val="auto"/>
        <w:sz w:val="24"/>
        <w:u w:val="none"/>
      </w:rPr>
    </w:lvl>
    <w:lvl w:ilvl="6">
      <w:start w:val="1"/>
      <w:numFmt w:val="lowerLetter"/>
      <w:pStyle w:val="007"/>
      <w:suff w:val="nothing"/>
      <w:lvlText w:val="    %7 "/>
      <w:lvlJc w:val="left"/>
      <w:pPr>
        <w:ind w:left="0" w:firstLine="0"/>
      </w:pPr>
      <w:rPr>
        <w:rFonts w:ascii="宋体" w:eastAsia="宋体" w:hint="eastAsia"/>
        <w:b w:val="0"/>
        <w:i w:val="0"/>
        <w:color w:val="auto"/>
        <w:sz w:val="24"/>
        <w:u w:val="none"/>
      </w:rPr>
    </w:lvl>
    <w:lvl w:ilvl="7">
      <w:start w:val="1"/>
      <w:numFmt w:val="lowerLetter"/>
      <w:pStyle w:val="008"/>
      <w:suff w:val="nothing"/>
      <w:lvlText w:val="    %8）"/>
      <w:lvlJc w:val="left"/>
      <w:pPr>
        <w:ind w:left="0" w:firstLine="0"/>
      </w:pPr>
      <w:rPr>
        <w:rFonts w:ascii="宋体" w:eastAsia="宋体" w:hint="eastAsia"/>
        <w:b w:val="0"/>
        <w:i w:val="0"/>
        <w:color w:val="auto"/>
        <w:sz w:val="24"/>
        <w:u w:val="none"/>
      </w:rPr>
    </w:lvl>
    <w:lvl w:ilvl="8">
      <w:start w:val="1"/>
      <w:numFmt w:val="none"/>
      <w:pStyle w:val="009"/>
      <w:suff w:val="nothing"/>
      <w:lvlText w:val="        ◇ "/>
      <w:lvlJc w:val="left"/>
      <w:pPr>
        <w:ind w:left="0" w:firstLine="0"/>
      </w:pPr>
      <w:rPr>
        <w:rFonts w:hint="eastAsia"/>
        <w:b w:val="0"/>
        <w:i w:val="0"/>
        <w:color w:val="auto"/>
        <w:sz w:val="24"/>
        <w:u w:val="none"/>
      </w:rPr>
    </w:lvl>
  </w:abstractNum>
  <w:abstractNum w:abstractNumId="37" w15:restartNumberingAfterBreak="0">
    <w:nsid w:val="6B6A1EC5"/>
    <w:multiLevelType w:val="hybridMultilevel"/>
    <w:tmpl w:val="FCD62CD2"/>
    <w:lvl w:ilvl="0" w:tplc="FADC68FC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8" w15:restartNumberingAfterBreak="0">
    <w:nsid w:val="70C0586A"/>
    <w:multiLevelType w:val="hybridMultilevel"/>
    <w:tmpl w:val="E0AE2B62"/>
    <w:lvl w:ilvl="0" w:tplc="571C55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97D0B66C">
      <w:start w:val="1"/>
      <w:numFmt w:val="decimal"/>
      <w:lvlText w:val="%2）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1145853"/>
    <w:multiLevelType w:val="hybridMultilevel"/>
    <w:tmpl w:val="4E0C9BD8"/>
    <w:lvl w:ilvl="0" w:tplc="99A03F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1830CD3"/>
    <w:multiLevelType w:val="hybridMultilevel"/>
    <w:tmpl w:val="0030892E"/>
    <w:lvl w:ilvl="0" w:tplc="E1D42D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55172D4"/>
    <w:multiLevelType w:val="hybridMultilevel"/>
    <w:tmpl w:val="37A637FE"/>
    <w:lvl w:ilvl="0" w:tplc="356A8600">
      <w:start w:val="1"/>
      <w:numFmt w:val="decimal"/>
      <w:lvlText w:val="%1、"/>
      <w:lvlJc w:val="left"/>
      <w:pPr>
        <w:ind w:left="21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70" w:hanging="420"/>
      </w:pPr>
    </w:lvl>
    <w:lvl w:ilvl="2" w:tplc="0409001B" w:tentative="1">
      <w:start w:val="1"/>
      <w:numFmt w:val="lowerRoman"/>
      <w:lvlText w:val="%3."/>
      <w:lvlJc w:val="right"/>
      <w:pPr>
        <w:ind w:left="3090" w:hanging="420"/>
      </w:pPr>
    </w:lvl>
    <w:lvl w:ilvl="3" w:tplc="0409000F" w:tentative="1">
      <w:start w:val="1"/>
      <w:numFmt w:val="decimal"/>
      <w:lvlText w:val="%4."/>
      <w:lvlJc w:val="left"/>
      <w:pPr>
        <w:ind w:left="3510" w:hanging="420"/>
      </w:pPr>
    </w:lvl>
    <w:lvl w:ilvl="4" w:tplc="04090019" w:tentative="1">
      <w:start w:val="1"/>
      <w:numFmt w:val="lowerLetter"/>
      <w:lvlText w:val="%5)"/>
      <w:lvlJc w:val="left"/>
      <w:pPr>
        <w:ind w:left="3930" w:hanging="420"/>
      </w:pPr>
    </w:lvl>
    <w:lvl w:ilvl="5" w:tplc="0409001B" w:tentative="1">
      <w:start w:val="1"/>
      <w:numFmt w:val="lowerRoman"/>
      <w:lvlText w:val="%6."/>
      <w:lvlJc w:val="right"/>
      <w:pPr>
        <w:ind w:left="4350" w:hanging="420"/>
      </w:pPr>
    </w:lvl>
    <w:lvl w:ilvl="6" w:tplc="0409000F" w:tentative="1">
      <w:start w:val="1"/>
      <w:numFmt w:val="decimal"/>
      <w:lvlText w:val="%7."/>
      <w:lvlJc w:val="left"/>
      <w:pPr>
        <w:ind w:left="4770" w:hanging="420"/>
      </w:pPr>
    </w:lvl>
    <w:lvl w:ilvl="7" w:tplc="04090019" w:tentative="1">
      <w:start w:val="1"/>
      <w:numFmt w:val="lowerLetter"/>
      <w:lvlText w:val="%8)"/>
      <w:lvlJc w:val="left"/>
      <w:pPr>
        <w:ind w:left="5190" w:hanging="420"/>
      </w:pPr>
    </w:lvl>
    <w:lvl w:ilvl="8" w:tplc="0409001B" w:tentative="1">
      <w:start w:val="1"/>
      <w:numFmt w:val="lowerRoman"/>
      <w:lvlText w:val="%9."/>
      <w:lvlJc w:val="right"/>
      <w:pPr>
        <w:ind w:left="5610" w:hanging="420"/>
      </w:pPr>
    </w:lvl>
  </w:abstractNum>
  <w:abstractNum w:abstractNumId="42" w15:restartNumberingAfterBreak="0">
    <w:nsid w:val="7A1666AB"/>
    <w:multiLevelType w:val="hybridMultilevel"/>
    <w:tmpl w:val="73BED6AE"/>
    <w:lvl w:ilvl="0" w:tplc="4044C7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A58514F"/>
    <w:multiLevelType w:val="hybridMultilevel"/>
    <w:tmpl w:val="D7E4E738"/>
    <w:lvl w:ilvl="0" w:tplc="872C18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F1A67D1"/>
    <w:multiLevelType w:val="multilevel"/>
    <w:tmpl w:val="72FCACFA"/>
    <w:lvl w:ilvl="0">
      <w:start w:val="1"/>
      <w:numFmt w:val="chineseCountingThousand"/>
      <w:suff w:val="nothing"/>
      <w:lvlText w:val="%1"/>
      <w:lvlJc w:val="left"/>
      <w:pPr>
        <w:ind w:left="0" w:firstLine="0"/>
      </w:pPr>
      <w:rPr>
        <w:rFonts w:eastAsia="黑体" w:hint="eastAsia"/>
        <w:sz w:val="32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eastAsia="黑体" w:hint="eastAsia"/>
        <w:sz w:val="28"/>
      </w:rPr>
    </w:lvl>
    <w:lvl w:ilvl="2">
      <w:start w:val="1"/>
      <w:numFmt w:val="decimal"/>
      <w:suff w:val="nothing"/>
      <w:lvlText w:val="%3"/>
      <w:lvlJc w:val="left"/>
      <w:pPr>
        <w:ind w:left="0" w:firstLine="0"/>
      </w:pPr>
      <w:rPr>
        <w:rFonts w:eastAsia="仿宋" w:hint="eastAsia"/>
        <w:sz w:val="1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6"/>
  </w:num>
  <w:num w:numId="2">
    <w:abstractNumId w:val="38"/>
  </w:num>
  <w:num w:numId="3">
    <w:abstractNumId w:val="18"/>
  </w:num>
  <w:num w:numId="4">
    <w:abstractNumId w:val="40"/>
  </w:num>
  <w:num w:numId="5">
    <w:abstractNumId w:val="31"/>
  </w:num>
  <w:num w:numId="6">
    <w:abstractNumId w:val="29"/>
  </w:num>
  <w:num w:numId="7">
    <w:abstractNumId w:val="28"/>
  </w:num>
  <w:num w:numId="8">
    <w:abstractNumId w:val="4"/>
  </w:num>
  <w:num w:numId="9">
    <w:abstractNumId w:val="36"/>
  </w:num>
  <w:num w:numId="10">
    <w:abstractNumId w:val="34"/>
  </w:num>
  <w:num w:numId="11">
    <w:abstractNumId w:val="44"/>
  </w:num>
  <w:num w:numId="1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0"/>
  </w:num>
  <w:num w:numId="16">
    <w:abstractNumId w:val="43"/>
  </w:num>
  <w:num w:numId="17">
    <w:abstractNumId w:val="3"/>
  </w:num>
  <w:num w:numId="18">
    <w:abstractNumId w:val="16"/>
  </w:num>
  <w:num w:numId="19">
    <w:abstractNumId w:val="20"/>
  </w:num>
  <w:num w:numId="20">
    <w:abstractNumId w:val="39"/>
  </w:num>
  <w:num w:numId="21">
    <w:abstractNumId w:val="12"/>
  </w:num>
  <w:num w:numId="22">
    <w:abstractNumId w:val="15"/>
  </w:num>
  <w:num w:numId="23">
    <w:abstractNumId w:val="32"/>
  </w:num>
  <w:num w:numId="24">
    <w:abstractNumId w:val="27"/>
  </w:num>
  <w:num w:numId="25">
    <w:abstractNumId w:val="41"/>
  </w:num>
  <w:num w:numId="26">
    <w:abstractNumId w:val="17"/>
  </w:num>
  <w:num w:numId="27">
    <w:abstractNumId w:val="2"/>
  </w:num>
  <w:num w:numId="28">
    <w:abstractNumId w:val="22"/>
  </w:num>
  <w:num w:numId="29">
    <w:abstractNumId w:val="11"/>
  </w:num>
  <w:num w:numId="30">
    <w:abstractNumId w:val="19"/>
  </w:num>
  <w:num w:numId="31">
    <w:abstractNumId w:val="9"/>
  </w:num>
  <w:num w:numId="32">
    <w:abstractNumId w:val="35"/>
  </w:num>
  <w:num w:numId="33">
    <w:abstractNumId w:val="23"/>
  </w:num>
  <w:num w:numId="34">
    <w:abstractNumId w:val="33"/>
  </w:num>
  <w:num w:numId="35">
    <w:abstractNumId w:val="30"/>
  </w:num>
  <w:num w:numId="36">
    <w:abstractNumId w:val="8"/>
  </w:num>
  <w:num w:numId="37">
    <w:abstractNumId w:val="13"/>
  </w:num>
  <w:num w:numId="38">
    <w:abstractNumId w:val="24"/>
  </w:num>
  <w:num w:numId="39">
    <w:abstractNumId w:val="25"/>
  </w:num>
  <w:num w:numId="40">
    <w:abstractNumId w:val="26"/>
  </w:num>
  <w:num w:numId="41">
    <w:abstractNumId w:val="42"/>
  </w:num>
  <w:num w:numId="42">
    <w:abstractNumId w:val="37"/>
  </w:num>
  <w:num w:numId="43">
    <w:abstractNumId w:val="1"/>
  </w:num>
  <w:num w:numId="4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1"/>
  </w:num>
  <w:num w:numId="46">
    <w:abstractNumId w:val="14"/>
  </w:num>
  <w:num w:numId="47">
    <w:abstractNumId w:val="7"/>
  </w:num>
  <w:num w:numId="48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D5"/>
    <w:rsid w:val="000002ED"/>
    <w:rsid w:val="000003C7"/>
    <w:rsid w:val="00001CAD"/>
    <w:rsid w:val="0000275B"/>
    <w:rsid w:val="0000326D"/>
    <w:rsid w:val="0000348A"/>
    <w:rsid w:val="00003992"/>
    <w:rsid w:val="000039BE"/>
    <w:rsid w:val="00003B4A"/>
    <w:rsid w:val="00003C8B"/>
    <w:rsid w:val="000041B0"/>
    <w:rsid w:val="00004911"/>
    <w:rsid w:val="000049A8"/>
    <w:rsid w:val="0000514C"/>
    <w:rsid w:val="0000560A"/>
    <w:rsid w:val="000065A2"/>
    <w:rsid w:val="00010D0C"/>
    <w:rsid w:val="00010F7F"/>
    <w:rsid w:val="00011001"/>
    <w:rsid w:val="000110E5"/>
    <w:rsid w:val="000111C2"/>
    <w:rsid w:val="000111CA"/>
    <w:rsid w:val="000112E2"/>
    <w:rsid w:val="00011533"/>
    <w:rsid w:val="0001173E"/>
    <w:rsid w:val="00011FCB"/>
    <w:rsid w:val="0001216B"/>
    <w:rsid w:val="00012259"/>
    <w:rsid w:val="0001275C"/>
    <w:rsid w:val="000128E5"/>
    <w:rsid w:val="00012A30"/>
    <w:rsid w:val="00013144"/>
    <w:rsid w:val="0001314E"/>
    <w:rsid w:val="0001322D"/>
    <w:rsid w:val="0001337D"/>
    <w:rsid w:val="00013559"/>
    <w:rsid w:val="000139DC"/>
    <w:rsid w:val="00014300"/>
    <w:rsid w:val="0001437E"/>
    <w:rsid w:val="0001441D"/>
    <w:rsid w:val="00014434"/>
    <w:rsid w:val="00014CF4"/>
    <w:rsid w:val="00016DA0"/>
    <w:rsid w:val="00017619"/>
    <w:rsid w:val="00017C1C"/>
    <w:rsid w:val="0002045A"/>
    <w:rsid w:val="00020FF0"/>
    <w:rsid w:val="00021126"/>
    <w:rsid w:val="00021321"/>
    <w:rsid w:val="000217BB"/>
    <w:rsid w:val="00022192"/>
    <w:rsid w:val="00022457"/>
    <w:rsid w:val="00022538"/>
    <w:rsid w:val="00022F36"/>
    <w:rsid w:val="00022F75"/>
    <w:rsid w:val="000237FA"/>
    <w:rsid w:val="00023DA5"/>
    <w:rsid w:val="0002432E"/>
    <w:rsid w:val="000246CB"/>
    <w:rsid w:val="000246E1"/>
    <w:rsid w:val="00024B79"/>
    <w:rsid w:val="00024E50"/>
    <w:rsid w:val="000251C5"/>
    <w:rsid w:val="000252FC"/>
    <w:rsid w:val="0002575B"/>
    <w:rsid w:val="00025917"/>
    <w:rsid w:val="00025E99"/>
    <w:rsid w:val="0002771F"/>
    <w:rsid w:val="000277C8"/>
    <w:rsid w:val="00027CAA"/>
    <w:rsid w:val="00032111"/>
    <w:rsid w:val="000321E5"/>
    <w:rsid w:val="000323FF"/>
    <w:rsid w:val="000328BE"/>
    <w:rsid w:val="00032B8C"/>
    <w:rsid w:val="00032DDF"/>
    <w:rsid w:val="00032F7D"/>
    <w:rsid w:val="00033180"/>
    <w:rsid w:val="00033312"/>
    <w:rsid w:val="0003394F"/>
    <w:rsid w:val="00033A90"/>
    <w:rsid w:val="00033C76"/>
    <w:rsid w:val="00033D27"/>
    <w:rsid w:val="00033D48"/>
    <w:rsid w:val="00033F7D"/>
    <w:rsid w:val="0003461D"/>
    <w:rsid w:val="00034FC0"/>
    <w:rsid w:val="0003516F"/>
    <w:rsid w:val="00035917"/>
    <w:rsid w:val="00035FFC"/>
    <w:rsid w:val="00036320"/>
    <w:rsid w:val="00036CE9"/>
    <w:rsid w:val="00036D4D"/>
    <w:rsid w:val="00040A85"/>
    <w:rsid w:val="0004140E"/>
    <w:rsid w:val="00041B76"/>
    <w:rsid w:val="00041C6D"/>
    <w:rsid w:val="000422EA"/>
    <w:rsid w:val="0004236E"/>
    <w:rsid w:val="00042748"/>
    <w:rsid w:val="00042F1F"/>
    <w:rsid w:val="00042F51"/>
    <w:rsid w:val="0004316B"/>
    <w:rsid w:val="00043673"/>
    <w:rsid w:val="00043B67"/>
    <w:rsid w:val="00043C52"/>
    <w:rsid w:val="00043CFB"/>
    <w:rsid w:val="00044304"/>
    <w:rsid w:val="00045675"/>
    <w:rsid w:val="000457E7"/>
    <w:rsid w:val="000458FA"/>
    <w:rsid w:val="0004591A"/>
    <w:rsid w:val="00045FCA"/>
    <w:rsid w:val="0004792E"/>
    <w:rsid w:val="000500A3"/>
    <w:rsid w:val="00050341"/>
    <w:rsid w:val="0005055F"/>
    <w:rsid w:val="0005061E"/>
    <w:rsid w:val="00050DF6"/>
    <w:rsid w:val="000514A5"/>
    <w:rsid w:val="00051A91"/>
    <w:rsid w:val="00053980"/>
    <w:rsid w:val="00053D42"/>
    <w:rsid w:val="00054107"/>
    <w:rsid w:val="00054989"/>
    <w:rsid w:val="00054BB4"/>
    <w:rsid w:val="000550D6"/>
    <w:rsid w:val="00055558"/>
    <w:rsid w:val="00055C0F"/>
    <w:rsid w:val="00055CBE"/>
    <w:rsid w:val="00055E56"/>
    <w:rsid w:val="00056C14"/>
    <w:rsid w:val="000571E2"/>
    <w:rsid w:val="0006048B"/>
    <w:rsid w:val="00061A80"/>
    <w:rsid w:val="00061BD9"/>
    <w:rsid w:val="00062EB7"/>
    <w:rsid w:val="00063A91"/>
    <w:rsid w:val="00063BA3"/>
    <w:rsid w:val="0006416C"/>
    <w:rsid w:val="000641DF"/>
    <w:rsid w:val="00064BD3"/>
    <w:rsid w:val="000653E9"/>
    <w:rsid w:val="000659DC"/>
    <w:rsid w:val="00065D76"/>
    <w:rsid w:val="0006604C"/>
    <w:rsid w:val="00066470"/>
    <w:rsid w:val="00066475"/>
    <w:rsid w:val="00066B13"/>
    <w:rsid w:val="00066BB9"/>
    <w:rsid w:val="00066CDC"/>
    <w:rsid w:val="00067A71"/>
    <w:rsid w:val="00067DA5"/>
    <w:rsid w:val="00070524"/>
    <w:rsid w:val="0007060C"/>
    <w:rsid w:val="00070DB9"/>
    <w:rsid w:val="00070F38"/>
    <w:rsid w:val="0007153B"/>
    <w:rsid w:val="00071885"/>
    <w:rsid w:val="00071988"/>
    <w:rsid w:val="00071DAD"/>
    <w:rsid w:val="000722C0"/>
    <w:rsid w:val="00072BFB"/>
    <w:rsid w:val="00073294"/>
    <w:rsid w:val="00073D0E"/>
    <w:rsid w:val="0007411A"/>
    <w:rsid w:val="00074382"/>
    <w:rsid w:val="000751F7"/>
    <w:rsid w:val="00075384"/>
    <w:rsid w:val="00075F57"/>
    <w:rsid w:val="000767C3"/>
    <w:rsid w:val="00077745"/>
    <w:rsid w:val="00077800"/>
    <w:rsid w:val="00077962"/>
    <w:rsid w:val="00077AD7"/>
    <w:rsid w:val="000800DD"/>
    <w:rsid w:val="000806A2"/>
    <w:rsid w:val="00080D33"/>
    <w:rsid w:val="00080E8E"/>
    <w:rsid w:val="00081271"/>
    <w:rsid w:val="00081944"/>
    <w:rsid w:val="0008252A"/>
    <w:rsid w:val="00082BCB"/>
    <w:rsid w:val="00083019"/>
    <w:rsid w:val="00083757"/>
    <w:rsid w:val="000837B5"/>
    <w:rsid w:val="00083863"/>
    <w:rsid w:val="00084261"/>
    <w:rsid w:val="000842C3"/>
    <w:rsid w:val="000843E2"/>
    <w:rsid w:val="000852F8"/>
    <w:rsid w:val="0008546A"/>
    <w:rsid w:val="0008574F"/>
    <w:rsid w:val="0008575B"/>
    <w:rsid w:val="00085925"/>
    <w:rsid w:val="00085DDE"/>
    <w:rsid w:val="00085EF0"/>
    <w:rsid w:val="0008674A"/>
    <w:rsid w:val="00087B33"/>
    <w:rsid w:val="00087DC6"/>
    <w:rsid w:val="00087E4D"/>
    <w:rsid w:val="00090616"/>
    <w:rsid w:val="000914C6"/>
    <w:rsid w:val="0009187A"/>
    <w:rsid w:val="000922A7"/>
    <w:rsid w:val="000925DD"/>
    <w:rsid w:val="00092B64"/>
    <w:rsid w:val="00092CB4"/>
    <w:rsid w:val="00092EA0"/>
    <w:rsid w:val="00093BC1"/>
    <w:rsid w:val="00094464"/>
    <w:rsid w:val="000947A4"/>
    <w:rsid w:val="00094910"/>
    <w:rsid w:val="0009529D"/>
    <w:rsid w:val="0009597E"/>
    <w:rsid w:val="00095C1A"/>
    <w:rsid w:val="000961D9"/>
    <w:rsid w:val="00097627"/>
    <w:rsid w:val="000976DC"/>
    <w:rsid w:val="00097FDA"/>
    <w:rsid w:val="000A0ABE"/>
    <w:rsid w:val="000A1454"/>
    <w:rsid w:val="000A1C02"/>
    <w:rsid w:val="000A26DB"/>
    <w:rsid w:val="000A315F"/>
    <w:rsid w:val="000A3BAD"/>
    <w:rsid w:val="000A3CCD"/>
    <w:rsid w:val="000A4E5A"/>
    <w:rsid w:val="000A50E5"/>
    <w:rsid w:val="000A5FB6"/>
    <w:rsid w:val="000A64F9"/>
    <w:rsid w:val="000A6D26"/>
    <w:rsid w:val="000A70BF"/>
    <w:rsid w:val="000A70E7"/>
    <w:rsid w:val="000A7545"/>
    <w:rsid w:val="000A7706"/>
    <w:rsid w:val="000A7770"/>
    <w:rsid w:val="000A79B7"/>
    <w:rsid w:val="000A7B90"/>
    <w:rsid w:val="000A7F46"/>
    <w:rsid w:val="000B00B2"/>
    <w:rsid w:val="000B1095"/>
    <w:rsid w:val="000B17F3"/>
    <w:rsid w:val="000B268F"/>
    <w:rsid w:val="000B3AD6"/>
    <w:rsid w:val="000B41EC"/>
    <w:rsid w:val="000B4B7A"/>
    <w:rsid w:val="000B4B9A"/>
    <w:rsid w:val="000B4F4D"/>
    <w:rsid w:val="000B52C1"/>
    <w:rsid w:val="000B59A0"/>
    <w:rsid w:val="000B5A80"/>
    <w:rsid w:val="000B673C"/>
    <w:rsid w:val="000B708E"/>
    <w:rsid w:val="000B71D0"/>
    <w:rsid w:val="000C069C"/>
    <w:rsid w:val="000C09EA"/>
    <w:rsid w:val="000C0C22"/>
    <w:rsid w:val="000C1379"/>
    <w:rsid w:val="000C16AF"/>
    <w:rsid w:val="000C23FA"/>
    <w:rsid w:val="000C2551"/>
    <w:rsid w:val="000C289C"/>
    <w:rsid w:val="000C32DC"/>
    <w:rsid w:val="000C3BA1"/>
    <w:rsid w:val="000C474F"/>
    <w:rsid w:val="000C48FD"/>
    <w:rsid w:val="000C4978"/>
    <w:rsid w:val="000C52F9"/>
    <w:rsid w:val="000C55BB"/>
    <w:rsid w:val="000C56E5"/>
    <w:rsid w:val="000C6263"/>
    <w:rsid w:val="000C6346"/>
    <w:rsid w:val="000C696B"/>
    <w:rsid w:val="000C76D7"/>
    <w:rsid w:val="000C7883"/>
    <w:rsid w:val="000C7A7C"/>
    <w:rsid w:val="000C7B4C"/>
    <w:rsid w:val="000C7E97"/>
    <w:rsid w:val="000D03B6"/>
    <w:rsid w:val="000D15DE"/>
    <w:rsid w:val="000D1AFE"/>
    <w:rsid w:val="000D1F31"/>
    <w:rsid w:val="000D366B"/>
    <w:rsid w:val="000D3A3E"/>
    <w:rsid w:val="000D3AB1"/>
    <w:rsid w:val="000D4E78"/>
    <w:rsid w:val="000D540E"/>
    <w:rsid w:val="000D5989"/>
    <w:rsid w:val="000D5B62"/>
    <w:rsid w:val="000D5C51"/>
    <w:rsid w:val="000D62B9"/>
    <w:rsid w:val="000D6436"/>
    <w:rsid w:val="000D6651"/>
    <w:rsid w:val="000D6654"/>
    <w:rsid w:val="000D66D2"/>
    <w:rsid w:val="000D7058"/>
    <w:rsid w:val="000D7B3B"/>
    <w:rsid w:val="000E02B9"/>
    <w:rsid w:val="000E03C3"/>
    <w:rsid w:val="000E0A03"/>
    <w:rsid w:val="000E10C2"/>
    <w:rsid w:val="000E1677"/>
    <w:rsid w:val="000E1C02"/>
    <w:rsid w:val="000E286D"/>
    <w:rsid w:val="000E3197"/>
    <w:rsid w:val="000E3F1E"/>
    <w:rsid w:val="000E452D"/>
    <w:rsid w:val="000E45AA"/>
    <w:rsid w:val="000E4926"/>
    <w:rsid w:val="000E4D9B"/>
    <w:rsid w:val="000E5A2B"/>
    <w:rsid w:val="000E5D17"/>
    <w:rsid w:val="000E5D80"/>
    <w:rsid w:val="000E6008"/>
    <w:rsid w:val="000E65EF"/>
    <w:rsid w:val="000E6844"/>
    <w:rsid w:val="000E692D"/>
    <w:rsid w:val="000E6CE4"/>
    <w:rsid w:val="000E7150"/>
    <w:rsid w:val="000E73F9"/>
    <w:rsid w:val="000E74A5"/>
    <w:rsid w:val="000E74C9"/>
    <w:rsid w:val="000E75E0"/>
    <w:rsid w:val="000E7E03"/>
    <w:rsid w:val="000E7E7B"/>
    <w:rsid w:val="000F04CD"/>
    <w:rsid w:val="000F0604"/>
    <w:rsid w:val="000F0629"/>
    <w:rsid w:val="000F0F2E"/>
    <w:rsid w:val="000F11D9"/>
    <w:rsid w:val="000F15D0"/>
    <w:rsid w:val="000F2483"/>
    <w:rsid w:val="000F2A24"/>
    <w:rsid w:val="000F2A5D"/>
    <w:rsid w:val="000F371B"/>
    <w:rsid w:val="000F419F"/>
    <w:rsid w:val="000F4975"/>
    <w:rsid w:val="000F4FC1"/>
    <w:rsid w:val="000F5352"/>
    <w:rsid w:val="000F57EE"/>
    <w:rsid w:val="000F5E6A"/>
    <w:rsid w:val="000F631D"/>
    <w:rsid w:val="000F6688"/>
    <w:rsid w:val="000F6B73"/>
    <w:rsid w:val="0010009A"/>
    <w:rsid w:val="001007AD"/>
    <w:rsid w:val="001007BE"/>
    <w:rsid w:val="0010085A"/>
    <w:rsid w:val="00100936"/>
    <w:rsid w:val="00100B3D"/>
    <w:rsid w:val="00100BDE"/>
    <w:rsid w:val="0010137C"/>
    <w:rsid w:val="00101820"/>
    <w:rsid w:val="001018B3"/>
    <w:rsid w:val="0010197C"/>
    <w:rsid w:val="00101A47"/>
    <w:rsid w:val="00102728"/>
    <w:rsid w:val="00102ACE"/>
    <w:rsid w:val="00102F00"/>
    <w:rsid w:val="0010330C"/>
    <w:rsid w:val="00103416"/>
    <w:rsid w:val="001035CC"/>
    <w:rsid w:val="001035D6"/>
    <w:rsid w:val="00103C16"/>
    <w:rsid w:val="00103F3D"/>
    <w:rsid w:val="0010456A"/>
    <w:rsid w:val="00104884"/>
    <w:rsid w:val="00104C70"/>
    <w:rsid w:val="00105DE4"/>
    <w:rsid w:val="00105F74"/>
    <w:rsid w:val="00106533"/>
    <w:rsid w:val="0010690F"/>
    <w:rsid w:val="001074EE"/>
    <w:rsid w:val="0010771D"/>
    <w:rsid w:val="00107F2E"/>
    <w:rsid w:val="00110850"/>
    <w:rsid w:val="00110E38"/>
    <w:rsid w:val="001111D4"/>
    <w:rsid w:val="00112193"/>
    <w:rsid w:val="001121DF"/>
    <w:rsid w:val="00112377"/>
    <w:rsid w:val="00112CA2"/>
    <w:rsid w:val="001133FA"/>
    <w:rsid w:val="00114234"/>
    <w:rsid w:val="00114DF8"/>
    <w:rsid w:val="00115793"/>
    <w:rsid w:val="00115FD4"/>
    <w:rsid w:val="0011609A"/>
    <w:rsid w:val="00116385"/>
    <w:rsid w:val="00117169"/>
    <w:rsid w:val="00120033"/>
    <w:rsid w:val="001205A5"/>
    <w:rsid w:val="00120CC2"/>
    <w:rsid w:val="00121655"/>
    <w:rsid w:val="00122156"/>
    <w:rsid w:val="0012273B"/>
    <w:rsid w:val="00122833"/>
    <w:rsid w:val="00122900"/>
    <w:rsid w:val="00122AAB"/>
    <w:rsid w:val="00123388"/>
    <w:rsid w:val="00123D0B"/>
    <w:rsid w:val="00123DD3"/>
    <w:rsid w:val="00124120"/>
    <w:rsid w:val="001251A1"/>
    <w:rsid w:val="001254F3"/>
    <w:rsid w:val="0012585E"/>
    <w:rsid w:val="00126B29"/>
    <w:rsid w:val="00126DD4"/>
    <w:rsid w:val="00126F13"/>
    <w:rsid w:val="001272AA"/>
    <w:rsid w:val="001276F8"/>
    <w:rsid w:val="00127714"/>
    <w:rsid w:val="00127EC3"/>
    <w:rsid w:val="00130CE3"/>
    <w:rsid w:val="0013141F"/>
    <w:rsid w:val="00131746"/>
    <w:rsid w:val="001317BB"/>
    <w:rsid w:val="00131A6E"/>
    <w:rsid w:val="00131DF4"/>
    <w:rsid w:val="00132930"/>
    <w:rsid w:val="00132D18"/>
    <w:rsid w:val="001334C1"/>
    <w:rsid w:val="00135637"/>
    <w:rsid w:val="00135739"/>
    <w:rsid w:val="00135A6B"/>
    <w:rsid w:val="001361DF"/>
    <w:rsid w:val="0013653C"/>
    <w:rsid w:val="00136545"/>
    <w:rsid w:val="001366D7"/>
    <w:rsid w:val="00136735"/>
    <w:rsid w:val="00136B07"/>
    <w:rsid w:val="00136FE5"/>
    <w:rsid w:val="0013751D"/>
    <w:rsid w:val="001400BC"/>
    <w:rsid w:val="0014032D"/>
    <w:rsid w:val="0014091B"/>
    <w:rsid w:val="00140AB8"/>
    <w:rsid w:val="001410DF"/>
    <w:rsid w:val="001416F5"/>
    <w:rsid w:val="0014187F"/>
    <w:rsid w:val="00142BE5"/>
    <w:rsid w:val="00142C0A"/>
    <w:rsid w:val="00142D5D"/>
    <w:rsid w:val="00143955"/>
    <w:rsid w:val="001439D8"/>
    <w:rsid w:val="00143ABA"/>
    <w:rsid w:val="00143CF1"/>
    <w:rsid w:val="001441F2"/>
    <w:rsid w:val="0014428F"/>
    <w:rsid w:val="0014439E"/>
    <w:rsid w:val="00144DB3"/>
    <w:rsid w:val="00144E16"/>
    <w:rsid w:val="00144F29"/>
    <w:rsid w:val="001453D8"/>
    <w:rsid w:val="00145D44"/>
    <w:rsid w:val="0014660A"/>
    <w:rsid w:val="00146A47"/>
    <w:rsid w:val="001477C8"/>
    <w:rsid w:val="00147F55"/>
    <w:rsid w:val="001509A4"/>
    <w:rsid w:val="00150D07"/>
    <w:rsid w:val="0015219B"/>
    <w:rsid w:val="00153000"/>
    <w:rsid w:val="0015345B"/>
    <w:rsid w:val="0015349B"/>
    <w:rsid w:val="00153CCE"/>
    <w:rsid w:val="0015458E"/>
    <w:rsid w:val="00155712"/>
    <w:rsid w:val="00155DDC"/>
    <w:rsid w:val="00155F18"/>
    <w:rsid w:val="001561BF"/>
    <w:rsid w:val="0015658A"/>
    <w:rsid w:val="0015665B"/>
    <w:rsid w:val="001579F7"/>
    <w:rsid w:val="001608A7"/>
    <w:rsid w:val="00160DFD"/>
    <w:rsid w:val="0016195E"/>
    <w:rsid w:val="001620EE"/>
    <w:rsid w:val="0016230A"/>
    <w:rsid w:val="00162AF2"/>
    <w:rsid w:val="001631C5"/>
    <w:rsid w:val="001631DB"/>
    <w:rsid w:val="00163383"/>
    <w:rsid w:val="001633AC"/>
    <w:rsid w:val="00163678"/>
    <w:rsid w:val="001636D4"/>
    <w:rsid w:val="0016397B"/>
    <w:rsid w:val="00163EB3"/>
    <w:rsid w:val="00163FF7"/>
    <w:rsid w:val="00165157"/>
    <w:rsid w:val="001653C5"/>
    <w:rsid w:val="00165D55"/>
    <w:rsid w:val="00166AD0"/>
    <w:rsid w:val="00166F10"/>
    <w:rsid w:val="001678F3"/>
    <w:rsid w:val="00167CEE"/>
    <w:rsid w:val="00170111"/>
    <w:rsid w:val="0017097E"/>
    <w:rsid w:val="00170E3E"/>
    <w:rsid w:val="0017192A"/>
    <w:rsid w:val="00171FD6"/>
    <w:rsid w:val="00172264"/>
    <w:rsid w:val="0017274F"/>
    <w:rsid w:val="00172ECC"/>
    <w:rsid w:val="00173345"/>
    <w:rsid w:val="00173431"/>
    <w:rsid w:val="001734F2"/>
    <w:rsid w:val="001735D5"/>
    <w:rsid w:val="00173B1C"/>
    <w:rsid w:val="00173F5B"/>
    <w:rsid w:val="00174180"/>
    <w:rsid w:val="0017429B"/>
    <w:rsid w:val="00174882"/>
    <w:rsid w:val="001765A5"/>
    <w:rsid w:val="00176E34"/>
    <w:rsid w:val="001772A6"/>
    <w:rsid w:val="00177547"/>
    <w:rsid w:val="00177D36"/>
    <w:rsid w:val="001806EF"/>
    <w:rsid w:val="001810E8"/>
    <w:rsid w:val="0018146E"/>
    <w:rsid w:val="00181EFC"/>
    <w:rsid w:val="00183B82"/>
    <w:rsid w:val="00183EF1"/>
    <w:rsid w:val="00184164"/>
    <w:rsid w:val="001845BE"/>
    <w:rsid w:val="001850F6"/>
    <w:rsid w:val="001859F1"/>
    <w:rsid w:val="00185E72"/>
    <w:rsid w:val="00186011"/>
    <w:rsid w:val="00187BB6"/>
    <w:rsid w:val="00187CEE"/>
    <w:rsid w:val="00187FCE"/>
    <w:rsid w:val="0019079E"/>
    <w:rsid w:val="00190AC0"/>
    <w:rsid w:val="00190EE7"/>
    <w:rsid w:val="00191140"/>
    <w:rsid w:val="0019131B"/>
    <w:rsid w:val="00191770"/>
    <w:rsid w:val="00191ADC"/>
    <w:rsid w:val="00192194"/>
    <w:rsid w:val="00192628"/>
    <w:rsid w:val="00193462"/>
    <w:rsid w:val="0019394F"/>
    <w:rsid w:val="00193EFA"/>
    <w:rsid w:val="00194332"/>
    <w:rsid w:val="001947D7"/>
    <w:rsid w:val="001951CD"/>
    <w:rsid w:val="001951E1"/>
    <w:rsid w:val="00195556"/>
    <w:rsid w:val="0019575B"/>
    <w:rsid w:val="00195BA6"/>
    <w:rsid w:val="0019619B"/>
    <w:rsid w:val="00196237"/>
    <w:rsid w:val="00196B15"/>
    <w:rsid w:val="00196C58"/>
    <w:rsid w:val="00196C69"/>
    <w:rsid w:val="001972C3"/>
    <w:rsid w:val="00197F06"/>
    <w:rsid w:val="001A00A9"/>
    <w:rsid w:val="001A04FF"/>
    <w:rsid w:val="001A12DF"/>
    <w:rsid w:val="001A26DA"/>
    <w:rsid w:val="001A28B4"/>
    <w:rsid w:val="001A29F8"/>
    <w:rsid w:val="001A2B84"/>
    <w:rsid w:val="001A2EAF"/>
    <w:rsid w:val="001A3392"/>
    <w:rsid w:val="001A3514"/>
    <w:rsid w:val="001A391A"/>
    <w:rsid w:val="001A432A"/>
    <w:rsid w:val="001A4516"/>
    <w:rsid w:val="001A4519"/>
    <w:rsid w:val="001A4C31"/>
    <w:rsid w:val="001A5E4C"/>
    <w:rsid w:val="001A6074"/>
    <w:rsid w:val="001A683D"/>
    <w:rsid w:val="001A7029"/>
    <w:rsid w:val="001A73AF"/>
    <w:rsid w:val="001A74D4"/>
    <w:rsid w:val="001A78A0"/>
    <w:rsid w:val="001A7C84"/>
    <w:rsid w:val="001B00E0"/>
    <w:rsid w:val="001B0B95"/>
    <w:rsid w:val="001B0C4D"/>
    <w:rsid w:val="001B3351"/>
    <w:rsid w:val="001B3B0F"/>
    <w:rsid w:val="001B4550"/>
    <w:rsid w:val="001B4757"/>
    <w:rsid w:val="001B4C80"/>
    <w:rsid w:val="001B5243"/>
    <w:rsid w:val="001B7005"/>
    <w:rsid w:val="001B7E8E"/>
    <w:rsid w:val="001B7F61"/>
    <w:rsid w:val="001C0241"/>
    <w:rsid w:val="001C03F5"/>
    <w:rsid w:val="001C062F"/>
    <w:rsid w:val="001C0EBE"/>
    <w:rsid w:val="001C10B7"/>
    <w:rsid w:val="001C1BDB"/>
    <w:rsid w:val="001C21B0"/>
    <w:rsid w:val="001C254C"/>
    <w:rsid w:val="001C2619"/>
    <w:rsid w:val="001C2632"/>
    <w:rsid w:val="001C2646"/>
    <w:rsid w:val="001C28C5"/>
    <w:rsid w:val="001C3832"/>
    <w:rsid w:val="001C3DA9"/>
    <w:rsid w:val="001C3EE9"/>
    <w:rsid w:val="001C4220"/>
    <w:rsid w:val="001C4B27"/>
    <w:rsid w:val="001C4F1F"/>
    <w:rsid w:val="001C655D"/>
    <w:rsid w:val="001C6635"/>
    <w:rsid w:val="001C6B4C"/>
    <w:rsid w:val="001C70BD"/>
    <w:rsid w:val="001C7A26"/>
    <w:rsid w:val="001D00C4"/>
    <w:rsid w:val="001D0CFB"/>
    <w:rsid w:val="001D1718"/>
    <w:rsid w:val="001D1C2F"/>
    <w:rsid w:val="001D1E14"/>
    <w:rsid w:val="001D28FC"/>
    <w:rsid w:val="001D3201"/>
    <w:rsid w:val="001D32A0"/>
    <w:rsid w:val="001D3689"/>
    <w:rsid w:val="001D3EFB"/>
    <w:rsid w:val="001D44A0"/>
    <w:rsid w:val="001D4BCD"/>
    <w:rsid w:val="001D4D00"/>
    <w:rsid w:val="001D4D18"/>
    <w:rsid w:val="001D50CD"/>
    <w:rsid w:val="001D54FE"/>
    <w:rsid w:val="001D565F"/>
    <w:rsid w:val="001D5AAF"/>
    <w:rsid w:val="001D5C4B"/>
    <w:rsid w:val="001D5F87"/>
    <w:rsid w:val="001D5FF9"/>
    <w:rsid w:val="001D63DF"/>
    <w:rsid w:val="001D7A35"/>
    <w:rsid w:val="001D7AEE"/>
    <w:rsid w:val="001D7CB1"/>
    <w:rsid w:val="001E019E"/>
    <w:rsid w:val="001E0AD8"/>
    <w:rsid w:val="001E0D32"/>
    <w:rsid w:val="001E0D3B"/>
    <w:rsid w:val="001E1499"/>
    <w:rsid w:val="001E15BE"/>
    <w:rsid w:val="001E1BED"/>
    <w:rsid w:val="001E2239"/>
    <w:rsid w:val="001E22FC"/>
    <w:rsid w:val="001E2504"/>
    <w:rsid w:val="001E360B"/>
    <w:rsid w:val="001E405A"/>
    <w:rsid w:val="001E43C2"/>
    <w:rsid w:val="001E4551"/>
    <w:rsid w:val="001E4CA5"/>
    <w:rsid w:val="001E4CAC"/>
    <w:rsid w:val="001E5D67"/>
    <w:rsid w:val="001E5E25"/>
    <w:rsid w:val="001E67BD"/>
    <w:rsid w:val="001E6A9B"/>
    <w:rsid w:val="001E7404"/>
    <w:rsid w:val="001E79F2"/>
    <w:rsid w:val="001E7D8B"/>
    <w:rsid w:val="001F0405"/>
    <w:rsid w:val="001F13CE"/>
    <w:rsid w:val="001F1CAF"/>
    <w:rsid w:val="001F221F"/>
    <w:rsid w:val="001F2F6E"/>
    <w:rsid w:val="001F359E"/>
    <w:rsid w:val="001F392C"/>
    <w:rsid w:val="001F3B0E"/>
    <w:rsid w:val="001F3BC7"/>
    <w:rsid w:val="001F3DF5"/>
    <w:rsid w:val="001F3E13"/>
    <w:rsid w:val="001F4459"/>
    <w:rsid w:val="001F4D2E"/>
    <w:rsid w:val="001F5388"/>
    <w:rsid w:val="001F5448"/>
    <w:rsid w:val="001F5587"/>
    <w:rsid w:val="001F5758"/>
    <w:rsid w:val="001F621C"/>
    <w:rsid w:val="001F6DFA"/>
    <w:rsid w:val="001F75E9"/>
    <w:rsid w:val="001F7901"/>
    <w:rsid w:val="001F7958"/>
    <w:rsid w:val="001F7D3F"/>
    <w:rsid w:val="002002B2"/>
    <w:rsid w:val="00201A20"/>
    <w:rsid w:val="00202B32"/>
    <w:rsid w:val="002034C6"/>
    <w:rsid w:val="002036B4"/>
    <w:rsid w:val="002038B8"/>
    <w:rsid w:val="002039E6"/>
    <w:rsid w:val="00203ED7"/>
    <w:rsid w:val="002040BC"/>
    <w:rsid w:val="002047C7"/>
    <w:rsid w:val="002048C1"/>
    <w:rsid w:val="00204D6E"/>
    <w:rsid w:val="00204FD4"/>
    <w:rsid w:val="002056A7"/>
    <w:rsid w:val="00205949"/>
    <w:rsid w:val="00206867"/>
    <w:rsid w:val="00206AF8"/>
    <w:rsid w:val="002071B8"/>
    <w:rsid w:val="002071EF"/>
    <w:rsid w:val="002072FF"/>
    <w:rsid w:val="00207CB1"/>
    <w:rsid w:val="00207EC0"/>
    <w:rsid w:val="0021055E"/>
    <w:rsid w:val="00210925"/>
    <w:rsid w:val="0021149B"/>
    <w:rsid w:val="00212120"/>
    <w:rsid w:val="002129EC"/>
    <w:rsid w:val="00213746"/>
    <w:rsid w:val="00213895"/>
    <w:rsid w:val="002140BD"/>
    <w:rsid w:val="00214AF7"/>
    <w:rsid w:val="0021533E"/>
    <w:rsid w:val="00215B48"/>
    <w:rsid w:val="00215D56"/>
    <w:rsid w:val="00216FBB"/>
    <w:rsid w:val="00217565"/>
    <w:rsid w:val="00217FAB"/>
    <w:rsid w:val="00217FCF"/>
    <w:rsid w:val="002201B8"/>
    <w:rsid w:val="002201DA"/>
    <w:rsid w:val="00220E57"/>
    <w:rsid w:val="00221003"/>
    <w:rsid w:val="00222C19"/>
    <w:rsid w:val="00223013"/>
    <w:rsid w:val="0022378E"/>
    <w:rsid w:val="00224E5B"/>
    <w:rsid w:val="002255B6"/>
    <w:rsid w:val="00225E68"/>
    <w:rsid w:val="002265F1"/>
    <w:rsid w:val="0022677E"/>
    <w:rsid w:val="002273B9"/>
    <w:rsid w:val="00227431"/>
    <w:rsid w:val="00230385"/>
    <w:rsid w:val="0023046F"/>
    <w:rsid w:val="00230DFD"/>
    <w:rsid w:val="002319C8"/>
    <w:rsid w:val="002321E9"/>
    <w:rsid w:val="00232A41"/>
    <w:rsid w:val="00232AB2"/>
    <w:rsid w:val="00232BA4"/>
    <w:rsid w:val="00232EB2"/>
    <w:rsid w:val="00233138"/>
    <w:rsid w:val="00233A5F"/>
    <w:rsid w:val="00233DA6"/>
    <w:rsid w:val="002340B6"/>
    <w:rsid w:val="00234520"/>
    <w:rsid w:val="00234676"/>
    <w:rsid w:val="002348F2"/>
    <w:rsid w:val="00234B84"/>
    <w:rsid w:val="00235B68"/>
    <w:rsid w:val="00235D80"/>
    <w:rsid w:val="00236D17"/>
    <w:rsid w:val="00237B5C"/>
    <w:rsid w:val="00240275"/>
    <w:rsid w:val="00240F34"/>
    <w:rsid w:val="00240F96"/>
    <w:rsid w:val="00241104"/>
    <w:rsid w:val="002415B2"/>
    <w:rsid w:val="0024185F"/>
    <w:rsid w:val="002418B1"/>
    <w:rsid w:val="00241E20"/>
    <w:rsid w:val="00241FDC"/>
    <w:rsid w:val="002428F0"/>
    <w:rsid w:val="00243D26"/>
    <w:rsid w:val="00244DD2"/>
    <w:rsid w:val="00244F81"/>
    <w:rsid w:val="0024565A"/>
    <w:rsid w:val="002456C5"/>
    <w:rsid w:val="0024684E"/>
    <w:rsid w:val="00246C43"/>
    <w:rsid w:val="00246D98"/>
    <w:rsid w:val="00246DEF"/>
    <w:rsid w:val="00247353"/>
    <w:rsid w:val="00247DCA"/>
    <w:rsid w:val="002503FC"/>
    <w:rsid w:val="00250C20"/>
    <w:rsid w:val="00250F75"/>
    <w:rsid w:val="00251AAA"/>
    <w:rsid w:val="00252599"/>
    <w:rsid w:val="002526A0"/>
    <w:rsid w:val="00252918"/>
    <w:rsid w:val="002529BB"/>
    <w:rsid w:val="00252EB3"/>
    <w:rsid w:val="00253017"/>
    <w:rsid w:val="002531E9"/>
    <w:rsid w:val="002538CE"/>
    <w:rsid w:val="00253EAF"/>
    <w:rsid w:val="00254074"/>
    <w:rsid w:val="0025470D"/>
    <w:rsid w:val="0025495E"/>
    <w:rsid w:val="00255409"/>
    <w:rsid w:val="00256749"/>
    <w:rsid w:val="00257847"/>
    <w:rsid w:val="00257C7B"/>
    <w:rsid w:val="00260EAD"/>
    <w:rsid w:val="00261190"/>
    <w:rsid w:val="0026141A"/>
    <w:rsid w:val="00261553"/>
    <w:rsid w:val="002619F2"/>
    <w:rsid w:val="00261DC1"/>
    <w:rsid w:val="00262248"/>
    <w:rsid w:val="00262737"/>
    <w:rsid w:val="00262A8A"/>
    <w:rsid w:val="00262DDF"/>
    <w:rsid w:val="00262F0C"/>
    <w:rsid w:val="00262FB4"/>
    <w:rsid w:val="0026308F"/>
    <w:rsid w:val="0026312E"/>
    <w:rsid w:val="00263772"/>
    <w:rsid w:val="00263F5B"/>
    <w:rsid w:val="00263F70"/>
    <w:rsid w:val="0026405F"/>
    <w:rsid w:val="002644AB"/>
    <w:rsid w:val="0026477A"/>
    <w:rsid w:val="00265117"/>
    <w:rsid w:val="00266023"/>
    <w:rsid w:val="0026606F"/>
    <w:rsid w:val="002664F6"/>
    <w:rsid w:val="00267A74"/>
    <w:rsid w:val="00267AB1"/>
    <w:rsid w:val="00267F7C"/>
    <w:rsid w:val="0027009D"/>
    <w:rsid w:val="00270309"/>
    <w:rsid w:val="002703B3"/>
    <w:rsid w:val="00270654"/>
    <w:rsid w:val="00270E24"/>
    <w:rsid w:val="0027113F"/>
    <w:rsid w:val="002712EF"/>
    <w:rsid w:val="00271722"/>
    <w:rsid w:val="0027190B"/>
    <w:rsid w:val="00271964"/>
    <w:rsid w:val="00271BD6"/>
    <w:rsid w:val="00271C82"/>
    <w:rsid w:val="002722E0"/>
    <w:rsid w:val="002722EE"/>
    <w:rsid w:val="0027318A"/>
    <w:rsid w:val="002734D2"/>
    <w:rsid w:val="00273F89"/>
    <w:rsid w:val="00274141"/>
    <w:rsid w:val="002741FE"/>
    <w:rsid w:val="002748DE"/>
    <w:rsid w:val="00274F86"/>
    <w:rsid w:val="00274FC4"/>
    <w:rsid w:val="00274FFF"/>
    <w:rsid w:val="002750D6"/>
    <w:rsid w:val="002761DE"/>
    <w:rsid w:val="0027641E"/>
    <w:rsid w:val="00276717"/>
    <w:rsid w:val="00276ACB"/>
    <w:rsid w:val="00276CF6"/>
    <w:rsid w:val="00276DA4"/>
    <w:rsid w:val="00277297"/>
    <w:rsid w:val="00277381"/>
    <w:rsid w:val="00277854"/>
    <w:rsid w:val="00277F62"/>
    <w:rsid w:val="0028024E"/>
    <w:rsid w:val="00280338"/>
    <w:rsid w:val="00280FBC"/>
    <w:rsid w:val="00281117"/>
    <w:rsid w:val="00281CF8"/>
    <w:rsid w:val="00282682"/>
    <w:rsid w:val="00282B06"/>
    <w:rsid w:val="00282F10"/>
    <w:rsid w:val="00284173"/>
    <w:rsid w:val="00284415"/>
    <w:rsid w:val="002847B8"/>
    <w:rsid w:val="00284908"/>
    <w:rsid w:val="00285569"/>
    <w:rsid w:val="00285CC6"/>
    <w:rsid w:val="00286031"/>
    <w:rsid w:val="002864A6"/>
    <w:rsid w:val="0028681B"/>
    <w:rsid w:val="00286942"/>
    <w:rsid w:val="00286F40"/>
    <w:rsid w:val="002877DD"/>
    <w:rsid w:val="00287DE4"/>
    <w:rsid w:val="0029096B"/>
    <w:rsid w:val="00290B55"/>
    <w:rsid w:val="00291567"/>
    <w:rsid w:val="00291D00"/>
    <w:rsid w:val="0029246D"/>
    <w:rsid w:val="00292964"/>
    <w:rsid w:val="00292AC3"/>
    <w:rsid w:val="002931BD"/>
    <w:rsid w:val="00293812"/>
    <w:rsid w:val="00293DF2"/>
    <w:rsid w:val="00294156"/>
    <w:rsid w:val="00294782"/>
    <w:rsid w:val="00294E6D"/>
    <w:rsid w:val="00294EFE"/>
    <w:rsid w:val="00295699"/>
    <w:rsid w:val="00295EEB"/>
    <w:rsid w:val="00296547"/>
    <w:rsid w:val="00296715"/>
    <w:rsid w:val="0029683F"/>
    <w:rsid w:val="00297205"/>
    <w:rsid w:val="00297441"/>
    <w:rsid w:val="002A0101"/>
    <w:rsid w:val="002A0A17"/>
    <w:rsid w:val="002A0E66"/>
    <w:rsid w:val="002A0FE2"/>
    <w:rsid w:val="002A194C"/>
    <w:rsid w:val="002A1A86"/>
    <w:rsid w:val="002A2788"/>
    <w:rsid w:val="002A30D4"/>
    <w:rsid w:val="002A3771"/>
    <w:rsid w:val="002A3D3D"/>
    <w:rsid w:val="002A3DAF"/>
    <w:rsid w:val="002A42DB"/>
    <w:rsid w:val="002A44A2"/>
    <w:rsid w:val="002A44DA"/>
    <w:rsid w:val="002A478E"/>
    <w:rsid w:val="002A4A1F"/>
    <w:rsid w:val="002A4AD3"/>
    <w:rsid w:val="002A4B41"/>
    <w:rsid w:val="002A4BCA"/>
    <w:rsid w:val="002A4CD7"/>
    <w:rsid w:val="002A53CB"/>
    <w:rsid w:val="002A53E2"/>
    <w:rsid w:val="002A5562"/>
    <w:rsid w:val="002A6812"/>
    <w:rsid w:val="002A6C52"/>
    <w:rsid w:val="002A6EEA"/>
    <w:rsid w:val="002A7725"/>
    <w:rsid w:val="002A77DE"/>
    <w:rsid w:val="002B01D0"/>
    <w:rsid w:val="002B0A94"/>
    <w:rsid w:val="002B109B"/>
    <w:rsid w:val="002B11E2"/>
    <w:rsid w:val="002B14E5"/>
    <w:rsid w:val="002B1A48"/>
    <w:rsid w:val="002B1DFF"/>
    <w:rsid w:val="002B24DC"/>
    <w:rsid w:val="002B2847"/>
    <w:rsid w:val="002B2BAB"/>
    <w:rsid w:val="002B2CF7"/>
    <w:rsid w:val="002B2D58"/>
    <w:rsid w:val="002B3561"/>
    <w:rsid w:val="002B366E"/>
    <w:rsid w:val="002B3E8F"/>
    <w:rsid w:val="002B43B7"/>
    <w:rsid w:val="002B4E4A"/>
    <w:rsid w:val="002B51A1"/>
    <w:rsid w:val="002B58D8"/>
    <w:rsid w:val="002B5D0D"/>
    <w:rsid w:val="002B76B6"/>
    <w:rsid w:val="002B773A"/>
    <w:rsid w:val="002B7B45"/>
    <w:rsid w:val="002C012F"/>
    <w:rsid w:val="002C0238"/>
    <w:rsid w:val="002C0DCE"/>
    <w:rsid w:val="002C0E6E"/>
    <w:rsid w:val="002C10EC"/>
    <w:rsid w:val="002C12AF"/>
    <w:rsid w:val="002C153D"/>
    <w:rsid w:val="002C1B9B"/>
    <w:rsid w:val="002C1F73"/>
    <w:rsid w:val="002C27CE"/>
    <w:rsid w:val="002C2BB7"/>
    <w:rsid w:val="002C2D1A"/>
    <w:rsid w:val="002C39D0"/>
    <w:rsid w:val="002C3E48"/>
    <w:rsid w:val="002C4BF6"/>
    <w:rsid w:val="002C4E28"/>
    <w:rsid w:val="002C54E4"/>
    <w:rsid w:val="002C5BFF"/>
    <w:rsid w:val="002C5D8D"/>
    <w:rsid w:val="002C5E4F"/>
    <w:rsid w:val="002C643F"/>
    <w:rsid w:val="002C6C13"/>
    <w:rsid w:val="002C751B"/>
    <w:rsid w:val="002C7C0A"/>
    <w:rsid w:val="002C7C16"/>
    <w:rsid w:val="002C7F1D"/>
    <w:rsid w:val="002D00B0"/>
    <w:rsid w:val="002D0970"/>
    <w:rsid w:val="002D0BFA"/>
    <w:rsid w:val="002D0E08"/>
    <w:rsid w:val="002D0E26"/>
    <w:rsid w:val="002D1188"/>
    <w:rsid w:val="002D159A"/>
    <w:rsid w:val="002D1BDF"/>
    <w:rsid w:val="002D230D"/>
    <w:rsid w:val="002D2696"/>
    <w:rsid w:val="002D2906"/>
    <w:rsid w:val="002D2B92"/>
    <w:rsid w:val="002D34ED"/>
    <w:rsid w:val="002D35AF"/>
    <w:rsid w:val="002D41C4"/>
    <w:rsid w:val="002D428C"/>
    <w:rsid w:val="002D4AE3"/>
    <w:rsid w:val="002D5978"/>
    <w:rsid w:val="002D5DAD"/>
    <w:rsid w:val="002D61A8"/>
    <w:rsid w:val="002D6F31"/>
    <w:rsid w:val="002D75B4"/>
    <w:rsid w:val="002D7768"/>
    <w:rsid w:val="002D78E0"/>
    <w:rsid w:val="002E0226"/>
    <w:rsid w:val="002E1209"/>
    <w:rsid w:val="002E1D15"/>
    <w:rsid w:val="002E1D19"/>
    <w:rsid w:val="002E308F"/>
    <w:rsid w:val="002E32DC"/>
    <w:rsid w:val="002E370E"/>
    <w:rsid w:val="002E38CE"/>
    <w:rsid w:val="002E390D"/>
    <w:rsid w:val="002E43A6"/>
    <w:rsid w:val="002E468E"/>
    <w:rsid w:val="002E4933"/>
    <w:rsid w:val="002E4BAE"/>
    <w:rsid w:val="002E511D"/>
    <w:rsid w:val="002E5173"/>
    <w:rsid w:val="002E6008"/>
    <w:rsid w:val="002E621A"/>
    <w:rsid w:val="002E653E"/>
    <w:rsid w:val="002E6BD0"/>
    <w:rsid w:val="002E7558"/>
    <w:rsid w:val="002E781F"/>
    <w:rsid w:val="002E7A54"/>
    <w:rsid w:val="002F0580"/>
    <w:rsid w:val="002F05A6"/>
    <w:rsid w:val="002F07E9"/>
    <w:rsid w:val="002F0C20"/>
    <w:rsid w:val="002F11B0"/>
    <w:rsid w:val="002F128F"/>
    <w:rsid w:val="002F12B2"/>
    <w:rsid w:val="002F133D"/>
    <w:rsid w:val="002F174B"/>
    <w:rsid w:val="002F1863"/>
    <w:rsid w:val="002F1F97"/>
    <w:rsid w:val="002F2030"/>
    <w:rsid w:val="002F259C"/>
    <w:rsid w:val="002F33CA"/>
    <w:rsid w:val="002F366A"/>
    <w:rsid w:val="002F3CD3"/>
    <w:rsid w:val="002F4218"/>
    <w:rsid w:val="002F4948"/>
    <w:rsid w:val="002F5B6B"/>
    <w:rsid w:val="002F5F02"/>
    <w:rsid w:val="002F60CB"/>
    <w:rsid w:val="002F6411"/>
    <w:rsid w:val="002F6AED"/>
    <w:rsid w:val="002F6FE5"/>
    <w:rsid w:val="002F7297"/>
    <w:rsid w:val="002F7A92"/>
    <w:rsid w:val="002F7FD3"/>
    <w:rsid w:val="00301268"/>
    <w:rsid w:val="00301397"/>
    <w:rsid w:val="00301D9B"/>
    <w:rsid w:val="003025B0"/>
    <w:rsid w:val="00302FB7"/>
    <w:rsid w:val="003031F7"/>
    <w:rsid w:val="003032DB"/>
    <w:rsid w:val="00303508"/>
    <w:rsid w:val="00303AA2"/>
    <w:rsid w:val="00303F43"/>
    <w:rsid w:val="003040A3"/>
    <w:rsid w:val="00304A23"/>
    <w:rsid w:val="00304EF1"/>
    <w:rsid w:val="003055A3"/>
    <w:rsid w:val="0030654F"/>
    <w:rsid w:val="00306A3C"/>
    <w:rsid w:val="00306BAD"/>
    <w:rsid w:val="00306F8F"/>
    <w:rsid w:val="0030707A"/>
    <w:rsid w:val="00307CE9"/>
    <w:rsid w:val="00310077"/>
    <w:rsid w:val="00310277"/>
    <w:rsid w:val="00310374"/>
    <w:rsid w:val="00310735"/>
    <w:rsid w:val="00311665"/>
    <w:rsid w:val="00311BFA"/>
    <w:rsid w:val="00311C27"/>
    <w:rsid w:val="00311C36"/>
    <w:rsid w:val="00311F63"/>
    <w:rsid w:val="0031211C"/>
    <w:rsid w:val="003124E5"/>
    <w:rsid w:val="00312B40"/>
    <w:rsid w:val="00313F0D"/>
    <w:rsid w:val="00314628"/>
    <w:rsid w:val="00314989"/>
    <w:rsid w:val="00315280"/>
    <w:rsid w:val="0031532D"/>
    <w:rsid w:val="003153B4"/>
    <w:rsid w:val="00315471"/>
    <w:rsid w:val="003155EF"/>
    <w:rsid w:val="003167F6"/>
    <w:rsid w:val="003169C2"/>
    <w:rsid w:val="00316F0C"/>
    <w:rsid w:val="00317111"/>
    <w:rsid w:val="00317186"/>
    <w:rsid w:val="00317F1A"/>
    <w:rsid w:val="003207BE"/>
    <w:rsid w:val="00321135"/>
    <w:rsid w:val="003212A6"/>
    <w:rsid w:val="003212CD"/>
    <w:rsid w:val="0032181F"/>
    <w:rsid w:val="00321A99"/>
    <w:rsid w:val="00321CD0"/>
    <w:rsid w:val="00321E9D"/>
    <w:rsid w:val="0032245A"/>
    <w:rsid w:val="00322664"/>
    <w:rsid w:val="0032275E"/>
    <w:rsid w:val="00322763"/>
    <w:rsid w:val="00322858"/>
    <w:rsid w:val="00322C5E"/>
    <w:rsid w:val="00323ACC"/>
    <w:rsid w:val="00324366"/>
    <w:rsid w:val="003249E2"/>
    <w:rsid w:val="00324EC1"/>
    <w:rsid w:val="00324F9D"/>
    <w:rsid w:val="00324FEF"/>
    <w:rsid w:val="00325110"/>
    <w:rsid w:val="00325359"/>
    <w:rsid w:val="003254FE"/>
    <w:rsid w:val="00325659"/>
    <w:rsid w:val="003257FE"/>
    <w:rsid w:val="003259B2"/>
    <w:rsid w:val="003265D4"/>
    <w:rsid w:val="0032783D"/>
    <w:rsid w:val="00327AD3"/>
    <w:rsid w:val="00327C06"/>
    <w:rsid w:val="00327C80"/>
    <w:rsid w:val="003307CE"/>
    <w:rsid w:val="003309B7"/>
    <w:rsid w:val="00330B1D"/>
    <w:rsid w:val="00330CD0"/>
    <w:rsid w:val="00330F07"/>
    <w:rsid w:val="0033106D"/>
    <w:rsid w:val="00331161"/>
    <w:rsid w:val="00331E14"/>
    <w:rsid w:val="003325E0"/>
    <w:rsid w:val="00333395"/>
    <w:rsid w:val="00333502"/>
    <w:rsid w:val="003338D5"/>
    <w:rsid w:val="00333AF1"/>
    <w:rsid w:val="00333EDA"/>
    <w:rsid w:val="00334523"/>
    <w:rsid w:val="00334603"/>
    <w:rsid w:val="00334736"/>
    <w:rsid w:val="00334777"/>
    <w:rsid w:val="00334BB8"/>
    <w:rsid w:val="00334D02"/>
    <w:rsid w:val="0033501D"/>
    <w:rsid w:val="0033504C"/>
    <w:rsid w:val="00335203"/>
    <w:rsid w:val="003352C1"/>
    <w:rsid w:val="003352DD"/>
    <w:rsid w:val="003355B1"/>
    <w:rsid w:val="00335AED"/>
    <w:rsid w:val="003369E4"/>
    <w:rsid w:val="003375F4"/>
    <w:rsid w:val="003379A8"/>
    <w:rsid w:val="003379FB"/>
    <w:rsid w:val="00340E8A"/>
    <w:rsid w:val="003413B1"/>
    <w:rsid w:val="00341671"/>
    <w:rsid w:val="00342280"/>
    <w:rsid w:val="003441DB"/>
    <w:rsid w:val="00344205"/>
    <w:rsid w:val="00344D49"/>
    <w:rsid w:val="00345AC3"/>
    <w:rsid w:val="00345E94"/>
    <w:rsid w:val="0034601C"/>
    <w:rsid w:val="0034606D"/>
    <w:rsid w:val="00346246"/>
    <w:rsid w:val="003462DF"/>
    <w:rsid w:val="00346E63"/>
    <w:rsid w:val="00347C1C"/>
    <w:rsid w:val="00347F9F"/>
    <w:rsid w:val="003505B7"/>
    <w:rsid w:val="0035091F"/>
    <w:rsid w:val="00350FDB"/>
    <w:rsid w:val="003510EF"/>
    <w:rsid w:val="0035157A"/>
    <w:rsid w:val="00351903"/>
    <w:rsid w:val="00352394"/>
    <w:rsid w:val="00352688"/>
    <w:rsid w:val="003529A9"/>
    <w:rsid w:val="00352DA9"/>
    <w:rsid w:val="00352ECB"/>
    <w:rsid w:val="003535CD"/>
    <w:rsid w:val="00353C84"/>
    <w:rsid w:val="00353CE3"/>
    <w:rsid w:val="00353E90"/>
    <w:rsid w:val="00354662"/>
    <w:rsid w:val="0035481E"/>
    <w:rsid w:val="003549D1"/>
    <w:rsid w:val="00354AEF"/>
    <w:rsid w:val="00354FE9"/>
    <w:rsid w:val="00355015"/>
    <w:rsid w:val="00355601"/>
    <w:rsid w:val="00356110"/>
    <w:rsid w:val="003566FA"/>
    <w:rsid w:val="00357456"/>
    <w:rsid w:val="00357D67"/>
    <w:rsid w:val="003613A2"/>
    <w:rsid w:val="0036210B"/>
    <w:rsid w:val="00362238"/>
    <w:rsid w:val="00362C1C"/>
    <w:rsid w:val="003633C4"/>
    <w:rsid w:val="0036414A"/>
    <w:rsid w:val="00364D19"/>
    <w:rsid w:val="00365468"/>
    <w:rsid w:val="00365937"/>
    <w:rsid w:val="00365C5A"/>
    <w:rsid w:val="00365E94"/>
    <w:rsid w:val="00367416"/>
    <w:rsid w:val="00367CEF"/>
    <w:rsid w:val="003700C5"/>
    <w:rsid w:val="003706D7"/>
    <w:rsid w:val="003708E6"/>
    <w:rsid w:val="00370C8E"/>
    <w:rsid w:val="00371217"/>
    <w:rsid w:val="00371BBD"/>
    <w:rsid w:val="0037205E"/>
    <w:rsid w:val="003726BA"/>
    <w:rsid w:val="00372FBB"/>
    <w:rsid w:val="00374624"/>
    <w:rsid w:val="0037472C"/>
    <w:rsid w:val="00374EB5"/>
    <w:rsid w:val="0037542B"/>
    <w:rsid w:val="00375882"/>
    <w:rsid w:val="0037605B"/>
    <w:rsid w:val="003760C4"/>
    <w:rsid w:val="0037696C"/>
    <w:rsid w:val="003773A0"/>
    <w:rsid w:val="003778F1"/>
    <w:rsid w:val="00377E21"/>
    <w:rsid w:val="003807E2"/>
    <w:rsid w:val="003809FD"/>
    <w:rsid w:val="00380DF6"/>
    <w:rsid w:val="00380FE4"/>
    <w:rsid w:val="0038186B"/>
    <w:rsid w:val="00382626"/>
    <w:rsid w:val="00382648"/>
    <w:rsid w:val="003832EE"/>
    <w:rsid w:val="003837EF"/>
    <w:rsid w:val="00383883"/>
    <w:rsid w:val="0038397E"/>
    <w:rsid w:val="00383BC9"/>
    <w:rsid w:val="00383D5E"/>
    <w:rsid w:val="00384773"/>
    <w:rsid w:val="00384D99"/>
    <w:rsid w:val="00385B73"/>
    <w:rsid w:val="00385CB8"/>
    <w:rsid w:val="0038617E"/>
    <w:rsid w:val="00386A29"/>
    <w:rsid w:val="00387248"/>
    <w:rsid w:val="0038732D"/>
    <w:rsid w:val="00387670"/>
    <w:rsid w:val="00387AC2"/>
    <w:rsid w:val="00387AE2"/>
    <w:rsid w:val="00387CE8"/>
    <w:rsid w:val="00387F0A"/>
    <w:rsid w:val="00390462"/>
    <w:rsid w:val="003905B7"/>
    <w:rsid w:val="00390B94"/>
    <w:rsid w:val="00390D68"/>
    <w:rsid w:val="00390E26"/>
    <w:rsid w:val="00391287"/>
    <w:rsid w:val="0039152A"/>
    <w:rsid w:val="00391B28"/>
    <w:rsid w:val="00391D73"/>
    <w:rsid w:val="00391D86"/>
    <w:rsid w:val="00391DC4"/>
    <w:rsid w:val="00391E17"/>
    <w:rsid w:val="003920E5"/>
    <w:rsid w:val="00392772"/>
    <w:rsid w:val="0039368B"/>
    <w:rsid w:val="00394CBC"/>
    <w:rsid w:val="00395154"/>
    <w:rsid w:val="003959AA"/>
    <w:rsid w:val="00395DC4"/>
    <w:rsid w:val="00396B67"/>
    <w:rsid w:val="00396F5A"/>
    <w:rsid w:val="0039740C"/>
    <w:rsid w:val="00397DBB"/>
    <w:rsid w:val="003A04DC"/>
    <w:rsid w:val="003A0A3A"/>
    <w:rsid w:val="003A0A7E"/>
    <w:rsid w:val="003A0D02"/>
    <w:rsid w:val="003A1536"/>
    <w:rsid w:val="003A2DF6"/>
    <w:rsid w:val="003A38C1"/>
    <w:rsid w:val="003A38FA"/>
    <w:rsid w:val="003A3D44"/>
    <w:rsid w:val="003A43C7"/>
    <w:rsid w:val="003A451F"/>
    <w:rsid w:val="003A50BC"/>
    <w:rsid w:val="003A5626"/>
    <w:rsid w:val="003A5BA0"/>
    <w:rsid w:val="003A623B"/>
    <w:rsid w:val="003A6879"/>
    <w:rsid w:val="003A68DA"/>
    <w:rsid w:val="003A6E6F"/>
    <w:rsid w:val="003A77DC"/>
    <w:rsid w:val="003B0B3D"/>
    <w:rsid w:val="003B1228"/>
    <w:rsid w:val="003B1299"/>
    <w:rsid w:val="003B12BB"/>
    <w:rsid w:val="003B1A96"/>
    <w:rsid w:val="003B2D81"/>
    <w:rsid w:val="003B2EAF"/>
    <w:rsid w:val="003B2EF9"/>
    <w:rsid w:val="003B31B0"/>
    <w:rsid w:val="003B3E63"/>
    <w:rsid w:val="003B3E69"/>
    <w:rsid w:val="003B5221"/>
    <w:rsid w:val="003B53F7"/>
    <w:rsid w:val="003B5634"/>
    <w:rsid w:val="003B6513"/>
    <w:rsid w:val="003B675F"/>
    <w:rsid w:val="003B7325"/>
    <w:rsid w:val="003B73EA"/>
    <w:rsid w:val="003B7AC6"/>
    <w:rsid w:val="003B7C95"/>
    <w:rsid w:val="003B7DED"/>
    <w:rsid w:val="003B7F31"/>
    <w:rsid w:val="003C0E15"/>
    <w:rsid w:val="003C10DA"/>
    <w:rsid w:val="003C1124"/>
    <w:rsid w:val="003C1424"/>
    <w:rsid w:val="003C14A0"/>
    <w:rsid w:val="003C1CA9"/>
    <w:rsid w:val="003C205F"/>
    <w:rsid w:val="003C20A3"/>
    <w:rsid w:val="003C2323"/>
    <w:rsid w:val="003C269E"/>
    <w:rsid w:val="003C26BE"/>
    <w:rsid w:val="003C2909"/>
    <w:rsid w:val="003C2D45"/>
    <w:rsid w:val="003C3538"/>
    <w:rsid w:val="003C3632"/>
    <w:rsid w:val="003C4343"/>
    <w:rsid w:val="003C4890"/>
    <w:rsid w:val="003C4E1B"/>
    <w:rsid w:val="003C5168"/>
    <w:rsid w:val="003C53F0"/>
    <w:rsid w:val="003C55DF"/>
    <w:rsid w:val="003C58A7"/>
    <w:rsid w:val="003C5946"/>
    <w:rsid w:val="003C5C2E"/>
    <w:rsid w:val="003C663B"/>
    <w:rsid w:val="003C7634"/>
    <w:rsid w:val="003C76B6"/>
    <w:rsid w:val="003C7F09"/>
    <w:rsid w:val="003D0082"/>
    <w:rsid w:val="003D040A"/>
    <w:rsid w:val="003D0D9D"/>
    <w:rsid w:val="003D1841"/>
    <w:rsid w:val="003D1C44"/>
    <w:rsid w:val="003D2CBC"/>
    <w:rsid w:val="003D3DF8"/>
    <w:rsid w:val="003D3E7A"/>
    <w:rsid w:val="003D452B"/>
    <w:rsid w:val="003D5029"/>
    <w:rsid w:val="003D50A7"/>
    <w:rsid w:val="003D5212"/>
    <w:rsid w:val="003D5374"/>
    <w:rsid w:val="003D5460"/>
    <w:rsid w:val="003D54D2"/>
    <w:rsid w:val="003D54D5"/>
    <w:rsid w:val="003D5BE7"/>
    <w:rsid w:val="003D6258"/>
    <w:rsid w:val="003D6DF1"/>
    <w:rsid w:val="003D7049"/>
    <w:rsid w:val="003E07CB"/>
    <w:rsid w:val="003E0B56"/>
    <w:rsid w:val="003E0BA9"/>
    <w:rsid w:val="003E0BE0"/>
    <w:rsid w:val="003E0BEC"/>
    <w:rsid w:val="003E13C8"/>
    <w:rsid w:val="003E176D"/>
    <w:rsid w:val="003E2E2B"/>
    <w:rsid w:val="003E2EA8"/>
    <w:rsid w:val="003E3279"/>
    <w:rsid w:val="003E33C1"/>
    <w:rsid w:val="003E3C51"/>
    <w:rsid w:val="003E422A"/>
    <w:rsid w:val="003E4C9B"/>
    <w:rsid w:val="003E4E50"/>
    <w:rsid w:val="003E4EFC"/>
    <w:rsid w:val="003E5681"/>
    <w:rsid w:val="003E57D2"/>
    <w:rsid w:val="003E5B2C"/>
    <w:rsid w:val="003E6E2D"/>
    <w:rsid w:val="003E7448"/>
    <w:rsid w:val="003E7C3D"/>
    <w:rsid w:val="003E7EA9"/>
    <w:rsid w:val="003F016E"/>
    <w:rsid w:val="003F0182"/>
    <w:rsid w:val="003F06C8"/>
    <w:rsid w:val="003F0BC1"/>
    <w:rsid w:val="003F0BF9"/>
    <w:rsid w:val="003F0CC8"/>
    <w:rsid w:val="003F0F3C"/>
    <w:rsid w:val="003F1175"/>
    <w:rsid w:val="003F1187"/>
    <w:rsid w:val="003F2043"/>
    <w:rsid w:val="003F20AF"/>
    <w:rsid w:val="003F246F"/>
    <w:rsid w:val="003F2BBD"/>
    <w:rsid w:val="003F2E97"/>
    <w:rsid w:val="003F3254"/>
    <w:rsid w:val="003F3835"/>
    <w:rsid w:val="003F3A1E"/>
    <w:rsid w:val="003F3FBA"/>
    <w:rsid w:val="003F4011"/>
    <w:rsid w:val="003F4588"/>
    <w:rsid w:val="003F4B3F"/>
    <w:rsid w:val="003F4C09"/>
    <w:rsid w:val="003F5758"/>
    <w:rsid w:val="003F5BD0"/>
    <w:rsid w:val="003F5D11"/>
    <w:rsid w:val="003F5D38"/>
    <w:rsid w:val="003F5DFF"/>
    <w:rsid w:val="003F5FFC"/>
    <w:rsid w:val="003F61BA"/>
    <w:rsid w:val="003F68C5"/>
    <w:rsid w:val="003F6A37"/>
    <w:rsid w:val="003F7435"/>
    <w:rsid w:val="003F7FD6"/>
    <w:rsid w:val="0040030E"/>
    <w:rsid w:val="004003B3"/>
    <w:rsid w:val="00400740"/>
    <w:rsid w:val="0040090A"/>
    <w:rsid w:val="00400CD1"/>
    <w:rsid w:val="00400DFF"/>
    <w:rsid w:val="00400E92"/>
    <w:rsid w:val="00401E56"/>
    <w:rsid w:val="00401EE2"/>
    <w:rsid w:val="0040285D"/>
    <w:rsid w:val="00403565"/>
    <w:rsid w:val="0040462F"/>
    <w:rsid w:val="00404736"/>
    <w:rsid w:val="0040497D"/>
    <w:rsid w:val="00404C3F"/>
    <w:rsid w:val="00404C7E"/>
    <w:rsid w:val="00404EAB"/>
    <w:rsid w:val="00404EDB"/>
    <w:rsid w:val="00406689"/>
    <w:rsid w:val="00406775"/>
    <w:rsid w:val="004070EA"/>
    <w:rsid w:val="00407567"/>
    <w:rsid w:val="00407819"/>
    <w:rsid w:val="004103EF"/>
    <w:rsid w:val="004111D0"/>
    <w:rsid w:val="00411438"/>
    <w:rsid w:val="0041159B"/>
    <w:rsid w:val="004116B2"/>
    <w:rsid w:val="0041187E"/>
    <w:rsid w:val="0041193A"/>
    <w:rsid w:val="00412B8E"/>
    <w:rsid w:val="00412BE2"/>
    <w:rsid w:val="00412E62"/>
    <w:rsid w:val="00412F64"/>
    <w:rsid w:val="00412FBB"/>
    <w:rsid w:val="00413035"/>
    <w:rsid w:val="004132B2"/>
    <w:rsid w:val="00413716"/>
    <w:rsid w:val="00413746"/>
    <w:rsid w:val="00414121"/>
    <w:rsid w:val="004148E4"/>
    <w:rsid w:val="00415007"/>
    <w:rsid w:val="00415408"/>
    <w:rsid w:val="00415483"/>
    <w:rsid w:val="0041548A"/>
    <w:rsid w:val="004157B8"/>
    <w:rsid w:val="00415BE8"/>
    <w:rsid w:val="00416043"/>
    <w:rsid w:val="004167F1"/>
    <w:rsid w:val="00416F47"/>
    <w:rsid w:val="004175E2"/>
    <w:rsid w:val="004176ED"/>
    <w:rsid w:val="0041782D"/>
    <w:rsid w:val="00417C83"/>
    <w:rsid w:val="0042111E"/>
    <w:rsid w:val="00421624"/>
    <w:rsid w:val="0042197F"/>
    <w:rsid w:val="00421CB2"/>
    <w:rsid w:val="00421CD1"/>
    <w:rsid w:val="0042209B"/>
    <w:rsid w:val="00422387"/>
    <w:rsid w:val="004225A7"/>
    <w:rsid w:val="0042275C"/>
    <w:rsid w:val="00423485"/>
    <w:rsid w:val="0042348C"/>
    <w:rsid w:val="004239AF"/>
    <w:rsid w:val="00424099"/>
    <w:rsid w:val="004249E3"/>
    <w:rsid w:val="00425340"/>
    <w:rsid w:val="0042624F"/>
    <w:rsid w:val="00426723"/>
    <w:rsid w:val="004268DC"/>
    <w:rsid w:val="00426997"/>
    <w:rsid w:val="004272DA"/>
    <w:rsid w:val="00427391"/>
    <w:rsid w:val="004277D0"/>
    <w:rsid w:val="00427CBA"/>
    <w:rsid w:val="00430685"/>
    <w:rsid w:val="00430B6A"/>
    <w:rsid w:val="00430F50"/>
    <w:rsid w:val="0043140F"/>
    <w:rsid w:val="004325C9"/>
    <w:rsid w:val="004326C1"/>
    <w:rsid w:val="004335A6"/>
    <w:rsid w:val="004342A7"/>
    <w:rsid w:val="004348FF"/>
    <w:rsid w:val="00434B7A"/>
    <w:rsid w:val="00435365"/>
    <w:rsid w:val="004357D1"/>
    <w:rsid w:val="00435883"/>
    <w:rsid w:val="00435DD3"/>
    <w:rsid w:val="00435DDB"/>
    <w:rsid w:val="00437509"/>
    <w:rsid w:val="00437F2D"/>
    <w:rsid w:val="0044020E"/>
    <w:rsid w:val="0044030C"/>
    <w:rsid w:val="00440A34"/>
    <w:rsid w:val="00440BBB"/>
    <w:rsid w:val="0044138A"/>
    <w:rsid w:val="00441B3B"/>
    <w:rsid w:val="00442471"/>
    <w:rsid w:val="00442930"/>
    <w:rsid w:val="00442AB1"/>
    <w:rsid w:val="00442E2B"/>
    <w:rsid w:val="00442F23"/>
    <w:rsid w:val="004431B8"/>
    <w:rsid w:val="00443DAC"/>
    <w:rsid w:val="00444092"/>
    <w:rsid w:val="00444137"/>
    <w:rsid w:val="00444162"/>
    <w:rsid w:val="0044422A"/>
    <w:rsid w:val="00444A78"/>
    <w:rsid w:val="00445879"/>
    <w:rsid w:val="004466FB"/>
    <w:rsid w:val="00446E78"/>
    <w:rsid w:val="004470DD"/>
    <w:rsid w:val="004475D4"/>
    <w:rsid w:val="00447BB7"/>
    <w:rsid w:val="0045006C"/>
    <w:rsid w:val="004502F2"/>
    <w:rsid w:val="0045044A"/>
    <w:rsid w:val="004508A0"/>
    <w:rsid w:val="004508B3"/>
    <w:rsid w:val="004508F7"/>
    <w:rsid w:val="00450953"/>
    <w:rsid w:val="00451E70"/>
    <w:rsid w:val="0045208E"/>
    <w:rsid w:val="0045235F"/>
    <w:rsid w:val="004525CC"/>
    <w:rsid w:val="00452AD3"/>
    <w:rsid w:val="00452AD7"/>
    <w:rsid w:val="00452DCD"/>
    <w:rsid w:val="00452F57"/>
    <w:rsid w:val="00454C7C"/>
    <w:rsid w:val="00455289"/>
    <w:rsid w:val="004555D8"/>
    <w:rsid w:val="00455D48"/>
    <w:rsid w:val="00455F97"/>
    <w:rsid w:val="00456139"/>
    <w:rsid w:val="00456395"/>
    <w:rsid w:val="00456CDD"/>
    <w:rsid w:val="00456FAF"/>
    <w:rsid w:val="00457253"/>
    <w:rsid w:val="00457577"/>
    <w:rsid w:val="0045781D"/>
    <w:rsid w:val="00457D53"/>
    <w:rsid w:val="00457E12"/>
    <w:rsid w:val="004605B9"/>
    <w:rsid w:val="00460786"/>
    <w:rsid w:val="00460B3E"/>
    <w:rsid w:val="0046138C"/>
    <w:rsid w:val="0046166A"/>
    <w:rsid w:val="004619B2"/>
    <w:rsid w:val="004620B1"/>
    <w:rsid w:val="0046235D"/>
    <w:rsid w:val="004627CE"/>
    <w:rsid w:val="00462E82"/>
    <w:rsid w:val="004639B6"/>
    <w:rsid w:val="00463D1F"/>
    <w:rsid w:val="00464259"/>
    <w:rsid w:val="00464E6B"/>
    <w:rsid w:val="00465977"/>
    <w:rsid w:val="00465987"/>
    <w:rsid w:val="00465C34"/>
    <w:rsid w:val="00465FB9"/>
    <w:rsid w:val="00466525"/>
    <w:rsid w:val="0046674F"/>
    <w:rsid w:val="00467674"/>
    <w:rsid w:val="00470EDC"/>
    <w:rsid w:val="00470F45"/>
    <w:rsid w:val="00471AA7"/>
    <w:rsid w:val="00471DB9"/>
    <w:rsid w:val="00471DF8"/>
    <w:rsid w:val="00471FD1"/>
    <w:rsid w:val="00472452"/>
    <w:rsid w:val="00472955"/>
    <w:rsid w:val="0047299A"/>
    <w:rsid w:val="00472F01"/>
    <w:rsid w:val="00473A61"/>
    <w:rsid w:val="00473C73"/>
    <w:rsid w:val="004743EE"/>
    <w:rsid w:val="00474ACA"/>
    <w:rsid w:val="00475743"/>
    <w:rsid w:val="00475AC6"/>
    <w:rsid w:val="00475D2F"/>
    <w:rsid w:val="00475E30"/>
    <w:rsid w:val="00475F1F"/>
    <w:rsid w:val="004768CA"/>
    <w:rsid w:val="004770E3"/>
    <w:rsid w:val="00477709"/>
    <w:rsid w:val="0047789E"/>
    <w:rsid w:val="004808DB"/>
    <w:rsid w:val="004811C3"/>
    <w:rsid w:val="00481570"/>
    <w:rsid w:val="004815E1"/>
    <w:rsid w:val="00481787"/>
    <w:rsid w:val="00481CC4"/>
    <w:rsid w:val="00481D3E"/>
    <w:rsid w:val="004820D0"/>
    <w:rsid w:val="004821A5"/>
    <w:rsid w:val="004822D7"/>
    <w:rsid w:val="004828CD"/>
    <w:rsid w:val="00482969"/>
    <w:rsid w:val="00482BE4"/>
    <w:rsid w:val="00482C2B"/>
    <w:rsid w:val="00482FD6"/>
    <w:rsid w:val="00483253"/>
    <w:rsid w:val="00483C3A"/>
    <w:rsid w:val="004849E4"/>
    <w:rsid w:val="004868FD"/>
    <w:rsid w:val="004873C3"/>
    <w:rsid w:val="00487E12"/>
    <w:rsid w:val="00490839"/>
    <w:rsid w:val="0049099F"/>
    <w:rsid w:val="00491634"/>
    <w:rsid w:val="00491CB4"/>
    <w:rsid w:val="004922F6"/>
    <w:rsid w:val="00492411"/>
    <w:rsid w:val="004924DD"/>
    <w:rsid w:val="004924FE"/>
    <w:rsid w:val="004928F2"/>
    <w:rsid w:val="00492FFC"/>
    <w:rsid w:val="004931CC"/>
    <w:rsid w:val="00493A7A"/>
    <w:rsid w:val="00493D5E"/>
    <w:rsid w:val="00493DB0"/>
    <w:rsid w:val="00493F1D"/>
    <w:rsid w:val="004943E8"/>
    <w:rsid w:val="0049495F"/>
    <w:rsid w:val="0049562F"/>
    <w:rsid w:val="00495C2E"/>
    <w:rsid w:val="00495D51"/>
    <w:rsid w:val="00496009"/>
    <w:rsid w:val="0049618D"/>
    <w:rsid w:val="00496719"/>
    <w:rsid w:val="004968B2"/>
    <w:rsid w:val="004A00C8"/>
    <w:rsid w:val="004A0931"/>
    <w:rsid w:val="004A0A78"/>
    <w:rsid w:val="004A0E04"/>
    <w:rsid w:val="004A19A8"/>
    <w:rsid w:val="004A2298"/>
    <w:rsid w:val="004A22C2"/>
    <w:rsid w:val="004A23B5"/>
    <w:rsid w:val="004A25C3"/>
    <w:rsid w:val="004A27D0"/>
    <w:rsid w:val="004A2E9F"/>
    <w:rsid w:val="004A383F"/>
    <w:rsid w:val="004A3B3F"/>
    <w:rsid w:val="004A3E73"/>
    <w:rsid w:val="004A448D"/>
    <w:rsid w:val="004A4A16"/>
    <w:rsid w:val="004A54D1"/>
    <w:rsid w:val="004A5A97"/>
    <w:rsid w:val="004A6416"/>
    <w:rsid w:val="004A673F"/>
    <w:rsid w:val="004A68EF"/>
    <w:rsid w:val="004A6A13"/>
    <w:rsid w:val="004A6A33"/>
    <w:rsid w:val="004A6BFF"/>
    <w:rsid w:val="004A70B2"/>
    <w:rsid w:val="004A771A"/>
    <w:rsid w:val="004A7E09"/>
    <w:rsid w:val="004A7E6E"/>
    <w:rsid w:val="004B0BC9"/>
    <w:rsid w:val="004B1225"/>
    <w:rsid w:val="004B1923"/>
    <w:rsid w:val="004B1929"/>
    <w:rsid w:val="004B1EBD"/>
    <w:rsid w:val="004B2833"/>
    <w:rsid w:val="004B2900"/>
    <w:rsid w:val="004B2A2E"/>
    <w:rsid w:val="004B2E49"/>
    <w:rsid w:val="004B35D7"/>
    <w:rsid w:val="004B39D0"/>
    <w:rsid w:val="004B3C33"/>
    <w:rsid w:val="004B3EE8"/>
    <w:rsid w:val="004B4BCD"/>
    <w:rsid w:val="004B4EB8"/>
    <w:rsid w:val="004B5191"/>
    <w:rsid w:val="004B5392"/>
    <w:rsid w:val="004B5F63"/>
    <w:rsid w:val="004B64EC"/>
    <w:rsid w:val="004B693A"/>
    <w:rsid w:val="004B6AC4"/>
    <w:rsid w:val="004B6D60"/>
    <w:rsid w:val="004B70BC"/>
    <w:rsid w:val="004B7705"/>
    <w:rsid w:val="004B784F"/>
    <w:rsid w:val="004C0D4F"/>
    <w:rsid w:val="004C0DA1"/>
    <w:rsid w:val="004C0E35"/>
    <w:rsid w:val="004C0EDA"/>
    <w:rsid w:val="004C164A"/>
    <w:rsid w:val="004C1737"/>
    <w:rsid w:val="004C1D12"/>
    <w:rsid w:val="004C1FCD"/>
    <w:rsid w:val="004C26E1"/>
    <w:rsid w:val="004C2869"/>
    <w:rsid w:val="004C2C69"/>
    <w:rsid w:val="004C3007"/>
    <w:rsid w:val="004C33BE"/>
    <w:rsid w:val="004C3EDF"/>
    <w:rsid w:val="004C4B10"/>
    <w:rsid w:val="004C4FB8"/>
    <w:rsid w:val="004C58AA"/>
    <w:rsid w:val="004C5EA3"/>
    <w:rsid w:val="004C6322"/>
    <w:rsid w:val="004C6388"/>
    <w:rsid w:val="004C70AA"/>
    <w:rsid w:val="004C7254"/>
    <w:rsid w:val="004C74F6"/>
    <w:rsid w:val="004D06BF"/>
    <w:rsid w:val="004D078C"/>
    <w:rsid w:val="004D1290"/>
    <w:rsid w:val="004D14FA"/>
    <w:rsid w:val="004D1C9B"/>
    <w:rsid w:val="004D2504"/>
    <w:rsid w:val="004D280F"/>
    <w:rsid w:val="004D289F"/>
    <w:rsid w:val="004D2917"/>
    <w:rsid w:val="004D2CA4"/>
    <w:rsid w:val="004D2F41"/>
    <w:rsid w:val="004D358F"/>
    <w:rsid w:val="004D3ACC"/>
    <w:rsid w:val="004D41D7"/>
    <w:rsid w:val="004D42F1"/>
    <w:rsid w:val="004D4C30"/>
    <w:rsid w:val="004D4FE1"/>
    <w:rsid w:val="004D5464"/>
    <w:rsid w:val="004D5BC0"/>
    <w:rsid w:val="004D623F"/>
    <w:rsid w:val="004D6F67"/>
    <w:rsid w:val="004D751A"/>
    <w:rsid w:val="004D7548"/>
    <w:rsid w:val="004D76C0"/>
    <w:rsid w:val="004D7DE3"/>
    <w:rsid w:val="004E0B0B"/>
    <w:rsid w:val="004E12C3"/>
    <w:rsid w:val="004E1374"/>
    <w:rsid w:val="004E1659"/>
    <w:rsid w:val="004E1A94"/>
    <w:rsid w:val="004E1FB8"/>
    <w:rsid w:val="004E2353"/>
    <w:rsid w:val="004E27C2"/>
    <w:rsid w:val="004E2C47"/>
    <w:rsid w:val="004E352E"/>
    <w:rsid w:val="004E35E7"/>
    <w:rsid w:val="004E3A38"/>
    <w:rsid w:val="004E4227"/>
    <w:rsid w:val="004E49EF"/>
    <w:rsid w:val="004E4A2F"/>
    <w:rsid w:val="004E5300"/>
    <w:rsid w:val="004E5785"/>
    <w:rsid w:val="004E6439"/>
    <w:rsid w:val="004E69A5"/>
    <w:rsid w:val="004E6A69"/>
    <w:rsid w:val="004E6F4F"/>
    <w:rsid w:val="004E7432"/>
    <w:rsid w:val="004E78EF"/>
    <w:rsid w:val="004E7A49"/>
    <w:rsid w:val="004E7AF9"/>
    <w:rsid w:val="004F04E4"/>
    <w:rsid w:val="004F0CAD"/>
    <w:rsid w:val="004F10FD"/>
    <w:rsid w:val="004F114B"/>
    <w:rsid w:val="004F164D"/>
    <w:rsid w:val="004F1916"/>
    <w:rsid w:val="004F2025"/>
    <w:rsid w:val="004F2106"/>
    <w:rsid w:val="004F2515"/>
    <w:rsid w:val="004F251C"/>
    <w:rsid w:val="004F2B17"/>
    <w:rsid w:val="004F328F"/>
    <w:rsid w:val="004F32EB"/>
    <w:rsid w:val="004F511E"/>
    <w:rsid w:val="004F594D"/>
    <w:rsid w:val="004F61D5"/>
    <w:rsid w:val="004F65E5"/>
    <w:rsid w:val="004F6879"/>
    <w:rsid w:val="004F7747"/>
    <w:rsid w:val="004F7C06"/>
    <w:rsid w:val="004F7D85"/>
    <w:rsid w:val="004F7E48"/>
    <w:rsid w:val="0050002C"/>
    <w:rsid w:val="005001A9"/>
    <w:rsid w:val="0050025B"/>
    <w:rsid w:val="00500A69"/>
    <w:rsid w:val="0050118C"/>
    <w:rsid w:val="005020DC"/>
    <w:rsid w:val="00502386"/>
    <w:rsid w:val="00502420"/>
    <w:rsid w:val="005024F0"/>
    <w:rsid w:val="00502633"/>
    <w:rsid w:val="00502E72"/>
    <w:rsid w:val="00503211"/>
    <w:rsid w:val="0050333C"/>
    <w:rsid w:val="00504811"/>
    <w:rsid w:val="005049F6"/>
    <w:rsid w:val="00504A34"/>
    <w:rsid w:val="00505334"/>
    <w:rsid w:val="005057BF"/>
    <w:rsid w:val="00506546"/>
    <w:rsid w:val="0050670E"/>
    <w:rsid w:val="00506859"/>
    <w:rsid w:val="00506A43"/>
    <w:rsid w:val="00506F8A"/>
    <w:rsid w:val="00507133"/>
    <w:rsid w:val="00507287"/>
    <w:rsid w:val="00507560"/>
    <w:rsid w:val="00507787"/>
    <w:rsid w:val="00507845"/>
    <w:rsid w:val="00507B30"/>
    <w:rsid w:val="00507B60"/>
    <w:rsid w:val="00507EB0"/>
    <w:rsid w:val="005107A0"/>
    <w:rsid w:val="005109E6"/>
    <w:rsid w:val="005110CF"/>
    <w:rsid w:val="00511215"/>
    <w:rsid w:val="00512631"/>
    <w:rsid w:val="00512854"/>
    <w:rsid w:val="00512CCE"/>
    <w:rsid w:val="00512ECF"/>
    <w:rsid w:val="0051426E"/>
    <w:rsid w:val="00514AF8"/>
    <w:rsid w:val="005151F8"/>
    <w:rsid w:val="0051586E"/>
    <w:rsid w:val="00515DBF"/>
    <w:rsid w:val="00515E23"/>
    <w:rsid w:val="0051693A"/>
    <w:rsid w:val="00516C2D"/>
    <w:rsid w:val="00516D07"/>
    <w:rsid w:val="00516F32"/>
    <w:rsid w:val="00517081"/>
    <w:rsid w:val="005173F8"/>
    <w:rsid w:val="00517888"/>
    <w:rsid w:val="00517B2C"/>
    <w:rsid w:val="00517BEC"/>
    <w:rsid w:val="00520305"/>
    <w:rsid w:val="0052055F"/>
    <w:rsid w:val="005206EE"/>
    <w:rsid w:val="0052077C"/>
    <w:rsid w:val="0052080B"/>
    <w:rsid w:val="00520AF6"/>
    <w:rsid w:val="00520DF4"/>
    <w:rsid w:val="00520E60"/>
    <w:rsid w:val="00521499"/>
    <w:rsid w:val="005220AA"/>
    <w:rsid w:val="00523142"/>
    <w:rsid w:val="0052320F"/>
    <w:rsid w:val="00523628"/>
    <w:rsid w:val="00523DB7"/>
    <w:rsid w:val="00523EAA"/>
    <w:rsid w:val="0052458B"/>
    <w:rsid w:val="005248C2"/>
    <w:rsid w:val="005248DB"/>
    <w:rsid w:val="0052509C"/>
    <w:rsid w:val="0052522A"/>
    <w:rsid w:val="005253C1"/>
    <w:rsid w:val="00525C4C"/>
    <w:rsid w:val="00525D96"/>
    <w:rsid w:val="005260AA"/>
    <w:rsid w:val="005263BF"/>
    <w:rsid w:val="005269C5"/>
    <w:rsid w:val="00526DA7"/>
    <w:rsid w:val="00527E8B"/>
    <w:rsid w:val="00527F10"/>
    <w:rsid w:val="0053113B"/>
    <w:rsid w:val="005313D8"/>
    <w:rsid w:val="005326D8"/>
    <w:rsid w:val="005329E8"/>
    <w:rsid w:val="005329EA"/>
    <w:rsid w:val="00532BBA"/>
    <w:rsid w:val="00532DE7"/>
    <w:rsid w:val="005330C8"/>
    <w:rsid w:val="0053320B"/>
    <w:rsid w:val="005335FC"/>
    <w:rsid w:val="00533AD2"/>
    <w:rsid w:val="00533EC7"/>
    <w:rsid w:val="00534088"/>
    <w:rsid w:val="0053413E"/>
    <w:rsid w:val="005342CD"/>
    <w:rsid w:val="00535342"/>
    <w:rsid w:val="00535D47"/>
    <w:rsid w:val="00535D48"/>
    <w:rsid w:val="00536D4F"/>
    <w:rsid w:val="00537CCB"/>
    <w:rsid w:val="005403E9"/>
    <w:rsid w:val="00540999"/>
    <w:rsid w:val="00540E16"/>
    <w:rsid w:val="005412E7"/>
    <w:rsid w:val="00541539"/>
    <w:rsid w:val="00541F63"/>
    <w:rsid w:val="00542259"/>
    <w:rsid w:val="00543622"/>
    <w:rsid w:val="00543B62"/>
    <w:rsid w:val="00543EF1"/>
    <w:rsid w:val="0054419C"/>
    <w:rsid w:val="00544252"/>
    <w:rsid w:val="00544A24"/>
    <w:rsid w:val="00544C4D"/>
    <w:rsid w:val="00544E21"/>
    <w:rsid w:val="00545F8F"/>
    <w:rsid w:val="00546006"/>
    <w:rsid w:val="0054612A"/>
    <w:rsid w:val="005462C1"/>
    <w:rsid w:val="0054647B"/>
    <w:rsid w:val="0054648E"/>
    <w:rsid w:val="0054733E"/>
    <w:rsid w:val="00547DAE"/>
    <w:rsid w:val="00547FF1"/>
    <w:rsid w:val="00550505"/>
    <w:rsid w:val="005507A5"/>
    <w:rsid w:val="005509DC"/>
    <w:rsid w:val="00550E1F"/>
    <w:rsid w:val="0055159C"/>
    <w:rsid w:val="00551767"/>
    <w:rsid w:val="00551B71"/>
    <w:rsid w:val="00551FC7"/>
    <w:rsid w:val="0055239A"/>
    <w:rsid w:val="00552D32"/>
    <w:rsid w:val="005532E0"/>
    <w:rsid w:val="00553325"/>
    <w:rsid w:val="00553BDA"/>
    <w:rsid w:val="00554381"/>
    <w:rsid w:val="0055475B"/>
    <w:rsid w:val="00554967"/>
    <w:rsid w:val="00554EA1"/>
    <w:rsid w:val="005559E6"/>
    <w:rsid w:val="00555B8E"/>
    <w:rsid w:val="00555C3F"/>
    <w:rsid w:val="005568B4"/>
    <w:rsid w:val="00556981"/>
    <w:rsid w:val="00556C21"/>
    <w:rsid w:val="00556CA9"/>
    <w:rsid w:val="00556CE9"/>
    <w:rsid w:val="005572C6"/>
    <w:rsid w:val="005577A8"/>
    <w:rsid w:val="005579D9"/>
    <w:rsid w:val="00557F89"/>
    <w:rsid w:val="005621EE"/>
    <w:rsid w:val="005629EF"/>
    <w:rsid w:val="00562DE4"/>
    <w:rsid w:val="0056332A"/>
    <w:rsid w:val="005643AE"/>
    <w:rsid w:val="00565B5C"/>
    <w:rsid w:val="00566050"/>
    <w:rsid w:val="00566502"/>
    <w:rsid w:val="005665CB"/>
    <w:rsid w:val="0056718D"/>
    <w:rsid w:val="005676B2"/>
    <w:rsid w:val="005676FD"/>
    <w:rsid w:val="00567F7C"/>
    <w:rsid w:val="00570711"/>
    <w:rsid w:val="00570847"/>
    <w:rsid w:val="005716CA"/>
    <w:rsid w:val="00571882"/>
    <w:rsid w:val="005719B4"/>
    <w:rsid w:val="00571C86"/>
    <w:rsid w:val="00571F98"/>
    <w:rsid w:val="005721BE"/>
    <w:rsid w:val="00572533"/>
    <w:rsid w:val="00572AB2"/>
    <w:rsid w:val="00573426"/>
    <w:rsid w:val="00574938"/>
    <w:rsid w:val="00575C1A"/>
    <w:rsid w:val="0057619A"/>
    <w:rsid w:val="005761D4"/>
    <w:rsid w:val="0057624C"/>
    <w:rsid w:val="00576814"/>
    <w:rsid w:val="00576A55"/>
    <w:rsid w:val="005774AF"/>
    <w:rsid w:val="005779DE"/>
    <w:rsid w:val="00577AAE"/>
    <w:rsid w:val="00577D47"/>
    <w:rsid w:val="0058041B"/>
    <w:rsid w:val="005811DC"/>
    <w:rsid w:val="00581DF5"/>
    <w:rsid w:val="00581E85"/>
    <w:rsid w:val="00582E7E"/>
    <w:rsid w:val="00582FF5"/>
    <w:rsid w:val="00583A85"/>
    <w:rsid w:val="00583D20"/>
    <w:rsid w:val="00583E83"/>
    <w:rsid w:val="005843EA"/>
    <w:rsid w:val="00584530"/>
    <w:rsid w:val="00584E1E"/>
    <w:rsid w:val="00584E7E"/>
    <w:rsid w:val="00584F3E"/>
    <w:rsid w:val="00584FCB"/>
    <w:rsid w:val="00585355"/>
    <w:rsid w:val="00585576"/>
    <w:rsid w:val="00585698"/>
    <w:rsid w:val="00586B72"/>
    <w:rsid w:val="00586EA2"/>
    <w:rsid w:val="0058721C"/>
    <w:rsid w:val="005873B0"/>
    <w:rsid w:val="005875B6"/>
    <w:rsid w:val="00587911"/>
    <w:rsid w:val="005879B2"/>
    <w:rsid w:val="00590CB9"/>
    <w:rsid w:val="005914BB"/>
    <w:rsid w:val="005917CB"/>
    <w:rsid w:val="0059208E"/>
    <w:rsid w:val="00592226"/>
    <w:rsid w:val="0059247D"/>
    <w:rsid w:val="0059274D"/>
    <w:rsid w:val="005930C8"/>
    <w:rsid w:val="005935FF"/>
    <w:rsid w:val="00594080"/>
    <w:rsid w:val="00594342"/>
    <w:rsid w:val="00594C68"/>
    <w:rsid w:val="00594EE2"/>
    <w:rsid w:val="00595723"/>
    <w:rsid w:val="00595960"/>
    <w:rsid w:val="00596152"/>
    <w:rsid w:val="005963C9"/>
    <w:rsid w:val="00596772"/>
    <w:rsid w:val="005971EB"/>
    <w:rsid w:val="00597944"/>
    <w:rsid w:val="00597C59"/>
    <w:rsid w:val="00597DA2"/>
    <w:rsid w:val="005A1072"/>
    <w:rsid w:val="005A1175"/>
    <w:rsid w:val="005A1446"/>
    <w:rsid w:val="005A1505"/>
    <w:rsid w:val="005A1995"/>
    <w:rsid w:val="005A218E"/>
    <w:rsid w:val="005A2917"/>
    <w:rsid w:val="005A3054"/>
    <w:rsid w:val="005A312F"/>
    <w:rsid w:val="005A4B6D"/>
    <w:rsid w:val="005A5441"/>
    <w:rsid w:val="005A5580"/>
    <w:rsid w:val="005A5F2F"/>
    <w:rsid w:val="005A6A18"/>
    <w:rsid w:val="005A6A56"/>
    <w:rsid w:val="005A6D21"/>
    <w:rsid w:val="005A74B1"/>
    <w:rsid w:val="005A74E8"/>
    <w:rsid w:val="005A7AD6"/>
    <w:rsid w:val="005B032B"/>
    <w:rsid w:val="005B039D"/>
    <w:rsid w:val="005B06DD"/>
    <w:rsid w:val="005B14F6"/>
    <w:rsid w:val="005B163A"/>
    <w:rsid w:val="005B1DC7"/>
    <w:rsid w:val="005B1DCF"/>
    <w:rsid w:val="005B2049"/>
    <w:rsid w:val="005B2598"/>
    <w:rsid w:val="005B2984"/>
    <w:rsid w:val="005B2A48"/>
    <w:rsid w:val="005B31D1"/>
    <w:rsid w:val="005B3286"/>
    <w:rsid w:val="005B39E9"/>
    <w:rsid w:val="005B3E88"/>
    <w:rsid w:val="005B49BC"/>
    <w:rsid w:val="005B55CB"/>
    <w:rsid w:val="005B5CBE"/>
    <w:rsid w:val="005B5E53"/>
    <w:rsid w:val="005B6705"/>
    <w:rsid w:val="005B7462"/>
    <w:rsid w:val="005B7B69"/>
    <w:rsid w:val="005B7C11"/>
    <w:rsid w:val="005B7D10"/>
    <w:rsid w:val="005B7F85"/>
    <w:rsid w:val="005C06F7"/>
    <w:rsid w:val="005C0BE1"/>
    <w:rsid w:val="005C0ED5"/>
    <w:rsid w:val="005C107A"/>
    <w:rsid w:val="005C1186"/>
    <w:rsid w:val="005C1455"/>
    <w:rsid w:val="005C14E8"/>
    <w:rsid w:val="005C1F36"/>
    <w:rsid w:val="005C2323"/>
    <w:rsid w:val="005C264D"/>
    <w:rsid w:val="005C26B1"/>
    <w:rsid w:val="005C2E7B"/>
    <w:rsid w:val="005C3C48"/>
    <w:rsid w:val="005C3F28"/>
    <w:rsid w:val="005C4CFD"/>
    <w:rsid w:val="005C4DE3"/>
    <w:rsid w:val="005C4E10"/>
    <w:rsid w:val="005C5546"/>
    <w:rsid w:val="005C57DA"/>
    <w:rsid w:val="005C5E1B"/>
    <w:rsid w:val="005C632B"/>
    <w:rsid w:val="005C64C9"/>
    <w:rsid w:val="005C6997"/>
    <w:rsid w:val="005C6AAE"/>
    <w:rsid w:val="005C6C6D"/>
    <w:rsid w:val="005C7BF3"/>
    <w:rsid w:val="005D0422"/>
    <w:rsid w:val="005D07A3"/>
    <w:rsid w:val="005D13BB"/>
    <w:rsid w:val="005D1A70"/>
    <w:rsid w:val="005D1E4F"/>
    <w:rsid w:val="005D2883"/>
    <w:rsid w:val="005D29F2"/>
    <w:rsid w:val="005D372C"/>
    <w:rsid w:val="005D4221"/>
    <w:rsid w:val="005D4927"/>
    <w:rsid w:val="005D4E41"/>
    <w:rsid w:val="005D51E4"/>
    <w:rsid w:val="005D55F0"/>
    <w:rsid w:val="005D59C9"/>
    <w:rsid w:val="005D5EBD"/>
    <w:rsid w:val="005D60A6"/>
    <w:rsid w:val="005D710B"/>
    <w:rsid w:val="005D746B"/>
    <w:rsid w:val="005D76D0"/>
    <w:rsid w:val="005D7A40"/>
    <w:rsid w:val="005D7BBF"/>
    <w:rsid w:val="005D7BC7"/>
    <w:rsid w:val="005D7F1D"/>
    <w:rsid w:val="005E057D"/>
    <w:rsid w:val="005E0D43"/>
    <w:rsid w:val="005E1080"/>
    <w:rsid w:val="005E10A3"/>
    <w:rsid w:val="005E1D52"/>
    <w:rsid w:val="005E200E"/>
    <w:rsid w:val="005E20F8"/>
    <w:rsid w:val="005E2E0E"/>
    <w:rsid w:val="005E40FB"/>
    <w:rsid w:val="005E4162"/>
    <w:rsid w:val="005E432F"/>
    <w:rsid w:val="005E50BD"/>
    <w:rsid w:val="005E5F86"/>
    <w:rsid w:val="005E6755"/>
    <w:rsid w:val="005E6D76"/>
    <w:rsid w:val="005E778C"/>
    <w:rsid w:val="005F0403"/>
    <w:rsid w:val="005F0736"/>
    <w:rsid w:val="005F09B6"/>
    <w:rsid w:val="005F0DBD"/>
    <w:rsid w:val="005F10B0"/>
    <w:rsid w:val="005F1298"/>
    <w:rsid w:val="005F1B38"/>
    <w:rsid w:val="005F221A"/>
    <w:rsid w:val="005F2260"/>
    <w:rsid w:val="005F29DC"/>
    <w:rsid w:val="005F3AAD"/>
    <w:rsid w:val="005F436F"/>
    <w:rsid w:val="005F4640"/>
    <w:rsid w:val="005F4D2B"/>
    <w:rsid w:val="005F4FDD"/>
    <w:rsid w:val="005F596D"/>
    <w:rsid w:val="005F5E9C"/>
    <w:rsid w:val="005F62A7"/>
    <w:rsid w:val="005F635C"/>
    <w:rsid w:val="005F6472"/>
    <w:rsid w:val="005F689E"/>
    <w:rsid w:val="005F6E04"/>
    <w:rsid w:val="005F6E63"/>
    <w:rsid w:val="005F7E5C"/>
    <w:rsid w:val="0060031B"/>
    <w:rsid w:val="00600450"/>
    <w:rsid w:val="0060088C"/>
    <w:rsid w:val="006012CA"/>
    <w:rsid w:val="006012E9"/>
    <w:rsid w:val="00601760"/>
    <w:rsid w:val="00601A04"/>
    <w:rsid w:val="00601A98"/>
    <w:rsid w:val="00601C05"/>
    <w:rsid w:val="006025BF"/>
    <w:rsid w:val="00602905"/>
    <w:rsid w:val="00603676"/>
    <w:rsid w:val="00603A23"/>
    <w:rsid w:val="00604C4C"/>
    <w:rsid w:val="00605202"/>
    <w:rsid w:val="0060615E"/>
    <w:rsid w:val="006065C7"/>
    <w:rsid w:val="00606692"/>
    <w:rsid w:val="00606A95"/>
    <w:rsid w:val="006071AD"/>
    <w:rsid w:val="00607F1B"/>
    <w:rsid w:val="00610687"/>
    <w:rsid w:val="006109CD"/>
    <w:rsid w:val="00610DE6"/>
    <w:rsid w:val="00610FE1"/>
    <w:rsid w:val="0061106D"/>
    <w:rsid w:val="0061184D"/>
    <w:rsid w:val="00611E2A"/>
    <w:rsid w:val="00612235"/>
    <w:rsid w:val="00612429"/>
    <w:rsid w:val="006133E5"/>
    <w:rsid w:val="006138CA"/>
    <w:rsid w:val="00613AA2"/>
    <w:rsid w:val="00613F1D"/>
    <w:rsid w:val="00613F93"/>
    <w:rsid w:val="006144D5"/>
    <w:rsid w:val="00614869"/>
    <w:rsid w:val="00614918"/>
    <w:rsid w:val="00614B1A"/>
    <w:rsid w:val="00615CA2"/>
    <w:rsid w:val="00615F0F"/>
    <w:rsid w:val="00616488"/>
    <w:rsid w:val="00616595"/>
    <w:rsid w:val="006168D6"/>
    <w:rsid w:val="00616F96"/>
    <w:rsid w:val="0062052D"/>
    <w:rsid w:val="0062061F"/>
    <w:rsid w:val="00620870"/>
    <w:rsid w:val="00620BAD"/>
    <w:rsid w:val="006216B6"/>
    <w:rsid w:val="00621709"/>
    <w:rsid w:val="00621F63"/>
    <w:rsid w:val="00621FB6"/>
    <w:rsid w:val="006223A9"/>
    <w:rsid w:val="00622440"/>
    <w:rsid w:val="006225AC"/>
    <w:rsid w:val="00622CDE"/>
    <w:rsid w:val="006234B6"/>
    <w:rsid w:val="006237FB"/>
    <w:rsid w:val="006239AD"/>
    <w:rsid w:val="0062407D"/>
    <w:rsid w:val="006244F0"/>
    <w:rsid w:val="006252A7"/>
    <w:rsid w:val="00625A83"/>
    <w:rsid w:val="00625D10"/>
    <w:rsid w:val="006260B2"/>
    <w:rsid w:val="00626D06"/>
    <w:rsid w:val="00627547"/>
    <w:rsid w:val="006278A7"/>
    <w:rsid w:val="00627AD0"/>
    <w:rsid w:val="0063044F"/>
    <w:rsid w:val="00630594"/>
    <w:rsid w:val="00630D53"/>
    <w:rsid w:val="006310F9"/>
    <w:rsid w:val="0063139A"/>
    <w:rsid w:val="00631AF0"/>
    <w:rsid w:val="00632ADF"/>
    <w:rsid w:val="0063300E"/>
    <w:rsid w:val="00633048"/>
    <w:rsid w:val="00633203"/>
    <w:rsid w:val="00635135"/>
    <w:rsid w:val="0063554F"/>
    <w:rsid w:val="00635614"/>
    <w:rsid w:val="0063570A"/>
    <w:rsid w:val="0063590F"/>
    <w:rsid w:val="00635A35"/>
    <w:rsid w:val="00635EF1"/>
    <w:rsid w:val="0063630C"/>
    <w:rsid w:val="0063699E"/>
    <w:rsid w:val="006369B4"/>
    <w:rsid w:val="006376DA"/>
    <w:rsid w:val="006378F1"/>
    <w:rsid w:val="00637C86"/>
    <w:rsid w:val="00637EA8"/>
    <w:rsid w:val="00637EAC"/>
    <w:rsid w:val="00640A08"/>
    <w:rsid w:val="00640D00"/>
    <w:rsid w:val="00640D49"/>
    <w:rsid w:val="00641751"/>
    <w:rsid w:val="00641A6A"/>
    <w:rsid w:val="00641DA6"/>
    <w:rsid w:val="00641E4D"/>
    <w:rsid w:val="006444CE"/>
    <w:rsid w:val="00644520"/>
    <w:rsid w:val="00644793"/>
    <w:rsid w:val="00646D24"/>
    <w:rsid w:val="00650CF6"/>
    <w:rsid w:val="00650FBC"/>
    <w:rsid w:val="0065143B"/>
    <w:rsid w:val="00651BA9"/>
    <w:rsid w:val="00652208"/>
    <w:rsid w:val="00652634"/>
    <w:rsid w:val="00652A21"/>
    <w:rsid w:val="00652F49"/>
    <w:rsid w:val="006532CB"/>
    <w:rsid w:val="00653B6E"/>
    <w:rsid w:val="00653F55"/>
    <w:rsid w:val="0065405F"/>
    <w:rsid w:val="00654BDC"/>
    <w:rsid w:val="006558E3"/>
    <w:rsid w:val="00655983"/>
    <w:rsid w:val="00655BEB"/>
    <w:rsid w:val="00655E43"/>
    <w:rsid w:val="006563E9"/>
    <w:rsid w:val="00660060"/>
    <w:rsid w:val="00660997"/>
    <w:rsid w:val="00660E52"/>
    <w:rsid w:val="00660ED4"/>
    <w:rsid w:val="006615C4"/>
    <w:rsid w:val="00661ACA"/>
    <w:rsid w:val="006622C7"/>
    <w:rsid w:val="0066292F"/>
    <w:rsid w:val="00662B1B"/>
    <w:rsid w:val="006631FE"/>
    <w:rsid w:val="006635BB"/>
    <w:rsid w:val="00663A83"/>
    <w:rsid w:val="00663ABA"/>
    <w:rsid w:val="00663CAF"/>
    <w:rsid w:val="00664386"/>
    <w:rsid w:val="00664577"/>
    <w:rsid w:val="006645A8"/>
    <w:rsid w:val="006648AE"/>
    <w:rsid w:val="006649DC"/>
    <w:rsid w:val="006651D0"/>
    <w:rsid w:val="00666746"/>
    <w:rsid w:val="006667F3"/>
    <w:rsid w:val="00666975"/>
    <w:rsid w:val="00666FB7"/>
    <w:rsid w:val="0066790F"/>
    <w:rsid w:val="00667CCE"/>
    <w:rsid w:val="00667E1D"/>
    <w:rsid w:val="0067022F"/>
    <w:rsid w:val="006708DC"/>
    <w:rsid w:val="006713DE"/>
    <w:rsid w:val="0067159B"/>
    <w:rsid w:val="00671D2B"/>
    <w:rsid w:val="00671DA0"/>
    <w:rsid w:val="0067229E"/>
    <w:rsid w:val="006726D4"/>
    <w:rsid w:val="00672C17"/>
    <w:rsid w:val="00673712"/>
    <w:rsid w:val="0067392D"/>
    <w:rsid w:val="006746BF"/>
    <w:rsid w:val="006746DC"/>
    <w:rsid w:val="0067477C"/>
    <w:rsid w:val="00674924"/>
    <w:rsid w:val="00675028"/>
    <w:rsid w:val="0067504A"/>
    <w:rsid w:val="00675154"/>
    <w:rsid w:val="0067519F"/>
    <w:rsid w:val="006755B2"/>
    <w:rsid w:val="006756BA"/>
    <w:rsid w:val="006757C2"/>
    <w:rsid w:val="00675803"/>
    <w:rsid w:val="00675859"/>
    <w:rsid w:val="00675C3F"/>
    <w:rsid w:val="00677A36"/>
    <w:rsid w:val="00677CD4"/>
    <w:rsid w:val="0068044E"/>
    <w:rsid w:val="00680740"/>
    <w:rsid w:val="00680EB9"/>
    <w:rsid w:val="006817F8"/>
    <w:rsid w:val="006819EA"/>
    <w:rsid w:val="00681A76"/>
    <w:rsid w:val="00681DB0"/>
    <w:rsid w:val="00682075"/>
    <w:rsid w:val="00682439"/>
    <w:rsid w:val="00682585"/>
    <w:rsid w:val="006826CE"/>
    <w:rsid w:val="00683707"/>
    <w:rsid w:val="00684218"/>
    <w:rsid w:val="0068424A"/>
    <w:rsid w:val="006857A0"/>
    <w:rsid w:val="0068600A"/>
    <w:rsid w:val="006866C8"/>
    <w:rsid w:val="00686B94"/>
    <w:rsid w:val="00686CE8"/>
    <w:rsid w:val="00687418"/>
    <w:rsid w:val="00687650"/>
    <w:rsid w:val="006879D3"/>
    <w:rsid w:val="00687E78"/>
    <w:rsid w:val="0069001B"/>
    <w:rsid w:val="006900A9"/>
    <w:rsid w:val="00690522"/>
    <w:rsid w:val="006910A5"/>
    <w:rsid w:val="0069133E"/>
    <w:rsid w:val="0069157F"/>
    <w:rsid w:val="00691ADE"/>
    <w:rsid w:val="006925F1"/>
    <w:rsid w:val="00692BE4"/>
    <w:rsid w:val="00692CA3"/>
    <w:rsid w:val="0069307C"/>
    <w:rsid w:val="00693509"/>
    <w:rsid w:val="0069370F"/>
    <w:rsid w:val="00693819"/>
    <w:rsid w:val="00693972"/>
    <w:rsid w:val="006945BB"/>
    <w:rsid w:val="00694730"/>
    <w:rsid w:val="00694C2C"/>
    <w:rsid w:val="0069599C"/>
    <w:rsid w:val="00695C8B"/>
    <w:rsid w:val="006961B2"/>
    <w:rsid w:val="006962B8"/>
    <w:rsid w:val="00696C73"/>
    <w:rsid w:val="006970D0"/>
    <w:rsid w:val="00697166"/>
    <w:rsid w:val="00697590"/>
    <w:rsid w:val="006977A7"/>
    <w:rsid w:val="00697DBD"/>
    <w:rsid w:val="00697F7F"/>
    <w:rsid w:val="006A0832"/>
    <w:rsid w:val="006A099A"/>
    <w:rsid w:val="006A0C64"/>
    <w:rsid w:val="006A106B"/>
    <w:rsid w:val="006A1687"/>
    <w:rsid w:val="006A1948"/>
    <w:rsid w:val="006A19CA"/>
    <w:rsid w:val="006A1F5B"/>
    <w:rsid w:val="006A24D2"/>
    <w:rsid w:val="006A276A"/>
    <w:rsid w:val="006A2B52"/>
    <w:rsid w:val="006A3DC1"/>
    <w:rsid w:val="006A404E"/>
    <w:rsid w:val="006A4E15"/>
    <w:rsid w:val="006A4F30"/>
    <w:rsid w:val="006A4F4B"/>
    <w:rsid w:val="006A58B4"/>
    <w:rsid w:val="006A612C"/>
    <w:rsid w:val="006A6991"/>
    <w:rsid w:val="006A6AB3"/>
    <w:rsid w:val="006A7611"/>
    <w:rsid w:val="006A7673"/>
    <w:rsid w:val="006A7A5F"/>
    <w:rsid w:val="006A7B58"/>
    <w:rsid w:val="006B005A"/>
    <w:rsid w:val="006B18F8"/>
    <w:rsid w:val="006B1C1A"/>
    <w:rsid w:val="006B25CB"/>
    <w:rsid w:val="006B28A2"/>
    <w:rsid w:val="006B2C9F"/>
    <w:rsid w:val="006B37F9"/>
    <w:rsid w:val="006B3A3F"/>
    <w:rsid w:val="006B3C51"/>
    <w:rsid w:val="006B3EE2"/>
    <w:rsid w:val="006B3F82"/>
    <w:rsid w:val="006B43E0"/>
    <w:rsid w:val="006B43FA"/>
    <w:rsid w:val="006B5182"/>
    <w:rsid w:val="006B52CA"/>
    <w:rsid w:val="006B552B"/>
    <w:rsid w:val="006B556F"/>
    <w:rsid w:val="006B5AC7"/>
    <w:rsid w:val="006B5EF1"/>
    <w:rsid w:val="006B69A3"/>
    <w:rsid w:val="006B6DDE"/>
    <w:rsid w:val="006B6ED2"/>
    <w:rsid w:val="006B7C80"/>
    <w:rsid w:val="006C0385"/>
    <w:rsid w:val="006C0964"/>
    <w:rsid w:val="006C09F0"/>
    <w:rsid w:val="006C12DD"/>
    <w:rsid w:val="006C13C3"/>
    <w:rsid w:val="006C1891"/>
    <w:rsid w:val="006C1A50"/>
    <w:rsid w:val="006C2493"/>
    <w:rsid w:val="006C28FC"/>
    <w:rsid w:val="006C2D16"/>
    <w:rsid w:val="006C2D3D"/>
    <w:rsid w:val="006C30D0"/>
    <w:rsid w:val="006C31F8"/>
    <w:rsid w:val="006C3422"/>
    <w:rsid w:val="006C389B"/>
    <w:rsid w:val="006C3C1F"/>
    <w:rsid w:val="006C40BD"/>
    <w:rsid w:val="006C4119"/>
    <w:rsid w:val="006C419B"/>
    <w:rsid w:val="006C4543"/>
    <w:rsid w:val="006C4783"/>
    <w:rsid w:val="006C5B0B"/>
    <w:rsid w:val="006C5B2A"/>
    <w:rsid w:val="006C5FD4"/>
    <w:rsid w:val="006C6204"/>
    <w:rsid w:val="006C644A"/>
    <w:rsid w:val="006C652B"/>
    <w:rsid w:val="006C66F0"/>
    <w:rsid w:val="006C791D"/>
    <w:rsid w:val="006D0254"/>
    <w:rsid w:val="006D0388"/>
    <w:rsid w:val="006D0515"/>
    <w:rsid w:val="006D071B"/>
    <w:rsid w:val="006D0D30"/>
    <w:rsid w:val="006D1891"/>
    <w:rsid w:val="006D1D8F"/>
    <w:rsid w:val="006D20AC"/>
    <w:rsid w:val="006D2145"/>
    <w:rsid w:val="006D2D0F"/>
    <w:rsid w:val="006D2D27"/>
    <w:rsid w:val="006D3212"/>
    <w:rsid w:val="006D3527"/>
    <w:rsid w:val="006D374D"/>
    <w:rsid w:val="006D37DC"/>
    <w:rsid w:val="006D3AB5"/>
    <w:rsid w:val="006D4159"/>
    <w:rsid w:val="006D4435"/>
    <w:rsid w:val="006D4436"/>
    <w:rsid w:val="006D4F86"/>
    <w:rsid w:val="006D57EB"/>
    <w:rsid w:val="006D6176"/>
    <w:rsid w:val="006D693B"/>
    <w:rsid w:val="006D6D57"/>
    <w:rsid w:val="006D7114"/>
    <w:rsid w:val="006D725C"/>
    <w:rsid w:val="006D7494"/>
    <w:rsid w:val="006D7740"/>
    <w:rsid w:val="006D78CB"/>
    <w:rsid w:val="006D7993"/>
    <w:rsid w:val="006E0453"/>
    <w:rsid w:val="006E13B4"/>
    <w:rsid w:val="006E17DC"/>
    <w:rsid w:val="006E19BF"/>
    <w:rsid w:val="006E1A05"/>
    <w:rsid w:val="006E2347"/>
    <w:rsid w:val="006E2534"/>
    <w:rsid w:val="006E31E2"/>
    <w:rsid w:val="006E3776"/>
    <w:rsid w:val="006E38F1"/>
    <w:rsid w:val="006E45BE"/>
    <w:rsid w:val="006E54FA"/>
    <w:rsid w:val="006E5642"/>
    <w:rsid w:val="006E649F"/>
    <w:rsid w:val="006E650A"/>
    <w:rsid w:val="006E65A2"/>
    <w:rsid w:val="006E6CE5"/>
    <w:rsid w:val="006E717B"/>
    <w:rsid w:val="006E72B7"/>
    <w:rsid w:val="006E7C0D"/>
    <w:rsid w:val="006F0300"/>
    <w:rsid w:val="006F06D3"/>
    <w:rsid w:val="006F0B42"/>
    <w:rsid w:val="006F115F"/>
    <w:rsid w:val="006F22A8"/>
    <w:rsid w:val="006F230F"/>
    <w:rsid w:val="006F28C6"/>
    <w:rsid w:val="006F2C80"/>
    <w:rsid w:val="006F3918"/>
    <w:rsid w:val="006F3CC2"/>
    <w:rsid w:val="006F41B2"/>
    <w:rsid w:val="006F45D9"/>
    <w:rsid w:val="006F4E01"/>
    <w:rsid w:val="006F6132"/>
    <w:rsid w:val="006F666F"/>
    <w:rsid w:val="006F6B54"/>
    <w:rsid w:val="006F6D0D"/>
    <w:rsid w:val="006F6F48"/>
    <w:rsid w:val="006F7AEE"/>
    <w:rsid w:val="006F7CF4"/>
    <w:rsid w:val="006F7E0F"/>
    <w:rsid w:val="00700183"/>
    <w:rsid w:val="007002B8"/>
    <w:rsid w:val="00700A5A"/>
    <w:rsid w:val="00700CA6"/>
    <w:rsid w:val="00700CDE"/>
    <w:rsid w:val="00700E46"/>
    <w:rsid w:val="00701166"/>
    <w:rsid w:val="007011D0"/>
    <w:rsid w:val="0070144C"/>
    <w:rsid w:val="007019DA"/>
    <w:rsid w:val="00702013"/>
    <w:rsid w:val="0070229E"/>
    <w:rsid w:val="00702DFF"/>
    <w:rsid w:val="00703508"/>
    <w:rsid w:val="00703868"/>
    <w:rsid w:val="0070392F"/>
    <w:rsid w:val="0070439B"/>
    <w:rsid w:val="00704987"/>
    <w:rsid w:val="00704991"/>
    <w:rsid w:val="00704B12"/>
    <w:rsid w:val="00705791"/>
    <w:rsid w:val="007057CA"/>
    <w:rsid w:val="00706083"/>
    <w:rsid w:val="0070615D"/>
    <w:rsid w:val="0070626F"/>
    <w:rsid w:val="0070627D"/>
    <w:rsid w:val="007064B2"/>
    <w:rsid w:val="00706812"/>
    <w:rsid w:val="0070686B"/>
    <w:rsid w:val="0070778F"/>
    <w:rsid w:val="007078F0"/>
    <w:rsid w:val="00707D85"/>
    <w:rsid w:val="00707E9E"/>
    <w:rsid w:val="00710815"/>
    <w:rsid w:val="007109EC"/>
    <w:rsid w:val="00710A46"/>
    <w:rsid w:val="00710F1F"/>
    <w:rsid w:val="0071101A"/>
    <w:rsid w:val="00711036"/>
    <w:rsid w:val="007111D9"/>
    <w:rsid w:val="00711A6D"/>
    <w:rsid w:val="00711AB3"/>
    <w:rsid w:val="00711ACA"/>
    <w:rsid w:val="00711D7F"/>
    <w:rsid w:val="00712611"/>
    <w:rsid w:val="00712B58"/>
    <w:rsid w:val="00712C73"/>
    <w:rsid w:val="00712DA9"/>
    <w:rsid w:val="00713348"/>
    <w:rsid w:val="00713777"/>
    <w:rsid w:val="00713AE4"/>
    <w:rsid w:val="00713DBD"/>
    <w:rsid w:val="00714122"/>
    <w:rsid w:val="007142EB"/>
    <w:rsid w:val="007144AB"/>
    <w:rsid w:val="00716018"/>
    <w:rsid w:val="007163A0"/>
    <w:rsid w:val="007163EE"/>
    <w:rsid w:val="00716439"/>
    <w:rsid w:val="00716AB8"/>
    <w:rsid w:val="00716E6C"/>
    <w:rsid w:val="00716EB3"/>
    <w:rsid w:val="00717CB5"/>
    <w:rsid w:val="00717EB3"/>
    <w:rsid w:val="00720709"/>
    <w:rsid w:val="00720BBB"/>
    <w:rsid w:val="0072211B"/>
    <w:rsid w:val="0072221E"/>
    <w:rsid w:val="00722442"/>
    <w:rsid w:val="007234A6"/>
    <w:rsid w:val="00724033"/>
    <w:rsid w:val="0072413D"/>
    <w:rsid w:val="0072442A"/>
    <w:rsid w:val="007244F6"/>
    <w:rsid w:val="00724909"/>
    <w:rsid w:val="00724E26"/>
    <w:rsid w:val="0072501C"/>
    <w:rsid w:val="0072609D"/>
    <w:rsid w:val="00726192"/>
    <w:rsid w:val="007270E5"/>
    <w:rsid w:val="00727119"/>
    <w:rsid w:val="007276CB"/>
    <w:rsid w:val="007276F1"/>
    <w:rsid w:val="00727791"/>
    <w:rsid w:val="00727F6F"/>
    <w:rsid w:val="00727F72"/>
    <w:rsid w:val="00730E0E"/>
    <w:rsid w:val="0073122B"/>
    <w:rsid w:val="00731298"/>
    <w:rsid w:val="007315EE"/>
    <w:rsid w:val="00731CC8"/>
    <w:rsid w:val="00731D82"/>
    <w:rsid w:val="00732E49"/>
    <w:rsid w:val="00732F51"/>
    <w:rsid w:val="00733029"/>
    <w:rsid w:val="00733137"/>
    <w:rsid w:val="007337E2"/>
    <w:rsid w:val="00734D44"/>
    <w:rsid w:val="0073523C"/>
    <w:rsid w:val="00735620"/>
    <w:rsid w:val="00735A60"/>
    <w:rsid w:val="00736B53"/>
    <w:rsid w:val="00736B8C"/>
    <w:rsid w:val="00736FE1"/>
    <w:rsid w:val="00737337"/>
    <w:rsid w:val="007377C2"/>
    <w:rsid w:val="00737943"/>
    <w:rsid w:val="00740FE8"/>
    <w:rsid w:val="00741418"/>
    <w:rsid w:val="00741429"/>
    <w:rsid w:val="00742291"/>
    <w:rsid w:val="00742358"/>
    <w:rsid w:val="00742502"/>
    <w:rsid w:val="00742670"/>
    <w:rsid w:val="00742E96"/>
    <w:rsid w:val="00742F9E"/>
    <w:rsid w:val="007431E3"/>
    <w:rsid w:val="007433FD"/>
    <w:rsid w:val="00743421"/>
    <w:rsid w:val="007434E7"/>
    <w:rsid w:val="00743927"/>
    <w:rsid w:val="00743A52"/>
    <w:rsid w:val="00744515"/>
    <w:rsid w:val="007445B9"/>
    <w:rsid w:val="00744E4A"/>
    <w:rsid w:val="00744F2F"/>
    <w:rsid w:val="00745CD0"/>
    <w:rsid w:val="0074615D"/>
    <w:rsid w:val="00746EC5"/>
    <w:rsid w:val="00746F1A"/>
    <w:rsid w:val="007506D1"/>
    <w:rsid w:val="0075083B"/>
    <w:rsid w:val="00750E93"/>
    <w:rsid w:val="00750FA4"/>
    <w:rsid w:val="00750FF1"/>
    <w:rsid w:val="0075146D"/>
    <w:rsid w:val="00751E8C"/>
    <w:rsid w:val="007523EF"/>
    <w:rsid w:val="007524FF"/>
    <w:rsid w:val="0075256A"/>
    <w:rsid w:val="00752C48"/>
    <w:rsid w:val="0075308D"/>
    <w:rsid w:val="0075381E"/>
    <w:rsid w:val="00753F74"/>
    <w:rsid w:val="007547D0"/>
    <w:rsid w:val="00755A1F"/>
    <w:rsid w:val="007561E0"/>
    <w:rsid w:val="00756B35"/>
    <w:rsid w:val="0075707E"/>
    <w:rsid w:val="00757476"/>
    <w:rsid w:val="00757562"/>
    <w:rsid w:val="00757621"/>
    <w:rsid w:val="00757EB9"/>
    <w:rsid w:val="00760025"/>
    <w:rsid w:val="007601FA"/>
    <w:rsid w:val="00760A4C"/>
    <w:rsid w:val="00760B18"/>
    <w:rsid w:val="00760DCE"/>
    <w:rsid w:val="00761BC1"/>
    <w:rsid w:val="007620DC"/>
    <w:rsid w:val="007624D2"/>
    <w:rsid w:val="007628D1"/>
    <w:rsid w:val="00762A1B"/>
    <w:rsid w:val="00762B14"/>
    <w:rsid w:val="00762D79"/>
    <w:rsid w:val="00762F4C"/>
    <w:rsid w:val="007631E9"/>
    <w:rsid w:val="007632C6"/>
    <w:rsid w:val="007633B4"/>
    <w:rsid w:val="00764178"/>
    <w:rsid w:val="00764728"/>
    <w:rsid w:val="00764845"/>
    <w:rsid w:val="00764FEF"/>
    <w:rsid w:val="00765147"/>
    <w:rsid w:val="007657C6"/>
    <w:rsid w:val="00766F60"/>
    <w:rsid w:val="00767312"/>
    <w:rsid w:val="007675DA"/>
    <w:rsid w:val="0077046B"/>
    <w:rsid w:val="007706FB"/>
    <w:rsid w:val="00770912"/>
    <w:rsid w:val="0077102F"/>
    <w:rsid w:val="007714B6"/>
    <w:rsid w:val="0077162D"/>
    <w:rsid w:val="00772BA6"/>
    <w:rsid w:val="00773049"/>
    <w:rsid w:val="0077313C"/>
    <w:rsid w:val="007733EA"/>
    <w:rsid w:val="0077388A"/>
    <w:rsid w:val="007740F6"/>
    <w:rsid w:val="00774536"/>
    <w:rsid w:val="00774B71"/>
    <w:rsid w:val="00774B93"/>
    <w:rsid w:val="007751C0"/>
    <w:rsid w:val="00775BF3"/>
    <w:rsid w:val="007761D1"/>
    <w:rsid w:val="00776A2F"/>
    <w:rsid w:val="00777E7D"/>
    <w:rsid w:val="007801EE"/>
    <w:rsid w:val="007807A8"/>
    <w:rsid w:val="007809BF"/>
    <w:rsid w:val="00780F60"/>
    <w:rsid w:val="00781195"/>
    <w:rsid w:val="0078127F"/>
    <w:rsid w:val="007815B9"/>
    <w:rsid w:val="0078176F"/>
    <w:rsid w:val="00781895"/>
    <w:rsid w:val="00781A77"/>
    <w:rsid w:val="00781CB6"/>
    <w:rsid w:val="00782045"/>
    <w:rsid w:val="007829A0"/>
    <w:rsid w:val="007842C3"/>
    <w:rsid w:val="0078643D"/>
    <w:rsid w:val="00786918"/>
    <w:rsid w:val="00790224"/>
    <w:rsid w:val="00790318"/>
    <w:rsid w:val="0079059C"/>
    <w:rsid w:val="00790D8C"/>
    <w:rsid w:val="007911A6"/>
    <w:rsid w:val="00791DBC"/>
    <w:rsid w:val="00792486"/>
    <w:rsid w:val="007928FD"/>
    <w:rsid w:val="00792CAF"/>
    <w:rsid w:val="00792F06"/>
    <w:rsid w:val="007930D1"/>
    <w:rsid w:val="00793435"/>
    <w:rsid w:val="00793720"/>
    <w:rsid w:val="007946AB"/>
    <w:rsid w:val="007948CC"/>
    <w:rsid w:val="00794E80"/>
    <w:rsid w:val="007952CD"/>
    <w:rsid w:val="0079567D"/>
    <w:rsid w:val="0079572C"/>
    <w:rsid w:val="007958F9"/>
    <w:rsid w:val="00795B71"/>
    <w:rsid w:val="00795D3A"/>
    <w:rsid w:val="0079618D"/>
    <w:rsid w:val="00796251"/>
    <w:rsid w:val="0079669D"/>
    <w:rsid w:val="007969AA"/>
    <w:rsid w:val="007969C6"/>
    <w:rsid w:val="00796C1A"/>
    <w:rsid w:val="00797205"/>
    <w:rsid w:val="0079749E"/>
    <w:rsid w:val="007975F6"/>
    <w:rsid w:val="007979F3"/>
    <w:rsid w:val="00797C19"/>
    <w:rsid w:val="00797FE2"/>
    <w:rsid w:val="007A09AE"/>
    <w:rsid w:val="007A0D8C"/>
    <w:rsid w:val="007A1365"/>
    <w:rsid w:val="007A1482"/>
    <w:rsid w:val="007A1AF9"/>
    <w:rsid w:val="007A3CC7"/>
    <w:rsid w:val="007A3DBD"/>
    <w:rsid w:val="007A3FC2"/>
    <w:rsid w:val="007A4DD9"/>
    <w:rsid w:val="007A5C02"/>
    <w:rsid w:val="007A5DE1"/>
    <w:rsid w:val="007A60A2"/>
    <w:rsid w:val="007A62D0"/>
    <w:rsid w:val="007A636D"/>
    <w:rsid w:val="007A6CC6"/>
    <w:rsid w:val="007A6CEF"/>
    <w:rsid w:val="007A6E59"/>
    <w:rsid w:val="007A7E0E"/>
    <w:rsid w:val="007B007F"/>
    <w:rsid w:val="007B0241"/>
    <w:rsid w:val="007B10BF"/>
    <w:rsid w:val="007B12C7"/>
    <w:rsid w:val="007B147B"/>
    <w:rsid w:val="007B164B"/>
    <w:rsid w:val="007B2121"/>
    <w:rsid w:val="007B241A"/>
    <w:rsid w:val="007B25DA"/>
    <w:rsid w:val="007B3027"/>
    <w:rsid w:val="007B35F5"/>
    <w:rsid w:val="007B4285"/>
    <w:rsid w:val="007B5E57"/>
    <w:rsid w:val="007B6CE1"/>
    <w:rsid w:val="007B71B8"/>
    <w:rsid w:val="007B75FF"/>
    <w:rsid w:val="007B773D"/>
    <w:rsid w:val="007B7A60"/>
    <w:rsid w:val="007C02DF"/>
    <w:rsid w:val="007C0362"/>
    <w:rsid w:val="007C092A"/>
    <w:rsid w:val="007C0E77"/>
    <w:rsid w:val="007C134D"/>
    <w:rsid w:val="007C168B"/>
    <w:rsid w:val="007C22E3"/>
    <w:rsid w:val="007C3C34"/>
    <w:rsid w:val="007C4133"/>
    <w:rsid w:val="007C44D8"/>
    <w:rsid w:val="007C450E"/>
    <w:rsid w:val="007C4911"/>
    <w:rsid w:val="007C4DC9"/>
    <w:rsid w:val="007C5134"/>
    <w:rsid w:val="007C551B"/>
    <w:rsid w:val="007C57AD"/>
    <w:rsid w:val="007C5F67"/>
    <w:rsid w:val="007C6465"/>
    <w:rsid w:val="007C66D2"/>
    <w:rsid w:val="007C69E1"/>
    <w:rsid w:val="007C7246"/>
    <w:rsid w:val="007C79CB"/>
    <w:rsid w:val="007C79CF"/>
    <w:rsid w:val="007C7E49"/>
    <w:rsid w:val="007D0266"/>
    <w:rsid w:val="007D0A63"/>
    <w:rsid w:val="007D11FB"/>
    <w:rsid w:val="007D1408"/>
    <w:rsid w:val="007D14E0"/>
    <w:rsid w:val="007D1C13"/>
    <w:rsid w:val="007D1C9E"/>
    <w:rsid w:val="007D23A1"/>
    <w:rsid w:val="007D3088"/>
    <w:rsid w:val="007D3330"/>
    <w:rsid w:val="007D3C26"/>
    <w:rsid w:val="007D45CE"/>
    <w:rsid w:val="007D521C"/>
    <w:rsid w:val="007D55E5"/>
    <w:rsid w:val="007D5BE2"/>
    <w:rsid w:val="007D5CC4"/>
    <w:rsid w:val="007D5FD9"/>
    <w:rsid w:val="007D6029"/>
    <w:rsid w:val="007D6656"/>
    <w:rsid w:val="007D6980"/>
    <w:rsid w:val="007D6AE5"/>
    <w:rsid w:val="007D6FC0"/>
    <w:rsid w:val="007D7985"/>
    <w:rsid w:val="007D7DEF"/>
    <w:rsid w:val="007E0056"/>
    <w:rsid w:val="007E07F1"/>
    <w:rsid w:val="007E13D1"/>
    <w:rsid w:val="007E1D35"/>
    <w:rsid w:val="007E2175"/>
    <w:rsid w:val="007E28DD"/>
    <w:rsid w:val="007E29A1"/>
    <w:rsid w:val="007E2E95"/>
    <w:rsid w:val="007E2ECA"/>
    <w:rsid w:val="007E3007"/>
    <w:rsid w:val="007E3305"/>
    <w:rsid w:val="007E3674"/>
    <w:rsid w:val="007E3B26"/>
    <w:rsid w:val="007E3E24"/>
    <w:rsid w:val="007E3EF0"/>
    <w:rsid w:val="007E4350"/>
    <w:rsid w:val="007E4B30"/>
    <w:rsid w:val="007E55EE"/>
    <w:rsid w:val="007E5F7A"/>
    <w:rsid w:val="007E663D"/>
    <w:rsid w:val="007E79B7"/>
    <w:rsid w:val="007F0A0B"/>
    <w:rsid w:val="007F0D15"/>
    <w:rsid w:val="007F130E"/>
    <w:rsid w:val="007F1535"/>
    <w:rsid w:val="007F16B2"/>
    <w:rsid w:val="007F204D"/>
    <w:rsid w:val="007F2C38"/>
    <w:rsid w:val="007F3F79"/>
    <w:rsid w:val="007F47B2"/>
    <w:rsid w:val="007F5114"/>
    <w:rsid w:val="007F5719"/>
    <w:rsid w:val="007F598F"/>
    <w:rsid w:val="007F5E26"/>
    <w:rsid w:val="007F632B"/>
    <w:rsid w:val="007F63C0"/>
    <w:rsid w:val="007F6F42"/>
    <w:rsid w:val="007F71D3"/>
    <w:rsid w:val="007F7BDA"/>
    <w:rsid w:val="00800B08"/>
    <w:rsid w:val="00800E31"/>
    <w:rsid w:val="00800EE9"/>
    <w:rsid w:val="00801503"/>
    <w:rsid w:val="00802D26"/>
    <w:rsid w:val="0080346B"/>
    <w:rsid w:val="00803BA4"/>
    <w:rsid w:val="00803DEC"/>
    <w:rsid w:val="00804200"/>
    <w:rsid w:val="008043E3"/>
    <w:rsid w:val="008046BD"/>
    <w:rsid w:val="008056D0"/>
    <w:rsid w:val="00805712"/>
    <w:rsid w:val="008057A6"/>
    <w:rsid w:val="00805948"/>
    <w:rsid w:val="00805BA3"/>
    <w:rsid w:val="00805DD6"/>
    <w:rsid w:val="008068A3"/>
    <w:rsid w:val="00806BA5"/>
    <w:rsid w:val="008072DE"/>
    <w:rsid w:val="008074E9"/>
    <w:rsid w:val="008075E3"/>
    <w:rsid w:val="0080799F"/>
    <w:rsid w:val="00807D9C"/>
    <w:rsid w:val="008117A7"/>
    <w:rsid w:val="0081195A"/>
    <w:rsid w:val="00812220"/>
    <w:rsid w:val="008127F9"/>
    <w:rsid w:val="00812C2C"/>
    <w:rsid w:val="00812F06"/>
    <w:rsid w:val="008136EE"/>
    <w:rsid w:val="00813844"/>
    <w:rsid w:val="00813D69"/>
    <w:rsid w:val="00814FD8"/>
    <w:rsid w:val="0081578D"/>
    <w:rsid w:val="008169F6"/>
    <w:rsid w:val="00816BA2"/>
    <w:rsid w:val="00816EAF"/>
    <w:rsid w:val="0081775A"/>
    <w:rsid w:val="00817F97"/>
    <w:rsid w:val="008205FF"/>
    <w:rsid w:val="0082082F"/>
    <w:rsid w:val="00820DF6"/>
    <w:rsid w:val="008212C6"/>
    <w:rsid w:val="00821308"/>
    <w:rsid w:val="008216F9"/>
    <w:rsid w:val="008218A0"/>
    <w:rsid w:val="00821B32"/>
    <w:rsid w:val="00821EA9"/>
    <w:rsid w:val="00822371"/>
    <w:rsid w:val="00822F3C"/>
    <w:rsid w:val="00823C9B"/>
    <w:rsid w:val="008246B4"/>
    <w:rsid w:val="008247ED"/>
    <w:rsid w:val="00824808"/>
    <w:rsid w:val="00824E9C"/>
    <w:rsid w:val="00825013"/>
    <w:rsid w:val="008250EF"/>
    <w:rsid w:val="00825729"/>
    <w:rsid w:val="0082587C"/>
    <w:rsid w:val="0082621E"/>
    <w:rsid w:val="00826C3D"/>
    <w:rsid w:val="00826D7C"/>
    <w:rsid w:val="008271CF"/>
    <w:rsid w:val="00827EFC"/>
    <w:rsid w:val="00830720"/>
    <w:rsid w:val="0083099D"/>
    <w:rsid w:val="00830D1A"/>
    <w:rsid w:val="008311D8"/>
    <w:rsid w:val="0083182C"/>
    <w:rsid w:val="00831B85"/>
    <w:rsid w:val="00831EB0"/>
    <w:rsid w:val="00831F17"/>
    <w:rsid w:val="00832424"/>
    <w:rsid w:val="00832CDB"/>
    <w:rsid w:val="00833984"/>
    <w:rsid w:val="00833B3B"/>
    <w:rsid w:val="00833B7F"/>
    <w:rsid w:val="0083408E"/>
    <w:rsid w:val="008340D2"/>
    <w:rsid w:val="008347F4"/>
    <w:rsid w:val="00834935"/>
    <w:rsid w:val="00834BFB"/>
    <w:rsid w:val="00834C1C"/>
    <w:rsid w:val="00835C94"/>
    <w:rsid w:val="00836405"/>
    <w:rsid w:val="00836596"/>
    <w:rsid w:val="0083672B"/>
    <w:rsid w:val="0083744E"/>
    <w:rsid w:val="00837B76"/>
    <w:rsid w:val="00837C8A"/>
    <w:rsid w:val="00837CFA"/>
    <w:rsid w:val="00837D40"/>
    <w:rsid w:val="00840158"/>
    <w:rsid w:val="008403A0"/>
    <w:rsid w:val="008403E2"/>
    <w:rsid w:val="00840C18"/>
    <w:rsid w:val="00840CD5"/>
    <w:rsid w:val="00840E42"/>
    <w:rsid w:val="00842924"/>
    <w:rsid w:val="00842D2D"/>
    <w:rsid w:val="00842D9B"/>
    <w:rsid w:val="00843812"/>
    <w:rsid w:val="00844220"/>
    <w:rsid w:val="008449EE"/>
    <w:rsid w:val="0084540A"/>
    <w:rsid w:val="00845729"/>
    <w:rsid w:val="00845786"/>
    <w:rsid w:val="00845E9C"/>
    <w:rsid w:val="008460CA"/>
    <w:rsid w:val="00846239"/>
    <w:rsid w:val="00846509"/>
    <w:rsid w:val="00846CDE"/>
    <w:rsid w:val="00846E79"/>
    <w:rsid w:val="0085047D"/>
    <w:rsid w:val="00850D46"/>
    <w:rsid w:val="00850E95"/>
    <w:rsid w:val="00850FFF"/>
    <w:rsid w:val="00851114"/>
    <w:rsid w:val="008514A0"/>
    <w:rsid w:val="00851749"/>
    <w:rsid w:val="008517F5"/>
    <w:rsid w:val="00851E7C"/>
    <w:rsid w:val="0085247E"/>
    <w:rsid w:val="00852AE7"/>
    <w:rsid w:val="00852C79"/>
    <w:rsid w:val="00852D7D"/>
    <w:rsid w:val="00853024"/>
    <w:rsid w:val="008537BE"/>
    <w:rsid w:val="00853C45"/>
    <w:rsid w:val="00853D60"/>
    <w:rsid w:val="0085498B"/>
    <w:rsid w:val="0085570A"/>
    <w:rsid w:val="00855C40"/>
    <w:rsid w:val="0085666A"/>
    <w:rsid w:val="00857902"/>
    <w:rsid w:val="008579BB"/>
    <w:rsid w:val="00857CF0"/>
    <w:rsid w:val="00857EF4"/>
    <w:rsid w:val="00860554"/>
    <w:rsid w:val="00860BAD"/>
    <w:rsid w:val="0086141B"/>
    <w:rsid w:val="00861583"/>
    <w:rsid w:val="008622DD"/>
    <w:rsid w:val="008624CE"/>
    <w:rsid w:val="00862606"/>
    <w:rsid w:val="00862B42"/>
    <w:rsid w:val="0086319A"/>
    <w:rsid w:val="008634ED"/>
    <w:rsid w:val="0086361A"/>
    <w:rsid w:val="0086378F"/>
    <w:rsid w:val="00863951"/>
    <w:rsid w:val="00864234"/>
    <w:rsid w:val="00864D9F"/>
    <w:rsid w:val="00864E82"/>
    <w:rsid w:val="00864FE3"/>
    <w:rsid w:val="008654E7"/>
    <w:rsid w:val="008660CE"/>
    <w:rsid w:val="008663D2"/>
    <w:rsid w:val="00866DD2"/>
    <w:rsid w:val="00866E03"/>
    <w:rsid w:val="00866E92"/>
    <w:rsid w:val="00867CC4"/>
    <w:rsid w:val="00867D9B"/>
    <w:rsid w:val="008700DF"/>
    <w:rsid w:val="00870710"/>
    <w:rsid w:val="008707BD"/>
    <w:rsid w:val="00870C59"/>
    <w:rsid w:val="00870F6E"/>
    <w:rsid w:val="008710FE"/>
    <w:rsid w:val="00871623"/>
    <w:rsid w:val="00871D1C"/>
    <w:rsid w:val="00872245"/>
    <w:rsid w:val="008730C3"/>
    <w:rsid w:val="00873315"/>
    <w:rsid w:val="00873B71"/>
    <w:rsid w:val="00874035"/>
    <w:rsid w:val="00874573"/>
    <w:rsid w:val="00874899"/>
    <w:rsid w:val="00874BD2"/>
    <w:rsid w:val="00874F97"/>
    <w:rsid w:val="008757D5"/>
    <w:rsid w:val="00875B76"/>
    <w:rsid w:val="00875D12"/>
    <w:rsid w:val="008760D6"/>
    <w:rsid w:val="00876111"/>
    <w:rsid w:val="0087621F"/>
    <w:rsid w:val="008766E9"/>
    <w:rsid w:val="0087691F"/>
    <w:rsid w:val="00876AC6"/>
    <w:rsid w:val="00876C18"/>
    <w:rsid w:val="00877620"/>
    <w:rsid w:val="00880398"/>
    <w:rsid w:val="008804D3"/>
    <w:rsid w:val="00880875"/>
    <w:rsid w:val="008818E8"/>
    <w:rsid w:val="00881A28"/>
    <w:rsid w:val="00881C4D"/>
    <w:rsid w:val="008820BF"/>
    <w:rsid w:val="00882180"/>
    <w:rsid w:val="00882639"/>
    <w:rsid w:val="00882F32"/>
    <w:rsid w:val="00882F37"/>
    <w:rsid w:val="008839A2"/>
    <w:rsid w:val="00884209"/>
    <w:rsid w:val="008845C1"/>
    <w:rsid w:val="00884773"/>
    <w:rsid w:val="00885ADE"/>
    <w:rsid w:val="00885D45"/>
    <w:rsid w:val="00885DCE"/>
    <w:rsid w:val="00885F1D"/>
    <w:rsid w:val="00886A42"/>
    <w:rsid w:val="00886C3A"/>
    <w:rsid w:val="0088724B"/>
    <w:rsid w:val="008875E7"/>
    <w:rsid w:val="00887791"/>
    <w:rsid w:val="00890810"/>
    <w:rsid w:val="00890CC3"/>
    <w:rsid w:val="00890CC7"/>
    <w:rsid w:val="00891543"/>
    <w:rsid w:val="00891661"/>
    <w:rsid w:val="00891D78"/>
    <w:rsid w:val="008921A7"/>
    <w:rsid w:val="00892DF6"/>
    <w:rsid w:val="00892FA8"/>
    <w:rsid w:val="00893369"/>
    <w:rsid w:val="00893D3D"/>
    <w:rsid w:val="0089410E"/>
    <w:rsid w:val="008945EB"/>
    <w:rsid w:val="00894827"/>
    <w:rsid w:val="00894957"/>
    <w:rsid w:val="008959AE"/>
    <w:rsid w:val="008967CA"/>
    <w:rsid w:val="00896E21"/>
    <w:rsid w:val="008970AE"/>
    <w:rsid w:val="00897662"/>
    <w:rsid w:val="0089775D"/>
    <w:rsid w:val="008978F9"/>
    <w:rsid w:val="00897A4E"/>
    <w:rsid w:val="00897AB7"/>
    <w:rsid w:val="008A007C"/>
    <w:rsid w:val="008A05BD"/>
    <w:rsid w:val="008A0C06"/>
    <w:rsid w:val="008A13BA"/>
    <w:rsid w:val="008A156D"/>
    <w:rsid w:val="008A1D02"/>
    <w:rsid w:val="008A23EB"/>
    <w:rsid w:val="008A290D"/>
    <w:rsid w:val="008A2B87"/>
    <w:rsid w:val="008A2CC4"/>
    <w:rsid w:val="008A31B5"/>
    <w:rsid w:val="008A3225"/>
    <w:rsid w:val="008A34B9"/>
    <w:rsid w:val="008A384B"/>
    <w:rsid w:val="008A3CF9"/>
    <w:rsid w:val="008A3ED2"/>
    <w:rsid w:val="008A4617"/>
    <w:rsid w:val="008A4D10"/>
    <w:rsid w:val="008A5953"/>
    <w:rsid w:val="008A6AA8"/>
    <w:rsid w:val="008A6C62"/>
    <w:rsid w:val="008A72B0"/>
    <w:rsid w:val="008A7672"/>
    <w:rsid w:val="008A76C7"/>
    <w:rsid w:val="008A7826"/>
    <w:rsid w:val="008A7E47"/>
    <w:rsid w:val="008B01D7"/>
    <w:rsid w:val="008B0406"/>
    <w:rsid w:val="008B0D46"/>
    <w:rsid w:val="008B19CD"/>
    <w:rsid w:val="008B1D83"/>
    <w:rsid w:val="008B1E8A"/>
    <w:rsid w:val="008B206B"/>
    <w:rsid w:val="008B280F"/>
    <w:rsid w:val="008B2B7A"/>
    <w:rsid w:val="008B40E1"/>
    <w:rsid w:val="008B439C"/>
    <w:rsid w:val="008B4520"/>
    <w:rsid w:val="008B45C4"/>
    <w:rsid w:val="008B4963"/>
    <w:rsid w:val="008B4A12"/>
    <w:rsid w:val="008B6282"/>
    <w:rsid w:val="008B675A"/>
    <w:rsid w:val="008B6CAD"/>
    <w:rsid w:val="008B70A4"/>
    <w:rsid w:val="008B7612"/>
    <w:rsid w:val="008B774A"/>
    <w:rsid w:val="008B78D3"/>
    <w:rsid w:val="008B7D24"/>
    <w:rsid w:val="008B7F2E"/>
    <w:rsid w:val="008C0D7B"/>
    <w:rsid w:val="008C1567"/>
    <w:rsid w:val="008C16EC"/>
    <w:rsid w:val="008C21B6"/>
    <w:rsid w:val="008C2CFA"/>
    <w:rsid w:val="008C2D09"/>
    <w:rsid w:val="008C3413"/>
    <w:rsid w:val="008C34CF"/>
    <w:rsid w:val="008C35DA"/>
    <w:rsid w:val="008C42FE"/>
    <w:rsid w:val="008C4AD0"/>
    <w:rsid w:val="008C4ADB"/>
    <w:rsid w:val="008C4E75"/>
    <w:rsid w:val="008C52BA"/>
    <w:rsid w:val="008C57DE"/>
    <w:rsid w:val="008C5B15"/>
    <w:rsid w:val="008C68D8"/>
    <w:rsid w:val="008C6A90"/>
    <w:rsid w:val="008C7A85"/>
    <w:rsid w:val="008C7D49"/>
    <w:rsid w:val="008C7F78"/>
    <w:rsid w:val="008D12C0"/>
    <w:rsid w:val="008D15C0"/>
    <w:rsid w:val="008D1D8B"/>
    <w:rsid w:val="008D2449"/>
    <w:rsid w:val="008D28FD"/>
    <w:rsid w:val="008D2A0D"/>
    <w:rsid w:val="008D330E"/>
    <w:rsid w:val="008D374E"/>
    <w:rsid w:val="008D3B07"/>
    <w:rsid w:val="008D3B74"/>
    <w:rsid w:val="008D3C82"/>
    <w:rsid w:val="008D4031"/>
    <w:rsid w:val="008D4A88"/>
    <w:rsid w:val="008D5903"/>
    <w:rsid w:val="008D6769"/>
    <w:rsid w:val="008D7033"/>
    <w:rsid w:val="008D75EA"/>
    <w:rsid w:val="008D7E5E"/>
    <w:rsid w:val="008E1859"/>
    <w:rsid w:val="008E27F9"/>
    <w:rsid w:val="008E2C7E"/>
    <w:rsid w:val="008E414F"/>
    <w:rsid w:val="008E4981"/>
    <w:rsid w:val="008E4A2C"/>
    <w:rsid w:val="008E4DD8"/>
    <w:rsid w:val="008E503D"/>
    <w:rsid w:val="008E5F55"/>
    <w:rsid w:val="008E6870"/>
    <w:rsid w:val="008E7BF6"/>
    <w:rsid w:val="008F0325"/>
    <w:rsid w:val="008F052F"/>
    <w:rsid w:val="008F0AC4"/>
    <w:rsid w:val="008F15E5"/>
    <w:rsid w:val="008F1785"/>
    <w:rsid w:val="008F18C9"/>
    <w:rsid w:val="008F1A96"/>
    <w:rsid w:val="008F1B7A"/>
    <w:rsid w:val="008F3035"/>
    <w:rsid w:val="008F309C"/>
    <w:rsid w:val="008F384F"/>
    <w:rsid w:val="008F3AB0"/>
    <w:rsid w:val="008F3B04"/>
    <w:rsid w:val="008F431A"/>
    <w:rsid w:val="008F499D"/>
    <w:rsid w:val="008F4ADB"/>
    <w:rsid w:val="008F4B09"/>
    <w:rsid w:val="008F4BB7"/>
    <w:rsid w:val="008F60B7"/>
    <w:rsid w:val="008F6C1F"/>
    <w:rsid w:val="008F70C0"/>
    <w:rsid w:val="008F792D"/>
    <w:rsid w:val="00900525"/>
    <w:rsid w:val="0090074A"/>
    <w:rsid w:val="009009CE"/>
    <w:rsid w:val="00900A6A"/>
    <w:rsid w:val="00900D39"/>
    <w:rsid w:val="00900F87"/>
    <w:rsid w:val="00901C1C"/>
    <w:rsid w:val="00902655"/>
    <w:rsid w:val="00902A52"/>
    <w:rsid w:val="00902A77"/>
    <w:rsid w:val="00902D93"/>
    <w:rsid w:val="00902EB3"/>
    <w:rsid w:val="009035ED"/>
    <w:rsid w:val="00903B6F"/>
    <w:rsid w:val="00903CF1"/>
    <w:rsid w:val="00903E3A"/>
    <w:rsid w:val="0090462E"/>
    <w:rsid w:val="00904751"/>
    <w:rsid w:val="009047E0"/>
    <w:rsid w:val="0090485E"/>
    <w:rsid w:val="009051D5"/>
    <w:rsid w:val="00905493"/>
    <w:rsid w:val="00905520"/>
    <w:rsid w:val="00905AF3"/>
    <w:rsid w:val="00905AFB"/>
    <w:rsid w:val="00905E20"/>
    <w:rsid w:val="009060C6"/>
    <w:rsid w:val="00906128"/>
    <w:rsid w:val="00906364"/>
    <w:rsid w:val="00907143"/>
    <w:rsid w:val="009072AB"/>
    <w:rsid w:val="0090787D"/>
    <w:rsid w:val="00907E78"/>
    <w:rsid w:val="00911205"/>
    <w:rsid w:val="00911219"/>
    <w:rsid w:val="00911698"/>
    <w:rsid w:val="00911AE0"/>
    <w:rsid w:val="00911F70"/>
    <w:rsid w:val="0091270F"/>
    <w:rsid w:val="00913195"/>
    <w:rsid w:val="009139F4"/>
    <w:rsid w:val="0091417E"/>
    <w:rsid w:val="009145AA"/>
    <w:rsid w:val="009149E0"/>
    <w:rsid w:val="00914EB9"/>
    <w:rsid w:val="00915000"/>
    <w:rsid w:val="00915476"/>
    <w:rsid w:val="009155CC"/>
    <w:rsid w:val="00915760"/>
    <w:rsid w:val="00915D0A"/>
    <w:rsid w:val="009166A9"/>
    <w:rsid w:val="00916831"/>
    <w:rsid w:val="00917732"/>
    <w:rsid w:val="00920B21"/>
    <w:rsid w:val="00920F44"/>
    <w:rsid w:val="0092127C"/>
    <w:rsid w:val="00921755"/>
    <w:rsid w:val="00921B9C"/>
    <w:rsid w:val="00921D9A"/>
    <w:rsid w:val="00922654"/>
    <w:rsid w:val="009228ED"/>
    <w:rsid w:val="00922EB0"/>
    <w:rsid w:val="00922F71"/>
    <w:rsid w:val="00923907"/>
    <w:rsid w:val="00923DFA"/>
    <w:rsid w:val="0092430A"/>
    <w:rsid w:val="009243D6"/>
    <w:rsid w:val="00924893"/>
    <w:rsid w:val="00924D3F"/>
    <w:rsid w:val="00925560"/>
    <w:rsid w:val="009257F5"/>
    <w:rsid w:val="00925F85"/>
    <w:rsid w:val="00926972"/>
    <w:rsid w:val="00926AB8"/>
    <w:rsid w:val="00927F70"/>
    <w:rsid w:val="009300C7"/>
    <w:rsid w:val="00930344"/>
    <w:rsid w:val="00930472"/>
    <w:rsid w:val="009305AC"/>
    <w:rsid w:val="009306BB"/>
    <w:rsid w:val="009308F6"/>
    <w:rsid w:val="00930EEC"/>
    <w:rsid w:val="00931F73"/>
    <w:rsid w:val="00932505"/>
    <w:rsid w:val="009325DB"/>
    <w:rsid w:val="0093296D"/>
    <w:rsid w:val="00932BE9"/>
    <w:rsid w:val="00932BFB"/>
    <w:rsid w:val="00932D09"/>
    <w:rsid w:val="00933141"/>
    <w:rsid w:val="00933651"/>
    <w:rsid w:val="00933704"/>
    <w:rsid w:val="009340E3"/>
    <w:rsid w:val="009347B7"/>
    <w:rsid w:val="00934DA3"/>
    <w:rsid w:val="00934E96"/>
    <w:rsid w:val="00935EBC"/>
    <w:rsid w:val="00935F9F"/>
    <w:rsid w:val="00936F4E"/>
    <w:rsid w:val="00937AE8"/>
    <w:rsid w:val="00937F9E"/>
    <w:rsid w:val="00940DD4"/>
    <w:rsid w:val="0094125D"/>
    <w:rsid w:val="00941A57"/>
    <w:rsid w:val="0094223D"/>
    <w:rsid w:val="00942312"/>
    <w:rsid w:val="0094262F"/>
    <w:rsid w:val="00942B0B"/>
    <w:rsid w:val="00942C66"/>
    <w:rsid w:val="00944358"/>
    <w:rsid w:val="0094453D"/>
    <w:rsid w:val="00944DA9"/>
    <w:rsid w:val="00944FA9"/>
    <w:rsid w:val="009452A8"/>
    <w:rsid w:val="00945362"/>
    <w:rsid w:val="009453DD"/>
    <w:rsid w:val="00945C9F"/>
    <w:rsid w:val="00946D1B"/>
    <w:rsid w:val="00947088"/>
    <w:rsid w:val="0094768B"/>
    <w:rsid w:val="009478D7"/>
    <w:rsid w:val="009478DA"/>
    <w:rsid w:val="009479F3"/>
    <w:rsid w:val="00947F66"/>
    <w:rsid w:val="00947FD5"/>
    <w:rsid w:val="0095017E"/>
    <w:rsid w:val="009518DB"/>
    <w:rsid w:val="00951934"/>
    <w:rsid w:val="00951B35"/>
    <w:rsid w:val="00952726"/>
    <w:rsid w:val="00952F64"/>
    <w:rsid w:val="00954074"/>
    <w:rsid w:val="00954595"/>
    <w:rsid w:val="00954599"/>
    <w:rsid w:val="00954D81"/>
    <w:rsid w:val="00955756"/>
    <w:rsid w:val="00955AD9"/>
    <w:rsid w:val="00955D99"/>
    <w:rsid w:val="00956A29"/>
    <w:rsid w:val="00956EED"/>
    <w:rsid w:val="00956EFA"/>
    <w:rsid w:val="009575FA"/>
    <w:rsid w:val="00960935"/>
    <w:rsid w:val="00960ACC"/>
    <w:rsid w:val="00961067"/>
    <w:rsid w:val="009614F1"/>
    <w:rsid w:val="0096179D"/>
    <w:rsid w:val="009619C6"/>
    <w:rsid w:val="00961A3D"/>
    <w:rsid w:val="00961B5A"/>
    <w:rsid w:val="00961DA9"/>
    <w:rsid w:val="00962329"/>
    <w:rsid w:val="0096246C"/>
    <w:rsid w:val="00962664"/>
    <w:rsid w:val="00962B13"/>
    <w:rsid w:val="00962B15"/>
    <w:rsid w:val="009632E6"/>
    <w:rsid w:val="00963885"/>
    <w:rsid w:val="009640C1"/>
    <w:rsid w:val="00964748"/>
    <w:rsid w:val="00964FC3"/>
    <w:rsid w:val="0096529F"/>
    <w:rsid w:val="00965E18"/>
    <w:rsid w:val="00965F5D"/>
    <w:rsid w:val="009664AD"/>
    <w:rsid w:val="00966615"/>
    <w:rsid w:val="009669E7"/>
    <w:rsid w:val="00966B30"/>
    <w:rsid w:val="00967545"/>
    <w:rsid w:val="00967A75"/>
    <w:rsid w:val="00967BE3"/>
    <w:rsid w:val="00971740"/>
    <w:rsid w:val="00971A2E"/>
    <w:rsid w:val="00971ABC"/>
    <w:rsid w:val="00971F2C"/>
    <w:rsid w:val="00971F9E"/>
    <w:rsid w:val="0097245B"/>
    <w:rsid w:val="009730D6"/>
    <w:rsid w:val="00973430"/>
    <w:rsid w:val="00973C72"/>
    <w:rsid w:val="00973EE2"/>
    <w:rsid w:val="00974696"/>
    <w:rsid w:val="00974981"/>
    <w:rsid w:val="0097510B"/>
    <w:rsid w:val="009753B2"/>
    <w:rsid w:val="009753E2"/>
    <w:rsid w:val="00975656"/>
    <w:rsid w:val="00975C90"/>
    <w:rsid w:val="00975DEC"/>
    <w:rsid w:val="009769CD"/>
    <w:rsid w:val="00976B02"/>
    <w:rsid w:val="00976B51"/>
    <w:rsid w:val="00976DB0"/>
    <w:rsid w:val="0097722D"/>
    <w:rsid w:val="00977DD3"/>
    <w:rsid w:val="0098091A"/>
    <w:rsid w:val="00980CAF"/>
    <w:rsid w:val="00981214"/>
    <w:rsid w:val="00981277"/>
    <w:rsid w:val="00981794"/>
    <w:rsid w:val="009821A9"/>
    <w:rsid w:val="00982953"/>
    <w:rsid w:val="009833A6"/>
    <w:rsid w:val="00983516"/>
    <w:rsid w:val="0098359D"/>
    <w:rsid w:val="009849AE"/>
    <w:rsid w:val="0098571C"/>
    <w:rsid w:val="00985737"/>
    <w:rsid w:val="00985AC9"/>
    <w:rsid w:val="00985D1C"/>
    <w:rsid w:val="00985D5E"/>
    <w:rsid w:val="00985EA9"/>
    <w:rsid w:val="009862FA"/>
    <w:rsid w:val="009865EB"/>
    <w:rsid w:val="009867E7"/>
    <w:rsid w:val="0098741C"/>
    <w:rsid w:val="00987510"/>
    <w:rsid w:val="00987569"/>
    <w:rsid w:val="00990A43"/>
    <w:rsid w:val="00991716"/>
    <w:rsid w:val="00992280"/>
    <w:rsid w:val="00992C0C"/>
    <w:rsid w:val="00993082"/>
    <w:rsid w:val="009933A0"/>
    <w:rsid w:val="00993570"/>
    <w:rsid w:val="009935C3"/>
    <w:rsid w:val="00993C2E"/>
    <w:rsid w:val="0099499D"/>
    <w:rsid w:val="00994B3E"/>
    <w:rsid w:val="00994B66"/>
    <w:rsid w:val="00994EFE"/>
    <w:rsid w:val="00994F23"/>
    <w:rsid w:val="00994F74"/>
    <w:rsid w:val="00995302"/>
    <w:rsid w:val="00995610"/>
    <w:rsid w:val="00995898"/>
    <w:rsid w:val="009958A7"/>
    <w:rsid w:val="0099596D"/>
    <w:rsid w:val="00996202"/>
    <w:rsid w:val="00996262"/>
    <w:rsid w:val="00996609"/>
    <w:rsid w:val="00996971"/>
    <w:rsid w:val="009975F9"/>
    <w:rsid w:val="00997FFB"/>
    <w:rsid w:val="009A0005"/>
    <w:rsid w:val="009A11B3"/>
    <w:rsid w:val="009A15B7"/>
    <w:rsid w:val="009A17CD"/>
    <w:rsid w:val="009A1B88"/>
    <w:rsid w:val="009A2149"/>
    <w:rsid w:val="009A2363"/>
    <w:rsid w:val="009A2A88"/>
    <w:rsid w:val="009A40EA"/>
    <w:rsid w:val="009A4231"/>
    <w:rsid w:val="009A44DD"/>
    <w:rsid w:val="009A4B7E"/>
    <w:rsid w:val="009A4EBC"/>
    <w:rsid w:val="009A5498"/>
    <w:rsid w:val="009A5DF1"/>
    <w:rsid w:val="009A5F9A"/>
    <w:rsid w:val="009A69B2"/>
    <w:rsid w:val="009A6F4C"/>
    <w:rsid w:val="009A7495"/>
    <w:rsid w:val="009A783A"/>
    <w:rsid w:val="009A783B"/>
    <w:rsid w:val="009B08BD"/>
    <w:rsid w:val="009B0AD1"/>
    <w:rsid w:val="009B0E8D"/>
    <w:rsid w:val="009B2C1D"/>
    <w:rsid w:val="009B3B92"/>
    <w:rsid w:val="009B455E"/>
    <w:rsid w:val="009B50AB"/>
    <w:rsid w:val="009B53FC"/>
    <w:rsid w:val="009B56F8"/>
    <w:rsid w:val="009B586B"/>
    <w:rsid w:val="009B634D"/>
    <w:rsid w:val="009B6D7E"/>
    <w:rsid w:val="009B72E7"/>
    <w:rsid w:val="009C0010"/>
    <w:rsid w:val="009C0676"/>
    <w:rsid w:val="009C0C25"/>
    <w:rsid w:val="009C0FD3"/>
    <w:rsid w:val="009C14CA"/>
    <w:rsid w:val="009C1786"/>
    <w:rsid w:val="009C211D"/>
    <w:rsid w:val="009C230D"/>
    <w:rsid w:val="009C2497"/>
    <w:rsid w:val="009C27EB"/>
    <w:rsid w:val="009C2EAE"/>
    <w:rsid w:val="009C3106"/>
    <w:rsid w:val="009C31B2"/>
    <w:rsid w:val="009C36AA"/>
    <w:rsid w:val="009C3F63"/>
    <w:rsid w:val="009C413D"/>
    <w:rsid w:val="009C4ACD"/>
    <w:rsid w:val="009C4CAC"/>
    <w:rsid w:val="009C4E06"/>
    <w:rsid w:val="009C4EDE"/>
    <w:rsid w:val="009C4FDC"/>
    <w:rsid w:val="009C504A"/>
    <w:rsid w:val="009C5A20"/>
    <w:rsid w:val="009C651F"/>
    <w:rsid w:val="009C6686"/>
    <w:rsid w:val="009C695E"/>
    <w:rsid w:val="009C7905"/>
    <w:rsid w:val="009C792F"/>
    <w:rsid w:val="009C7A92"/>
    <w:rsid w:val="009D0159"/>
    <w:rsid w:val="009D0453"/>
    <w:rsid w:val="009D099F"/>
    <w:rsid w:val="009D0B85"/>
    <w:rsid w:val="009D0D1B"/>
    <w:rsid w:val="009D0DCD"/>
    <w:rsid w:val="009D0EF7"/>
    <w:rsid w:val="009D1003"/>
    <w:rsid w:val="009D18D0"/>
    <w:rsid w:val="009D19AE"/>
    <w:rsid w:val="009D206B"/>
    <w:rsid w:val="009D2108"/>
    <w:rsid w:val="009D25D5"/>
    <w:rsid w:val="009D272A"/>
    <w:rsid w:val="009D2883"/>
    <w:rsid w:val="009D2AAD"/>
    <w:rsid w:val="009D324D"/>
    <w:rsid w:val="009D3980"/>
    <w:rsid w:val="009D3A41"/>
    <w:rsid w:val="009D3C5C"/>
    <w:rsid w:val="009D4020"/>
    <w:rsid w:val="009D4064"/>
    <w:rsid w:val="009D4A8D"/>
    <w:rsid w:val="009D4D24"/>
    <w:rsid w:val="009D4E1B"/>
    <w:rsid w:val="009D4F1F"/>
    <w:rsid w:val="009D4FB7"/>
    <w:rsid w:val="009D5419"/>
    <w:rsid w:val="009D5536"/>
    <w:rsid w:val="009D5F84"/>
    <w:rsid w:val="009D6241"/>
    <w:rsid w:val="009D6418"/>
    <w:rsid w:val="009D6912"/>
    <w:rsid w:val="009D6B85"/>
    <w:rsid w:val="009E00E2"/>
    <w:rsid w:val="009E00F3"/>
    <w:rsid w:val="009E05CE"/>
    <w:rsid w:val="009E09E3"/>
    <w:rsid w:val="009E161A"/>
    <w:rsid w:val="009E167F"/>
    <w:rsid w:val="009E1B69"/>
    <w:rsid w:val="009E1BB3"/>
    <w:rsid w:val="009E1D72"/>
    <w:rsid w:val="009E262E"/>
    <w:rsid w:val="009E29D5"/>
    <w:rsid w:val="009E2A6B"/>
    <w:rsid w:val="009E2A70"/>
    <w:rsid w:val="009E3179"/>
    <w:rsid w:val="009E3283"/>
    <w:rsid w:val="009E3303"/>
    <w:rsid w:val="009E3792"/>
    <w:rsid w:val="009E3F85"/>
    <w:rsid w:val="009E42A2"/>
    <w:rsid w:val="009E4DD2"/>
    <w:rsid w:val="009E57F1"/>
    <w:rsid w:val="009E6049"/>
    <w:rsid w:val="009E64ED"/>
    <w:rsid w:val="009E6F25"/>
    <w:rsid w:val="009E75DE"/>
    <w:rsid w:val="009E7668"/>
    <w:rsid w:val="009F06F6"/>
    <w:rsid w:val="009F0A26"/>
    <w:rsid w:val="009F10B6"/>
    <w:rsid w:val="009F136C"/>
    <w:rsid w:val="009F1ADB"/>
    <w:rsid w:val="009F2675"/>
    <w:rsid w:val="009F33AD"/>
    <w:rsid w:val="009F3402"/>
    <w:rsid w:val="009F37DA"/>
    <w:rsid w:val="009F3C98"/>
    <w:rsid w:val="009F42D3"/>
    <w:rsid w:val="009F45D1"/>
    <w:rsid w:val="009F45D5"/>
    <w:rsid w:val="009F53B7"/>
    <w:rsid w:val="009F562A"/>
    <w:rsid w:val="009F5AAA"/>
    <w:rsid w:val="009F5BE8"/>
    <w:rsid w:val="009F62FC"/>
    <w:rsid w:val="00A00159"/>
    <w:rsid w:val="00A002F7"/>
    <w:rsid w:val="00A009A6"/>
    <w:rsid w:val="00A01110"/>
    <w:rsid w:val="00A017EA"/>
    <w:rsid w:val="00A017FF"/>
    <w:rsid w:val="00A0189E"/>
    <w:rsid w:val="00A019A4"/>
    <w:rsid w:val="00A01A3A"/>
    <w:rsid w:val="00A02562"/>
    <w:rsid w:val="00A02A30"/>
    <w:rsid w:val="00A02EF1"/>
    <w:rsid w:val="00A032C4"/>
    <w:rsid w:val="00A037A4"/>
    <w:rsid w:val="00A042B8"/>
    <w:rsid w:val="00A0443D"/>
    <w:rsid w:val="00A04FD3"/>
    <w:rsid w:val="00A0526A"/>
    <w:rsid w:val="00A0567A"/>
    <w:rsid w:val="00A056BF"/>
    <w:rsid w:val="00A05872"/>
    <w:rsid w:val="00A05BFE"/>
    <w:rsid w:val="00A05C1D"/>
    <w:rsid w:val="00A05DAD"/>
    <w:rsid w:val="00A0660F"/>
    <w:rsid w:val="00A067BD"/>
    <w:rsid w:val="00A06DC3"/>
    <w:rsid w:val="00A073E7"/>
    <w:rsid w:val="00A07A13"/>
    <w:rsid w:val="00A07B4C"/>
    <w:rsid w:val="00A07C00"/>
    <w:rsid w:val="00A10073"/>
    <w:rsid w:val="00A10E4A"/>
    <w:rsid w:val="00A10F85"/>
    <w:rsid w:val="00A10FCD"/>
    <w:rsid w:val="00A11794"/>
    <w:rsid w:val="00A11C67"/>
    <w:rsid w:val="00A11D7F"/>
    <w:rsid w:val="00A12DBE"/>
    <w:rsid w:val="00A13006"/>
    <w:rsid w:val="00A134E7"/>
    <w:rsid w:val="00A137F5"/>
    <w:rsid w:val="00A13A4A"/>
    <w:rsid w:val="00A13BAF"/>
    <w:rsid w:val="00A141C2"/>
    <w:rsid w:val="00A14B78"/>
    <w:rsid w:val="00A15009"/>
    <w:rsid w:val="00A15147"/>
    <w:rsid w:val="00A1557C"/>
    <w:rsid w:val="00A163C8"/>
    <w:rsid w:val="00A165FF"/>
    <w:rsid w:val="00A1701B"/>
    <w:rsid w:val="00A17042"/>
    <w:rsid w:val="00A17198"/>
    <w:rsid w:val="00A171B1"/>
    <w:rsid w:val="00A201CA"/>
    <w:rsid w:val="00A21704"/>
    <w:rsid w:val="00A21DE8"/>
    <w:rsid w:val="00A222CE"/>
    <w:rsid w:val="00A22A62"/>
    <w:rsid w:val="00A22AB8"/>
    <w:rsid w:val="00A23199"/>
    <w:rsid w:val="00A2394E"/>
    <w:rsid w:val="00A241BF"/>
    <w:rsid w:val="00A24A84"/>
    <w:rsid w:val="00A24D52"/>
    <w:rsid w:val="00A24E27"/>
    <w:rsid w:val="00A252E1"/>
    <w:rsid w:val="00A25819"/>
    <w:rsid w:val="00A25BF0"/>
    <w:rsid w:val="00A26127"/>
    <w:rsid w:val="00A26401"/>
    <w:rsid w:val="00A264BA"/>
    <w:rsid w:val="00A269C2"/>
    <w:rsid w:val="00A26AAF"/>
    <w:rsid w:val="00A27526"/>
    <w:rsid w:val="00A276C7"/>
    <w:rsid w:val="00A27CC0"/>
    <w:rsid w:val="00A3011E"/>
    <w:rsid w:val="00A306E3"/>
    <w:rsid w:val="00A30D59"/>
    <w:rsid w:val="00A30DAC"/>
    <w:rsid w:val="00A319A2"/>
    <w:rsid w:val="00A31CA1"/>
    <w:rsid w:val="00A31ECC"/>
    <w:rsid w:val="00A31FB8"/>
    <w:rsid w:val="00A3283A"/>
    <w:rsid w:val="00A32C34"/>
    <w:rsid w:val="00A32E3E"/>
    <w:rsid w:val="00A33957"/>
    <w:rsid w:val="00A34C40"/>
    <w:rsid w:val="00A34E3C"/>
    <w:rsid w:val="00A34FFA"/>
    <w:rsid w:val="00A35915"/>
    <w:rsid w:val="00A35C33"/>
    <w:rsid w:val="00A36455"/>
    <w:rsid w:val="00A364CE"/>
    <w:rsid w:val="00A36A66"/>
    <w:rsid w:val="00A37235"/>
    <w:rsid w:val="00A37530"/>
    <w:rsid w:val="00A37B7D"/>
    <w:rsid w:val="00A37C6B"/>
    <w:rsid w:val="00A40959"/>
    <w:rsid w:val="00A409D8"/>
    <w:rsid w:val="00A40A72"/>
    <w:rsid w:val="00A40DC1"/>
    <w:rsid w:val="00A40E9F"/>
    <w:rsid w:val="00A40F41"/>
    <w:rsid w:val="00A41630"/>
    <w:rsid w:val="00A41EAD"/>
    <w:rsid w:val="00A428E2"/>
    <w:rsid w:val="00A43095"/>
    <w:rsid w:val="00A43249"/>
    <w:rsid w:val="00A441C0"/>
    <w:rsid w:val="00A443C4"/>
    <w:rsid w:val="00A4447B"/>
    <w:rsid w:val="00A44C18"/>
    <w:rsid w:val="00A45787"/>
    <w:rsid w:val="00A45E5D"/>
    <w:rsid w:val="00A463CF"/>
    <w:rsid w:val="00A46430"/>
    <w:rsid w:val="00A46586"/>
    <w:rsid w:val="00A46CFA"/>
    <w:rsid w:val="00A46E8B"/>
    <w:rsid w:val="00A47158"/>
    <w:rsid w:val="00A473E9"/>
    <w:rsid w:val="00A47908"/>
    <w:rsid w:val="00A47ADE"/>
    <w:rsid w:val="00A503F2"/>
    <w:rsid w:val="00A5077A"/>
    <w:rsid w:val="00A50B71"/>
    <w:rsid w:val="00A50C47"/>
    <w:rsid w:val="00A51AFA"/>
    <w:rsid w:val="00A51ED1"/>
    <w:rsid w:val="00A528BB"/>
    <w:rsid w:val="00A5314E"/>
    <w:rsid w:val="00A53201"/>
    <w:rsid w:val="00A533FE"/>
    <w:rsid w:val="00A54ACA"/>
    <w:rsid w:val="00A54BB7"/>
    <w:rsid w:val="00A5549D"/>
    <w:rsid w:val="00A55B08"/>
    <w:rsid w:val="00A55F1C"/>
    <w:rsid w:val="00A569FF"/>
    <w:rsid w:val="00A56D90"/>
    <w:rsid w:val="00A57122"/>
    <w:rsid w:val="00A578F6"/>
    <w:rsid w:val="00A57A10"/>
    <w:rsid w:val="00A57FDA"/>
    <w:rsid w:val="00A60232"/>
    <w:rsid w:val="00A60277"/>
    <w:rsid w:val="00A61327"/>
    <w:rsid w:val="00A6168B"/>
    <w:rsid w:val="00A6214D"/>
    <w:rsid w:val="00A624BE"/>
    <w:rsid w:val="00A63290"/>
    <w:rsid w:val="00A63993"/>
    <w:rsid w:val="00A63EA3"/>
    <w:rsid w:val="00A63ECB"/>
    <w:rsid w:val="00A6436A"/>
    <w:rsid w:val="00A646C9"/>
    <w:rsid w:val="00A646E8"/>
    <w:rsid w:val="00A647A6"/>
    <w:rsid w:val="00A64947"/>
    <w:rsid w:val="00A65069"/>
    <w:rsid w:val="00A6578E"/>
    <w:rsid w:val="00A659E7"/>
    <w:rsid w:val="00A65B4B"/>
    <w:rsid w:val="00A65DCD"/>
    <w:rsid w:val="00A6627D"/>
    <w:rsid w:val="00A664E9"/>
    <w:rsid w:val="00A66AC9"/>
    <w:rsid w:val="00A671C6"/>
    <w:rsid w:val="00A6760A"/>
    <w:rsid w:val="00A67CDD"/>
    <w:rsid w:val="00A67D02"/>
    <w:rsid w:val="00A67F20"/>
    <w:rsid w:val="00A70511"/>
    <w:rsid w:val="00A706A3"/>
    <w:rsid w:val="00A70A0B"/>
    <w:rsid w:val="00A70D61"/>
    <w:rsid w:val="00A719CA"/>
    <w:rsid w:val="00A71BB3"/>
    <w:rsid w:val="00A72653"/>
    <w:rsid w:val="00A72F4E"/>
    <w:rsid w:val="00A74318"/>
    <w:rsid w:val="00A74763"/>
    <w:rsid w:val="00A75173"/>
    <w:rsid w:val="00A75450"/>
    <w:rsid w:val="00A7553A"/>
    <w:rsid w:val="00A75C1B"/>
    <w:rsid w:val="00A76438"/>
    <w:rsid w:val="00A76686"/>
    <w:rsid w:val="00A766D3"/>
    <w:rsid w:val="00A770F1"/>
    <w:rsid w:val="00A777F6"/>
    <w:rsid w:val="00A7782E"/>
    <w:rsid w:val="00A80117"/>
    <w:rsid w:val="00A81080"/>
    <w:rsid w:val="00A818E4"/>
    <w:rsid w:val="00A81ABC"/>
    <w:rsid w:val="00A81B40"/>
    <w:rsid w:val="00A8216C"/>
    <w:rsid w:val="00A82228"/>
    <w:rsid w:val="00A8260A"/>
    <w:rsid w:val="00A83193"/>
    <w:rsid w:val="00A83D9F"/>
    <w:rsid w:val="00A84A42"/>
    <w:rsid w:val="00A850E7"/>
    <w:rsid w:val="00A85A09"/>
    <w:rsid w:val="00A85CBF"/>
    <w:rsid w:val="00A85EE1"/>
    <w:rsid w:val="00A85FF4"/>
    <w:rsid w:val="00A86416"/>
    <w:rsid w:val="00A866E7"/>
    <w:rsid w:val="00A868D1"/>
    <w:rsid w:val="00A86DD9"/>
    <w:rsid w:val="00A874B8"/>
    <w:rsid w:val="00A8757A"/>
    <w:rsid w:val="00A8768C"/>
    <w:rsid w:val="00A877F4"/>
    <w:rsid w:val="00A9083F"/>
    <w:rsid w:val="00A90E6C"/>
    <w:rsid w:val="00A91FAB"/>
    <w:rsid w:val="00A9267D"/>
    <w:rsid w:val="00A92EA2"/>
    <w:rsid w:val="00A930A7"/>
    <w:rsid w:val="00A9388A"/>
    <w:rsid w:val="00A93F0D"/>
    <w:rsid w:val="00A93FB6"/>
    <w:rsid w:val="00A9445F"/>
    <w:rsid w:val="00A944F2"/>
    <w:rsid w:val="00A94527"/>
    <w:rsid w:val="00A94564"/>
    <w:rsid w:val="00A9462D"/>
    <w:rsid w:val="00A955D1"/>
    <w:rsid w:val="00A959F9"/>
    <w:rsid w:val="00A95DFF"/>
    <w:rsid w:val="00A96068"/>
    <w:rsid w:val="00A965CD"/>
    <w:rsid w:val="00A96950"/>
    <w:rsid w:val="00A96AB6"/>
    <w:rsid w:val="00A96AC1"/>
    <w:rsid w:val="00A9766F"/>
    <w:rsid w:val="00A97913"/>
    <w:rsid w:val="00A979C4"/>
    <w:rsid w:val="00A97ECE"/>
    <w:rsid w:val="00A97FC4"/>
    <w:rsid w:val="00AA07E3"/>
    <w:rsid w:val="00AA0CD9"/>
    <w:rsid w:val="00AA141F"/>
    <w:rsid w:val="00AA17B8"/>
    <w:rsid w:val="00AA18E7"/>
    <w:rsid w:val="00AA278E"/>
    <w:rsid w:val="00AA2A18"/>
    <w:rsid w:val="00AA2AB8"/>
    <w:rsid w:val="00AA3376"/>
    <w:rsid w:val="00AA3381"/>
    <w:rsid w:val="00AA387F"/>
    <w:rsid w:val="00AA3C3A"/>
    <w:rsid w:val="00AA4014"/>
    <w:rsid w:val="00AA440C"/>
    <w:rsid w:val="00AA56FD"/>
    <w:rsid w:val="00AA57B8"/>
    <w:rsid w:val="00AA5CDB"/>
    <w:rsid w:val="00AA5F3C"/>
    <w:rsid w:val="00AA6081"/>
    <w:rsid w:val="00AA63CD"/>
    <w:rsid w:val="00AA63E9"/>
    <w:rsid w:val="00AA691A"/>
    <w:rsid w:val="00AA69A2"/>
    <w:rsid w:val="00AA6A68"/>
    <w:rsid w:val="00AA7234"/>
    <w:rsid w:val="00AA7906"/>
    <w:rsid w:val="00AA79B9"/>
    <w:rsid w:val="00AB01BE"/>
    <w:rsid w:val="00AB0923"/>
    <w:rsid w:val="00AB11BA"/>
    <w:rsid w:val="00AB1417"/>
    <w:rsid w:val="00AB1566"/>
    <w:rsid w:val="00AB15CE"/>
    <w:rsid w:val="00AB1F7D"/>
    <w:rsid w:val="00AB250F"/>
    <w:rsid w:val="00AB2A44"/>
    <w:rsid w:val="00AB2B35"/>
    <w:rsid w:val="00AB31EC"/>
    <w:rsid w:val="00AB3276"/>
    <w:rsid w:val="00AB3C70"/>
    <w:rsid w:val="00AB469C"/>
    <w:rsid w:val="00AB489D"/>
    <w:rsid w:val="00AB4A6A"/>
    <w:rsid w:val="00AB4BBE"/>
    <w:rsid w:val="00AB4E68"/>
    <w:rsid w:val="00AB576C"/>
    <w:rsid w:val="00AB587A"/>
    <w:rsid w:val="00AB5A65"/>
    <w:rsid w:val="00AB5B83"/>
    <w:rsid w:val="00AB60A6"/>
    <w:rsid w:val="00AB6613"/>
    <w:rsid w:val="00AB6B9F"/>
    <w:rsid w:val="00AB6E27"/>
    <w:rsid w:val="00AB6E95"/>
    <w:rsid w:val="00AB713C"/>
    <w:rsid w:val="00AB71B6"/>
    <w:rsid w:val="00AB7200"/>
    <w:rsid w:val="00AB7668"/>
    <w:rsid w:val="00AB7EF8"/>
    <w:rsid w:val="00AB7F29"/>
    <w:rsid w:val="00AC0475"/>
    <w:rsid w:val="00AC1797"/>
    <w:rsid w:val="00AC1AB2"/>
    <w:rsid w:val="00AC20A3"/>
    <w:rsid w:val="00AC281B"/>
    <w:rsid w:val="00AC33F3"/>
    <w:rsid w:val="00AC41E8"/>
    <w:rsid w:val="00AC45A6"/>
    <w:rsid w:val="00AC4851"/>
    <w:rsid w:val="00AC5179"/>
    <w:rsid w:val="00AC61B1"/>
    <w:rsid w:val="00AC6358"/>
    <w:rsid w:val="00AC6D97"/>
    <w:rsid w:val="00AC70DB"/>
    <w:rsid w:val="00AC7310"/>
    <w:rsid w:val="00AD014A"/>
    <w:rsid w:val="00AD16AC"/>
    <w:rsid w:val="00AD1B0B"/>
    <w:rsid w:val="00AD20E1"/>
    <w:rsid w:val="00AD248F"/>
    <w:rsid w:val="00AD2B71"/>
    <w:rsid w:val="00AD2EC3"/>
    <w:rsid w:val="00AD35E1"/>
    <w:rsid w:val="00AD38AD"/>
    <w:rsid w:val="00AD4AC2"/>
    <w:rsid w:val="00AD4CFD"/>
    <w:rsid w:val="00AD52F1"/>
    <w:rsid w:val="00AD5684"/>
    <w:rsid w:val="00AD5763"/>
    <w:rsid w:val="00AD63B2"/>
    <w:rsid w:val="00AD63FE"/>
    <w:rsid w:val="00AD6575"/>
    <w:rsid w:val="00AE069B"/>
    <w:rsid w:val="00AE0D0C"/>
    <w:rsid w:val="00AE15F9"/>
    <w:rsid w:val="00AE167C"/>
    <w:rsid w:val="00AE168A"/>
    <w:rsid w:val="00AE1F1C"/>
    <w:rsid w:val="00AE1FF9"/>
    <w:rsid w:val="00AE271E"/>
    <w:rsid w:val="00AE34C1"/>
    <w:rsid w:val="00AE39EE"/>
    <w:rsid w:val="00AE3DFE"/>
    <w:rsid w:val="00AE3FA8"/>
    <w:rsid w:val="00AE41D2"/>
    <w:rsid w:val="00AE45B2"/>
    <w:rsid w:val="00AE511E"/>
    <w:rsid w:val="00AE525E"/>
    <w:rsid w:val="00AE56E6"/>
    <w:rsid w:val="00AE5E2C"/>
    <w:rsid w:val="00AE600A"/>
    <w:rsid w:val="00AE71D3"/>
    <w:rsid w:val="00AE7CE0"/>
    <w:rsid w:val="00AE7FD7"/>
    <w:rsid w:val="00AF01D2"/>
    <w:rsid w:val="00AF08B3"/>
    <w:rsid w:val="00AF0B57"/>
    <w:rsid w:val="00AF0DBE"/>
    <w:rsid w:val="00AF1DF7"/>
    <w:rsid w:val="00AF28FD"/>
    <w:rsid w:val="00AF3309"/>
    <w:rsid w:val="00AF3AD4"/>
    <w:rsid w:val="00AF3B40"/>
    <w:rsid w:val="00AF4060"/>
    <w:rsid w:val="00AF58A7"/>
    <w:rsid w:val="00AF5A46"/>
    <w:rsid w:val="00AF69CA"/>
    <w:rsid w:val="00AF6CA9"/>
    <w:rsid w:val="00AF6D3D"/>
    <w:rsid w:val="00AF6D4B"/>
    <w:rsid w:val="00AF6EC0"/>
    <w:rsid w:val="00AF74B1"/>
    <w:rsid w:val="00AF7E65"/>
    <w:rsid w:val="00B0110E"/>
    <w:rsid w:val="00B01994"/>
    <w:rsid w:val="00B02047"/>
    <w:rsid w:val="00B024CC"/>
    <w:rsid w:val="00B02682"/>
    <w:rsid w:val="00B02734"/>
    <w:rsid w:val="00B02BB9"/>
    <w:rsid w:val="00B02F59"/>
    <w:rsid w:val="00B03229"/>
    <w:rsid w:val="00B035D2"/>
    <w:rsid w:val="00B03A42"/>
    <w:rsid w:val="00B05C92"/>
    <w:rsid w:val="00B05D59"/>
    <w:rsid w:val="00B06198"/>
    <w:rsid w:val="00B063E7"/>
    <w:rsid w:val="00B06914"/>
    <w:rsid w:val="00B06A97"/>
    <w:rsid w:val="00B06CAE"/>
    <w:rsid w:val="00B072A4"/>
    <w:rsid w:val="00B073BC"/>
    <w:rsid w:val="00B07FC8"/>
    <w:rsid w:val="00B1019D"/>
    <w:rsid w:val="00B10CDA"/>
    <w:rsid w:val="00B1134D"/>
    <w:rsid w:val="00B11390"/>
    <w:rsid w:val="00B1139A"/>
    <w:rsid w:val="00B11991"/>
    <w:rsid w:val="00B1213C"/>
    <w:rsid w:val="00B12847"/>
    <w:rsid w:val="00B12AD3"/>
    <w:rsid w:val="00B13BB4"/>
    <w:rsid w:val="00B13C02"/>
    <w:rsid w:val="00B1535C"/>
    <w:rsid w:val="00B15E37"/>
    <w:rsid w:val="00B15E59"/>
    <w:rsid w:val="00B16879"/>
    <w:rsid w:val="00B16DA5"/>
    <w:rsid w:val="00B17D8A"/>
    <w:rsid w:val="00B205FA"/>
    <w:rsid w:val="00B2097B"/>
    <w:rsid w:val="00B20A02"/>
    <w:rsid w:val="00B20BE5"/>
    <w:rsid w:val="00B20F4A"/>
    <w:rsid w:val="00B21521"/>
    <w:rsid w:val="00B21699"/>
    <w:rsid w:val="00B216A2"/>
    <w:rsid w:val="00B2180F"/>
    <w:rsid w:val="00B21B42"/>
    <w:rsid w:val="00B21E1F"/>
    <w:rsid w:val="00B21E5B"/>
    <w:rsid w:val="00B22400"/>
    <w:rsid w:val="00B225AF"/>
    <w:rsid w:val="00B22BAF"/>
    <w:rsid w:val="00B231FD"/>
    <w:rsid w:val="00B232A1"/>
    <w:rsid w:val="00B233DE"/>
    <w:rsid w:val="00B2351D"/>
    <w:rsid w:val="00B238F7"/>
    <w:rsid w:val="00B23EFA"/>
    <w:rsid w:val="00B23F60"/>
    <w:rsid w:val="00B23FBF"/>
    <w:rsid w:val="00B24077"/>
    <w:rsid w:val="00B245A8"/>
    <w:rsid w:val="00B24B92"/>
    <w:rsid w:val="00B25488"/>
    <w:rsid w:val="00B25962"/>
    <w:rsid w:val="00B25FEF"/>
    <w:rsid w:val="00B261A6"/>
    <w:rsid w:val="00B263C3"/>
    <w:rsid w:val="00B26AFD"/>
    <w:rsid w:val="00B26B72"/>
    <w:rsid w:val="00B26D26"/>
    <w:rsid w:val="00B26E6A"/>
    <w:rsid w:val="00B27134"/>
    <w:rsid w:val="00B277B7"/>
    <w:rsid w:val="00B27862"/>
    <w:rsid w:val="00B27DA6"/>
    <w:rsid w:val="00B3009B"/>
    <w:rsid w:val="00B303C2"/>
    <w:rsid w:val="00B30534"/>
    <w:rsid w:val="00B316FC"/>
    <w:rsid w:val="00B31D84"/>
    <w:rsid w:val="00B32034"/>
    <w:rsid w:val="00B32134"/>
    <w:rsid w:val="00B33161"/>
    <w:rsid w:val="00B335CA"/>
    <w:rsid w:val="00B33E61"/>
    <w:rsid w:val="00B33F34"/>
    <w:rsid w:val="00B35871"/>
    <w:rsid w:val="00B358A7"/>
    <w:rsid w:val="00B35A1B"/>
    <w:rsid w:val="00B36228"/>
    <w:rsid w:val="00B3643B"/>
    <w:rsid w:val="00B36E8B"/>
    <w:rsid w:val="00B3751D"/>
    <w:rsid w:val="00B375CA"/>
    <w:rsid w:val="00B37818"/>
    <w:rsid w:val="00B37A62"/>
    <w:rsid w:val="00B37FD3"/>
    <w:rsid w:val="00B40723"/>
    <w:rsid w:val="00B408BA"/>
    <w:rsid w:val="00B4091E"/>
    <w:rsid w:val="00B40CAE"/>
    <w:rsid w:val="00B40CF1"/>
    <w:rsid w:val="00B426D9"/>
    <w:rsid w:val="00B429B2"/>
    <w:rsid w:val="00B42BDF"/>
    <w:rsid w:val="00B42D29"/>
    <w:rsid w:val="00B43CC8"/>
    <w:rsid w:val="00B4410F"/>
    <w:rsid w:val="00B44F2D"/>
    <w:rsid w:val="00B4538E"/>
    <w:rsid w:val="00B454E9"/>
    <w:rsid w:val="00B45556"/>
    <w:rsid w:val="00B455DE"/>
    <w:rsid w:val="00B4595C"/>
    <w:rsid w:val="00B45ACB"/>
    <w:rsid w:val="00B45ECA"/>
    <w:rsid w:val="00B46430"/>
    <w:rsid w:val="00B46936"/>
    <w:rsid w:val="00B46976"/>
    <w:rsid w:val="00B5006D"/>
    <w:rsid w:val="00B50E9B"/>
    <w:rsid w:val="00B51B7E"/>
    <w:rsid w:val="00B5204B"/>
    <w:rsid w:val="00B52635"/>
    <w:rsid w:val="00B52EB5"/>
    <w:rsid w:val="00B5305F"/>
    <w:rsid w:val="00B531F4"/>
    <w:rsid w:val="00B53E91"/>
    <w:rsid w:val="00B54192"/>
    <w:rsid w:val="00B546AF"/>
    <w:rsid w:val="00B54BB3"/>
    <w:rsid w:val="00B555B5"/>
    <w:rsid w:val="00B56632"/>
    <w:rsid w:val="00B56650"/>
    <w:rsid w:val="00B568AF"/>
    <w:rsid w:val="00B56E23"/>
    <w:rsid w:val="00B576C2"/>
    <w:rsid w:val="00B576F8"/>
    <w:rsid w:val="00B57F79"/>
    <w:rsid w:val="00B60EC4"/>
    <w:rsid w:val="00B61059"/>
    <w:rsid w:val="00B61122"/>
    <w:rsid w:val="00B613F9"/>
    <w:rsid w:val="00B615F9"/>
    <w:rsid w:val="00B61627"/>
    <w:rsid w:val="00B61C2A"/>
    <w:rsid w:val="00B61C82"/>
    <w:rsid w:val="00B62632"/>
    <w:rsid w:val="00B62CD9"/>
    <w:rsid w:val="00B6306E"/>
    <w:rsid w:val="00B630F4"/>
    <w:rsid w:val="00B63AAB"/>
    <w:rsid w:val="00B64101"/>
    <w:rsid w:val="00B641D3"/>
    <w:rsid w:val="00B6450F"/>
    <w:rsid w:val="00B64E7A"/>
    <w:rsid w:val="00B650A0"/>
    <w:rsid w:val="00B65172"/>
    <w:rsid w:val="00B669AB"/>
    <w:rsid w:val="00B66AD1"/>
    <w:rsid w:val="00B6731B"/>
    <w:rsid w:val="00B6744E"/>
    <w:rsid w:val="00B67E94"/>
    <w:rsid w:val="00B705CC"/>
    <w:rsid w:val="00B7179E"/>
    <w:rsid w:val="00B72440"/>
    <w:rsid w:val="00B7253C"/>
    <w:rsid w:val="00B72843"/>
    <w:rsid w:val="00B72DEE"/>
    <w:rsid w:val="00B739FE"/>
    <w:rsid w:val="00B741E0"/>
    <w:rsid w:val="00B7489D"/>
    <w:rsid w:val="00B74A0F"/>
    <w:rsid w:val="00B75332"/>
    <w:rsid w:val="00B75F94"/>
    <w:rsid w:val="00B75FDA"/>
    <w:rsid w:val="00B761A6"/>
    <w:rsid w:val="00B7620E"/>
    <w:rsid w:val="00B763EE"/>
    <w:rsid w:val="00B770B6"/>
    <w:rsid w:val="00B7733E"/>
    <w:rsid w:val="00B77C91"/>
    <w:rsid w:val="00B802AE"/>
    <w:rsid w:val="00B803C2"/>
    <w:rsid w:val="00B80B28"/>
    <w:rsid w:val="00B80D89"/>
    <w:rsid w:val="00B810D8"/>
    <w:rsid w:val="00B81CEF"/>
    <w:rsid w:val="00B820E3"/>
    <w:rsid w:val="00B829F9"/>
    <w:rsid w:val="00B82EF5"/>
    <w:rsid w:val="00B82FD5"/>
    <w:rsid w:val="00B8311D"/>
    <w:rsid w:val="00B83356"/>
    <w:rsid w:val="00B83741"/>
    <w:rsid w:val="00B83CB4"/>
    <w:rsid w:val="00B8488F"/>
    <w:rsid w:val="00B84933"/>
    <w:rsid w:val="00B84983"/>
    <w:rsid w:val="00B849D3"/>
    <w:rsid w:val="00B850CE"/>
    <w:rsid w:val="00B852FC"/>
    <w:rsid w:val="00B85C73"/>
    <w:rsid w:val="00B85D06"/>
    <w:rsid w:val="00B86AAA"/>
    <w:rsid w:val="00B86B8B"/>
    <w:rsid w:val="00B86E1C"/>
    <w:rsid w:val="00B87181"/>
    <w:rsid w:val="00B87384"/>
    <w:rsid w:val="00B87393"/>
    <w:rsid w:val="00B87459"/>
    <w:rsid w:val="00B9057F"/>
    <w:rsid w:val="00B9080B"/>
    <w:rsid w:val="00B91540"/>
    <w:rsid w:val="00B91707"/>
    <w:rsid w:val="00B91D0E"/>
    <w:rsid w:val="00B9281A"/>
    <w:rsid w:val="00B92AFE"/>
    <w:rsid w:val="00B936B2"/>
    <w:rsid w:val="00B93961"/>
    <w:rsid w:val="00B945EE"/>
    <w:rsid w:val="00B9475A"/>
    <w:rsid w:val="00B958F5"/>
    <w:rsid w:val="00B95BE4"/>
    <w:rsid w:val="00B95F7B"/>
    <w:rsid w:val="00B961FE"/>
    <w:rsid w:val="00B96294"/>
    <w:rsid w:val="00B97418"/>
    <w:rsid w:val="00BA0283"/>
    <w:rsid w:val="00BA059C"/>
    <w:rsid w:val="00BA0DE9"/>
    <w:rsid w:val="00BA0E7B"/>
    <w:rsid w:val="00BA12CE"/>
    <w:rsid w:val="00BA16FE"/>
    <w:rsid w:val="00BA19A3"/>
    <w:rsid w:val="00BA1BA7"/>
    <w:rsid w:val="00BA1D89"/>
    <w:rsid w:val="00BA2313"/>
    <w:rsid w:val="00BA28A2"/>
    <w:rsid w:val="00BA29DC"/>
    <w:rsid w:val="00BA36E5"/>
    <w:rsid w:val="00BA3C42"/>
    <w:rsid w:val="00BA3CC4"/>
    <w:rsid w:val="00BA441C"/>
    <w:rsid w:val="00BA48B9"/>
    <w:rsid w:val="00BA4A7A"/>
    <w:rsid w:val="00BA4B31"/>
    <w:rsid w:val="00BA510D"/>
    <w:rsid w:val="00BA522B"/>
    <w:rsid w:val="00BA52C6"/>
    <w:rsid w:val="00BA595B"/>
    <w:rsid w:val="00BA5BE2"/>
    <w:rsid w:val="00BA5C8E"/>
    <w:rsid w:val="00BA5E13"/>
    <w:rsid w:val="00BA62BD"/>
    <w:rsid w:val="00BA6731"/>
    <w:rsid w:val="00BA6C6D"/>
    <w:rsid w:val="00BA73A0"/>
    <w:rsid w:val="00BB013A"/>
    <w:rsid w:val="00BB07BB"/>
    <w:rsid w:val="00BB0854"/>
    <w:rsid w:val="00BB094C"/>
    <w:rsid w:val="00BB2067"/>
    <w:rsid w:val="00BB24BF"/>
    <w:rsid w:val="00BB2B9E"/>
    <w:rsid w:val="00BB2F71"/>
    <w:rsid w:val="00BB2FCD"/>
    <w:rsid w:val="00BB3BCD"/>
    <w:rsid w:val="00BB3D43"/>
    <w:rsid w:val="00BB516E"/>
    <w:rsid w:val="00BB5879"/>
    <w:rsid w:val="00BB5FBF"/>
    <w:rsid w:val="00BB6015"/>
    <w:rsid w:val="00BB62AD"/>
    <w:rsid w:val="00BB67F7"/>
    <w:rsid w:val="00BB70F1"/>
    <w:rsid w:val="00BB7144"/>
    <w:rsid w:val="00BB7477"/>
    <w:rsid w:val="00BB76BC"/>
    <w:rsid w:val="00BC015A"/>
    <w:rsid w:val="00BC0338"/>
    <w:rsid w:val="00BC0B22"/>
    <w:rsid w:val="00BC0F5B"/>
    <w:rsid w:val="00BC1245"/>
    <w:rsid w:val="00BC1938"/>
    <w:rsid w:val="00BC2ACA"/>
    <w:rsid w:val="00BC3092"/>
    <w:rsid w:val="00BC362D"/>
    <w:rsid w:val="00BC3C9A"/>
    <w:rsid w:val="00BC3D51"/>
    <w:rsid w:val="00BC3F2C"/>
    <w:rsid w:val="00BC45CA"/>
    <w:rsid w:val="00BC4D88"/>
    <w:rsid w:val="00BC501F"/>
    <w:rsid w:val="00BC57EE"/>
    <w:rsid w:val="00BC5F09"/>
    <w:rsid w:val="00BC6A21"/>
    <w:rsid w:val="00BC6A74"/>
    <w:rsid w:val="00BC6C93"/>
    <w:rsid w:val="00BD10C7"/>
    <w:rsid w:val="00BD1106"/>
    <w:rsid w:val="00BD158F"/>
    <w:rsid w:val="00BD17BB"/>
    <w:rsid w:val="00BD1E82"/>
    <w:rsid w:val="00BD23C8"/>
    <w:rsid w:val="00BD2964"/>
    <w:rsid w:val="00BD3103"/>
    <w:rsid w:val="00BD3954"/>
    <w:rsid w:val="00BD3D3A"/>
    <w:rsid w:val="00BD3F02"/>
    <w:rsid w:val="00BD4612"/>
    <w:rsid w:val="00BD4D56"/>
    <w:rsid w:val="00BD5722"/>
    <w:rsid w:val="00BD580E"/>
    <w:rsid w:val="00BD59C9"/>
    <w:rsid w:val="00BD6267"/>
    <w:rsid w:val="00BD6A92"/>
    <w:rsid w:val="00BE0073"/>
    <w:rsid w:val="00BE019C"/>
    <w:rsid w:val="00BE0652"/>
    <w:rsid w:val="00BE0A19"/>
    <w:rsid w:val="00BE0A59"/>
    <w:rsid w:val="00BE126F"/>
    <w:rsid w:val="00BE20BD"/>
    <w:rsid w:val="00BE282F"/>
    <w:rsid w:val="00BE2E26"/>
    <w:rsid w:val="00BE3362"/>
    <w:rsid w:val="00BE3E06"/>
    <w:rsid w:val="00BE4869"/>
    <w:rsid w:val="00BE51B7"/>
    <w:rsid w:val="00BE5CC3"/>
    <w:rsid w:val="00BE6526"/>
    <w:rsid w:val="00BE6CB3"/>
    <w:rsid w:val="00BE75CD"/>
    <w:rsid w:val="00BE7BD0"/>
    <w:rsid w:val="00BE7EF8"/>
    <w:rsid w:val="00BF0986"/>
    <w:rsid w:val="00BF0BB2"/>
    <w:rsid w:val="00BF0C55"/>
    <w:rsid w:val="00BF0D8A"/>
    <w:rsid w:val="00BF0F8F"/>
    <w:rsid w:val="00BF1655"/>
    <w:rsid w:val="00BF18E3"/>
    <w:rsid w:val="00BF1CB5"/>
    <w:rsid w:val="00BF1D84"/>
    <w:rsid w:val="00BF2460"/>
    <w:rsid w:val="00BF24D5"/>
    <w:rsid w:val="00BF2C29"/>
    <w:rsid w:val="00BF366E"/>
    <w:rsid w:val="00BF3A75"/>
    <w:rsid w:val="00BF3B66"/>
    <w:rsid w:val="00BF400F"/>
    <w:rsid w:val="00BF41C9"/>
    <w:rsid w:val="00BF4527"/>
    <w:rsid w:val="00BF46F0"/>
    <w:rsid w:val="00BF517C"/>
    <w:rsid w:val="00BF526B"/>
    <w:rsid w:val="00BF5528"/>
    <w:rsid w:val="00BF560F"/>
    <w:rsid w:val="00BF5BD3"/>
    <w:rsid w:val="00BF618C"/>
    <w:rsid w:val="00BF6644"/>
    <w:rsid w:val="00BF6774"/>
    <w:rsid w:val="00BF67D2"/>
    <w:rsid w:val="00BF6C94"/>
    <w:rsid w:val="00BF6F92"/>
    <w:rsid w:val="00C0013E"/>
    <w:rsid w:val="00C0082D"/>
    <w:rsid w:val="00C00F5A"/>
    <w:rsid w:val="00C012E7"/>
    <w:rsid w:val="00C01630"/>
    <w:rsid w:val="00C01C3D"/>
    <w:rsid w:val="00C022AF"/>
    <w:rsid w:val="00C02E15"/>
    <w:rsid w:val="00C0366A"/>
    <w:rsid w:val="00C03820"/>
    <w:rsid w:val="00C04378"/>
    <w:rsid w:val="00C04F68"/>
    <w:rsid w:val="00C05330"/>
    <w:rsid w:val="00C06315"/>
    <w:rsid w:val="00C0679A"/>
    <w:rsid w:val="00C0794F"/>
    <w:rsid w:val="00C07A5C"/>
    <w:rsid w:val="00C10700"/>
    <w:rsid w:val="00C1080D"/>
    <w:rsid w:val="00C10B24"/>
    <w:rsid w:val="00C10ECC"/>
    <w:rsid w:val="00C11424"/>
    <w:rsid w:val="00C126A3"/>
    <w:rsid w:val="00C130AC"/>
    <w:rsid w:val="00C1311F"/>
    <w:rsid w:val="00C1373B"/>
    <w:rsid w:val="00C13A9C"/>
    <w:rsid w:val="00C13B1B"/>
    <w:rsid w:val="00C13FD9"/>
    <w:rsid w:val="00C146B5"/>
    <w:rsid w:val="00C14964"/>
    <w:rsid w:val="00C14BB3"/>
    <w:rsid w:val="00C15123"/>
    <w:rsid w:val="00C154FB"/>
    <w:rsid w:val="00C15F2B"/>
    <w:rsid w:val="00C16232"/>
    <w:rsid w:val="00C1642F"/>
    <w:rsid w:val="00C16C67"/>
    <w:rsid w:val="00C16D0F"/>
    <w:rsid w:val="00C17A94"/>
    <w:rsid w:val="00C17C56"/>
    <w:rsid w:val="00C203F4"/>
    <w:rsid w:val="00C2040C"/>
    <w:rsid w:val="00C20458"/>
    <w:rsid w:val="00C20756"/>
    <w:rsid w:val="00C20B47"/>
    <w:rsid w:val="00C20EB4"/>
    <w:rsid w:val="00C210D7"/>
    <w:rsid w:val="00C21901"/>
    <w:rsid w:val="00C22C47"/>
    <w:rsid w:val="00C22EB7"/>
    <w:rsid w:val="00C22EC1"/>
    <w:rsid w:val="00C22F56"/>
    <w:rsid w:val="00C22F72"/>
    <w:rsid w:val="00C231BE"/>
    <w:rsid w:val="00C23C18"/>
    <w:rsid w:val="00C23D60"/>
    <w:rsid w:val="00C23DF3"/>
    <w:rsid w:val="00C24558"/>
    <w:rsid w:val="00C25245"/>
    <w:rsid w:val="00C25E2D"/>
    <w:rsid w:val="00C25E2F"/>
    <w:rsid w:val="00C26082"/>
    <w:rsid w:val="00C26291"/>
    <w:rsid w:val="00C27571"/>
    <w:rsid w:val="00C27773"/>
    <w:rsid w:val="00C278E6"/>
    <w:rsid w:val="00C27F4E"/>
    <w:rsid w:val="00C30681"/>
    <w:rsid w:val="00C3107B"/>
    <w:rsid w:val="00C312A1"/>
    <w:rsid w:val="00C31D49"/>
    <w:rsid w:val="00C31D67"/>
    <w:rsid w:val="00C32327"/>
    <w:rsid w:val="00C3246C"/>
    <w:rsid w:val="00C324ED"/>
    <w:rsid w:val="00C32F20"/>
    <w:rsid w:val="00C32FD1"/>
    <w:rsid w:val="00C33681"/>
    <w:rsid w:val="00C338DB"/>
    <w:rsid w:val="00C33BF6"/>
    <w:rsid w:val="00C33FD3"/>
    <w:rsid w:val="00C33FEA"/>
    <w:rsid w:val="00C34814"/>
    <w:rsid w:val="00C34973"/>
    <w:rsid w:val="00C34E50"/>
    <w:rsid w:val="00C34EE8"/>
    <w:rsid w:val="00C3523C"/>
    <w:rsid w:val="00C35528"/>
    <w:rsid w:val="00C35EA6"/>
    <w:rsid w:val="00C3691B"/>
    <w:rsid w:val="00C36C89"/>
    <w:rsid w:val="00C3751C"/>
    <w:rsid w:val="00C37657"/>
    <w:rsid w:val="00C37DE6"/>
    <w:rsid w:val="00C37E05"/>
    <w:rsid w:val="00C40119"/>
    <w:rsid w:val="00C402A5"/>
    <w:rsid w:val="00C403CF"/>
    <w:rsid w:val="00C40767"/>
    <w:rsid w:val="00C40768"/>
    <w:rsid w:val="00C409E2"/>
    <w:rsid w:val="00C4117A"/>
    <w:rsid w:val="00C4260B"/>
    <w:rsid w:val="00C42955"/>
    <w:rsid w:val="00C42CCC"/>
    <w:rsid w:val="00C43D49"/>
    <w:rsid w:val="00C43E4F"/>
    <w:rsid w:val="00C4418F"/>
    <w:rsid w:val="00C44254"/>
    <w:rsid w:val="00C4470A"/>
    <w:rsid w:val="00C44B72"/>
    <w:rsid w:val="00C44C63"/>
    <w:rsid w:val="00C44D42"/>
    <w:rsid w:val="00C4565B"/>
    <w:rsid w:val="00C45712"/>
    <w:rsid w:val="00C458CF"/>
    <w:rsid w:val="00C460A9"/>
    <w:rsid w:val="00C47255"/>
    <w:rsid w:val="00C473E5"/>
    <w:rsid w:val="00C47BF6"/>
    <w:rsid w:val="00C47DAD"/>
    <w:rsid w:val="00C506A9"/>
    <w:rsid w:val="00C5150E"/>
    <w:rsid w:val="00C51543"/>
    <w:rsid w:val="00C515A5"/>
    <w:rsid w:val="00C516F4"/>
    <w:rsid w:val="00C518A1"/>
    <w:rsid w:val="00C51E91"/>
    <w:rsid w:val="00C51FB8"/>
    <w:rsid w:val="00C5237F"/>
    <w:rsid w:val="00C5295F"/>
    <w:rsid w:val="00C52AEC"/>
    <w:rsid w:val="00C5331C"/>
    <w:rsid w:val="00C53322"/>
    <w:rsid w:val="00C538E6"/>
    <w:rsid w:val="00C539EF"/>
    <w:rsid w:val="00C548A9"/>
    <w:rsid w:val="00C548B1"/>
    <w:rsid w:val="00C5507E"/>
    <w:rsid w:val="00C560BC"/>
    <w:rsid w:val="00C565E5"/>
    <w:rsid w:val="00C614C4"/>
    <w:rsid w:val="00C61D3B"/>
    <w:rsid w:val="00C61F75"/>
    <w:rsid w:val="00C62441"/>
    <w:rsid w:val="00C62D35"/>
    <w:rsid w:val="00C62E57"/>
    <w:rsid w:val="00C62FD3"/>
    <w:rsid w:val="00C631D4"/>
    <w:rsid w:val="00C637B0"/>
    <w:rsid w:val="00C63C53"/>
    <w:rsid w:val="00C63D9A"/>
    <w:rsid w:val="00C63DD4"/>
    <w:rsid w:val="00C640A9"/>
    <w:rsid w:val="00C65909"/>
    <w:rsid w:val="00C65C2E"/>
    <w:rsid w:val="00C660B4"/>
    <w:rsid w:val="00C66CE6"/>
    <w:rsid w:val="00C67032"/>
    <w:rsid w:val="00C670E6"/>
    <w:rsid w:val="00C67297"/>
    <w:rsid w:val="00C67A69"/>
    <w:rsid w:val="00C67C6E"/>
    <w:rsid w:val="00C702AB"/>
    <w:rsid w:val="00C702F8"/>
    <w:rsid w:val="00C70302"/>
    <w:rsid w:val="00C70A1B"/>
    <w:rsid w:val="00C71929"/>
    <w:rsid w:val="00C71AE0"/>
    <w:rsid w:val="00C71DE0"/>
    <w:rsid w:val="00C7241E"/>
    <w:rsid w:val="00C72575"/>
    <w:rsid w:val="00C72712"/>
    <w:rsid w:val="00C72CA6"/>
    <w:rsid w:val="00C73EF8"/>
    <w:rsid w:val="00C74907"/>
    <w:rsid w:val="00C762D2"/>
    <w:rsid w:val="00C76496"/>
    <w:rsid w:val="00C76F5B"/>
    <w:rsid w:val="00C77014"/>
    <w:rsid w:val="00C7702F"/>
    <w:rsid w:val="00C770FB"/>
    <w:rsid w:val="00C77315"/>
    <w:rsid w:val="00C7765B"/>
    <w:rsid w:val="00C77B8D"/>
    <w:rsid w:val="00C77C3E"/>
    <w:rsid w:val="00C8009B"/>
    <w:rsid w:val="00C800D1"/>
    <w:rsid w:val="00C8012E"/>
    <w:rsid w:val="00C80BBA"/>
    <w:rsid w:val="00C8187D"/>
    <w:rsid w:val="00C818CF"/>
    <w:rsid w:val="00C82698"/>
    <w:rsid w:val="00C826EA"/>
    <w:rsid w:val="00C8297A"/>
    <w:rsid w:val="00C82D7A"/>
    <w:rsid w:val="00C838EC"/>
    <w:rsid w:val="00C83DDA"/>
    <w:rsid w:val="00C85144"/>
    <w:rsid w:val="00C8561B"/>
    <w:rsid w:val="00C858C8"/>
    <w:rsid w:val="00C85A23"/>
    <w:rsid w:val="00C864F6"/>
    <w:rsid w:val="00C867BF"/>
    <w:rsid w:val="00C8688C"/>
    <w:rsid w:val="00C86D3E"/>
    <w:rsid w:val="00C8786D"/>
    <w:rsid w:val="00C87880"/>
    <w:rsid w:val="00C87B9E"/>
    <w:rsid w:val="00C90055"/>
    <w:rsid w:val="00C909B1"/>
    <w:rsid w:val="00C90B2E"/>
    <w:rsid w:val="00C90E26"/>
    <w:rsid w:val="00C910F8"/>
    <w:rsid w:val="00C9110C"/>
    <w:rsid w:val="00C91144"/>
    <w:rsid w:val="00C91C3E"/>
    <w:rsid w:val="00C927B7"/>
    <w:rsid w:val="00C92820"/>
    <w:rsid w:val="00C92D14"/>
    <w:rsid w:val="00C933BA"/>
    <w:rsid w:val="00C93C72"/>
    <w:rsid w:val="00C94C46"/>
    <w:rsid w:val="00C9516E"/>
    <w:rsid w:val="00C9549C"/>
    <w:rsid w:val="00C954E1"/>
    <w:rsid w:val="00C95751"/>
    <w:rsid w:val="00C95B95"/>
    <w:rsid w:val="00C95DCE"/>
    <w:rsid w:val="00C95E94"/>
    <w:rsid w:val="00C9613C"/>
    <w:rsid w:val="00C962FC"/>
    <w:rsid w:val="00C9717C"/>
    <w:rsid w:val="00C9719A"/>
    <w:rsid w:val="00C97B11"/>
    <w:rsid w:val="00CA0C0D"/>
    <w:rsid w:val="00CA0F02"/>
    <w:rsid w:val="00CA11CE"/>
    <w:rsid w:val="00CA15C0"/>
    <w:rsid w:val="00CA1C2A"/>
    <w:rsid w:val="00CA20FC"/>
    <w:rsid w:val="00CA21D9"/>
    <w:rsid w:val="00CA2363"/>
    <w:rsid w:val="00CA2C9E"/>
    <w:rsid w:val="00CA2DC4"/>
    <w:rsid w:val="00CA3003"/>
    <w:rsid w:val="00CA3950"/>
    <w:rsid w:val="00CA3E04"/>
    <w:rsid w:val="00CA40B5"/>
    <w:rsid w:val="00CA48BF"/>
    <w:rsid w:val="00CA4AA0"/>
    <w:rsid w:val="00CA4D76"/>
    <w:rsid w:val="00CA54EA"/>
    <w:rsid w:val="00CA580A"/>
    <w:rsid w:val="00CA5829"/>
    <w:rsid w:val="00CA6449"/>
    <w:rsid w:val="00CA64AE"/>
    <w:rsid w:val="00CA6594"/>
    <w:rsid w:val="00CA668F"/>
    <w:rsid w:val="00CA67F2"/>
    <w:rsid w:val="00CA7397"/>
    <w:rsid w:val="00CA73D1"/>
    <w:rsid w:val="00CA77D0"/>
    <w:rsid w:val="00CA7C55"/>
    <w:rsid w:val="00CA7DFA"/>
    <w:rsid w:val="00CB04DD"/>
    <w:rsid w:val="00CB0AD6"/>
    <w:rsid w:val="00CB0C6C"/>
    <w:rsid w:val="00CB1035"/>
    <w:rsid w:val="00CB1218"/>
    <w:rsid w:val="00CB12A1"/>
    <w:rsid w:val="00CB1F8D"/>
    <w:rsid w:val="00CB22A1"/>
    <w:rsid w:val="00CB2477"/>
    <w:rsid w:val="00CB256F"/>
    <w:rsid w:val="00CB2826"/>
    <w:rsid w:val="00CB343D"/>
    <w:rsid w:val="00CB4A17"/>
    <w:rsid w:val="00CB4AF1"/>
    <w:rsid w:val="00CB4CA2"/>
    <w:rsid w:val="00CB4E5F"/>
    <w:rsid w:val="00CB52C0"/>
    <w:rsid w:val="00CB5453"/>
    <w:rsid w:val="00CB54FE"/>
    <w:rsid w:val="00CB59DC"/>
    <w:rsid w:val="00CB5A1E"/>
    <w:rsid w:val="00CB5B33"/>
    <w:rsid w:val="00CB5D01"/>
    <w:rsid w:val="00CB6257"/>
    <w:rsid w:val="00CB63D6"/>
    <w:rsid w:val="00CB645E"/>
    <w:rsid w:val="00CB7092"/>
    <w:rsid w:val="00CB73C4"/>
    <w:rsid w:val="00CB766D"/>
    <w:rsid w:val="00CC0070"/>
    <w:rsid w:val="00CC08E8"/>
    <w:rsid w:val="00CC0D5F"/>
    <w:rsid w:val="00CC107B"/>
    <w:rsid w:val="00CC1739"/>
    <w:rsid w:val="00CC1EAD"/>
    <w:rsid w:val="00CC1FAA"/>
    <w:rsid w:val="00CC2420"/>
    <w:rsid w:val="00CC2494"/>
    <w:rsid w:val="00CC2764"/>
    <w:rsid w:val="00CC27CC"/>
    <w:rsid w:val="00CC2DBF"/>
    <w:rsid w:val="00CC372B"/>
    <w:rsid w:val="00CC403F"/>
    <w:rsid w:val="00CC4321"/>
    <w:rsid w:val="00CC4B59"/>
    <w:rsid w:val="00CC5312"/>
    <w:rsid w:val="00CC586F"/>
    <w:rsid w:val="00CC5BE2"/>
    <w:rsid w:val="00CC5F50"/>
    <w:rsid w:val="00CC614D"/>
    <w:rsid w:val="00CC636A"/>
    <w:rsid w:val="00CC7455"/>
    <w:rsid w:val="00CC7BC2"/>
    <w:rsid w:val="00CD00E9"/>
    <w:rsid w:val="00CD016A"/>
    <w:rsid w:val="00CD01C1"/>
    <w:rsid w:val="00CD0510"/>
    <w:rsid w:val="00CD07CA"/>
    <w:rsid w:val="00CD0F1A"/>
    <w:rsid w:val="00CD1000"/>
    <w:rsid w:val="00CD209A"/>
    <w:rsid w:val="00CD2799"/>
    <w:rsid w:val="00CD292E"/>
    <w:rsid w:val="00CD3229"/>
    <w:rsid w:val="00CD34D2"/>
    <w:rsid w:val="00CD3694"/>
    <w:rsid w:val="00CD38E6"/>
    <w:rsid w:val="00CD4421"/>
    <w:rsid w:val="00CD479E"/>
    <w:rsid w:val="00CD6538"/>
    <w:rsid w:val="00CD6D54"/>
    <w:rsid w:val="00CD6E58"/>
    <w:rsid w:val="00CD79C3"/>
    <w:rsid w:val="00CD7A05"/>
    <w:rsid w:val="00CD7BD6"/>
    <w:rsid w:val="00CE065D"/>
    <w:rsid w:val="00CE0AA8"/>
    <w:rsid w:val="00CE0AFE"/>
    <w:rsid w:val="00CE0C1A"/>
    <w:rsid w:val="00CE251D"/>
    <w:rsid w:val="00CE2A93"/>
    <w:rsid w:val="00CE3299"/>
    <w:rsid w:val="00CE431A"/>
    <w:rsid w:val="00CE536A"/>
    <w:rsid w:val="00CE53B0"/>
    <w:rsid w:val="00CE57D9"/>
    <w:rsid w:val="00CE57DA"/>
    <w:rsid w:val="00CE6BBE"/>
    <w:rsid w:val="00CE6D47"/>
    <w:rsid w:val="00CE702F"/>
    <w:rsid w:val="00CE70FC"/>
    <w:rsid w:val="00CF0243"/>
    <w:rsid w:val="00CF0BBB"/>
    <w:rsid w:val="00CF0F85"/>
    <w:rsid w:val="00CF2376"/>
    <w:rsid w:val="00CF2654"/>
    <w:rsid w:val="00CF29ED"/>
    <w:rsid w:val="00CF29FD"/>
    <w:rsid w:val="00CF2F74"/>
    <w:rsid w:val="00CF3525"/>
    <w:rsid w:val="00CF36DD"/>
    <w:rsid w:val="00CF40DF"/>
    <w:rsid w:val="00CF450D"/>
    <w:rsid w:val="00CF5588"/>
    <w:rsid w:val="00CF589A"/>
    <w:rsid w:val="00CF5ED3"/>
    <w:rsid w:val="00CF603E"/>
    <w:rsid w:val="00CF67C2"/>
    <w:rsid w:val="00CF6823"/>
    <w:rsid w:val="00CF6C01"/>
    <w:rsid w:val="00CF700C"/>
    <w:rsid w:val="00CF7B7C"/>
    <w:rsid w:val="00CF7B81"/>
    <w:rsid w:val="00CF7E90"/>
    <w:rsid w:val="00CF7F8D"/>
    <w:rsid w:val="00D0013E"/>
    <w:rsid w:val="00D0027E"/>
    <w:rsid w:val="00D00754"/>
    <w:rsid w:val="00D00EFA"/>
    <w:rsid w:val="00D01220"/>
    <w:rsid w:val="00D01331"/>
    <w:rsid w:val="00D01408"/>
    <w:rsid w:val="00D02992"/>
    <w:rsid w:val="00D03473"/>
    <w:rsid w:val="00D03A88"/>
    <w:rsid w:val="00D03C9B"/>
    <w:rsid w:val="00D03E1B"/>
    <w:rsid w:val="00D0423C"/>
    <w:rsid w:val="00D0427E"/>
    <w:rsid w:val="00D04C9A"/>
    <w:rsid w:val="00D04DDA"/>
    <w:rsid w:val="00D050CB"/>
    <w:rsid w:val="00D0551B"/>
    <w:rsid w:val="00D05E85"/>
    <w:rsid w:val="00D06099"/>
    <w:rsid w:val="00D06C59"/>
    <w:rsid w:val="00D06C6C"/>
    <w:rsid w:val="00D070FF"/>
    <w:rsid w:val="00D075AA"/>
    <w:rsid w:val="00D076BF"/>
    <w:rsid w:val="00D10755"/>
    <w:rsid w:val="00D10803"/>
    <w:rsid w:val="00D10D87"/>
    <w:rsid w:val="00D110C5"/>
    <w:rsid w:val="00D11E5E"/>
    <w:rsid w:val="00D12A0B"/>
    <w:rsid w:val="00D1335A"/>
    <w:rsid w:val="00D13C13"/>
    <w:rsid w:val="00D13CEE"/>
    <w:rsid w:val="00D14551"/>
    <w:rsid w:val="00D145B2"/>
    <w:rsid w:val="00D151D7"/>
    <w:rsid w:val="00D152C6"/>
    <w:rsid w:val="00D1544A"/>
    <w:rsid w:val="00D15808"/>
    <w:rsid w:val="00D15CA8"/>
    <w:rsid w:val="00D16180"/>
    <w:rsid w:val="00D16AE3"/>
    <w:rsid w:val="00D1704C"/>
    <w:rsid w:val="00D17D68"/>
    <w:rsid w:val="00D20169"/>
    <w:rsid w:val="00D20327"/>
    <w:rsid w:val="00D20C5C"/>
    <w:rsid w:val="00D2120B"/>
    <w:rsid w:val="00D21A08"/>
    <w:rsid w:val="00D2263C"/>
    <w:rsid w:val="00D226CC"/>
    <w:rsid w:val="00D22AD3"/>
    <w:rsid w:val="00D22D65"/>
    <w:rsid w:val="00D230DB"/>
    <w:rsid w:val="00D23E8A"/>
    <w:rsid w:val="00D2433D"/>
    <w:rsid w:val="00D24C89"/>
    <w:rsid w:val="00D24CC8"/>
    <w:rsid w:val="00D24F0A"/>
    <w:rsid w:val="00D24FDD"/>
    <w:rsid w:val="00D2525E"/>
    <w:rsid w:val="00D2561D"/>
    <w:rsid w:val="00D263AB"/>
    <w:rsid w:val="00D2643F"/>
    <w:rsid w:val="00D26EB2"/>
    <w:rsid w:val="00D26FB2"/>
    <w:rsid w:val="00D2704D"/>
    <w:rsid w:val="00D27C7D"/>
    <w:rsid w:val="00D30988"/>
    <w:rsid w:val="00D31560"/>
    <w:rsid w:val="00D317F1"/>
    <w:rsid w:val="00D3199E"/>
    <w:rsid w:val="00D31D13"/>
    <w:rsid w:val="00D32146"/>
    <w:rsid w:val="00D3241C"/>
    <w:rsid w:val="00D32A01"/>
    <w:rsid w:val="00D32C29"/>
    <w:rsid w:val="00D338CB"/>
    <w:rsid w:val="00D33AEE"/>
    <w:rsid w:val="00D3420F"/>
    <w:rsid w:val="00D34F9F"/>
    <w:rsid w:val="00D35B41"/>
    <w:rsid w:val="00D35E98"/>
    <w:rsid w:val="00D3603B"/>
    <w:rsid w:val="00D36252"/>
    <w:rsid w:val="00D36469"/>
    <w:rsid w:val="00D36486"/>
    <w:rsid w:val="00D372D4"/>
    <w:rsid w:val="00D3775F"/>
    <w:rsid w:val="00D4033E"/>
    <w:rsid w:val="00D404E3"/>
    <w:rsid w:val="00D40699"/>
    <w:rsid w:val="00D4098F"/>
    <w:rsid w:val="00D40ABE"/>
    <w:rsid w:val="00D40B06"/>
    <w:rsid w:val="00D40F12"/>
    <w:rsid w:val="00D41AAD"/>
    <w:rsid w:val="00D42583"/>
    <w:rsid w:val="00D427F3"/>
    <w:rsid w:val="00D42E5A"/>
    <w:rsid w:val="00D4331A"/>
    <w:rsid w:val="00D434FC"/>
    <w:rsid w:val="00D44361"/>
    <w:rsid w:val="00D4443D"/>
    <w:rsid w:val="00D44EE5"/>
    <w:rsid w:val="00D451CE"/>
    <w:rsid w:val="00D4540F"/>
    <w:rsid w:val="00D45583"/>
    <w:rsid w:val="00D456F9"/>
    <w:rsid w:val="00D4593D"/>
    <w:rsid w:val="00D45A7F"/>
    <w:rsid w:val="00D461A3"/>
    <w:rsid w:val="00D465C8"/>
    <w:rsid w:val="00D47774"/>
    <w:rsid w:val="00D47EB8"/>
    <w:rsid w:val="00D51621"/>
    <w:rsid w:val="00D520A0"/>
    <w:rsid w:val="00D522EC"/>
    <w:rsid w:val="00D525F4"/>
    <w:rsid w:val="00D529CA"/>
    <w:rsid w:val="00D52E02"/>
    <w:rsid w:val="00D53391"/>
    <w:rsid w:val="00D53581"/>
    <w:rsid w:val="00D537FF"/>
    <w:rsid w:val="00D53B32"/>
    <w:rsid w:val="00D54388"/>
    <w:rsid w:val="00D54683"/>
    <w:rsid w:val="00D54D75"/>
    <w:rsid w:val="00D566AD"/>
    <w:rsid w:val="00D56CC6"/>
    <w:rsid w:val="00D57DA7"/>
    <w:rsid w:val="00D57E7B"/>
    <w:rsid w:val="00D60046"/>
    <w:rsid w:val="00D6152D"/>
    <w:rsid w:val="00D61D31"/>
    <w:rsid w:val="00D61F3D"/>
    <w:rsid w:val="00D622A9"/>
    <w:rsid w:val="00D62FA1"/>
    <w:rsid w:val="00D63301"/>
    <w:rsid w:val="00D634C3"/>
    <w:rsid w:val="00D637C4"/>
    <w:rsid w:val="00D63D39"/>
    <w:rsid w:val="00D64134"/>
    <w:rsid w:val="00D64207"/>
    <w:rsid w:val="00D64510"/>
    <w:rsid w:val="00D65901"/>
    <w:rsid w:val="00D66216"/>
    <w:rsid w:val="00D66971"/>
    <w:rsid w:val="00D66B2F"/>
    <w:rsid w:val="00D66CDA"/>
    <w:rsid w:val="00D67640"/>
    <w:rsid w:val="00D678A9"/>
    <w:rsid w:val="00D678BC"/>
    <w:rsid w:val="00D67910"/>
    <w:rsid w:val="00D679ED"/>
    <w:rsid w:val="00D67A69"/>
    <w:rsid w:val="00D67ED3"/>
    <w:rsid w:val="00D67ED5"/>
    <w:rsid w:val="00D7037E"/>
    <w:rsid w:val="00D70920"/>
    <w:rsid w:val="00D70BAB"/>
    <w:rsid w:val="00D711CD"/>
    <w:rsid w:val="00D7146F"/>
    <w:rsid w:val="00D71686"/>
    <w:rsid w:val="00D71802"/>
    <w:rsid w:val="00D71B85"/>
    <w:rsid w:val="00D722E9"/>
    <w:rsid w:val="00D7232D"/>
    <w:rsid w:val="00D72AFC"/>
    <w:rsid w:val="00D72BE1"/>
    <w:rsid w:val="00D7327A"/>
    <w:rsid w:val="00D73737"/>
    <w:rsid w:val="00D739EE"/>
    <w:rsid w:val="00D7409A"/>
    <w:rsid w:val="00D74599"/>
    <w:rsid w:val="00D747A6"/>
    <w:rsid w:val="00D74A29"/>
    <w:rsid w:val="00D74D32"/>
    <w:rsid w:val="00D757BE"/>
    <w:rsid w:val="00D75AE8"/>
    <w:rsid w:val="00D75B4E"/>
    <w:rsid w:val="00D75D52"/>
    <w:rsid w:val="00D75DE1"/>
    <w:rsid w:val="00D75E31"/>
    <w:rsid w:val="00D7601E"/>
    <w:rsid w:val="00D76712"/>
    <w:rsid w:val="00D76941"/>
    <w:rsid w:val="00D777A8"/>
    <w:rsid w:val="00D77A8F"/>
    <w:rsid w:val="00D77AF9"/>
    <w:rsid w:val="00D8015D"/>
    <w:rsid w:val="00D80688"/>
    <w:rsid w:val="00D8112C"/>
    <w:rsid w:val="00D816FB"/>
    <w:rsid w:val="00D81BF5"/>
    <w:rsid w:val="00D824E2"/>
    <w:rsid w:val="00D82C0E"/>
    <w:rsid w:val="00D82D22"/>
    <w:rsid w:val="00D8377F"/>
    <w:rsid w:val="00D83E3A"/>
    <w:rsid w:val="00D84A81"/>
    <w:rsid w:val="00D85BBA"/>
    <w:rsid w:val="00D85CEA"/>
    <w:rsid w:val="00D865AA"/>
    <w:rsid w:val="00D865DC"/>
    <w:rsid w:val="00D8675B"/>
    <w:rsid w:val="00D86810"/>
    <w:rsid w:val="00D86B7A"/>
    <w:rsid w:val="00D86B89"/>
    <w:rsid w:val="00D86D63"/>
    <w:rsid w:val="00D87D8C"/>
    <w:rsid w:val="00D90392"/>
    <w:rsid w:val="00D90AC9"/>
    <w:rsid w:val="00D90EA5"/>
    <w:rsid w:val="00D91406"/>
    <w:rsid w:val="00D91660"/>
    <w:rsid w:val="00D916AC"/>
    <w:rsid w:val="00D920F8"/>
    <w:rsid w:val="00D92770"/>
    <w:rsid w:val="00D92ED0"/>
    <w:rsid w:val="00D92F2E"/>
    <w:rsid w:val="00D936D5"/>
    <w:rsid w:val="00D9372F"/>
    <w:rsid w:val="00D9376B"/>
    <w:rsid w:val="00D93AE6"/>
    <w:rsid w:val="00D94AF0"/>
    <w:rsid w:val="00D94BFE"/>
    <w:rsid w:val="00D951FF"/>
    <w:rsid w:val="00D95482"/>
    <w:rsid w:val="00D95EEB"/>
    <w:rsid w:val="00D961FA"/>
    <w:rsid w:val="00D96792"/>
    <w:rsid w:val="00D968F1"/>
    <w:rsid w:val="00D97FC6"/>
    <w:rsid w:val="00DA035A"/>
    <w:rsid w:val="00DA0A90"/>
    <w:rsid w:val="00DA0B73"/>
    <w:rsid w:val="00DA1A1A"/>
    <w:rsid w:val="00DA1FAB"/>
    <w:rsid w:val="00DA2854"/>
    <w:rsid w:val="00DA2C03"/>
    <w:rsid w:val="00DA2C10"/>
    <w:rsid w:val="00DA31A6"/>
    <w:rsid w:val="00DA3635"/>
    <w:rsid w:val="00DA3CF7"/>
    <w:rsid w:val="00DA4266"/>
    <w:rsid w:val="00DA4612"/>
    <w:rsid w:val="00DA4765"/>
    <w:rsid w:val="00DA5610"/>
    <w:rsid w:val="00DA5792"/>
    <w:rsid w:val="00DA610A"/>
    <w:rsid w:val="00DA693E"/>
    <w:rsid w:val="00DA6E93"/>
    <w:rsid w:val="00DA6FFC"/>
    <w:rsid w:val="00DA787D"/>
    <w:rsid w:val="00DA7ED1"/>
    <w:rsid w:val="00DB0387"/>
    <w:rsid w:val="00DB06B4"/>
    <w:rsid w:val="00DB09BC"/>
    <w:rsid w:val="00DB0ABC"/>
    <w:rsid w:val="00DB1A79"/>
    <w:rsid w:val="00DB1B05"/>
    <w:rsid w:val="00DB1B7C"/>
    <w:rsid w:val="00DB1F4B"/>
    <w:rsid w:val="00DB1F74"/>
    <w:rsid w:val="00DB2265"/>
    <w:rsid w:val="00DB2587"/>
    <w:rsid w:val="00DB2607"/>
    <w:rsid w:val="00DB26B8"/>
    <w:rsid w:val="00DB29F6"/>
    <w:rsid w:val="00DB36BB"/>
    <w:rsid w:val="00DB45C2"/>
    <w:rsid w:val="00DB461E"/>
    <w:rsid w:val="00DB4CA9"/>
    <w:rsid w:val="00DB550D"/>
    <w:rsid w:val="00DB62A1"/>
    <w:rsid w:val="00DB6D9B"/>
    <w:rsid w:val="00DB6E62"/>
    <w:rsid w:val="00DB6F39"/>
    <w:rsid w:val="00DB73DC"/>
    <w:rsid w:val="00DB7C8D"/>
    <w:rsid w:val="00DC01C2"/>
    <w:rsid w:val="00DC0B7F"/>
    <w:rsid w:val="00DC0BBA"/>
    <w:rsid w:val="00DC16A8"/>
    <w:rsid w:val="00DC1960"/>
    <w:rsid w:val="00DC1C50"/>
    <w:rsid w:val="00DC2179"/>
    <w:rsid w:val="00DC28AF"/>
    <w:rsid w:val="00DC2987"/>
    <w:rsid w:val="00DC309E"/>
    <w:rsid w:val="00DC368D"/>
    <w:rsid w:val="00DC3866"/>
    <w:rsid w:val="00DC3A63"/>
    <w:rsid w:val="00DC41DC"/>
    <w:rsid w:val="00DC428E"/>
    <w:rsid w:val="00DC42E2"/>
    <w:rsid w:val="00DC4CB4"/>
    <w:rsid w:val="00DC50A0"/>
    <w:rsid w:val="00DC51AC"/>
    <w:rsid w:val="00DC535C"/>
    <w:rsid w:val="00DC58D5"/>
    <w:rsid w:val="00DC6F47"/>
    <w:rsid w:val="00DC7660"/>
    <w:rsid w:val="00DC782D"/>
    <w:rsid w:val="00DC78A4"/>
    <w:rsid w:val="00DD0736"/>
    <w:rsid w:val="00DD07EF"/>
    <w:rsid w:val="00DD0B61"/>
    <w:rsid w:val="00DD0D30"/>
    <w:rsid w:val="00DD0F48"/>
    <w:rsid w:val="00DD1331"/>
    <w:rsid w:val="00DD181B"/>
    <w:rsid w:val="00DD18EB"/>
    <w:rsid w:val="00DD26BA"/>
    <w:rsid w:val="00DD3053"/>
    <w:rsid w:val="00DD331D"/>
    <w:rsid w:val="00DD3906"/>
    <w:rsid w:val="00DD4604"/>
    <w:rsid w:val="00DD4928"/>
    <w:rsid w:val="00DD4C1F"/>
    <w:rsid w:val="00DD4D42"/>
    <w:rsid w:val="00DD53D9"/>
    <w:rsid w:val="00DD5728"/>
    <w:rsid w:val="00DD5C88"/>
    <w:rsid w:val="00DD718A"/>
    <w:rsid w:val="00DD7FBC"/>
    <w:rsid w:val="00DE0804"/>
    <w:rsid w:val="00DE0EA3"/>
    <w:rsid w:val="00DE0ECF"/>
    <w:rsid w:val="00DE1F11"/>
    <w:rsid w:val="00DE2F16"/>
    <w:rsid w:val="00DE3463"/>
    <w:rsid w:val="00DE3752"/>
    <w:rsid w:val="00DE3D3C"/>
    <w:rsid w:val="00DE41F4"/>
    <w:rsid w:val="00DE50A5"/>
    <w:rsid w:val="00DE5122"/>
    <w:rsid w:val="00DE5CE0"/>
    <w:rsid w:val="00DE68D8"/>
    <w:rsid w:val="00DE69AE"/>
    <w:rsid w:val="00DE6E0B"/>
    <w:rsid w:val="00DE737A"/>
    <w:rsid w:val="00DE73F7"/>
    <w:rsid w:val="00DE753E"/>
    <w:rsid w:val="00DE7B29"/>
    <w:rsid w:val="00DE7DCE"/>
    <w:rsid w:val="00DE7F2B"/>
    <w:rsid w:val="00DF0485"/>
    <w:rsid w:val="00DF0B65"/>
    <w:rsid w:val="00DF0F1A"/>
    <w:rsid w:val="00DF20F3"/>
    <w:rsid w:val="00DF26BF"/>
    <w:rsid w:val="00DF3075"/>
    <w:rsid w:val="00DF32F2"/>
    <w:rsid w:val="00DF338E"/>
    <w:rsid w:val="00DF352F"/>
    <w:rsid w:val="00DF36EF"/>
    <w:rsid w:val="00DF3A4B"/>
    <w:rsid w:val="00DF3AB8"/>
    <w:rsid w:val="00DF3E26"/>
    <w:rsid w:val="00DF3E53"/>
    <w:rsid w:val="00DF40C2"/>
    <w:rsid w:val="00DF4112"/>
    <w:rsid w:val="00DF49EB"/>
    <w:rsid w:val="00DF62C6"/>
    <w:rsid w:val="00DF7907"/>
    <w:rsid w:val="00DF7D29"/>
    <w:rsid w:val="00E00CC2"/>
    <w:rsid w:val="00E00F1C"/>
    <w:rsid w:val="00E018F5"/>
    <w:rsid w:val="00E01EB2"/>
    <w:rsid w:val="00E01F67"/>
    <w:rsid w:val="00E020A1"/>
    <w:rsid w:val="00E0322E"/>
    <w:rsid w:val="00E038B7"/>
    <w:rsid w:val="00E03A97"/>
    <w:rsid w:val="00E03D76"/>
    <w:rsid w:val="00E03DFB"/>
    <w:rsid w:val="00E03E14"/>
    <w:rsid w:val="00E03ED4"/>
    <w:rsid w:val="00E04040"/>
    <w:rsid w:val="00E05351"/>
    <w:rsid w:val="00E057C7"/>
    <w:rsid w:val="00E05801"/>
    <w:rsid w:val="00E05B9D"/>
    <w:rsid w:val="00E062D5"/>
    <w:rsid w:val="00E06FA7"/>
    <w:rsid w:val="00E07941"/>
    <w:rsid w:val="00E07B73"/>
    <w:rsid w:val="00E07D1B"/>
    <w:rsid w:val="00E10321"/>
    <w:rsid w:val="00E105FE"/>
    <w:rsid w:val="00E108E9"/>
    <w:rsid w:val="00E10C95"/>
    <w:rsid w:val="00E10D66"/>
    <w:rsid w:val="00E11068"/>
    <w:rsid w:val="00E1129B"/>
    <w:rsid w:val="00E1133C"/>
    <w:rsid w:val="00E11B68"/>
    <w:rsid w:val="00E11DCD"/>
    <w:rsid w:val="00E11EA3"/>
    <w:rsid w:val="00E12381"/>
    <w:rsid w:val="00E124C0"/>
    <w:rsid w:val="00E12DE8"/>
    <w:rsid w:val="00E12F42"/>
    <w:rsid w:val="00E13360"/>
    <w:rsid w:val="00E13384"/>
    <w:rsid w:val="00E13509"/>
    <w:rsid w:val="00E139F0"/>
    <w:rsid w:val="00E13F87"/>
    <w:rsid w:val="00E13FA4"/>
    <w:rsid w:val="00E14063"/>
    <w:rsid w:val="00E1407A"/>
    <w:rsid w:val="00E14AC0"/>
    <w:rsid w:val="00E155E4"/>
    <w:rsid w:val="00E1591D"/>
    <w:rsid w:val="00E1621E"/>
    <w:rsid w:val="00E163F4"/>
    <w:rsid w:val="00E165A0"/>
    <w:rsid w:val="00E16D09"/>
    <w:rsid w:val="00E16D3E"/>
    <w:rsid w:val="00E16E7C"/>
    <w:rsid w:val="00E16F6F"/>
    <w:rsid w:val="00E17131"/>
    <w:rsid w:val="00E17622"/>
    <w:rsid w:val="00E17BEF"/>
    <w:rsid w:val="00E2007B"/>
    <w:rsid w:val="00E2061F"/>
    <w:rsid w:val="00E206A6"/>
    <w:rsid w:val="00E207A9"/>
    <w:rsid w:val="00E21767"/>
    <w:rsid w:val="00E2189B"/>
    <w:rsid w:val="00E219CA"/>
    <w:rsid w:val="00E21D23"/>
    <w:rsid w:val="00E21F9A"/>
    <w:rsid w:val="00E228A1"/>
    <w:rsid w:val="00E22944"/>
    <w:rsid w:val="00E22D86"/>
    <w:rsid w:val="00E232FD"/>
    <w:rsid w:val="00E239A2"/>
    <w:rsid w:val="00E23D3B"/>
    <w:rsid w:val="00E23ED5"/>
    <w:rsid w:val="00E244F8"/>
    <w:rsid w:val="00E25228"/>
    <w:rsid w:val="00E25C6C"/>
    <w:rsid w:val="00E262F4"/>
    <w:rsid w:val="00E2666A"/>
    <w:rsid w:val="00E276CB"/>
    <w:rsid w:val="00E27C6F"/>
    <w:rsid w:val="00E27CAB"/>
    <w:rsid w:val="00E308B5"/>
    <w:rsid w:val="00E30E15"/>
    <w:rsid w:val="00E31A8D"/>
    <w:rsid w:val="00E31BD2"/>
    <w:rsid w:val="00E3237C"/>
    <w:rsid w:val="00E32694"/>
    <w:rsid w:val="00E344DC"/>
    <w:rsid w:val="00E34876"/>
    <w:rsid w:val="00E356CD"/>
    <w:rsid w:val="00E35DCF"/>
    <w:rsid w:val="00E36335"/>
    <w:rsid w:val="00E36AAE"/>
    <w:rsid w:val="00E3773F"/>
    <w:rsid w:val="00E37C3A"/>
    <w:rsid w:val="00E37D8E"/>
    <w:rsid w:val="00E40017"/>
    <w:rsid w:val="00E40134"/>
    <w:rsid w:val="00E4031A"/>
    <w:rsid w:val="00E4052E"/>
    <w:rsid w:val="00E4083C"/>
    <w:rsid w:val="00E4178E"/>
    <w:rsid w:val="00E4195C"/>
    <w:rsid w:val="00E4270E"/>
    <w:rsid w:val="00E4283D"/>
    <w:rsid w:val="00E42CB1"/>
    <w:rsid w:val="00E43938"/>
    <w:rsid w:val="00E43DA6"/>
    <w:rsid w:val="00E447FD"/>
    <w:rsid w:val="00E44F4E"/>
    <w:rsid w:val="00E4537F"/>
    <w:rsid w:val="00E45B2D"/>
    <w:rsid w:val="00E4628B"/>
    <w:rsid w:val="00E46510"/>
    <w:rsid w:val="00E46785"/>
    <w:rsid w:val="00E467CB"/>
    <w:rsid w:val="00E46C81"/>
    <w:rsid w:val="00E473A4"/>
    <w:rsid w:val="00E477C0"/>
    <w:rsid w:val="00E4791C"/>
    <w:rsid w:val="00E479C2"/>
    <w:rsid w:val="00E504D3"/>
    <w:rsid w:val="00E50674"/>
    <w:rsid w:val="00E50F11"/>
    <w:rsid w:val="00E51311"/>
    <w:rsid w:val="00E51558"/>
    <w:rsid w:val="00E5156C"/>
    <w:rsid w:val="00E5196E"/>
    <w:rsid w:val="00E51ED8"/>
    <w:rsid w:val="00E51F47"/>
    <w:rsid w:val="00E52025"/>
    <w:rsid w:val="00E521A1"/>
    <w:rsid w:val="00E52A03"/>
    <w:rsid w:val="00E53992"/>
    <w:rsid w:val="00E539B0"/>
    <w:rsid w:val="00E53B8E"/>
    <w:rsid w:val="00E53B9B"/>
    <w:rsid w:val="00E53C5F"/>
    <w:rsid w:val="00E53F79"/>
    <w:rsid w:val="00E53FB1"/>
    <w:rsid w:val="00E5499A"/>
    <w:rsid w:val="00E54C6F"/>
    <w:rsid w:val="00E551BC"/>
    <w:rsid w:val="00E55740"/>
    <w:rsid w:val="00E5595C"/>
    <w:rsid w:val="00E55A21"/>
    <w:rsid w:val="00E55ED5"/>
    <w:rsid w:val="00E5623B"/>
    <w:rsid w:val="00E5630D"/>
    <w:rsid w:val="00E5660F"/>
    <w:rsid w:val="00E56692"/>
    <w:rsid w:val="00E56753"/>
    <w:rsid w:val="00E56958"/>
    <w:rsid w:val="00E56CB2"/>
    <w:rsid w:val="00E56FCC"/>
    <w:rsid w:val="00E5733B"/>
    <w:rsid w:val="00E5746E"/>
    <w:rsid w:val="00E57E07"/>
    <w:rsid w:val="00E6010B"/>
    <w:rsid w:val="00E60E72"/>
    <w:rsid w:val="00E6169D"/>
    <w:rsid w:val="00E616F5"/>
    <w:rsid w:val="00E61A7C"/>
    <w:rsid w:val="00E62493"/>
    <w:rsid w:val="00E62563"/>
    <w:rsid w:val="00E62BE7"/>
    <w:rsid w:val="00E634E6"/>
    <w:rsid w:val="00E635E3"/>
    <w:rsid w:val="00E6430C"/>
    <w:rsid w:val="00E64F45"/>
    <w:rsid w:val="00E65258"/>
    <w:rsid w:val="00E657A6"/>
    <w:rsid w:val="00E65B61"/>
    <w:rsid w:val="00E6683C"/>
    <w:rsid w:val="00E66AD1"/>
    <w:rsid w:val="00E67310"/>
    <w:rsid w:val="00E67422"/>
    <w:rsid w:val="00E674FA"/>
    <w:rsid w:val="00E67E5D"/>
    <w:rsid w:val="00E70044"/>
    <w:rsid w:val="00E70059"/>
    <w:rsid w:val="00E7085D"/>
    <w:rsid w:val="00E7096A"/>
    <w:rsid w:val="00E70E9C"/>
    <w:rsid w:val="00E70F8A"/>
    <w:rsid w:val="00E7127D"/>
    <w:rsid w:val="00E712F1"/>
    <w:rsid w:val="00E717C9"/>
    <w:rsid w:val="00E71DD9"/>
    <w:rsid w:val="00E72A4D"/>
    <w:rsid w:val="00E72FD7"/>
    <w:rsid w:val="00E7303C"/>
    <w:rsid w:val="00E736D2"/>
    <w:rsid w:val="00E73BE5"/>
    <w:rsid w:val="00E73CC3"/>
    <w:rsid w:val="00E7515D"/>
    <w:rsid w:val="00E75581"/>
    <w:rsid w:val="00E75A0A"/>
    <w:rsid w:val="00E75E09"/>
    <w:rsid w:val="00E75E30"/>
    <w:rsid w:val="00E75ECC"/>
    <w:rsid w:val="00E76120"/>
    <w:rsid w:val="00E769AF"/>
    <w:rsid w:val="00E76BB6"/>
    <w:rsid w:val="00E76BD1"/>
    <w:rsid w:val="00E77736"/>
    <w:rsid w:val="00E77EA7"/>
    <w:rsid w:val="00E80F9B"/>
    <w:rsid w:val="00E81704"/>
    <w:rsid w:val="00E81FA0"/>
    <w:rsid w:val="00E82109"/>
    <w:rsid w:val="00E821A2"/>
    <w:rsid w:val="00E824C5"/>
    <w:rsid w:val="00E82CED"/>
    <w:rsid w:val="00E82EA4"/>
    <w:rsid w:val="00E83921"/>
    <w:rsid w:val="00E83C8F"/>
    <w:rsid w:val="00E83D39"/>
    <w:rsid w:val="00E83FFF"/>
    <w:rsid w:val="00E84465"/>
    <w:rsid w:val="00E84676"/>
    <w:rsid w:val="00E848EA"/>
    <w:rsid w:val="00E85048"/>
    <w:rsid w:val="00E85BFE"/>
    <w:rsid w:val="00E86428"/>
    <w:rsid w:val="00E86AB3"/>
    <w:rsid w:val="00E90114"/>
    <w:rsid w:val="00E90475"/>
    <w:rsid w:val="00E909F4"/>
    <w:rsid w:val="00E90BEF"/>
    <w:rsid w:val="00E91317"/>
    <w:rsid w:val="00E9160C"/>
    <w:rsid w:val="00E9179B"/>
    <w:rsid w:val="00E92043"/>
    <w:rsid w:val="00E9210E"/>
    <w:rsid w:val="00E92466"/>
    <w:rsid w:val="00E92490"/>
    <w:rsid w:val="00E92650"/>
    <w:rsid w:val="00E926D7"/>
    <w:rsid w:val="00E92EAB"/>
    <w:rsid w:val="00E92F67"/>
    <w:rsid w:val="00E931AB"/>
    <w:rsid w:val="00E94474"/>
    <w:rsid w:val="00E949BF"/>
    <w:rsid w:val="00E9515D"/>
    <w:rsid w:val="00E95E1F"/>
    <w:rsid w:val="00E96086"/>
    <w:rsid w:val="00E960C4"/>
    <w:rsid w:val="00E9616C"/>
    <w:rsid w:val="00E9688B"/>
    <w:rsid w:val="00E9710D"/>
    <w:rsid w:val="00EA0FBC"/>
    <w:rsid w:val="00EA1ED5"/>
    <w:rsid w:val="00EA1F79"/>
    <w:rsid w:val="00EA275D"/>
    <w:rsid w:val="00EA2A06"/>
    <w:rsid w:val="00EA2BFC"/>
    <w:rsid w:val="00EA2FB0"/>
    <w:rsid w:val="00EA34E7"/>
    <w:rsid w:val="00EA4409"/>
    <w:rsid w:val="00EA5198"/>
    <w:rsid w:val="00EA5716"/>
    <w:rsid w:val="00EA5BBE"/>
    <w:rsid w:val="00EA5CD2"/>
    <w:rsid w:val="00EA5F4B"/>
    <w:rsid w:val="00EA63FD"/>
    <w:rsid w:val="00EA6873"/>
    <w:rsid w:val="00EA6EB0"/>
    <w:rsid w:val="00EA7030"/>
    <w:rsid w:val="00EA7845"/>
    <w:rsid w:val="00EA7B84"/>
    <w:rsid w:val="00EA7C7C"/>
    <w:rsid w:val="00EA7DD6"/>
    <w:rsid w:val="00EB049B"/>
    <w:rsid w:val="00EB1940"/>
    <w:rsid w:val="00EB1AAC"/>
    <w:rsid w:val="00EB1B94"/>
    <w:rsid w:val="00EB302D"/>
    <w:rsid w:val="00EB3276"/>
    <w:rsid w:val="00EB35D0"/>
    <w:rsid w:val="00EB39EA"/>
    <w:rsid w:val="00EB39FF"/>
    <w:rsid w:val="00EB440B"/>
    <w:rsid w:val="00EB4593"/>
    <w:rsid w:val="00EB46EF"/>
    <w:rsid w:val="00EB493E"/>
    <w:rsid w:val="00EB50DD"/>
    <w:rsid w:val="00EB587A"/>
    <w:rsid w:val="00EB673A"/>
    <w:rsid w:val="00EB6FE5"/>
    <w:rsid w:val="00EB7125"/>
    <w:rsid w:val="00EC18EC"/>
    <w:rsid w:val="00EC1B05"/>
    <w:rsid w:val="00EC1B9B"/>
    <w:rsid w:val="00EC2B00"/>
    <w:rsid w:val="00EC2E52"/>
    <w:rsid w:val="00EC3E23"/>
    <w:rsid w:val="00EC4DC3"/>
    <w:rsid w:val="00EC571F"/>
    <w:rsid w:val="00EC5AF6"/>
    <w:rsid w:val="00EC651A"/>
    <w:rsid w:val="00EC6E4E"/>
    <w:rsid w:val="00EC78B0"/>
    <w:rsid w:val="00EC7955"/>
    <w:rsid w:val="00ED030D"/>
    <w:rsid w:val="00ED066B"/>
    <w:rsid w:val="00ED0A3C"/>
    <w:rsid w:val="00ED0BFE"/>
    <w:rsid w:val="00ED0FBF"/>
    <w:rsid w:val="00ED1DFB"/>
    <w:rsid w:val="00ED1F3A"/>
    <w:rsid w:val="00ED32F4"/>
    <w:rsid w:val="00ED35B6"/>
    <w:rsid w:val="00ED3C20"/>
    <w:rsid w:val="00ED3C99"/>
    <w:rsid w:val="00ED3E1E"/>
    <w:rsid w:val="00ED44A5"/>
    <w:rsid w:val="00ED4F37"/>
    <w:rsid w:val="00ED505B"/>
    <w:rsid w:val="00ED5CC0"/>
    <w:rsid w:val="00ED5FE4"/>
    <w:rsid w:val="00ED6806"/>
    <w:rsid w:val="00ED6E46"/>
    <w:rsid w:val="00ED6FEB"/>
    <w:rsid w:val="00ED73D8"/>
    <w:rsid w:val="00ED740F"/>
    <w:rsid w:val="00ED7E95"/>
    <w:rsid w:val="00EE01A6"/>
    <w:rsid w:val="00EE0643"/>
    <w:rsid w:val="00EE0656"/>
    <w:rsid w:val="00EE0A1E"/>
    <w:rsid w:val="00EE0D30"/>
    <w:rsid w:val="00EE0F29"/>
    <w:rsid w:val="00EE1907"/>
    <w:rsid w:val="00EE20D3"/>
    <w:rsid w:val="00EE2475"/>
    <w:rsid w:val="00EE3018"/>
    <w:rsid w:val="00EE301A"/>
    <w:rsid w:val="00EE30BA"/>
    <w:rsid w:val="00EE37B1"/>
    <w:rsid w:val="00EE3963"/>
    <w:rsid w:val="00EE3D1B"/>
    <w:rsid w:val="00EE3FEA"/>
    <w:rsid w:val="00EE4596"/>
    <w:rsid w:val="00EE56D0"/>
    <w:rsid w:val="00EE5D8D"/>
    <w:rsid w:val="00EE663A"/>
    <w:rsid w:val="00EE67F3"/>
    <w:rsid w:val="00EE6E76"/>
    <w:rsid w:val="00EE75CD"/>
    <w:rsid w:val="00EE7718"/>
    <w:rsid w:val="00EE7EFB"/>
    <w:rsid w:val="00EF022E"/>
    <w:rsid w:val="00EF0AB4"/>
    <w:rsid w:val="00EF0FAA"/>
    <w:rsid w:val="00EF0FFC"/>
    <w:rsid w:val="00EF1102"/>
    <w:rsid w:val="00EF1988"/>
    <w:rsid w:val="00EF1DBE"/>
    <w:rsid w:val="00EF1FEB"/>
    <w:rsid w:val="00EF23DA"/>
    <w:rsid w:val="00EF24E2"/>
    <w:rsid w:val="00EF2517"/>
    <w:rsid w:val="00EF2671"/>
    <w:rsid w:val="00EF2948"/>
    <w:rsid w:val="00EF33F1"/>
    <w:rsid w:val="00EF36E8"/>
    <w:rsid w:val="00EF39C2"/>
    <w:rsid w:val="00EF44CB"/>
    <w:rsid w:val="00EF4DE4"/>
    <w:rsid w:val="00EF54A7"/>
    <w:rsid w:val="00EF5AE9"/>
    <w:rsid w:val="00EF5F48"/>
    <w:rsid w:val="00EF6559"/>
    <w:rsid w:val="00EF65EF"/>
    <w:rsid w:val="00EF670B"/>
    <w:rsid w:val="00EF6BC6"/>
    <w:rsid w:val="00EF6CCF"/>
    <w:rsid w:val="00EF7ED5"/>
    <w:rsid w:val="00F00131"/>
    <w:rsid w:val="00F004BA"/>
    <w:rsid w:val="00F013A9"/>
    <w:rsid w:val="00F01DAF"/>
    <w:rsid w:val="00F02970"/>
    <w:rsid w:val="00F036D2"/>
    <w:rsid w:val="00F04464"/>
    <w:rsid w:val="00F04870"/>
    <w:rsid w:val="00F04DFA"/>
    <w:rsid w:val="00F0501A"/>
    <w:rsid w:val="00F0593E"/>
    <w:rsid w:val="00F05FB2"/>
    <w:rsid w:val="00F06F18"/>
    <w:rsid w:val="00F07A14"/>
    <w:rsid w:val="00F07FF1"/>
    <w:rsid w:val="00F106B4"/>
    <w:rsid w:val="00F10725"/>
    <w:rsid w:val="00F10DF4"/>
    <w:rsid w:val="00F1155D"/>
    <w:rsid w:val="00F118F3"/>
    <w:rsid w:val="00F11BAC"/>
    <w:rsid w:val="00F11E39"/>
    <w:rsid w:val="00F11FFB"/>
    <w:rsid w:val="00F12502"/>
    <w:rsid w:val="00F126B7"/>
    <w:rsid w:val="00F12B93"/>
    <w:rsid w:val="00F12EE1"/>
    <w:rsid w:val="00F136FB"/>
    <w:rsid w:val="00F13B96"/>
    <w:rsid w:val="00F143B2"/>
    <w:rsid w:val="00F14510"/>
    <w:rsid w:val="00F146DD"/>
    <w:rsid w:val="00F14FFD"/>
    <w:rsid w:val="00F150C2"/>
    <w:rsid w:val="00F1542D"/>
    <w:rsid w:val="00F15F60"/>
    <w:rsid w:val="00F16E88"/>
    <w:rsid w:val="00F170F0"/>
    <w:rsid w:val="00F171DA"/>
    <w:rsid w:val="00F17AD0"/>
    <w:rsid w:val="00F17C72"/>
    <w:rsid w:val="00F17E8B"/>
    <w:rsid w:val="00F20F3C"/>
    <w:rsid w:val="00F21C61"/>
    <w:rsid w:val="00F21E63"/>
    <w:rsid w:val="00F22032"/>
    <w:rsid w:val="00F2206B"/>
    <w:rsid w:val="00F2270B"/>
    <w:rsid w:val="00F22B08"/>
    <w:rsid w:val="00F22C48"/>
    <w:rsid w:val="00F22CB5"/>
    <w:rsid w:val="00F2353B"/>
    <w:rsid w:val="00F24323"/>
    <w:rsid w:val="00F25075"/>
    <w:rsid w:val="00F25B55"/>
    <w:rsid w:val="00F25E26"/>
    <w:rsid w:val="00F25E79"/>
    <w:rsid w:val="00F26215"/>
    <w:rsid w:val="00F262C0"/>
    <w:rsid w:val="00F2760C"/>
    <w:rsid w:val="00F27AC8"/>
    <w:rsid w:val="00F300AC"/>
    <w:rsid w:val="00F31FBD"/>
    <w:rsid w:val="00F320D4"/>
    <w:rsid w:val="00F33D7F"/>
    <w:rsid w:val="00F33F98"/>
    <w:rsid w:val="00F34154"/>
    <w:rsid w:val="00F34483"/>
    <w:rsid w:val="00F349DD"/>
    <w:rsid w:val="00F34A07"/>
    <w:rsid w:val="00F34FD1"/>
    <w:rsid w:val="00F357B2"/>
    <w:rsid w:val="00F35C82"/>
    <w:rsid w:val="00F35D63"/>
    <w:rsid w:val="00F36045"/>
    <w:rsid w:val="00F362C5"/>
    <w:rsid w:val="00F3630D"/>
    <w:rsid w:val="00F36702"/>
    <w:rsid w:val="00F373CC"/>
    <w:rsid w:val="00F374D9"/>
    <w:rsid w:val="00F37608"/>
    <w:rsid w:val="00F37A47"/>
    <w:rsid w:val="00F37BF5"/>
    <w:rsid w:val="00F37C2A"/>
    <w:rsid w:val="00F40951"/>
    <w:rsid w:val="00F40BA2"/>
    <w:rsid w:val="00F40DB0"/>
    <w:rsid w:val="00F40ED0"/>
    <w:rsid w:val="00F40EEB"/>
    <w:rsid w:val="00F4190B"/>
    <w:rsid w:val="00F41E38"/>
    <w:rsid w:val="00F4215F"/>
    <w:rsid w:val="00F4221C"/>
    <w:rsid w:val="00F42330"/>
    <w:rsid w:val="00F428B1"/>
    <w:rsid w:val="00F42A4B"/>
    <w:rsid w:val="00F43212"/>
    <w:rsid w:val="00F43710"/>
    <w:rsid w:val="00F44231"/>
    <w:rsid w:val="00F44A38"/>
    <w:rsid w:val="00F4597A"/>
    <w:rsid w:val="00F45985"/>
    <w:rsid w:val="00F45E2E"/>
    <w:rsid w:val="00F4791A"/>
    <w:rsid w:val="00F5042B"/>
    <w:rsid w:val="00F505A3"/>
    <w:rsid w:val="00F51443"/>
    <w:rsid w:val="00F51871"/>
    <w:rsid w:val="00F522E9"/>
    <w:rsid w:val="00F52EA4"/>
    <w:rsid w:val="00F52F0D"/>
    <w:rsid w:val="00F52F6F"/>
    <w:rsid w:val="00F5382C"/>
    <w:rsid w:val="00F53DC8"/>
    <w:rsid w:val="00F53E42"/>
    <w:rsid w:val="00F54AA1"/>
    <w:rsid w:val="00F5569D"/>
    <w:rsid w:val="00F5697F"/>
    <w:rsid w:val="00F57951"/>
    <w:rsid w:val="00F57AE5"/>
    <w:rsid w:val="00F60A79"/>
    <w:rsid w:val="00F60A85"/>
    <w:rsid w:val="00F60DF9"/>
    <w:rsid w:val="00F61729"/>
    <w:rsid w:val="00F6175E"/>
    <w:rsid w:val="00F62376"/>
    <w:rsid w:val="00F62F42"/>
    <w:rsid w:val="00F63C3D"/>
    <w:rsid w:val="00F64108"/>
    <w:rsid w:val="00F6446C"/>
    <w:rsid w:val="00F64701"/>
    <w:rsid w:val="00F64A17"/>
    <w:rsid w:val="00F651A2"/>
    <w:rsid w:val="00F6532C"/>
    <w:rsid w:val="00F657E1"/>
    <w:rsid w:val="00F65997"/>
    <w:rsid w:val="00F65A09"/>
    <w:rsid w:val="00F65EBA"/>
    <w:rsid w:val="00F66411"/>
    <w:rsid w:val="00F6694B"/>
    <w:rsid w:val="00F6733D"/>
    <w:rsid w:val="00F67EF3"/>
    <w:rsid w:val="00F67FA7"/>
    <w:rsid w:val="00F70672"/>
    <w:rsid w:val="00F70A1C"/>
    <w:rsid w:val="00F710CF"/>
    <w:rsid w:val="00F7180A"/>
    <w:rsid w:val="00F71D9A"/>
    <w:rsid w:val="00F7237A"/>
    <w:rsid w:val="00F724F3"/>
    <w:rsid w:val="00F72BF7"/>
    <w:rsid w:val="00F73CB5"/>
    <w:rsid w:val="00F73D5F"/>
    <w:rsid w:val="00F7444F"/>
    <w:rsid w:val="00F7465F"/>
    <w:rsid w:val="00F7503D"/>
    <w:rsid w:val="00F759DA"/>
    <w:rsid w:val="00F765C9"/>
    <w:rsid w:val="00F76603"/>
    <w:rsid w:val="00F76DEF"/>
    <w:rsid w:val="00F76FD0"/>
    <w:rsid w:val="00F7724A"/>
    <w:rsid w:val="00F77579"/>
    <w:rsid w:val="00F7760E"/>
    <w:rsid w:val="00F776EB"/>
    <w:rsid w:val="00F801BB"/>
    <w:rsid w:val="00F808B9"/>
    <w:rsid w:val="00F815C9"/>
    <w:rsid w:val="00F818A8"/>
    <w:rsid w:val="00F81B9C"/>
    <w:rsid w:val="00F81EB6"/>
    <w:rsid w:val="00F82309"/>
    <w:rsid w:val="00F8333B"/>
    <w:rsid w:val="00F839F1"/>
    <w:rsid w:val="00F83B7B"/>
    <w:rsid w:val="00F83C4D"/>
    <w:rsid w:val="00F840F4"/>
    <w:rsid w:val="00F84BAE"/>
    <w:rsid w:val="00F84BB9"/>
    <w:rsid w:val="00F858AD"/>
    <w:rsid w:val="00F85B50"/>
    <w:rsid w:val="00F8605F"/>
    <w:rsid w:val="00F86B1F"/>
    <w:rsid w:val="00F8704D"/>
    <w:rsid w:val="00F90DA5"/>
    <w:rsid w:val="00F90DB7"/>
    <w:rsid w:val="00F90FAF"/>
    <w:rsid w:val="00F90FB4"/>
    <w:rsid w:val="00F911E2"/>
    <w:rsid w:val="00F91AFC"/>
    <w:rsid w:val="00F91B9D"/>
    <w:rsid w:val="00F91F12"/>
    <w:rsid w:val="00F92234"/>
    <w:rsid w:val="00F9252A"/>
    <w:rsid w:val="00F9258C"/>
    <w:rsid w:val="00F92D3E"/>
    <w:rsid w:val="00F93102"/>
    <w:rsid w:val="00F933C4"/>
    <w:rsid w:val="00F93B47"/>
    <w:rsid w:val="00F93D8E"/>
    <w:rsid w:val="00F93DBE"/>
    <w:rsid w:val="00F94489"/>
    <w:rsid w:val="00F94CC9"/>
    <w:rsid w:val="00F950D9"/>
    <w:rsid w:val="00F954F3"/>
    <w:rsid w:val="00F95C2A"/>
    <w:rsid w:val="00F95FB5"/>
    <w:rsid w:val="00F9656F"/>
    <w:rsid w:val="00F96714"/>
    <w:rsid w:val="00F96E17"/>
    <w:rsid w:val="00F97FE8"/>
    <w:rsid w:val="00FA0071"/>
    <w:rsid w:val="00FA04B6"/>
    <w:rsid w:val="00FA0657"/>
    <w:rsid w:val="00FA0A31"/>
    <w:rsid w:val="00FA0B5E"/>
    <w:rsid w:val="00FA1474"/>
    <w:rsid w:val="00FA1C17"/>
    <w:rsid w:val="00FA1F40"/>
    <w:rsid w:val="00FA228E"/>
    <w:rsid w:val="00FA3B0B"/>
    <w:rsid w:val="00FA3C30"/>
    <w:rsid w:val="00FA3C52"/>
    <w:rsid w:val="00FA4729"/>
    <w:rsid w:val="00FA47D8"/>
    <w:rsid w:val="00FA4BCF"/>
    <w:rsid w:val="00FA501C"/>
    <w:rsid w:val="00FA5054"/>
    <w:rsid w:val="00FA5600"/>
    <w:rsid w:val="00FA592D"/>
    <w:rsid w:val="00FA5CD5"/>
    <w:rsid w:val="00FA62DD"/>
    <w:rsid w:val="00FA63DA"/>
    <w:rsid w:val="00FA6622"/>
    <w:rsid w:val="00FA6A0C"/>
    <w:rsid w:val="00FA712E"/>
    <w:rsid w:val="00FB0576"/>
    <w:rsid w:val="00FB0A2D"/>
    <w:rsid w:val="00FB0AB3"/>
    <w:rsid w:val="00FB14DA"/>
    <w:rsid w:val="00FB15BE"/>
    <w:rsid w:val="00FB1AAB"/>
    <w:rsid w:val="00FB1D6F"/>
    <w:rsid w:val="00FB2600"/>
    <w:rsid w:val="00FB2EF3"/>
    <w:rsid w:val="00FB346F"/>
    <w:rsid w:val="00FB34D3"/>
    <w:rsid w:val="00FB3713"/>
    <w:rsid w:val="00FB3849"/>
    <w:rsid w:val="00FB3FFA"/>
    <w:rsid w:val="00FB4AF1"/>
    <w:rsid w:val="00FB4C7A"/>
    <w:rsid w:val="00FB4E21"/>
    <w:rsid w:val="00FB52D9"/>
    <w:rsid w:val="00FB5313"/>
    <w:rsid w:val="00FB57B7"/>
    <w:rsid w:val="00FB58D8"/>
    <w:rsid w:val="00FB5EA8"/>
    <w:rsid w:val="00FB6000"/>
    <w:rsid w:val="00FB6F74"/>
    <w:rsid w:val="00FB7197"/>
    <w:rsid w:val="00FB7FF1"/>
    <w:rsid w:val="00FC0D47"/>
    <w:rsid w:val="00FC17FC"/>
    <w:rsid w:val="00FC2997"/>
    <w:rsid w:val="00FC31FC"/>
    <w:rsid w:val="00FC33D6"/>
    <w:rsid w:val="00FC44F5"/>
    <w:rsid w:val="00FC45FB"/>
    <w:rsid w:val="00FC4A01"/>
    <w:rsid w:val="00FC51A5"/>
    <w:rsid w:val="00FC523C"/>
    <w:rsid w:val="00FC5254"/>
    <w:rsid w:val="00FC5446"/>
    <w:rsid w:val="00FC5751"/>
    <w:rsid w:val="00FC598F"/>
    <w:rsid w:val="00FC5E44"/>
    <w:rsid w:val="00FC5F33"/>
    <w:rsid w:val="00FC5F55"/>
    <w:rsid w:val="00FC5F8A"/>
    <w:rsid w:val="00FC6257"/>
    <w:rsid w:val="00FC6266"/>
    <w:rsid w:val="00FC6437"/>
    <w:rsid w:val="00FC7A6E"/>
    <w:rsid w:val="00FC7C22"/>
    <w:rsid w:val="00FC7E27"/>
    <w:rsid w:val="00FD0567"/>
    <w:rsid w:val="00FD059A"/>
    <w:rsid w:val="00FD0866"/>
    <w:rsid w:val="00FD0CB3"/>
    <w:rsid w:val="00FD0DAE"/>
    <w:rsid w:val="00FD13BD"/>
    <w:rsid w:val="00FD1A86"/>
    <w:rsid w:val="00FD1F37"/>
    <w:rsid w:val="00FD1FD4"/>
    <w:rsid w:val="00FD200B"/>
    <w:rsid w:val="00FD214A"/>
    <w:rsid w:val="00FD2728"/>
    <w:rsid w:val="00FD273B"/>
    <w:rsid w:val="00FD3E09"/>
    <w:rsid w:val="00FD4521"/>
    <w:rsid w:val="00FD4B35"/>
    <w:rsid w:val="00FD4B3B"/>
    <w:rsid w:val="00FD4CFF"/>
    <w:rsid w:val="00FD54D5"/>
    <w:rsid w:val="00FD5F91"/>
    <w:rsid w:val="00FD6431"/>
    <w:rsid w:val="00FD688E"/>
    <w:rsid w:val="00FD6E96"/>
    <w:rsid w:val="00FD7607"/>
    <w:rsid w:val="00FD7703"/>
    <w:rsid w:val="00FE06E5"/>
    <w:rsid w:val="00FE0723"/>
    <w:rsid w:val="00FE096B"/>
    <w:rsid w:val="00FE0AF4"/>
    <w:rsid w:val="00FE1228"/>
    <w:rsid w:val="00FE1274"/>
    <w:rsid w:val="00FE1D57"/>
    <w:rsid w:val="00FE2907"/>
    <w:rsid w:val="00FE2CED"/>
    <w:rsid w:val="00FE2D5E"/>
    <w:rsid w:val="00FE2E57"/>
    <w:rsid w:val="00FE35B7"/>
    <w:rsid w:val="00FE37AF"/>
    <w:rsid w:val="00FE3CCF"/>
    <w:rsid w:val="00FE3D8D"/>
    <w:rsid w:val="00FE53C1"/>
    <w:rsid w:val="00FE5675"/>
    <w:rsid w:val="00FE5FEC"/>
    <w:rsid w:val="00FE6270"/>
    <w:rsid w:val="00FE6772"/>
    <w:rsid w:val="00FE697B"/>
    <w:rsid w:val="00FE6AC4"/>
    <w:rsid w:val="00FE6B07"/>
    <w:rsid w:val="00FE74F9"/>
    <w:rsid w:val="00FE76AA"/>
    <w:rsid w:val="00FE7AAC"/>
    <w:rsid w:val="00FE7DC0"/>
    <w:rsid w:val="00FF0B9B"/>
    <w:rsid w:val="00FF1739"/>
    <w:rsid w:val="00FF1BF3"/>
    <w:rsid w:val="00FF315D"/>
    <w:rsid w:val="00FF3287"/>
    <w:rsid w:val="00FF601C"/>
    <w:rsid w:val="00FF6520"/>
    <w:rsid w:val="00FF7201"/>
    <w:rsid w:val="00FF7399"/>
    <w:rsid w:val="00FF75A5"/>
    <w:rsid w:val="00FF7CE9"/>
    <w:rsid w:val="00FF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C6ED6"/>
  <w15:chartTrackingRefBased/>
  <w15:docId w15:val="{17B2241E-9EA4-4D97-98FD-4F613F98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2D0E26"/>
    <w:pPr>
      <w:widowControl w:val="0"/>
      <w:ind w:firstLineChars="200" w:firstLine="200"/>
      <w:jc w:val="both"/>
    </w:pPr>
    <w:rPr>
      <w:rFonts w:ascii="等线" w:eastAsia="仿宋" w:hAnsi="等线" w:cs="Times New Roman"/>
      <w:bCs/>
      <w:szCs w:val="32"/>
    </w:rPr>
  </w:style>
  <w:style w:type="paragraph" w:styleId="10">
    <w:name w:val="heading 1"/>
    <w:basedOn w:val="a0"/>
    <w:next w:val="a0"/>
    <w:link w:val="11"/>
    <w:uiPriority w:val="9"/>
    <w:qFormat/>
    <w:rsid w:val="002D0E26"/>
    <w:pPr>
      <w:keepNext/>
      <w:keepLines/>
      <w:numPr>
        <w:numId w:val="12"/>
      </w:numPr>
      <w:spacing w:before="120" w:after="120" w:line="360" w:lineRule="auto"/>
      <w:ind w:firstLineChars="0"/>
      <w:jc w:val="center"/>
      <w:outlineLvl w:val="0"/>
    </w:pPr>
    <w:rPr>
      <w:b/>
      <w:bCs w:val="0"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2D0E26"/>
    <w:pPr>
      <w:keepNext/>
      <w:keepLines/>
      <w:numPr>
        <w:ilvl w:val="1"/>
        <w:numId w:val="12"/>
      </w:numPr>
      <w:spacing w:before="260" w:after="260"/>
      <w:ind w:firstLineChars="0"/>
      <w:jc w:val="left"/>
      <w:outlineLvl w:val="1"/>
    </w:pPr>
    <w:rPr>
      <w:rFonts w:ascii="等线 Light" w:eastAsia="黑体" w:hAnsi="等线 Light"/>
      <w:b/>
      <w:bCs w:val="0"/>
      <w:sz w:val="28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2D0E26"/>
    <w:pPr>
      <w:keepNext/>
      <w:keepLines/>
      <w:numPr>
        <w:ilvl w:val="2"/>
        <w:numId w:val="12"/>
      </w:numPr>
      <w:spacing w:before="260" w:after="260"/>
      <w:ind w:firstLine="200"/>
      <w:outlineLvl w:val="2"/>
    </w:pPr>
    <w:rPr>
      <w:bCs w:val="0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D0E26"/>
    <w:pPr>
      <w:keepNext/>
      <w:keepLines/>
      <w:numPr>
        <w:ilvl w:val="3"/>
        <w:numId w:val="12"/>
      </w:numPr>
      <w:spacing w:before="280" w:after="290" w:line="60" w:lineRule="auto"/>
      <w:ind w:firstLineChars="0"/>
      <w:outlineLvl w:val="3"/>
    </w:pPr>
    <w:rPr>
      <w:rFonts w:ascii="等线 Light" w:hAnsi="等线 Light"/>
      <w:b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A22A62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A22A62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A22A62"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A22A62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A22A62"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  <w:rsid w:val="002D0E26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2D0E26"/>
  </w:style>
  <w:style w:type="paragraph" w:styleId="a4">
    <w:name w:val="header"/>
    <w:basedOn w:val="a0"/>
    <w:link w:val="a5"/>
    <w:uiPriority w:val="99"/>
    <w:unhideWhenUsed/>
    <w:rsid w:val="002D0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2D0E26"/>
    <w:rPr>
      <w:rFonts w:ascii="等线" w:eastAsia="仿宋" w:hAnsi="等线" w:cs="Times New Roman"/>
      <w:bCs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2D0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2D0E26"/>
    <w:rPr>
      <w:rFonts w:ascii="等线" w:eastAsia="仿宋" w:hAnsi="等线" w:cs="Times New Roman"/>
      <w:bCs/>
      <w:sz w:val="18"/>
      <w:szCs w:val="18"/>
    </w:rPr>
  </w:style>
  <w:style w:type="paragraph" w:styleId="a8">
    <w:name w:val="List Paragraph"/>
    <w:basedOn w:val="a0"/>
    <w:uiPriority w:val="34"/>
    <w:qFormat/>
    <w:rsid w:val="002D0E26"/>
    <w:pPr>
      <w:ind w:firstLine="420"/>
    </w:pPr>
  </w:style>
  <w:style w:type="character" w:styleId="a9">
    <w:name w:val="Hyperlink"/>
    <w:basedOn w:val="a1"/>
    <w:uiPriority w:val="99"/>
    <w:rsid w:val="001620EE"/>
    <w:rPr>
      <w:color w:val="0000FF"/>
      <w:u w:val="single"/>
    </w:rPr>
  </w:style>
  <w:style w:type="character" w:styleId="aa">
    <w:name w:val="Unresolved Mention"/>
    <w:basedOn w:val="a1"/>
    <w:uiPriority w:val="99"/>
    <w:semiHidden/>
    <w:unhideWhenUsed/>
    <w:rsid w:val="00D678A9"/>
    <w:rPr>
      <w:color w:val="808080"/>
      <w:shd w:val="clear" w:color="auto" w:fill="E6E6E6"/>
    </w:rPr>
  </w:style>
  <w:style w:type="table" w:styleId="ab">
    <w:name w:val="Table Grid"/>
    <w:aliases w:val="表格样式"/>
    <w:basedOn w:val="a2"/>
    <w:uiPriority w:val="39"/>
    <w:rsid w:val="00F362C5"/>
    <w:pPr>
      <w:widowControl w:val="0"/>
      <w:jc w:val="center"/>
    </w:pPr>
    <w:rPr>
      <w:rFonts w:ascii="Times New Roman" w:eastAsia="仿宋" w:hAnsi="Times New Roman" w:cs="Times New Roman"/>
      <w:kern w:val="0"/>
      <w:szCs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character" w:customStyle="1" w:styleId="11">
    <w:name w:val="标题 1 字符"/>
    <w:link w:val="10"/>
    <w:uiPriority w:val="9"/>
    <w:rsid w:val="002D0E26"/>
    <w:rPr>
      <w:rFonts w:ascii="等线" w:eastAsia="仿宋" w:hAnsi="等线" w:cs="Times New Roman"/>
      <w:b/>
      <w:kern w:val="44"/>
      <w:sz w:val="32"/>
      <w:szCs w:val="44"/>
    </w:rPr>
  </w:style>
  <w:style w:type="character" w:customStyle="1" w:styleId="20">
    <w:name w:val="标题 2 字符"/>
    <w:link w:val="2"/>
    <w:uiPriority w:val="9"/>
    <w:rsid w:val="002D0E26"/>
    <w:rPr>
      <w:rFonts w:ascii="等线 Light" w:eastAsia="黑体" w:hAnsi="等线 Light" w:cs="Times New Roman"/>
      <w:b/>
      <w:sz w:val="28"/>
      <w:szCs w:val="32"/>
    </w:rPr>
  </w:style>
  <w:style w:type="paragraph" w:styleId="HTML">
    <w:name w:val="HTML Preformatted"/>
    <w:basedOn w:val="a0"/>
    <w:link w:val="HTML0"/>
    <w:uiPriority w:val="99"/>
    <w:semiHidden/>
    <w:unhideWhenUsed/>
    <w:rsid w:val="000A6D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1"/>
    <w:link w:val="HTML"/>
    <w:uiPriority w:val="99"/>
    <w:semiHidden/>
    <w:rsid w:val="000A6D26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link w:val="3"/>
    <w:uiPriority w:val="9"/>
    <w:rsid w:val="002D0E26"/>
    <w:rPr>
      <w:rFonts w:ascii="等线" w:eastAsia="仿宋" w:hAnsi="等线" w:cs="Times New Roman"/>
      <w:szCs w:val="32"/>
    </w:rPr>
  </w:style>
  <w:style w:type="character" w:customStyle="1" w:styleId="40">
    <w:name w:val="标题 4 字符"/>
    <w:link w:val="4"/>
    <w:uiPriority w:val="9"/>
    <w:rsid w:val="002D0E26"/>
    <w:rPr>
      <w:rFonts w:ascii="等线 Light" w:eastAsia="仿宋" w:hAnsi="等线 Light" w:cs="Times New Roman"/>
      <w:b/>
      <w:bCs/>
      <w:szCs w:val="28"/>
    </w:rPr>
  </w:style>
  <w:style w:type="paragraph" w:styleId="ac">
    <w:name w:val="Normal (Web)"/>
    <w:basedOn w:val="a0"/>
    <w:uiPriority w:val="99"/>
    <w:unhideWhenUsed/>
    <w:rsid w:val="00A32C3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d">
    <w:name w:val="Strong"/>
    <w:basedOn w:val="a1"/>
    <w:uiPriority w:val="22"/>
    <w:qFormat/>
    <w:rsid w:val="00A32C34"/>
    <w:rPr>
      <w:b/>
      <w:bCs/>
    </w:rPr>
  </w:style>
  <w:style w:type="character" w:customStyle="1" w:styleId="50">
    <w:name w:val="标题 5 字符"/>
    <w:basedOn w:val="a1"/>
    <w:link w:val="5"/>
    <w:uiPriority w:val="9"/>
    <w:rsid w:val="00A22A62"/>
    <w:rPr>
      <w:rFonts w:ascii="等线" w:eastAsia="仿宋" w:hAnsi="等线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A22A6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A22A62"/>
    <w:rPr>
      <w:rFonts w:ascii="等线" w:eastAsia="仿宋" w:hAnsi="等线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A22A62"/>
    <w:rPr>
      <w:rFonts w:asciiTheme="majorHAnsi" w:eastAsiaTheme="majorEastAsia" w:hAnsiTheme="majorHAnsi" w:cstheme="majorBidi"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A22A62"/>
    <w:rPr>
      <w:rFonts w:asciiTheme="majorHAnsi" w:eastAsiaTheme="majorEastAsia" w:hAnsiTheme="majorHAnsi" w:cstheme="majorBidi"/>
      <w:bCs/>
      <w:szCs w:val="21"/>
    </w:rPr>
  </w:style>
  <w:style w:type="paragraph" w:customStyle="1" w:styleId="21">
    <w:name w:val="样式 首行缩进:  2 字符"/>
    <w:basedOn w:val="a0"/>
    <w:link w:val="2Char1"/>
    <w:rsid w:val="001620EE"/>
    <w:pPr>
      <w:ind w:firstLine="480"/>
    </w:pPr>
    <w:rPr>
      <w:rFonts w:cs="宋体"/>
      <w:szCs w:val="20"/>
    </w:rPr>
  </w:style>
  <w:style w:type="paragraph" w:customStyle="1" w:styleId="ae">
    <w:name w:val="表格文字图表文字"/>
    <w:basedOn w:val="a0"/>
    <w:rsid w:val="001620EE"/>
    <w:pPr>
      <w:snapToGrid w:val="0"/>
      <w:jc w:val="center"/>
    </w:pPr>
    <w:rPr>
      <w:rFonts w:cs="宋体"/>
      <w:szCs w:val="20"/>
    </w:rPr>
  </w:style>
  <w:style w:type="paragraph" w:styleId="TOC1">
    <w:name w:val="toc 1"/>
    <w:basedOn w:val="a0"/>
    <w:next w:val="a0"/>
    <w:autoRedefine/>
    <w:semiHidden/>
    <w:rsid w:val="001620EE"/>
    <w:rPr>
      <w:sz w:val="28"/>
    </w:rPr>
  </w:style>
  <w:style w:type="paragraph" w:styleId="TOC2">
    <w:name w:val="toc 2"/>
    <w:basedOn w:val="a0"/>
    <w:next w:val="a0"/>
    <w:autoRedefine/>
    <w:semiHidden/>
    <w:rsid w:val="001620EE"/>
    <w:pPr>
      <w:ind w:leftChars="200" w:left="420"/>
    </w:pPr>
  </w:style>
  <w:style w:type="paragraph" w:styleId="TOC4">
    <w:name w:val="toc 4"/>
    <w:basedOn w:val="a0"/>
    <w:next w:val="a0"/>
    <w:autoRedefine/>
    <w:semiHidden/>
    <w:rsid w:val="001620EE"/>
    <w:pPr>
      <w:ind w:leftChars="600" w:left="1260"/>
    </w:pPr>
  </w:style>
  <w:style w:type="paragraph" w:styleId="af">
    <w:name w:val="Document Map"/>
    <w:basedOn w:val="a0"/>
    <w:link w:val="af0"/>
    <w:semiHidden/>
    <w:rsid w:val="001620EE"/>
    <w:pPr>
      <w:shd w:val="clear" w:color="auto" w:fill="000080"/>
    </w:pPr>
  </w:style>
  <w:style w:type="character" w:customStyle="1" w:styleId="af0">
    <w:name w:val="文档结构图 字符"/>
    <w:basedOn w:val="a1"/>
    <w:link w:val="af"/>
    <w:semiHidden/>
    <w:rsid w:val="00183EF1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paragraph" w:styleId="af1">
    <w:name w:val="macro"/>
    <w:link w:val="af2"/>
    <w:semiHidden/>
    <w:rsid w:val="001620EE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2">
    <w:name w:val="宏文本 字符"/>
    <w:basedOn w:val="a1"/>
    <w:link w:val="af1"/>
    <w:semiHidden/>
    <w:rsid w:val="00183EF1"/>
    <w:rPr>
      <w:rFonts w:ascii="Courier New" w:eastAsia="宋体" w:hAnsi="Courier New" w:cs="Courier New"/>
      <w:sz w:val="24"/>
      <w:szCs w:val="24"/>
    </w:rPr>
  </w:style>
  <w:style w:type="paragraph" w:styleId="af3">
    <w:name w:val="footnote text"/>
    <w:basedOn w:val="a0"/>
    <w:link w:val="af4"/>
    <w:semiHidden/>
    <w:rsid w:val="001620EE"/>
    <w:pPr>
      <w:snapToGrid w:val="0"/>
      <w:jc w:val="left"/>
    </w:pPr>
    <w:rPr>
      <w:sz w:val="18"/>
      <w:szCs w:val="18"/>
    </w:rPr>
  </w:style>
  <w:style w:type="character" w:customStyle="1" w:styleId="af4">
    <w:name w:val="脚注文本 字符"/>
    <w:basedOn w:val="a1"/>
    <w:link w:val="af3"/>
    <w:semiHidden/>
    <w:rsid w:val="00183EF1"/>
    <w:rPr>
      <w:rFonts w:ascii="Times New Roman" w:eastAsia="宋体" w:hAnsi="Times New Roman" w:cs="Times New Roman"/>
      <w:sz w:val="18"/>
      <w:szCs w:val="18"/>
    </w:rPr>
  </w:style>
  <w:style w:type="paragraph" w:styleId="TOC3">
    <w:name w:val="toc 3"/>
    <w:basedOn w:val="a0"/>
    <w:next w:val="a0"/>
    <w:autoRedefine/>
    <w:semiHidden/>
    <w:rsid w:val="001620EE"/>
    <w:pPr>
      <w:ind w:leftChars="400" w:left="840"/>
    </w:pPr>
  </w:style>
  <w:style w:type="paragraph" w:styleId="TOC5">
    <w:name w:val="toc 5"/>
    <w:basedOn w:val="a0"/>
    <w:next w:val="a0"/>
    <w:autoRedefine/>
    <w:semiHidden/>
    <w:rsid w:val="001620EE"/>
    <w:pPr>
      <w:ind w:leftChars="800" w:left="1680"/>
    </w:pPr>
  </w:style>
  <w:style w:type="paragraph" w:styleId="TOC6">
    <w:name w:val="toc 6"/>
    <w:basedOn w:val="a0"/>
    <w:next w:val="a0"/>
    <w:autoRedefine/>
    <w:semiHidden/>
    <w:rsid w:val="001620EE"/>
    <w:pPr>
      <w:ind w:leftChars="1000" w:left="2100"/>
    </w:pPr>
  </w:style>
  <w:style w:type="paragraph" w:styleId="TOC7">
    <w:name w:val="toc 7"/>
    <w:basedOn w:val="a0"/>
    <w:next w:val="a0"/>
    <w:autoRedefine/>
    <w:semiHidden/>
    <w:rsid w:val="001620EE"/>
    <w:pPr>
      <w:ind w:leftChars="1200" w:left="2520"/>
    </w:pPr>
  </w:style>
  <w:style w:type="paragraph" w:styleId="TOC8">
    <w:name w:val="toc 8"/>
    <w:basedOn w:val="a0"/>
    <w:next w:val="a0"/>
    <w:autoRedefine/>
    <w:semiHidden/>
    <w:rsid w:val="001620EE"/>
    <w:pPr>
      <w:ind w:leftChars="1400" w:left="2940"/>
    </w:pPr>
  </w:style>
  <w:style w:type="paragraph" w:styleId="TOC9">
    <w:name w:val="toc 9"/>
    <w:basedOn w:val="a0"/>
    <w:next w:val="a0"/>
    <w:autoRedefine/>
    <w:semiHidden/>
    <w:rsid w:val="001620EE"/>
    <w:pPr>
      <w:ind w:leftChars="1600" w:left="3360"/>
    </w:pPr>
  </w:style>
  <w:style w:type="paragraph" w:styleId="af5">
    <w:name w:val="Balloon Text"/>
    <w:basedOn w:val="a0"/>
    <w:link w:val="af6"/>
    <w:uiPriority w:val="99"/>
    <w:semiHidden/>
    <w:unhideWhenUsed/>
    <w:rsid w:val="00A22A62"/>
    <w:rPr>
      <w:sz w:val="18"/>
      <w:szCs w:val="18"/>
    </w:rPr>
  </w:style>
  <w:style w:type="character" w:customStyle="1" w:styleId="af6">
    <w:name w:val="批注框文本 字符"/>
    <w:basedOn w:val="a1"/>
    <w:link w:val="af5"/>
    <w:uiPriority w:val="99"/>
    <w:semiHidden/>
    <w:rsid w:val="00A22A62"/>
    <w:rPr>
      <w:rFonts w:eastAsia="仿宋"/>
      <w:bCs/>
      <w:sz w:val="18"/>
      <w:szCs w:val="18"/>
    </w:rPr>
  </w:style>
  <w:style w:type="paragraph" w:styleId="af7">
    <w:name w:val="annotation text"/>
    <w:basedOn w:val="a0"/>
    <w:link w:val="af8"/>
    <w:semiHidden/>
    <w:rsid w:val="001620EE"/>
    <w:pPr>
      <w:jc w:val="left"/>
    </w:pPr>
  </w:style>
  <w:style w:type="character" w:customStyle="1" w:styleId="af8">
    <w:name w:val="批注文字 字符"/>
    <w:basedOn w:val="a1"/>
    <w:link w:val="af7"/>
    <w:semiHidden/>
    <w:rsid w:val="00183EF1"/>
    <w:rPr>
      <w:rFonts w:ascii="Times New Roman" w:eastAsia="宋体" w:hAnsi="Times New Roman" w:cs="Times New Roman"/>
      <w:sz w:val="24"/>
      <w:szCs w:val="24"/>
    </w:rPr>
  </w:style>
  <w:style w:type="paragraph" w:styleId="af9">
    <w:name w:val="annotation subject"/>
    <w:basedOn w:val="af7"/>
    <w:next w:val="af7"/>
    <w:link w:val="afa"/>
    <w:semiHidden/>
    <w:rsid w:val="001620EE"/>
    <w:rPr>
      <w:b/>
      <w:bCs w:val="0"/>
    </w:rPr>
  </w:style>
  <w:style w:type="character" w:customStyle="1" w:styleId="afa">
    <w:name w:val="批注主题 字符"/>
    <w:basedOn w:val="af8"/>
    <w:link w:val="af9"/>
    <w:semiHidden/>
    <w:rsid w:val="00183EF1"/>
    <w:rPr>
      <w:rFonts w:ascii="Times New Roman" w:eastAsia="宋体" w:hAnsi="Times New Roman" w:cs="Times New Roman"/>
      <w:b/>
      <w:bCs/>
      <w:sz w:val="24"/>
      <w:szCs w:val="24"/>
    </w:rPr>
  </w:style>
  <w:style w:type="paragraph" w:styleId="12">
    <w:name w:val="index 1"/>
    <w:basedOn w:val="a0"/>
    <w:next w:val="a0"/>
    <w:autoRedefine/>
    <w:semiHidden/>
    <w:rsid w:val="001620EE"/>
  </w:style>
  <w:style w:type="paragraph" w:styleId="22">
    <w:name w:val="index 2"/>
    <w:basedOn w:val="a0"/>
    <w:next w:val="a0"/>
    <w:autoRedefine/>
    <w:semiHidden/>
    <w:rsid w:val="001620EE"/>
    <w:pPr>
      <w:ind w:leftChars="200" w:left="200"/>
    </w:pPr>
  </w:style>
  <w:style w:type="paragraph" w:styleId="31">
    <w:name w:val="index 3"/>
    <w:basedOn w:val="a0"/>
    <w:next w:val="a0"/>
    <w:autoRedefine/>
    <w:semiHidden/>
    <w:rsid w:val="001620EE"/>
    <w:pPr>
      <w:ind w:leftChars="400" w:left="400"/>
    </w:pPr>
  </w:style>
  <w:style w:type="paragraph" w:styleId="41">
    <w:name w:val="index 4"/>
    <w:basedOn w:val="a0"/>
    <w:next w:val="a0"/>
    <w:autoRedefine/>
    <w:semiHidden/>
    <w:rsid w:val="001620EE"/>
    <w:pPr>
      <w:ind w:leftChars="600" w:left="600"/>
    </w:pPr>
  </w:style>
  <w:style w:type="paragraph" w:styleId="51">
    <w:name w:val="index 5"/>
    <w:basedOn w:val="a0"/>
    <w:next w:val="a0"/>
    <w:autoRedefine/>
    <w:semiHidden/>
    <w:rsid w:val="001620EE"/>
    <w:pPr>
      <w:ind w:leftChars="800" w:left="800"/>
    </w:pPr>
  </w:style>
  <w:style w:type="paragraph" w:styleId="61">
    <w:name w:val="index 6"/>
    <w:basedOn w:val="a0"/>
    <w:next w:val="a0"/>
    <w:autoRedefine/>
    <w:semiHidden/>
    <w:rsid w:val="001620EE"/>
    <w:pPr>
      <w:ind w:leftChars="1000" w:left="1000"/>
    </w:pPr>
  </w:style>
  <w:style w:type="paragraph" w:styleId="71">
    <w:name w:val="index 7"/>
    <w:basedOn w:val="a0"/>
    <w:next w:val="a0"/>
    <w:autoRedefine/>
    <w:semiHidden/>
    <w:rsid w:val="001620EE"/>
    <w:pPr>
      <w:ind w:leftChars="1200" w:left="1200"/>
    </w:pPr>
  </w:style>
  <w:style w:type="paragraph" w:styleId="81">
    <w:name w:val="index 8"/>
    <w:basedOn w:val="a0"/>
    <w:next w:val="a0"/>
    <w:autoRedefine/>
    <w:semiHidden/>
    <w:rsid w:val="001620EE"/>
    <w:pPr>
      <w:ind w:leftChars="1400" w:left="1400"/>
    </w:pPr>
  </w:style>
  <w:style w:type="paragraph" w:styleId="91">
    <w:name w:val="index 9"/>
    <w:basedOn w:val="a0"/>
    <w:next w:val="a0"/>
    <w:autoRedefine/>
    <w:semiHidden/>
    <w:rsid w:val="001620EE"/>
    <w:pPr>
      <w:ind w:leftChars="1600" w:left="1600"/>
    </w:pPr>
  </w:style>
  <w:style w:type="paragraph" w:styleId="afb">
    <w:name w:val="index heading"/>
    <w:basedOn w:val="a0"/>
    <w:next w:val="12"/>
    <w:semiHidden/>
    <w:rsid w:val="001620EE"/>
    <w:rPr>
      <w:rFonts w:ascii="Arial" w:hAnsi="Arial" w:cs="Arial"/>
      <w:b/>
      <w:bCs w:val="0"/>
    </w:rPr>
  </w:style>
  <w:style w:type="paragraph" w:styleId="afc">
    <w:name w:val="caption"/>
    <w:basedOn w:val="a0"/>
    <w:next w:val="a0"/>
    <w:rsid w:val="001620EE"/>
    <w:rPr>
      <w:rFonts w:ascii="Arial" w:eastAsia="黑体" w:hAnsi="Arial" w:cs="Arial"/>
      <w:sz w:val="20"/>
      <w:szCs w:val="20"/>
    </w:rPr>
  </w:style>
  <w:style w:type="paragraph" w:styleId="afd">
    <w:name w:val="table of figures"/>
    <w:basedOn w:val="a0"/>
    <w:next w:val="a0"/>
    <w:semiHidden/>
    <w:rsid w:val="001620EE"/>
    <w:pPr>
      <w:ind w:leftChars="200" w:left="200" w:hangingChars="200" w:hanging="200"/>
    </w:pPr>
  </w:style>
  <w:style w:type="paragraph" w:styleId="afe">
    <w:name w:val="endnote text"/>
    <w:basedOn w:val="a0"/>
    <w:link w:val="aff"/>
    <w:semiHidden/>
    <w:rsid w:val="001620EE"/>
    <w:pPr>
      <w:snapToGrid w:val="0"/>
      <w:jc w:val="left"/>
    </w:pPr>
  </w:style>
  <w:style w:type="character" w:customStyle="1" w:styleId="aff">
    <w:name w:val="尾注文本 字符"/>
    <w:basedOn w:val="a1"/>
    <w:link w:val="afe"/>
    <w:semiHidden/>
    <w:rsid w:val="00183EF1"/>
    <w:rPr>
      <w:rFonts w:ascii="Times New Roman" w:eastAsia="宋体" w:hAnsi="Times New Roman" w:cs="Times New Roman"/>
      <w:sz w:val="24"/>
      <w:szCs w:val="24"/>
    </w:rPr>
  </w:style>
  <w:style w:type="paragraph" w:styleId="aff0">
    <w:name w:val="table of authorities"/>
    <w:basedOn w:val="a0"/>
    <w:next w:val="a0"/>
    <w:semiHidden/>
    <w:rsid w:val="001620EE"/>
    <w:pPr>
      <w:ind w:leftChars="200" w:left="420"/>
    </w:pPr>
  </w:style>
  <w:style w:type="paragraph" w:styleId="aff1">
    <w:name w:val="toa heading"/>
    <w:basedOn w:val="a0"/>
    <w:next w:val="a0"/>
    <w:semiHidden/>
    <w:rsid w:val="001620EE"/>
    <w:pPr>
      <w:spacing w:before="120"/>
    </w:pPr>
    <w:rPr>
      <w:rFonts w:ascii="Arial" w:hAnsi="Arial" w:cs="Arial"/>
    </w:rPr>
  </w:style>
  <w:style w:type="character" w:styleId="aff2">
    <w:name w:val="page number"/>
    <w:basedOn w:val="a1"/>
    <w:rsid w:val="001620EE"/>
  </w:style>
  <w:style w:type="character" w:customStyle="1" w:styleId="2Char1">
    <w:name w:val="样式 首行缩进:  2 字符 Char1"/>
    <w:basedOn w:val="a1"/>
    <w:link w:val="21"/>
    <w:rsid w:val="001620EE"/>
    <w:rPr>
      <w:rFonts w:ascii="Times New Roman" w:eastAsia="宋体" w:hAnsi="Times New Roman" w:cs="宋体"/>
      <w:sz w:val="24"/>
      <w:szCs w:val="20"/>
    </w:rPr>
  </w:style>
  <w:style w:type="paragraph" w:customStyle="1" w:styleId="aff3">
    <w:name w:val="表格文字"/>
    <w:basedOn w:val="ae"/>
    <w:rsid w:val="001620EE"/>
  </w:style>
  <w:style w:type="paragraph" w:customStyle="1" w:styleId="a">
    <w:name w:val="一级标题格式"/>
    <w:basedOn w:val="10"/>
    <w:autoRedefine/>
    <w:rsid w:val="001620EE"/>
    <w:pPr>
      <w:numPr>
        <w:numId w:val="8"/>
      </w:numPr>
      <w:spacing w:before="240" w:after="480"/>
    </w:pPr>
    <w:rPr>
      <w:color w:val="FF0000"/>
    </w:rPr>
  </w:style>
  <w:style w:type="paragraph" w:customStyle="1" w:styleId="003">
    <w:name w:val="*003三级标题格式"/>
    <w:autoRedefine/>
    <w:rsid w:val="001620EE"/>
    <w:pPr>
      <w:widowControl w:val="0"/>
      <w:wordWrap w:val="0"/>
      <w:spacing w:afterLines="100" w:after="312"/>
      <w:outlineLvl w:val="2"/>
    </w:pPr>
    <w:rPr>
      <w:rFonts w:ascii="Times New Roman" w:eastAsia="黑体" w:hAnsi="Times New Roman" w:cs="Times New Roman"/>
      <w:bCs/>
      <w:sz w:val="28"/>
      <w:szCs w:val="28"/>
    </w:rPr>
  </w:style>
  <w:style w:type="paragraph" w:customStyle="1" w:styleId="aff4">
    <w:name w:val="*表格文字格式（左右居中）"/>
    <w:rsid w:val="001620EE"/>
    <w:pPr>
      <w:widowControl w:val="0"/>
      <w:wordWrap w:val="0"/>
      <w:jc w:val="center"/>
    </w:pPr>
    <w:rPr>
      <w:rFonts w:ascii="Times New Roman" w:eastAsia="宋体" w:hAnsi="Times New Roman" w:cs="宋体"/>
      <w:szCs w:val="20"/>
    </w:rPr>
  </w:style>
  <w:style w:type="paragraph" w:customStyle="1" w:styleId="004">
    <w:name w:val="*004四级标题格式"/>
    <w:autoRedefine/>
    <w:rsid w:val="00B1213C"/>
    <w:pPr>
      <w:widowControl w:val="0"/>
      <w:numPr>
        <w:ilvl w:val="3"/>
        <w:numId w:val="9"/>
      </w:numPr>
      <w:wordWrap w:val="0"/>
      <w:spacing w:afterLines="100" w:after="312"/>
      <w:outlineLvl w:val="3"/>
    </w:pPr>
    <w:rPr>
      <w:rFonts w:ascii="Times New Roman" w:eastAsia="黑体" w:hAnsi="Times New Roman" w:cs="Times New Roman"/>
      <w:bCs/>
      <w:sz w:val="28"/>
      <w:szCs w:val="28"/>
    </w:rPr>
  </w:style>
  <w:style w:type="paragraph" w:customStyle="1" w:styleId="005">
    <w:name w:val="*005五级标题格式"/>
    <w:autoRedefine/>
    <w:rsid w:val="001620EE"/>
    <w:pPr>
      <w:widowControl w:val="0"/>
      <w:numPr>
        <w:ilvl w:val="4"/>
        <w:numId w:val="9"/>
      </w:numPr>
      <w:wordWrap w:val="0"/>
      <w:spacing w:afterLines="50" w:after="120" w:line="336" w:lineRule="auto"/>
      <w:jc w:val="both"/>
      <w:outlineLvl w:val="4"/>
    </w:pPr>
    <w:rPr>
      <w:rFonts w:ascii="Times New Roman" w:eastAsia="宋体" w:hAnsi="Times New Roman" w:cs="宋体"/>
      <w:bCs/>
      <w:sz w:val="24"/>
      <w:szCs w:val="28"/>
    </w:rPr>
  </w:style>
  <w:style w:type="paragraph" w:customStyle="1" w:styleId="aff5">
    <w:name w:val="*正文段落格式"/>
    <w:autoRedefine/>
    <w:rsid w:val="001620EE"/>
    <w:pPr>
      <w:widowControl w:val="0"/>
      <w:wordWrap w:val="0"/>
      <w:spacing w:afterLines="50" w:after="120" w:line="336" w:lineRule="auto"/>
      <w:ind w:firstLineChars="200" w:firstLine="480"/>
      <w:jc w:val="both"/>
    </w:pPr>
    <w:rPr>
      <w:rFonts w:ascii="Times New Roman" w:eastAsia="宋体" w:hAnsi="Times New Roman" w:cs="宋体"/>
      <w:sz w:val="24"/>
      <w:szCs w:val="20"/>
    </w:rPr>
  </w:style>
  <w:style w:type="paragraph" w:customStyle="1" w:styleId="aff6">
    <w:name w:val="*表名格式"/>
    <w:autoRedefine/>
    <w:rsid w:val="001620EE"/>
    <w:pPr>
      <w:widowControl w:val="0"/>
      <w:wordWrap w:val="0"/>
      <w:spacing w:beforeLines="50" w:before="120" w:afterLines="50" w:after="120"/>
      <w:jc w:val="center"/>
    </w:pPr>
    <w:rPr>
      <w:rFonts w:ascii="Times New Roman" w:eastAsia="宋体" w:hAnsi="Times New Roman" w:cs="宋体"/>
      <w:b/>
      <w:szCs w:val="20"/>
    </w:rPr>
  </w:style>
  <w:style w:type="paragraph" w:customStyle="1" w:styleId="aff7">
    <w:name w:val="*图名格式"/>
    <w:autoRedefine/>
    <w:rsid w:val="001620EE"/>
    <w:pPr>
      <w:widowControl w:val="0"/>
      <w:wordWrap w:val="0"/>
      <w:spacing w:beforeLines="50" w:before="120" w:afterLines="50" w:after="120"/>
      <w:jc w:val="center"/>
    </w:pPr>
    <w:rPr>
      <w:rFonts w:ascii="Times New Roman" w:eastAsia="宋体" w:hAnsi="Times New Roman" w:cs="宋体"/>
      <w:b/>
      <w:szCs w:val="20"/>
    </w:rPr>
  </w:style>
  <w:style w:type="paragraph" w:customStyle="1" w:styleId="1">
    <w:name w:val="样式 二级标题格式 + 段后: 1 行"/>
    <w:basedOn w:val="a0"/>
    <w:rsid w:val="001620EE"/>
    <w:pPr>
      <w:numPr>
        <w:ilvl w:val="1"/>
        <w:numId w:val="7"/>
      </w:numPr>
      <w:spacing w:afterLines="100" w:after="100"/>
      <w:jc w:val="left"/>
      <w:outlineLvl w:val="1"/>
    </w:pPr>
    <w:rPr>
      <w:rFonts w:eastAsia="黑体" w:cs="宋体"/>
      <w:color w:val="FF0000"/>
      <w:sz w:val="28"/>
      <w:szCs w:val="20"/>
    </w:rPr>
  </w:style>
  <w:style w:type="paragraph" w:customStyle="1" w:styleId="13">
    <w:name w:val="样式 四级标题格式 + 段后: 1 行"/>
    <w:basedOn w:val="004"/>
    <w:rsid w:val="001620EE"/>
    <w:pPr>
      <w:numPr>
        <w:ilvl w:val="0"/>
        <w:numId w:val="0"/>
      </w:numPr>
      <w:jc w:val="both"/>
    </w:pPr>
    <w:rPr>
      <w:rFonts w:cs="宋体"/>
      <w:bCs w:val="0"/>
      <w:szCs w:val="20"/>
    </w:rPr>
  </w:style>
  <w:style w:type="paragraph" w:customStyle="1" w:styleId="009">
    <w:name w:val="*009九级标题格式"/>
    <w:rsid w:val="001620EE"/>
    <w:pPr>
      <w:widowControl w:val="0"/>
      <w:numPr>
        <w:ilvl w:val="8"/>
        <w:numId w:val="9"/>
      </w:numPr>
      <w:wordWrap w:val="0"/>
      <w:spacing w:afterLines="50" w:after="50" w:line="336" w:lineRule="auto"/>
      <w:jc w:val="both"/>
      <w:outlineLvl w:val="8"/>
    </w:pPr>
    <w:rPr>
      <w:rFonts w:ascii="Times New Roman" w:eastAsia="宋体" w:hAnsi="Times New Roman" w:cs="宋体"/>
      <w:sz w:val="24"/>
      <w:szCs w:val="20"/>
    </w:rPr>
  </w:style>
  <w:style w:type="paragraph" w:customStyle="1" w:styleId="006">
    <w:name w:val="*006六级标题格式"/>
    <w:rsid w:val="001620EE"/>
    <w:pPr>
      <w:widowControl w:val="0"/>
      <w:numPr>
        <w:ilvl w:val="5"/>
        <w:numId w:val="9"/>
      </w:numPr>
      <w:wordWrap w:val="0"/>
      <w:spacing w:afterLines="50" w:after="50" w:line="336" w:lineRule="auto"/>
      <w:jc w:val="both"/>
      <w:outlineLvl w:val="5"/>
    </w:pPr>
    <w:rPr>
      <w:rFonts w:ascii="Times New Roman" w:eastAsia="宋体" w:hAnsi="Times New Roman" w:cs="Times New Roman"/>
      <w:sz w:val="24"/>
      <w:szCs w:val="24"/>
    </w:rPr>
  </w:style>
  <w:style w:type="paragraph" w:customStyle="1" w:styleId="007">
    <w:name w:val="*007七级标题格式"/>
    <w:rsid w:val="001620EE"/>
    <w:pPr>
      <w:widowControl w:val="0"/>
      <w:numPr>
        <w:ilvl w:val="6"/>
        <w:numId w:val="9"/>
      </w:numPr>
      <w:wordWrap w:val="0"/>
      <w:spacing w:afterLines="50" w:after="50" w:line="336" w:lineRule="auto"/>
      <w:jc w:val="both"/>
      <w:outlineLvl w:val="6"/>
    </w:pPr>
    <w:rPr>
      <w:rFonts w:ascii="Times New Roman" w:eastAsia="宋体" w:hAnsi="Times New Roman" w:cs="Times New Roman"/>
      <w:sz w:val="24"/>
      <w:szCs w:val="24"/>
    </w:rPr>
  </w:style>
  <w:style w:type="paragraph" w:customStyle="1" w:styleId="008">
    <w:name w:val="*008八级标题格式"/>
    <w:rsid w:val="001620EE"/>
    <w:pPr>
      <w:widowControl w:val="0"/>
      <w:numPr>
        <w:ilvl w:val="7"/>
        <w:numId w:val="9"/>
      </w:numPr>
      <w:wordWrap w:val="0"/>
      <w:spacing w:afterLines="50" w:after="50" w:line="336" w:lineRule="auto"/>
      <w:jc w:val="both"/>
      <w:outlineLvl w:val="7"/>
    </w:pPr>
    <w:rPr>
      <w:rFonts w:ascii="Times New Roman" w:eastAsia="宋体" w:hAnsi="Times New Roman" w:cs="宋体"/>
      <w:sz w:val="24"/>
      <w:szCs w:val="20"/>
    </w:rPr>
  </w:style>
  <w:style w:type="paragraph" w:customStyle="1" w:styleId="aff8">
    <w:name w:val="*篇与册格式"/>
    <w:basedOn w:val="a0"/>
    <w:autoRedefine/>
    <w:rsid w:val="001620EE"/>
    <w:pPr>
      <w:wordWrap w:val="0"/>
      <w:spacing w:beforeLines="100" w:before="100" w:afterLines="100" w:after="100"/>
      <w:jc w:val="center"/>
      <w:outlineLvl w:val="0"/>
    </w:pPr>
    <w:rPr>
      <w:rFonts w:ascii="黑体" w:eastAsia="黑体"/>
      <w:sz w:val="32"/>
    </w:rPr>
  </w:style>
  <w:style w:type="character" w:styleId="aff9">
    <w:name w:val="FollowedHyperlink"/>
    <w:basedOn w:val="a1"/>
    <w:rsid w:val="001620EE"/>
    <w:rPr>
      <w:color w:val="954F72" w:themeColor="followedHyperlink"/>
      <w:u w:val="single"/>
    </w:rPr>
  </w:style>
  <w:style w:type="paragraph" w:customStyle="1" w:styleId="affa">
    <w:name w:val="*表格文字格式（左对齐）"/>
    <w:basedOn w:val="aff4"/>
    <w:rsid w:val="001620EE"/>
    <w:pPr>
      <w:jc w:val="left"/>
    </w:pPr>
    <w:rPr>
      <w:szCs w:val="24"/>
    </w:rPr>
  </w:style>
  <w:style w:type="paragraph" w:customStyle="1" w:styleId="ctrle">
    <w:name w:val="图表文字 居中 ctrl+e"/>
    <w:basedOn w:val="a0"/>
    <w:autoRedefine/>
    <w:rsid w:val="001620EE"/>
    <w:pPr>
      <w:snapToGrid w:val="0"/>
      <w:jc w:val="center"/>
    </w:pPr>
    <w:rPr>
      <w:rFonts w:cs="宋体"/>
      <w:szCs w:val="20"/>
    </w:rPr>
  </w:style>
  <w:style w:type="paragraph" w:customStyle="1" w:styleId="affb">
    <w:name w:val="*表格文字格式（右对齐）"/>
    <w:basedOn w:val="aff4"/>
    <w:rsid w:val="001620EE"/>
    <w:pPr>
      <w:jc w:val="right"/>
    </w:pPr>
  </w:style>
  <w:style w:type="paragraph" w:styleId="affc">
    <w:name w:val="Date"/>
    <w:basedOn w:val="a0"/>
    <w:next w:val="a0"/>
    <w:link w:val="affd"/>
    <w:rsid w:val="001620EE"/>
    <w:pPr>
      <w:ind w:leftChars="2500" w:left="100"/>
    </w:pPr>
  </w:style>
  <w:style w:type="character" w:customStyle="1" w:styleId="affd">
    <w:name w:val="日期 字符"/>
    <w:basedOn w:val="a1"/>
    <w:link w:val="affc"/>
    <w:rsid w:val="001620EE"/>
    <w:rPr>
      <w:rFonts w:ascii="Times New Roman" w:eastAsia="宋体" w:hAnsi="Times New Roman" w:cs="Times New Roman"/>
      <w:sz w:val="24"/>
      <w:szCs w:val="24"/>
    </w:rPr>
  </w:style>
  <w:style w:type="table" w:customStyle="1" w:styleId="14">
    <w:name w:val="网格型1"/>
    <w:basedOn w:val="a2"/>
    <w:next w:val="ab"/>
    <w:uiPriority w:val="39"/>
    <w:rsid w:val="001620EE"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"/>
    <w:basedOn w:val="a2"/>
    <w:next w:val="ab"/>
    <w:uiPriority w:val="39"/>
    <w:rsid w:val="001620EE"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e">
    <w:name w:val="篇与册格式"/>
    <w:basedOn w:val="a0"/>
    <w:autoRedefine/>
    <w:rsid w:val="001620EE"/>
    <w:pPr>
      <w:wordWrap w:val="0"/>
      <w:spacing w:beforeLines="100" w:before="100" w:afterLines="100" w:after="100"/>
      <w:jc w:val="center"/>
      <w:outlineLvl w:val="0"/>
    </w:pPr>
    <w:rPr>
      <w:rFonts w:ascii="黑体" w:eastAsia="黑体"/>
      <w:color w:val="00B0F0"/>
      <w:sz w:val="32"/>
    </w:rPr>
  </w:style>
  <w:style w:type="character" w:styleId="afff">
    <w:name w:val="annotation reference"/>
    <w:basedOn w:val="a1"/>
    <w:uiPriority w:val="99"/>
    <w:semiHidden/>
    <w:unhideWhenUsed/>
    <w:rsid w:val="003B73EA"/>
    <w:rPr>
      <w:sz w:val="21"/>
      <w:szCs w:val="21"/>
    </w:rPr>
  </w:style>
  <w:style w:type="paragraph" w:styleId="afff0">
    <w:name w:val="No Spacing"/>
    <w:uiPriority w:val="1"/>
    <w:qFormat/>
    <w:rsid w:val="004D6F67"/>
    <w:pPr>
      <w:widowControl w:val="0"/>
      <w:jc w:val="both"/>
    </w:pPr>
  </w:style>
  <w:style w:type="character" w:styleId="HTML1">
    <w:name w:val="HTML Code"/>
    <w:basedOn w:val="a1"/>
    <w:uiPriority w:val="99"/>
    <w:semiHidden/>
    <w:unhideWhenUsed/>
    <w:rsid w:val="00AC6D9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801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2234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70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498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46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988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958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896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23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65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7117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5524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0590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chenchunlin526/article/details/77426796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j\AppData\Local\Packages\Microsoft.Office.Desktop_8wekyb3d8bbwe\LocalCache\Roaming\Microsoft\Templates\&#27169;&#26495;&#65288;&#26446;&#25996;&#65289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EFF21-0D9C-417F-ABAC-F905493AF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模板（李斌）.dot</Template>
  <TotalTime>8214</TotalTime>
  <Pages>27</Pages>
  <Words>3435</Words>
  <Characters>19584</Characters>
  <Application>Microsoft Office Word</Application>
  <DocSecurity>0</DocSecurity>
  <Lines>163</Lines>
  <Paragraphs>45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标题</vt:lpstr>
      </vt:variant>
      <vt:variant>
        <vt:i4>81</vt:i4>
      </vt:variant>
      <vt:variant>
        <vt:lpstr>Headings</vt:lpstr>
      </vt:variant>
      <vt:variant>
        <vt:i4>100</vt:i4>
      </vt:variant>
    </vt:vector>
  </HeadingPairs>
  <TitlesOfParts>
    <vt:vector size="182" baseType="lpstr">
      <vt:lpstr/>
      <vt:lpstr>jquery</vt:lpstr>
      <vt:lpstr>    什么jquery</vt:lpstr>
      <vt:lpstr>    js的功能</vt:lpstr>
      <vt:lpstr>    Jquery的版本</vt:lpstr>
      <vt:lpstr>    常见的javascript库</vt:lpstr>
      <vt:lpstr>    jQuery函数</vt:lpstr>
      <vt:lpstr>    jQuery对象</vt:lpstr>
      <vt:lpstr>    Jquery的入口函数</vt:lpstr>
      <vt:lpstr>        引入Jquery的入口函数</vt:lpstr>
      <vt:lpstr>        jQuery与JavaScript加载模式对比</vt:lpstr>
      <vt:lpstr>        Jquert入口函数的其他写法</vt:lpstr>
      <vt:lpstr>        Jquery的冲突问题</vt:lpstr>
      <vt:lpstr>        讲解$(function(){});</vt:lpstr>
      <vt:lpstr>Jquery </vt:lpstr>
      <vt:lpstr>    jQuery函数</vt:lpstr>
      <vt:lpstr>    jQuery对象</vt:lpstr>
      <vt:lpstr>    原生对象与jquery代理对象转换</vt:lpstr>
      <vt:lpstr>    静态方法</vt:lpstr>
      <vt:lpstr>        each</vt:lpstr>
      <vt:lpstr>        map</vt:lpstr>
      <vt:lpstr>        each和map的</vt:lpstr>
      <vt:lpstr>        其他方法</vt:lpstr>
      <vt:lpstr>        holdReady() </vt:lpstr>
      <vt:lpstr>    Jquery效果方法</vt:lpstr>
      <vt:lpstr>        隐藏和显示</vt:lpstr>
      <vt:lpstr>选择器</vt:lpstr>
      <vt:lpstr>    常用的选择器</vt:lpstr>
      <vt:lpstr>    选择器引擎规则($('字符串'))</vt:lpstr>
      <vt:lpstr>    基本选择器</vt:lpstr>
      <vt:lpstr>    关系选择器</vt:lpstr>
      <vt:lpstr>    过滤选择器</vt:lpstr>
      <vt:lpstr>        基本过滤选择器</vt:lpstr>
      <vt:lpstr>        内容过滤选择器</vt:lpstr>
      <vt:lpstr>        可见过滤选择器</vt:lpstr>
      <vt:lpstr>        属性过滤选择器</vt:lpstr>
      <vt:lpstr>        子元素过滤选择器</vt:lpstr>
      <vt:lpstr>        表单对象属性过滤选择器</vt:lpstr>
      <vt:lpstr>        表单选择器</vt:lpstr>
      <vt:lpstr>    优化选择器</vt:lpstr>
      <vt:lpstr>        使用合适的选择器表达式可以提高性能、增强语义并简化逻辑。常用的选择器中，ID选择器速度最快，其次是类型选择器。</vt:lpstr>
      <vt:lpstr>        使用过滤器</vt:lpstr>
      <vt:lpstr>        查找</vt:lpstr>
      <vt:lpstr>代理对象属性和样式操作</vt:lpstr>
      <vt:lpstr>    代理对象属性和样式操作</vt:lpstr>
      <vt:lpstr>        attr(attribute)</vt:lpstr>
      <vt:lpstr>        removeAttr(name)</vt:lpstr>
      <vt:lpstr>        prop(property)</vt:lpstr>
      <vt:lpstr>        removeProp</vt:lpstr>
      <vt:lpstr>        prop与attr的区别</vt:lpstr>
      <vt:lpstr>        addClass / removeClass</vt:lpstr>
      <vt:lpstr>        removeClass()</vt:lpstr>
      <vt:lpstr>        hasClass()</vt:lpstr>
      <vt:lpstr>        toggleClass()</vt:lpstr>
      <vt:lpstr>    操作原生DOM</vt:lpstr>
      <vt:lpstr>        操作属性</vt:lpstr>
      <vt:lpstr>        操作样式</vt:lpstr>
      <vt:lpstr>        操作类样式</vt:lpstr>
      <vt:lpstr>        获取DOM的子元素children属性</vt:lpstr>
      <vt:lpstr>        DOM里面添加一个子元素</vt:lpstr>
      <vt:lpstr>操作样式</vt:lpstr>
      <vt:lpstr>    css()</vt:lpstr>
      <vt:lpstr>        逐个设置</vt:lpstr>
      <vt:lpstr>        链式设置</vt:lpstr>
      <vt:lpstr>        批量设置</vt:lpstr>
      <vt:lpstr>        获取样式值</vt:lpstr>
      <vt:lpstr>    width() 和 height() 方法</vt:lpstr>
      <vt:lpstr>    innerWidth() 和 innerHeight() 方法</vt:lpstr>
      <vt:lpstr>    outerWidth() 和 outerHeight() 方法</vt:lpstr>
      <vt:lpstr>jQuery事件</vt:lpstr>
      <vt:lpstr>    单击事件</vt:lpstr>
      <vt:lpstr>    双击事件</vt:lpstr>
      <vt:lpstr>    焦点事件</vt:lpstr>
      <vt:lpstr>    改变事件</vt:lpstr>
      <vt:lpstr>    鼠标事件</vt:lpstr>
      <vt:lpstr>    hover事件（jQuery新增）</vt:lpstr>
      <vt:lpstr>    绑定/解绑事件</vt:lpstr>
      <vt:lpstr>    submit 事件</vt:lpstr>
      <vt:lpstr>文本节点</vt:lpstr>
      <vt:lpstr>        html()</vt:lpstr>
      <vt:lpstr>        text()方法</vt:lpstr>
      <vt:lpstr>        val()方法</vt:lpstr>
      <vt:lpstr>    计算机语言的发展</vt:lpstr>
      <vt:lpstr>        1、机器语言</vt:lpstr>
      <vt:lpstr>        2、汇编语言</vt:lpstr>
      <vt:lpstr>        3、高级语言（面向用户并且高度封装的语言）</vt:lpstr>
      <vt:lpstr>    人机交互方式</vt:lpstr>
      <vt:lpstr>    2、JAVA版本</vt:lpstr>
      <vt:lpstr>    3、Java的运行过</vt:lpstr>
      <vt:lpstr>    4、跨平台性</vt:lpstr>
      <vt:lpstr>        1、Java的跨平台性</vt:lpstr>
      <vt:lpstr>        2、C语言的跨平台（多次编译，到处运行。）</vt:lpstr>
      <vt:lpstr>    5、解释性语言和编译型语言的区别和不同</vt:lpstr>
      <vt:lpstr>    6、Java程序设计环境</vt:lpstr>
      <vt:lpstr>        1、JDK(Java Development kit)</vt:lpstr>
      <vt:lpstr>        2、配置JAVA开发环境 </vt:lpstr>
      <vt:lpstr>    7、第一个程序 </vt:lpstr>
      <vt:lpstr>        1、编写第一个程序注意事项</vt:lpstr>
      <vt:lpstr>        2、关于定义类的注意事项</vt:lpstr>
      <vt:lpstr>        3、关于main方法的注意事项 </vt:lpstr>
      <vt:lpstr>        4、关于方法体中的代码注意事项</vt:lpstr>
      <vt:lpstr>        5、编辑阶段的注意事项</vt:lpstr>
      <vt:lpstr>        6、执行阶段的注意事项</vt:lpstr>
      <vt:lpstr>8、Scanner</vt:lpstr>
      <vt:lpstr>    1、使用Scanner的三个步骤：</vt:lpstr>
      <vt:lpstr>        1)导入Scanner类,位置：在有效代码的第一行！</vt:lpstr>
      <vt:lpstr>        2)实例化一个Scanner对象</vt:lpstr>
      <vt:lpstr>        3)获取用户输入的年龄</vt:lpstr>
      <vt:lpstr>    2、Scanner类还可以获取别的类型数据：</vt:lpstr>
      <vt:lpstr>        1、获取基本数据类型都是获取第一个空格之前的文本，以空格或回车结束！</vt:lpstr>
      <vt:lpstr>    3、例子</vt:lpstr>
      <vt:lpstr>8、变量和常量</vt:lpstr>
      <vt:lpstr>    1、变量</vt:lpstr>
      <vt:lpstr>    2、常量</vt:lpstr>
      <vt:lpstr>    3、关键字</vt:lpstr>
      <vt:lpstr>    4、标识符</vt:lpstr>
      <vt:lpstr>    5、命名规范</vt:lpstr>
      <vt:lpstr>    6、注释</vt:lpstr>
      <vt:lpstr>    7、反编译</vt:lpstr>
      <vt:lpstr>7、数据类型</vt:lpstr>
      <vt:lpstr>    基本数据类型</vt:lpstr>
      <vt:lpstr>    2、整型</vt:lpstr>
      <vt:lpstr>    2、浮点型</vt:lpstr>
      <vt:lpstr>    char型</vt:lpstr>
      <vt:lpstr>    3、转义字符</vt:lpstr>
      <vt:lpstr>    4、int类型和char类型的关系</vt:lpstr>
      <vt:lpstr>    6、布尔类型（boolean）</vt:lpstr>
      <vt:lpstr>    7、数值的比较</vt:lpstr>
      <vt:lpstr>8、数值类型的转换（不包括boolean）</vt:lpstr>
      <vt:lpstr>    1、自动类型转换：</vt:lpstr>
      <vt:lpstr>    2、强制类型转换(cast)</vt:lpstr>
      <vt:lpstr>运算符</vt:lpstr>
      <vt:lpstr>    算术运算符 （除了boolean）</vt:lpstr>
      <vt:lpstr>    自增减操（除了boolean）</vt:lpstr>
      <vt:lpstr>    赋值运算符</vt:lpstr>
      <vt:lpstr>    扩展赋值运算符</vt:lpstr>
      <vt:lpstr>    关系运算符</vt:lpstr>
      <vt:lpstr>    逻辑运算符</vt:lpstr>
      <vt:lpstr>    6、位运算</vt:lpstr>
      <vt:lpstr>        1、位运算的种类（除了~都为二元运算符）</vt:lpstr>
      <vt:lpstr>    三目运算符：</vt:lpstr>
      <vt:lpstr>流程控制 </vt:lpstr>
      <vt:lpstr>    块语句（block）</vt:lpstr>
      <vt:lpstr>    选择结构</vt:lpstr>
      <vt:lpstr>        单选结构</vt:lpstr>
      <vt:lpstr>    双选结构</vt:lpstr>
      <vt:lpstr>        语法: if(条件表达式) {</vt:lpstr>
      <vt:lpstr>    多选结构</vt:lpstr>
      <vt:lpstr>        、语法：</vt:lpstr>
      <vt:lpstr>        注：注意事项</vt:lpstr>
      <vt:lpstr>    switch-case</vt:lpstr>
      <vt:lpstr>    for循环</vt:lpstr>
      <vt:lpstr>        for循环语法：</vt:lpstr>
      <vt:lpstr>    中断控制语句</vt:lpstr>
      <vt:lpstr>        1、break</vt:lpstr>
      <vt:lpstr>        2、continue</vt:lpstr>
      <vt:lpstr>        3、label</vt:lpstr>
      <vt:lpstr>数组</vt:lpstr>
      <vt:lpstr>    1、数组的定义</vt:lpstr>
      <vt:lpstr>    一维数组</vt:lpstr>
      <vt:lpstr>        、数组的声明</vt:lpstr>
      <vt:lpstr>    二维数组</vt:lpstr>
      <vt:lpstr>面向对象（oop）</vt:lpstr>
      <vt:lpstr>    1、面向对象（objected oriented programming,oop）</vt:lpstr>
      <vt:lpstr>    2、类</vt:lpstr>
      <vt:lpstr>    3、对象</vt:lpstr>
      <vt:lpstr>    5、成员变量和局部变量</vt:lpstr>
      <vt:lpstr>    4、成员方法（技能）</vt:lpstr>
      <vt:lpstr>        什么是方法？</vt:lpstr>
      <vt:lpstr>        方法的作用？</vt:lpstr>
      <vt:lpstr>        方法的定义   </vt:lpstr>
      <vt:lpstr>        、方法的重载</vt:lpstr>
      <vt:lpstr>    7、构造方法（构造器constructor）</vt:lpstr>
      <vt:lpstr>    初始代码块</vt:lpstr>
      <vt:lpstr>    内部类+</vt:lpstr>
      <vt:lpstr>    对象创建的过程</vt:lpstr>
      <vt:lpstr>    对象数组</vt:lpstr>
      <vt:lpstr>    this</vt:lpstr>
      <vt:lpstr>    super</vt:lpstr>
      <vt:lpstr>    static 关键字</vt:lpstr>
      <vt:lpstr>面向对象三大特性</vt:lpstr>
      <vt:lpstr>    1、封装</vt:lpstr>
    </vt:vector>
  </TitlesOfParts>
  <Company/>
  <LinksUpToDate>false</LinksUpToDate>
  <CharactersWithSpaces>22974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libin4434528@qq.com</dc:creator>
  <cp:keywords/>
  <dc:description/>
  <cp:lastModifiedBy>李 斌</cp:lastModifiedBy>
  <cp:revision>8106</cp:revision>
  <dcterms:created xsi:type="dcterms:W3CDTF">2018-09-29T09:21:00Z</dcterms:created>
  <dcterms:modified xsi:type="dcterms:W3CDTF">2019-10-28T14:14:00Z</dcterms:modified>
</cp:coreProperties>
</file>