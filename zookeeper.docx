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F8595" w14:textId="77777777" w:rsidR="00766DA6" w:rsidRDefault="00766DA6" w:rsidP="00766DA6">
      <w:pPr>
        <w:pStyle w:val="10"/>
      </w:pPr>
      <w:r>
        <w:rPr>
          <w:rFonts w:hint="eastAsia"/>
        </w:rPr>
        <w:t>Zookeeper</w:t>
      </w:r>
    </w:p>
    <w:p w14:paraId="4060CD34" w14:textId="0A8B817F" w:rsidR="00766DA6" w:rsidRDefault="00766DA6" w:rsidP="00766DA6">
      <w:pPr>
        <w:pStyle w:val="2"/>
      </w:pPr>
      <w:r>
        <w:rPr>
          <w:rFonts w:hint="eastAsia"/>
        </w:rPr>
        <w:t xml:space="preserve">Zookeeper </w:t>
      </w:r>
    </w:p>
    <w:p w14:paraId="00802680" w14:textId="75854670" w:rsidR="00E4470A" w:rsidRDefault="00E4470A" w:rsidP="009D3AC1">
      <w:pPr>
        <w:pStyle w:val="3"/>
        <w:ind w:firstLine="420"/>
      </w:pPr>
      <w:r>
        <w:rPr>
          <w:rFonts w:hint="eastAsia"/>
        </w:rPr>
        <w:t>Zookeeper</w:t>
      </w:r>
      <w:r>
        <w:rPr>
          <w:rFonts w:hint="eastAsia"/>
        </w:rPr>
        <w:t>简介</w:t>
      </w:r>
    </w:p>
    <w:p w14:paraId="14EC2C2E" w14:textId="3ADEA791" w:rsidR="00FD40C8" w:rsidRPr="00FD40C8" w:rsidRDefault="00FD40C8" w:rsidP="008571BD">
      <w:pPr>
        <w:pStyle w:val="a8"/>
        <w:numPr>
          <w:ilvl w:val="0"/>
          <w:numId w:val="24"/>
        </w:numPr>
        <w:ind w:firstLineChars="0"/>
        <w:jc w:val="center"/>
      </w:pPr>
      <w:r>
        <w:rPr>
          <w:noProof/>
        </w:rPr>
        <w:drawing>
          <wp:inline distT="0" distB="0" distL="0" distR="0" wp14:anchorId="55B2A9D4" wp14:editId="3902B97C">
            <wp:extent cx="4320000" cy="2145957"/>
            <wp:effectExtent l="0" t="0" r="444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0000" cy="2145957"/>
                    </a:xfrm>
                    <a:prstGeom prst="rect">
                      <a:avLst/>
                    </a:prstGeom>
                  </pic:spPr>
                </pic:pic>
              </a:graphicData>
            </a:graphic>
          </wp:inline>
        </w:drawing>
      </w:r>
    </w:p>
    <w:p w14:paraId="600E9D7A" w14:textId="77777777" w:rsidR="00AF3E55" w:rsidRDefault="00AF3E55" w:rsidP="00AF3E55">
      <w:pPr>
        <w:ind w:firstLine="420"/>
      </w:pPr>
      <w:r>
        <w:t>Zookeeper</w:t>
      </w:r>
      <w:r>
        <w:t>是一个开源的分布式的，为分布式应用提供协调服务的</w:t>
      </w:r>
      <w:r>
        <w:t>Apache</w:t>
      </w:r>
      <w:r>
        <w:t>项目。</w:t>
      </w:r>
    </w:p>
    <w:p w14:paraId="2BBC29D0" w14:textId="77777777" w:rsidR="00AF3E55" w:rsidRDefault="00AF3E55" w:rsidP="00AF3E55">
      <w:pPr>
        <w:ind w:firstLine="420"/>
      </w:pPr>
      <w:r>
        <w:t>Zookeeper</w:t>
      </w:r>
      <w:r>
        <w:t>从设计模式角度来理解：是一个基于观察</w:t>
      </w:r>
      <w:proofErr w:type="gramStart"/>
      <w:r>
        <w:t>者模式</w:t>
      </w:r>
      <w:proofErr w:type="gramEnd"/>
      <w:r>
        <w:t>设计的分布式服务管理框架，</w:t>
      </w:r>
    </w:p>
    <w:p w14:paraId="75FF77D3" w14:textId="4F6DDAC3" w:rsidR="00AF3E55" w:rsidRDefault="00AF3E55" w:rsidP="00534B6C">
      <w:pPr>
        <w:ind w:firstLine="420"/>
      </w:pPr>
      <w:r>
        <w:rPr>
          <w:rFonts w:hint="eastAsia"/>
        </w:rPr>
        <w:t>它负责存储和管理大家都关心的数据，然后接受观察者的注册，一旦这些数据的状态发生变化，</w:t>
      </w:r>
      <w:r>
        <w:t xml:space="preserve">Zookeeper </w:t>
      </w:r>
      <w:r>
        <w:t>就将负责通知已经在</w:t>
      </w:r>
      <w:r>
        <w:t>Zookeeper</w:t>
      </w:r>
      <w:r>
        <w:t>上注册的那些观察者做出相应的反应，从而</w:t>
      </w:r>
      <w:r>
        <w:rPr>
          <w:rFonts w:hint="eastAsia"/>
        </w:rPr>
        <w:t>实现集群中类似</w:t>
      </w:r>
      <w:r>
        <w:t>Master/Slave</w:t>
      </w:r>
      <w:r>
        <w:t>管理模式</w:t>
      </w:r>
    </w:p>
    <w:p w14:paraId="17CB19EF" w14:textId="2A464C6C" w:rsidR="00766DA6" w:rsidRDefault="00AF3E55" w:rsidP="00AF3E55">
      <w:pPr>
        <w:ind w:firstLine="420"/>
        <w:rPr>
          <w:color w:val="FF0000"/>
        </w:rPr>
      </w:pPr>
      <w:r w:rsidRPr="00D303B2">
        <w:rPr>
          <w:color w:val="FF0000"/>
        </w:rPr>
        <w:t>Zookeeper=</w:t>
      </w:r>
      <w:r w:rsidRPr="00D303B2">
        <w:rPr>
          <w:color w:val="FF0000"/>
        </w:rPr>
        <w:t>文件系统</w:t>
      </w:r>
      <w:r w:rsidRPr="00D303B2">
        <w:rPr>
          <w:color w:val="FF0000"/>
        </w:rPr>
        <w:t>+</w:t>
      </w:r>
      <w:r w:rsidRPr="00D303B2">
        <w:rPr>
          <w:color w:val="FF0000"/>
        </w:rPr>
        <w:t>通知机制</w:t>
      </w:r>
    </w:p>
    <w:p w14:paraId="65EE9A82" w14:textId="2AD2EF51" w:rsidR="0001489B" w:rsidRDefault="0001489B" w:rsidP="00AF3E55">
      <w:pPr>
        <w:ind w:firstLine="420"/>
        <w:rPr>
          <w:color w:val="FF0000"/>
        </w:rPr>
      </w:pPr>
      <w:r w:rsidRPr="00D303B2">
        <w:rPr>
          <w:color w:val="FF0000"/>
        </w:rPr>
        <w:t>文件系统</w:t>
      </w:r>
    </w:p>
    <w:p w14:paraId="5E790BB0" w14:textId="12E35F0C" w:rsidR="007C7795" w:rsidRPr="0001489B" w:rsidRDefault="007C7795" w:rsidP="00AF3E55">
      <w:pPr>
        <w:ind w:firstLine="420"/>
      </w:pPr>
      <w:r w:rsidRPr="0001489B">
        <w:t>Zookeeper</w:t>
      </w:r>
      <w:r w:rsidRPr="0001489B">
        <w:t>维护了一个类似文件系统的数据结构：</w:t>
      </w:r>
      <w:r w:rsidR="0001489B" w:rsidRPr="0001489B">
        <w:rPr>
          <w:rFonts w:hint="eastAsia"/>
        </w:rPr>
        <w:t>每个子目录项如</w:t>
      </w:r>
      <w:r w:rsidR="0001489B" w:rsidRPr="0001489B">
        <w:t xml:space="preserve"> </w:t>
      </w:r>
      <w:proofErr w:type="spellStart"/>
      <w:r w:rsidR="0001489B" w:rsidRPr="0001489B">
        <w:t>NameService</w:t>
      </w:r>
      <w:proofErr w:type="spellEnd"/>
      <w:r w:rsidR="0001489B" w:rsidRPr="0001489B">
        <w:t xml:space="preserve"> </w:t>
      </w:r>
      <w:r w:rsidR="0001489B" w:rsidRPr="0001489B">
        <w:t>都被称作为</w:t>
      </w:r>
      <w:r w:rsidR="0001489B" w:rsidRPr="0001489B">
        <w:t xml:space="preserve"> </w:t>
      </w:r>
      <w:proofErr w:type="spellStart"/>
      <w:r w:rsidR="0001489B" w:rsidRPr="0001489B">
        <w:t>znode</w:t>
      </w:r>
      <w:proofErr w:type="spellEnd"/>
      <w:r w:rsidR="0001489B" w:rsidRPr="0001489B">
        <w:t>，和文件系统一样，我们能够自由的增加、删除</w:t>
      </w:r>
      <w:proofErr w:type="spellStart"/>
      <w:r w:rsidR="0001489B" w:rsidRPr="0001489B">
        <w:t>znode</w:t>
      </w:r>
      <w:proofErr w:type="spellEnd"/>
      <w:r w:rsidR="0001489B" w:rsidRPr="0001489B">
        <w:t>，在一个</w:t>
      </w:r>
      <w:proofErr w:type="spellStart"/>
      <w:r w:rsidR="0001489B" w:rsidRPr="0001489B">
        <w:t>znode</w:t>
      </w:r>
      <w:proofErr w:type="spellEnd"/>
      <w:r w:rsidR="0001489B" w:rsidRPr="0001489B">
        <w:t>下增加、删除子</w:t>
      </w:r>
      <w:proofErr w:type="spellStart"/>
      <w:r w:rsidR="0001489B" w:rsidRPr="0001489B">
        <w:t>znode</w:t>
      </w:r>
      <w:proofErr w:type="spellEnd"/>
      <w:r w:rsidR="0001489B" w:rsidRPr="0001489B">
        <w:t>，唯一的不同在于</w:t>
      </w:r>
      <w:proofErr w:type="spellStart"/>
      <w:r w:rsidR="0001489B" w:rsidRPr="0001489B">
        <w:t>znode</w:t>
      </w:r>
      <w:proofErr w:type="spellEnd"/>
      <w:r w:rsidR="0001489B" w:rsidRPr="0001489B">
        <w:t>是可以存储数据的。</w:t>
      </w:r>
    </w:p>
    <w:p w14:paraId="251834CE" w14:textId="07DD9DAE" w:rsidR="0001489B" w:rsidRDefault="0001489B" w:rsidP="0001489B">
      <w:pPr>
        <w:ind w:firstLine="420"/>
        <w:rPr>
          <w:color w:val="FF0000"/>
        </w:rPr>
      </w:pPr>
      <w:r w:rsidRPr="0001489B">
        <w:rPr>
          <w:rFonts w:hint="eastAsia"/>
          <w:color w:val="FF0000"/>
        </w:rPr>
        <w:t>通知机制</w:t>
      </w:r>
    </w:p>
    <w:p w14:paraId="5BF6E27E" w14:textId="0F349681" w:rsidR="0001489B" w:rsidRDefault="0001489B" w:rsidP="0001489B">
      <w:pPr>
        <w:ind w:firstLine="420"/>
      </w:pPr>
      <w:r w:rsidRPr="0001489B">
        <w:rPr>
          <w:rFonts w:hint="eastAsia"/>
        </w:rPr>
        <w:t>客户端注册监听它关心的目录节点，当目录节点发生变化（数据改变、被删除、子目录节点增加删除）时，</w:t>
      </w:r>
      <w:r w:rsidRPr="0001489B">
        <w:t>zookeeper</w:t>
      </w:r>
      <w:r w:rsidRPr="0001489B">
        <w:t>会通知客户端。</w:t>
      </w:r>
      <w:r w:rsidRPr="0001489B">
        <w:t xml:space="preserve"> </w:t>
      </w:r>
    </w:p>
    <w:p w14:paraId="6F7E9745" w14:textId="667E2C0C" w:rsidR="00497425" w:rsidRDefault="00497425" w:rsidP="0001489B">
      <w:pPr>
        <w:ind w:firstLine="420"/>
      </w:pPr>
    </w:p>
    <w:p w14:paraId="116CBD7A" w14:textId="266F8CA1" w:rsidR="00497425" w:rsidRDefault="00497425" w:rsidP="00497425">
      <w:pPr>
        <w:pStyle w:val="3"/>
        <w:ind w:firstLine="420"/>
      </w:pPr>
      <w:proofErr w:type="spellStart"/>
      <w:r w:rsidRPr="00497425">
        <w:t>ZooKeeper</w:t>
      </w:r>
      <w:proofErr w:type="spellEnd"/>
      <w:r w:rsidRPr="00497425">
        <w:t xml:space="preserve"> </w:t>
      </w:r>
      <w:r w:rsidRPr="00497425">
        <w:t>的特性</w:t>
      </w:r>
    </w:p>
    <w:p w14:paraId="72CCA1D2" w14:textId="0BCE0215" w:rsidR="00497425" w:rsidRDefault="00497425" w:rsidP="00D75289">
      <w:pPr>
        <w:ind w:firstLine="422"/>
      </w:pPr>
      <w:r w:rsidRPr="00D75289">
        <w:rPr>
          <w:rFonts w:hint="eastAsia"/>
          <w:b/>
          <w:bCs w:val="0"/>
        </w:rPr>
        <w:t>顺序一致性</w:t>
      </w:r>
      <w:r>
        <w:rPr>
          <w:rFonts w:hint="eastAsia"/>
        </w:rPr>
        <w:t>：所有客户端看到的服务端数据模型都是一致的；从一个客户端发起的事务请求，最终都会严格按照其发起顺序被应用到</w:t>
      </w:r>
      <w:r>
        <w:t xml:space="preserve"> </w:t>
      </w:r>
      <w:proofErr w:type="spellStart"/>
      <w:r>
        <w:t>ZooKeeper</w:t>
      </w:r>
      <w:proofErr w:type="spellEnd"/>
      <w:r>
        <w:t xml:space="preserve"> </w:t>
      </w:r>
      <w:r>
        <w:t>中。具体的实现可见下文：原子广播。</w:t>
      </w:r>
    </w:p>
    <w:p w14:paraId="6534DBD5" w14:textId="7932A10A" w:rsidR="00497425" w:rsidRDefault="00497425" w:rsidP="00D75289">
      <w:pPr>
        <w:ind w:firstLine="422"/>
      </w:pPr>
      <w:r w:rsidRPr="00D75289">
        <w:rPr>
          <w:rFonts w:hint="eastAsia"/>
          <w:b/>
          <w:bCs w:val="0"/>
        </w:rPr>
        <w:t>原子性</w:t>
      </w:r>
      <w:r>
        <w:rPr>
          <w:rFonts w:hint="eastAsia"/>
        </w:rPr>
        <w:t>：所有事务请求的处理结果在整个集群中所有机器上的应用情况是一致的，即整个集群要么都成功应用了某个事务，要么都没有应用。实现方式可见下文：事务。</w:t>
      </w:r>
    </w:p>
    <w:p w14:paraId="0585A351" w14:textId="3C72EBBD" w:rsidR="00497425" w:rsidRDefault="00497425" w:rsidP="00D75289">
      <w:pPr>
        <w:ind w:firstLine="422"/>
      </w:pPr>
      <w:r w:rsidRPr="00D75289">
        <w:rPr>
          <w:rFonts w:hint="eastAsia"/>
          <w:b/>
          <w:bCs w:val="0"/>
        </w:rPr>
        <w:t>单一视图</w:t>
      </w:r>
      <w:r>
        <w:rPr>
          <w:rFonts w:hint="eastAsia"/>
        </w:rPr>
        <w:t>：无论客户端连接的是哪个</w:t>
      </w:r>
      <w:r>
        <w:t xml:space="preserve"> Zookeeper </w:t>
      </w:r>
      <w:r>
        <w:t>服务器，其看到的服务端数据模型都是一致的。</w:t>
      </w:r>
    </w:p>
    <w:p w14:paraId="3CA52677" w14:textId="2658EC6D" w:rsidR="00497425" w:rsidRDefault="00497425" w:rsidP="00D75289">
      <w:pPr>
        <w:ind w:firstLine="422"/>
      </w:pPr>
      <w:r w:rsidRPr="00D75289">
        <w:rPr>
          <w:rFonts w:hint="eastAsia"/>
          <w:b/>
          <w:bCs w:val="0"/>
        </w:rPr>
        <w:t>高性能</w:t>
      </w:r>
      <w:r>
        <w:rPr>
          <w:rFonts w:hint="eastAsia"/>
        </w:rPr>
        <w:t>：</w:t>
      </w:r>
      <w:proofErr w:type="spellStart"/>
      <w:r>
        <w:t>ZooKeeper</w:t>
      </w:r>
      <w:proofErr w:type="spellEnd"/>
      <w:r>
        <w:t xml:space="preserve"> </w:t>
      </w:r>
      <w:r>
        <w:t>将数据全量存储在内存中，所以其性能很高。需要注意的是：由于</w:t>
      </w:r>
      <w:r>
        <w:t xml:space="preserve"> </w:t>
      </w:r>
      <w:proofErr w:type="spellStart"/>
      <w:r>
        <w:t>ZooKeeper</w:t>
      </w:r>
      <w:proofErr w:type="spellEnd"/>
      <w:r>
        <w:t xml:space="preserve"> </w:t>
      </w:r>
      <w:r>
        <w:t>的所有更新和删除都是基于事务的，因此</w:t>
      </w:r>
      <w:r>
        <w:t xml:space="preserve"> </w:t>
      </w:r>
      <w:proofErr w:type="spellStart"/>
      <w:r>
        <w:t>ZooKeeper</w:t>
      </w:r>
      <w:proofErr w:type="spellEnd"/>
      <w:r>
        <w:t xml:space="preserve"> </w:t>
      </w:r>
      <w:r>
        <w:t>在读多写少的应用场景中有性能表现较好，如果写操作频繁，性能会大大下滑。</w:t>
      </w:r>
    </w:p>
    <w:p w14:paraId="2072C8FE" w14:textId="26C17594" w:rsidR="00497425" w:rsidRPr="00497425" w:rsidRDefault="00497425" w:rsidP="00497425">
      <w:pPr>
        <w:ind w:firstLine="422"/>
      </w:pPr>
      <w:r w:rsidRPr="00D75289">
        <w:rPr>
          <w:rFonts w:hint="eastAsia"/>
          <w:b/>
          <w:bCs w:val="0"/>
        </w:rPr>
        <w:t>高可用</w:t>
      </w:r>
      <w:r>
        <w:rPr>
          <w:rFonts w:hint="eastAsia"/>
        </w:rPr>
        <w:t>：</w:t>
      </w:r>
      <w:proofErr w:type="spellStart"/>
      <w:r>
        <w:t>ZooKeeper</w:t>
      </w:r>
      <w:proofErr w:type="spellEnd"/>
      <w:r>
        <w:t xml:space="preserve"> </w:t>
      </w:r>
      <w:r>
        <w:t>的高可用是基于副本机制实现的，此外</w:t>
      </w:r>
      <w:r>
        <w:t xml:space="preserve"> </w:t>
      </w:r>
      <w:proofErr w:type="spellStart"/>
      <w:r>
        <w:t>ZooKeeper</w:t>
      </w:r>
      <w:proofErr w:type="spellEnd"/>
      <w:r>
        <w:t xml:space="preserve"> </w:t>
      </w:r>
      <w:r>
        <w:t>支持故障恢复，可见下文：选举</w:t>
      </w:r>
      <w:r>
        <w:t xml:space="preserve"> Leader</w:t>
      </w:r>
    </w:p>
    <w:p w14:paraId="377BBE7E" w14:textId="2C3A975D" w:rsidR="008E5F68" w:rsidRDefault="008E5F68" w:rsidP="00EB7C1F">
      <w:pPr>
        <w:pStyle w:val="3"/>
        <w:ind w:firstLine="420"/>
      </w:pPr>
      <w:proofErr w:type="spellStart"/>
      <w:r w:rsidRPr="008E5F68">
        <w:lastRenderedPageBreak/>
        <w:t>ZooKeeper</w:t>
      </w:r>
      <w:proofErr w:type="spellEnd"/>
      <w:r w:rsidRPr="008E5F68">
        <w:t xml:space="preserve"> </w:t>
      </w:r>
      <w:r w:rsidRPr="008E5F68">
        <w:t>的设计目标</w:t>
      </w:r>
    </w:p>
    <w:p w14:paraId="2147B793" w14:textId="77777777" w:rsidR="008E5F68" w:rsidRDefault="008E5F68" w:rsidP="008E5F68">
      <w:pPr>
        <w:ind w:firstLine="420"/>
      </w:pPr>
      <w:r>
        <w:rPr>
          <w:rFonts w:hint="eastAsia"/>
        </w:rPr>
        <w:t>简单的数据模型</w:t>
      </w:r>
    </w:p>
    <w:p w14:paraId="575A4709" w14:textId="77777777" w:rsidR="008E5F68" w:rsidRDefault="008E5F68" w:rsidP="008E5F68">
      <w:pPr>
        <w:ind w:firstLine="420"/>
      </w:pPr>
      <w:r>
        <w:rPr>
          <w:rFonts w:hint="eastAsia"/>
        </w:rPr>
        <w:t>可以构建集群</w:t>
      </w:r>
    </w:p>
    <w:p w14:paraId="3D640CCC" w14:textId="77777777" w:rsidR="008E5F68" w:rsidRDefault="008E5F68" w:rsidP="008E5F68">
      <w:pPr>
        <w:ind w:firstLine="420"/>
      </w:pPr>
      <w:r>
        <w:rPr>
          <w:rFonts w:hint="eastAsia"/>
        </w:rPr>
        <w:t>顺序访问</w:t>
      </w:r>
    </w:p>
    <w:p w14:paraId="4A92F566" w14:textId="424BB07F" w:rsidR="008E5F68" w:rsidRPr="008E5F68" w:rsidRDefault="008E5F68" w:rsidP="008E5F68">
      <w:pPr>
        <w:ind w:firstLine="420"/>
      </w:pPr>
      <w:r>
        <w:rPr>
          <w:rFonts w:hint="eastAsia"/>
        </w:rPr>
        <w:t>高性能</w:t>
      </w:r>
    </w:p>
    <w:p w14:paraId="71E73B8F" w14:textId="011C4A81" w:rsidR="002B2DE6" w:rsidRDefault="002B2DE6" w:rsidP="00673955">
      <w:pPr>
        <w:pStyle w:val="2"/>
      </w:pPr>
      <w:r>
        <w:rPr>
          <w:rFonts w:hint="eastAsia"/>
        </w:rPr>
        <w:t>Zookeeper</w:t>
      </w:r>
      <w:r w:rsidR="00E716E9">
        <w:rPr>
          <w:rFonts w:hint="eastAsia"/>
        </w:rPr>
        <w:t>集群</w:t>
      </w:r>
    </w:p>
    <w:p w14:paraId="3562DCA1" w14:textId="2CB6D4F2" w:rsidR="00E92671" w:rsidRPr="00E92671" w:rsidRDefault="00E92671" w:rsidP="00E92671">
      <w:pPr>
        <w:pStyle w:val="3"/>
        <w:ind w:firstLine="420"/>
      </w:pPr>
      <w:r>
        <w:rPr>
          <w:rFonts w:hint="eastAsia"/>
        </w:rPr>
        <w:t>集群</w:t>
      </w:r>
    </w:p>
    <w:p w14:paraId="77223DBE" w14:textId="5B700049" w:rsidR="00D303B2" w:rsidRPr="00D303B2" w:rsidRDefault="00D303B2" w:rsidP="00D303B2">
      <w:pPr>
        <w:ind w:firstLine="420"/>
        <w:jc w:val="center"/>
      </w:pPr>
      <w:r>
        <w:rPr>
          <w:noProof/>
        </w:rPr>
        <w:drawing>
          <wp:inline distT="0" distB="0" distL="0" distR="0" wp14:anchorId="72C7C99B" wp14:editId="7ABD7615">
            <wp:extent cx="5274310" cy="2059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59940"/>
                    </a:xfrm>
                    <a:prstGeom prst="rect">
                      <a:avLst/>
                    </a:prstGeom>
                  </pic:spPr>
                </pic:pic>
              </a:graphicData>
            </a:graphic>
          </wp:inline>
        </w:drawing>
      </w:r>
    </w:p>
    <w:p w14:paraId="1373CC9F" w14:textId="77777777" w:rsidR="001263C4" w:rsidRDefault="001263C4" w:rsidP="001263C4">
      <w:pPr>
        <w:ind w:firstLine="420"/>
      </w:pPr>
      <w:r>
        <w:t>1</w:t>
      </w:r>
      <w:r>
        <w:t>）</w:t>
      </w:r>
      <w:r>
        <w:t>Zookeeper</w:t>
      </w:r>
      <w:r>
        <w:t>：一个领导者（</w:t>
      </w:r>
      <w:r>
        <w:t>leader)</w:t>
      </w:r>
      <w:r>
        <w:t>，多个跟随者（</w:t>
      </w:r>
      <w:r>
        <w:t>follower)</w:t>
      </w:r>
      <w:r>
        <w:t>组成的集群。</w:t>
      </w:r>
    </w:p>
    <w:p w14:paraId="5C7DB7FE" w14:textId="77777777" w:rsidR="001263C4" w:rsidRDefault="001263C4" w:rsidP="001263C4">
      <w:pPr>
        <w:ind w:firstLine="420"/>
      </w:pPr>
      <w:r>
        <w:t>2</w:t>
      </w:r>
      <w:r>
        <w:t>）</w:t>
      </w:r>
      <w:r>
        <w:t>Leader</w:t>
      </w:r>
      <w:r>
        <w:t>负责进行投票的发起和决议，更新系统状态</w:t>
      </w:r>
    </w:p>
    <w:p w14:paraId="5E086902" w14:textId="77777777" w:rsidR="001263C4" w:rsidRDefault="001263C4" w:rsidP="001263C4">
      <w:pPr>
        <w:ind w:firstLine="420"/>
      </w:pPr>
      <w:r>
        <w:t>3</w:t>
      </w:r>
      <w:r>
        <w:t>）</w:t>
      </w:r>
      <w:r>
        <w:t xml:space="preserve">Follower </w:t>
      </w:r>
      <w:r>
        <w:t>用于接收客户请求并向客户端返回结果，在选举</w:t>
      </w:r>
      <w:r>
        <w:t>Leader</w:t>
      </w:r>
      <w:r>
        <w:t>过程中参与投票</w:t>
      </w:r>
    </w:p>
    <w:p w14:paraId="03B1547C" w14:textId="77777777" w:rsidR="001263C4" w:rsidRDefault="001263C4" w:rsidP="001263C4">
      <w:pPr>
        <w:ind w:firstLine="420"/>
      </w:pPr>
      <w:r>
        <w:t>4</w:t>
      </w:r>
      <w:r>
        <w:t>）集群中只要有半数以上节点存活，</w:t>
      </w:r>
      <w:r>
        <w:t>Zookeeper</w:t>
      </w:r>
      <w:r>
        <w:t>集群就能正常服务。</w:t>
      </w:r>
    </w:p>
    <w:p w14:paraId="19BD27B7" w14:textId="5580E6A5" w:rsidR="001263C4" w:rsidRDefault="001263C4" w:rsidP="000E447B">
      <w:pPr>
        <w:ind w:firstLine="420"/>
      </w:pPr>
      <w:r>
        <w:t>5</w:t>
      </w:r>
      <w:r>
        <w:t>）全局数据一致：每个</w:t>
      </w:r>
      <w:r>
        <w:t>server</w:t>
      </w:r>
      <w:r>
        <w:t>保存一份相同的数据副本，</w:t>
      </w:r>
      <w:r>
        <w:t>client</w:t>
      </w:r>
      <w:r>
        <w:t>无论连接到哪个</w:t>
      </w:r>
      <w:r>
        <w:t>server</w:t>
      </w:r>
      <w:r>
        <w:t>，数</w:t>
      </w:r>
      <w:r>
        <w:rPr>
          <w:rFonts w:hint="eastAsia"/>
        </w:rPr>
        <w:t>据都是一致的。</w:t>
      </w:r>
    </w:p>
    <w:p w14:paraId="08A94591" w14:textId="77777777" w:rsidR="001263C4" w:rsidRDefault="001263C4" w:rsidP="001263C4">
      <w:pPr>
        <w:ind w:firstLine="420"/>
      </w:pPr>
      <w:r>
        <w:t>6</w:t>
      </w:r>
      <w:r>
        <w:t>）更新请求顺序进行，来自同一个</w:t>
      </w:r>
      <w:r>
        <w:t>client</w:t>
      </w:r>
      <w:r>
        <w:t>的更新请求按其发送顺序依次执行。</w:t>
      </w:r>
    </w:p>
    <w:p w14:paraId="60DE73FC" w14:textId="77777777" w:rsidR="001263C4" w:rsidRDefault="001263C4" w:rsidP="001263C4">
      <w:pPr>
        <w:ind w:firstLine="420"/>
      </w:pPr>
      <w:r>
        <w:t>7</w:t>
      </w:r>
      <w:r>
        <w:t>）数据更新原子性，一次数据更新要么成功，要么失败。</w:t>
      </w:r>
    </w:p>
    <w:p w14:paraId="4BD6F1F6" w14:textId="6D2896B7" w:rsidR="001263C4" w:rsidRDefault="001263C4" w:rsidP="001263C4">
      <w:pPr>
        <w:ind w:firstLine="420"/>
      </w:pPr>
      <w:r>
        <w:t>8</w:t>
      </w:r>
      <w:r>
        <w:t>）实时性，在一定时间范围内，</w:t>
      </w:r>
      <w:r>
        <w:t xml:space="preserve">client </w:t>
      </w:r>
      <w:r>
        <w:t>能读到最新数据。</w:t>
      </w:r>
    </w:p>
    <w:p w14:paraId="69D4796F" w14:textId="77777777" w:rsidR="007F1BDC" w:rsidRDefault="009F2CB6" w:rsidP="001263C4">
      <w:pPr>
        <w:ind w:firstLine="420"/>
      </w:pPr>
      <w:r>
        <w:rPr>
          <w:rFonts w:hint="eastAsia"/>
        </w:rPr>
        <w:t>9</w:t>
      </w:r>
      <w:r>
        <w:t>)</w:t>
      </w:r>
      <w:r w:rsidRPr="009F2CB6">
        <w:rPr>
          <w:rFonts w:hint="eastAsia"/>
        </w:rPr>
        <w:t>集群中只要有半数以上节点存活，</w:t>
      </w:r>
      <w:r w:rsidRPr="009F2CB6">
        <w:t>Zookeeper</w:t>
      </w:r>
      <w:r w:rsidRPr="009F2CB6">
        <w:t>集群就能正常服务。</w:t>
      </w:r>
    </w:p>
    <w:p w14:paraId="51A00963" w14:textId="77777777" w:rsidR="007F1BDC" w:rsidRDefault="007F1BDC" w:rsidP="001263C4">
      <w:pPr>
        <w:ind w:firstLine="420"/>
      </w:pPr>
    </w:p>
    <w:p w14:paraId="3D98DA96" w14:textId="17B3B660" w:rsidR="00FD4B2E" w:rsidRDefault="007F1BDC" w:rsidP="00FD4B2E">
      <w:pPr>
        <w:pStyle w:val="2"/>
      </w:pPr>
      <w:r>
        <w:rPr>
          <w:rFonts w:hint="eastAsia"/>
        </w:rPr>
        <w:t>数据</w:t>
      </w:r>
      <w:r w:rsidR="0003332D">
        <w:rPr>
          <w:rFonts w:hint="eastAsia"/>
        </w:rPr>
        <w:t>模型</w:t>
      </w:r>
    </w:p>
    <w:p w14:paraId="64685026" w14:textId="7E31FE70" w:rsidR="00B943D2" w:rsidRPr="00B943D2" w:rsidRDefault="00B943D2" w:rsidP="00B943D2">
      <w:pPr>
        <w:pStyle w:val="3"/>
        <w:ind w:firstLine="420"/>
      </w:pPr>
      <w:proofErr w:type="spellStart"/>
      <w:r>
        <w:t>Z</w:t>
      </w:r>
      <w:r>
        <w:rPr>
          <w:rFonts w:hint="eastAsia"/>
        </w:rPr>
        <w:t>node</w:t>
      </w:r>
      <w:proofErr w:type="spellEnd"/>
    </w:p>
    <w:p w14:paraId="3828A447" w14:textId="77777777" w:rsidR="009A0ABC" w:rsidRDefault="00B635F8" w:rsidP="009A0ABC">
      <w:pPr>
        <w:ind w:firstLine="420"/>
      </w:pPr>
      <w:r>
        <w:t>Zookeeper</w:t>
      </w:r>
      <w:r>
        <w:t>的数据模型是层次模型</w:t>
      </w:r>
      <w:r>
        <w:t>(</w:t>
      </w:r>
      <w:proofErr w:type="spellStart"/>
      <w:r>
        <w:t>GoogleChubby</w:t>
      </w:r>
      <w:proofErr w:type="spellEnd"/>
      <w:r>
        <w:t>也是这么做的</w:t>
      </w:r>
      <w:r>
        <w:t>)</w:t>
      </w:r>
      <w:r>
        <w:t>。层次模型常见于文件</w:t>
      </w:r>
      <w:r>
        <w:rPr>
          <w:rFonts w:hint="eastAsia"/>
        </w:rPr>
        <w:t>系统。层次模型和</w:t>
      </w:r>
      <w:r>
        <w:t>key-value</w:t>
      </w:r>
      <w:r>
        <w:t>模型是两种主流</w:t>
      </w:r>
      <w:r>
        <w:rPr>
          <w:rFonts w:hint="eastAsia"/>
        </w:rPr>
        <w:t>的数据模型。</w:t>
      </w:r>
      <w:proofErr w:type="spellStart"/>
      <w:r>
        <w:t>ZooKeeper</w:t>
      </w:r>
      <w:proofErr w:type="spellEnd"/>
      <w:r>
        <w:t>使用文件系统模型主</w:t>
      </w:r>
      <w:r>
        <w:rPr>
          <w:rFonts w:hint="eastAsia"/>
        </w:rPr>
        <w:t>要基于以下两点考虑</w:t>
      </w:r>
      <w:r>
        <w:t>:</w:t>
      </w:r>
    </w:p>
    <w:p w14:paraId="6169408A" w14:textId="06B90858" w:rsidR="009A0ABC" w:rsidRDefault="009A0ABC" w:rsidP="009A0ABC">
      <w:pPr>
        <w:ind w:firstLine="420"/>
      </w:pPr>
      <w:r>
        <w:rPr>
          <w:rFonts w:hint="eastAsia"/>
        </w:rPr>
        <w:t>1</w:t>
      </w:r>
      <w:r>
        <w:rPr>
          <w:rFonts w:hint="eastAsia"/>
        </w:rPr>
        <w:t>、文件系统的树形结构便于表达数据之间的层次关系。</w:t>
      </w:r>
    </w:p>
    <w:p w14:paraId="7B73EB6F" w14:textId="42585C3C" w:rsidR="00EC1866" w:rsidRDefault="009A0ABC" w:rsidP="001439A9">
      <w:pPr>
        <w:ind w:firstLine="420"/>
      </w:pPr>
      <w:r>
        <w:rPr>
          <w:rFonts w:hint="eastAsia"/>
        </w:rPr>
        <w:t>2</w:t>
      </w:r>
      <w:r>
        <w:rPr>
          <w:rFonts w:hint="eastAsia"/>
        </w:rPr>
        <w:t>、文件系统的树形结构便于为不同的应用分配独立的命名空间</w:t>
      </w:r>
      <w:r>
        <w:t>( namespace )</w:t>
      </w:r>
      <w:r w:rsidR="00EC1866">
        <w:rPr>
          <w:rFonts w:hint="eastAsia"/>
        </w:rPr>
        <w:t>。</w:t>
      </w:r>
    </w:p>
    <w:p w14:paraId="0E3C50C8" w14:textId="0A33099E" w:rsidR="007F1BDC" w:rsidRPr="001263C4" w:rsidRDefault="007F1BDC" w:rsidP="009A0ABC">
      <w:pPr>
        <w:ind w:firstLine="420"/>
      </w:pPr>
      <w:r>
        <w:rPr>
          <w:rFonts w:hint="eastAsia"/>
        </w:rPr>
        <w:t>很显然</w:t>
      </w:r>
      <w:r>
        <w:t>zookeeper</w:t>
      </w:r>
      <w:r>
        <w:t>集群自身维护了一套数据结构。这个存储结构是一个树形结构，其上</w:t>
      </w:r>
      <w:r>
        <w:rPr>
          <w:rFonts w:hint="eastAsia"/>
        </w:rPr>
        <w:t>的每一个节点，我们称之为“</w:t>
      </w:r>
      <w:proofErr w:type="spellStart"/>
      <w:r>
        <w:t>znode</w:t>
      </w:r>
      <w:proofErr w:type="spellEnd"/>
      <w:r>
        <w:t>”</w:t>
      </w:r>
      <w:r>
        <w:t>，每一个</w:t>
      </w:r>
      <w:proofErr w:type="spellStart"/>
      <w:r>
        <w:t>znode</w:t>
      </w:r>
      <w:proofErr w:type="spellEnd"/>
      <w:r>
        <w:t>默认能够存储</w:t>
      </w:r>
      <w:r>
        <w:t>1MB</w:t>
      </w:r>
      <w:r>
        <w:t>的数据，每个</w:t>
      </w:r>
      <w:proofErr w:type="spellStart"/>
      <w:r>
        <w:t>ZNode</w:t>
      </w:r>
      <w:proofErr w:type="spellEnd"/>
      <w:r>
        <w:rPr>
          <w:rFonts w:hint="eastAsia"/>
        </w:rPr>
        <w:t>都可以通过其路径唯一标识</w:t>
      </w:r>
    </w:p>
    <w:p w14:paraId="409FEC96" w14:textId="4CFD3C19" w:rsidR="002B2DE6" w:rsidRDefault="001E2922" w:rsidP="001E2922">
      <w:pPr>
        <w:ind w:firstLine="420"/>
        <w:jc w:val="center"/>
      </w:pPr>
      <w:r>
        <w:rPr>
          <w:noProof/>
        </w:rPr>
        <w:lastRenderedPageBreak/>
        <w:drawing>
          <wp:inline distT="0" distB="0" distL="0" distR="0" wp14:anchorId="5D652710" wp14:editId="577E6C53">
            <wp:extent cx="2880000" cy="1310320"/>
            <wp:effectExtent l="0" t="0" r="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0000" cy="1310320"/>
                    </a:xfrm>
                    <a:prstGeom prst="rect">
                      <a:avLst/>
                    </a:prstGeom>
                  </pic:spPr>
                </pic:pic>
              </a:graphicData>
            </a:graphic>
          </wp:inline>
        </w:drawing>
      </w:r>
    </w:p>
    <w:p w14:paraId="29F77A94" w14:textId="2FC2D84E" w:rsidR="00363D17" w:rsidRDefault="00363D17" w:rsidP="00363D17">
      <w:pPr>
        <w:ind w:firstLine="420"/>
      </w:pPr>
      <w:r w:rsidRPr="00363D17">
        <w:rPr>
          <w:rFonts w:hint="eastAsia"/>
        </w:rPr>
        <w:t>每个子目录项如</w:t>
      </w:r>
      <w:r w:rsidRPr="00363D17">
        <w:t xml:space="preserve"> </w:t>
      </w:r>
      <w:proofErr w:type="spellStart"/>
      <w:r w:rsidRPr="00363D17">
        <w:t>NameService</w:t>
      </w:r>
      <w:proofErr w:type="spellEnd"/>
      <w:r w:rsidRPr="00363D17">
        <w:t xml:space="preserve"> </w:t>
      </w:r>
      <w:r w:rsidRPr="00363D17">
        <w:t>都被称作为</w:t>
      </w:r>
      <w:r w:rsidRPr="00363D17">
        <w:t xml:space="preserve"> </w:t>
      </w:r>
      <w:proofErr w:type="spellStart"/>
      <w:r w:rsidRPr="00363D17">
        <w:t>znode</w:t>
      </w:r>
      <w:proofErr w:type="spellEnd"/>
      <w:r w:rsidRPr="00363D17">
        <w:t>，和文件系统一样，我们能够自由的增加、删除</w:t>
      </w:r>
      <w:proofErr w:type="spellStart"/>
      <w:r w:rsidRPr="00363D17">
        <w:t>znode</w:t>
      </w:r>
      <w:proofErr w:type="spellEnd"/>
      <w:r w:rsidRPr="00363D17">
        <w:t>，在一个</w:t>
      </w:r>
      <w:proofErr w:type="spellStart"/>
      <w:r w:rsidRPr="00363D17">
        <w:t>znode</w:t>
      </w:r>
      <w:proofErr w:type="spellEnd"/>
      <w:r w:rsidRPr="00363D17">
        <w:t>下增加、删除子</w:t>
      </w:r>
      <w:proofErr w:type="spellStart"/>
      <w:r w:rsidRPr="00363D17">
        <w:t>znode</w:t>
      </w:r>
      <w:proofErr w:type="spellEnd"/>
      <w:r w:rsidRPr="00363D17">
        <w:t>，唯一的不同在于</w:t>
      </w:r>
      <w:proofErr w:type="spellStart"/>
      <w:r w:rsidRPr="00363D17">
        <w:t>znode</w:t>
      </w:r>
      <w:proofErr w:type="spellEnd"/>
      <w:r w:rsidRPr="00363D17">
        <w:t>是可以存储数据的。</w:t>
      </w:r>
    </w:p>
    <w:p w14:paraId="60F0F8A8" w14:textId="5E021A66" w:rsidR="003A317C" w:rsidRDefault="003A317C" w:rsidP="00363D17">
      <w:pPr>
        <w:ind w:firstLine="420"/>
      </w:pPr>
      <w:proofErr w:type="spellStart"/>
      <w:r w:rsidRPr="003A317C">
        <w:rPr>
          <w:rFonts w:hint="eastAsia"/>
        </w:rPr>
        <w:t>ZooKeeper</w:t>
      </w:r>
      <w:proofErr w:type="spellEnd"/>
      <w:r w:rsidRPr="003A317C">
        <w:rPr>
          <w:rFonts w:hint="eastAsia"/>
        </w:rPr>
        <w:t xml:space="preserve"> </w:t>
      </w:r>
      <w:r w:rsidRPr="003A317C">
        <w:rPr>
          <w:rFonts w:hint="eastAsia"/>
        </w:rPr>
        <w:t>的数据访问具有原子性。其读写操作都是要么全部成功，要</w:t>
      </w:r>
      <w:r>
        <w:rPr>
          <w:rFonts w:ascii="Microsoft YaHei UI" w:eastAsia="Microsoft YaHei UI" w:hAnsi="Microsoft YaHei UI" w:hint="eastAsia"/>
          <w:color w:val="333333"/>
          <w:spacing w:val="8"/>
          <w:sz w:val="23"/>
          <w:szCs w:val="23"/>
          <w:shd w:val="clear" w:color="auto" w:fill="FFFFFF"/>
        </w:rPr>
        <w:t>么全部失败。</w:t>
      </w:r>
    </w:p>
    <w:p w14:paraId="5B42A6E3" w14:textId="5EFB1B7A" w:rsidR="004C008B" w:rsidRDefault="004C008B" w:rsidP="00B943D2">
      <w:pPr>
        <w:pStyle w:val="3"/>
        <w:ind w:firstLine="420"/>
      </w:pPr>
      <w:proofErr w:type="spellStart"/>
      <w:r>
        <w:rPr>
          <w:rFonts w:hint="eastAsia"/>
        </w:rPr>
        <w:t>znode</w:t>
      </w:r>
      <w:proofErr w:type="spellEnd"/>
      <w:r>
        <w:rPr>
          <w:rFonts w:hint="eastAsia"/>
        </w:rPr>
        <w:t>类型</w:t>
      </w:r>
    </w:p>
    <w:p w14:paraId="774068DD" w14:textId="498DAAE1" w:rsidR="004F674E" w:rsidRDefault="004F674E" w:rsidP="004F674E">
      <w:pPr>
        <w:ind w:firstLine="420"/>
      </w:pPr>
      <w:r>
        <w:rPr>
          <w:rFonts w:hint="eastAsia"/>
        </w:rPr>
        <w:t>有四种类型的</w:t>
      </w:r>
      <w:proofErr w:type="spellStart"/>
      <w:r>
        <w:t>znode</w:t>
      </w:r>
      <w:proofErr w:type="spellEnd"/>
      <w:r>
        <w:t>：</w:t>
      </w:r>
    </w:p>
    <w:p w14:paraId="1B014BE6" w14:textId="5AE146C3" w:rsidR="004F674E" w:rsidRDefault="004F674E" w:rsidP="004F674E">
      <w:pPr>
        <w:ind w:firstLine="420"/>
      </w:pPr>
      <w:r>
        <w:t>1</w:t>
      </w:r>
      <w:r>
        <w:t>、</w:t>
      </w:r>
      <w:r>
        <w:t>PERSISTENT-</w:t>
      </w:r>
      <w:r>
        <w:t>持久化目录节点</w:t>
      </w:r>
    </w:p>
    <w:p w14:paraId="1BCFA5BB" w14:textId="21D6B4C7" w:rsidR="004F674E" w:rsidRDefault="004C008B" w:rsidP="004F674E">
      <w:pPr>
        <w:ind w:firstLine="420"/>
      </w:pPr>
      <w:r>
        <w:tab/>
      </w:r>
      <w:r w:rsidR="004F674E">
        <w:rPr>
          <w:rFonts w:hint="eastAsia"/>
        </w:rPr>
        <w:t>客户端与</w:t>
      </w:r>
      <w:r w:rsidR="004F674E">
        <w:t>zookeeper</w:t>
      </w:r>
      <w:r w:rsidR="004F674E">
        <w:t>断开连接后，该节点依旧存在</w:t>
      </w:r>
    </w:p>
    <w:p w14:paraId="46422142" w14:textId="44E1EAD1" w:rsidR="004F674E" w:rsidRDefault="004F674E" w:rsidP="004F674E">
      <w:pPr>
        <w:ind w:firstLine="420"/>
      </w:pPr>
      <w:r>
        <w:t>2</w:t>
      </w:r>
      <w:r>
        <w:t>、</w:t>
      </w:r>
      <w:r>
        <w:t xml:space="preserve"> PERSISTENT_SEQUENTIAL-</w:t>
      </w:r>
      <w:r>
        <w:t>持久化顺序编号目录节点</w:t>
      </w:r>
    </w:p>
    <w:p w14:paraId="6F9760A5" w14:textId="7FA05404" w:rsidR="004F674E" w:rsidRDefault="004C008B" w:rsidP="004F674E">
      <w:pPr>
        <w:ind w:firstLine="420"/>
      </w:pPr>
      <w:r>
        <w:tab/>
      </w:r>
      <w:r w:rsidR="004F674E">
        <w:rPr>
          <w:rFonts w:hint="eastAsia"/>
        </w:rPr>
        <w:t>客户端与</w:t>
      </w:r>
      <w:r w:rsidR="004F674E">
        <w:t>zookeeper</w:t>
      </w:r>
      <w:r w:rsidR="004F674E">
        <w:t>断开连接后，该节点依旧存在，只是</w:t>
      </w:r>
      <w:r w:rsidR="004F674E">
        <w:t>Zookeeper</w:t>
      </w:r>
      <w:r w:rsidR="004F674E">
        <w:t>给该节点名称进行顺序编号</w:t>
      </w:r>
    </w:p>
    <w:p w14:paraId="0EBBEA9C" w14:textId="44C41749" w:rsidR="004F674E" w:rsidRDefault="004F674E" w:rsidP="004F674E">
      <w:pPr>
        <w:ind w:firstLine="420"/>
      </w:pPr>
      <w:r>
        <w:t>3</w:t>
      </w:r>
      <w:r>
        <w:t>、</w:t>
      </w:r>
      <w:r>
        <w:t>EPHEMERAL-</w:t>
      </w:r>
      <w:r>
        <w:t>临时目录节点</w:t>
      </w:r>
    </w:p>
    <w:p w14:paraId="351F253A" w14:textId="68B174D0" w:rsidR="004F674E" w:rsidRDefault="004C008B" w:rsidP="004F674E">
      <w:pPr>
        <w:ind w:firstLine="420"/>
      </w:pPr>
      <w:r>
        <w:tab/>
      </w:r>
      <w:r w:rsidR="004F674E">
        <w:rPr>
          <w:rFonts w:hint="eastAsia"/>
        </w:rPr>
        <w:t>客户端与</w:t>
      </w:r>
      <w:r w:rsidR="004F674E">
        <w:t>zookeeper</w:t>
      </w:r>
      <w:r w:rsidR="004F674E">
        <w:t>断开连接后，该节点被删除</w:t>
      </w:r>
    </w:p>
    <w:p w14:paraId="73DC4476" w14:textId="7ADB426D" w:rsidR="004F674E" w:rsidRDefault="004F674E" w:rsidP="004F674E">
      <w:pPr>
        <w:ind w:firstLine="420"/>
      </w:pPr>
      <w:r>
        <w:t>4</w:t>
      </w:r>
      <w:r>
        <w:t>、</w:t>
      </w:r>
      <w:r>
        <w:t>EPHEMERAL_SEQUENTIAL-</w:t>
      </w:r>
      <w:r>
        <w:t>临时顺序编号目录节点</w:t>
      </w:r>
    </w:p>
    <w:p w14:paraId="643B4805" w14:textId="3BB21178" w:rsidR="004F674E" w:rsidRDefault="004F674E" w:rsidP="004F674E">
      <w:pPr>
        <w:ind w:firstLine="420"/>
      </w:pPr>
      <w:r>
        <w:rPr>
          <w:rFonts w:hint="eastAsia"/>
        </w:rPr>
        <w:t>客户端与</w:t>
      </w:r>
      <w:r>
        <w:t>zookeeper</w:t>
      </w:r>
      <w:r>
        <w:t>断开连接后，该节点被删除，只是</w:t>
      </w:r>
      <w:r>
        <w:t>Zookeeper</w:t>
      </w:r>
      <w:r>
        <w:t>给该节点名称进行顺序编号</w:t>
      </w:r>
    </w:p>
    <w:p w14:paraId="0D5AA546" w14:textId="03688B57" w:rsidR="00A6768C" w:rsidRPr="00A6768C" w:rsidRDefault="00A6768C" w:rsidP="00A6768C">
      <w:pPr>
        <w:ind w:firstLine="420"/>
        <w:rPr>
          <w:rFonts w:hAnsi="Courier New"/>
        </w:rPr>
      </w:pPr>
      <w:r>
        <w:rPr>
          <w:rFonts w:hint="eastAsia"/>
        </w:rPr>
        <w:t>注意：在分布式系统中，顺序号可以被用于为所有的事件进行全局排序，这样客户端可以通过顺序号推断事件的顺序</w:t>
      </w:r>
    </w:p>
    <w:p w14:paraId="3955013C" w14:textId="77777777" w:rsidR="00A6768C" w:rsidRPr="00A6768C" w:rsidRDefault="00A6768C" w:rsidP="004F674E">
      <w:pPr>
        <w:ind w:firstLine="420"/>
      </w:pPr>
    </w:p>
    <w:p w14:paraId="22A7CBEA" w14:textId="015D7ACB" w:rsidR="00C451DD" w:rsidRDefault="00C451DD" w:rsidP="00C451DD">
      <w:pPr>
        <w:pStyle w:val="3"/>
        <w:ind w:firstLine="420"/>
      </w:pPr>
      <w:proofErr w:type="spellStart"/>
      <w:r>
        <w:rPr>
          <w:rFonts w:hint="eastAsia"/>
        </w:rPr>
        <w:t>znode</w:t>
      </w:r>
      <w:proofErr w:type="spellEnd"/>
      <w:r>
        <w:rPr>
          <w:rFonts w:hint="eastAsia"/>
        </w:rPr>
        <w:t>信息</w:t>
      </w:r>
    </w:p>
    <w:p w14:paraId="7D768EFA" w14:textId="77777777" w:rsidR="00C451DD" w:rsidRDefault="00C451DD" w:rsidP="00C451DD">
      <w:pPr>
        <w:ind w:firstLine="420"/>
      </w:pPr>
      <w:proofErr w:type="spellStart"/>
      <w:r>
        <w:t>znode</w:t>
      </w:r>
      <w:proofErr w:type="spellEnd"/>
      <w:r>
        <w:t xml:space="preserve"> </w:t>
      </w:r>
      <w:r>
        <w:t>上有一个顺序标志（</w:t>
      </w:r>
      <w:r>
        <w:t xml:space="preserve"> SEQUENTIAL </w:t>
      </w:r>
      <w:r>
        <w:t>）。如果在创建</w:t>
      </w:r>
      <w:r>
        <w:t xml:space="preserve"> </w:t>
      </w:r>
      <w:proofErr w:type="spellStart"/>
      <w:r>
        <w:t>znode</w:t>
      </w:r>
      <w:proofErr w:type="spellEnd"/>
      <w:r>
        <w:t xml:space="preserve"> </w:t>
      </w:r>
      <w:r>
        <w:t>时，设置了顺序标志（</w:t>
      </w:r>
      <w:r>
        <w:t xml:space="preserve"> SEQUENTIAL </w:t>
      </w:r>
      <w:r>
        <w:t>），那么</w:t>
      </w:r>
      <w:r>
        <w:t xml:space="preserve"> </w:t>
      </w:r>
      <w:proofErr w:type="spellStart"/>
      <w:r>
        <w:t>ZooKeeper</w:t>
      </w:r>
      <w:proofErr w:type="spellEnd"/>
      <w:r>
        <w:t xml:space="preserve"> </w:t>
      </w:r>
      <w:r>
        <w:t>会使用计数器为</w:t>
      </w:r>
      <w:r>
        <w:t xml:space="preserve"> </w:t>
      </w:r>
      <w:proofErr w:type="spellStart"/>
      <w:r>
        <w:t>znode</w:t>
      </w:r>
      <w:proofErr w:type="spellEnd"/>
      <w:r>
        <w:t xml:space="preserve"> </w:t>
      </w:r>
      <w:r>
        <w:t>添加一个单调递增的数值，即</w:t>
      </w:r>
      <w:r>
        <w:t xml:space="preserve"> </w:t>
      </w:r>
      <w:proofErr w:type="spellStart"/>
      <w:r>
        <w:t>zxid</w:t>
      </w:r>
      <w:proofErr w:type="spellEnd"/>
      <w:r>
        <w:t>。</w:t>
      </w:r>
      <w:proofErr w:type="spellStart"/>
      <w:r>
        <w:t>ZooKeeper</w:t>
      </w:r>
      <w:proofErr w:type="spellEnd"/>
      <w:r>
        <w:t xml:space="preserve"> </w:t>
      </w:r>
      <w:r>
        <w:t>正是利用</w:t>
      </w:r>
      <w:r>
        <w:t xml:space="preserve"> </w:t>
      </w:r>
      <w:proofErr w:type="spellStart"/>
      <w:r>
        <w:t>zxid</w:t>
      </w:r>
      <w:proofErr w:type="spellEnd"/>
      <w:r>
        <w:t xml:space="preserve"> </w:t>
      </w:r>
      <w:r>
        <w:t>实现了严格的顺序访问控制能力。</w:t>
      </w:r>
    </w:p>
    <w:p w14:paraId="7A3C727E" w14:textId="7E8BA534" w:rsidR="00C451DD" w:rsidRDefault="00C451DD" w:rsidP="00C451DD">
      <w:pPr>
        <w:ind w:firstLine="420"/>
      </w:pPr>
      <w:r>
        <w:rPr>
          <w:rFonts w:hint="eastAsia"/>
        </w:rPr>
        <w:t>每个</w:t>
      </w:r>
      <w:r>
        <w:t xml:space="preserve"> </w:t>
      </w:r>
      <w:proofErr w:type="spellStart"/>
      <w:r>
        <w:t>znode</w:t>
      </w:r>
      <w:proofErr w:type="spellEnd"/>
      <w:r>
        <w:t xml:space="preserve"> </w:t>
      </w:r>
      <w:r>
        <w:t>节点在存储数据的同时，都会维护一个叫做</w:t>
      </w:r>
      <w:r>
        <w:t xml:space="preserve"> Stat </w:t>
      </w:r>
      <w:r>
        <w:t>的数据结构，里面存储了关于该节点的全部状态信息。如下：</w:t>
      </w:r>
    </w:p>
    <w:p w14:paraId="4E4DC8AE" w14:textId="711A951E" w:rsidR="003571E7" w:rsidRPr="00C451DD" w:rsidRDefault="003571E7" w:rsidP="003571E7">
      <w:pPr>
        <w:ind w:firstLine="420"/>
        <w:jc w:val="center"/>
      </w:pPr>
      <w:r w:rsidRPr="003571E7">
        <w:rPr>
          <w:noProof/>
        </w:rPr>
        <w:lastRenderedPageBreak/>
        <w:drawing>
          <wp:inline distT="0" distB="0" distL="0" distR="0" wp14:anchorId="00522C7D" wp14:editId="0190CAAB">
            <wp:extent cx="4320000" cy="3479509"/>
            <wp:effectExtent l="0" t="0" r="444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000" cy="3479509"/>
                    </a:xfrm>
                    <a:prstGeom prst="rect">
                      <a:avLst/>
                    </a:prstGeom>
                    <a:noFill/>
                    <a:ln>
                      <a:noFill/>
                    </a:ln>
                  </pic:spPr>
                </pic:pic>
              </a:graphicData>
            </a:graphic>
          </wp:inline>
        </w:drawing>
      </w:r>
    </w:p>
    <w:p w14:paraId="6C0C2491" w14:textId="7D368253" w:rsidR="00C451DD" w:rsidRDefault="00A1412E" w:rsidP="00A1412E">
      <w:pPr>
        <w:pStyle w:val="2"/>
      </w:pPr>
      <w:r>
        <w:rPr>
          <w:rFonts w:hint="eastAsia"/>
        </w:rPr>
        <w:t>结点的监听</w:t>
      </w:r>
    </w:p>
    <w:p w14:paraId="2F32A3EA" w14:textId="15D0D53E" w:rsidR="00A1412E" w:rsidRDefault="00A1412E" w:rsidP="00A1412E">
      <w:pPr>
        <w:pStyle w:val="3"/>
        <w:ind w:firstLine="420"/>
      </w:pPr>
      <w:r>
        <w:rPr>
          <w:rFonts w:hint="eastAsia"/>
        </w:rPr>
        <w:t>监听原理</w:t>
      </w:r>
    </w:p>
    <w:p w14:paraId="07917375" w14:textId="7D7F0B6B" w:rsidR="00A1412E" w:rsidRDefault="00ED73E1" w:rsidP="00A1412E">
      <w:pPr>
        <w:ind w:firstLine="420"/>
      </w:pPr>
      <w:r w:rsidRPr="00ED73E1">
        <w:rPr>
          <w:rFonts w:hint="eastAsia"/>
        </w:rPr>
        <w:t>客户端注册监听它关心的目录节点，当目录节点发生变化（数据改变、节点删除、子目录节点增加删除）时，</w:t>
      </w:r>
      <w:proofErr w:type="spellStart"/>
      <w:r w:rsidRPr="00ED73E1">
        <w:t>ZooKeeper</w:t>
      </w:r>
      <w:proofErr w:type="spellEnd"/>
      <w:r w:rsidRPr="00ED73E1">
        <w:t xml:space="preserve"> </w:t>
      </w:r>
      <w:r w:rsidRPr="00ED73E1">
        <w:t>会通知客户端。监听机制保证</w:t>
      </w:r>
      <w:r w:rsidRPr="00ED73E1">
        <w:t xml:space="preserve"> </w:t>
      </w:r>
      <w:proofErr w:type="spellStart"/>
      <w:r w:rsidRPr="00ED73E1">
        <w:t>ZooKeeper</w:t>
      </w:r>
      <w:proofErr w:type="spellEnd"/>
      <w:r w:rsidRPr="00ED73E1">
        <w:t xml:space="preserve"> </w:t>
      </w:r>
      <w:r w:rsidRPr="00ED73E1">
        <w:t>保存的任何的数据的任何改变都能快速的响应到监听了该节点的应用程序。</w:t>
      </w:r>
    </w:p>
    <w:p w14:paraId="0DE5FD36" w14:textId="5BF6A25A" w:rsidR="00114F08" w:rsidRDefault="00114F08" w:rsidP="00A1412E">
      <w:pPr>
        <w:ind w:firstLine="420"/>
      </w:pPr>
      <w:r>
        <w:rPr>
          <w:noProof/>
        </w:rPr>
        <w:drawing>
          <wp:inline distT="0" distB="0" distL="0" distR="0" wp14:anchorId="1FBF2F1E" wp14:editId="30330EF8">
            <wp:extent cx="5505450" cy="13671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450" cy="1367155"/>
                    </a:xfrm>
                    <a:prstGeom prst="rect">
                      <a:avLst/>
                    </a:prstGeom>
                  </pic:spPr>
                </pic:pic>
              </a:graphicData>
            </a:graphic>
          </wp:inline>
        </w:drawing>
      </w:r>
    </w:p>
    <w:p w14:paraId="75C3F042" w14:textId="61C44AD2" w:rsidR="00ED73E1" w:rsidRDefault="00ED73E1" w:rsidP="00114F08">
      <w:pPr>
        <w:ind w:firstLineChars="95" w:firstLine="199"/>
      </w:pPr>
      <w:r>
        <w:t>监听原理详解</w:t>
      </w:r>
    </w:p>
    <w:p w14:paraId="78E51C31" w14:textId="77777777" w:rsidR="00ED73E1" w:rsidRDefault="00ED73E1" w:rsidP="00A00EF2">
      <w:pPr>
        <w:ind w:left="420" w:firstLine="420"/>
      </w:pPr>
      <w:r>
        <w:t>1</w:t>
      </w:r>
      <w:r>
        <w:t>）首先要有一个</w:t>
      </w:r>
      <w:r>
        <w:t>main()</w:t>
      </w:r>
      <w:r>
        <w:t>线程</w:t>
      </w:r>
    </w:p>
    <w:p w14:paraId="08778CB3" w14:textId="77777777" w:rsidR="00ED73E1" w:rsidRDefault="00ED73E1" w:rsidP="00A00EF2">
      <w:pPr>
        <w:ind w:left="420" w:firstLine="420"/>
      </w:pPr>
      <w:r>
        <w:t>2</w:t>
      </w:r>
      <w:r>
        <w:t>）在</w:t>
      </w:r>
      <w:r>
        <w:t>main</w:t>
      </w:r>
      <w:r>
        <w:t>线程中创建</w:t>
      </w:r>
      <w:r>
        <w:t>Zookeeper</w:t>
      </w:r>
      <w:r>
        <w:t>客户端，这时就会创建两个线程，一个负责网络连接通信（</w:t>
      </w:r>
      <w:proofErr w:type="spellStart"/>
      <w:r>
        <w:t>connet</w:t>
      </w:r>
      <w:proofErr w:type="spellEnd"/>
      <w:r>
        <w:t>），一个负责监听（</w:t>
      </w:r>
      <w:r>
        <w:t>listener</w:t>
      </w:r>
      <w:r>
        <w:t>）。</w:t>
      </w:r>
    </w:p>
    <w:p w14:paraId="6D5D5D1B" w14:textId="77777777" w:rsidR="00ED73E1" w:rsidRDefault="00ED73E1" w:rsidP="00A00EF2">
      <w:pPr>
        <w:ind w:left="420" w:firstLine="420"/>
      </w:pPr>
      <w:r>
        <w:t>3</w:t>
      </w:r>
      <w:r>
        <w:t>）通过</w:t>
      </w:r>
      <w:r>
        <w:t>connect</w:t>
      </w:r>
      <w:r>
        <w:t>线程将注册的监听事件发送给</w:t>
      </w:r>
      <w:r>
        <w:t>Zookeeper</w:t>
      </w:r>
      <w:r>
        <w:t>。</w:t>
      </w:r>
    </w:p>
    <w:p w14:paraId="31C9C9D9" w14:textId="77777777" w:rsidR="00ED73E1" w:rsidRDefault="00ED73E1" w:rsidP="00A00EF2">
      <w:pPr>
        <w:ind w:left="420" w:firstLine="420"/>
      </w:pPr>
      <w:r>
        <w:t>4</w:t>
      </w:r>
      <w:r>
        <w:t>）在</w:t>
      </w:r>
      <w:r>
        <w:t>Zookeeper</w:t>
      </w:r>
      <w:r>
        <w:t>的注册监听器列表中将注册的监听事件添加到列表中。</w:t>
      </w:r>
      <w:r>
        <w:t>5</w:t>
      </w:r>
      <w:r>
        <w:t>）</w:t>
      </w:r>
      <w:r>
        <w:t>Zookeeper</w:t>
      </w:r>
      <w:r>
        <w:t>监听到有数据或路径变化，就会将这个消息发送给</w:t>
      </w:r>
      <w:r>
        <w:t>listener</w:t>
      </w:r>
      <w:r>
        <w:t>线程。</w:t>
      </w:r>
    </w:p>
    <w:p w14:paraId="4BD0CF1B" w14:textId="2551592F" w:rsidR="00ED73E1" w:rsidRPr="00A1412E" w:rsidRDefault="00ED73E1" w:rsidP="00A00EF2">
      <w:pPr>
        <w:ind w:left="420" w:firstLine="420"/>
      </w:pPr>
      <w:r>
        <w:t>6</w:t>
      </w:r>
      <w:r>
        <w:t>）</w:t>
      </w:r>
      <w:r>
        <w:t>listener</w:t>
      </w:r>
      <w:r>
        <w:t>线程内部调用了</w:t>
      </w:r>
      <w:r>
        <w:t>process()</w:t>
      </w:r>
      <w:r>
        <w:t>方法。</w:t>
      </w:r>
    </w:p>
    <w:p w14:paraId="2DF3CE1A" w14:textId="5AC7F5A9" w:rsidR="00A1412E" w:rsidRDefault="002B5FE7" w:rsidP="002B5FE7">
      <w:pPr>
        <w:ind w:firstLineChars="95" w:firstLine="199"/>
      </w:pPr>
      <w:r>
        <w:rPr>
          <w:rFonts w:hint="eastAsia"/>
        </w:rPr>
        <w:t xml:space="preserve"> </w:t>
      </w:r>
      <w:r>
        <w:rPr>
          <w:rFonts w:hint="eastAsia"/>
        </w:rPr>
        <w:t>常见的监听</w:t>
      </w:r>
      <w:r>
        <w:rPr>
          <w:rFonts w:hint="eastAsia"/>
        </w:rPr>
        <w:t>:</w:t>
      </w:r>
    </w:p>
    <w:p w14:paraId="2F937B81" w14:textId="77777777" w:rsidR="002B5FE7" w:rsidRDefault="002B5FE7" w:rsidP="002B5FE7">
      <w:pPr>
        <w:ind w:firstLineChars="95" w:firstLine="199"/>
      </w:pPr>
      <w:r>
        <w:tab/>
        <w:t>1</w:t>
      </w:r>
      <w:r>
        <w:t>）监听节点数据的变化</w:t>
      </w:r>
    </w:p>
    <w:p w14:paraId="442828EA" w14:textId="3AAE1B05" w:rsidR="002B5FE7" w:rsidRDefault="002B5FE7" w:rsidP="00D52E5A">
      <w:pPr>
        <w:ind w:left="420" w:firstLine="420"/>
      </w:pPr>
      <w:r>
        <w:t>get path [watch]</w:t>
      </w:r>
    </w:p>
    <w:p w14:paraId="1E1BA2CF" w14:textId="677D2C09" w:rsidR="00D52E5A" w:rsidRDefault="00D52E5A" w:rsidP="00D52E5A">
      <w:pPr>
        <w:ind w:firstLineChars="95" w:firstLine="199"/>
      </w:pPr>
      <w:r>
        <w:rPr>
          <w:rFonts w:hint="eastAsia"/>
        </w:rPr>
        <w:t xml:space="preserve"> </w:t>
      </w:r>
      <w:r>
        <w:t xml:space="preserve">  2</w:t>
      </w:r>
      <w:r>
        <w:rPr>
          <w:rFonts w:hint="eastAsia"/>
        </w:rPr>
        <w:t>、监听子节点增减的变化</w:t>
      </w:r>
    </w:p>
    <w:p w14:paraId="444F56E6" w14:textId="25419ED1" w:rsidR="00D52E5A" w:rsidRPr="002B5FE7" w:rsidRDefault="00D52E5A" w:rsidP="00D52E5A">
      <w:pPr>
        <w:ind w:left="420" w:firstLine="420"/>
      </w:pPr>
      <w:r>
        <w:t>ls path [watch]</w:t>
      </w:r>
    </w:p>
    <w:p w14:paraId="5AA75C7E" w14:textId="119406D1" w:rsidR="001F4213" w:rsidRDefault="001F4213" w:rsidP="0013642A">
      <w:pPr>
        <w:pStyle w:val="2"/>
      </w:pPr>
      <w:proofErr w:type="spellStart"/>
      <w:r>
        <w:rPr>
          <w:rFonts w:hint="eastAsia"/>
        </w:rPr>
        <w:lastRenderedPageBreak/>
        <w:t>zooker</w:t>
      </w:r>
      <w:proofErr w:type="spellEnd"/>
      <w:r>
        <w:rPr>
          <w:rFonts w:hint="eastAsia"/>
        </w:rPr>
        <w:t>的应用场景</w:t>
      </w:r>
    </w:p>
    <w:p w14:paraId="76D62A7B" w14:textId="0AE9E542" w:rsidR="001F4213" w:rsidRDefault="001F4213" w:rsidP="001F4213">
      <w:pPr>
        <w:ind w:firstLine="420"/>
      </w:pPr>
      <w:r>
        <w:rPr>
          <w:rFonts w:hint="eastAsia"/>
        </w:rPr>
        <w:t>提供的服务包括：分布式消息同步和协调机制、服务器节点动态上下线、统一配置管理、负载均衡、集群管理等。</w:t>
      </w:r>
    </w:p>
    <w:p w14:paraId="4B729B63" w14:textId="2573234D" w:rsidR="00F27E71" w:rsidRDefault="00E95DE3" w:rsidP="00DB200F">
      <w:pPr>
        <w:ind w:firstLine="420"/>
        <w:jc w:val="center"/>
      </w:pPr>
      <w:r>
        <w:rPr>
          <w:noProof/>
        </w:rPr>
        <w:drawing>
          <wp:inline distT="0" distB="0" distL="0" distR="0" wp14:anchorId="0711F4D9" wp14:editId="7C1AB19F">
            <wp:extent cx="4320000" cy="1977443"/>
            <wp:effectExtent l="0" t="0" r="4445"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1977443"/>
                    </a:xfrm>
                    <a:prstGeom prst="rect">
                      <a:avLst/>
                    </a:prstGeom>
                  </pic:spPr>
                </pic:pic>
              </a:graphicData>
            </a:graphic>
          </wp:inline>
        </w:drawing>
      </w:r>
    </w:p>
    <w:p w14:paraId="4D1E03A9" w14:textId="5D0E2B99" w:rsidR="00DB200F" w:rsidRDefault="00DB200F" w:rsidP="00DB200F">
      <w:pPr>
        <w:ind w:firstLine="420"/>
      </w:pPr>
      <w:r>
        <w:rPr>
          <w:rFonts w:hint="eastAsia"/>
        </w:rPr>
        <w:t>1</w:t>
      </w:r>
      <w:r>
        <w:rPr>
          <w:rFonts w:hint="eastAsia"/>
        </w:rPr>
        <w:t>、统一命名服务</w:t>
      </w:r>
    </w:p>
    <w:p w14:paraId="3EC4D21A" w14:textId="309BB865" w:rsidR="00DB200F" w:rsidRDefault="00DB200F" w:rsidP="00DB200F">
      <w:pPr>
        <w:ind w:firstLine="420"/>
      </w:pPr>
      <w:r>
        <w:tab/>
      </w:r>
      <w:r>
        <w:rPr>
          <w:rFonts w:hint="eastAsia"/>
        </w:rPr>
        <w:t>在分布式环境下，经常需要对应用</w:t>
      </w:r>
      <w:r>
        <w:t>/</w:t>
      </w:r>
      <w:r>
        <w:t>服</w:t>
      </w:r>
      <w:r>
        <w:rPr>
          <w:rFonts w:hint="eastAsia"/>
        </w:rPr>
        <w:t>务进行统一命名，便于识别。</w:t>
      </w:r>
    </w:p>
    <w:p w14:paraId="03AB6D8B" w14:textId="4F904492" w:rsidR="00DB200F" w:rsidRDefault="00DB200F" w:rsidP="00DB200F">
      <w:pPr>
        <w:ind w:firstLineChars="0" w:firstLine="0"/>
      </w:pPr>
      <w:r>
        <w:tab/>
      </w:r>
      <w:r>
        <w:tab/>
      </w:r>
      <w:r>
        <w:rPr>
          <w:rFonts w:hint="eastAsia"/>
        </w:rPr>
        <w:t>例如：</w:t>
      </w:r>
      <w:r>
        <w:t>IP</w:t>
      </w:r>
      <w:r>
        <w:t>不容易记住，而域名容易记住。</w:t>
      </w:r>
    </w:p>
    <w:p w14:paraId="6CA37E03" w14:textId="5151C429" w:rsidR="00E91FF9" w:rsidRDefault="00E91FF9" w:rsidP="00DB200F">
      <w:pPr>
        <w:ind w:firstLineChars="0" w:firstLine="0"/>
      </w:pPr>
      <w:r>
        <w:tab/>
        <w:t>2</w:t>
      </w:r>
      <w:r>
        <w:rPr>
          <w:rFonts w:hint="eastAsia"/>
        </w:rPr>
        <w:t>、统一配置管理</w:t>
      </w:r>
    </w:p>
    <w:p w14:paraId="0A4096BB" w14:textId="29740698" w:rsidR="00080E49" w:rsidRDefault="00E91FF9" w:rsidP="00080E49">
      <w:pPr>
        <w:ind w:firstLineChars="0" w:firstLine="0"/>
      </w:pPr>
      <w:r>
        <w:tab/>
      </w:r>
      <w:r>
        <w:tab/>
      </w:r>
      <w:r w:rsidR="00080E49">
        <w:rPr>
          <w:rFonts w:hint="eastAsia"/>
        </w:rPr>
        <w:t>（</w:t>
      </w:r>
      <w:r w:rsidR="00080E49">
        <w:t>1)</w:t>
      </w:r>
      <w:r w:rsidR="00080E49">
        <w:t>一般要求一个集群中，所有节点的配置信息是</w:t>
      </w:r>
      <w:r w:rsidR="00080E49">
        <w:rPr>
          <w:rFonts w:hint="eastAsia"/>
        </w:rPr>
        <w:t>一致的，比如</w:t>
      </w:r>
      <w:r w:rsidR="00080E49">
        <w:t>Kafka</w:t>
      </w:r>
      <w:r w:rsidR="00080E49">
        <w:t>集群。</w:t>
      </w:r>
    </w:p>
    <w:p w14:paraId="48DF2E3D" w14:textId="34054AE4" w:rsidR="00E91FF9" w:rsidRDefault="00080E49" w:rsidP="00080E49">
      <w:pPr>
        <w:ind w:firstLineChars="0" w:firstLine="0"/>
      </w:pPr>
      <w:r>
        <w:tab/>
      </w:r>
      <w:r>
        <w:tab/>
      </w:r>
      <w:r>
        <w:rPr>
          <w:rFonts w:hint="eastAsia"/>
        </w:rPr>
        <w:t>（</w:t>
      </w:r>
      <w:r>
        <w:t>2</w:t>
      </w:r>
      <w:r>
        <w:t>）对配置文件修改后，希望能够快速同步到各个</w:t>
      </w:r>
      <w:r>
        <w:rPr>
          <w:rFonts w:hint="eastAsia"/>
        </w:rPr>
        <w:t>节点上。</w:t>
      </w:r>
    </w:p>
    <w:p w14:paraId="20DE7F03" w14:textId="1C4475C3" w:rsidR="00290422" w:rsidRDefault="00393D8B" w:rsidP="00393D8B">
      <w:pPr>
        <w:ind w:firstLineChars="0" w:firstLine="0"/>
      </w:pPr>
      <w:r>
        <w:tab/>
      </w:r>
      <w:r w:rsidR="00DF1497">
        <w:t>3</w:t>
      </w:r>
      <w:r w:rsidR="00C57F43">
        <w:rPr>
          <w:rFonts w:hint="eastAsia"/>
        </w:rPr>
        <w:t>、</w:t>
      </w:r>
      <w:r>
        <w:rPr>
          <w:rFonts w:hint="eastAsia"/>
        </w:rPr>
        <w:t>配置管理可交由</w:t>
      </w:r>
      <w:proofErr w:type="spellStart"/>
      <w:r>
        <w:t>ZooKeeper</w:t>
      </w:r>
      <w:proofErr w:type="spellEnd"/>
      <w:r>
        <w:t>实现。</w:t>
      </w:r>
    </w:p>
    <w:p w14:paraId="7A0710E2" w14:textId="7733FF85" w:rsidR="00393D8B" w:rsidRDefault="00290422" w:rsidP="003F20C8">
      <w:pPr>
        <w:ind w:firstLineChars="0" w:firstLine="0"/>
        <w:jc w:val="center"/>
      </w:pPr>
      <w:r>
        <w:rPr>
          <w:noProof/>
        </w:rPr>
        <w:drawing>
          <wp:inline distT="0" distB="0" distL="0" distR="0" wp14:anchorId="2EE361F8" wp14:editId="643242A7">
            <wp:extent cx="2880000" cy="279685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0000" cy="2796850"/>
                    </a:xfrm>
                    <a:prstGeom prst="rect">
                      <a:avLst/>
                    </a:prstGeom>
                  </pic:spPr>
                </pic:pic>
              </a:graphicData>
            </a:graphic>
          </wp:inline>
        </w:drawing>
      </w:r>
    </w:p>
    <w:p w14:paraId="7C1FAA41" w14:textId="4A2C29E8" w:rsidR="00393D8B" w:rsidRDefault="00393D8B" w:rsidP="00393D8B">
      <w:pPr>
        <w:ind w:firstLineChars="0" w:firstLine="0"/>
      </w:pPr>
      <w:r>
        <w:tab/>
      </w:r>
      <w:r>
        <w:tab/>
        <w:t>1</w:t>
      </w:r>
      <w:r>
        <w:t>）可将配置信息写入</w:t>
      </w:r>
      <w:proofErr w:type="spellStart"/>
      <w:r>
        <w:t>ZooKeeper</w:t>
      </w:r>
      <w:proofErr w:type="spellEnd"/>
      <w:r>
        <w:t>上的一个</w:t>
      </w:r>
      <w:proofErr w:type="spellStart"/>
      <w:r>
        <w:t>Znode</w:t>
      </w:r>
      <w:proofErr w:type="spellEnd"/>
      <w:r>
        <w:t>。</w:t>
      </w:r>
    </w:p>
    <w:p w14:paraId="4A16CED7" w14:textId="551D15E1" w:rsidR="00393D8B" w:rsidRDefault="00393D8B" w:rsidP="00393D8B">
      <w:pPr>
        <w:ind w:firstLineChars="0" w:firstLine="0"/>
      </w:pPr>
      <w:r>
        <w:tab/>
      </w:r>
      <w:r>
        <w:tab/>
        <w:t>2</w:t>
      </w:r>
      <w:r>
        <w:t>）各个客户端服务器监听这个</w:t>
      </w:r>
      <w:proofErr w:type="spellStart"/>
      <w:r>
        <w:t>Znode</w:t>
      </w:r>
      <w:proofErr w:type="spellEnd"/>
      <w:r>
        <w:t>。</w:t>
      </w:r>
    </w:p>
    <w:p w14:paraId="57DD46A8" w14:textId="55BABA5E" w:rsidR="002E60EB" w:rsidRDefault="00B60FB8" w:rsidP="00B60FB8">
      <w:pPr>
        <w:ind w:firstLineChars="0" w:firstLine="0"/>
      </w:pPr>
      <w:r>
        <w:tab/>
      </w:r>
      <w:r>
        <w:tab/>
      </w:r>
      <w:r w:rsidR="00E47B8D">
        <w:rPr>
          <w:rFonts w:hint="eastAsia"/>
        </w:rPr>
        <w:t>(</w:t>
      </w:r>
      <w:r>
        <w:t>3)</w:t>
      </w:r>
      <w:r>
        <w:t>一旦</w:t>
      </w:r>
      <w:proofErr w:type="spellStart"/>
      <w:r>
        <w:t>Znode</w:t>
      </w:r>
      <w:proofErr w:type="spellEnd"/>
      <w:r>
        <w:t>中的数据被修改，</w:t>
      </w:r>
      <w:proofErr w:type="spellStart"/>
      <w:r>
        <w:t>ZooKeeper</w:t>
      </w:r>
      <w:proofErr w:type="spellEnd"/>
      <w:r>
        <w:t>将通知</w:t>
      </w:r>
      <w:r>
        <w:rPr>
          <w:rFonts w:hint="eastAsia"/>
        </w:rPr>
        <w:t>各个客户端服务器。</w:t>
      </w:r>
    </w:p>
    <w:p w14:paraId="778C89C7" w14:textId="70CE000C" w:rsidR="003F20C8" w:rsidRDefault="003F20C8" w:rsidP="00B60FB8">
      <w:pPr>
        <w:ind w:firstLineChars="0" w:firstLine="0"/>
      </w:pPr>
      <w:r>
        <w:tab/>
        <w:t>4</w:t>
      </w:r>
      <w:r>
        <w:rPr>
          <w:rFonts w:hint="eastAsia"/>
        </w:rPr>
        <w:t>、统一集群的管理</w:t>
      </w:r>
    </w:p>
    <w:p w14:paraId="1C88DCCA" w14:textId="3D8A7408" w:rsidR="00411DFC" w:rsidRDefault="00411DFC" w:rsidP="00411DFC">
      <w:pPr>
        <w:ind w:firstLineChars="0" w:firstLine="0"/>
      </w:pPr>
      <w:r>
        <w:tab/>
      </w:r>
      <w:r>
        <w:tab/>
      </w:r>
      <w:r>
        <w:rPr>
          <w:rFonts w:hint="eastAsia"/>
        </w:rPr>
        <w:t>1</w:t>
      </w:r>
      <w:r>
        <w:rPr>
          <w:rFonts w:hint="eastAsia"/>
        </w:rPr>
        <w:t>、分布式环境中，实时掌握每个节点的状态是必要的。</w:t>
      </w:r>
    </w:p>
    <w:p w14:paraId="498B0142" w14:textId="10A1062A" w:rsidR="00411DFC" w:rsidRDefault="00411DFC" w:rsidP="00411DFC">
      <w:pPr>
        <w:ind w:firstLineChars="0" w:firstLine="0"/>
      </w:pPr>
      <w:r>
        <w:tab/>
      </w:r>
      <w:r>
        <w:tab/>
      </w:r>
      <w:r>
        <w:tab/>
      </w:r>
      <w:r>
        <w:rPr>
          <w:rFonts w:hint="eastAsia"/>
        </w:rPr>
        <w:t>（</w:t>
      </w:r>
      <w:r>
        <w:t>1</w:t>
      </w:r>
      <w:r>
        <w:t>）可根据节点实时状态做出一些调整。</w:t>
      </w:r>
    </w:p>
    <w:p w14:paraId="74BC0C94" w14:textId="6E392350" w:rsidR="00411DFC" w:rsidRDefault="00411DFC" w:rsidP="00411DFC">
      <w:pPr>
        <w:ind w:firstLineChars="0" w:firstLine="0"/>
      </w:pPr>
      <w:r>
        <w:tab/>
      </w:r>
      <w:r w:rsidR="00414E8A">
        <w:tab/>
      </w:r>
      <w:r w:rsidR="004F1AB2">
        <w:t>2</w:t>
      </w:r>
      <w:r w:rsidR="004F1AB2">
        <w:rPr>
          <w:rFonts w:hint="eastAsia"/>
        </w:rPr>
        <w:t>、</w:t>
      </w:r>
      <w:proofErr w:type="spellStart"/>
      <w:r>
        <w:t>ZooKeeper</w:t>
      </w:r>
      <w:proofErr w:type="spellEnd"/>
      <w:r>
        <w:t>可以实现实时监控节点状态变化</w:t>
      </w:r>
    </w:p>
    <w:p w14:paraId="6D3B6E2B" w14:textId="32CB19D4" w:rsidR="00411DFC" w:rsidRDefault="00411DFC" w:rsidP="00411DFC">
      <w:pPr>
        <w:ind w:firstLineChars="0" w:firstLine="0"/>
      </w:pPr>
      <w:r>
        <w:tab/>
      </w:r>
      <w:r>
        <w:tab/>
      </w:r>
      <w:r w:rsidR="00FD46AF">
        <w:tab/>
      </w:r>
      <w:r>
        <w:rPr>
          <w:rFonts w:hint="eastAsia"/>
        </w:rPr>
        <w:t>（</w:t>
      </w:r>
      <w:r>
        <w:t>1</w:t>
      </w:r>
      <w:r w:rsidR="009D2877">
        <w:t>）</w:t>
      </w:r>
      <w:r>
        <w:t>可将节点信息写入</w:t>
      </w:r>
      <w:proofErr w:type="spellStart"/>
      <w:r>
        <w:t>ZooKeeper</w:t>
      </w:r>
      <w:proofErr w:type="spellEnd"/>
      <w:r>
        <w:t>上的一个</w:t>
      </w:r>
      <w:proofErr w:type="spellStart"/>
      <w:r>
        <w:t>ZNode</w:t>
      </w:r>
      <w:proofErr w:type="spellEnd"/>
      <w:r>
        <w:t>。</w:t>
      </w:r>
    </w:p>
    <w:p w14:paraId="704B0CBD" w14:textId="0E4641F6" w:rsidR="00290422" w:rsidRPr="00A81949" w:rsidRDefault="00411DFC" w:rsidP="005E4AAD">
      <w:pPr>
        <w:ind w:firstLineChars="0" w:firstLine="0"/>
      </w:pPr>
      <w:r>
        <w:tab/>
      </w:r>
      <w:r>
        <w:tab/>
      </w:r>
      <w:r w:rsidR="00FD46AF">
        <w:tab/>
      </w:r>
      <w:r>
        <w:rPr>
          <w:rFonts w:hint="eastAsia"/>
        </w:rPr>
        <w:t>（</w:t>
      </w:r>
      <w:r>
        <w:t>2</w:t>
      </w:r>
      <w:r w:rsidR="00DE0C9D">
        <w:rPr>
          <w:rFonts w:hint="eastAsia"/>
        </w:rPr>
        <w:t>）</w:t>
      </w:r>
      <w:r>
        <w:t>监听这个</w:t>
      </w:r>
      <w:proofErr w:type="spellStart"/>
      <w:r>
        <w:t>ZNode</w:t>
      </w:r>
      <w:proofErr w:type="spellEnd"/>
      <w:r>
        <w:t>可获取它的实时状态变化。</w:t>
      </w:r>
    </w:p>
    <w:p w14:paraId="58E84FBC" w14:textId="1330C8F6" w:rsidR="008C76ED" w:rsidRDefault="00C57F43" w:rsidP="008C76ED">
      <w:pPr>
        <w:ind w:firstLineChars="0" w:firstLine="0"/>
        <w:jc w:val="center"/>
      </w:pPr>
      <w:r>
        <w:rPr>
          <w:noProof/>
        </w:rPr>
        <w:lastRenderedPageBreak/>
        <w:drawing>
          <wp:inline distT="0" distB="0" distL="0" distR="0" wp14:anchorId="09C667CE" wp14:editId="5D2D9249">
            <wp:extent cx="4320000" cy="2817744"/>
            <wp:effectExtent l="0" t="0" r="444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0000" cy="2817744"/>
                    </a:xfrm>
                    <a:prstGeom prst="rect">
                      <a:avLst/>
                    </a:prstGeom>
                  </pic:spPr>
                </pic:pic>
              </a:graphicData>
            </a:graphic>
          </wp:inline>
        </w:drawing>
      </w:r>
    </w:p>
    <w:p w14:paraId="242E14EA" w14:textId="7BDC8D8C" w:rsidR="00B50778" w:rsidRDefault="00B50778" w:rsidP="00B50778">
      <w:pPr>
        <w:ind w:firstLine="420"/>
      </w:pPr>
      <w:r>
        <w:rPr>
          <w:rFonts w:hint="eastAsia"/>
        </w:rPr>
        <w:t>5</w:t>
      </w:r>
      <w:r>
        <w:rPr>
          <w:rFonts w:hint="eastAsia"/>
        </w:rPr>
        <w:t>、服务器动态上下线</w:t>
      </w:r>
    </w:p>
    <w:p w14:paraId="04179150" w14:textId="77777777" w:rsidR="00562102" w:rsidRPr="00562102" w:rsidRDefault="006448E9" w:rsidP="00562102">
      <w:pPr>
        <w:ind w:firstLine="420"/>
      </w:pPr>
      <w:r>
        <w:rPr>
          <w:noProof/>
        </w:rPr>
        <w:drawing>
          <wp:inline distT="0" distB="0" distL="0" distR="0" wp14:anchorId="64DAEB1C" wp14:editId="6532BA32">
            <wp:extent cx="5274310" cy="27901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90190"/>
                    </a:xfrm>
                    <a:prstGeom prst="rect">
                      <a:avLst/>
                    </a:prstGeom>
                  </pic:spPr>
                </pic:pic>
              </a:graphicData>
            </a:graphic>
          </wp:inline>
        </w:drawing>
      </w:r>
      <w:r w:rsidR="00562102" w:rsidRPr="00562102">
        <w:rPr>
          <w:rFonts w:hint="eastAsia"/>
        </w:rPr>
        <w:t>客户端能实时洞察到服务器上下线的变化</w:t>
      </w:r>
    </w:p>
    <w:p w14:paraId="572F32A3" w14:textId="172E6EED" w:rsidR="00DC469F" w:rsidRPr="00562102" w:rsidRDefault="00DC469F" w:rsidP="00DC469F">
      <w:pPr>
        <w:ind w:firstLine="420"/>
        <w:jc w:val="center"/>
      </w:pPr>
    </w:p>
    <w:p w14:paraId="7056B863" w14:textId="568E2165" w:rsidR="008C76ED" w:rsidRDefault="00616BD5" w:rsidP="008C76ED">
      <w:pPr>
        <w:ind w:firstLine="420"/>
      </w:pPr>
      <w:r>
        <w:rPr>
          <w:rFonts w:hint="eastAsia"/>
        </w:rPr>
        <w:t>6</w:t>
      </w:r>
      <w:r>
        <w:rPr>
          <w:rFonts w:hint="eastAsia"/>
        </w:rPr>
        <w:t>、</w:t>
      </w:r>
      <w:r w:rsidR="00DC469F">
        <w:rPr>
          <w:rFonts w:hint="eastAsia"/>
        </w:rPr>
        <w:t>软负载</w:t>
      </w:r>
      <w:r w:rsidR="00B91ACA">
        <w:rPr>
          <w:rFonts w:hint="eastAsia"/>
        </w:rPr>
        <w:t>均衡</w:t>
      </w:r>
    </w:p>
    <w:p w14:paraId="3D8063EF" w14:textId="108D2A9C" w:rsidR="00616BD5" w:rsidRDefault="005C57DB" w:rsidP="00E2460E">
      <w:pPr>
        <w:ind w:firstLine="420"/>
        <w:jc w:val="center"/>
      </w:pPr>
      <w:r>
        <w:rPr>
          <w:noProof/>
        </w:rPr>
        <w:drawing>
          <wp:inline distT="0" distB="0" distL="0" distR="0" wp14:anchorId="12A862E3" wp14:editId="60E521B3">
            <wp:extent cx="4320000" cy="2071582"/>
            <wp:effectExtent l="0" t="0" r="444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2071582"/>
                    </a:xfrm>
                    <a:prstGeom prst="rect">
                      <a:avLst/>
                    </a:prstGeom>
                  </pic:spPr>
                </pic:pic>
              </a:graphicData>
            </a:graphic>
          </wp:inline>
        </w:drawing>
      </w:r>
    </w:p>
    <w:p w14:paraId="1F751002" w14:textId="48C4E3A3" w:rsidR="00AC6A7C" w:rsidRDefault="00CD0B6D" w:rsidP="00AC6A7C">
      <w:pPr>
        <w:ind w:firstLine="420"/>
      </w:pPr>
      <w:r w:rsidRPr="00CD0B6D">
        <w:rPr>
          <w:rFonts w:hint="eastAsia"/>
        </w:rPr>
        <w:t>在</w:t>
      </w:r>
      <w:r w:rsidRPr="00CD0B6D">
        <w:t>Zookeeper</w:t>
      </w:r>
      <w:r w:rsidRPr="00CD0B6D">
        <w:t>中记录每台服务器的访问数，让访问数最少的服务器去处理最新的客户端请求</w:t>
      </w:r>
      <w:r w:rsidR="00AF217C">
        <w:rPr>
          <w:rFonts w:hint="eastAsia"/>
        </w:rPr>
        <w:t>。</w:t>
      </w:r>
    </w:p>
    <w:p w14:paraId="445DC8D8" w14:textId="220CD53F" w:rsidR="0037348A" w:rsidRDefault="0037348A" w:rsidP="0037348A">
      <w:pPr>
        <w:pStyle w:val="10"/>
      </w:pPr>
      <w:r>
        <w:lastRenderedPageBreak/>
        <w:t>Z</w:t>
      </w:r>
      <w:r>
        <w:rPr>
          <w:rFonts w:hint="eastAsia"/>
        </w:rPr>
        <w:t>ookeeper</w:t>
      </w:r>
      <w:r>
        <w:rPr>
          <w:rFonts w:hint="eastAsia"/>
        </w:rPr>
        <w:t>安装</w:t>
      </w:r>
    </w:p>
    <w:p w14:paraId="615D9AF1" w14:textId="72AC35DA" w:rsidR="00DF5590" w:rsidRDefault="00DF5590" w:rsidP="00DF5590">
      <w:pPr>
        <w:pStyle w:val="2"/>
      </w:pPr>
      <w:r w:rsidRPr="00DF5590">
        <w:t xml:space="preserve"> Zookeeper</w:t>
      </w:r>
      <w:r>
        <w:rPr>
          <w:rFonts w:hint="eastAsia"/>
        </w:rPr>
        <w:t>配置文件</w:t>
      </w:r>
    </w:p>
    <w:tbl>
      <w:tblPr>
        <w:tblStyle w:val="ab"/>
        <w:tblW w:w="0" w:type="auto"/>
        <w:tblLook w:val="04A0" w:firstRow="1" w:lastRow="0" w:firstColumn="1" w:lastColumn="0" w:noHBand="0" w:noVBand="1"/>
      </w:tblPr>
      <w:tblGrid>
        <w:gridCol w:w="8296"/>
      </w:tblGrid>
      <w:tr w:rsidR="00743A78" w14:paraId="02AABE3E" w14:textId="77777777" w:rsidTr="00743A78">
        <w:tc>
          <w:tcPr>
            <w:tcW w:w="8296" w:type="dxa"/>
          </w:tcPr>
          <w:p w14:paraId="2964BA34" w14:textId="77777777" w:rsidR="00743A78" w:rsidRPr="00743A78" w:rsidRDefault="00743A78" w:rsidP="00743A78">
            <w:pPr>
              <w:widowControl/>
              <w:shd w:val="clear" w:color="auto" w:fill="1E1E1E"/>
              <w:spacing w:line="285" w:lineRule="atLeast"/>
              <w:ind w:firstLineChars="0" w:firstLine="0"/>
              <w:jc w:val="left"/>
              <w:rPr>
                <w:rFonts w:ascii="Consolas" w:eastAsia="PMingLiU" w:hAnsi="Consolas" w:cs="PMingLiU"/>
                <w:bCs w:val="0"/>
                <w:color w:val="D4D4D4"/>
                <w:szCs w:val="21"/>
                <w:lang w:eastAsia="zh-TW"/>
              </w:rPr>
            </w:pPr>
            <w:proofErr w:type="spellStart"/>
            <w:r w:rsidRPr="00743A78">
              <w:rPr>
                <w:rFonts w:ascii="Consolas" w:eastAsia="PMingLiU" w:hAnsi="Consolas" w:cs="PMingLiU"/>
                <w:bCs w:val="0"/>
                <w:color w:val="569CD6"/>
                <w:szCs w:val="21"/>
                <w:lang w:eastAsia="zh-TW"/>
              </w:rPr>
              <w:t>tickTime</w:t>
            </w:r>
            <w:proofErr w:type="spellEnd"/>
            <w:r w:rsidRPr="00743A78">
              <w:rPr>
                <w:rFonts w:ascii="Consolas" w:eastAsia="PMingLiU" w:hAnsi="Consolas" w:cs="PMingLiU"/>
                <w:bCs w:val="0"/>
                <w:color w:val="D4D4D4"/>
                <w:szCs w:val="21"/>
                <w:lang w:eastAsia="zh-TW"/>
              </w:rPr>
              <w:t>=2000</w:t>
            </w:r>
          </w:p>
          <w:p w14:paraId="5F5D1CEB" w14:textId="77777777" w:rsidR="00743A78" w:rsidRPr="00743A78" w:rsidRDefault="00743A78" w:rsidP="00743A78">
            <w:pPr>
              <w:widowControl/>
              <w:shd w:val="clear" w:color="auto" w:fill="1E1E1E"/>
              <w:spacing w:line="285" w:lineRule="atLeast"/>
              <w:ind w:firstLineChars="0" w:firstLine="0"/>
              <w:jc w:val="left"/>
              <w:rPr>
                <w:rFonts w:ascii="Consolas" w:eastAsia="PMingLiU" w:hAnsi="Consolas" w:cs="PMingLiU"/>
                <w:bCs w:val="0"/>
                <w:color w:val="D4D4D4"/>
                <w:szCs w:val="21"/>
                <w:lang w:eastAsia="zh-TW"/>
              </w:rPr>
            </w:pPr>
            <w:proofErr w:type="spellStart"/>
            <w:r w:rsidRPr="00743A78">
              <w:rPr>
                <w:rFonts w:ascii="Consolas" w:eastAsia="PMingLiU" w:hAnsi="Consolas" w:cs="PMingLiU"/>
                <w:bCs w:val="0"/>
                <w:color w:val="569CD6"/>
                <w:szCs w:val="21"/>
                <w:lang w:eastAsia="zh-TW"/>
              </w:rPr>
              <w:t>initLimit</w:t>
            </w:r>
            <w:proofErr w:type="spellEnd"/>
            <w:r w:rsidRPr="00743A78">
              <w:rPr>
                <w:rFonts w:ascii="Consolas" w:eastAsia="PMingLiU" w:hAnsi="Consolas" w:cs="PMingLiU"/>
                <w:bCs w:val="0"/>
                <w:color w:val="D4D4D4"/>
                <w:szCs w:val="21"/>
                <w:lang w:eastAsia="zh-TW"/>
              </w:rPr>
              <w:t>=10</w:t>
            </w:r>
          </w:p>
          <w:p w14:paraId="097A266A" w14:textId="77777777" w:rsidR="00743A78" w:rsidRPr="00743A78" w:rsidRDefault="00743A78" w:rsidP="00743A78">
            <w:pPr>
              <w:widowControl/>
              <w:shd w:val="clear" w:color="auto" w:fill="1E1E1E"/>
              <w:spacing w:line="285" w:lineRule="atLeast"/>
              <w:ind w:firstLineChars="0" w:firstLine="0"/>
              <w:jc w:val="left"/>
              <w:rPr>
                <w:rFonts w:ascii="Consolas" w:eastAsia="PMingLiU" w:hAnsi="Consolas" w:cs="PMingLiU"/>
                <w:bCs w:val="0"/>
                <w:color w:val="D4D4D4"/>
                <w:szCs w:val="21"/>
                <w:lang w:eastAsia="zh-TW"/>
              </w:rPr>
            </w:pPr>
            <w:proofErr w:type="spellStart"/>
            <w:r w:rsidRPr="00743A78">
              <w:rPr>
                <w:rFonts w:ascii="Consolas" w:eastAsia="PMingLiU" w:hAnsi="Consolas" w:cs="PMingLiU"/>
                <w:bCs w:val="0"/>
                <w:color w:val="569CD6"/>
                <w:szCs w:val="21"/>
                <w:lang w:eastAsia="zh-TW"/>
              </w:rPr>
              <w:t>syncLimit</w:t>
            </w:r>
            <w:proofErr w:type="spellEnd"/>
            <w:r w:rsidRPr="00743A78">
              <w:rPr>
                <w:rFonts w:ascii="Consolas" w:eastAsia="PMingLiU" w:hAnsi="Consolas" w:cs="PMingLiU"/>
                <w:bCs w:val="0"/>
                <w:color w:val="D4D4D4"/>
                <w:szCs w:val="21"/>
                <w:lang w:eastAsia="zh-TW"/>
              </w:rPr>
              <w:t>=5</w:t>
            </w:r>
          </w:p>
          <w:p w14:paraId="1B6C152F" w14:textId="77777777" w:rsidR="00743A78" w:rsidRPr="00743A78" w:rsidRDefault="00743A78" w:rsidP="00743A78">
            <w:pPr>
              <w:widowControl/>
              <w:shd w:val="clear" w:color="auto" w:fill="1E1E1E"/>
              <w:spacing w:line="285" w:lineRule="atLeast"/>
              <w:ind w:firstLineChars="0" w:firstLine="0"/>
              <w:jc w:val="left"/>
              <w:rPr>
                <w:rFonts w:ascii="Consolas" w:eastAsia="PMingLiU" w:hAnsi="Consolas" w:cs="PMingLiU"/>
                <w:bCs w:val="0"/>
                <w:color w:val="D4D4D4"/>
                <w:szCs w:val="21"/>
                <w:lang w:eastAsia="zh-TW"/>
              </w:rPr>
            </w:pPr>
            <w:proofErr w:type="spellStart"/>
            <w:r w:rsidRPr="00743A78">
              <w:rPr>
                <w:rFonts w:ascii="Consolas" w:eastAsia="PMingLiU" w:hAnsi="Consolas" w:cs="PMingLiU"/>
                <w:bCs w:val="0"/>
                <w:color w:val="569CD6"/>
                <w:szCs w:val="21"/>
                <w:lang w:eastAsia="zh-TW"/>
              </w:rPr>
              <w:t>dataDir</w:t>
            </w:r>
            <w:proofErr w:type="spellEnd"/>
            <w:r w:rsidRPr="00743A78">
              <w:rPr>
                <w:rFonts w:ascii="Consolas" w:eastAsia="PMingLiU" w:hAnsi="Consolas" w:cs="PMingLiU"/>
                <w:bCs w:val="0"/>
                <w:color w:val="D4D4D4"/>
                <w:szCs w:val="21"/>
                <w:lang w:eastAsia="zh-TW"/>
              </w:rPr>
              <w:t>=/data/zookeeper</w:t>
            </w:r>
          </w:p>
          <w:p w14:paraId="6C729428" w14:textId="756C57B3" w:rsidR="00743A78" w:rsidRPr="00743A78" w:rsidRDefault="00743A78" w:rsidP="00743A78">
            <w:pPr>
              <w:widowControl/>
              <w:shd w:val="clear" w:color="auto" w:fill="1E1E1E"/>
              <w:spacing w:line="285" w:lineRule="atLeast"/>
              <w:ind w:firstLineChars="0" w:firstLine="0"/>
              <w:jc w:val="left"/>
              <w:rPr>
                <w:rFonts w:ascii="Consolas" w:eastAsia="PMingLiU" w:hAnsi="Consolas" w:cs="PMingLiU"/>
                <w:bCs w:val="0"/>
                <w:color w:val="D4D4D4"/>
                <w:szCs w:val="21"/>
                <w:lang w:eastAsia="zh-TW"/>
              </w:rPr>
            </w:pPr>
            <w:proofErr w:type="spellStart"/>
            <w:r w:rsidRPr="00743A78">
              <w:rPr>
                <w:rFonts w:ascii="Consolas" w:eastAsia="PMingLiU" w:hAnsi="Consolas" w:cs="PMingLiU"/>
                <w:bCs w:val="0"/>
                <w:color w:val="569CD6"/>
                <w:szCs w:val="21"/>
                <w:lang w:eastAsia="zh-TW"/>
              </w:rPr>
              <w:t>clientPort</w:t>
            </w:r>
            <w:proofErr w:type="spellEnd"/>
            <w:r w:rsidRPr="00743A78">
              <w:rPr>
                <w:rFonts w:ascii="Consolas" w:eastAsia="PMingLiU" w:hAnsi="Consolas" w:cs="PMingLiU"/>
                <w:bCs w:val="0"/>
                <w:color w:val="D4D4D4"/>
                <w:szCs w:val="21"/>
                <w:lang w:eastAsia="zh-TW"/>
              </w:rPr>
              <w:t>=2181</w:t>
            </w:r>
          </w:p>
        </w:tc>
      </w:tr>
    </w:tbl>
    <w:p w14:paraId="539AE6C7" w14:textId="4585C092" w:rsidR="00DF5590" w:rsidRDefault="00743A78" w:rsidP="00DF5590">
      <w:pPr>
        <w:ind w:firstLine="420"/>
      </w:pPr>
      <w:r w:rsidRPr="00743A78">
        <w:t>1</w:t>
      </w:r>
      <w:r w:rsidRPr="00743A78">
        <w:t>）</w:t>
      </w:r>
      <w:proofErr w:type="spellStart"/>
      <w:r w:rsidRPr="00743A78">
        <w:t>tickTime</w:t>
      </w:r>
      <w:proofErr w:type="spellEnd"/>
      <w:r w:rsidRPr="00743A78">
        <w:t xml:space="preserve"> = 2000</w:t>
      </w:r>
      <w:r w:rsidRPr="00743A78">
        <w:t>：通信心跳时间，</w:t>
      </w:r>
      <w:r w:rsidRPr="00743A78">
        <w:t>Zookeeper</w:t>
      </w:r>
      <w:r w:rsidRPr="00743A78">
        <w:t>服务器与客户端心跳时间，单位毫秒</w:t>
      </w:r>
    </w:p>
    <w:p w14:paraId="62B71657" w14:textId="68763CDF" w:rsidR="00C10D0B" w:rsidRPr="00C10D0B" w:rsidRDefault="00FC37ED" w:rsidP="00C10D0B">
      <w:pPr>
        <w:ind w:firstLine="420"/>
        <w:jc w:val="center"/>
        <w:rPr>
          <w:rFonts w:ascii="Courier New" w:eastAsiaTheme="minorEastAsia" w:hAnsi="Courier New"/>
          <w:bCs w:val="0"/>
          <w:szCs w:val="22"/>
        </w:rPr>
      </w:pPr>
      <w:r>
        <w:rPr>
          <w:noProof/>
        </w:rPr>
        <w:drawing>
          <wp:inline distT="0" distB="0" distL="0" distR="0" wp14:anchorId="1AEB4710" wp14:editId="256AB303">
            <wp:extent cx="3897630" cy="932180"/>
            <wp:effectExtent l="0" t="0" r="762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7630" cy="932180"/>
                    </a:xfrm>
                    <a:prstGeom prst="rect">
                      <a:avLst/>
                    </a:prstGeom>
                    <a:noFill/>
                    <a:ln>
                      <a:noFill/>
                    </a:ln>
                  </pic:spPr>
                </pic:pic>
              </a:graphicData>
            </a:graphic>
          </wp:inline>
        </w:drawing>
      </w:r>
    </w:p>
    <w:p w14:paraId="373976AF" w14:textId="1B0A1F04" w:rsidR="00FC37ED" w:rsidRDefault="00C10D0B" w:rsidP="00DF5590">
      <w:pPr>
        <w:ind w:firstLine="420"/>
      </w:pPr>
      <w:r w:rsidRPr="00C10D0B">
        <w:t>2</w:t>
      </w:r>
      <w:r w:rsidRPr="00C10D0B">
        <w:t>）</w:t>
      </w:r>
      <w:proofErr w:type="spellStart"/>
      <w:r w:rsidRPr="00C10D0B">
        <w:t>initLimit</w:t>
      </w:r>
      <w:proofErr w:type="spellEnd"/>
      <w:r w:rsidRPr="00C10D0B">
        <w:t xml:space="preserve"> = 10</w:t>
      </w:r>
      <w:r w:rsidRPr="00C10D0B">
        <w:t>：</w:t>
      </w:r>
      <w:r w:rsidRPr="00C10D0B">
        <w:t>LF</w:t>
      </w:r>
      <w:r w:rsidRPr="00C10D0B">
        <w:t>初始通信时限</w:t>
      </w:r>
    </w:p>
    <w:tbl>
      <w:tblPr>
        <w:tblW w:w="0" w:type="auto"/>
        <w:tblCellSpacing w:w="0" w:type="dxa"/>
        <w:tblCellMar>
          <w:left w:w="0" w:type="dxa"/>
          <w:right w:w="0" w:type="dxa"/>
        </w:tblCellMar>
        <w:tblLook w:val="04A0" w:firstRow="1" w:lastRow="0" w:firstColumn="1" w:lastColumn="0" w:noHBand="0" w:noVBand="1"/>
      </w:tblPr>
      <w:tblGrid>
        <w:gridCol w:w="2280"/>
        <w:gridCol w:w="4394"/>
      </w:tblGrid>
      <w:tr w:rsidR="00C10D0B" w14:paraId="3B9C0A55" w14:textId="77777777" w:rsidTr="00C10D0B">
        <w:trPr>
          <w:gridAfter w:val="1"/>
          <w:tblCellSpacing w:w="0" w:type="dxa"/>
        </w:trPr>
        <w:tc>
          <w:tcPr>
            <w:tcW w:w="2280" w:type="dxa"/>
            <w:vAlign w:val="center"/>
            <w:hideMark/>
          </w:tcPr>
          <w:p w14:paraId="4C783BD4" w14:textId="77777777" w:rsidR="00C10D0B" w:rsidRDefault="00C10D0B">
            <w:pPr>
              <w:ind w:firstLine="420"/>
              <w:rPr>
                <w:rFonts w:ascii="Times New Roman" w:eastAsia="Times New Roman" w:hAnsi="Times New Roman"/>
                <w:bCs w:val="0"/>
                <w:szCs w:val="20"/>
              </w:rPr>
            </w:pPr>
          </w:p>
        </w:tc>
      </w:tr>
      <w:tr w:rsidR="00C10D0B" w14:paraId="7F8ADF7E" w14:textId="77777777" w:rsidTr="00C10D0B">
        <w:trPr>
          <w:tblCellSpacing w:w="0" w:type="dxa"/>
        </w:trPr>
        <w:tc>
          <w:tcPr>
            <w:tcW w:w="0" w:type="auto"/>
            <w:vAlign w:val="center"/>
            <w:hideMark/>
          </w:tcPr>
          <w:p w14:paraId="6C45424E" w14:textId="77777777" w:rsidR="00C10D0B" w:rsidRDefault="00C10D0B">
            <w:pPr>
              <w:widowControl/>
              <w:ind w:firstLine="400"/>
              <w:rPr>
                <w:rFonts w:ascii="Times New Roman" w:eastAsia="Times New Roman" w:hAnsi="Times New Roman"/>
                <w:sz w:val="20"/>
                <w:szCs w:val="20"/>
              </w:rPr>
            </w:pPr>
          </w:p>
        </w:tc>
        <w:tc>
          <w:tcPr>
            <w:tcW w:w="0" w:type="auto"/>
            <w:vAlign w:val="center"/>
            <w:hideMark/>
          </w:tcPr>
          <w:p w14:paraId="380DABF6" w14:textId="1A98CCED" w:rsidR="00C10D0B" w:rsidRDefault="00C10D0B" w:rsidP="00C10D0B">
            <w:pPr>
              <w:widowControl/>
              <w:ind w:firstLine="480"/>
              <w:jc w:val="center"/>
              <w:rPr>
                <w:rFonts w:ascii="PMingLiU" w:eastAsia="PMingLiU" w:hAnsi="PMingLiU" w:cs="PMingLiU"/>
                <w:sz w:val="24"/>
                <w:szCs w:val="24"/>
              </w:rPr>
            </w:pPr>
            <w:r>
              <w:rPr>
                <w:rFonts w:ascii="PMingLiU" w:hAnsi="PMingLiU" w:cs="PMingLiU"/>
                <w:noProof/>
                <w:sz w:val="24"/>
                <w:szCs w:val="24"/>
              </w:rPr>
              <w:drawing>
                <wp:inline distT="0" distB="0" distL="0" distR="0" wp14:anchorId="29E18A02" wp14:editId="1F47A52F">
                  <wp:extent cx="2790190" cy="4864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0190" cy="486410"/>
                          </a:xfrm>
                          <a:prstGeom prst="rect">
                            <a:avLst/>
                          </a:prstGeom>
                          <a:noFill/>
                          <a:ln>
                            <a:noFill/>
                          </a:ln>
                        </pic:spPr>
                      </pic:pic>
                    </a:graphicData>
                  </a:graphic>
                </wp:inline>
              </w:drawing>
            </w:r>
          </w:p>
        </w:tc>
      </w:tr>
      <w:tr w:rsidR="00C10D0B" w14:paraId="0754E3C2" w14:textId="77777777" w:rsidTr="00C10D0B">
        <w:trPr>
          <w:tblCellSpacing w:w="0" w:type="dxa"/>
        </w:trPr>
        <w:tc>
          <w:tcPr>
            <w:tcW w:w="0" w:type="auto"/>
            <w:vAlign w:val="center"/>
          </w:tcPr>
          <w:p w14:paraId="7E60A0E9" w14:textId="77777777" w:rsidR="00C10D0B" w:rsidRDefault="00C10D0B">
            <w:pPr>
              <w:widowControl/>
              <w:ind w:firstLine="400"/>
              <w:rPr>
                <w:rFonts w:ascii="Times New Roman" w:eastAsia="Times New Roman" w:hAnsi="Times New Roman"/>
                <w:sz w:val="20"/>
                <w:szCs w:val="20"/>
              </w:rPr>
            </w:pPr>
          </w:p>
        </w:tc>
        <w:tc>
          <w:tcPr>
            <w:tcW w:w="0" w:type="auto"/>
            <w:vAlign w:val="center"/>
          </w:tcPr>
          <w:p w14:paraId="5C0A0454" w14:textId="77777777" w:rsidR="00C10D0B" w:rsidRDefault="00C10D0B" w:rsidP="00C10D0B">
            <w:pPr>
              <w:widowControl/>
              <w:ind w:firstLine="480"/>
              <w:jc w:val="center"/>
              <w:rPr>
                <w:rFonts w:ascii="PMingLiU" w:hAnsi="PMingLiU" w:cs="PMingLiU"/>
                <w:noProof/>
                <w:sz w:val="24"/>
                <w:szCs w:val="24"/>
              </w:rPr>
            </w:pPr>
          </w:p>
        </w:tc>
      </w:tr>
    </w:tbl>
    <w:p w14:paraId="6E54946C" w14:textId="11513C5E" w:rsidR="00C10D0B" w:rsidRDefault="003C7652" w:rsidP="00DF5590">
      <w:pPr>
        <w:ind w:firstLine="420"/>
      </w:pPr>
      <w:r w:rsidRPr="003C7652">
        <w:t>Leader</w:t>
      </w:r>
      <w:r w:rsidRPr="003C7652">
        <w:t>和</w:t>
      </w:r>
      <w:r w:rsidRPr="003C7652">
        <w:t>Follower</w:t>
      </w:r>
      <w:r w:rsidRPr="003C7652">
        <w:t>初始连接时能容忍的最多心跳数（</w:t>
      </w:r>
      <w:proofErr w:type="spellStart"/>
      <w:r w:rsidRPr="003C7652">
        <w:t>tickTime</w:t>
      </w:r>
      <w:proofErr w:type="spellEnd"/>
      <w:r w:rsidRPr="003C7652">
        <w:t>的数量）</w:t>
      </w:r>
    </w:p>
    <w:p w14:paraId="74859A6B" w14:textId="4481E485" w:rsidR="0091059D" w:rsidRDefault="0091059D" w:rsidP="00DF5590">
      <w:pPr>
        <w:ind w:firstLine="420"/>
      </w:pPr>
    </w:p>
    <w:p w14:paraId="4628A0A7" w14:textId="3365EB85" w:rsidR="0091059D" w:rsidRDefault="0091059D" w:rsidP="00DF5590">
      <w:pPr>
        <w:ind w:firstLine="420"/>
      </w:pPr>
      <w:r w:rsidRPr="0091059D">
        <w:t>3</w:t>
      </w:r>
      <w:r w:rsidRPr="0091059D">
        <w:t>）</w:t>
      </w:r>
      <w:proofErr w:type="spellStart"/>
      <w:r w:rsidRPr="0091059D">
        <w:t>syncLimit</w:t>
      </w:r>
      <w:proofErr w:type="spellEnd"/>
      <w:r w:rsidRPr="0091059D">
        <w:t xml:space="preserve"> = 5</w:t>
      </w:r>
      <w:r w:rsidRPr="0091059D">
        <w:t>：</w:t>
      </w:r>
      <w:r w:rsidRPr="0091059D">
        <w:t>LF</w:t>
      </w:r>
      <w:r w:rsidRPr="0091059D">
        <w:t>同步通信时限</w:t>
      </w:r>
    </w:p>
    <w:p w14:paraId="68090C2E" w14:textId="64863F75" w:rsidR="00FF2B4F" w:rsidRDefault="00FF2B4F" w:rsidP="00DF5590">
      <w:pPr>
        <w:ind w:firstLine="420"/>
      </w:pPr>
      <w:r>
        <w:rPr>
          <w:noProof/>
        </w:rPr>
        <w:drawing>
          <wp:inline distT="0" distB="0" distL="0" distR="0" wp14:anchorId="367E99FE" wp14:editId="70B82C3E">
            <wp:extent cx="2790190" cy="4857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0190" cy="485775"/>
                    </a:xfrm>
                    <a:prstGeom prst="rect">
                      <a:avLst/>
                    </a:prstGeom>
                    <a:noFill/>
                  </pic:spPr>
                </pic:pic>
              </a:graphicData>
            </a:graphic>
          </wp:inline>
        </w:drawing>
      </w:r>
    </w:p>
    <w:p w14:paraId="095981B9" w14:textId="118A2FF2" w:rsidR="0091059D" w:rsidRDefault="00FF2B4F" w:rsidP="00DF5590">
      <w:pPr>
        <w:ind w:firstLine="420"/>
      </w:pPr>
      <w:r w:rsidRPr="00FF2B4F">
        <w:t>Leader</w:t>
      </w:r>
      <w:r w:rsidRPr="00FF2B4F">
        <w:t>和</w:t>
      </w:r>
      <w:r w:rsidRPr="00FF2B4F">
        <w:t>Follower</w:t>
      </w:r>
      <w:r w:rsidRPr="00FF2B4F">
        <w:t>之间通信时间如果超过</w:t>
      </w:r>
      <w:proofErr w:type="spellStart"/>
      <w:r w:rsidRPr="00FF2B4F">
        <w:t>syncLimit</w:t>
      </w:r>
      <w:proofErr w:type="spellEnd"/>
      <w:r w:rsidRPr="00FF2B4F">
        <w:t xml:space="preserve"> * </w:t>
      </w:r>
      <w:proofErr w:type="spellStart"/>
      <w:r w:rsidRPr="00FF2B4F">
        <w:t>tickTime</w:t>
      </w:r>
      <w:proofErr w:type="spellEnd"/>
      <w:r w:rsidRPr="00FF2B4F">
        <w:t>，</w:t>
      </w:r>
      <w:r w:rsidRPr="00FF2B4F">
        <w:t>Leader</w:t>
      </w:r>
      <w:r w:rsidRPr="00FF2B4F">
        <w:t>认为</w:t>
      </w:r>
      <w:proofErr w:type="spellStart"/>
      <w:r w:rsidRPr="00FF2B4F">
        <w:t>Follwer</w:t>
      </w:r>
      <w:proofErr w:type="spellEnd"/>
      <w:r w:rsidRPr="00FF2B4F">
        <w:t>死掉，从服务器列表中删除</w:t>
      </w:r>
      <w:proofErr w:type="spellStart"/>
      <w:r w:rsidRPr="00FF2B4F">
        <w:t>Follwer</w:t>
      </w:r>
      <w:proofErr w:type="spellEnd"/>
      <w:r w:rsidRPr="00FF2B4F">
        <w:t>。</w:t>
      </w:r>
    </w:p>
    <w:p w14:paraId="22E05983" w14:textId="17A473E4" w:rsidR="006C0DBC" w:rsidRDefault="006C0DBC" w:rsidP="003217E0">
      <w:pPr>
        <w:ind w:firstLine="420"/>
      </w:pPr>
      <w:r>
        <w:t>4</w:t>
      </w:r>
      <w:r>
        <w:t>）</w:t>
      </w:r>
      <w:proofErr w:type="spellStart"/>
      <w:r>
        <w:t>dataDir</w:t>
      </w:r>
      <w:proofErr w:type="spellEnd"/>
      <w:r>
        <w:t>：保存</w:t>
      </w:r>
      <w:r>
        <w:t>Zookeeper</w:t>
      </w:r>
      <w:r>
        <w:t>中的数据</w:t>
      </w:r>
    </w:p>
    <w:p w14:paraId="7D5DFED9" w14:textId="10C3735B" w:rsidR="006C0DBC" w:rsidRDefault="006C0DBC" w:rsidP="006C0DBC">
      <w:pPr>
        <w:ind w:firstLine="420"/>
      </w:pPr>
      <w:r>
        <w:rPr>
          <w:rFonts w:hint="eastAsia"/>
        </w:rPr>
        <w:t>注意：默认的</w:t>
      </w:r>
      <w:proofErr w:type="spellStart"/>
      <w:r>
        <w:t>tmp</w:t>
      </w:r>
      <w:proofErr w:type="spellEnd"/>
      <w:r>
        <w:t>目录，容易被</w:t>
      </w:r>
      <w:r>
        <w:t>Linux</w:t>
      </w:r>
      <w:r>
        <w:t>系统定期删除，所以一般不用默认的</w:t>
      </w:r>
      <w:proofErr w:type="spellStart"/>
      <w:r>
        <w:t>tmp</w:t>
      </w:r>
      <w:proofErr w:type="spellEnd"/>
      <w:r>
        <w:t>目录。</w:t>
      </w:r>
    </w:p>
    <w:p w14:paraId="352D3284" w14:textId="74DE972D" w:rsidR="00F01E24" w:rsidRPr="006C0DBC" w:rsidRDefault="00F01E24" w:rsidP="006C0DBC">
      <w:pPr>
        <w:ind w:firstLine="420"/>
      </w:pPr>
      <w:r w:rsidRPr="00F01E24">
        <w:t>5</w:t>
      </w:r>
      <w:r w:rsidRPr="00F01E24">
        <w:t>）</w:t>
      </w:r>
      <w:proofErr w:type="spellStart"/>
      <w:r w:rsidRPr="00F01E24">
        <w:t>clientPort</w:t>
      </w:r>
      <w:proofErr w:type="spellEnd"/>
      <w:r w:rsidRPr="00F01E24">
        <w:t xml:space="preserve"> = 2181</w:t>
      </w:r>
      <w:r w:rsidRPr="00F01E24">
        <w:t>：客户端连接端口，通常不做修改。</w:t>
      </w:r>
    </w:p>
    <w:p w14:paraId="0D593A2E" w14:textId="497C894D" w:rsidR="00766DA6" w:rsidRDefault="00766DA6" w:rsidP="00766DA6">
      <w:pPr>
        <w:pStyle w:val="2"/>
      </w:pPr>
      <w:r>
        <w:rPr>
          <w:rFonts w:hint="eastAsia"/>
        </w:rPr>
        <w:t>Zookeeper</w:t>
      </w:r>
      <w:r>
        <w:rPr>
          <w:rFonts w:hint="eastAsia"/>
        </w:rPr>
        <w:t>的安装</w:t>
      </w:r>
    </w:p>
    <w:p w14:paraId="75BCAEFA" w14:textId="77777777" w:rsidR="00EB29AF" w:rsidRDefault="00EB29AF" w:rsidP="00EB29AF">
      <w:pPr>
        <w:pStyle w:val="3"/>
        <w:ind w:firstLine="420"/>
      </w:pPr>
      <w:r>
        <w:rPr>
          <w:rFonts w:hint="eastAsia"/>
        </w:rPr>
        <w:t>安装</w:t>
      </w:r>
      <w:proofErr w:type="spellStart"/>
      <w:r>
        <w:rPr>
          <w:rFonts w:hint="eastAsia"/>
        </w:rPr>
        <w:t>jdk</w:t>
      </w:r>
      <w:proofErr w:type="spellEnd"/>
    </w:p>
    <w:p w14:paraId="629191D2" w14:textId="77777777" w:rsidR="00EB29AF" w:rsidRDefault="00EB29AF" w:rsidP="00EB29AF">
      <w:pPr>
        <w:ind w:firstLine="420"/>
      </w:pPr>
      <w:r>
        <w:rPr>
          <w:rFonts w:hint="eastAsia"/>
        </w:rPr>
        <w:t>1</w:t>
      </w:r>
      <w:r>
        <w:rPr>
          <w:rFonts w:hint="eastAsia"/>
        </w:rPr>
        <w:t>、在</w:t>
      </w:r>
      <w:r>
        <w:rPr>
          <w:rFonts w:hint="eastAsia"/>
        </w:rPr>
        <w:t>/</w:t>
      </w:r>
      <w:proofErr w:type="spellStart"/>
      <w:r>
        <w:t>usr</w:t>
      </w:r>
      <w:proofErr w:type="spellEnd"/>
      <w:r>
        <w:t xml:space="preserve">/local </w:t>
      </w:r>
      <w:r>
        <w:rPr>
          <w:rFonts w:hint="eastAsia"/>
        </w:rPr>
        <w:t>创建</w:t>
      </w:r>
      <w:r>
        <w:rPr>
          <w:rFonts w:hint="eastAsia"/>
        </w:rPr>
        <w:t>java</w:t>
      </w:r>
      <w:r>
        <w:rPr>
          <w:rFonts w:hint="eastAsia"/>
        </w:rPr>
        <w:t>目录，将</w:t>
      </w:r>
      <w:proofErr w:type="spellStart"/>
      <w:r>
        <w:rPr>
          <w:rFonts w:hint="eastAsia"/>
        </w:rPr>
        <w:t>jdk</w:t>
      </w:r>
      <w:proofErr w:type="spellEnd"/>
      <w:r>
        <w:rPr>
          <w:rFonts w:hint="eastAsia"/>
        </w:rPr>
        <w:t>解压。</w:t>
      </w:r>
    </w:p>
    <w:p w14:paraId="05941FCD" w14:textId="77777777" w:rsidR="00EB29AF" w:rsidRDefault="00EB29AF" w:rsidP="00EB29AF">
      <w:pPr>
        <w:ind w:firstLine="420"/>
      </w:pPr>
      <w:r>
        <w:rPr>
          <w:rFonts w:hint="eastAsia"/>
        </w:rPr>
        <w:t>2</w:t>
      </w:r>
      <w:r>
        <w:rPr>
          <w:rFonts w:hint="eastAsia"/>
        </w:rPr>
        <w:t>、在</w:t>
      </w:r>
      <w:r>
        <w:rPr>
          <w:rFonts w:hint="eastAsia"/>
        </w:rPr>
        <w:t>/</w:t>
      </w:r>
      <w:proofErr w:type="spellStart"/>
      <w:r>
        <w:t>etc</w:t>
      </w:r>
      <w:proofErr w:type="spellEnd"/>
      <w:r>
        <w:t>/profile</w:t>
      </w:r>
      <w:r>
        <w:rPr>
          <w:rFonts w:hint="eastAsia"/>
        </w:rPr>
        <w:t>文件设置环境变量</w:t>
      </w:r>
    </w:p>
    <w:tbl>
      <w:tblPr>
        <w:tblStyle w:val="ab"/>
        <w:tblW w:w="0" w:type="auto"/>
        <w:tblLook w:val="04A0" w:firstRow="1" w:lastRow="0" w:firstColumn="1" w:lastColumn="0" w:noHBand="0" w:noVBand="1"/>
      </w:tblPr>
      <w:tblGrid>
        <w:gridCol w:w="8296"/>
      </w:tblGrid>
      <w:tr w:rsidR="00EB29AF" w14:paraId="4E5355C3" w14:textId="77777777" w:rsidTr="008D35E4">
        <w:tc>
          <w:tcPr>
            <w:tcW w:w="8296" w:type="dxa"/>
          </w:tcPr>
          <w:p w14:paraId="1E94AE47" w14:textId="77777777" w:rsidR="00EB29AF" w:rsidRDefault="00EB29AF" w:rsidP="008D35E4">
            <w:pPr>
              <w:ind w:firstLineChars="0" w:firstLine="0"/>
            </w:pPr>
            <w:proofErr w:type="gramStart"/>
            <w:r>
              <w:t>export  JAVA</w:t>
            </w:r>
            <w:proofErr w:type="gramEnd"/>
            <w:r>
              <w:t>_HOME=/</w:t>
            </w:r>
            <w:proofErr w:type="spellStart"/>
            <w:r>
              <w:t>usr</w:t>
            </w:r>
            <w:proofErr w:type="spellEnd"/>
            <w:r>
              <w:t>/local/java/jdk1.8.0_191</w:t>
            </w:r>
          </w:p>
          <w:p w14:paraId="48EE931D" w14:textId="77777777" w:rsidR="00EB29AF" w:rsidRDefault="00EB29AF" w:rsidP="008D35E4">
            <w:pPr>
              <w:ind w:firstLineChars="0" w:firstLine="0"/>
            </w:pPr>
            <w:proofErr w:type="gramStart"/>
            <w:r>
              <w:t>export  JRE</w:t>
            </w:r>
            <w:proofErr w:type="gramEnd"/>
            <w:r>
              <w:t>_HOME=${JAVA_HOME}/</w:t>
            </w:r>
            <w:proofErr w:type="spellStart"/>
            <w:r>
              <w:t>jre</w:t>
            </w:r>
            <w:proofErr w:type="spellEnd"/>
          </w:p>
          <w:p w14:paraId="038E97A8" w14:textId="77777777" w:rsidR="00EB29AF" w:rsidRDefault="00EB29AF" w:rsidP="008D35E4">
            <w:pPr>
              <w:ind w:firstLineChars="0" w:firstLine="0"/>
            </w:pPr>
            <w:proofErr w:type="gramStart"/>
            <w:r>
              <w:t>export  PATH</w:t>
            </w:r>
            <w:proofErr w:type="gramEnd"/>
            <w:r>
              <w:t>=${PATH}:${JAVA_HOME}/bin:${JRE_HOME}/bin</w:t>
            </w:r>
          </w:p>
          <w:p w14:paraId="105CAC86" w14:textId="77777777" w:rsidR="00EB29AF" w:rsidRDefault="00EB29AF" w:rsidP="008D35E4">
            <w:pPr>
              <w:ind w:firstLineChars="0" w:firstLine="0"/>
            </w:pPr>
            <w:proofErr w:type="gramStart"/>
            <w:r>
              <w:t>export  CLASSPATH</w:t>
            </w:r>
            <w:proofErr w:type="gramEnd"/>
            <w:r>
              <w:t>=.:${JAVA_HOME}/lib:${JRE_HOME}/lib</w:t>
            </w:r>
          </w:p>
        </w:tc>
      </w:tr>
    </w:tbl>
    <w:p w14:paraId="6E0E05CF" w14:textId="77777777" w:rsidR="00EB29AF" w:rsidRDefault="00EB29AF" w:rsidP="00EB29AF">
      <w:pPr>
        <w:ind w:firstLine="420"/>
      </w:pPr>
      <w:r>
        <w:rPr>
          <w:rFonts w:hint="eastAsia"/>
        </w:rPr>
        <w:t>3</w:t>
      </w:r>
      <w:r>
        <w:rPr>
          <w:rFonts w:hint="eastAsia"/>
        </w:rPr>
        <w:t>、刷新配置文件</w:t>
      </w:r>
    </w:p>
    <w:p w14:paraId="2B01CC96" w14:textId="77777777" w:rsidR="00EB29AF" w:rsidRDefault="00EB29AF" w:rsidP="00EB29AF">
      <w:pPr>
        <w:ind w:firstLine="420"/>
      </w:pPr>
      <w:r>
        <w:tab/>
      </w:r>
      <w:r>
        <w:rPr>
          <w:rFonts w:hint="eastAsia"/>
        </w:rPr>
        <w:t>Source /</w:t>
      </w:r>
      <w:proofErr w:type="spellStart"/>
      <w:r>
        <w:rPr>
          <w:rFonts w:hint="eastAsia"/>
        </w:rPr>
        <w:t>etc</w:t>
      </w:r>
      <w:proofErr w:type="spellEnd"/>
      <w:r>
        <w:rPr>
          <w:rFonts w:hint="eastAsia"/>
        </w:rPr>
        <w:t>/profile</w:t>
      </w:r>
    </w:p>
    <w:p w14:paraId="7F127007" w14:textId="77777777" w:rsidR="00EB29AF" w:rsidRDefault="00EB29AF" w:rsidP="00EB29AF">
      <w:pPr>
        <w:ind w:firstLine="420"/>
      </w:pPr>
      <w:r>
        <w:rPr>
          <w:rFonts w:hint="eastAsia"/>
        </w:rPr>
        <w:t>4</w:t>
      </w:r>
      <w:r>
        <w:rPr>
          <w:rFonts w:hint="eastAsia"/>
        </w:rPr>
        <w:t>、测试</w:t>
      </w:r>
    </w:p>
    <w:p w14:paraId="0160BF12" w14:textId="77777777" w:rsidR="00EB29AF" w:rsidRDefault="00EB29AF" w:rsidP="00EB29AF">
      <w:pPr>
        <w:ind w:firstLine="420"/>
      </w:pPr>
      <w:r>
        <w:tab/>
      </w:r>
      <w:r>
        <w:rPr>
          <w:rFonts w:hint="eastAsia"/>
        </w:rPr>
        <w:t>java</w:t>
      </w:r>
      <w:r>
        <w:rPr>
          <w:rFonts w:hint="eastAsia"/>
        </w:rPr>
        <w:t>或</w:t>
      </w:r>
      <w:r>
        <w:rPr>
          <w:rFonts w:hint="eastAsia"/>
        </w:rPr>
        <w:t>java</w:t>
      </w:r>
      <w:r>
        <w:t xml:space="preserve"> </w:t>
      </w:r>
      <w:r>
        <w:rPr>
          <w:rFonts w:hint="eastAsia"/>
        </w:rPr>
        <w:t>-version</w:t>
      </w:r>
    </w:p>
    <w:p w14:paraId="583FF565" w14:textId="77777777" w:rsidR="00372266" w:rsidRPr="00372266" w:rsidRDefault="00372266" w:rsidP="00372266">
      <w:pPr>
        <w:ind w:firstLine="420"/>
      </w:pPr>
    </w:p>
    <w:p w14:paraId="37CFDED2" w14:textId="6D37106E" w:rsidR="00935CF1" w:rsidRDefault="00935CF1" w:rsidP="009D3AC1">
      <w:pPr>
        <w:pStyle w:val="3"/>
        <w:ind w:firstLine="420"/>
      </w:pPr>
      <w:r>
        <w:rPr>
          <w:rFonts w:hint="eastAsia"/>
        </w:rPr>
        <w:lastRenderedPageBreak/>
        <w:t>下载</w:t>
      </w:r>
      <w:r>
        <w:t>zookeeper</w:t>
      </w:r>
    </w:p>
    <w:p w14:paraId="049202C2" w14:textId="5398A70B" w:rsidR="009606CA" w:rsidRDefault="00D36F01" w:rsidP="009606CA">
      <w:pPr>
        <w:ind w:firstLine="420"/>
      </w:pPr>
      <w:hyperlink r:id="rId21" w:history="1">
        <w:r w:rsidR="009606CA">
          <w:rPr>
            <w:rStyle w:val="a9"/>
            <w:rFonts w:hint="eastAsia"/>
          </w:rPr>
          <w:t>https://mirrors.tuna.tsinghua.edu.cn/apache/zookeeper/</w:t>
        </w:r>
      </w:hyperlink>
    </w:p>
    <w:p w14:paraId="224D3CF8" w14:textId="2E61047B" w:rsidR="00903B26" w:rsidRDefault="00903B26" w:rsidP="009D3AC1">
      <w:pPr>
        <w:pStyle w:val="3"/>
        <w:ind w:firstLine="420"/>
      </w:pPr>
      <w:r>
        <w:rPr>
          <w:rFonts w:hint="eastAsia"/>
        </w:rPr>
        <w:t>上传解压</w:t>
      </w:r>
      <w:proofErr w:type="spellStart"/>
      <w:r>
        <w:rPr>
          <w:rFonts w:hint="eastAsia"/>
        </w:rPr>
        <w:t>zk</w:t>
      </w:r>
      <w:proofErr w:type="spellEnd"/>
    </w:p>
    <w:p w14:paraId="5AF5BC85" w14:textId="25865B20" w:rsidR="00903B26" w:rsidRDefault="00C46D86" w:rsidP="00903B26">
      <w:pPr>
        <w:ind w:firstLine="420"/>
      </w:pPr>
      <w:r>
        <w:rPr>
          <w:rFonts w:hint="eastAsia"/>
        </w:rPr>
        <w:t>解压文件</w:t>
      </w:r>
      <w:r w:rsidR="00A37781">
        <w:rPr>
          <w:rFonts w:hint="eastAsia"/>
        </w:rPr>
        <w:t>：</w:t>
      </w:r>
      <w:r w:rsidR="00903B26" w:rsidRPr="00903B26">
        <w:t>tar -</w:t>
      </w:r>
      <w:proofErr w:type="spellStart"/>
      <w:r w:rsidR="00903B26" w:rsidRPr="00903B26">
        <w:t>zxvf</w:t>
      </w:r>
      <w:proofErr w:type="spellEnd"/>
      <w:r w:rsidR="00903B26" w:rsidRPr="00903B26">
        <w:t xml:space="preserve"> zookeeper-3.4.12</w:t>
      </w:r>
    </w:p>
    <w:p w14:paraId="2E62B24B" w14:textId="1F34959F" w:rsidR="00AC3428" w:rsidRDefault="00AC3428" w:rsidP="00AC3428">
      <w:pPr>
        <w:pStyle w:val="3"/>
        <w:ind w:firstLine="420"/>
      </w:pPr>
      <w:r>
        <w:rPr>
          <w:rFonts w:hint="eastAsia"/>
        </w:rPr>
        <w:t>设置环境变量</w:t>
      </w:r>
    </w:p>
    <w:p w14:paraId="3F5CC66F" w14:textId="6FFD3D34" w:rsidR="000404FE" w:rsidRPr="000404FE" w:rsidRDefault="000404FE" w:rsidP="000404FE">
      <w:pPr>
        <w:ind w:firstLine="420"/>
      </w:pPr>
      <w:r>
        <w:rPr>
          <w:rFonts w:hint="eastAsia"/>
        </w:rPr>
        <w:t>在</w:t>
      </w:r>
      <w:r>
        <w:rPr>
          <w:rFonts w:hint="eastAsia"/>
        </w:rPr>
        <w:t>/</w:t>
      </w:r>
      <w:proofErr w:type="spellStart"/>
      <w:r>
        <w:t>etc</w:t>
      </w:r>
      <w:proofErr w:type="spellEnd"/>
      <w:r>
        <w:t>/profile</w:t>
      </w:r>
      <w:r>
        <w:rPr>
          <w:rFonts w:hint="eastAsia"/>
        </w:rPr>
        <w:t>文件设置环境变量</w:t>
      </w:r>
    </w:p>
    <w:tbl>
      <w:tblPr>
        <w:tblStyle w:val="ab"/>
        <w:tblW w:w="0" w:type="auto"/>
        <w:tblLook w:val="04A0" w:firstRow="1" w:lastRow="0" w:firstColumn="1" w:lastColumn="0" w:noHBand="0" w:noVBand="1"/>
      </w:tblPr>
      <w:tblGrid>
        <w:gridCol w:w="8296"/>
      </w:tblGrid>
      <w:tr w:rsidR="00AC3428" w14:paraId="4F73C7DE" w14:textId="77777777" w:rsidTr="00AC3428">
        <w:tc>
          <w:tcPr>
            <w:tcW w:w="8296" w:type="dxa"/>
          </w:tcPr>
          <w:p w14:paraId="59A0DD58" w14:textId="77777777" w:rsidR="00AC3428" w:rsidRDefault="00AC3428" w:rsidP="00AC3428">
            <w:pPr>
              <w:ind w:firstLineChars="0" w:firstLine="0"/>
            </w:pPr>
            <w:r>
              <w:t>export ZOOKEEPER_HOME=/</w:t>
            </w:r>
            <w:proofErr w:type="spellStart"/>
            <w:r>
              <w:t>usr</w:t>
            </w:r>
            <w:proofErr w:type="spellEnd"/>
            <w:r>
              <w:t>/local/zookeeper/apache-zookeeper-3.5.9-bin</w:t>
            </w:r>
          </w:p>
          <w:p w14:paraId="4DC31119" w14:textId="0B5866BE" w:rsidR="00AC3428" w:rsidRDefault="00AC3428" w:rsidP="00AC3428">
            <w:pPr>
              <w:ind w:firstLineChars="0" w:firstLine="0"/>
            </w:pPr>
            <w:r>
              <w:t>export PATH=$</w:t>
            </w:r>
            <w:proofErr w:type="gramStart"/>
            <w:r>
              <w:t>PATH:$</w:t>
            </w:r>
            <w:proofErr w:type="gramEnd"/>
            <w:r>
              <w:t>ZOOKEEPER_HOME/bin</w:t>
            </w:r>
          </w:p>
        </w:tc>
      </w:tr>
    </w:tbl>
    <w:p w14:paraId="5B432F77" w14:textId="090427B4" w:rsidR="00AC3428" w:rsidRPr="00AC3428" w:rsidRDefault="000404FE" w:rsidP="000404FE">
      <w:pPr>
        <w:ind w:firstLine="420"/>
      </w:pPr>
      <w:r>
        <w:rPr>
          <w:rFonts w:hint="eastAsia"/>
        </w:rPr>
        <w:t>source /</w:t>
      </w:r>
      <w:proofErr w:type="spellStart"/>
      <w:r>
        <w:rPr>
          <w:rFonts w:hint="eastAsia"/>
        </w:rPr>
        <w:t>etc</w:t>
      </w:r>
      <w:proofErr w:type="spellEnd"/>
      <w:r>
        <w:rPr>
          <w:rFonts w:hint="eastAsia"/>
        </w:rPr>
        <w:t>/profile</w:t>
      </w:r>
    </w:p>
    <w:p w14:paraId="53801C2D" w14:textId="707BA83F" w:rsidR="00064FC8" w:rsidRDefault="00064FC8" w:rsidP="009D3AC1">
      <w:pPr>
        <w:pStyle w:val="3"/>
        <w:ind w:firstLine="420"/>
      </w:pPr>
      <w:r>
        <w:rPr>
          <w:rFonts w:hint="eastAsia"/>
        </w:rPr>
        <w:t>文件目录介绍</w:t>
      </w:r>
    </w:p>
    <w:p w14:paraId="52F26741" w14:textId="7087F539" w:rsidR="00064FC8" w:rsidRDefault="00064FC8" w:rsidP="00064FC8">
      <w:pPr>
        <w:ind w:firstLine="420"/>
        <w:jc w:val="center"/>
      </w:pPr>
      <w:r>
        <w:rPr>
          <w:noProof/>
        </w:rPr>
        <w:drawing>
          <wp:inline distT="0" distB="0" distL="0" distR="0" wp14:anchorId="13CED749" wp14:editId="5B51E9EC">
            <wp:extent cx="5274310" cy="4495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49580"/>
                    </a:xfrm>
                    <a:prstGeom prst="rect">
                      <a:avLst/>
                    </a:prstGeom>
                  </pic:spPr>
                </pic:pic>
              </a:graphicData>
            </a:graphic>
          </wp:inline>
        </w:drawing>
      </w:r>
    </w:p>
    <w:p w14:paraId="2AD77A87" w14:textId="09B3F876" w:rsidR="00064FC8" w:rsidRDefault="004D2D03" w:rsidP="00064FC8">
      <w:pPr>
        <w:ind w:firstLine="420"/>
      </w:pPr>
      <w:r>
        <w:tab/>
      </w:r>
      <w:r w:rsidR="00064FC8">
        <w:rPr>
          <w:rFonts w:hint="eastAsia"/>
        </w:rPr>
        <w:t>bin</w:t>
      </w:r>
      <w:r w:rsidR="00CA65C0">
        <w:rPr>
          <w:rFonts w:hint="eastAsia"/>
        </w:rPr>
        <w:t>:</w:t>
      </w:r>
      <w:r w:rsidR="00CA65C0">
        <w:rPr>
          <w:rFonts w:hint="eastAsia"/>
        </w:rPr>
        <w:t>可执行文件</w:t>
      </w:r>
    </w:p>
    <w:p w14:paraId="2FE910ED" w14:textId="584F7938" w:rsidR="005E70EA" w:rsidRDefault="004D2D03" w:rsidP="00064FC8">
      <w:pPr>
        <w:ind w:firstLine="420"/>
      </w:pPr>
      <w:r>
        <w:tab/>
      </w:r>
      <w:r w:rsidR="005E70EA">
        <w:rPr>
          <w:rFonts w:hint="eastAsia"/>
        </w:rPr>
        <w:t>lib</w:t>
      </w:r>
      <w:r w:rsidR="005E70EA">
        <w:rPr>
          <w:rFonts w:hint="eastAsia"/>
        </w:rPr>
        <w:t>：依赖</w:t>
      </w:r>
    </w:p>
    <w:p w14:paraId="55803E12" w14:textId="79EF80BF" w:rsidR="004E713E" w:rsidRDefault="004D2D03" w:rsidP="00064FC8">
      <w:pPr>
        <w:ind w:firstLine="420"/>
      </w:pPr>
      <w:r>
        <w:tab/>
      </w:r>
      <w:r w:rsidR="004E713E">
        <w:rPr>
          <w:rFonts w:hint="eastAsia"/>
        </w:rPr>
        <w:t>conf</w:t>
      </w:r>
      <w:r w:rsidR="004E713E">
        <w:rPr>
          <w:rFonts w:hint="eastAsia"/>
        </w:rPr>
        <w:t>：配置文件</w:t>
      </w:r>
    </w:p>
    <w:p w14:paraId="742B0E6D" w14:textId="016C0562" w:rsidR="00343B20" w:rsidRDefault="00E353C8" w:rsidP="009D3AC1">
      <w:pPr>
        <w:pStyle w:val="3"/>
        <w:ind w:firstLine="420"/>
      </w:pPr>
      <w:r>
        <w:rPr>
          <w:rFonts w:hint="eastAsia"/>
        </w:rPr>
        <w:t>zookeeper</w:t>
      </w:r>
      <w:r w:rsidR="00343B20">
        <w:rPr>
          <w:rFonts w:hint="eastAsia"/>
        </w:rPr>
        <w:t>运行</w:t>
      </w:r>
      <w:commentRangeStart w:id="0"/>
    </w:p>
    <w:p w14:paraId="28171EE0" w14:textId="37A08C9F" w:rsidR="00FC790A" w:rsidRPr="00FC790A" w:rsidRDefault="00FC790A" w:rsidP="00FC790A">
      <w:pPr>
        <w:ind w:firstLine="420"/>
      </w:pPr>
      <w:r>
        <w:rPr>
          <w:rFonts w:hint="eastAsia"/>
        </w:rPr>
        <w:t>命令</w:t>
      </w:r>
      <w:r w:rsidR="006B3D3E">
        <w:rPr>
          <w:rFonts w:hint="eastAsia"/>
        </w:rPr>
        <w:t>：</w:t>
      </w:r>
      <w:r w:rsidR="003534AE">
        <w:t xml:space="preserve"> </w:t>
      </w:r>
      <w:r w:rsidR="006C6412">
        <w:rPr>
          <w:rFonts w:hint="eastAsia"/>
        </w:rPr>
        <w:t xml:space="preserve">zkServer.sh </w:t>
      </w:r>
      <w:proofErr w:type="spellStart"/>
      <w:r w:rsidR="006C6412">
        <w:rPr>
          <w:rFonts w:hint="eastAsia"/>
        </w:rPr>
        <w:t>start|stop|status|restart</w:t>
      </w:r>
      <w:proofErr w:type="spellEnd"/>
    </w:p>
    <w:p w14:paraId="5B4EDF41" w14:textId="41C4563C" w:rsidR="00B52E37" w:rsidRDefault="00B52E37" w:rsidP="00B52E37">
      <w:pPr>
        <w:ind w:firstLine="420"/>
      </w:pPr>
      <w:r>
        <w:rPr>
          <w:rFonts w:hint="eastAsia"/>
        </w:rPr>
        <w:t>进入</w:t>
      </w:r>
      <w:r>
        <w:rPr>
          <w:rFonts w:hint="eastAsia"/>
        </w:rPr>
        <w:t>bin</w:t>
      </w:r>
      <w:r>
        <w:rPr>
          <w:rFonts w:hint="eastAsia"/>
        </w:rPr>
        <w:t>目录</w:t>
      </w:r>
      <w:r w:rsidR="003C59E7">
        <w:rPr>
          <w:rFonts w:hint="eastAsia"/>
        </w:rPr>
        <w:t>：</w:t>
      </w:r>
      <w:r w:rsidR="005C4155">
        <w:rPr>
          <w:rFonts w:hint="eastAsia"/>
        </w:rPr>
        <w:t>c</w:t>
      </w:r>
      <w:r w:rsidR="005C4155">
        <w:t>d bin</w:t>
      </w:r>
    </w:p>
    <w:p w14:paraId="371E3BBB" w14:textId="6481969C" w:rsidR="003C59E7" w:rsidRPr="00B52E37" w:rsidRDefault="003C59E7" w:rsidP="00B52E37">
      <w:pPr>
        <w:ind w:firstLine="420"/>
      </w:pPr>
      <w:r>
        <w:rPr>
          <w:noProof/>
        </w:rPr>
        <w:drawing>
          <wp:inline distT="0" distB="0" distL="0" distR="0" wp14:anchorId="5A7BBE5B" wp14:editId="4836E8F5">
            <wp:extent cx="5274310" cy="2489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8920"/>
                    </a:xfrm>
                    <a:prstGeom prst="rect">
                      <a:avLst/>
                    </a:prstGeom>
                  </pic:spPr>
                </pic:pic>
              </a:graphicData>
            </a:graphic>
          </wp:inline>
        </w:drawing>
      </w:r>
    </w:p>
    <w:p w14:paraId="2DA59534" w14:textId="249D9FD0" w:rsidR="00E353C8" w:rsidRDefault="00FC790A" w:rsidP="00E353C8">
      <w:pPr>
        <w:ind w:firstLine="420"/>
      </w:pPr>
      <w:r>
        <w:rPr>
          <w:rFonts w:hint="eastAsia"/>
        </w:rPr>
        <w:t>执行</w:t>
      </w:r>
      <w:r w:rsidR="00D1068F">
        <w:rPr>
          <w:rFonts w:hint="eastAsia"/>
        </w:rPr>
        <w:t>文件</w:t>
      </w:r>
      <w:r w:rsidR="00A45950">
        <w:rPr>
          <w:rFonts w:hint="eastAsia"/>
        </w:rPr>
        <w:t>:</w:t>
      </w:r>
      <w:r w:rsidR="007677EB">
        <w:t xml:space="preserve"> </w:t>
      </w:r>
      <w:proofErr w:type="gramStart"/>
      <w:r w:rsidR="00A97FD7">
        <w:t>./</w:t>
      </w:r>
      <w:proofErr w:type="gramEnd"/>
      <w:r w:rsidR="00CD5984" w:rsidRPr="00CD5984">
        <w:rPr>
          <w:rFonts w:hint="eastAsia"/>
        </w:rPr>
        <w:t xml:space="preserve"> </w:t>
      </w:r>
      <w:r w:rsidR="00CD5984">
        <w:rPr>
          <w:rFonts w:hint="eastAsia"/>
        </w:rPr>
        <w:t>zkServer</w:t>
      </w:r>
      <w:r w:rsidR="00CD5984">
        <w:t>.sh</w:t>
      </w:r>
    </w:p>
    <w:p w14:paraId="2809FC61" w14:textId="0A076C45" w:rsidR="00600F25" w:rsidRPr="00E353C8" w:rsidRDefault="00600F25" w:rsidP="00E353C8">
      <w:pPr>
        <w:ind w:firstLine="420"/>
      </w:pPr>
      <w:r>
        <w:rPr>
          <w:noProof/>
        </w:rPr>
        <w:drawing>
          <wp:inline distT="0" distB="0" distL="0" distR="0" wp14:anchorId="59D15A19" wp14:editId="60F2C422">
            <wp:extent cx="5274310" cy="8318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31850"/>
                    </a:xfrm>
                    <a:prstGeom prst="rect">
                      <a:avLst/>
                    </a:prstGeom>
                  </pic:spPr>
                </pic:pic>
              </a:graphicData>
            </a:graphic>
          </wp:inline>
        </w:drawing>
      </w:r>
    </w:p>
    <w:p w14:paraId="2D86A200" w14:textId="2F013C1A" w:rsidR="000269A8" w:rsidRDefault="00A17B90" w:rsidP="00064FC8">
      <w:pPr>
        <w:ind w:firstLine="420"/>
      </w:pPr>
      <w:r>
        <w:tab/>
      </w:r>
      <w:r>
        <w:rPr>
          <w:rFonts w:hint="eastAsia"/>
        </w:rPr>
        <w:t>报错原因：没有配置</w:t>
      </w:r>
      <w:r w:rsidR="00530538">
        <w:rPr>
          <w:rFonts w:hint="eastAsia"/>
        </w:rPr>
        <w:t>文件</w:t>
      </w:r>
      <w:r w:rsidR="00A7026C">
        <w:rPr>
          <w:rFonts w:hint="eastAsia"/>
        </w:rPr>
        <w:t>，进入</w:t>
      </w:r>
      <w:r w:rsidR="00A7026C">
        <w:rPr>
          <w:rFonts w:hint="eastAsia"/>
        </w:rPr>
        <w:t>conf</w:t>
      </w:r>
      <w:r w:rsidR="00A7026C">
        <w:rPr>
          <w:rFonts w:hint="eastAsia"/>
        </w:rPr>
        <w:t>文件夹中，将</w:t>
      </w:r>
      <w:proofErr w:type="spellStart"/>
      <w:r w:rsidR="00A7026C">
        <w:rPr>
          <w:rFonts w:hint="eastAsia"/>
        </w:rPr>
        <w:t>zoo_</w:t>
      </w:r>
      <w:r w:rsidR="00A7026C">
        <w:t>sample.cfg</w:t>
      </w:r>
      <w:proofErr w:type="spellEnd"/>
      <w:r w:rsidR="00A7026C">
        <w:rPr>
          <w:rFonts w:hint="eastAsia"/>
        </w:rPr>
        <w:t>修改为</w:t>
      </w:r>
      <w:proofErr w:type="spellStart"/>
      <w:r w:rsidR="00A7026C">
        <w:rPr>
          <w:rFonts w:hint="eastAsia"/>
        </w:rPr>
        <w:t>zoo</w:t>
      </w:r>
      <w:r w:rsidR="00A7026C">
        <w:t>.</w:t>
      </w:r>
      <w:r w:rsidR="00A7026C">
        <w:rPr>
          <w:rFonts w:hint="eastAsia"/>
        </w:rPr>
        <w:t>cfg</w:t>
      </w:r>
      <w:proofErr w:type="spellEnd"/>
    </w:p>
    <w:p w14:paraId="464D1365" w14:textId="3AB28951" w:rsidR="00A7026C" w:rsidRDefault="00A7026C" w:rsidP="00483921">
      <w:pPr>
        <w:ind w:firstLine="420"/>
        <w:jc w:val="center"/>
      </w:pPr>
      <w:r>
        <w:rPr>
          <w:noProof/>
        </w:rPr>
        <w:drawing>
          <wp:inline distT="0" distB="0" distL="0" distR="0" wp14:anchorId="35E650CB" wp14:editId="71AAA567">
            <wp:extent cx="3604572" cy="4572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4572" cy="457240"/>
                    </a:xfrm>
                    <a:prstGeom prst="rect">
                      <a:avLst/>
                    </a:prstGeom>
                  </pic:spPr>
                </pic:pic>
              </a:graphicData>
            </a:graphic>
          </wp:inline>
        </w:drawing>
      </w:r>
    </w:p>
    <w:p w14:paraId="6E4AAEEE" w14:textId="42E7D57F" w:rsidR="00AC7FB3" w:rsidRDefault="00D9294A" w:rsidP="00AC7FB3">
      <w:pPr>
        <w:ind w:firstLine="420"/>
      </w:pPr>
      <w:r>
        <w:tab/>
      </w:r>
      <w:r>
        <w:rPr>
          <w:rFonts w:hint="eastAsia"/>
        </w:rPr>
        <w:t>mv</w:t>
      </w:r>
      <w:r>
        <w:t xml:space="preserve"> </w:t>
      </w:r>
      <w:proofErr w:type="spellStart"/>
      <w:r>
        <w:rPr>
          <w:rFonts w:hint="eastAsia"/>
        </w:rPr>
        <w:t>zoo_sample</w:t>
      </w:r>
      <w:r>
        <w:t>.cfg</w:t>
      </w:r>
      <w:proofErr w:type="spellEnd"/>
      <w:r>
        <w:t xml:space="preserve"> </w:t>
      </w:r>
      <w:proofErr w:type="spellStart"/>
      <w:r>
        <w:t>zoo.cfg</w:t>
      </w:r>
      <w:proofErr w:type="spellEnd"/>
    </w:p>
    <w:p w14:paraId="52F644FF" w14:textId="492BA8B3" w:rsidR="00FC04C2" w:rsidRDefault="00D40B39" w:rsidP="00AC7FB3">
      <w:pPr>
        <w:ind w:firstLine="420"/>
      </w:pPr>
      <w:r>
        <w:rPr>
          <w:rFonts w:hint="eastAsia"/>
        </w:rPr>
        <w:t>运行</w:t>
      </w:r>
      <w:r>
        <w:rPr>
          <w:rFonts w:hint="eastAsia"/>
        </w:rPr>
        <w:t>zookeeper</w:t>
      </w:r>
      <w:r w:rsidR="00D26B88">
        <w:rPr>
          <w:rFonts w:hint="eastAsia"/>
        </w:rPr>
        <w:t>服务器</w:t>
      </w:r>
      <w:r w:rsidR="006979D9">
        <w:rPr>
          <w:rFonts w:hint="eastAsia"/>
        </w:rPr>
        <w:t>：</w:t>
      </w:r>
      <w:r w:rsidR="006979D9" w:rsidRPr="006979D9">
        <w:t>./zkServer.sh start</w:t>
      </w:r>
      <w:r>
        <w:t xml:space="preserve"> </w:t>
      </w:r>
    </w:p>
    <w:p w14:paraId="2AF3B145" w14:textId="323CAB90" w:rsidR="00FA2B15" w:rsidRDefault="00FA2B15" w:rsidP="00AC7FB3">
      <w:pPr>
        <w:ind w:firstLine="420"/>
      </w:pPr>
      <w:r>
        <w:rPr>
          <w:rFonts w:hint="eastAsia"/>
        </w:rPr>
        <w:t>查看是否启动</w:t>
      </w:r>
      <w:r w:rsidR="002E6BCF">
        <w:rPr>
          <w:rFonts w:hint="eastAsia"/>
        </w:rPr>
        <w:t>成功：</w:t>
      </w:r>
      <w:proofErr w:type="spellStart"/>
      <w:r w:rsidR="007A1AC4">
        <w:rPr>
          <w:rFonts w:hint="eastAsia"/>
        </w:rPr>
        <w:t>jps</w:t>
      </w:r>
      <w:commentRangeEnd w:id="0"/>
      <w:proofErr w:type="spellEnd"/>
      <w:r w:rsidR="001C103D">
        <w:rPr>
          <w:rStyle w:val="afff"/>
        </w:rPr>
        <w:commentReference w:id="0"/>
      </w:r>
    </w:p>
    <w:p w14:paraId="06DFC424" w14:textId="20BFDE18" w:rsidR="007A1AC4" w:rsidRDefault="006D1BBF" w:rsidP="00E52C0D">
      <w:pPr>
        <w:ind w:firstLine="420"/>
        <w:jc w:val="center"/>
      </w:pPr>
      <w:r>
        <w:rPr>
          <w:noProof/>
        </w:rPr>
        <w:drawing>
          <wp:inline distT="0" distB="0" distL="0" distR="0" wp14:anchorId="01EBC0FA" wp14:editId="4C56EE1E">
            <wp:extent cx="1996613" cy="45724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6613" cy="457240"/>
                    </a:xfrm>
                    <a:prstGeom prst="rect">
                      <a:avLst/>
                    </a:prstGeom>
                  </pic:spPr>
                </pic:pic>
              </a:graphicData>
            </a:graphic>
          </wp:inline>
        </w:drawing>
      </w:r>
      <w:r w:rsidR="007A1AC4">
        <w:tab/>
      </w:r>
    </w:p>
    <w:p w14:paraId="0B3875DE" w14:textId="43083A9F" w:rsidR="00421989" w:rsidRDefault="006971F1" w:rsidP="00AC7FB3">
      <w:pPr>
        <w:ind w:firstLine="420"/>
      </w:pPr>
      <w:r>
        <w:rPr>
          <w:rFonts w:hint="eastAsia"/>
        </w:rPr>
        <w:t>运行</w:t>
      </w:r>
      <w:r w:rsidR="00421989">
        <w:rPr>
          <w:rFonts w:hint="eastAsia"/>
        </w:rPr>
        <w:t>zookeeper</w:t>
      </w:r>
      <w:r w:rsidR="00226707">
        <w:t xml:space="preserve"> </w:t>
      </w:r>
      <w:r w:rsidR="00226707">
        <w:rPr>
          <w:rFonts w:hint="eastAsia"/>
        </w:rPr>
        <w:t>客户端</w:t>
      </w:r>
      <w:r w:rsidR="00250022">
        <w:rPr>
          <w:rFonts w:hint="eastAsia"/>
        </w:rPr>
        <w:t>：</w:t>
      </w:r>
      <w:r w:rsidR="00250022">
        <w:rPr>
          <w:rFonts w:hint="eastAsia"/>
        </w:rPr>
        <w:t>.</w:t>
      </w:r>
      <w:r w:rsidR="00250022">
        <w:t>/zkCli</w:t>
      </w:r>
      <w:r w:rsidR="009B15AE">
        <w:t>.sh</w:t>
      </w:r>
      <w:r w:rsidR="00071946">
        <w:t xml:space="preserve">  </w:t>
      </w:r>
    </w:p>
    <w:p w14:paraId="3AE577B4" w14:textId="2DBDBB42" w:rsidR="00071946" w:rsidRDefault="00071946" w:rsidP="00071946">
      <w:pPr>
        <w:ind w:firstLine="420"/>
        <w:jc w:val="center"/>
      </w:pPr>
      <w:r>
        <w:rPr>
          <w:noProof/>
        </w:rPr>
        <w:drawing>
          <wp:inline distT="0" distB="0" distL="0" distR="0" wp14:anchorId="186FF6B6" wp14:editId="1A58569F">
            <wp:extent cx="4016088" cy="701101"/>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6088" cy="701101"/>
                    </a:xfrm>
                    <a:prstGeom prst="rect">
                      <a:avLst/>
                    </a:prstGeom>
                  </pic:spPr>
                </pic:pic>
              </a:graphicData>
            </a:graphic>
          </wp:inline>
        </w:drawing>
      </w:r>
    </w:p>
    <w:p w14:paraId="62C5901E" w14:textId="216A4CE0" w:rsidR="00071946" w:rsidRDefault="00071946" w:rsidP="00071946">
      <w:pPr>
        <w:ind w:firstLine="420"/>
      </w:pPr>
      <w:r>
        <w:rPr>
          <w:rFonts w:hint="eastAsia"/>
        </w:rPr>
        <w:lastRenderedPageBreak/>
        <w:t>默认端口</w:t>
      </w:r>
      <w:r w:rsidR="00B9729E">
        <w:rPr>
          <w:rFonts w:hint="eastAsia"/>
        </w:rPr>
        <w:t>：</w:t>
      </w:r>
      <w:r w:rsidR="00E2148A">
        <w:rPr>
          <w:rFonts w:hint="eastAsia"/>
        </w:rPr>
        <w:t>2</w:t>
      </w:r>
      <w:r w:rsidR="00E2148A">
        <w:t>181</w:t>
      </w:r>
    </w:p>
    <w:p w14:paraId="0613E666" w14:textId="447A934C" w:rsidR="005456D8" w:rsidRDefault="005456D8" w:rsidP="00071946">
      <w:pPr>
        <w:ind w:firstLine="420"/>
      </w:pPr>
    </w:p>
    <w:p w14:paraId="2D71A5F3" w14:textId="31A8D1F3" w:rsidR="005456D8" w:rsidRDefault="005456D8" w:rsidP="005456D8">
      <w:pPr>
        <w:pStyle w:val="3"/>
        <w:ind w:firstLine="420"/>
      </w:pPr>
      <w:r>
        <w:rPr>
          <w:rFonts w:hint="eastAsia"/>
        </w:rPr>
        <w:t>查看日志</w:t>
      </w:r>
    </w:p>
    <w:p w14:paraId="348B26DA" w14:textId="122B808F" w:rsidR="005456D8" w:rsidRDefault="005456D8" w:rsidP="005456D8">
      <w:pPr>
        <w:ind w:firstLine="420"/>
      </w:pPr>
      <w:r>
        <w:rPr>
          <w:rFonts w:hint="eastAsia"/>
        </w:rPr>
        <w:t>查看启动日志</w:t>
      </w:r>
      <w:r>
        <w:rPr>
          <w:rFonts w:hint="eastAsia"/>
        </w:rPr>
        <w:t>:</w:t>
      </w:r>
      <w:r w:rsidRPr="005456D8">
        <w:t xml:space="preserve"> /</w:t>
      </w:r>
      <w:proofErr w:type="spellStart"/>
      <w:r w:rsidRPr="005456D8">
        <w:t>usr</w:t>
      </w:r>
      <w:proofErr w:type="spellEnd"/>
      <w:r w:rsidRPr="005456D8">
        <w:t>/local/zookeeper/apache-zookeeper-3.5.9-bin/logs</w:t>
      </w:r>
    </w:p>
    <w:p w14:paraId="326679F0" w14:textId="32E50E5D" w:rsidR="0037348A" w:rsidRDefault="005456D8" w:rsidP="0037348A">
      <w:pPr>
        <w:ind w:firstLine="420"/>
      </w:pPr>
      <w:r>
        <w:rPr>
          <w:rFonts w:hint="eastAsia"/>
        </w:rPr>
        <w:t>查看命令日志</w:t>
      </w:r>
      <w:r>
        <w:rPr>
          <w:rFonts w:hint="eastAsia"/>
        </w:rPr>
        <w:t>:</w:t>
      </w:r>
    </w:p>
    <w:p w14:paraId="1457C636" w14:textId="77777777" w:rsidR="00DF5590" w:rsidRDefault="00DF5590" w:rsidP="00DF5590">
      <w:pPr>
        <w:ind w:firstLineChars="0" w:firstLine="0"/>
      </w:pPr>
    </w:p>
    <w:p w14:paraId="2C5D0A75" w14:textId="24580E02" w:rsidR="0037348A" w:rsidRDefault="0037348A" w:rsidP="0037348A">
      <w:pPr>
        <w:pStyle w:val="2"/>
      </w:pPr>
      <w:r>
        <w:rPr>
          <w:rFonts w:hint="eastAsia"/>
        </w:rPr>
        <w:t>集群安装</w:t>
      </w:r>
    </w:p>
    <w:p w14:paraId="611E1B4C" w14:textId="77777777" w:rsidR="0037348A" w:rsidRPr="0037348A" w:rsidRDefault="0037348A" w:rsidP="0037348A">
      <w:pPr>
        <w:ind w:firstLine="420"/>
      </w:pPr>
    </w:p>
    <w:p w14:paraId="7F2BA77A" w14:textId="77777777" w:rsidR="0037348A" w:rsidRPr="0037348A" w:rsidRDefault="0037348A" w:rsidP="0037348A">
      <w:pPr>
        <w:ind w:firstLine="420"/>
      </w:pPr>
    </w:p>
    <w:p w14:paraId="1945F7F0" w14:textId="77777777" w:rsidR="0037348A" w:rsidRPr="0037348A" w:rsidRDefault="0037348A" w:rsidP="0037348A">
      <w:pPr>
        <w:ind w:firstLineChars="95" w:firstLine="199"/>
      </w:pPr>
    </w:p>
    <w:p w14:paraId="231875EB" w14:textId="77777777" w:rsidR="005456D8" w:rsidRPr="005456D8" w:rsidRDefault="005456D8" w:rsidP="005456D8">
      <w:pPr>
        <w:ind w:firstLine="420"/>
      </w:pPr>
    </w:p>
    <w:p w14:paraId="5DE3C629" w14:textId="3EA991C5" w:rsidR="002A6C89" w:rsidRDefault="006C592D" w:rsidP="002A6C89">
      <w:pPr>
        <w:pStyle w:val="2"/>
      </w:pPr>
      <w:r>
        <w:t>Z</w:t>
      </w:r>
      <w:r w:rsidR="002A6C89">
        <w:rPr>
          <w:rFonts w:hint="eastAsia"/>
        </w:rPr>
        <w:t>ookeepe</w:t>
      </w:r>
      <w:r w:rsidR="00222434">
        <w:rPr>
          <w:rFonts w:hint="eastAsia"/>
        </w:rPr>
        <w:t>r</w:t>
      </w:r>
      <w:r>
        <w:rPr>
          <w:rFonts w:hint="eastAsia"/>
        </w:rPr>
        <w:t>客户端</w:t>
      </w:r>
    </w:p>
    <w:p w14:paraId="49A2C279" w14:textId="3E70C02F" w:rsidR="002A6C89" w:rsidRDefault="00F11868" w:rsidP="009D3AC1">
      <w:pPr>
        <w:pStyle w:val="3"/>
        <w:ind w:firstLine="420"/>
      </w:pPr>
      <w:r>
        <w:rPr>
          <w:rFonts w:hint="eastAsia"/>
        </w:rPr>
        <w:t>连接</w:t>
      </w:r>
    </w:p>
    <w:p w14:paraId="36424D42" w14:textId="2328B981" w:rsidR="00F11868" w:rsidRDefault="00F11868" w:rsidP="00F11868">
      <w:pPr>
        <w:ind w:firstLine="420"/>
      </w:pPr>
      <w:r>
        <w:rPr>
          <w:rFonts w:hint="eastAsia"/>
        </w:rPr>
        <w:t>连接客户端</w:t>
      </w:r>
      <w:r>
        <w:rPr>
          <w:rFonts w:hint="eastAsia"/>
        </w:rPr>
        <w:t>:</w:t>
      </w:r>
      <w:r w:rsidRPr="00F11868">
        <w:t>bin/zkCli.sh-server</w:t>
      </w:r>
      <w:r>
        <w:t xml:space="preserve"> </w:t>
      </w:r>
      <w:r>
        <w:rPr>
          <w:rFonts w:hint="eastAsia"/>
        </w:rPr>
        <w:t>i</w:t>
      </w:r>
      <w:r>
        <w:t>p</w:t>
      </w:r>
      <w:r w:rsidRPr="00F11868">
        <w:t>:2181</w:t>
      </w:r>
    </w:p>
    <w:p w14:paraId="5DFFF9F9" w14:textId="64FD0558" w:rsidR="00522421" w:rsidRDefault="00F11868" w:rsidP="00F11868">
      <w:pPr>
        <w:ind w:firstLine="420"/>
      </w:pPr>
      <w:r w:rsidRPr="00F11868">
        <w:t>Help</w:t>
      </w:r>
      <w:r>
        <w:t>:</w:t>
      </w:r>
      <w:r>
        <w:rPr>
          <w:rFonts w:hint="eastAsia"/>
        </w:rPr>
        <w:t>查看命令</w:t>
      </w: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375"/>
        <w:gridCol w:w="4962"/>
      </w:tblGrid>
      <w:tr w:rsidR="00F11868" w14:paraId="258CB467" w14:textId="77777777" w:rsidTr="00F11868">
        <w:trPr>
          <w:trHeight w:val="311"/>
        </w:trPr>
        <w:tc>
          <w:tcPr>
            <w:tcW w:w="3375" w:type="dxa"/>
            <w:tcBorders>
              <w:top w:val="single" w:sz="4" w:space="0" w:color="000000"/>
              <w:left w:val="single" w:sz="4" w:space="0" w:color="000000"/>
              <w:bottom w:val="single" w:sz="4" w:space="0" w:color="000000"/>
              <w:right w:val="single" w:sz="4" w:space="0" w:color="000000"/>
            </w:tcBorders>
            <w:hideMark/>
          </w:tcPr>
          <w:p w14:paraId="10EA60D9" w14:textId="77777777" w:rsidR="00F11868" w:rsidRDefault="00F11868" w:rsidP="00F11868">
            <w:pPr>
              <w:ind w:firstLine="420"/>
              <w:rPr>
                <w:rFonts w:ascii="宋体" w:eastAsia="宋体" w:hAnsi="宋体"/>
              </w:rPr>
            </w:pPr>
            <w:r>
              <w:rPr>
                <w:rFonts w:hint="eastAsia"/>
              </w:rPr>
              <w:t>命令基本语法</w:t>
            </w:r>
          </w:p>
        </w:tc>
        <w:tc>
          <w:tcPr>
            <w:tcW w:w="4962" w:type="dxa"/>
            <w:tcBorders>
              <w:top w:val="single" w:sz="4" w:space="0" w:color="000000"/>
              <w:left w:val="nil"/>
              <w:bottom w:val="single" w:sz="4" w:space="0" w:color="000000"/>
              <w:right w:val="single" w:sz="4" w:space="0" w:color="000000"/>
            </w:tcBorders>
            <w:hideMark/>
          </w:tcPr>
          <w:p w14:paraId="0A9231C9" w14:textId="77777777" w:rsidR="00F11868" w:rsidRDefault="00F11868" w:rsidP="00F11868">
            <w:pPr>
              <w:ind w:firstLine="420"/>
            </w:pPr>
            <w:r>
              <w:rPr>
                <w:rFonts w:hint="eastAsia"/>
              </w:rPr>
              <w:t>功能描述</w:t>
            </w:r>
          </w:p>
        </w:tc>
      </w:tr>
      <w:tr w:rsidR="00F11868" w14:paraId="705FF9A6" w14:textId="77777777" w:rsidTr="00F11868">
        <w:trPr>
          <w:trHeight w:val="311"/>
        </w:trPr>
        <w:tc>
          <w:tcPr>
            <w:tcW w:w="3375" w:type="dxa"/>
            <w:tcBorders>
              <w:top w:val="single" w:sz="4" w:space="0" w:color="000000"/>
              <w:left w:val="single" w:sz="4" w:space="0" w:color="000000"/>
              <w:bottom w:val="single" w:sz="4" w:space="0" w:color="000000"/>
              <w:right w:val="single" w:sz="4" w:space="0" w:color="000000"/>
            </w:tcBorders>
            <w:hideMark/>
          </w:tcPr>
          <w:p w14:paraId="21F198BB" w14:textId="77777777" w:rsidR="00F11868" w:rsidRDefault="00F11868" w:rsidP="00F11868">
            <w:pPr>
              <w:ind w:firstLine="420"/>
              <w:rPr>
                <w:rFonts w:ascii="Calibri" w:cs="宋体"/>
              </w:rPr>
            </w:pPr>
            <w:r>
              <w:rPr>
                <w:rFonts w:ascii="Calibri" w:cs="宋体"/>
              </w:rPr>
              <w:t>help</w:t>
            </w:r>
          </w:p>
        </w:tc>
        <w:tc>
          <w:tcPr>
            <w:tcW w:w="4962" w:type="dxa"/>
            <w:tcBorders>
              <w:top w:val="single" w:sz="4" w:space="0" w:color="000000"/>
              <w:left w:val="nil"/>
              <w:bottom w:val="single" w:sz="4" w:space="0" w:color="000000"/>
              <w:right w:val="single" w:sz="4" w:space="0" w:color="000000"/>
            </w:tcBorders>
            <w:hideMark/>
          </w:tcPr>
          <w:p w14:paraId="4C7CF215" w14:textId="77777777" w:rsidR="00F11868" w:rsidRDefault="00F11868" w:rsidP="00F11868">
            <w:pPr>
              <w:ind w:firstLine="420"/>
              <w:rPr>
                <w:rFonts w:ascii="宋体"/>
              </w:rPr>
            </w:pPr>
            <w:r>
              <w:rPr>
                <w:rFonts w:hint="eastAsia"/>
              </w:rPr>
              <w:t>显示所有操作命令</w:t>
            </w:r>
          </w:p>
        </w:tc>
      </w:tr>
      <w:tr w:rsidR="00F11868" w14:paraId="1A120D0A" w14:textId="77777777" w:rsidTr="00F11868">
        <w:trPr>
          <w:trHeight w:val="936"/>
        </w:trPr>
        <w:tc>
          <w:tcPr>
            <w:tcW w:w="3375" w:type="dxa"/>
            <w:tcBorders>
              <w:top w:val="single" w:sz="4" w:space="0" w:color="000000"/>
              <w:left w:val="single" w:sz="4" w:space="0" w:color="000000"/>
              <w:bottom w:val="single" w:sz="4" w:space="0" w:color="000000"/>
              <w:right w:val="single" w:sz="4" w:space="0" w:color="000000"/>
            </w:tcBorders>
            <w:hideMark/>
          </w:tcPr>
          <w:p w14:paraId="2CF95655" w14:textId="77777777" w:rsidR="00F11868" w:rsidRDefault="00F11868" w:rsidP="00F11868">
            <w:pPr>
              <w:ind w:firstLine="420"/>
              <w:rPr>
                <w:rFonts w:ascii="Calibri" w:cs="宋体"/>
              </w:rPr>
            </w:pPr>
            <w:r>
              <w:rPr>
                <w:rFonts w:ascii="Calibri" w:cs="宋体"/>
              </w:rPr>
              <w:t>ls path</w:t>
            </w:r>
          </w:p>
        </w:tc>
        <w:tc>
          <w:tcPr>
            <w:tcW w:w="4962" w:type="dxa"/>
            <w:tcBorders>
              <w:top w:val="single" w:sz="4" w:space="0" w:color="000000"/>
              <w:left w:val="nil"/>
              <w:bottom w:val="single" w:sz="4" w:space="0" w:color="000000"/>
              <w:right w:val="single" w:sz="4" w:space="0" w:color="000000"/>
            </w:tcBorders>
            <w:hideMark/>
          </w:tcPr>
          <w:p w14:paraId="7471CC9F" w14:textId="77777777" w:rsidR="00F11868" w:rsidRDefault="00F11868" w:rsidP="00F11868">
            <w:pPr>
              <w:ind w:firstLine="420"/>
              <w:rPr>
                <w:rFonts w:ascii="Calibri" w:cs="宋体"/>
              </w:rPr>
            </w:pPr>
            <w:r>
              <w:rPr>
                <w:rFonts w:hint="eastAsia"/>
              </w:rPr>
              <w:t>使用</w:t>
            </w:r>
            <w:r>
              <w:rPr>
                <w:rFonts w:hint="eastAsia"/>
              </w:rPr>
              <w:t xml:space="preserve"> </w:t>
            </w:r>
            <w:r>
              <w:rPr>
                <w:rFonts w:ascii="Calibri" w:cs="宋体"/>
              </w:rPr>
              <w:t xml:space="preserve">ls </w:t>
            </w:r>
            <w:r>
              <w:rPr>
                <w:rFonts w:hint="eastAsia"/>
              </w:rPr>
              <w:t>命令来查看当前</w:t>
            </w:r>
            <w:r>
              <w:rPr>
                <w:rFonts w:hint="eastAsia"/>
              </w:rPr>
              <w:t xml:space="preserve"> </w:t>
            </w:r>
            <w:proofErr w:type="spellStart"/>
            <w:r>
              <w:rPr>
                <w:rFonts w:ascii="Calibri" w:cs="宋体"/>
              </w:rPr>
              <w:t>znode</w:t>
            </w:r>
            <w:proofErr w:type="spellEnd"/>
            <w:r>
              <w:rPr>
                <w:rFonts w:ascii="Calibri" w:cs="宋体"/>
              </w:rPr>
              <w:t xml:space="preserve"> </w:t>
            </w:r>
            <w:r>
              <w:rPr>
                <w:rFonts w:hint="eastAsia"/>
              </w:rPr>
              <w:t>的子节点</w:t>
            </w:r>
            <w:r>
              <w:rPr>
                <w:rFonts w:hint="eastAsia"/>
              </w:rPr>
              <w:t xml:space="preserve"> </w:t>
            </w:r>
            <w:r>
              <w:rPr>
                <w:rFonts w:ascii="Calibri" w:cs="宋体"/>
              </w:rPr>
              <w:t>[</w:t>
            </w:r>
            <w:r>
              <w:rPr>
                <w:rFonts w:hint="eastAsia"/>
              </w:rPr>
              <w:t>可监听</w:t>
            </w:r>
            <w:r>
              <w:rPr>
                <w:rFonts w:ascii="Calibri" w:cs="宋体"/>
              </w:rPr>
              <w:t>]</w:t>
            </w:r>
          </w:p>
          <w:p w14:paraId="4CC3F67B" w14:textId="77777777" w:rsidR="00F11868" w:rsidRDefault="00F11868" w:rsidP="00F11868">
            <w:pPr>
              <w:ind w:firstLine="420"/>
              <w:rPr>
                <w:rFonts w:ascii="宋体"/>
              </w:rPr>
            </w:pPr>
            <w:r>
              <w:rPr>
                <w:rFonts w:ascii="Calibri" w:cs="宋体"/>
              </w:rPr>
              <w:t>-w</w:t>
            </w:r>
            <w:r>
              <w:rPr>
                <w:rFonts w:ascii="Calibri" w:cs="宋体"/>
              </w:rPr>
              <w:tab/>
            </w:r>
            <w:r>
              <w:rPr>
                <w:rFonts w:hint="eastAsia"/>
                <w:spacing w:val="-3"/>
              </w:rPr>
              <w:t>监听子节点变化</w:t>
            </w:r>
          </w:p>
          <w:p w14:paraId="14D3BD4E" w14:textId="12DD9B2B" w:rsidR="00F11868" w:rsidRDefault="00F11868" w:rsidP="00F11868">
            <w:pPr>
              <w:ind w:firstLine="420"/>
            </w:pPr>
            <w:r>
              <w:rPr>
                <w:rFonts w:ascii="Calibri" w:cs="宋体"/>
              </w:rPr>
              <w:t>-s</w:t>
            </w:r>
            <w:r>
              <w:rPr>
                <w:rFonts w:ascii="Calibri" w:cs="宋体"/>
              </w:rPr>
              <w:tab/>
            </w:r>
            <w:r>
              <w:rPr>
                <w:rFonts w:hint="eastAsia"/>
                <w:spacing w:val="-3"/>
              </w:rPr>
              <w:t>附加次级信息</w:t>
            </w:r>
          </w:p>
        </w:tc>
      </w:tr>
    </w:tbl>
    <w:tbl>
      <w:tblPr>
        <w:tblpPr w:leftFromText="180" w:rightFromText="180" w:vertAnchor="text" w:horzAnchor="margin" w:tblpY="1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375"/>
        <w:gridCol w:w="4962"/>
      </w:tblGrid>
      <w:tr w:rsidR="00F11868" w14:paraId="4917DAAD" w14:textId="77777777" w:rsidTr="00F11868">
        <w:trPr>
          <w:trHeight w:val="935"/>
        </w:trPr>
        <w:tc>
          <w:tcPr>
            <w:tcW w:w="3375" w:type="dxa"/>
            <w:tcBorders>
              <w:top w:val="single" w:sz="4" w:space="0" w:color="000000"/>
              <w:left w:val="single" w:sz="4" w:space="0" w:color="000000"/>
              <w:bottom w:val="single" w:sz="4" w:space="0" w:color="000000"/>
              <w:right w:val="single" w:sz="4" w:space="0" w:color="000000"/>
            </w:tcBorders>
            <w:hideMark/>
          </w:tcPr>
          <w:p w14:paraId="2C717F9A" w14:textId="77777777" w:rsidR="00F11868" w:rsidRDefault="00F11868" w:rsidP="00F11868">
            <w:pPr>
              <w:ind w:firstLine="420"/>
              <w:rPr>
                <w:rFonts w:ascii="Calibri" w:hAnsi="宋体" w:cs="宋体"/>
              </w:rPr>
            </w:pPr>
            <w:r>
              <w:rPr>
                <w:rFonts w:ascii="Calibri" w:cs="宋体"/>
              </w:rPr>
              <w:t>create</w:t>
            </w:r>
          </w:p>
        </w:tc>
        <w:tc>
          <w:tcPr>
            <w:tcW w:w="4962" w:type="dxa"/>
            <w:tcBorders>
              <w:top w:val="single" w:sz="4" w:space="0" w:color="000000"/>
              <w:left w:val="nil"/>
              <w:bottom w:val="single" w:sz="4" w:space="0" w:color="000000"/>
              <w:right w:val="single" w:sz="4" w:space="0" w:color="000000"/>
            </w:tcBorders>
            <w:hideMark/>
          </w:tcPr>
          <w:p w14:paraId="1938F464" w14:textId="77777777" w:rsidR="00F11868" w:rsidRDefault="00F11868" w:rsidP="00F11868">
            <w:pPr>
              <w:ind w:firstLine="420"/>
              <w:rPr>
                <w:rFonts w:ascii="宋体"/>
              </w:rPr>
            </w:pPr>
            <w:r>
              <w:rPr>
                <w:rFonts w:hint="eastAsia"/>
              </w:rPr>
              <w:t>普通创建</w:t>
            </w:r>
          </w:p>
          <w:p w14:paraId="390451B5" w14:textId="77777777" w:rsidR="00F11868" w:rsidRDefault="00F11868" w:rsidP="00F11868">
            <w:pPr>
              <w:ind w:firstLine="420"/>
            </w:pPr>
            <w:r>
              <w:rPr>
                <w:rFonts w:ascii="Calibri" w:cs="宋体"/>
              </w:rPr>
              <w:t>-s</w:t>
            </w:r>
            <w:r>
              <w:rPr>
                <w:rFonts w:ascii="Calibri" w:cs="宋体"/>
              </w:rPr>
              <w:tab/>
            </w:r>
            <w:r>
              <w:rPr>
                <w:rFonts w:hint="eastAsia"/>
                <w:spacing w:val="-2"/>
              </w:rPr>
              <w:t>含有序列</w:t>
            </w:r>
          </w:p>
          <w:p w14:paraId="75BF5B20" w14:textId="77777777" w:rsidR="00F11868" w:rsidRDefault="00F11868" w:rsidP="00F11868">
            <w:pPr>
              <w:ind w:firstLine="420"/>
            </w:pPr>
            <w:r>
              <w:rPr>
                <w:rFonts w:ascii="Calibri" w:cs="宋体"/>
              </w:rPr>
              <w:t>-e</w:t>
            </w:r>
            <w:r>
              <w:rPr>
                <w:rFonts w:ascii="Calibri" w:cs="宋体"/>
              </w:rPr>
              <w:tab/>
            </w:r>
            <w:r>
              <w:rPr>
                <w:rFonts w:hint="eastAsia"/>
                <w:spacing w:val="-2"/>
              </w:rPr>
              <w:t>临时</w:t>
            </w:r>
            <w:r>
              <w:rPr>
                <w:rFonts w:hint="eastAsia"/>
              </w:rPr>
              <w:t>（</w:t>
            </w:r>
            <w:r>
              <w:rPr>
                <w:rFonts w:hint="eastAsia"/>
                <w:spacing w:val="-3"/>
              </w:rPr>
              <w:t>重</w:t>
            </w:r>
            <w:proofErr w:type="gramStart"/>
            <w:r>
              <w:rPr>
                <w:rFonts w:hint="eastAsia"/>
                <w:spacing w:val="-3"/>
              </w:rPr>
              <w:t>启或者</w:t>
            </w:r>
            <w:proofErr w:type="gramEnd"/>
            <w:r>
              <w:rPr>
                <w:rFonts w:hint="eastAsia"/>
                <w:spacing w:val="-3"/>
              </w:rPr>
              <w:t>超时消失</w:t>
            </w:r>
            <w:r>
              <w:rPr>
                <w:rFonts w:hint="eastAsia"/>
              </w:rPr>
              <w:t>）</w:t>
            </w:r>
          </w:p>
        </w:tc>
      </w:tr>
      <w:tr w:rsidR="00F11868" w14:paraId="13118CD4" w14:textId="77777777" w:rsidTr="00F11868">
        <w:trPr>
          <w:trHeight w:val="935"/>
        </w:trPr>
        <w:tc>
          <w:tcPr>
            <w:tcW w:w="3375" w:type="dxa"/>
            <w:tcBorders>
              <w:top w:val="single" w:sz="4" w:space="0" w:color="000000"/>
              <w:left w:val="single" w:sz="4" w:space="0" w:color="000000"/>
              <w:bottom w:val="single" w:sz="4" w:space="0" w:color="000000"/>
              <w:right w:val="single" w:sz="4" w:space="0" w:color="000000"/>
            </w:tcBorders>
            <w:hideMark/>
          </w:tcPr>
          <w:p w14:paraId="332D0906" w14:textId="77777777" w:rsidR="00F11868" w:rsidRDefault="00F11868" w:rsidP="00F11868">
            <w:pPr>
              <w:ind w:firstLine="420"/>
              <w:rPr>
                <w:rFonts w:ascii="Calibri" w:cs="宋体"/>
              </w:rPr>
            </w:pPr>
            <w:r>
              <w:rPr>
                <w:rFonts w:ascii="Calibri" w:cs="宋体"/>
              </w:rPr>
              <w:t>get path</w:t>
            </w:r>
          </w:p>
        </w:tc>
        <w:tc>
          <w:tcPr>
            <w:tcW w:w="4962" w:type="dxa"/>
            <w:tcBorders>
              <w:top w:val="single" w:sz="4" w:space="0" w:color="000000"/>
              <w:left w:val="nil"/>
              <w:bottom w:val="single" w:sz="4" w:space="0" w:color="000000"/>
              <w:right w:val="single" w:sz="4" w:space="0" w:color="000000"/>
            </w:tcBorders>
            <w:hideMark/>
          </w:tcPr>
          <w:p w14:paraId="61BFED6A" w14:textId="77777777" w:rsidR="00F11868" w:rsidRDefault="00F11868" w:rsidP="00F11868">
            <w:pPr>
              <w:ind w:firstLine="418"/>
              <w:rPr>
                <w:rFonts w:ascii="Calibri" w:cs="宋体"/>
              </w:rPr>
            </w:pPr>
            <w:r>
              <w:rPr>
                <w:rFonts w:hint="eastAsia"/>
                <w:spacing w:val="-1"/>
              </w:rPr>
              <w:t>获得节点的值</w:t>
            </w:r>
            <w:r>
              <w:rPr>
                <w:rFonts w:hint="eastAsia"/>
                <w:spacing w:val="-1"/>
              </w:rPr>
              <w:t xml:space="preserve"> </w:t>
            </w:r>
            <w:r>
              <w:rPr>
                <w:rFonts w:ascii="Calibri" w:cs="宋体"/>
                <w:spacing w:val="-3"/>
              </w:rPr>
              <w:t>[</w:t>
            </w:r>
            <w:r>
              <w:rPr>
                <w:rFonts w:hint="eastAsia"/>
                <w:spacing w:val="-2"/>
              </w:rPr>
              <w:t>可监听</w:t>
            </w:r>
            <w:r>
              <w:rPr>
                <w:rFonts w:ascii="Calibri" w:cs="宋体"/>
              </w:rPr>
              <w:t>]</w:t>
            </w:r>
          </w:p>
          <w:p w14:paraId="1B03EB3A" w14:textId="77777777" w:rsidR="00F11868" w:rsidRDefault="00F11868" w:rsidP="00F11868">
            <w:pPr>
              <w:ind w:firstLine="420"/>
              <w:rPr>
                <w:rFonts w:ascii="宋体"/>
              </w:rPr>
            </w:pPr>
            <w:r>
              <w:rPr>
                <w:rFonts w:ascii="Calibri" w:cs="宋体"/>
              </w:rPr>
              <w:t>-w</w:t>
            </w:r>
            <w:r>
              <w:rPr>
                <w:rFonts w:ascii="Calibri" w:cs="宋体"/>
              </w:rPr>
              <w:tab/>
            </w:r>
            <w:r>
              <w:rPr>
                <w:rFonts w:hint="eastAsia"/>
                <w:spacing w:val="-3"/>
              </w:rPr>
              <w:t>监听节点内容变化</w:t>
            </w:r>
          </w:p>
          <w:p w14:paraId="0063E33F" w14:textId="77777777" w:rsidR="00F11868" w:rsidRDefault="00F11868" w:rsidP="00F11868">
            <w:pPr>
              <w:ind w:firstLine="420"/>
            </w:pPr>
            <w:r>
              <w:rPr>
                <w:rFonts w:ascii="Calibri" w:cs="宋体"/>
              </w:rPr>
              <w:t>-s</w:t>
            </w:r>
            <w:r>
              <w:rPr>
                <w:rFonts w:ascii="Calibri" w:cs="宋体"/>
              </w:rPr>
              <w:tab/>
            </w:r>
            <w:r>
              <w:rPr>
                <w:rFonts w:hint="eastAsia"/>
                <w:spacing w:val="-3"/>
              </w:rPr>
              <w:t>附加次级信息</w:t>
            </w:r>
          </w:p>
        </w:tc>
      </w:tr>
      <w:tr w:rsidR="00F11868" w14:paraId="62DF544C" w14:textId="77777777" w:rsidTr="00F11868">
        <w:trPr>
          <w:trHeight w:val="311"/>
        </w:trPr>
        <w:tc>
          <w:tcPr>
            <w:tcW w:w="3375" w:type="dxa"/>
            <w:tcBorders>
              <w:top w:val="single" w:sz="4" w:space="0" w:color="000000"/>
              <w:left w:val="single" w:sz="4" w:space="0" w:color="000000"/>
              <w:bottom w:val="single" w:sz="4" w:space="0" w:color="000000"/>
              <w:right w:val="single" w:sz="4" w:space="0" w:color="000000"/>
            </w:tcBorders>
            <w:hideMark/>
          </w:tcPr>
          <w:p w14:paraId="2354698D" w14:textId="77777777" w:rsidR="00F11868" w:rsidRDefault="00F11868" w:rsidP="00F11868">
            <w:pPr>
              <w:ind w:firstLine="420"/>
              <w:rPr>
                <w:rFonts w:ascii="Calibri" w:cs="宋体"/>
              </w:rPr>
            </w:pPr>
            <w:r>
              <w:rPr>
                <w:rFonts w:ascii="Calibri" w:cs="宋体"/>
              </w:rPr>
              <w:t>set</w:t>
            </w:r>
          </w:p>
        </w:tc>
        <w:tc>
          <w:tcPr>
            <w:tcW w:w="4962" w:type="dxa"/>
            <w:tcBorders>
              <w:top w:val="single" w:sz="4" w:space="0" w:color="000000"/>
              <w:left w:val="nil"/>
              <w:bottom w:val="single" w:sz="4" w:space="0" w:color="000000"/>
              <w:right w:val="single" w:sz="4" w:space="0" w:color="000000"/>
            </w:tcBorders>
            <w:hideMark/>
          </w:tcPr>
          <w:p w14:paraId="78620178" w14:textId="77777777" w:rsidR="00F11868" w:rsidRDefault="00F11868" w:rsidP="00F11868">
            <w:pPr>
              <w:ind w:firstLine="420"/>
              <w:rPr>
                <w:rFonts w:ascii="宋体"/>
              </w:rPr>
            </w:pPr>
            <w:r>
              <w:rPr>
                <w:rFonts w:hint="eastAsia"/>
              </w:rPr>
              <w:t>设置节点的具体值</w:t>
            </w:r>
          </w:p>
        </w:tc>
      </w:tr>
      <w:tr w:rsidR="00F11868" w14:paraId="2A70F550" w14:textId="77777777" w:rsidTr="00F11868">
        <w:trPr>
          <w:trHeight w:val="311"/>
        </w:trPr>
        <w:tc>
          <w:tcPr>
            <w:tcW w:w="3375" w:type="dxa"/>
            <w:tcBorders>
              <w:top w:val="single" w:sz="4" w:space="0" w:color="000000"/>
              <w:left w:val="single" w:sz="4" w:space="0" w:color="000000"/>
              <w:bottom w:val="single" w:sz="4" w:space="0" w:color="000000"/>
              <w:right w:val="single" w:sz="4" w:space="0" w:color="000000"/>
            </w:tcBorders>
            <w:hideMark/>
          </w:tcPr>
          <w:p w14:paraId="2CB1E39E" w14:textId="77777777" w:rsidR="00F11868" w:rsidRDefault="00F11868" w:rsidP="00F11868">
            <w:pPr>
              <w:ind w:firstLine="420"/>
              <w:rPr>
                <w:rFonts w:ascii="Calibri" w:cs="宋体"/>
              </w:rPr>
            </w:pPr>
            <w:r>
              <w:rPr>
                <w:rFonts w:ascii="Calibri" w:cs="宋体"/>
              </w:rPr>
              <w:t>stat</w:t>
            </w:r>
          </w:p>
        </w:tc>
        <w:tc>
          <w:tcPr>
            <w:tcW w:w="4962" w:type="dxa"/>
            <w:tcBorders>
              <w:top w:val="single" w:sz="4" w:space="0" w:color="000000"/>
              <w:left w:val="nil"/>
              <w:bottom w:val="single" w:sz="4" w:space="0" w:color="000000"/>
              <w:right w:val="single" w:sz="4" w:space="0" w:color="000000"/>
            </w:tcBorders>
            <w:hideMark/>
          </w:tcPr>
          <w:p w14:paraId="3F75EF7A" w14:textId="77777777" w:rsidR="00F11868" w:rsidRDefault="00F11868" w:rsidP="00F11868">
            <w:pPr>
              <w:ind w:firstLine="420"/>
              <w:rPr>
                <w:rFonts w:ascii="宋体"/>
              </w:rPr>
            </w:pPr>
            <w:r>
              <w:rPr>
                <w:rFonts w:hint="eastAsia"/>
              </w:rPr>
              <w:t>查看节点状态</w:t>
            </w:r>
          </w:p>
        </w:tc>
      </w:tr>
      <w:tr w:rsidR="00F11868" w14:paraId="6D4DADCE" w14:textId="77777777" w:rsidTr="00F11868">
        <w:trPr>
          <w:trHeight w:val="311"/>
        </w:trPr>
        <w:tc>
          <w:tcPr>
            <w:tcW w:w="3375" w:type="dxa"/>
            <w:tcBorders>
              <w:top w:val="single" w:sz="4" w:space="0" w:color="000000"/>
              <w:left w:val="single" w:sz="4" w:space="0" w:color="000000"/>
              <w:bottom w:val="single" w:sz="4" w:space="0" w:color="000000"/>
              <w:right w:val="single" w:sz="4" w:space="0" w:color="000000"/>
            </w:tcBorders>
            <w:hideMark/>
          </w:tcPr>
          <w:p w14:paraId="4A7FB74F" w14:textId="77777777" w:rsidR="00F11868" w:rsidRDefault="00F11868" w:rsidP="00F11868">
            <w:pPr>
              <w:ind w:firstLine="420"/>
              <w:rPr>
                <w:rFonts w:ascii="Calibri" w:cs="宋体"/>
              </w:rPr>
            </w:pPr>
            <w:r>
              <w:rPr>
                <w:rFonts w:ascii="Calibri" w:cs="宋体"/>
              </w:rPr>
              <w:t>delete</w:t>
            </w:r>
          </w:p>
        </w:tc>
        <w:tc>
          <w:tcPr>
            <w:tcW w:w="4962" w:type="dxa"/>
            <w:tcBorders>
              <w:top w:val="single" w:sz="4" w:space="0" w:color="000000"/>
              <w:left w:val="nil"/>
              <w:bottom w:val="single" w:sz="4" w:space="0" w:color="000000"/>
              <w:right w:val="single" w:sz="4" w:space="0" w:color="000000"/>
            </w:tcBorders>
            <w:hideMark/>
          </w:tcPr>
          <w:p w14:paraId="20A822D9" w14:textId="77777777" w:rsidR="00F11868" w:rsidRDefault="00F11868" w:rsidP="00F11868">
            <w:pPr>
              <w:ind w:firstLine="420"/>
              <w:rPr>
                <w:rFonts w:ascii="宋体"/>
              </w:rPr>
            </w:pPr>
            <w:r>
              <w:rPr>
                <w:rFonts w:hint="eastAsia"/>
              </w:rPr>
              <w:t>删除节点</w:t>
            </w:r>
          </w:p>
        </w:tc>
      </w:tr>
      <w:tr w:rsidR="00F11868" w14:paraId="1885A96F" w14:textId="77777777" w:rsidTr="00F11868">
        <w:trPr>
          <w:trHeight w:val="314"/>
        </w:trPr>
        <w:tc>
          <w:tcPr>
            <w:tcW w:w="3375" w:type="dxa"/>
            <w:tcBorders>
              <w:top w:val="single" w:sz="4" w:space="0" w:color="000000"/>
              <w:left w:val="single" w:sz="4" w:space="0" w:color="000000"/>
              <w:bottom w:val="single" w:sz="4" w:space="0" w:color="000000"/>
              <w:right w:val="single" w:sz="4" w:space="0" w:color="000000"/>
            </w:tcBorders>
            <w:hideMark/>
          </w:tcPr>
          <w:p w14:paraId="5811A2E8" w14:textId="77777777" w:rsidR="00F11868" w:rsidRDefault="00F11868" w:rsidP="00F11868">
            <w:pPr>
              <w:ind w:firstLine="420"/>
              <w:rPr>
                <w:rFonts w:ascii="Calibri" w:cs="宋体"/>
              </w:rPr>
            </w:pPr>
            <w:proofErr w:type="spellStart"/>
            <w:r>
              <w:rPr>
                <w:rFonts w:ascii="Calibri" w:cs="宋体"/>
              </w:rPr>
              <w:t>deleteall</w:t>
            </w:r>
            <w:proofErr w:type="spellEnd"/>
          </w:p>
        </w:tc>
        <w:tc>
          <w:tcPr>
            <w:tcW w:w="4962" w:type="dxa"/>
            <w:tcBorders>
              <w:top w:val="single" w:sz="4" w:space="0" w:color="000000"/>
              <w:left w:val="nil"/>
              <w:bottom w:val="single" w:sz="4" w:space="0" w:color="000000"/>
              <w:right w:val="single" w:sz="4" w:space="0" w:color="000000"/>
            </w:tcBorders>
            <w:hideMark/>
          </w:tcPr>
          <w:p w14:paraId="37A38DDA" w14:textId="77777777" w:rsidR="00F11868" w:rsidRDefault="00F11868" w:rsidP="00F11868">
            <w:pPr>
              <w:ind w:firstLine="420"/>
              <w:rPr>
                <w:rFonts w:ascii="宋体"/>
              </w:rPr>
            </w:pPr>
            <w:r>
              <w:rPr>
                <w:rFonts w:hint="eastAsia"/>
              </w:rPr>
              <w:t>递归删除节点</w:t>
            </w:r>
          </w:p>
        </w:tc>
      </w:tr>
    </w:tbl>
    <w:p w14:paraId="418AF8D9" w14:textId="77777777" w:rsidR="00F11868" w:rsidRDefault="00F11868" w:rsidP="00F11868">
      <w:pPr>
        <w:ind w:firstLine="420"/>
        <w:rPr>
          <w:rFonts w:ascii="Calibri" w:eastAsia="宋体" w:hAnsi="宋体" w:cs="宋体"/>
        </w:rPr>
        <w:sectPr w:rsidR="00F11868">
          <w:headerReference w:type="even" r:id="rId32"/>
          <w:headerReference w:type="default" r:id="rId33"/>
          <w:footerReference w:type="even" r:id="rId34"/>
          <w:footerReference w:type="default" r:id="rId35"/>
          <w:headerReference w:type="first" r:id="rId36"/>
          <w:footerReference w:type="first" r:id="rId37"/>
          <w:pgSz w:w="11910" w:h="16840"/>
          <w:pgMar w:top="1580" w:right="1560" w:bottom="1260" w:left="1680" w:header="852" w:footer="1064" w:gutter="0"/>
          <w:cols w:space="720"/>
        </w:sectPr>
      </w:pPr>
    </w:p>
    <w:p w14:paraId="78FA91FB" w14:textId="77777777" w:rsidR="00F11868" w:rsidRPr="00F11868" w:rsidRDefault="00F11868" w:rsidP="00F11868">
      <w:pPr>
        <w:ind w:firstLine="420"/>
      </w:pPr>
    </w:p>
    <w:tbl>
      <w:tblPr>
        <w:tblStyle w:val="ab"/>
        <w:tblW w:w="8522" w:type="dxa"/>
        <w:tblLayout w:type="fixed"/>
        <w:tblLook w:val="0000" w:firstRow="0" w:lastRow="0" w:firstColumn="0" w:lastColumn="0" w:noHBand="0" w:noVBand="0"/>
      </w:tblPr>
      <w:tblGrid>
        <w:gridCol w:w="6516"/>
        <w:gridCol w:w="2006"/>
      </w:tblGrid>
      <w:tr w:rsidR="008C4ABC" w14:paraId="0337A5BF" w14:textId="77777777" w:rsidTr="00B54DD6">
        <w:tc>
          <w:tcPr>
            <w:tcW w:w="6516" w:type="dxa"/>
          </w:tcPr>
          <w:p w14:paraId="68A43E85" w14:textId="77777777" w:rsidR="008C4ABC" w:rsidRDefault="008C4ABC" w:rsidP="00222434">
            <w:pPr>
              <w:ind w:firstLineChars="0" w:firstLine="0"/>
            </w:pPr>
            <w:r>
              <w:rPr>
                <w:rFonts w:hint="eastAsia"/>
              </w:rPr>
              <w:t>命令</w:t>
            </w:r>
          </w:p>
        </w:tc>
        <w:tc>
          <w:tcPr>
            <w:tcW w:w="2006" w:type="dxa"/>
          </w:tcPr>
          <w:p w14:paraId="7FFF60F5" w14:textId="77777777" w:rsidR="008C4ABC" w:rsidRDefault="008C4ABC" w:rsidP="00222434">
            <w:pPr>
              <w:ind w:firstLineChars="0" w:firstLine="0"/>
            </w:pPr>
            <w:r>
              <w:rPr>
                <w:rFonts w:hint="eastAsia"/>
              </w:rPr>
              <w:t>说明</w:t>
            </w:r>
          </w:p>
        </w:tc>
      </w:tr>
      <w:tr w:rsidR="008C4ABC" w14:paraId="5F2EDFDB" w14:textId="77777777" w:rsidTr="00B54DD6">
        <w:tc>
          <w:tcPr>
            <w:tcW w:w="6516" w:type="dxa"/>
          </w:tcPr>
          <w:p w14:paraId="08DE44EA" w14:textId="09ADC09D" w:rsidR="008C4ABC" w:rsidRDefault="008C4ABC" w:rsidP="00222434">
            <w:pPr>
              <w:ind w:firstLineChars="0" w:firstLine="0"/>
            </w:pPr>
            <w:r>
              <w:rPr>
                <w:rFonts w:hint="eastAsia"/>
              </w:rPr>
              <w:t>Create /</w:t>
            </w:r>
            <w:r>
              <w:rPr>
                <w:rFonts w:hint="eastAsia"/>
              </w:rPr>
              <w:t>节点</w:t>
            </w:r>
            <w:r>
              <w:rPr>
                <w:rFonts w:hint="eastAsia"/>
              </w:rPr>
              <w:t xml:space="preserve"> </w:t>
            </w:r>
            <w:r w:rsidR="00F95497">
              <w:rPr>
                <w:rFonts w:hint="eastAsia"/>
              </w:rPr>
              <w:t>创建</w:t>
            </w:r>
            <w:proofErr w:type="spellStart"/>
            <w:r w:rsidR="00F95497">
              <w:rPr>
                <w:rFonts w:hint="eastAsia"/>
              </w:rPr>
              <w:t>znode</w:t>
            </w:r>
            <w:proofErr w:type="spellEnd"/>
            <w:r w:rsidR="00F95497">
              <w:t>(</w:t>
            </w:r>
            <w:r w:rsidR="00F95497">
              <w:rPr>
                <w:rFonts w:hint="eastAsia"/>
              </w:rPr>
              <w:t>父</w:t>
            </w:r>
            <w:proofErr w:type="spellStart"/>
            <w:r w:rsidR="00F95497">
              <w:rPr>
                <w:rFonts w:hint="eastAsia"/>
              </w:rPr>
              <w:t>znode</w:t>
            </w:r>
            <w:proofErr w:type="spellEnd"/>
            <w:r w:rsidR="00F95497">
              <w:rPr>
                <w:rFonts w:hint="eastAsia"/>
              </w:rPr>
              <w:t>必须存在</w:t>
            </w:r>
            <w:r w:rsidR="00F95497">
              <w:t>)</w:t>
            </w:r>
          </w:p>
        </w:tc>
        <w:tc>
          <w:tcPr>
            <w:tcW w:w="2006" w:type="dxa"/>
          </w:tcPr>
          <w:p w14:paraId="52068526" w14:textId="77777777" w:rsidR="008C4ABC" w:rsidRDefault="008C4ABC" w:rsidP="00222434">
            <w:pPr>
              <w:ind w:firstLineChars="0" w:firstLine="0"/>
            </w:pPr>
            <w:r>
              <w:rPr>
                <w:rFonts w:hint="eastAsia"/>
              </w:rPr>
              <w:t>新增节点并赋值</w:t>
            </w:r>
          </w:p>
        </w:tc>
      </w:tr>
      <w:tr w:rsidR="008C4ABC" w14:paraId="7A84F9CE" w14:textId="77777777" w:rsidTr="00B54DD6">
        <w:tc>
          <w:tcPr>
            <w:tcW w:w="6516" w:type="dxa"/>
          </w:tcPr>
          <w:p w14:paraId="244EB60B" w14:textId="59B56289" w:rsidR="008C4ABC" w:rsidRDefault="008C4ABC" w:rsidP="00222434">
            <w:pPr>
              <w:ind w:firstLineChars="0" w:firstLine="0"/>
            </w:pPr>
            <w:r>
              <w:rPr>
                <w:rFonts w:hint="eastAsia"/>
              </w:rPr>
              <w:t>Delete /</w:t>
            </w:r>
            <w:r>
              <w:rPr>
                <w:rFonts w:hint="eastAsia"/>
              </w:rPr>
              <w:t>节点</w:t>
            </w:r>
            <w:r w:rsidR="0056128E">
              <w:rPr>
                <w:rFonts w:hint="eastAsia"/>
              </w:rPr>
              <w:t xml:space="preserve"> </w:t>
            </w:r>
            <w:r w:rsidR="0056128E">
              <w:rPr>
                <w:rFonts w:hint="eastAsia"/>
              </w:rPr>
              <w:t>删除</w:t>
            </w:r>
            <w:proofErr w:type="spellStart"/>
            <w:r w:rsidR="0056128E">
              <w:rPr>
                <w:rFonts w:hint="eastAsia"/>
              </w:rPr>
              <w:t>znode</w:t>
            </w:r>
            <w:proofErr w:type="spellEnd"/>
            <w:r w:rsidR="0056128E">
              <w:t>(</w:t>
            </w:r>
            <w:proofErr w:type="spellStart"/>
            <w:r w:rsidR="0056128E">
              <w:rPr>
                <w:rFonts w:hint="eastAsia"/>
              </w:rPr>
              <w:t>zonde</w:t>
            </w:r>
            <w:proofErr w:type="spellEnd"/>
            <w:r w:rsidR="0056128E">
              <w:rPr>
                <w:rFonts w:hint="eastAsia"/>
              </w:rPr>
              <w:t>没有子节点</w:t>
            </w:r>
            <w:r w:rsidR="0056128E">
              <w:t>)</w:t>
            </w:r>
          </w:p>
        </w:tc>
        <w:tc>
          <w:tcPr>
            <w:tcW w:w="2006" w:type="dxa"/>
          </w:tcPr>
          <w:p w14:paraId="7AAA8388" w14:textId="77777777" w:rsidR="008C4ABC" w:rsidRDefault="008C4ABC" w:rsidP="00222434">
            <w:pPr>
              <w:ind w:firstLineChars="0" w:firstLine="0"/>
            </w:pPr>
            <w:r>
              <w:rPr>
                <w:rFonts w:hint="eastAsia"/>
              </w:rPr>
              <w:t>删除节点</w:t>
            </w:r>
          </w:p>
        </w:tc>
      </w:tr>
      <w:tr w:rsidR="008C4ABC" w14:paraId="78A243A6" w14:textId="77777777" w:rsidTr="00B54DD6">
        <w:tc>
          <w:tcPr>
            <w:tcW w:w="6516" w:type="dxa"/>
          </w:tcPr>
          <w:p w14:paraId="5A704859" w14:textId="77777777" w:rsidR="008C4ABC" w:rsidRDefault="008C4ABC" w:rsidP="00222434">
            <w:pPr>
              <w:ind w:firstLineChars="0" w:firstLine="0"/>
            </w:pPr>
            <w:r>
              <w:rPr>
                <w:rFonts w:hint="eastAsia"/>
              </w:rPr>
              <w:t>Set /</w:t>
            </w:r>
            <w:r>
              <w:rPr>
                <w:rFonts w:hint="eastAsia"/>
              </w:rPr>
              <w:t>节点</w:t>
            </w:r>
            <w:r>
              <w:rPr>
                <w:rFonts w:hint="eastAsia"/>
              </w:rPr>
              <w:t xml:space="preserve"> </w:t>
            </w:r>
            <w:r>
              <w:rPr>
                <w:rFonts w:hint="eastAsia"/>
              </w:rPr>
              <w:t>新的节点值</w:t>
            </w:r>
          </w:p>
        </w:tc>
        <w:tc>
          <w:tcPr>
            <w:tcW w:w="2006" w:type="dxa"/>
          </w:tcPr>
          <w:p w14:paraId="2094698F" w14:textId="77777777" w:rsidR="008C4ABC" w:rsidRDefault="008C4ABC" w:rsidP="00222434">
            <w:pPr>
              <w:ind w:firstLineChars="0" w:firstLine="0"/>
            </w:pPr>
            <w:r>
              <w:rPr>
                <w:rFonts w:hint="eastAsia"/>
              </w:rPr>
              <w:t>修改节点的值</w:t>
            </w:r>
          </w:p>
        </w:tc>
      </w:tr>
      <w:tr w:rsidR="008C4ABC" w14:paraId="26300C19" w14:textId="77777777" w:rsidTr="00B54DD6">
        <w:tc>
          <w:tcPr>
            <w:tcW w:w="6516" w:type="dxa"/>
          </w:tcPr>
          <w:p w14:paraId="040A3A0F" w14:textId="77777777" w:rsidR="008C4ABC" w:rsidRDefault="008C4ABC" w:rsidP="00222434">
            <w:pPr>
              <w:ind w:firstLineChars="0" w:firstLine="0"/>
            </w:pPr>
            <w:r>
              <w:rPr>
                <w:rFonts w:hint="eastAsia"/>
              </w:rPr>
              <w:t>Get /</w:t>
            </w:r>
            <w:r>
              <w:rPr>
                <w:rFonts w:hint="eastAsia"/>
              </w:rPr>
              <w:t>节点</w:t>
            </w:r>
            <w:r>
              <w:rPr>
                <w:rFonts w:hint="eastAsia"/>
              </w:rPr>
              <w:t xml:space="preserve"> </w:t>
            </w:r>
          </w:p>
        </w:tc>
        <w:tc>
          <w:tcPr>
            <w:tcW w:w="2006" w:type="dxa"/>
          </w:tcPr>
          <w:p w14:paraId="17620394" w14:textId="77777777" w:rsidR="008C4ABC" w:rsidRDefault="008C4ABC" w:rsidP="00222434">
            <w:pPr>
              <w:ind w:firstLineChars="0" w:firstLine="0"/>
            </w:pPr>
            <w:r>
              <w:rPr>
                <w:rFonts w:hint="eastAsia"/>
              </w:rPr>
              <w:t>获取节点的值</w:t>
            </w:r>
          </w:p>
        </w:tc>
      </w:tr>
      <w:tr w:rsidR="00B54DD6" w14:paraId="3748E79C" w14:textId="77777777" w:rsidTr="00B54DD6">
        <w:tc>
          <w:tcPr>
            <w:tcW w:w="6516" w:type="dxa"/>
          </w:tcPr>
          <w:p w14:paraId="66912AAA" w14:textId="3894CBEC" w:rsidR="00B54DD6" w:rsidRDefault="00B54DD6" w:rsidP="00222434">
            <w:pPr>
              <w:ind w:firstLineChars="0" w:firstLine="0"/>
            </w:pPr>
            <w:r>
              <w:rPr>
                <w:rFonts w:hint="eastAsia"/>
              </w:rPr>
              <w:t>exists</w:t>
            </w:r>
            <w:r>
              <w:t xml:space="preserve">    </w:t>
            </w:r>
            <w:r>
              <w:rPr>
                <w:rFonts w:hint="eastAsia"/>
              </w:rPr>
              <w:t>测试</w:t>
            </w:r>
            <w:r>
              <w:rPr>
                <w:rFonts w:hint="eastAsia"/>
              </w:rPr>
              <w:t>node</w:t>
            </w:r>
            <w:r>
              <w:rPr>
                <w:rFonts w:hint="eastAsia"/>
              </w:rPr>
              <w:t>是否存在，并获取他的元数据</w:t>
            </w:r>
          </w:p>
        </w:tc>
        <w:tc>
          <w:tcPr>
            <w:tcW w:w="2006" w:type="dxa"/>
          </w:tcPr>
          <w:p w14:paraId="6A1EB66A" w14:textId="77777777" w:rsidR="00B54DD6" w:rsidRDefault="00B54DD6" w:rsidP="00222434">
            <w:pPr>
              <w:ind w:firstLineChars="0" w:firstLine="0"/>
            </w:pPr>
          </w:p>
        </w:tc>
      </w:tr>
    </w:tbl>
    <w:p w14:paraId="6CBFE8D5" w14:textId="1FDD72A7" w:rsidR="002A6C89" w:rsidRPr="002A6C89" w:rsidRDefault="008C4ABC" w:rsidP="002A6C89">
      <w:pPr>
        <w:ind w:firstLine="420"/>
      </w:pPr>
      <w:r>
        <w:rPr>
          <w:rFonts w:hint="eastAsia"/>
        </w:rPr>
        <w:t>注意点：</w:t>
      </w:r>
      <w:r>
        <w:rPr>
          <w:rFonts w:hint="eastAsia"/>
        </w:rPr>
        <w:t>zookeeper</w:t>
      </w:r>
      <w:r>
        <w:rPr>
          <w:rFonts w:hint="eastAsia"/>
        </w:rPr>
        <w:t>中不能递归创建，</w:t>
      </w:r>
    </w:p>
    <w:p w14:paraId="61BE6C51" w14:textId="2826217D" w:rsidR="002A6C89" w:rsidRDefault="00F11868" w:rsidP="00F11868">
      <w:pPr>
        <w:pStyle w:val="3"/>
        <w:ind w:firstLine="420"/>
      </w:pPr>
      <w:proofErr w:type="spellStart"/>
      <w:r w:rsidRPr="00F11868">
        <w:t>znode</w:t>
      </w:r>
      <w:proofErr w:type="spellEnd"/>
      <w:r w:rsidRPr="00F11868">
        <w:t xml:space="preserve"> </w:t>
      </w:r>
      <w:r w:rsidRPr="00F11868">
        <w:t>节点数据信息</w:t>
      </w:r>
    </w:p>
    <w:p w14:paraId="59DF7FD1" w14:textId="5D83C1A5" w:rsidR="00F11868" w:rsidRDefault="00F11868" w:rsidP="00743E56">
      <w:pPr>
        <w:ind w:firstLine="420"/>
        <w:jc w:val="center"/>
      </w:pPr>
      <w:r w:rsidRPr="00F11868">
        <w:t>l</w:t>
      </w:r>
      <w:r w:rsidR="00743E56">
        <w:rPr>
          <w:noProof/>
        </w:rPr>
        <w:drawing>
          <wp:inline distT="0" distB="0" distL="0" distR="0" wp14:anchorId="50F713AF" wp14:editId="31BAFB17">
            <wp:extent cx="3247619" cy="1771429"/>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7619" cy="1771429"/>
                    </a:xfrm>
                    <a:prstGeom prst="rect">
                      <a:avLst/>
                    </a:prstGeom>
                  </pic:spPr>
                </pic:pic>
              </a:graphicData>
            </a:graphic>
          </wp:inline>
        </w:drawing>
      </w:r>
    </w:p>
    <w:p w14:paraId="19D47866" w14:textId="6D2402DD" w:rsidR="00743E56" w:rsidRDefault="00743E56" w:rsidP="00743E56">
      <w:pPr>
        <w:ind w:firstLine="420"/>
      </w:pPr>
      <w:r>
        <w:rPr>
          <w:rFonts w:hint="eastAsia"/>
        </w:rPr>
        <w:t>（</w:t>
      </w:r>
      <w:r>
        <w:t>1</w:t>
      </w:r>
      <w:r>
        <w:t>）</w:t>
      </w:r>
      <w:proofErr w:type="spellStart"/>
      <w:r>
        <w:t>czxid</w:t>
      </w:r>
      <w:proofErr w:type="spellEnd"/>
      <w:r>
        <w:t>：创建节点的事务</w:t>
      </w:r>
      <w:r>
        <w:t xml:space="preserve"> </w:t>
      </w:r>
      <w:proofErr w:type="spellStart"/>
      <w:r>
        <w:t>zxid</w:t>
      </w:r>
      <w:proofErr w:type="spellEnd"/>
    </w:p>
    <w:p w14:paraId="071B9642" w14:textId="77777777" w:rsidR="00743E56" w:rsidRDefault="00743E56" w:rsidP="00743E56">
      <w:pPr>
        <w:ind w:left="420" w:firstLine="420"/>
      </w:pPr>
      <w:r>
        <w:rPr>
          <w:rFonts w:hint="eastAsia"/>
        </w:rPr>
        <w:t>每次修改</w:t>
      </w:r>
      <w:proofErr w:type="spellStart"/>
      <w:r>
        <w:t>ZooKeeper</w:t>
      </w:r>
      <w:proofErr w:type="spellEnd"/>
      <w:r>
        <w:t xml:space="preserve"> </w:t>
      </w:r>
      <w:r>
        <w:t>状态都会产生一个</w:t>
      </w:r>
      <w:proofErr w:type="spellStart"/>
      <w:r>
        <w:t>ZooKeeper</w:t>
      </w:r>
      <w:proofErr w:type="spellEnd"/>
      <w:r>
        <w:t xml:space="preserve"> </w:t>
      </w:r>
      <w:r>
        <w:t>事务</w:t>
      </w:r>
      <w:r>
        <w:t xml:space="preserve"> ID</w:t>
      </w:r>
      <w:r>
        <w:t>。事务</w:t>
      </w:r>
      <w:r>
        <w:t xml:space="preserve"> ID </w:t>
      </w:r>
      <w:r>
        <w:t>是</w:t>
      </w:r>
      <w:proofErr w:type="spellStart"/>
      <w:r>
        <w:t>ZooKeeper</w:t>
      </w:r>
      <w:proofErr w:type="spellEnd"/>
      <w:r>
        <w:t xml:space="preserve"> </w:t>
      </w:r>
      <w:r>
        <w:t>中所有修改总的次序。每次修改都有唯一的</w:t>
      </w:r>
      <w:r>
        <w:t xml:space="preserve"> </w:t>
      </w:r>
      <w:proofErr w:type="spellStart"/>
      <w:r>
        <w:t>zxid</w:t>
      </w:r>
      <w:proofErr w:type="spellEnd"/>
      <w:r>
        <w:t>，如果</w:t>
      </w:r>
      <w:r>
        <w:t xml:space="preserve"> zxid1 </w:t>
      </w:r>
      <w:r>
        <w:t>小于</w:t>
      </w:r>
      <w:r>
        <w:t xml:space="preserve"> zxid2</w:t>
      </w:r>
      <w:r>
        <w:t>，那么</w:t>
      </w:r>
      <w:r>
        <w:t xml:space="preserve">zxid1 </w:t>
      </w:r>
      <w:r>
        <w:t>在</w:t>
      </w:r>
      <w:r>
        <w:t xml:space="preserve"> zxid2 </w:t>
      </w:r>
      <w:r>
        <w:t>之前发生。</w:t>
      </w:r>
    </w:p>
    <w:p w14:paraId="28F01724" w14:textId="198ED56B" w:rsidR="00743E56" w:rsidRDefault="00743E56" w:rsidP="00743E56">
      <w:pPr>
        <w:ind w:firstLine="420"/>
      </w:pPr>
      <w:r>
        <w:rPr>
          <w:rFonts w:hint="eastAsia"/>
        </w:rPr>
        <w:t>（</w:t>
      </w:r>
      <w:r>
        <w:t>2</w:t>
      </w:r>
      <w:r>
        <w:t>）</w:t>
      </w:r>
      <w:proofErr w:type="spellStart"/>
      <w:r>
        <w:t>ctime</w:t>
      </w:r>
      <w:proofErr w:type="spellEnd"/>
      <w:r>
        <w:t>：</w:t>
      </w:r>
      <w:proofErr w:type="spellStart"/>
      <w:r>
        <w:t>znode</w:t>
      </w:r>
      <w:proofErr w:type="spellEnd"/>
      <w:r>
        <w:t xml:space="preserve"> </w:t>
      </w:r>
      <w:r>
        <w:t>被创建的毫秒数（从</w:t>
      </w:r>
      <w:r>
        <w:t xml:space="preserve"> 1970 </w:t>
      </w:r>
      <w:r>
        <w:t>年开始）</w:t>
      </w:r>
    </w:p>
    <w:p w14:paraId="340EA338" w14:textId="179E2A89" w:rsidR="00743E56" w:rsidRPr="00743E56" w:rsidRDefault="00743E56" w:rsidP="00743E56">
      <w:pPr>
        <w:ind w:firstLine="420"/>
      </w:pPr>
      <w:r>
        <w:rPr>
          <w:rFonts w:hint="eastAsia"/>
        </w:rPr>
        <w:t>（</w:t>
      </w:r>
      <w:r>
        <w:t>3</w:t>
      </w:r>
      <w:r>
        <w:t>）</w:t>
      </w:r>
      <w:proofErr w:type="spellStart"/>
      <w:r>
        <w:t>mzxid</w:t>
      </w:r>
      <w:proofErr w:type="spellEnd"/>
      <w:r>
        <w:t>：</w:t>
      </w:r>
      <w:proofErr w:type="spellStart"/>
      <w:r>
        <w:t>znode</w:t>
      </w:r>
      <w:proofErr w:type="spellEnd"/>
      <w:r>
        <w:t xml:space="preserve"> </w:t>
      </w:r>
      <w:r>
        <w:t>最后更新的事务</w:t>
      </w:r>
      <w:proofErr w:type="spellStart"/>
      <w:r>
        <w:t>zxid</w:t>
      </w:r>
      <w:proofErr w:type="spellEnd"/>
    </w:p>
    <w:p w14:paraId="5FB84D14" w14:textId="29D29A3F" w:rsidR="00743E56" w:rsidRPr="00743E56" w:rsidRDefault="00743E56" w:rsidP="00743E56">
      <w:pPr>
        <w:ind w:firstLine="420"/>
      </w:pPr>
      <w:r>
        <w:rPr>
          <w:rFonts w:hint="eastAsia"/>
        </w:rPr>
        <w:t>（</w:t>
      </w:r>
      <w:r>
        <w:t>4</w:t>
      </w:r>
      <w:r>
        <w:t>）</w:t>
      </w:r>
      <w:proofErr w:type="spellStart"/>
      <w:r>
        <w:t>mtime</w:t>
      </w:r>
      <w:proofErr w:type="spellEnd"/>
      <w:r>
        <w:t>：</w:t>
      </w:r>
      <w:proofErr w:type="spellStart"/>
      <w:r>
        <w:t>znode</w:t>
      </w:r>
      <w:proofErr w:type="spellEnd"/>
      <w:r>
        <w:t xml:space="preserve"> </w:t>
      </w:r>
      <w:r>
        <w:t>最后修改的毫秒数（从</w:t>
      </w:r>
      <w:r>
        <w:t xml:space="preserve"> 1970 </w:t>
      </w:r>
      <w:r>
        <w:t>年开始）</w:t>
      </w:r>
    </w:p>
    <w:p w14:paraId="7756934D" w14:textId="0F741983" w:rsidR="00743E56" w:rsidRPr="00743E56" w:rsidRDefault="00743E56" w:rsidP="00743E56">
      <w:pPr>
        <w:ind w:firstLine="420"/>
      </w:pPr>
      <w:r>
        <w:rPr>
          <w:rFonts w:hint="eastAsia"/>
        </w:rPr>
        <w:t>（</w:t>
      </w:r>
      <w:r>
        <w:t>5</w:t>
      </w:r>
      <w:r>
        <w:t>）</w:t>
      </w:r>
      <w:proofErr w:type="spellStart"/>
      <w:r>
        <w:t>pZxid</w:t>
      </w:r>
      <w:proofErr w:type="spellEnd"/>
      <w:r>
        <w:t>：</w:t>
      </w:r>
      <w:proofErr w:type="spellStart"/>
      <w:r>
        <w:t>znode</w:t>
      </w:r>
      <w:proofErr w:type="spellEnd"/>
      <w:r>
        <w:t xml:space="preserve"> </w:t>
      </w:r>
      <w:r>
        <w:t>最后更新的子节点</w:t>
      </w:r>
      <w:proofErr w:type="spellStart"/>
      <w:r>
        <w:t>zxid</w:t>
      </w:r>
      <w:proofErr w:type="spellEnd"/>
    </w:p>
    <w:p w14:paraId="4F5DFA04" w14:textId="77777777" w:rsidR="00743E56" w:rsidRDefault="00743E56" w:rsidP="00743E56">
      <w:pPr>
        <w:ind w:firstLine="420"/>
      </w:pPr>
      <w:r>
        <w:rPr>
          <w:rFonts w:hint="eastAsia"/>
        </w:rPr>
        <w:t>（</w:t>
      </w:r>
      <w:r>
        <w:t>6</w:t>
      </w:r>
      <w:r>
        <w:t>）</w:t>
      </w:r>
      <w:proofErr w:type="spellStart"/>
      <w:r>
        <w:t>cversion</w:t>
      </w:r>
      <w:proofErr w:type="spellEnd"/>
      <w:r>
        <w:t>：</w:t>
      </w:r>
      <w:proofErr w:type="spellStart"/>
      <w:r>
        <w:t>znode</w:t>
      </w:r>
      <w:proofErr w:type="spellEnd"/>
      <w:r>
        <w:t xml:space="preserve"> </w:t>
      </w:r>
      <w:r>
        <w:t>子节点变化号，</w:t>
      </w:r>
      <w:proofErr w:type="spellStart"/>
      <w:r>
        <w:t>znode</w:t>
      </w:r>
      <w:proofErr w:type="spellEnd"/>
      <w:r>
        <w:t xml:space="preserve"> </w:t>
      </w:r>
      <w:r>
        <w:t>子节点修改次数</w:t>
      </w:r>
    </w:p>
    <w:p w14:paraId="634D4DD5" w14:textId="77777777" w:rsidR="00743E56" w:rsidRDefault="00743E56" w:rsidP="00743E56">
      <w:pPr>
        <w:ind w:firstLine="420"/>
      </w:pPr>
      <w:r>
        <w:rPr>
          <w:rFonts w:hint="eastAsia"/>
        </w:rPr>
        <w:t>（</w:t>
      </w:r>
      <w:r>
        <w:t>7</w:t>
      </w:r>
      <w:r>
        <w:t>）</w:t>
      </w:r>
      <w:proofErr w:type="spellStart"/>
      <w:r>
        <w:t>dataversion</w:t>
      </w:r>
      <w:proofErr w:type="spellEnd"/>
      <w:r>
        <w:t>：</w:t>
      </w:r>
      <w:proofErr w:type="spellStart"/>
      <w:r>
        <w:t>znode</w:t>
      </w:r>
      <w:proofErr w:type="spellEnd"/>
      <w:r>
        <w:t xml:space="preserve"> </w:t>
      </w:r>
      <w:r>
        <w:t>数据变化号</w:t>
      </w:r>
    </w:p>
    <w:p w14:paraId="1EF87B4C" w14:textId="74037A06" w:rsidR="00743E56" w:rsidRDefault="00743E56" w:rsidP="00743E56">
      <w:pPr>
        <w:ind w:firstLine="420"/>
      </w:pPr>
      <w:r>
        <w:rPr>
          <w:rFonts w:hint="eastAsia"/>
        </w:rPr>
        <w:t>（</w:t>
      </w:r>
      <w:r>
        <w:t>8</w:t>
      </w:r>
      <w:r>
        <w:t>）</w:t>
      </w:r>
      <w:proofErr w:type="spellStart"/>
      <w:r>
        <w:t>aclVersion</w:t>
      </w:r>
      <w:proofErr w:type="spellEnd"/>
      <w:r>
        <w:t>：</w:t>
      </w:r>
      <w:proofErr w:type="spellStart"/>
      <w:r>
        <w:t>znode</w:t>
      </w:r>
      <w:proofErr w:type="spellEnd"/>
      <w:r>
        <w:t xml:space="preserve"> </w:t>
      </w:r>
      <w:r>
        <w:t>访问控制列表的变化号</w:t>
      </w:r>
    </w:p>
    <w:p w14:paraId="3D9EE52E" w14:textId="77777777" w:rsidR="00743E56" w:rsidRDefault="00743E56" w:rsidP="00743E56">
      <w:pPr>
        <w:ind w:firstLine="420"/>
      </w:pPr>
      <w:r>
        <w:rPr>
          <w:rFonts w:hint="eastAsia"/>
        </w:rPr>
        <w:t>（</w:t>
      </w:r>
      <w:r>
        <w:t>9</w:t>
      </w:r>
      <w:r>
        <w:t>）</w:t>
      </w:r>
      <w:proofErr w:type="spellStart"/>
      <w:r>
        <w:t>ephemeralOwner</w:t>
      </w:r>
      <w:proofErr w:type="spellEnd"/>
      <w:r>
        <w:t>：如果是临时节点，这个是</w:t>
      </w:r>
      <w:r>
        <w:t xml:space="preserve"> </w:t>
      </w:r>
      <w:proofErr w:type="spellStart"/>
      <w:r>
        <w:t>znode</w:t>
      </w:r>
      <w:proofErr w:type="spellEnd"/>
      <w:r>
        <w:t xml:space="preserve"> </w:t>
      </w:r>
      <w:r>
        <w:t>拥有者的</w:t>
      </w:r>
      <w:r>
        <w:t xml:space="preserve"> session id</w:t>
      </w:r>
      <w:r>
        <w:t>。如果不是临时节点则是</w:t>
      </w:r>
      <w:r>
        <w:t xml:space="preserve"> 0</w:t>
      </w:r>
      <w:r>
        <w:t>。</w:t>
      </w:r>
    </w:p>
    <w:p w14:paraId="6C4BFAC5" w14:textId="446D244D" w:rsidR="00743E56" w:rsidRDefault="00743E56" w:rsidP="00743E56">
      <w:pPr>
        <w:ind w:firstLine="420"/>
      </w:pPr>
      <w:r>
        <w:rPr>
          <w:rFonts w:hint="eastAsia"/>
        </w:rPr>
        <w:t>（</w:t>
      </w:r>
      <w:r>
        <w:t>10</w:t>
      </w:r>
      <w:r>
        <w:t>）</w:t>
      </w:r>
      <w:proofErr w:type="spellStart"/>
      <w:r>
        <w:t>dataLength</w:t>
      </w:r>
      <w:proofErr w:type="spellEnd"/>
      <w:r>
        <w:t>：</w:t>
      </w:r>
      <w:proofErr w:type="spellStart"/>
      <w:r>
        <w:t>znode</w:t>
      </w:r>
      <w:proofErr w:type="spellEnd"/>
      <w:r>
        <w:t xml:space="preserve"> </w:t>
      </w:r>
      <w:r>
        <w:t>的数据长度</w:t>
      </w:r>
    </w:p>
    <w:p w14:paraId="22A8B74D" w14:textId="1E876DEB" w:rsidR="00743E56" w:rsidRDefault="00743E56" w:rsidP="00743E56">
      <w:pPr>
        <w:ind w:firstLine="420"/>
      </w:pPr>
      <w:r>
        <w:rPr>
          <w:rFonts w:hint="eastAsia"/>
        </w:rPr>
        <w:t>（</w:t>
      </w:r>
      <w:r>
        <w:t>11</w:t>
      </w:r>
      <w:r>
        <w:t>）</w:t>
      </w:r>
      <w:proofErr w:type="spellStart"/>
      <w:r>
        <w:t>numChildren</w:t>
      </w:r>
      <w:proofErr w:type="spellEnd"/>
      <w:r>
        <w:t>：</w:t>
      </w:r>
      <w:proofErr w:type="spellStart"/>
      <w:r>
        <w:t>znode</w:t>
      </w:r>
      <w:proofErr w:type="spellEnd"/>
      <w:r>
        <w:t xml:space="preserve"> </w:t>
      </w:r>
      <w:r>
        <w:t>子节点数量</w:t>
      </w:r>
    </w:p>
    <w:p w14:paraId="4C909860" w14:textId="62328A11" w:rsidR="007564A9" w:rsidRDefault="007564A9" w:rsidP="00743E56">
      <w:pPr>
        <w:ind w:firstLine="420"/>
      </w:pPr>
    </w:p>
    <w:p w14:paraId="47E79D4B" w14:textId="36A03EA0" w:rsidR="007564A9" w:rsidRDefault="007564A9" w:rsidP="007564A9">
      <w:pPr>
        <w:pStyle w:val="3"/>
        <w:ind w:firstLine="420"/>
      </w:pPr>
      <w:r>
        <w:rPr>
          <w:rFonts w:hint="eastAsia"/>
        </w:rPr>
        <w:t>结点的监听</w:t>
      </w:r>
    </w:p>
    <w:p w14:paraId="403F59D7" w14:textId="19484851" w:rsidR="007564A9" w:rsidRDefault="007564A9" w:rsidP="007564A9">
      <w:pPr>
        <w:ind w:firstLine="420"/>
      </w:pPr>
      <w:r>
        <w:t>1</w:t>
      </w:r>
      <w:r>
        <w:t>）节点的值变化监听</w:t>
      </w:r>
    </w:p>
    <w:p w14:paraId="596650D7" w14:textId="77777777" w:rsidR="007564A9" w:rsidRDefault="007564A9" w:rsidP="007564A9">
      <w:pPr>
        <w:ind w:left="420" w:firstLine="420"/>
      </w:pPr>
      <w:r>
        <w:rPr>
          <w:rFonts w:hint="eastAsia"/>
        </w:rPr>
        <w:t>（</w:t>
      </w:r>
      <w:r>
        <w:t>1</w:t>
      </w:r>
      <w:r>
        <w:t>）在</w:t>
      </w:r>
      <w:r>
        <w:t xml:space="preserve"> hadoop104 </w:t>
      </w:r>
      <w:r>
        <w:t>主机上注册监听</w:t>
      </w:r>
      <w:r>
        <w:t>/</w:t>
      </w:r>
      <w:proofErr w:type="spellStart"/>
      <w:r>
        <w:t>sanguo</w:t>
      </w:r>
      <w:proofErr w:type="spellEnd"/>
      <w:r>
        <w:t xml:space="preserve"> </w:t>
      </w:r>
      <w:r>
        <w:t>节点数据变化</w:t>
      </w:r>
    </w:p>
    <w:p w14:paraId="453829BD" w14:textId="77777777" w:rsidR="007564A9" w:rsidRDefault="007564A9" w:rsidP="00D22D4A">
      <w:pPr>
        <w:ind w:left="840" w:firstLine="420"/>
      </w:pPr>
      <w:r>
        <w:t>[</w:t>
      </w:r>
      <w:proofErr w:type="spellStart"/>
      <w:r>
        <w:t>zk</w:t>
      </w:r>
      <w:proofErr w:type="spellEnd"/>
      <w:r>
        <w:t>: localhost:2181(CONNECTED) 26] get -w /</w:t>
      </w:r>
      <w:proofErr w:type="spellStart"/>
      <w:r>
        <w:t>sanguo</w:t>
      </w:r>
      <w:proofErr w:type="spellEnd"/>
      <w:r>
        <w:tab/>
      </w:r>
    </w:p>
    <w:p w14:paraId="16A60524" w14:textId="77777777" w:rsidR="007564A9" w:rsidRDefault="007564A9" w:rsidP="000A3747">
      <w:pPr>
        <w:ind w:left="420" w:firstLine="420"/>
      </w:pPr>
      <w:r>
        <w:rPr>
          <w:rFonts w:hint="eastAsia"/>
        </w:rPr>
        <w:t>（</w:t>
      </w:r>
      <w:r>
        <w:t>2</w:t>
      </w:r>
      <w:r>
        <w:t>）在</w:t>
      </w:r>
      <w:r>
        <w:t xml:space="preserve"> hadoop103 </w:t>
      </w:r>
      <w:r>
        <w:t>主机上修改</w:t>
      </w:r>
      <w:r>
        <w:t>/</w:t>
      </w:r>
      <w:proofErr w:type="spellStart"/>
      <w:r>
        <w:t>sanguo</w:t>
      </w:r>
      <w:proofErr w:type="spellEnd"/>
      <w:r>
        <w:t xml:space="preserve"> </w:t>
      </w:r>
      <w:r>
        <w:t>节点的数据</w:t>
      </w:r>
    </w:p>
    <w:p w14:paraId="7A1FE282" w14:textId="77777777" w:rsidR="007564A9" w:rsidRDefault="007564A9" w:rsidP="000A3747">
      <w:pPr>
        <w:ind w:left="840" w:firstLine="420"/>
      </w:pPr>
      <w:r>
        <w:t>[</w:t>
      </w:r>
      <w:proofErr w:type="spellStart"/>
      <w:r>
        <w:t>zk</w:t>
      </w:r>
      <w:proofErr w:type="spellEnd"/>
      <w:r>
        <w:t>: localhost:2181(CONNECTED) 1] set /</w:t>
      </w:r>
      <w:proofErr w:type="spellStart"/>
      <w:r>
        <w:t>sanguo</w:t>
      </w:r>
      <w:proofErr w:type="spellEnd"/>
      <w:r>
        <w:t xml:space="preserve"> "</w:t>
      </w:r>
      <w:proofErr w:type="spellStart"/>
      <w:r>
        <w:t>xisi</w:t>
      </w:r>
      <w:proofErr w:type="spellEnd"/>
      <w:r>
        <w:t>"</w:t>
      </w:r>
      <w:r>
        <w:tab/>
      </w:r>
    </w:p>
    <w:p w14:paraId="34418A6A" w14:textId="77777777" w:rsidR="007564A9" w:rsidRDefault="007564A9" w:rsidP="00B4021A">
      <w:pPr>
        <w:ind w:left="420" w:firstLine="420"/>
      </w:pPr>
      <w:r>
        <w:rPr>
          <w:rFonts w:hint="eastAsia"/>
        </w:rPr>
        <w:lastRenderedPageBreak/>
        <w:t>（</w:t>
      </w:r>
      <w:r>
        <w:t>3</w:t>
      </w:r>
      <w:r>
        <w:t>）观察</w:t>
      </w:r>
      <w:r>
        <w:t xml:space="preserve">hadoop104 </w:t>
      </w:r>
      <w:r>
        <w:t>主机收到数据变化的监听</w:t>
      </w:r>
    </w:p>
    <w:p w14:paraId="3C8F4030" w14:textId="4AE9EEF8" w:rsidR="007564A9" w:rsidRDefault="007564A9" w:rsidP="00EA24E1">
      <w:pPr>
        <w:ind w:left="840" w:firstLine="420"/>
      </w:pPr>
      <w:r>
        <w:rPr>
          <w:rFonts w:hint="eastAsia"/>
        </w:rPr>
        <w:t>注意：在</w:t>
      </w:r>
      <w:r>
        <w:t>hadoop103</w:t>
      </w:r>
      <w:r>
        <w:t>再多次修改</w:t>
      </w:r>
      <w:r>
        <w:t>/</w:t>
      </w:r>
      <w:proofErr w:type="spellStart"/>
      <w:r>
        <w:t>sanguo</w:t>
      </w:r>
      <w:proofErr w:type="spellEnd"/>
      <w:r>
        <w:t>的值，</w:t>
      </w:r>
      <w:r>
        <w:t>hadoop104</w:t>
      </w:r>
      <w:r>
        <w:t>上不会再收到监听。因为注册一次，只能监听一次。想再次监听，需要再次注册。</w:t>
      </w:r>
    </w:p>
    <w:p w14:paraId="4EB696EB" w14:textId="0CEBC6B8" w:rsidR="00654177" w:rsidRDefault="00654177" w:rsidP="00654177">
      <w:pPr>
        <w:ind w:firstLineChars="0" w:firstLine="420"/>
      </w:pPr>
      <w:r>
        <w:t>2</w:t>
      </w:r>
      <w:r>
        <w:t>）节点的子节点变化监听（路径变化）</w:t>
      </w:r>
    </w:p>
    <w:p w14:paraId="67068876" w14:textId="500EDBEA" w:rsidR="00654177" w:rsidRDefault="00654177" w:rsidP="00654177">
      <w:pPr>
        <w:ind w:left="420" w:firstLineChars="0" w:firstLine="420"/>
      </w:pPr>
      <w:r>
        <w:rPr>
          <w:rFonts w:hint="eastAsia"/>
        </w:rPr>
        <w:t>（</w:t>
      </w:r>
      <w:r>
        <w:t>1</w:t>
      </w:r>
      <w:r>
        <w:t>）在</w:t>
      </w:r>
      <w:r>
        <w:t xml:space="preserve"> hadoop104 </w:t>
      </w:r>
      <w:r>
        <w:t>主机上注册监听</w:t>
      </w:r>
      <w:r>
        <w:t>/</w:t>
      </w:r>
      <w:proofErr w:type="spellStart"/>
      <w:r>
        <w:t>sanguo</w:t>
      </w:r>
      <w:proofErr w:type="spellEnd"/>
      <w:r>
        <w:t xml:space="preserve"> </w:t>
      </w:r>
      <w:r>
        <w:t>节点的子节点变化</w:t>
      </w:r>
    </w:p>
    <w:p w14:paraId="65178C6D" w14:textId="2E8F98E8" w:rsidR="0063464A" w:rsidRDefault="0063464A" w:rsidP="00654177">
      <w:pPr>
        <w:ind w:left="420" w:firstLineChars="0" w:firstLine="420"/>
      </w:pPr>
      <w:r>
        <w:tab/>
      </w:r>
      <w:r w:rsidRPr="0063464A">
        <w:t>[</w:t>
      </w:r>
      <w:proofErr w:type="spellStart"/>
      <w:r w:rsidRPr="0063464A">
        <w:t>shuguo</w:t>
      </w:r>
      <w:proofErr w:type="spellEnd"/>
      <w:r w:rsidRPr="0063464A">
        <w:t xml:space="preserve">, </w:t>
      </w:r>
      <w:proofErr w:type="spellStart"/>
      <w:r w:rsidRPr="0063464A">
        <w:t>weiguo</w:t>
      </w:r>
      <w:proofErr w:type="spellEnd"/>
      <w:r w:rsidRPr="0063464A">
        <w:t>]</w:t>
      </w:r>
    </w:p>
    <w:p w14:paraId="00AE0D8F" w14:textId="15BF2CC8" w:rsidR="00654177" w:rsidRDefault="00654177" w:rsidP="00654177">
      <w:pPr>
        <w:ind w:firstLineChars="400" w:firstLine="840"/>
      </w:pPr>
      <w:r>
        <w:rPr>
          <w:rFonts w:hint="eastAsia"/>
        </w:rPr>
        <w:t>（</w:t>
      </w:r>
      <w:r>
        <w:t>2</w:t>
      </w:r>
      <w:r>
        <w:t>）在</w:t>
      </w:r>
      <w:r>
        <w:t xml:space="preserve"> hadoop103 </w:t>
      </w:r>
      <w:r>
        <w:t>主机</w:t>
      </w:r>
      <w:r>
        <w:t>/</w:t>
      </w:r>
      <w:proofErr w:type="spellStart"/>
      <w:r>
        <w:t>sanguo</w:t>
      </w:r>
      <w:proofErr w:type="spellEnd"/>
      <w:r>
        <w:t xml:space="preserve"> </w:t>
      </w:r>
      <w:r>
        <w:t>节点上创建子节点</w:t>
      </w:r>
    </w:p>
    <w:p w14:paraId="6225AE6D" w14:textId="260B8C95" w:rsidR="005172A6" w:rsidRDefault="005172A6" w:rsidP="00654177">
      <w:pPr>
        <w:ind w:firstLineChars="400" w:firstLine="840"/>
      </w:pPr>
      <w:r>
        <w:tab/>
      </w:r>
      <w:r w:rsidRPr="005172A6">
        <w:t>[</w:t>
      </w:r>
      <w:proofErr w:type="spellStart"/>
      <w:r w:rsidRPr="005172A6">
        <w:t>zk</w:t>
      </w:r>
      <w:proofErr w:type="spellEnd"/>
      <w:r w:rsidRPr="005172A6">
        <w:t>: localhost:2181(CONNECTED) 2] create /</w:t>
      </w:r>
      <w:proofErr w:type="spellStart"/>
      <w:r w:rsidRPr="005172A6">
        <w:t>sanguo</w:t>
      </w:r>
      <w:proofErr w:type="spellEnd"/>
      <w:r w:rsidRPr="005172A6">
        <w:t>/</w:t>
      </w:r>
      <w:proofErr w:type="spellStart"/>
      <w:r w:rsidRPr="005172A6">
        <w:t>jin</w:t>
      </w:r>
      <w:proofErr w:type="spellEnd"/>
      <w:r w:rsidRPr="005172A6">
        <w:t xml:space="preserve"> "</w:t>
      </w:r>
      <w:proofErr w:type="spellStart"/>
      <w:r w:rsidRPr="005172A6">
        <w:t>simayi</w:t>
      </w:r>
      <w:proofErr w:type="spellEnd"/>
      <w:r w:rsidRPr="005172A6">
        <w:t>" Created /</w:t>
      </w:r>
      <w:proofErr w:type="spellStart"/>
      <w:r w:rsidRPr="005172A6">
        <w:t>sanguo</w:t>
      </w:r>
      <w:proofErr w:type="spellEnd"/>
      <w:r w:rsidRPr="005172A6">
        <w:t>/</w:t>
      </w:r>
      <w:proofErr w:type="spellStart"/>
      <w:r w:rsidRPr="005172A6">
        <w:t>jin</w:t>
      </w:r>
      <w:proofErr w:type="spellEnd"/>
    </w:p>
    <w:p w14:paraId="410C6BE5" w14:textId="78687AE4" w:rsidR="00654177" w:rsidRDefault="00654177" w:rsidP="00654177">
      <w:pPr>
        <w:ind w:left="420" w:firstLineChars="0" w:firstLine="420"/>
      </w:pPr>
      <w:r>
        <w:rPr>
          <w:rFonts w:hint="eastAsia"/>
        </w:rPr>
        <w:t>（</w:t>
      </w:r>
      <w:r>
        <w:t>3</w:t>
      </w:r>
      <w:r>
        <w:t>）观察</w:t>
      </w:r>
      <w:r>
        <w:t xml:space="preserve">hadoop104 </w:t>
      </w:r>
      <w:r>
        <w:t>主机收到子节点变化的监听</w:t>
      </w:r>
    </w:p>
    <w:p w14:paraId="5B3F75B0" w14:textId="2455A4BC" w:rsidR="00040CD5" w:rsidRDefault="00040CD5" w:rsidP="00654177">
      <w:pPr>
        <w:ind w:left="420" w:firstLineChars="0" w:firstLine="420"/>
      </w:pPr>
      <w:r>
        <w:tab/>
      </w:r>
      <w:proofErr w:type="gramStart"/>
      <w:r w:rsidRPr="00040CD5">
        <w:t>WATCHER::</w:t>
      </w:r>
      <w:proofErr w:type="gramEnd"/>
    </w:p>
    <w:p w14:paraId="049D8935" w14:textId="3443DC28" w:rsidR="00040CD5" w:rsidRDefault="00040CD5" w:rsidP="00040CD5">
      <w:pPr>
        <w:ind w:left="840" w:firstLineChars="0" w:firstLine="420"/>
      </w:pPr>
      <w:proofErr w:type="spellStart"/>
      <w:r w:rsidRPr="00040CD5">
        <w:t>WatchedEvent</w:t>
      </w:r>
      <w:proofErr w:type="spellEnd"/>
      <w:r w:rsidRPr="00040CD5">
        <w:t xml:space="preserve"> </w:t>
      </w:r>
      <w:proofErr w:type="spellStart"/>
      <w:proofErr w:type="gramStart"/>
      <w:r w:rsidRPr="00040CD5">
        <w:t>state:SyncConnected</w:t>
      </w:r>
      <w:proofErr w:type="spellEnd"/>
      <w:proofErr w:type="gramEnd"/>
      <w:r>
        <w:t xml:space="preserve"> </w:t>
      </w:r>
      <w:proofErr w:type="spellStart"/>
      <w:r w:rsidRPr="00040CD5">
        <w:t>type:NodeChildrenChanged</w:t>
      </w:r>
      <w:proofErr w:type="spellEnd"/>
      <w:r>
        <w:rPr>
          <w:rFonts w:hint="eastAsia"/>
        </w:rPr>
        <w:t xml:space="preserve"> </w:t>
      </w:r>
      <w:r w:rsidRPr="00040CD5">
        <w:t>path:/</w:t>
      </w:r>
      <w:proofErr w:type="spellStart"/>
      <w:r w:rsidRPr="00040CD5">
        <w:t>sanguo</w:t>
      </w:r>
      <w:proofErr w:type="spellEnd"/>
    </w:p>
    <w:p w14:paraId="0B818CAB" w14:textId="07A62F06" w:rsidR="00654177" w:rsidRDefault="00654177" w:rsidP="00654177">
      <w:pPr>
        <w:ind w:firstLineChars="0" w:firstLine="420"/>
      </w:pPr>
      <w:r>
        <w:rPr>
          <w:rFonts w:hint="eastAsia"/>
        </w:rPr>
        <w:t>注意：节点的路径变化，也是注册一次，生效一次。</w:t>
      </w:r>
      <w:proofErr w:type="gramStart"/>
      <w:r>
        <w:rPr>
          <w:rFonts w:hint="eastAsia"/>
        </w:rPr>
        <w:t>想多次</w:t>
      </w:r>
      <w:proofErr w:type="gramEnd"/>
      <w:r>
        <w:rPr>
          <w:rFonts w:hint="eastAsia"/>
        </w:rPr>
        <w:t>生效，就需要多次注册。</w:t>
      </w:r>
    </w:p>
    <w:p w14:paraId="0D669C06" w14:textId="1CB57DED" w:rsidR="00E06C07" w:rsidRDefault="00E06C07" w:rsidP="00E06C07">
      <w:pPr>
        <w:pStyle w:val="3"/>
        <w:ind w:firstLine="420"/>
      </w:pPr>
      <w:r w:rsidRPr="00E06C07">
        <w:t>节点删除与查看</w:t>
      </w:r>
    </w:p>
    <w:p w14:paraId="79ACB7B9" w14:textId="380F90A3" w:rsidR="00E06C07" w:rsidRDefault="00E06C07" w:rsidP="00E06C07">
      <w:pPr>
        <w:ind w:firstLine="420"/>
      </w:pPr>
      <w:r w:rsidRPr="00E06C07">
        <w:t>1</w:t>
      </w:r>
      <w:r w:rsidRPr="00E06C07">
        <w:t>）删除节点</w:t>
      </w:r>
    </w:p>
    <w:p w14:paraId="482C891E" w14:textId="4C608B5C" w:rsidR="00E06C07" w:rsidRDefault="00E06C07" w:rsidP="00E06C07">
      <w:pPr>
        <w:ind w:firstLine="420"/>
      </w:pPr>
      <w:r>
        <w:tab/>
      </w:r>
      <w:r w:rsidRPr="00E06C07">
        <w:t>[</w:t>
      </w:r>
      <w:proofErr w:type="spellStart"/>
      <w:r w:rsidRPr="00E06C07">
        <w:t>zk</w:t>
      </w:r>
      <w:proofErr w:type="spellEnd"/>
      <w:r w:rsidRPr="00E06C07">
        <w:t>: localhost:2181(CONNECTED) 4] delete /</w:t>
      </w:r>
      <w:proofErr w:type="spellStart"/>
      <w:r w:rsidRPr="00E06C07">
        <w:t>sanguo</w:t>
      </w:r>
      <w:proofErr w:type="spellEnd"/>
      <w:r w:rsidRPr="00E06C07">
        <w:t>/</w:t>
      </w:r>
      <w:proofErr w:type="spellStart"/>
      <w:r w:rsidRPr="00E06C07">
        <w:t>jin</w:t>
      </w:r>
      <w:proofErr w:type="spellEnd"/>
    </w:p>
    <w:p w14:paraId="2ECF2329" w14:textId="61D98428" w:rsidR="00E06C07" w:rsidRDefault="00E06C07" w:rsidP="00E06C07">
      <w:pPr>
        <w:ind w:firstLine="420"/>
      </w:pPr>
      <w:r>
        <w:rPr>
          <w:rFonts w:hint="eastAsia"/>
        </w:rPr>
        <w:t xml:space="preserve"> </w:t>
      </w:r>
      <w:r w:rsidRPr="00E06C07">
        <w:t>2</w:t>
      </w:r>
      <w:r w:rsidRPr="00E06C07">
        <w:t>）递归删除节点</w:t>
      </w:r>
    </w:p>
    <w:p w14:paraId="70AFD4C2" w14:textId="0C550717" w:rsidR="00E06C07" w:rsidRDefault="00E06C07" w:rsidP="00E06C07">
      <w:pPr>
        <w:ind w:firstLine="420"/>
      </w:pPr>
      <w:r>
        <w:tab/>
      </w:r>
      <w:r w:rsidRPr="00E06C07">
        <w:t>[</w:t>
      </w:r>
      <w:proofErr w:type="spellStart"/>
      <w:r w:rsidRPr="00E06C07">
        <w:t>zk</w:t>
      </w:r>
      <w:proofErr w:type="spellEnd"/>
      <w:r w:rsidRPr="00E06C07">
        <w:t xml:space="preserve">: localhost:2181(CONNECTED) 15] </w:t>
      </w:r>
      <w:proofErr w:type="spellStart"/>
      <w:r w:rsidRPr="00E06C07">
        <w:t>deleteall</w:t>
      </w:r>
      <w:proofErr w:type="spellEnd"/>
      <w:r w:rsidRPr="00E06C07">
        <w:t xml:space="preserve"> /</w:t>
      </w:r>
      <w:proofErr w:type="spellStart"/>
      <w:r w:rsidRPr="00E06C07">
        <w:t>sanguo</w:t>
      </w:r>
      <w:proofErr w:type="spellEnd"/>
      <w:r w:rsidRPr="00E06C07">
        <w:t>/</w:t>
      </w:r>
      <w:proofErr w:type="spellStart"/>
      <w:r w:rsidRPr="00E06C07">
        <w:t>shuguo</w:t>
      </w:r>
      <w:proofErr w:type="spellEnd"/>
    </w:p>
    <w:p w14:paraId="34FDA691" w14:textId="76EAB390" w:rsidR="00E06C07" w:rsidRDefault="00E06C07" w:rsidP="00E06C07">
      <w:pPr>
        <w:ind w:firstLine="420"/>
      </w:pPr>
      <w:r w:rsidRPr="00E06C07">
        <w:t>3</w:t>
      </w:r>
      <w:r w:rsidRPr="00E06C07">
        <w:t>）查看节点状态</w:t>
      </w:r>
    </w:p>
    <w:p w14:paraId="52335264" w14:textId="77777777" w:rsidR="00E06C07" w:rsidRPr="00E06C07" w:rsidRDefault="00E06C07" w:rsidP="00E06C07">
      <w:pPr>
        <w:ind w:firstLine="420"/>
      </w:pPr>
      <w:r>
        <w:tab/>
      </w:r>
    </w:p>
    <w:tbl>
      <w:tblPr>
        <w:tblStyle w:val="ab"/>
        <w:tblW w:w="0" w:type="auto"/>
        <w:tblLook w:val="04A0" w:firstRow="1" w:lastRow="0" w:firstColumn="1" w:lastColumn="0" w:noHBand="0" w:noVBand="1"/>
      </w:tblPr>
      <w:tblGrid>
        <w:gridCol w:w="8362"/>
      </w:tblGrid>
      <w:tr w:rsidR="00E06C07" w14:paraId="1189B3FA" w14:textId="77777777" w:rsidTr="00E06C07">
        <w:tc>
          <w:tcPr>
            <w:tcW w:w="8362" w:type="dxa"/>
          </w:tcPr>
          <w:p w14:paraId="2A44201F" w14:textId="77777777" w:rsidR="00E06C07" w:rsidRDefault="00E06C07" w:rsidP="00E06C07">
            <w:pPr>
              <w:ind w:firstLineChars="0" w:firstLine="0"/>
            </w:pPr>
            <w:proofErr w:type="spellStart"/>
            <w:r>
              <w:t>zk</w:t>
            </w:r>
            <w:proofErr w:type="spellEnd"/>
            <w:r>
              <w:t>: localhost:2181(CONNECTED) 17] stat /</w:t>
            </w:r>
            <w:proofErr w:type="spellStart"/>
            <w:r>
              <w:t>sanguo</w:t>
            </w:r>
            <w:proofErr w:type="spellEnd"/>
            <w:r>
              <w:t xml:space="preserve"> </w:t>
            </w:r>
            <w:proofErr w:type="spellStart"/>
            <w:r>
              <w:t>cZxid</w:t>
            </w:r>
            <w:proofErr w:type="spellEnd"/>
            <w:r>
              <w:t xml:space="preserve"> = 0x100000003</w:t>
            </w:r>
          </w:p>
          <w:p w14:paraId="12911F41" w14:textId="77777777" w:rsidR="00E06C07" w:rsidRDefault="00E06C07" w:rsidP="00E06C07">
            <w:pPr>
              <w:ind w:firstLineChars="0" w:firstLine="0"/>
            </w:pPr>
            <w:proofErr w:type="spellStart"/>
            <w:r>
              <w:t>ctime</w:t>
            </w:r>
            <w:proofErr w:type="spellEnd"/>
            <w:r>
              <w:t xml:space="preserve"> = Wed Aug 29 00:03:23 CST 2018 </w:t>
            </w:r>
            <w:proofErr w:type="spellStart"/>
            <w:r>
              <w:t>mZxid</w:t>
            </w:r>
            <w:proofErr w:type="spellEnd"/>
            <w:r>
              <w:t xml:space="preserve"> = 0x100000011</w:t>
            </w:r>
          </w:p>
          <w:p w14:paraId="6468B9DB" w14:textId="77777777" w:rsidR="00E06C07" w:rsidRDefault="00E06C07" w:rsidP="00E06C07">
            <w:pPr>
              <w:ind w:firstLineChars="0" w:firstLine="0"/>
            </w:pPr>
            <w:proofErr w:type="spellStart"/>
            <w:r>
              <w:t>mtime</w:t>
            </w:r>
            <w:proofErr w:type="spellEnd"/>
            <w:r>
              <w:t xml:space="preserve"> = Wed Aug 29 00:21:23 CST 2018 </w:t>
            </w:r>
            <w:proofErr w:type="spellStart"/>
            <w:r>
              <w:t>pZxid</w:t>
            </w:r>
            <w:proofErr w:type="spellEnd"/>
            <w:r>
              <w:t xml:space="preserve"> = 0x100000014</w:t>
            </w:r>
          </w:p>
          <w:p w14:paraId="20AEFE12" w14:textId="77777777" w:rsidR="00E06C07" w:rsidRDefault="00E06C07" w:rsidP="00E06C07">
            <w:pPr>
              <w:ind w:firstLineChars="0" w:firstLine="0"/>
            </w:pPr>
            <w:proofErr w:type="spellStart"/>
            <w:r>
              <w:t>cversion</w:t>
            </w:r>
            <w:proofErr w:type="spellEnd"/>
            <w:r>
              <w:t xml:space="preserve"> = 9</w:t>
            </w:r>
          </w:p>
          <w:p w14:paraId="7455C783" w14:textId="77777777" w:rsidR="00E06C07" w:rsidRDefault="00E06C07" w:rsidP="00E06C07">
            <w:pPr>
              <w:ind w:firstLineChars="0" w:firstLine="0"/>
            </w:pPr>
            <w:proofErr w:type="spellStart"/>
            <w:r>
              <w:t>dataVersion</w:t>
            </w:r>
            <w:proofErr w:type="spellEnd"/>
            <w:r>
              <w:t xml:space="preserve"> = 1</w:t>
            </w:r>
          </w:p>
          <w:p w14:paraId="19D3D7AA" w14:textId="77777777" w:rsidR="00E06C07" w:rsidRDefault="00E06C07" w:rsidP="00E06C07">
            <w:pPr>
              <w:ind w:firstLineChars="0" w:firstLine="0"/>
            </w:pPr>
            <w:proofErr w:type="spellStart"/>
            <w:r>
              <w:t>aclVersion</w:t>
            </w:r>
            <w:proofErr w:type="spellEnd"/>
            <w:r>
              <w:t xml:space="preserve"> = 0 </w:t>
            </w:r>
            <w:proofErr w:type="spellStart"/>
            <w:r>
              <w:t>ephemeralOwner</w:t>
            </w:r>
            <w:proofErr w:type="spellEnd"/>
            <w:r>
              <w:t xml:space="preserve"> = 0x0 </w:t>
            </w:r>
            <w:proofErr w:type="spellStart"/>
            <w:r>
              <w:t>dataLength</w:t>
            </w:r>
            <w:proofErr w:type="spellEnd"/>
            <w:r>
              <w:t xml:space="preserve"> = 4</w:t>
            </w:r>
          </w:p>
          <w:p w14:paraId="34A0A293" w14:textId="6F055DF6" w:rsidR="00E06C07" w:rsidRDefault="00E06C07" w:rsidP="00E06C07">
            <w:pPr>
              <w:ind w:firstLineChars="0" w:firstLine="0"/>
            </w:pPr>
            <w:proofErr w:type="spellStart"/>
            <w:r>
              <w:t>numChildren</w:t>
            </w:r>
            <w:proofErr w:type="spellEnd"/>
            <w:r>
              <w:t xml:space="preserve"> = 1</w:t>
            </w:r>
          </w:p>
        </w:tc>
      </w:tr>
    </w:tbl>
    <w:p w14:paraId="24F7A2B6" w14:textId="621EC9DF" w:rsidR="00E06C07" w:rsidRPr="00E06C07" w:rsidRDefault="00E06C07" w:rsidP="00E06C07">
      <w:pPr>
        <w:ind w:firstLine="420"/>
      </w:pPr>
    </w:p>
    <w:p w14:paraId="6A08A9C7" w14:textId="77777777" w:rsidR="00C7552B" w:rsidRDefault="005E5D48" w:rsidP="008E09B3">
      <w:pPr>
        <w:pStyle w:val="10"/>
      </w:pPr>
      <w:r>
        <w:rPr>
          <w:rFonts w:hint="eastAsia"/>
        </w:rPr>
        <w:lastRenderedPageBreak/>
        <w:t>zookeeper</w:t>
      </w:r>
      <w:r>
        <w:rPr>
          <w:rFonts w:hint="eastAsia"/>
        </w:rPr>
        <w:t>集群</w:t>
      </w:r>
    </w:p>
    <w:p w14:paraId="279D4897" w14:textId="5676C8FD" w:rsidR="00C7552B" w:rsidRDefault="00C7552B" w:rsidP="009D3AC1">
      <w:pPr>
        <w:pStyle w:val="3"/>
        <w:ind w:firstLine="420"/>
      </w:pPr>
      <w:proofErr w:type="spellStart"/>
      <w:r>
        <w:rPr>
          <w:rFonts w:hint="eastAsia"/>
        </w:rPr>
        <w:t>zk</w:t>
      </w:r>
      <w:proofErr w:type="spellEnd"/>
      <w:r>
        <w:rPr>
          <w:rFonts w:hint="eastAsia"/>
        </w:rPr>
        <w:t>集群示意图</w:t>
      </w:r>
    </w:p>
    <w:p w14:paraId="260977D1" w14:textId="0414BA60" w:rsidR="00C7552B" w:rsidRDefault="00C7552B" w:rsidP="00C7552B">
      <w:pPr>
        <w:ind w:firstLine="420"/>
      </w:pPr>
      <w:r>
        <w:rPr>
          <w:noProof/>
        </w:rPr>
        <w:drawing>
          <wp:inline distT="0" distB="0" distL="0" distR="0" wp14:anchorId="1A7F99EA" wp14:editId="7729F636">
            <wp:extent cx="5265420" cy="214122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5420" cy="2141220"/>
                    </a:xfrm>
                    <a:prstGeom prst="rect">
                      <a:avLst/>
                    </a:prstGeom>
                    <a:noFill/>
                    <a:ln>
                      <a:noFill/>
                    </a:ln>
                  </pic:spPr>
                </pic:pic>
              </a:graphicData>
            </a:graphic>
          </wp:inline>
        </w:drawing>
      </w:r>
    </w:p>
    <w:p w14:paraId="23D8AEDE" w14:textId="77777777" w:rsidR="00B54F6B" w:rsidRDefault="00B54F6B" w:rsidP="00B54F6B">
      <w:pPr>
        <w:pStyle w:val="3"/>
        <w:ind w:firstLine="420"/>
      </w:pPr>
      <w:r>
        <w:rPr>
          <w:rFonts w:hint="eastAsia"/>
        </w:rPr>
        <w:t>设置环境变量</w:t>
      </w:r>
    </w:p>
    <w:p w14:paraId="4AB93205" w14:textId="77777777" w:rsidR="00B54F6B" w:rsidRPr="000404FE" w:rsidRDefault="00B54F6B" w:rsidP="00B54F6B">
      <w:pPr>
        <w:ind w:firstLine="420"/>
      </w:pPr>
      <w:r>
        <w:rPr>
          <w:rFonts w:hint="eastAsia"/>
        </w:rPr>
        <w:t>在</w:t>
      </w:r>
      <w:r>
        <w:rPr>
          <w:rFonts w:hint="eastAsia"/>
        </w:rPr>
        <w:t>/</w:t>
      </w:r>
      <w:proofErr w:type="spellStart"/>
      <w:r>
        <w:t>etc</w:t>
      </w:r>
      <w:proofErr w:type="spellEnd"/>
      <w:r>
        <w:t>/profile</w:t>
      </w:r>
      <w:r>
        <w:rPr>
          <w:rFonts w:hint="eastAsia"/>
        </w:rPr>
        <w:t>文件设置环境变量</w:t>
      </w:r>
    </w:p>
    <w:tbl>
      <w:tblPr>
        <w:tblStyle w:val="ab"/>
        <w:tblW w:w="0" w:type="auto"/>
        <w:tblLook w:val="04A0" w:firstRow="1" w:lastRow="0" w:firstColumn="1" w:lastColumn="0" w:noHBand="0" w:noVBand="1"/>
      </w:tblPr>
      <w:tblGrid>
        <w:gridCol w:w="8296"/>
      </w:tblGrid>
      <w:tr w:rsidR="00B54F6B" w14:paraId="27B46CC5" w14:textId="77777777" w:rsidTr="00B16A45">
        <w:tc>
          <w:tcPr>
            <w:tcW w:w="8296" w:type="dxa"/>
          </w:tcPr>
          <w:p w14:paraId="3DC0CC93" w14:textId="77777777" w:rsidR="00B54F6B" w:rsidRDefault="00B54F6B" w:rsidP="00B16A45">
            <w:pPr>
              <w:ind w:firstLineChars="0" w:firstLine="0"/>
            </w:pPr>
            <w:r>
              <w:t>export ZOOKEEPER_HOME=/</w:t>
            </w:r>
            <w:proofErr w:type="spellStart"/>
            <w:r>
              <w:t>usr</w:t>
            </w:r>
            <w:proofErr w:type="spellEnd"/>
            <w:r>
              <w:t>/local/zookeeper/apache-zookeeper-3.5.9-bin</w:t>
            </w:r>
          </w:p>
          <w:p w14:paraId="2874E651" w14:textId="77777777" w:rsidR="00B54F6B" w:rsidRDefault="00B54F6B" w:rsidP="00B16A45">
            <w:pPr>
              <w:ind w:firstLineChars="0" w:firstLine="0"/>
            </w:pPr>
            <w:r>
              <w:t>export PATH=$</w:t>
            </w:r>
            <w:proofErr w:type="gramStart"/>
            <w:r>
              <w:t>PATH:$</w:t>
            </w:r>
            <w:proofErr w:type="gramEnd"/>
            <w:r>
              <w:t>ZOOKEEPER_HOME/bin</w:t>
            </w:r>
          </w:p>
        </w:tc>
      </w:tr>
    </w:tbl>
    <w:p w14:paraId="6863B9C4" w14:textId="6DC0632B" w:rsidR="00B54F6B" w:rsidRPr="00B54F6B" w:rsidRDefault="00B54F6B" w:rsidP="00047417">
      <w:pPr>
        <w:ind w:firstLine="420"/>
      </w:pPr>
      <w:r>
        <w:rPr>
          <w:rFonts w:hint="eastAsia"/>
        </w:rPr>
        <w:t>source /</w:t>
      </w:r>
      <w:proofErr w:type="spellStart"/>
      <w:r>
        <w:rPr>
          <w:rFonts w:hint="eastAsia"/>
        </w:rPr>
        <w:t>etc</w:t>
      </w:r>
      <w:proofErr w:type="spellEnd"/>
      <w:r>
        <w:rPr>
          <w:rFonts w:hint="eastAsia"/>
        </w:rPr>
        <w:t>/profile</w:t>
      </w:r>
    </w:p>
    <w:p w14:paraId="5D161046" w14:textId="4CF22476" w:rsidR="005E5D48" w:rsidRDefault="00C7552B" w:rsidP="009D3AC1">
      <w:pPr>
        <w:pStyle w:val="3"/>
        <w:ind w:firstLine="420"/>
      </w:pPr>
      <w:r>
        <w:rPr>
          <w:rFonts w:hint="eastAsia"/>
        </w:rPr>
        <w:t>集群的规划</w:t>
      </w:r>
    </w:p>
    <w:tbl>
      <w:tblPr>
        <w:tblStyle w:val="ab"/>
        <w:tblW w:w="0" w:type="auto"/>
        <w:tblLayout w:type="fixed"/>
        <w:tblLook w:val="0000" w:firstRow="0" w:lastRow="0" w:firstColumn="0" w:lastColumn="0" w:noHBand="0" w:noVBand="0"/>
      </w:tblPr>
      <w:tblGrid>
        <w:gridCol w:w="2841"/>
        <w:gridCol w:w="2841"/>
        <w:gridCol w:w="2840"/>
      </w:tblGrid>
      <w:tr w:rsidR="00C7552B" w14:paraId="14724E09" w14:textId="77777777" w:rsidTr="00081812">
        <w:tc>
          <w:tcPr>
            <w:tcW w:w="2841" w:type="dxa"/>
            <w:vAlign w:val="top"/>
          </w:tcPr>
          <w:p w14:paraId="6018D8B2" w14:textId="77777777" w:rsidR="00C7552B" w:rsidRDefault="00C7552B" w:rsidP="005C5BD0">
            <w:pPr>
              <w:ind w:firstLine="420"/>
              <w:jc w:val="center"/>
            </w:pPr>
            <w:r>
              <w:rPr>
                <w:rFonts w:hint="eastAsia"/>
              </w:rPr>
              <w:t>机器</w:t>
            </w:r>
          </w:p>
        </w:tc>
        <w:tc>
          <w:tcPr>
            <w:tcW w:w="2841" w:type="dxa"/>
            <w:vAlign w:val="top"/>
          </w:tcPr>
          <w:p w14:paraId="343DFDE8" w14:textId="3AE89418" w:rsidR="00C7552B" w:rsidRDefault="00170E52" w:rsidP="005C5BD0">
            <w:pPr>
              <w:ind w:firstLine="420"/>
              <w:jc w:val="center"/>
            </w:pPr>
            <w:proofErr w:type="spellStart"/>
            <w:r>
              <w:rPr>
                <w:rFonts w:hint="eastAsia"/>
              </w:rPr>
              <w:t>i</w:t>
            </w:r>
            <w:r>
              <w:t>p</w:t>
            </w:r>
            <w:proofErr w:type="spellEnd"/>
          </w:p>
        </w:tc>
        <w:tc>
          <w:tcPr>
            <w:tcW w:w="2840" w:type="dxa"/>
            <w:vAlign w:val="top"/>
          </w:tcPr>
          <w:p w14:paraId="49426D92" w14:textId="77777777" w:rsidR="00C7552B" w:rsidRDefault="00C7552B" w:rsidP="005C5BD0">
            <w:pPr>
              <w:ind w:firstLine="420"/>
              <w:jc w:val="center"/>
            </w:pPr>
            <w:r>
              <w:rPr>
                <w:rFonts w:hint="eastAsia"/>
              </w:rPr>
              <w:t>端口</w:t>
            </w:r>
          </w:p>
        </w:tc>
      </w:tr>
      <w:tr w:rsidR="00C7552B" w14:paraId="5108BFFE" w14:textId="77777777" w:rsidTr="00081812">
        <w:tc>
          <w:tcPr>
            <w:tcW w:w="2841" w:type="dxa"/>
            <w:vAlign w:val="top"/>
          </w:tcPr>
          <w:p w14:paraId="00287A80" w14:textId="08B290D8" w:rsidR="00C7552B" w:rsidRDefault="0001551B" w:rsidP="005C5BD0">
            <w:pPr>
              <w:ind w:firstLine="420"/>
              <w:jc w:val="center"/>
            </w:pPr>
            <w:r>
              <w:rPr>
                <w:rFonts w:hint="eastAsia"/>
              </w:rPr>
              <w:t>z</w:t>
            </w:r>
            <w:r w:rsidR="00041682">
              <w:t>k</w:t>
            </w:r>
            <w:r w:rsidR="00C7552B">
              <w:rPr>
                <w:rFonts w:hint="eastAsia"/>
              </w:rPr>
              <w:t>1</w:t>
            </w:r>
          </w:p>
        </w:tc>
        <w:tc>
          <w:tcPr>
            <w:tcW w:w="2841" w:type="dxa"/>
            <w:vAlign w:val="top"/>
          </w:tcPr>
          <w:p w14:paraId="2BF04210" w14:textId="702445A3" w:rsidR="00C7552B" w:rsidRDefault="00EC5295" w:rsidP="005C5BD0">
            <w:pPr>
              <w:ind w:firstLine="420"/>
              <w:jc w:val="center"/>
            </w:pPr>
            <w:r>
              <w:rPr>
                <w:rFonts w:hint="eastAsia"/>
              </w:rPr>
              <w:t>192.168.</w:t>
            </w:r>
            <w:r w:rsidR="00370039">
              <w:t>205</w:t>
            </w:r>
            <w:r>
              <w:rPr>
                <w:rFonts w:hint="eastAsia"/>
              </w:rPr>
              <w:t>.1</w:t>
            </w:r>
            <w:r w:rsidR="00370039">
              <w:t>29</w:t>
            </w:r>
          </w:p>
        </w:tc>
        <w:tc>
          <w:tcPr>
            <w:tcW w:w="2840" w:type="dxa"/>
            <w:vAlign w:val="top"/>
          </w:tcPr>
          <w:p w14:paraId="3B23372E" w14:textId="77777777" w:rsidR="00C7552B" w:rsidRDefault="00C7552B" w:rsidP="005C5BD0">
            <w:pPr>
              <w:ind w:firstLine="420"/>
              <w:jc w:val="center"/>
            </w:pPr>
            <w:r>
              <w:rPr>
                <w:rFonts w:hint="eastAsia"/>
              </w:rPr>
              <w:t>2181</w:t>
            </w:r>
          </w:p>
        </w:tc>
      </w:tr>
      <w:tr w:rsidR="00C7552B" w14:paraId="3543DF8C" w14:textId="77777777" w:rsidTr="00081812">
        <w:tc>
          <w:tcPr>
            <w:tcW w:w="2841" w:type="dxa"/>
            <w:vAlign w:val="top"/>
          </w:tcPr>
          <w:p w14:paraId="57BA5CC5" w14:textId="456B5714" w:rsidR="00C7552B" w:rsidRDefault="0001551B" w:rsidP="005C5BD0">
            <w:pPr>
              <w:ind w:firstLine="420"/>
              <w:jc w:val="center"/>
            </w:pPr>
            <w:r>
              <w:rPr>
                <w:rFonts w:hint="eastAsia"/>
              </w:rPr>
              <w:t>z</w:t>
            </w:r>
            <w:r w:rsidR="00041682">
              <w:t>k</w:t>
            </w:r>
            <w:r w:rsidR="00C7552B">
              <w:rPr>
                <w:rFonts w:hint="eastAsia"/>
              </w:rPr>
              <w:t>2</w:t>
            </w:r>
          </w:p>
        </w:tc>
        <w:tc>
          <w:tcPr>
            <w:tcW w:w="2841" w:type="dxa"/>
            <w:vAlign w:val="top"/>
          </w:tcPr>
          <w:p w14:paraId="2385E82E" w14:textId="3F9CAC08" w:rsidR="00C7552B" w:rsidRDefault="00370039" w:rsidP="005C5BD0">
            <w:pPr>
              <w:ind w:firstLine="420"/>
              <w:jc w:val="center"/>
            </w:pPr>
            <w:r>
              <w:rPr>
                <w:rFonts w:hint="eastAsia"/>
              </w:rPr>
              <w:t>192.168.</w:t>
            </w:r>
            <w:r>
              <w:t>205</w:t>
            </w:r>
            <w:r>
              <w:rPr>
                <w:rFonts w:hint="eastAsia"/>
              </w:rPr>
              <w:t>.1</w:t>
            </w:r>
            <w:r>
              <w:t>30</w:t>
            </w:r>
          </w:p>
        </w:tc>
        <w:tc>
          <w:tcPr>
            <w:tcW w:w="2840" w:type="dxa"/>
            <w:vAlign w:val="top"/>
          </w:tcPr>
          <w:p w14:paraId="6328F4CA" w14:textId="57D363E2" w:rsidR="00C7552B" w:rsidRDefault="00C7552B" w:rsidP="005C5BD0">
            <w:pPr>
              <w:ind w:firstLine="420"/>
              <w:jc w:val="center"/>
            </w:pPr>
            <w:r>
              <w:rPr>
                <w:rFonts w:hint="eastAsia"/>
              </w:rPr>
              <w:t>218</w:t>
            </w:r>
            <w:r w:rsidR="00A6215C">
              <w:t>1</w:t>
            </w:r>
          </w:p>
        </w:tc>
      </w:tr>
      <w:tr w:rsidR="00C7552B" w14:paraId="0550A0B8" w14:textId="77777777" w:rsidTr="00081812">
        <w:tc>
          <w:tcPr>
            <w:tcW w:w="2841" w:type="dxa"/>
            <w:vAlign w:val="top"/>
          </w:tcPr>
          <w:p w14:paraId="07E3C27F" w14:textId="41F88557" w:rsidR="00C7552B" w:rsidRDefault="0001551B" w:rsidP="005C5BD0">
            <w:pPr>
              <w:ind w:firstLine="420"/>
              <w:jc w:val="center"/>
            </w:pPr>
            <w:r>
              <w:rPr>
                <w:rFonts w:hint="eastAsia"/>
              </w:rPr>
              <w:t>z</w:t>
            </w:r>
            <w:r w:rsidR="00041682">
              <w:t>k</w:t>
            </w:r>
            <w:r w:rsidR="00C7552B">
              <w:rPr>
                <w:rFonts w:hint="eastAsia"/>
              </w:rPr>
              <w:t>3</w:t>
            </w:r>
          </w:p>
        </w:tc>
        <w:tc>
          <w:tcPr>
            <w:tcW w:w="2841" w:type="dxa"/>
            <w:vAlign w:val="top"/>
          </w:tcPr>
          <w:p w14:paraId="47A9444C" w14:textId="578114EC" w:rsidR="00C7552B" w:rsidRDefault="00370039" w:rsidP="005C5BD0">
            <w:pPr>
              <w:ind w:firstLine="420"/>
              <w:jc w:val="center"/>
            </w:pPr>
            <w:r>
              <w:rPr>
                <w:rFonts w:hint="eastAsia"/>
              </w:rPr>
              <w:t>192.168.</w:t>
            </w:r>
            <w:r>
              <w:t>205</w:t>
            </w:r>
            <w:r>
              <w:rPr>
                <w:rFonts w:hint="eastAsia"/>
              </w:rPr>
              <w:t>.1</w:t>
            </w:r>
            <w:r>
              <w:t>31</w:t>
            </w:r>
          </w:p>
        </w:tc>
        <w:tc>
          <w:tcPr>
            <w:tcW w:w="2840" w:type="dxa"/>
            <w:vAlign w:val="top"/>
          </w:tcPr>
          <w:p w14:paraId="43AE005C" w14:textId="4D999741" w:rsidR="00C7552B" w:rsidRDefault="00C7552B" w:rsidP="005C5BD0">
            <w:pPr>
              <w:ind w:firstLine="420"/>
              <w:jc w:val="center"/>
            </w:pPr>
            <w:r>
              <w:rPr>
                <w:rFonts w:hint="eastAsia"/>
              </w:rPr>
              <w:t>218</w:t>
            </w:r>
            <w:r w:rsidR="00A6215C">
              <w:t>1</w:t>
            </w:r>
          </w:p>
        </w:tc>
      </w:tr>
    </w:tbl>
    <w:p w14:paraId="117C969F" w14:textId="2259686D" w:rsidR="000244A4" w:rsidRDefault="000244A4" w:rsidP="00E70FDF">
      <w:pPr>
        <w:ind w:firstLineChars="0" w:firstLine="0"/>
      </w:pPr>
    </w:p>
    <w:p w14:paraId="4303E597" w14:textId="29E6DE67" w:rsidR="00976D06" w:rsidRDefault="00F27986" w:rsidP="00D7304C">
      <w:pPr>
        <w:pStyle w:val="3"/>
        <w:numPr>
          <w:ilvl w:val="0"/>
          <w:numId w:val="0"/>
        </w:numPr>
        <w:ind w:firstLine="200"/>
      </w:pPr>
      <w:r>
        <w:rPr>
          <w:rFonts w:hint="eastAsia"/>
        </w:rPr>
        <w:t>修改配置文件</w:t>
      </w:r>
    </w:p>
    <w:p w14:paraId="18EEED3D" w14:textId="1AB7FDF7" w:rsidR="00F27986" w:rsidRDefault="00F27986" w:rsidP="00F27986">
      <w:pPr>
        <w:ind w:firstLine="420"/>
      </w:pPr>
      <w:r>
        <w:rPr>
          <w:rFonts w:hint="eastAsia"/>
        </w:rPr>
        <w:t>1</w:t>
      </w:r>
      <w:r>
        <w:t>)</w:t>
      </w:r>
      <w:r w:rsidR="00193A80">
        <w:rPr>
          <w:rFonts w:hint="eastAsia"/>
        </w:rPr>
        <w:t>创建数据数据目录</w:t>
      </w:r>
    </w:p>
    <w:p w14:paraId="1F969AD0" w14:textId="2B676D84" w:rsidR="00434E46" w:rsidRDefault="00434E46" w:rsidP="00F27986">
      <w:pPr>
        <w:ind w:firstLine="420"/>
      </w:pPr>
      <w:proofErr w:type="spellStart"/>
      <w:r>
        <w:t>mkdir</w:t>
      </w:r>
      <w:proofErr w:type="spellEnd"/>
      <w:r>
        <w:rPr>
          <w:rFonts w:hint="eastAsia"/>
        </w:rPr>
        <w:t>:</w:t>
      </w:r>
      <w:r>
        <w:t xml:space="preserve"> </w:t>
      </w:r>
      <w:proofErr w:type="spellStart"/>
      <w:r>
        <w:t>mkdir</w:t>
      </w:r>
      <w:proofErr w:type="spellEnd"/>
      <w:r w:rsidRPr="00434E46">
        <w:t xml:space="preserve"> /</w:t>
      </w:r>
      <w:proofErr w:type="spellStart"/>
      <w:r w:rsidRPr="00434E46">
        <w:t>usr</w:t>
      </w:r>
      <w:proofErr w:type="spellEnd"/>
      <w:r w:rsidRPr="00434E46">
        <w:t>/local/zookeeper/data</w:t>
      </w:r>
    </w:p>
    <w:p w14:paraId="141BFE7A" w14:textId="3A744077" w:rsidR="00D40B78" w:rsidRPr="003A6A19" w:rsidRDefault="00AE1ADB" w:rsidP="003A6A19">
      <w:pPr>
        <w:ind w:firstLine="420"/>
      </w:pPr>
      <w:r>
        <w:t>2</w:t>
      </w:r>
      <w:r>
        <w:rPr>
          <w:rFonts w:hint="eastAsia"/>
        </w:rPr>
        <w:t>)</w:t>
      </w:r>
      <w:proofErr w:type="spellStart"/>
      <w:r>
        <w:rPr>
          <w:rFonts w:hint="eastAsia"/>
        </w:rPr>
        <w:t>Zk</w:t>
      </w:r>
      <w:proofErr w:type="spellEnd"/>
      <w:r>
        <w:rPr>
          <w:rFonts w:hint="eastAsia"/>
        </w:rPr>
        <w:t xml:space="preserve"> </w:t>
      </w:r>
      <w:r>
        <w:rPr>
          <w:rFonts w:hint="eastAsia"/>
        </w:rPr>
        <w:t>启动时，会从数据目录里面读取一个叫</w:t>
      </w:r>
      <w:proofErr w:type="spellStart"/>
      <w:r>
        <w:rPr>
          <w:rFonts w:hint="eastAsia"/>
        </w:rPr>
        <w:t>myid</w:t>
      </w:r>
      <w:proofErr w:type="spellEnd"/>
      <w:r>
        <w:rPr>
          <w:rFonts w:hint="eastAsia"/>
        </w:rPr>
        <w:t>的文件，取出里面的值，作为自己的机器编号。</w:t>
      </w:r>
      <w:r w:rsidR="00D875D1">
        <w:rPr>
          <w:rFonts w:hint="eastAsia"/>
        </w:rPr>
        <w:t>在每个</w:t>
      </w:r>
      <w:r w:rsidR="00D875D1">
        <w:rPr>
          <w:rFonts w:hint="eastAsia"/>
        </w:rPr>
        <w:t>data</w:t>
      </w:r>
      <w:r w:rsidR="00D875D1">
        <w:rPr>
          <w:rFonts w:hint="eastAsia"/>
        </w:rPr>
        <w:t>文件下建立一个</w:t>
      </w:r>
      <w:proofErr w:type="spellStart"/>
      <w:r w:rsidR="00D875D1">
        <w:rPr>
          <w:rFonts w:hint="eastAsia"/>
        </w:rPr>
        <w:t>myid</w:t>
      </w:r>
      <w:proofErr w:type="spellEnd"/>
      <w:r w:rsidR="00D875D1">
        <w:rPr>
          <w:rFonts w:hint="eastAsia"/>
        </w:rPr>
        <w:t>的文件，</w:t>
      </w:r>
      <w:proofErr w:type="gramStart"/>
      <w:r w:rsidR="00D875D1">
        <w:rPr>
          <w:rFonts w:hint="eastAsia"/>
        </w:rPr>
        <w:t>依次给值</w:t>
      </w:r>
      <w:proofErr w:type="gramEnd"/>
      <w:r w:rsidR="00D875D1">
        <w:rPr>
          <w:rFonts w:hint="eastAsia"/>
        </w:rPr>
        <w:t>1,</w:t>
      </w:r>
      <w:r w:rsidR="00D875D1">
        <w:t>2</w:t>
      </w:r>
      <w:r w:rsidR="00D875D1">
        <w:rPr>
          <w:rFonts w:hint="eastAsia"/>
        </w:rPr>
        <w:t>,</w:t>
      </w:r>
      <w:r w:rsidR="00D875D1">
        <w:t>3</w:t>
      </w:r>
    </w:p>
    <w:p w14:paraId="4DFA76B9" w14:textId="66A2243C" w:rsidR="009A7C1A" w:rsidRDefault="009A7C1A" w:rsidP="00BB1C99">
      <w:pPr>
        <w:ind w:firstLine="420"/>
      </w:pPr>
      <w:r>
        <w:rPr>
          <w:rFonts w:hint="eastAsia"/>
        </w:rPr>
        <w:t>3</w:t>
      </w:r>
      <w:r>
        <w:t>)</w:t>
      </w:r>
      <w:r>
        <w:rPr>
          <w:rFonts w:hint="eastAsia"/>
        </w:rPr>
        <w:t>修改配置文件</w:t>
      </w:r>
    </w:p>
    <w:p w14:paraId="37843A52" w14:textId="3A0E7B17" w:rsidR="009A7C1A" w:rsidRDefault="009A7C1A" w:rsidP="009A7C1A">
      <w:pPr>
        <w:ind w:firstLine="420"/>
      </w:pPr>
      <w:proofErr w:type="spellStart"/>
      <w:r>
        <w:rPr>
          <w:rFonts w:hint="eastAsia"/>
        </w:rPr>
        <w:t>data</w:t>
      </w:r>
      <w:r>
        <w:t>D</w:t>
      </w:r>
      <w:r>
        <w:rPr>
          <w:rFonts w:hint="eastAsia"/>
        </w:rPr>
        <w:t>ir:Zk</w:t>
      </w:r>
      <w:proofErr w:type="spellEnd"/>
      <w:r>
        <w:rPr>
          <w:rFonts w:hint="eastAsia"/>
        </w:rPr>
        <w:t xml:space="preserve"> </w:t>
      </w:r>
      <w:r>
        <w:rPr>
          <w:rFonts w:hint="eastAsia"/>
        </w:rPr>
        <w:t>启动时，会从数据目录里面读取一个叫</w:t>
      </w:r>
      <w:proofErr w:type="spellStart"/>
      <w:r>
        <w:rPr>
          <w:rFonts w:hint="eastAsia"/>
        </w:rPr>
        <w:t>myid</w:t>
      </w:r>
      <w:proofErr w:type="spellEnd"/>
      <w:r>
        <w:rPr>
          <w:rFonts w:hint="eastAsia"/>
        </w:rPr>
        <w:t>的文件，取出里面的值，作为自己的机器编号。</w:t>
      </w:r>
    </w:p>
    <w:p w14:paraId="5894EF94" w14:textId="2B3DF596" w:rsidR="00913C79" w:rsidRDefault="00913C79" w:rsidP="009A7C1A">
      <w:pPr>
        <w:ind w:firstLine="420"/>
      </w:pPr>
      <w:proofErr w:type="spellStart"/>
      <w:r w:rsidRPr="00913C79">
        <w:t>clientPort</w:t>
      </w:r>
      <w:proofErr w:type="spellEnd"/>
      <w:r w:rsidR="005849A8">
        <w:t>:</w:t>
      </w:r>
      <w:r w:rsidR="00D335CE">
        <w:rPr>
          <w:rFonts w:hint="eastAsia"/>
        </w:rPr>
        <w:t>客户端的端口</w:t>
      </w:r>
    </w:p>
    <w:p w14:paraId="04B71816" w14:textId="33F14329" w:rsidR="008E18F9" w:rsidRDefault="008E18F9" w:rsidP="008E18F9">
      <w:pPr>
        <w:ind w:firstLine="420"/>
      </w:pPr>
      <w:r>
        <w:rPr>
          <w:rFonts w:hint="eastAsia"/>
        </w:rPr>
        <w:t>集群的配置：</w:t>
      </w:r>
      <w:r w:rsidR="0035110A">
        <w:rPr>
          <w:rFonts w:hint="eastAsia"/>
        </w:rPr>
        <w:t>每个机器的配置文件都相同</w:t>
      </w:r>
    </w:p>
    <w:tbl>
      <w:tblPr>
        <w:tblStyle w:val="ab"/>
        <w:tblW w:w="0" w:type="auto"/>
        <w:tblLayout w:type="fixed"/>
        <w:tblLook w:val="0000" w:firstRow="0" w:lastRow="0" w:firstColumn="0" w:lastColumn="0" w:noHBand="0" w:noVBand="0"/>
      </w:tblPr>
      <w:tblGrid>
        <w:gridCol w:w="8522"/>
      </w:tblGrid>
      <w:tr w:rsidR="00305C28" w14:paraId="7CED21BD" w14:textId="77777777" w:rsidTr="00081812">
        <w:tc>
          <w:tcPr>
            <w:tcW w:w="8522" w:type="dxa"/>
            <w:vAlign w:val="top"/>
          </w:tcPr>
          <w:p w14:paraId="3C625D50" w14:textId="61ED7513" w:rsidR="00305C28" w:rsidRDefault="00305C28" w:rsidP="006D392D">
            <w:pPr>
              <w:ind w:firstLine="420"/>
            </w:pPr>
            <w:r>
              <w:rPr>
                <w:rFonts w:hint="eastAsia"/>
              </w:rPr>
              <w:t>集群里面编号为</w:t>
            </w:r>
            <w:r>
              <w:rPr>
                <w:rFonts w:hint="eastAsia"/>
              </w:rPr>
              <w:t xml:space="preserve">1 </w:t>
            </w:r>
            <w:r>
              <w:rPr>
                <w:rFonts w:hint="eastAsia"/>
              </w:rPr>
              <w:t>的机器</w:t>
            </w:r>
            <w:r w:rsidR="006D392D">
              <w:t>,</w:t>
            </w:r>
            <w:r>
              <w:rPr>
                <w:rFonts w:hint="eastAsia"/>
              </w:rPr>
              <w:t xml:space="preserve"> </w:t>
            </w:r>
            <w:proofErr w:type="spellStart"/>
            <w:r>
              <w:rPr>
                <w:rFonts w:hint="eastAsia"/>
              </w:rPr>
              <w:t>Zk</w:t>
            </w:r>
            <w:proofErr w:type="spellEnd"/>
            <w:r>
              <w:rPr>
                <w:rFonts w:hint="eastAsia"/>
              </w:rPr>
              <w:t xml:space="preserve"> </w:t>
            </w:r>
            <w:r>
              <w:rPr>
                <w:rFonts w:hint="eastAsia"/>
              </w:rPr>
              <w:t>内部数据交互的端口，</w:t>
            </w:r>
            <w:proofErr w:type="spellStart"/>
            <w:r>
              <w:rPr>
                <w:rFonts w:hint="eastAsia"/>
              </w:rPr>
              <w:t>zk</w:t>
            </w:r>
            <w:proofErr w:type="spellEnd"/>
            <w:r>
              <w:rPr>
                <w:rFonts w:hint="eastAsia"/>
              </w:rPr>
              <w:t xml:space="preserve"> </w:t>
            </w:r>
            <w:r>
              <w:rPr>
                <w:rFonts w:hint="eastAsia"/>
              </w:rPr>
              <w:t>用来选举的端口</w:t>
            </w:r>
          </w:p>
          <w:p w14:paraId="24A2A333" w14:textId="1577F287" w:rsidR="00305C28" w:rsidRDefault="00305C28" w:rsidP="00081812">
            <w:pPr>
              <w:ind w:firstLine="420"/>
            </w:pPr>
            <w:r>
              <w:rPr>
                <w:rFonts w:hint="eastAsia"/>
              </w:rPr>
              <w:t>server.1=ip:288</w:t>
            </w:r>
            <w:r w:rsidR="00973A93">
              <w:t>7</w:t>
            </w:r>
            <w:r>
              <w:rPr>
                <w:rFonts w:hint="eastAsia"/>
              </w:rPr>
              <w:t>:388</w:t>
            </w:r>
            <w:r w:rsidR="00973A93">
              <w:t>8</w:t>
            </w:r>
          </w:p>
          <w:p w14:paraId="0E5BACE7" w14:textId="77777777" w:rsidR="00305C28" w:rsidRDefault="00305C28" w:rsidP="00081812">
            <w:pPr>
              <w:ind w:firstLine="420"/>
            </w:pPr>
            <w:r>
              <w:rPr>
                <w:rFonts w:hint="eastAsia"/>
              </w:rPr>
              <w:t>集群里面编号为</w:t>
            </w:r>
            <w:r>
              <w:rPr>
                <w:rFonts w:hint="eastAsia"/>
              </w:rPr>
              <w:t xml:space="preserve">2 </w:t>
            </w:r>
            <w:r>
              <w:rPr>
                <w:rFonts w:hint="eastAsia"/>
              </w:rPr>
              <w:t>的机器</w:t>
            </w:r>
          </w:p>
          <w:p w14:paraId="40B1B3D1" w14:textId="77777777" w:rsidR="00973A93" w:rsidRDefault="00973A93" w:rsidP="00973A93">
            <w:pPr>
              <w:ind w:firstLine="420"/>
            </w:pPr>
            <w:r>
              <w:rPr>
                <w:rFonts w:hint="eastAsia"/>
              </w:rPr>
              <w:lastRenderedPageBreak/>
              <w:t>server.1=ip:288</w:t>
            </w:r>
            <w:r>
              <w:t>7</w:t>
            </w:r>
            <w:r>
              <w:rPr>
                <w:rFonts w:hint="eastAsia"/>
              </w:rPr>
              <w:t>:388</w:t>
            </w:r>
            <w:r>
              <w:t>8</w:t>
            </w:r>
          </w:p>
          <w:p w14:paraId="4AC99C09" w14:textId="77777777" w:rsidR="00305C28" w:rsidRDefault="00305C28" w:rsidP="00081812">
            <w:pPr>
              <w:ind w:firstLine="420"/>
            </w:pPr>
            <w:r>
              <w:rPr>
                <w:rFonts w:hint="eastAsia"/>
              </w:rPr>
              <w:t>集群里面编号为</w:t>
            </w:r>
            <w:r>
              <w:rPr>
                <w:rFonts w:hint="eastAsia"/>
              </w:rPr>
              <w:t xml:space="preserve">3 </w:t>
            </w:r>
            <w:r>
              <w:rPr>
                <w:rFonts w:hint="eastAsia"/>
              </w:rPr>
              <w:t>的机器</w:t>
            </w:r>
          </w:p>
          <w:p w14:paraId="3373CF86" w14:textId="536DC464" w:rsidR="00305C28" w:rsidRDefault="00973A93" w:rsidP="00F25363">
            <w:pPr>
              <w:ind w:firstLine="420"/>
            </w:pPr>
            <w:r>
              <w:rPr>
                <w:rFonts w:hint="eastAsia"/>
              </w:rPr>
              <w:t>server.1=ip:288</w:t>
            </w:r>
            <w:r>
              <w:t>7</w:t>
            </w:r>
            <w:r>
              <w:rPr>
                <w:rFonts w:hint="eastAsia"/>
              </w:rPr>
              <w:t>:388</w:t>
            </w:r>
            <w:r>
              <w:t>8</w:t>
            </w:r>
          </w:p>
        </w:tc>
      </w:tr>
    </w:tbl>
    <w:p w14:paraId="0B873373" w14:textId="2BBCE705" w:rsidR="00B332DC" w:rsidRDefault="00B332DC" w:rsidP="00352420">
      <w:pPr>
        <w:ind w:firstLineChars="0" w:firstLine="0"/>
      </w:pPr>
    </w:p>
    <w:p w14:paraId="10C1749A" w14:textId="5C49D053" w:rsidR="009A7C1A" w:rsidRDefault="00127B79" w:rsidP="009D3AC1">
      <w:pPr>
        <w:pStyle w:val="3"/>
        <w:ind w:firstLine="420"/>
      </w:pPr>
      <w:r>
        <w:rPr>
          <w:rFonts w:hint="eastAsia"/>
        </w:rPr>
        <w:t>启动所有的</w:t>
      </w:r>
      <w:proofErr w:type="spellStart"/>
      <w:r>
        <w:rPr>
          <w:rFonts w:hint="eastAsia"/>
        </w:rPr>
        <w:t>zk</w:t>
      </w:r>
      <w:proofErr w:type="spellEnd"/>
    </w:p>
    <w:p w14:paraId="680BB764" w14:textId="1A7D1D37" w:rsidR="00127B79" w:rsidRPr="0049178A" w:rsidRDefault="0049178A" w:rsidP="0049178A">
      <w:pPr>
        <w:ind w:firstLine="420"/>
      </w:pPr>
      <w:r w:rsidRPr="0049178A">
        <w:t>/usr/local/zookeeper/apache-zookeeper-3.5.9-bin/bin</w:t>
      </w:r>
      <w:r w:rsidR="005A4B55">
        <w:t>/</w:t>
      </w:r>
      <w:r w:rsidR="005A4B55" w:rsidRPr="005A4B55">
        <w:t>zkServer.sh</w:t>
      </w:r>
    </w:p>
    <w:p w14:paraId="7C79C935" w14:textId="2B766CA2" w:rsidR="003E3310" w:rsidRDefault="0049178A" w:rsidP="009D3AC1">
      <w:pPr>
        <w:pStyle w:val="3"/>
        <w:ind w:firstLine="420"/>
      </w:pPr>
      <w:r>
        <w:rPr>
          <w:rFonts w:hint="eastAsia"/>
        </w:rPr>
        <w:t>查看集群状态</w:t>
      </w:r>
    </w:p>
    <w:p w14:paraId="79325D49" w14:textId="06861670" w:rsidR="0049178A" w:rsidRDefault="0049178A" w:rsidP="0049178A">
      <w:pPr>
        <w:ind w:firstLine="420"/>
      </w:pPr>
      <w:r w:rsidRPr="0049178A">
        <w:t>./zkServer.sh status</w:t>
      </w:r>
    </w:p>
    <w:p w14:paraId="61176CD3" w14:textId="756056C9" w:rsidR="0049178A" w:rsidRDefault="0049178A" w:rsidP="0049178A">
      <w:pPr>
        <w:ind w:firstLine="420"/>
      </w:pPr>
      <w:r>
        <w:rPr>
          <w:noProof/>
        </w:rPr>
        <w:drawing>
          <wp:inline distT="0" distB="0" distL="0" distR="0" wp14:anchorId="48CA18EB" wp14:editId="2C4466C5">
            <wp:extent cx="5274310" cy="5594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59435"/>
                    </a:xfrm>
                    <a:prstGeom prst="rect">
                      <a:avLst/>
                    </a:prstGeom>
                  </pic:spPr>
                </pic:pic>
              </a:graphicData>
            </a:graphic>
          </wp:inline>
        </w:drawing>
      </w:r>
    </w:p>
    <w:p w14:paraId="0BEE4C37" w14:textId="5D4E16AC" w:rsidR="00125241" w:rsidRDefault="00125241" w:rsidP="00125241">
      <w:pPr>
        <w:pStyle w:val="2"/>
      </w:pPr>
      <w:r>
        <w:t>Z</w:t>
      </w:r>
      <w:r>
        <w:rPr>
          <w:rFonts w:hint="eastAsia"/>
        </w:rPr>
        <w:t>ook</w:t>
      </w:r>
      <w:r>
        <w:t>eeper</w:t>
      </w:r>
      <w:r>
        <w:rPr>
          <w:rFonts w:hint="eastAsia"/>
        </w:rPr>
        <w:t>选举机制</w:t>
      </w:r>
    </w:p>
    <w:p w14:paraId="17C8B70D" w14:textId="4282B030" w:rsidR="00ED7949" w:rsidRDefault="00ED7949" w:rsidP="00ED7949">
      <w:pPr>
        <w:pStyle w:val="3"/>
        <w:ind w:firstLine="420"/>
      </w:pPr>
      <w:r>
        <w:rPr>
          <w:rFonts w:hint="eastAsia"/>
        </w:rPr>
        <w:t>选举机制</w:t>
      </w:r>
    </w:p>
    <w:p w14:paraId="70FC1877" w14:textId="487F53EA" w:rsidR="00E3454A" w:rsidRDefault="00E3454A" w:rsidP="006D2891">
      <w:pPr>
        <w:ind w:firstLineChars="0" w:firstLine="420"/>
      </w:pPr>
      <w:r>
        <w:t>当</w:t>
      </w:r>
      <w:proofErr w:type="spellStart"/>
      <w:r>
        <w:t>ZooKeeper</w:t>
      </w:r>
      <w:proofErr w:type="spellEnd"/>
      <w:r>
        <w:t>集群中的一台服务器出现以下两种情况之一时，就会开始进入</w:t>
      </w:r>
      <w:r>
        <w:t>Leader</w:t>
      </w:r>
      <w:r>
        <w:t>选举：</w:t>
      </w:r>
    </w:p>
    <w:p w14:paraId="12437921" w14:textId="1D95FB27" w:rsidR="00E3454A" w:rsidRDefault="006D2891" w:rsidP="006D2891">
      <w:pPr>
        <w:ind w:firstLineChars="300" w:firstLine="630"/>
      </w:pPr>
      <w:r>
        <w:rPr>
          <w:rFonts w:hint="eastAsia"/>
        </w:rPr>
        <w:t>1</w:t>
      </w:r>
      <w:r>
        <w:rPr>
          <w:rFonts w:hint="eastAsia"/>
        </w:rPr>
        <w:t>、</w:t>
      </w:r>
      <w:r w:rsidR="00E3454A">
        <w:rPr>
          <w:rFonts w:hint="eastAsia"/>
        </w:rPr>
        <w:t>服务器初始化启动。</w:t>
      </w:r>
    </w:p>
    <w:p w14:paraId="418AB00B" w14:textId="740E0F71" w:rsidR="00E3454A" w:rsidRDefault="006D2891" w:rsidP="006D2891">
      <w:pPr>
        <w:ind w:left="210" w:firstLine="420"/>
      </w:pPr>
      <w:r>
        <w:rPr>
          <w:rFonts w:hint="eastAsia"/>
        </w:rPr>
        <w:t>2</w:t>
      </w:r>
      <w:r>
        <w:rPr>
          <w:rFonts w:hint="eastAsia"/>
        </w:rPr>
        <w:t>、</w:t>
      </w:r>
      <w:proofErr w:type="gramStart"/>
      <w:r w:rsidR="00E3454A">
        <w:rPr>
          <w:rFonts w:hint="eastAsia"/>
        </w:rPr>
        <w:t>务</w:t>
      </w:r>
      <w:proofErr w:type="gramEnd"/>
      <w:r w:rsidR="00E3454A">
        <w:rPr>
          <w:rFonts w:hint="eastAsia"/>
        </w:rPr>
        <w:t>器运行期间无法和</w:t>
      </w:r>
      <w:r w:rsidR="00E3454A">
        <w:t>Leader</w:t>
      </w:r>
      <w:r w:rsidR="00E3454A">
        <w:t>保持连接。</w:t>
      </w:r>
    </w:p>
    <w:p w14:paraId="121C6CF6" w14:textId="2324C368" w:rsidR="00ED7949" w:rsidRDefault="00ED7949" w:rsidP="00ED7949">
      <w:pPr>
        <w:pStyle w:val="3"/>
        <w:ind w:firstLine="420"/>
      </w:pPr>
      <w:r>
        <w:rPr>
          <w:rFonts w:hint="eastAsia"/>
        </w:rPr>
        <w:t>概念</w:t>
      </w:r>
    </w:p>
    <w:p w14:paraId="4042DC5D" w14:textId="77777777" w:rsidR="00ED7949" w:rsidRDefault="00ED7949" w:rsidP="00ED7949">
      <w:pPr>
        <w:ind w:firstLine="422"/>
        <w:rPr>
          <w:rFonts w:hAnsi="Courier New"/>
        </w:rPr>
      </w:pPr>
      <w:r>
        <w:rPr>
          <w:rFonts w:ascii="Times New Roman"/>
          <w:b/>
        </w:rPr>
        <w:t>SID</w:t>
      </w:r>
      <w:r>
        <w:rPr>
          <w:rFonts w:hint="eastAsia"/>
        </w:rPr>
        <w:t>：</w:t>
      </w:r>
      <w:r>
        <w:rPr>
          <w:rFonts w:hint="eastAsia"/>
          <w:color w:val="FF0000"/>
        </w:rPr>
        <w:t>服务器</w:t>
      </w:r>
      <w:r>
        <w:rPr>
          <w:rFonts w:ascii="Times New Roman"/>
          <w:color w:val="FF0000"/>
        </w:rPr>
        <w:t>ID</w:t>
      </w:r>
      <w:r>
        <w:rPr>
          <w:rFonts w:hint="eastAsia"/>
          <w:color w:val="FF0000"/>
        </w:rPr>
        <w:t>。</w:t>
      </w:r>
      <w:r>
        <w:rPr>
          <w:rFonts w:hint="eastAsia"/>
        </w:rPr>
        <w:t>用来唯一标识一台</w:t>
      </w:r>
      <w:proofErr w:type="spellStart"/>
      <w:r>
        <w:rPr>
          <w:rFonts w:ascii="Times New Roman"/>
        </w:rPr>
        <w:t>ZooKeeper</w:t>
      </w:r>
      <w:proofErr w:type="spellEnd"/>
      <w:r>
        <w:rPr>
          <w:rFonts w:hint="eastAsia"/>
        </w:rPr>
        <w:t>集群中的机器，每台机器不能重复，</w:t>
      </w:r>
      <w:r>
        <w:rPr>
          <w:rFonts w:hint="eastAsia"/>
          <w:color w:val="FF0000"/>
        </w:rPr>
        <w:t>和</w:t>
      </w:r>
      <w:proofErr w:type="spellStart"/>
      <w:r>
        <w:rPr>
          <w:rFonts w:ascii="Times New Roman"/>
          <w:color w:val="FF0000"/>
        </w:rPr>
        <w:t>myid</w:t>
      </w:r>
      <w:proofErr w:type="spellEnd"/>
      <w:r>
        <w:rPr>
          <w:rFonts w:hint="eastAsia"/>
          <w:color w:val="FF0000"/>
        </w:rPr>
        <w:t>一致</w:t>
      </w:r>
      <w:r>
        <w:rPr>
          <w:rFonts w:hint="eastAsia"/>
        </w:rPr>
        <w:t>。</w:t>
      </w:r>
    </w:p>
    <w:p w14:paraId="600CC582" w14:textId="77777777" w:rsidR="00ED7949" w:rsidRDefault="00ED7949" w:rsidP="00ED7949">
      <w:pPr>
        <w:ind w:firstLine="422"/>
      </w:pPr>
      <w:r>
        <w:rPr>
          <w:rFonts w:ascii="Times New Roman" w:hAnsi="Times New Roman"/>
          <w:b/>
        </w:rPr>
        <w:t>ZXID</w:t>
      </w:r>
      <w:r>
        <w:rPr>
          <w:rFonts w:hint="eastAsia"/>
        </w:rPr>
        <w:t>：事务</w:t>
      </w:r>
      <w:r>
        <w:rPr>
          <w:rFonts w:ascii="Times New Roman" w:hAnsi="Times New Roman"/>
        </w:rPr>
        <w:t>ID</w:t>
      </w:r>
      <w:r>
        <w:rPr>
          <w:rFonts w:hint="eastAsia"/>
        </w:rPr>
        <w:t>。</w:t>
      </w:r>
      <w:r>
        <w:rPr>
          <w:rFonts w:ascii="Times New Roman" w:hAnsi="Times New Roman"/>
          <w:color w:val="FF0000"/>
        </w:rPr>
        <w:t>ZXID</w:t>
      </w:r>
      <w:r>
        <w:rPr>
          <w:rFonts w:hint="eastAsia"/>
          <w:color w:val="FF0000"/>
        </w:rPr>
        <w:t>是一个事务</w:t>
      </w:r>
      <w:r>
        <w:rPr>
          <w:rFonts w:ascii="Times New Roman" w:hAnsi="Times New Roman"/>
          <w:color w:val="FF0000"/>
        </w:rPr>
        <w:t>ID</w:t>
      </w:r>
      <w:r>
        <w:rPr>
          <w:rFonts w:hint="eastAsia"/>
          <w:color w:val="FF0000"/>
          <w:spacing w:val="-6"/>
        </w:rPr>
        <w:t>，用来</w:t>
      </w:r>
      <w:r>
        <w:rPr>
          <w:rFonts w:hint="eastAsia"/>
          <w:color w:val="FF0000"/>
          <w:spacing w:val="-1"/>
        </w:rPr>
        <w:t>标识一次服务器状态的变更。</w:t>
      </w:r>
      <w:r>
        <w:rPr>
          <w:rFonts w:hint="eastAsia"/>
          <w:spacing w:val="-6"/>
        </w:rPr>
        <w:t>在某一时刻，</w:t>
      </w:r>
      <w:r>
        <w:rPr>
          <w:rFonts w:hint="eastAsia"/>
          <w:spacing w:val="-6"/>
        </w:rPr>
        <w:t xml:space="preserve"> </w:t>
      </w:r>
      <w:r>
        <w:rPr>
          <w:rFonts w:hint="eastAsia"/>
        </w:rPr>
        <w:t>集群中的每台机器的</w:t>
      </w:r>
      <w:r>
        <w:rPr>
          <w:rFonts w:ascii="Times New Roman" w:hAnsi="Times New Roman"/>
        </w:rPr>
        <w:t>ZXID</w:t>
      </w:r>
      <w:r>
        <w:rPr>
          <w:rFonts w:hint="eastAsia"/>
          <w:spacing w:val="-1"/>
        </w:rPr>
        <w:t>值不一定完全一致，这和</w:t>
      </w:r>
      <w:proofErr w:type="spellStart"/>
      <w:r>
        <w:rPr>
          <w:rFonts w:ascii="Times New Roman" w:hAnsi="Times New Roman"/>
          <w:spacing w:val="-1"/>
        </w:rPr>
        <w:t>ZooKeeper</w:t>
      </w:r>
      <w:proofErr w:type="spellEnd"/>
      <w:r>
        <w:rPr>
          <w:rFonts w:hint="eastAsia"/>
          <w:spacing w:val="-1"/>
        </w:rPr>
        <w:t>服务器对于客户端“更</w:t>
      </w:r>
      <w:r>
        <w:rPr>
          <w:rFonts w:hint="eastAsia"/>
          <w:spacing w:val="-1"/>
        </w:rPr>
        <w:t xml:space="preserve"> </w:t>
      </w:r>
      <w:r>
        <w:rPr>
          <w:rFonts w:hint="eastAsia"/>
        </w:rPr>
        <w:t>新请求”的处理逻辑有关。</w:t>
      </w:r>
    </w:p>
    <w:p w14:paraId="54692607" w14:textId="66850021" w:rsidR="00ED7949" w:rsidRPr="00ED7949" w:rsidRDefault="00ED7949" w:rsidP="00ED7949">
      <w:pPr>
        <w:ind w:firstLine="420"/>
      </w:pPr>
      <w:r w:rsidRPr="00ED7949">
        <w:t>Epoch</w:t>
      </w:r>
      <w:r w:rsidRPr="00ED7949">
        <w:t>：每个</w:t>
      </w:r>
      <w:r w:rsidRPr="00ED7949">
        <w:t>Leader</w:t>
      </w:r>
      <w:r w:rsidRPr="00ED7949">
        <w:t>任期的代号。没有</w:t>
      </w:r>
      <w:r w:rsidRPr="00ED7949">
        <w:t>Leader</w:t>
      </w:r>
      <w:r w:rsidRPr="00ED7949">
        <w:t>时同一轮投票过程中的逻辑时钟值是相同的。每投完一次</w:t>
      </w:r>
      <w:proofErr w:type="gramStart"/>
      <w:r w:rsidRPr="00ED7949">
        <w:t>票这个</w:t>
      </w:r>
      <w:proofErr w:type="gramEnd"/>
      <w:r w:rsidRPr="00ED7949">
        <w:t>数据就会增加</w:t>
      </w:r>
    </w:p>
    <w:p w14:paraId="1259DCFC" w14:textId="61B8210E" w:rsidR="00125241" w:rsidRDefault="00125241" w:rsidP="00125241">
      <w:pPr>
        <w:pStyle w:val="3"/>
        <w:ind w:firstLine="420"/>
      </w:pPr>
      <w:r>
        <w:rPr>
          <w:rFonts w:hint="eastAsia"/>
        </w:rPr>
        <w:t>启动选举</w:t>
      </w:r>
    </w:p>
    <w:p w14:paraId="6FD8EE20" w14:textId="14640382" w:rsidR="003A747E" w:rsidRPr="003A747E" w:rsidRDefault="003A747E" w:rsidP="003A747E">
      <w:pPr>
        <w:ind w:firstLine="420"/>
      </w:pPr>
      <w:r>
        <w:rPr>
          <w:noProof/>
        </w:rPr>
        <w:drawing>
          <wp:inline distT="0" distB="0" distL="0" distR="0" wp14:anchorId="5BE75A3B" wp14:editId="4732861A">
            <wp:extent cx="5274310" cy="14154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5415"/>
                    </a:xfrm>
                    <a:prstGeom prst="rect">
                      <a:avLst/>
                    </a:prstGeom>
                  </pic:spPr>
                </pic:pic>
              </a:graphicData>
            </a:graphic>
          </wp:inline>
        </w:drawing>
      </w:r>
    </w:p>
    <w:p w14:paraId="4EE64816" w14:textId="2D44DB53" w:rsidR="00A82CFA" w:rsidRPr="00A82CFA" w:rsidRDefault="00A82CFA" w:rsidP="00C90DFD">
      <w:pPr>
        <w:ind w:firstLine="420"/>
      </w:pPr>
      <w:bookmarkStart w:id="1" w:name="_Hlk78216331"/>
      <w:r w:rsidRPr="00A82CFA">
        <w:rPr>
          <w:rFonts w:hint="eastAsia"/>
        </w:rPr>
        <w:lastRenderedPageBreak/>
        <w:t>（</w:t>
      </w:r>
      <w:r w:rsidRPr="00A82CFA">
        <w:t>1</w:t>
      </w:r>
      <w:r w:rsidRPr="00A82CFA">
        <w:t>）服务器</w:t>
      </w:r>
      <w:r w:rsidRPr="00A82CFA">
        <w:t>1</w:t>
      </w:r>
      <w:r w:rsidRPr="00A82CFA">
        <w:t>启动，发起一次选举。服务器</w:t>
      </w:r>
      <w:r w:rsidRPr="00A82CFA">
        <w:t>1</w:t>
      </w:r>
      <w:r w:rsidRPr="00A82CFA">
        <w:t>投自己一票。此时服务器</w:t>
      </w:r>
      <w:r w:rsidRPr="00A82CFA">
        <w:t>1</w:t>
      </w:r>
      <w:r w:rsidRPr="00A82CFA">
        <w:t>票数一票，不够半数以上（</w:t>
      </w:r>
      <w:r w:rsidRPr="00A82CFA">
        <w:t>3</w:t>
      </w:r>
      <w:r w:rsidRPr="00A82CFA">
        <w:t>票），选举无法完成，服务器</w:t>
      </w:r>
      <w:r w:rsidRPr="00A82CFA">
        <w:t>1</w:t>
      </w:r>
      <w:r w:rsidRPr="00A82CFA">
        <w:t>状态保持为</w:t>
      </w:r>
      <w:r w:rsidRPr="00A82CFA">
        <w:t>LOOKING</w:t>
      </w:r>
      <w:r w:rsidRPr="00A82CFA">
        <w:t>；</w:t>
      </w:r>
    </w:p>
    <w:p w14:paraId="02D51DAF" w14:textId="2BBA91DE" w:rsidR="00A82CFA" w:rsidRPr="00A82CFA" w:rsidRDefault="00A82CFA" w:rsidP="00C90DFD">
      <w:pPr>
        <w:ind w:firstLine="420"/>
      </w:pPr>
      <w:r w:rsidRPr="00A82CFA">
        <w:rPr>
          <w:rFonts w:hint="eastAsia"/>
        </w:rPr>
        <w:t>（</w:t>
      </w:r>
      <w:r w:rsidRPr="00A82CFA">
        <w:t>2</w:t>
      </w:r>
      <w:r w:rsidRPr="00A82CFA">
        <w:t>）服务器</w:t>
      </w:r>
      <w:r w:rsidRPr="00A82CFA">
        <w:t>2</w:t>
      </w:r>
      <w:r w:rsidRPr="00A82CFA">
        <w:t>启动，再发起一次选举。服务器</w:t>
      </w:r>
      <w:r w:rsidRPr="00A82CFA">
        <w:t>1</w:t>
      </w:r>
      <w:r w:rsidRPr="00A82CFA">
        <w:t>和</w:t>
      </w:r>
      <w:r w:rsidRPr="00A82CFA">
        <w:t>2</w:t>
      </w:r>
      <w:r w:rsidRPr="00A82CFA">
        <w:t>分别投自己一票并交换选票信息：此时服务器</w:t>
      </w:r>
      <w:r w:rsidRPr="00A82CFA">
        <w:t>1</w:t>
      </w:r>
      <w:r w:rsidRPr="00A82CFA">
        <w:t>发现服务器</w:t>
      </w:r>
      <w:r w:rsidRPr="00A82CFA">
        <w:t>2</w:t>
      </w:r>
      <w:r w:rsidRPr="00A82CFA">
        <w:t>的</w:t>
      </w:r>
      <w:proofErr w:type="spellStart"/>
      <w:r w:rsidRPr="00A82CFA">
        <w:t>myid</w:t>
      </w:r>
      <w:proofErr w:type="spellEnd"/>
      <w:r w:rsidRPr="00A82CFA">
        <w:t>比自己目前投票推举的（服务器</w:t>
      </w:r>
      <w:r w:rsidRPr="00A82CFA">
        <w:t>1</w:t>
      </w:r>
      <w:r w:rsidRPr="00A82CFA">
        <w:t>）大，更改选票为推举服务器</w:t>
      </w:r>
      <w:r w:rsidRPr="00A82CFA">
        <w:t>2</w:t>
      </w:r>
      <w:r w:rsidRPr="00A82CFA">
        <w:t>。此时服务器</w:t>
      </w:r>
      <w:r w:rsidRPr="00A82CFA">
        <w:t>1</w:t>
      </w:r>
      <w:r w:rsidRPr="00A82CFA">
        <w:t>票数</w:t>
      </w:r>
      <w:r w:rsidRPr="00A82CFA">
        <w:t>0</w:t>
      </w:r>
      <w:r w:rsidRPr="00A82CFA">
        <w:t>票，服务器</w:t>
      </w:r>
      <w:r w:rsidRPr="00A82CFA">
        <w:t>2</w:t>
      </w:r>
      <w:r w:rsidRPr="00A82CFA">
        <w:t>票数</w:t>
      </w:r>
      <w:r w:rsidRPr="00A82CFA">
        <w:t>2</w:t>
      </w:r>
      <w:r w:rsidRPr="00A82CFA">
        <w:t>票，没有半数以上结果，选举无法完成，服务器</w:t>
      </w:r>
      <w:r w:rsidRPr="00A82CFA">
        <w:t>1</w:t>
      </w:r>
      <w:r w:rsidRPr="00A82CFA">
        <w:t>，</w:t>
      </w:r>
      <w:r w:rsidRPr="00A82CFA">
        <w:t>2</w:t>
      </w:r>
      <w:r w:rsidRPr="00A82CFA">
        <w:t>状态保持</w:t>
      </w:r>
      <w:r w:rsidRPr="00A82CFA">
        <w:t>LOOKING</w:t>
      </w:r>
    </w:p>
    <w:p w14:paraId="44E082A3" w14:textId="77777777" w:rsidR="00A82CFA" w:rsidRPr="00A82CFA" w:rsidRDefault="00A82CFA" w:rsidP="00C90DFD">
      <w:pPr>
        <w:ind w:firstLine="420"/>
      </w:pPr>
      <w:r w:rsidRPr="00A82CFA">
        <w:rPr>
          <w:rFonts w:hint="eastAsia"/>
        </w:rPr>
        <w:t>（</w:t>
      </w:r>
      <w:r w:rsidRPr="00A82CFA">
        <w:t>3</w:t>
      </w:r>
      <w:r w:rsidRPr="00A82CFA">
        <w:t>）服务器</w:t>
      </w:r>
      <w:r w:rsidRPr="00A82CFA">
        <w:t>3</w:t>
      </w:r>
      <w:r w:rsidRPr="00A82CFA">
        <w:t>启动，发起一次选举。此时服务器</w:t>
      </w:r>
      <w:r w:rsidRPr="00A82CFA">
        <w:t>1</w:t>
      </w:r>
      <w:r w:rsidRPr="00A82CFA">
        <w:t>和</w:t>
      </w:r>
      <w:r w:rsidRPr="00A82CFA">
        <w:t>2</w:t>
      </w:r>
      <w:r w:rsidRPr="00A82CFA">
        <w:t>都会更改选票为服务器</w:t>
      </w:r>
      <w:r w:rsidRPr="00A82CFA">
        <w:t>3</w:t>
      </w:r>
      <w:r w:rsidRPr="00A82CFA">
        <w:t>。此次投票结果：服务器</w:t>
      </w:r>
      <w:r w:rsidRPr="00A82CFA">
        <w:t>1</w:t>
      </w:r>
      <w:r w:rsidRPr="00A82CFA">
        <w:t>为</w:t>
      </w:r>
      <w:r w:rsidRPr="00A82CFA">
        <w:t>0</w:t>
      </w:r>
      <w:r w:rsidRPr="00A82CFA">
        <w:t>票，服务器</w:t>
      </w:r>
      <w:r w:rsidRPr="00A82CFA">
        <w:t>2</w:t>
      </w:r>
      <w:r w:rsidRPr="00A82CFA">
        <w:t>为</w:t>
      </w:r>
      <w:r w:rsidRPr="00A82CFA">
        <w:t>0</w:t>
      </w:r>
      <w:r w:rsidRPr="00A82CFA">
        <w:t>票，服务器</w:t>
      </w:r>
      <w:r w:rsidRPr="00A82CFA">
        <w:t>3</w:t>
      </w:r>
      <w:r w:rsidRPr="00A82CFA">
        <w:t>为</w:t>
      </w:r>
      <w:r w:rsidRPr="00A82CFA">
        <w:t>3</w:t>
      </w:r>
      <w:r w:rsidRPr="00A82CFA">
        <w:t>票。此时服</w:t>
      </w:r>
    </w:p>
    <w:p w14:paraId="54216AB7" w14:textId="572E380D" w:rsidR="00A82CFA" w:rsidRPr="00A82CFA" w:rsidRDefault="00A82CFA" w:rsidP="00C90DFD">
      <w:pPr>
        <w:ind w:firstLine="420"/>
      </w:pPr>
      <w:proofErr w:type="gramStart"/>
      <w:r w:rsidRPr="00A82CFA">
        <w:rPr>
          <w:rFonts w:hint="eastAsia"/>
        </w:rPr>
        <w:t>务</w:t>
      </w:r>
      <w:proofErr w:type="gramEnd"/>
      <w:r w:rsidRPr="00A82CFA">
        <w:rPr>
          <w:rFonts w:hint="eastAsia"/>
        </w:rPr>
        <w:t>器</w:t>
      </w:r>
      <w:r w:rsidRPr="00A82CFA">
        <w:t>3</w:t>
      </w:r>
      <w:r w:rsidRPr="00A82CFA">
        <w:t>的票数已经超过半数，服务器</w:t>
      </w:r>
      <w:r w:rsidRPr="00A82CFA">
        <w:t>3</w:t>
      </w:r>
      <w:r w:rsidRPr="00A82CFA">
        <w:t>当选</w:t>
      </w:r>
      <w:r w:rsidRPr="00A82CFA">
        <w:t>Leader</w:t>
      </w:r>
      <w:r w:rsidRPr="00A82CFA">
        <w:t>。服务器</w:t>
      </w:r>
      <w:r w:rsidRPr="00A82CFA">
        <w:t>1</w:t>
      </w:r>
      <w:r w:rsidRPr="00A82CFA">
        <w:t>，</w:t>
      </w:r>
      <w:r w:rsidRPr="00A82CFA">
        <w:t>2</w:t>
      </w:r>
      <w:r w:rsidRPr="00A82CFA">
        <w:t>更改状态为</w:t>
      </w:r>
      <w:r w:rsidRPr="00A82CFA">
        <w:t>FOLLOWING</w:t>
      </w:r>
      <w:r w:rsidRPr="00A82CFA">
        <w:t>，服务器</w:t>
      </w:r>
      <w:r w:rsidRPr="00A82CFA">
        <w:t>3</w:t>
      </w:r>
      <w:r w:rsidRPr="00A82CFA">
        <w:t>更改状态为</w:t>
      </w:r>
      <w:r w:rsidRPr="00A82CFA">
        <w:t>LEADING</w:t>
      </w:r>
      <w:r w:rsidRPr="00A82CFA">
        <w:t>；</w:t>
      </w:r>
    </w:p>
    <w:p w14:paraId="2107CC38" w14:textId="77777777" w:rsidR="00A82CFA" w:rsidRPr="00A82CFA" w:rsidRDefault="00A82CFA" w:rsidP="00C90DFD">
      <w:pPr>
        <w:ind w:firstLine="420"/>
      </w:pPr>
      <w:r w:rsidRPr="00A82CFA">
        <w:rPr>
          <w:rFonts w:hint="eastAsia"/>
        </w:rPr>
        <w:t>（</w:t>
      </w:r>
      <w:r w:rsidRPr="00A82CFA">
        <w:t>4</w:t>
      </w:r>
      <w:r w:rsidRPr="00A82CFA">
        <w:t>）服务器</w:t>
      </w:r>
      <w:r w:rsidRPr="00A82CFA">
        <w:t>4</w:t>
      </w:r>
      <w:r w:rsidRPr="00A82CFA">
        <w:t>启动，发起一次选举。此时服务器</w:t>
      </w:r>
      <w:r w:rsidRPr="00A82CFA">
        <w:t>1</w:t>
      </w:r>
      <w:r w:rsidRPr="00A82CFA">
        <w:t>，</w:t>
      </w:r>
      <w:r w:rsidRPr="00A82CFA">
        <w:t>2</w:t>
      </w:r>
      <w:r w:rsidRPr="00A82CFA">
        <w:t>，</w:t>
      </w:r>
      <w:r w:rsidRPr="00A82CFA">
        <w:t>3</w:t>
      </w:r>
      <w:r w:rsidRPr="00A82CFA">
        <w:t>已经不是</w:t>
      </w:r>
      <w:r w:rsidRPr="00A82CFA">
        <w:t>LOOKING</w:t>
      </w:r>
      <w:r w:rsidRPr="00A82CFA">
        <w:t>状态，不会更改选票信息。交换选票信息结果：服务器</w:t>
      </w:r>
      <w:r w:rsidRPr="00A82CFA">
        <w:t>3</w:t>
      </w:r>
      <w:r w:rsidRPr="00A82CFA">
        <w:t>为</w:t>
      </w:r>
      <w:r w:rsidRPr="00A82CFA">
        <w:t>3</w:t>
      </w:r>
      <w:r w:rsidRPr="00A82CFA">
        <w:t>票，服务器</w:t>
      </w:r>
      <w:r w:rsidRPr="00A82CFA">
        <w:t>4</w:t>
      </w:r>
      <w:r w:rsidRPr="00A82CFA">
        <w:t>为</w:t>
      </w:r>
    </w:p>
    <w:p w14:paraId="7950E191" w14:textId="23294070" w:rsidR="00A82CFA" w:rsidRPr="00A82CFA" w:rsidRDefault="00A82CFA" w:rsidP="00C90DFD">
      <w:pPr>
        <w:ind w:firstLine="420"/>
      </w:pPr>
      <w:r w:rsidRPr="00A82CFA">
        <w:t>1</w:t>
      </w:r>
      <w:r w:rsidRPr="00A82CFA">
        <w:t>票。此时服务器</w:t>
      </w:r>
      <w:r w:rsidRPr="00A82CFA">
        <w:t>4</w:t>
      </w:r>
      <w:r w:rsidRPr="00A82CFA">
        <w:t>服从多数，更改选票信息为服务器</w:t>
      </w:r>
      <w:r w:rsidRPr="00A82CFA">
        <w:t>3</w:t>
      </w:r>
      <w:r w:rsidRPr="00A82CFA">
        <w:t>，并更改状态为</w:t>
      </w:r>
      <w:r w:rsidRPr="00A82CFA">
        <w:t>FOLLOWING</w:t>
      </w:r>
      <w:r w:rsidRPr="00A82CFA">
        <w:t>；</w:t>
      </w:r>
    </w:p>
    <w:p w14:paraId="47852F68" w14:textId="34E76454" w:rsidR="00ED7949" w:rsidRPr="00011363" w:rsidRDefault="00A82CFA" w:rsidP="00011363">
      <w:pPr>
        <w:ind w:firstLine="420"/>
        <w:rPr>
          <w:rFonts w:hint="eastAsia"/>
        </w:rPr>
      </w:pPr>
      <w:r w:rsidRPr="00A82CFA">
        <w:rPr>
          <w:rFonts w:hint="eastAsia"/>
        </w:rPr>
        <w:t>（</w:t>
      </w:r>
      <w:r w:rsidRPr="00A82CFA">
        <w:t>5</w:t>
      </w:r>
      <w:r w:rsidRPr="00A82CFA">
        <w:t>）服务器</w:t>
      </w:r>
      <w:r w:rsidRPr="00A82CFA">
        <w:t>5</w:t>
      </w:r>
      <w:r w:rsidRPr="00A82CFA">
        <w:t>启动，同</w:t>
      </w:r>
      <w:r w:rsidRPr="00A82CFA">
        <w:t>4</w:t>
      </w:r>
      <w:r w:rsidRPr="00A82CFA">
        <w:t>一样当小弟。</w:t>
      </w:r>
      <w:bookmarkEnd w:id="1"/>
    </w:p>
    <w:p w14:paraId="3A5192C3" w14:textId="21E41CC2" w:rsidR="00ED7949" w:rsidRDefault="00ED7949" w:rsidP="00ED7949">
      <w:pPr>
        <w:pStyle w:val="3"/>
        <w:ind w:firstLine="420"/>
      </w:pPr>
      <w:r>
        <w:rPr>
          <w:rFonts w:hint="eastAsia"/>
        </w:rPr>
        <w:t>重新选举</w:t>
      </w:r>
    </w:p>
    <w:p w14:paraId="2E24D53E" w14:textId="77777777" w:rsidR="00FB3C5E" w:rsidRDefault="00FB3C5E" w:rsidP="00FB3C5E">
      <w:pPr>
        <w:ind w:firstLineChars="95" w:firstLine="199"/>
      </w:pPr>
      <w:bookmarkStart w:id="2" w:name="_Hlk78216681"/>
      <w:r>
        <w:t>而当一台机器进入</w:t>
      </w:r>
      <w:r>
        <w:t>Leader</w:t>
      </w:r>
      <w:r>
        <w:t>选举流程时，当前集群也可能会处于以下两种状态：</w:t>
      </w:r>
    </w:p>
    <w:p w14:paraId="56157F5E" w14:textId="77777777" w:rsidR="00FB3C5E" w:rsidRDefault="00FB3C5E" w:rsidP="00FB3C5E">
      <w:pPr>
        <w:ind w:left="420" w:firstLineChars="100" w:firstLine="210"/>
      </w:pPr>
      <w:r>
        <w:t>1</w:t>
      </w:r>
      <w:r>
        <w:rPr>
          <w:rFonts w:hint="eastAsia"/>
        </w:rPr>
        <w:t>、集群中本来就已经存在一个</w:t>
      </w:r>
      <w:r>
        <w:t>Leader</w:t>
      </w:r>
      <w:r>
        <w:t>。</w:t>
      </w:r>
      <w:r w:rsidRPr="00614B30">
        <w:rPr>
          <w:rFonts w:hint="eastAsia"/>
        </w:rPr>
        <w:t>对于第一种已经存在</w:t>
      </w:r>
      <w:r w:rsidRPr="00614B30">
        <w:t>Leader</w:t>
      </w:r>
      <w:r w:rsidRPr="00614B30">
        <w:t>的情况，机器试图去选举</w:t>
      </w:r>
      <w:r w:rsidRPr="00614B30">
        <w:t>Leader</w:t>
      </w:r>
      <w:r w:rsidRPr="00614B30">
        <w:t>时，会被告知当前服务器的</w:t>
      </w:r>
      <w:r w:rsidRPr="00614B30">
        <w:t>Leader</w:t>
      </w:r>
      <w:r w:rsidRPr="00614B30">
        <w:t>信息，对于该机器来说，仅仅需要和</w:t>
      </w:r>
      <w:r w:rsidRPr="00614B30">
        <w:t>Leader</w:t>
      </w:r>
      <w:r w:rsidRPr="00614B30">
        <w:t>机器建立连接，并进行状态同步即可。</w:t>
      </w:r>
    </w:p>
    <w:p w14:paraId="11C41CCE" w14:textId="77777777" w:rsidR="00FB3C5E" w:rsidRDefault="00FB3C5E" w:rsidP="00FB3C5E">
      <w:pPr>
        <w:ind w:left="420" w:firstLineChars="100" w:firstLine="210"/>
      </w:pPr>
      <w:r>
        <w:t>2</w:t>
      </w:r>
      <w:r>
        <w:rPr>
          <w:rFonts w:hint="eastAsia"/>
        </w:rPr>
        <w:t>、</w:t>
      </w:r>
      <w:r w:rsidRPr="007973B1">
        <w:rPr>
          <w:rFonts w:hint="eastAsia"/>
        </w:rPr>
        <w:t>集群中确实不存在</w:t>
      </w:r>
      <w:r w:rsidRPr="007973B1">
        <w:t>Leader</w:t>
      </w:r>
      <w:r>
        <w:rPr>
          <w:rFonts w:hint="eastAsia"/>
        </w:rPr>
        <w:t>。假设</w:t>
      </w:r>
      <w:proofErr w:type="spellStart"/>
      <w:r>
        <w:t>ZooKeeper</w:t>
      </w:r>
      <w:proofErr w:type="spellEnd"/>
      <w:r>
        <w:t>由</w:t>
      </w:r>
      <w:r>
        <w:t>5</w:t>
      </w:r>
      <w:r>
        <w:t>台服务器组成，</w:t>
      </w:r>
      <w:r>
        <w:t>SID</w:t>
      </w:r>
      <w:r>
        <w:t>分别为</w:t>
      </w:r>
      <w:r>
        <w:t>1</w:t>
      </w:r>
      <w:r>
        <w:t>、</w:t>
      </w:r>
      <w:r>
        <w:t>2</w:t>
      </w:r>
      <w:r>
        <w:t>、</w:t>
      </w:r>
      <w:r>
        <w:t>3</w:t>
      </w:r>
      <w:r>
        <w:t>、</w:t>
      </w:r>
      <w:r>
        <w:t>4</w:t>
      </w:r>
      <w:r>
        <w:t>、</w:t>
      </w:r>
      <w:r>
        <w:t>5</w:t>
      </w:r>
      <w:r>
        <w:t>，</w:t>
      </w:r>
      <w:r>
        <w:t>ZXID</w:t>
      </w:r>
      <w:r>
        <w:t>分别为</w:t>
      </w:r>
      <w:r>
        <w:t>8</w:t>
      </w:r>
      <w:r>
        <w:t>、</w:t>
      </w:r>
      <w:r>
        <w:t>8</w:t>
      </w:r>
      <w:r>
        <w:t>、</w:t>
      </w:r>
      <w:r>
        <w:t>8</w:t>
      </w:r>
      <w:r>
        <w:t>、</w:t>
      </w:r>
      <w:r>
        <w:t>7</w:t>
      </w:r>
      <w:r>
        <w:t>、</w:t>
      </w:r>
      <w:r>
        <w:t>7</w:t>
      </w:r>
      <w:r>
        <w:t>，并且此时</w:t>
      </w:r>
      <w:r>
        <w:t>SID</w:t>
      </w:r>
      <w:r>
        <w:t>为</w:t>
      </w:r>
      <w:r>
        <w:t>3</w:t>
      </w:r>
      <w:r>
        <w:t>的服务器是</w:t>
      </w:r>
      <w:r>
        <w:t>Leader</w:t>
      </w:r>
      <w:r>
        <w:t>。某一时刻，</w:t>
      </w:r>
      <w:r>
        <w:t>3</w:t>
      </w:r>
      <w:r>
        <w:t>和</w:t>
      </w:r>
      <w:r>
        <w:t>5</w:t>
      </w:r>
      <w:r>
        <w:t>服务器出现故障，因此开始进行</w:t>
      </w:r>
      <w:r>
        <w:t>Leader</w:t>
      </w:r>
      <w:r>
        <w:t>选举。</w:t>
      </w:r>
    </w:p>
    <w:p w14:paraId="2B91D4A4" w14:textId="77777777" w:rsidR="00FB3C5E" w:rsidRPr="006C592D" w:rsidRDefault="00FB3C5E" w:rsidP="00FB3C5E">
      <w:pPr>
        <w:ind w:firstLine="420"/>
      </w:pPr>
      <w:r>
        <w:rPr>
          <w:noProof/>
        </w:rPr>
        <w:drawing>
          <wp:inline distT="0" distB="0" distL="0" distR="0" wp14:anchorId="14976E33" wp14:editId="106B4D1B">
            <wp:extent cx="5274310" cy="5975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97535"/>
                    </a:xfrm>
                    <a:prstGeom prst="rect">
                      <a:avLst/>
                    </a:prstGeom>
                  </pic:spPr>
                </pic:pic>
              </a:graphicData>
            </a:graphic>
          </wp:inline>
        </w:drawing>
      </w:r>
      <w:bookmarkEnd w:id="2"/>
    </w:p>
    <w:p w14:paraId="099BAFFB" w14:textId="6A024D67" w:rsidR="00125241" w:rsidRPr="006A14DF" w:rsidRDefault="00125241" w:rsidP="006A14DF">
      <w:pPr>
        <w:ind w:firstLine="420"/>
      </w:pPr>
    </w:p>
    <w:p w14:paraId="3B837083" w14:textId="77777777" w:rsidR="00974371" w:rsidRDefault="00974371" w:rsidP="00974371">
      <w:pPr>
        <w:pStyle w:val="10"/>
      </w:pPr>
      <w:r>
        <w:rPr>
          <w:rFonts w:hint="eastAsia"/>
        </w:rPr>
        <w:t>Zookeeper</w:t>
      </w:r>
      <w:r>
        <w:rPr>
          <w:rFonts w:hint="eastAsia"/>
        </w:rPr>
        <w:t>的特性</w:t>
      </w:r>
    </w:p>
    <w:p w14:paraId="3C801720" w14:textId="04700BB2" w:rsidR="00974371" w:rsidRDefault="00974371" w:rsidP="00974371">
      <w:pPr>
        <w:pStyle w:val="2"/>
      </w:pPr>
      <w:r>
        <w:rPr>
          <w:rFonts w:hint="eastAsia"/>
        </w:rPr>
        <w:t>动态配置</w:t>
      </w:r>
    </w:p>
    <w:p w14:paraId="597D6608" w14:textId="79ABE214" w:rsidR="00974371" w:rsidRDefault="00974371" w:rsidP="00974371">
      <w:pPr>
        <w:pStyle w:val="3"/>
        <w:ind w:firstLine="420"/>
      </w:pPr>
      <w:r>
        <w:rPr>
          <w:rFonts w:hint="eastAsia"/>
        </w:rPr>
        <w:t>引入</w:t>
      </w:r>
    </w:p>
    <w:p w14:paraId="520D09F5" w14:textId="79F9289D" w:rsidR="00974371" w:rsidRDefault="00974371" w:rsidP="00974371">
      <w:pPr>
        <w:ind w:firstLine="420"/>
      </w:pPr>
      <w:r>
        <w:rPr>
          <w:rFonts w:hint="eastAsia"/>
        </w:rPr>
        <w:t>手动集群成员的调整</w:t>
      </w:r>
    </w:p>
    <w:p w14:paraId="03A847CB" w14:textId="77777777" w:rsidR="00974371" w:rsidRDefault="00974371" w:rsidP="00974371">
      <w:pPr>
        <w:ind w:firstLine="420"/>
      </w:pPr>
      <w:r>
        <w:tab/>
        <w:t>1,</w:t>
      </w:r>
      <w:r>
        <w:t>停止整个</w:t>
      </w:r>
      <w:proofErr w:type="spellStart"/>
      <w:r>
        <w:t>ZooKeeper</w:t>
      </w:r>
      <w:proofErr w:type="spellEnd"/>
      <w:r>
        <w:t>现有集群。</w:t>
      </w:r>
    </w:p>
    <w:p w14:paraId="69D6ED84" w14:textId="77777777" w:rsidR="00974371" w:rsidRDefault="00974371" w:rsidP="00974371">
      <w:pPr>
        <w:ind w:left="420" w:firstLine="420"/>
      </w:pPr>
      <w:r>
        <w:t>2·</w:t>
      </w:r>
      <w:r>
        <w:t>更改配置文件</w:t>
      </w:r>
      <w:proofErr w:type="spellStart"/>
      <w:r>
        <w:t>zoo.cfg</w:t>
      </w:r>
      <w:proofErr w:type="spellEnd"/>
      <w:r>
        <w:t>的</w:t>
      </w:r>
      <w:proofErr w:type="spellStart"/>
      <w:proofErr w:type="gramStart"/>
      <w:r>
        <w:t>server.n</w:t>
      </w:r>
      <w:proofErr w:type="spellEnd"/>
      <w:proofErr w:type="gramEnd"/>
      <w:r>
        <w:t>项。</w:t>
      </w:r>
    </w:p>
    <w:p w14:paraId="66981288" w14:textId="6C1FBBD1" w:rsidR="00974371" w:rsidRDefault="00974371" w:rsidP="00974371">
      <w:pPr>
        <w:ind w:left="420" w:firstLine="420"/>
      </w:pPr>
      <w:r>
        <w:t>3·</w:t>
      </w:r>
      <w:r>
        <w:t>启动新集群的</w:t>
      </w:r>
      <w:r>
        <w:t>Zookeeper</w:t>
      </w:r>
      <w:r>
        <w:t>节点。</w:t>
      </w:r>
    </w:p>
    <w:p w14:paraId="18751FB6" w14:textId="3B6CE545" w:rsidR="00974371" w:rsidRPr="00974371" w:rsidRDefault="00974371" w:rsidP="00974371">
      <w:pPr>
        <w:ind w:firstLineChars="95" w:firstLine="199"/>
      </w:pPr>
      <w:r>
        <w:tab/>
      </w:r>
      <w:r w:rsidRPr="00974371">
        <w:rPr>
          <w:rFonts w:hint="eastAsia"/>
        </w:rPr>
        <w:t>问题</w:t>
      </w:r>
      <w:r w:rsidRPr="00974371">
        <w:t>1 :</w:t>
      </w:r>
      <w:r w:rsidRPr="00974371">
        <w:t>需要停止</w:t>
      </w:r>
      <w:r w:rsidRPr="00974371">
        <w:t>Zookeeper</w:t>
      </w:r>
      <w:r w:rsidRPr="00974371">
        <w:t>服务。</w:t>
      </w:r>
    </w:p>
    <w:p w14:paraId="1903EFAF" w14:textId="438A2268" w:rsidR="00974371" w:rsidRDefault="00974371" w:rsidP="00974371">
      <w:pPr>
        <w:ind w:firstLineChars="195" w:firstLine="409"/>
      </w:pPr>
      <w:r>
        <w:rPr>
          <w:rFonts w:hint="eastAsia"/>
        </w:rPr>
        <w:t>问题</w:t>
      </w:r>
      <w:r>
        <w:rPr>
          <w:rFonts w:hint="eastAsia"/>
        </w:rPr>
        <w:t>2</w:t>
      </w:r>
      <w:r>
        <w:t>:</w:t>
      </w:r>
      <w:r w:rsidRPr="00974371">
        <w:rPr>
          <w:rFonts w:hint="eastAsia"/>
        </w:rPr>
        <w:t>可能会导致已经提交的数据写入被覆盖。</w:t>
      </w:r>
    </w:p>
    <w:p w14:paraId="2556D217" w14:textId="7990E922" w:rsidR="00974371" w:rsidRDefault="00974371" w:rsidP="00974371">
      <w:pPr>
        <w:ind w:firstLineChars="195" w:firstLine="409"/>
      </w:pPr>
      <w:r>
        <w:rPr>
          <w:noProof/>
        </w:rPr>
        <w:lastRenderedPageBreak/>
        <w:drawing>
          <wp:inline distT="0" distB="0" distL="0" distR="0" wp14:anchorId="6A2EA90B" wp14:editId="2214230A">
            <wp:extent cx="5274310" cy="1498600"/>
            <wp:effectExtent l="0" t="0" r="254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98600"/>
                    </a:xfrm>
                    <a:prstGeom prst="rect">
                      <a:avLst/>
                    </a:prstGeom>
                  </pic:spPr>
                </pic:pic>
              </a:graphicData>
            </a:graphic>
          </wp:inline>
        </w:drawing>
      </w:r>
    </w:p>
    <w:p w14:paraId="474CA786" w14:textId="65942B58" w:rsidR="00974371" w:rsidRDefault="00974371" w:rsidP="00974371">
      <w:pPr>
        <w:ind w:firstLineChars="195" w:firstLine="409"/>
      </w:pPr>
    </w:p>
    <w:p w14:paraId="004FBA58" w14:textId="6CCDAA98" w:rsidR="00974371" w:rsidRDefault="00974371" w:rsidP="00974371">
      <w:pPr>
        <w:pStyle w:val="3"/>
        <w:ind w:firstLine="420"/>
      </w:pPr>
      <w:r>
        <w:rPr>
          <w:rFonts w:hint="eastAsia"/>
        </w:rPr>
        <w:t>动态配置</w:t>
      </w:r>
    </w:p>
    <w:p w14:paraId="29167318" w14:textId="4AF40B77" w:rsidR="00974371" w:rsidRDefault="007854EC" w:rsidP="00974371">
      <w:pPr>
        <w:pStyle w:val="2"/>
      </w:pPr>
      <w:r>
        <w:rPr>
          <w:rFonts w:hint="eastAsia"/>
        </w:rPr>
        <w:t>持久化</w:t>
      </w:r>
    </w:p>
    <w:p w14:paraId="0F68AB3A" w14:textId="358ECA50" w:rsidR="006B2C5B" w:rsidRPr="006B2C5B" w:rsidRDefault="006B2C5B" w:rsidP="006B2C5B">
      <w:pPr>
        <w:ind w:firstLine="420"/>
        <w:rPr>
          <w:rFonts w:hint="eastAsia"/>
        </w:rPr>
      </w:pPr>
      <w:r>
        <w:rPr>
          <w:noProof/>
        </w:rPr>
        <w:drawing>
          <wp:inline distT="0" distB="0" distL="0" distR="0" wp14:anchorId="31EA57CE" wp14:editId="27C6CD17">
            <wp:extent cx="5274310" cy="3088640"/>
            <wp:effectExtent l="0" t="0" r="0" b="0"/>
            <wp:docPr id="34" name="图片 3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088640"/>
                    </a:xfrm>
                    <a:prstGeom prst="rect">
                      <a:avLst/>
                    </a:prstGeom>
                    <a:noFill/>
                    <a:ln>
                      <a:noFill/>
                    </a:ln>
                  </pic:spPr>
                </pic:pic>
              </a:graphicData>
            </a:graphic>
          </wp:inline>
        </w:drawing>
      </w:r>
    </w:p>
    <w:p w14:paraId="0F058889" w14:textId="0DC91898" w:rsidR="008E787C" w:rsidRDefault="008E787C" w:rsidP="008E787C">
      <w:pPr>
        <w:pStyle w:val="3"/>
        <w:ind w:firstLine="420"/>
      </w:pPr>
      <w:r>
        <w:rPr>
          <w:rFonts w:hint="eastAsia"/>
        </w:rPr>
        <w:lastRenderedPageBreak/>
        <w:t>zookeeper</w:t>
      </w:r>
      <w:r>
        <w:rPr>
          <w:rFonts w:hint="eastAsia"/>
        </w:rPr>
        <w:t>数据</w:t>
      </w:r>
    </w:p>
    <w:p w14:paraId="76C13072" w14:textId="4FBB438D" w:rsidR="00941105" w:rsidRPr="00941105" w:rsidRDefault="00941105" w:rsidP="00941105">
      <w:pPr>
        <w:ind w:firstLine="420"/>
        <w:rPr>
          <w:rFonts w:hint="eastAsia"/>
        </w:rPr>
      </w:pPr>
      <w:r>
        <w:rPr>
          <w:noProof/>
        </w:rPr>
        <w:drawing>
          <wp:inline distT="0" distB="0" distL="0" distR="0" wp14:anchorId="4C38D7AF" wp14:editId="6B1F206A">
            <wp:extent cx="5274310" cy="27171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717165"/>
                    </a:xfrm>
                    <a:prstGeom prst="rect">
                      <a:avLst/>
                    </a:prstGeom>
                    <a:noFill/>
                    <a:ln>
                      <a:noFill/>
                    </a:ln>
                  </pic:spPr>
                </pic:pic>
              </a:graphicData>
            </a:graphic>
          </wp:inline>
        </w:drawing>
      </w:r>
    </w:p>
    <w:p w14:paraId="79B244B5" w14:textId="15B881FC" w:rsidR="008E787C" w:rsidRDefault="008E787C" w:rsidP="008E787C">
      <w:pPr>
        <w:ind w:firstLine="420"/>
      </w:pPr>
      <w:r w:rsidRPr="008E787C">
        <w:rPr>
          <w:rFonts w:hint="eastAsia"/>
        </w:rPr>
        <w:t>整体分为</w:t>
      </w:r>
      <w:r w:rsidRPr="008E787C">
        <w:t xml:space="preserve"> 3 </w:t>
      </w:r>
      <w:r w:rsidRPr="008E787C">
        <w:t>类：</w:t>
      </w:r>
    </w:p>
    <w:p w14:paraId="62A16DF5" w14:textId="77777777" w:rsidR="003823B1" w:rsidRPr="004F3F0B" w:rsidRDefault="00C56958" w:rsidP="003823B1">
      <w:pPr>
        <w:ind w:firstLine="420"/>
        <w:rPr>
          <w:b/>
          <w:bCs w:val="0"/>
        </w:rPr>
      </w:pPr>
      <w:r>
        <w:tab/>
      </w:r>
      <w:r w:rsidR="003823B1" w:rsidRPr="004F3F0B">
        <w:rPr>
          <w:rFonts w:hint="eastAsia"/>
          <w:b/>
          <w:bCs w:val="0"/>
        </w:rPr>
        <w:t>内存数据</w:t>
      </w:r>
    </w:p>
    <w:p w14:paraId="66044C4F" w14:textId="77777777" w:rsidR="003823B1" w:rsidRPr="004F3F0B" w:rsidRDefault="003823B1" w:rsidP="00213613">
      <w:pPr>
        <w:ind w:left="420" w:firstLine="422"/>
        <w:rPr>
          <w:rFonts w:hint="eastAsia"/>
          <w:b/>
          <w:bCs w:val="0"/>
        </w:rPr>
      </w:pPr>
      <w:r w:rsidRPr="004F3F0B">
        <w:rPr>
          <w:rFonts w:hint="eastAsia"/>
          <w:b/>
          <w:bCs w:val="0"/>
        </w:rPr>
        <w:t>磁盘数据</w:t>
      </w:r>
    </w:p>
    <w:p w14:paraId="4DF059A6" w14:textId="77777777" w:rsidR="003823B1" w:rsidRPr="004F3F0B" w:rsidRDefault="003823B1" w:rsidP="00EA1B34">
      <w:pPr>
        <w:ind w:left="840" w:firstLine="422"/>
        <w:rPr>
          <w:b/>
          <w:bCs w:val="0"/>
        </w:rPr>
      </w:pPr>
      <w:r w:rsidRPr="004F3F0B">
        <w:rPr>
          <w:rFonts w:hint="eastAsia"/>
          <w:b/>
          <w:bCs w:val="0"/>
        </w:rPr>
        <w:t>快照</w:t>
      </w:r>
    </w:p>
    <w:p w14:paraId="625F67E0" w14:textId="382D5417" w:rsidR="00C56958" w:rsidRDefault="003823B1" w:rsidP="00420701">
      <w:pPr>
        <w:ind w:left="840" w:firstLine="422"/>
        <w:rPr>
          <w:b/>
          <w:bCs w:val="0"/>
        </w:rPr>
      </w:pPr>
      <w:r w:rsidRPr="004F3F0B">
        <w:rPr>
          <w:rFonts w:hint="eastAsia"/>
          <w:b/>
          <w:bCs w:val="0"/>
        </w:rPr>
        <w:t>事务日志</w:t>
      </w:r>
    </w:p>
    <w:p w14:paraId="3DFFC82D" w14:textId="5BB9F31A" w:rsidR="00D022BE" w:rsidRDefault="00D022BE" w:rsidP="00D022BE">
      <w:pPr>
        <w:pStyle w:val="3"/>
        <w:ind w:firstLine="420"/>
      </w:pPr>
      <w:r w:rsidRPr="00D022BE">
        <w:rPr>
          <w:rFonts w:hint="eastAsia"/>
        </w:rPr>
        <w:t>内存数据</w:t>
      </w:r>
    </w:p>
    <w:p w14:paraId="07B019FF" w14:textId="3CFC3065" w:rsidR="001B5A4C" w:rsidRPr="001B5A4C" w:rsidRDefault="001B5A4C" w:rsidP="001B5A4C">
      <w:pPr>
        <w:ind w:firstLine="420"/>
        <w:rPr>
          <w:rFonts w:hint="eastAsia"/>
        </w:rPr>
      </w:pPr>
      <w:r>
        <w:rPr>
          <w:noProof/>
        </w:rPr>
        <w:drawing>
          <wp:inline distT="0" distB="0" distL="0" distR="0" wp14:anchorId="1C78B31B" wp14:editId="1E5B64B3">
            <wp:extent cx="5274310" cy="27482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748280"/>
                    </a:xfrm>
                    <a:prstGeom prst="rect">
                      <a:avLst/>
                    </a:prstGeom>
                    <a:noFill/>
                    <a:ln>
                      <a:noFill/>
                    </a:ln>
                  </pic:spPr>
                </pic:pic>
              </a:graphicData>
            </a:graphic>
          </wp:inline>
        </w:drawing>
      </w:r>
    </w:p>
    <w:p w14:paraId="0E5B4C67" w14:textId="77777777" w:rsidR="00D022BE" w:rsidRDefault="00D022BE" w:rsidP="00D022BE">
      <w:pPr>
        <w:ind w:firstLine="420"/>
      </w:pPr>
      <w:r>
        <w:t xml:space="preserve">ZK </w:t>
      </w:r>
      <w:r>
        <w:t>的数据模型：树</w:t>
      </w:r>
    </w:p>
    <w:p w14:paraId="5F8EC736" w14:textId="54C0BD59" w:rsidR="00D022BE" w:rsidRDefault="00D022BE" w:rsidP="008A3876">
      <w:pPr>
        <w:ind w:firstLine="420"/>
      </w:pPr>
      <w:r>
        <w:rPr>
          <w:rFonts w:hint="eastAsia"/>
        </w:rPr>
        <w:t>树中单个节点包含的内容：</w:t>
      </w:r>
      <w:r w:rsidR="008A3876">
        <w:rPr>
          <w:rFonts w:hint="eastAsia"/>
        </w:rPr>
        <w:t>节点数据</w:t>
      </w:r>
      <w:r w:rsidR="008A3876">
        <w:rPr>
          <w:rFonts w:hint="eastAsia"/>
        </w:rPr>
        <w:t>、</w:t>
      </w:r>
      <w:r w:rsidR="008A3876">
        <w:rPr>
          <w:rFonts w:hint="eastAsia"/>
        </w:rPr>
        <w:t>节点</w:t>
      </w:r>
      <w:r w:rsidR="008A3876">
        <w:t xml:space="preserve"> ACL </w:t>
      </w:r>
      <w:r w:rsidR="008A3876">
        <w:t>信息</w:t>
      </w:r>
      <w:r w:rsidR="008A3876">
        <w:rPr>
          <w:rFonts w:hint="eastAsia"/>
        </w:rPr>
        <w:t>、</w:t>
      </w:r>
      <w:r w:rsidR="008A3876">
        <w:rPr>
          <w:rFonts w:hint="eastAsia"/>
        </w:rPr>
        <w:t>节点的路径</w:t>
      </w:r>
    </w:p>
    <w:p w14:paraId="012CD1D5" w14:textId="619113A2" w:rsidR="001B5A4C" w:rsidRDefault="001B5A4C" w:rsidP="008A3876">
      <w:pPr>
        <w:ind w:firstLine="420"/>
      </w:pPr>
    </w:p>
    <w:p w14:paraId="15AB1E19" w14:textId="6A5B473A" w:rsidR="00D42914" w:rsidRDefault="00D42914" w:rsidP="00D42914">
      <w:pPr>
        <w:ind w:firstLineChars="95" w:firstLine="199"/>
      </w:pPr>
      <w:r>
        <w:t xml:space="preserve">Node: </w:t>
      </w:r>
      <w:r w:rsidR="00FE2B84">
        <w:rPr>
          <w:rFonts w:hint="eastAsia"/>
        </w:rPr>
        <w:t>持久化结点</w:t>
      </w:r>
    </w:p>
    <w:p w14:paraId="52DC240E" w14:textId="704F7BF2" w:rsidR="00D42914" w:rsidRDefault="00D42914" w:rsidP="00D42914">
      <w:pPr>
        <w:ind w:firstLineChars="95" w:firstLine="199"/>
      </w:pPr>
      <w:r>
        <w:tab/>
        <w:t xml:space="preserve">  Key</w:t>
      </w:r>
      <w:r>
        <w:rPr>
          <w:rFonts w:hint="eastAsia"/>
        </w:rPr>
        <w:t>:</w:t>
      </w:r>
      <w:r w:rsidRPr="00D42914">
        <w:rPr>
          <w:rFonts w:hint="eastAsia"/>
        </w:rPr>
        <w:t xml:space="preserve"> </w:t>
      </w:r>
      <w:r w:rsidRPr="00D42914">
        <w:rPr>
          <w:rFonts w:hint="eastAsia"/>
        </w:rPr>
        <w:t>唯一标识</w:t>
      </w:r>
      <w:r w:rsidRPr="00D42914">
        <w:t xml:space="preserve"> path </w:t>
      </w:r>
      <w:r w:rsidRPr="00D42914">
        <w:t>作为</w:t>
      </w:r>
      <w:r w:rsidRPr="00D42914">
        <w:t xml:space="preserve"> key</w:t>
      </w:r>
    </w:p>
    <w:p w14:paraId="3452DDB0" w14:textId="212FFC8B" w:rsidR="00D42914" w:rsidRDefault="00D42914" w:rsidP="00D42914">
      <w:pPr>
        <w:ind w:firstLineChars="95" w:firstLine="199"/>
      </w:pPr>
      <w:r>
        <w:tab/>
        <w:t xml:space="preserve"> </w:t>
      </w:r>
      <w:r w:rsidR="00FE2B84">
        <w:t>value</w:t>
      </w:r>
      <w:r>
        <w:t xml:space="preserve"> </w:t>
      </w:r>
      <w:proofErr w:type="spellStart"/>
      <w:r>
        <w:t>D</w:t>
      </w:r>
      <w:r>
        <w:rPr>
          <w:rFonts w:hint="eastAsia"/>
        </w:rPr>
        <w:t>ata</w:t>
      </w:r>
      <w:r>
        <w:t>Node</w:t>
      </w:r>
      <w:proofErr w:type="spellEnd"/>
      <w:r>
        <w:t>:</w:t>
      </w:r>
      <w:r w:rsidRPr="00D42914">
        <w:rPr>
          <w:rFonts w:hint="eastAsia"/>
        </w:rPr>
        <w:t xml:space="preserve"> </w:t>
      </w:r>
      <w:r w:rsidRPr="00D42914">
        <w:rPr>
          <w:rFonts w:hint="eastAsia"/>
        </w:rPr>
        <w:t>节点数据、节点</w:t>
      </w:r>
      <w:r w:rsidRPr="00D42914">
        <w:t xml:space="preserve"> ACL </w:t>
      </w:r>
      <w:r w:rsidRPr="00D42914">
        <w:t>信息、节点的路径</w:t>
      </w:r>
    </w:p>
    <w:p w14:paraId="072688AF" w14:textId="561CE612" w:rsidR="00FE2B84" w:rsidRDefault="00FE2B84" w:rsidP="00D42914">
      <w:pPr>
        <w:ind w:firstLineChars="95" w:firstLine="199"/>
      </w:pPr>
      <w:r w:rsidRPr="00FE2B84">
        <w:t>E</w:t>
      </w:r>
      <w:r w:rsidRPr="00FE2B84">
        <w:t>phemerals</w:t>
      </w:r>
      <w:r>
        <w:t>:</w:t>
      </w:r>
      <w:r w:rsidRPr="00FE2B84">
        <w:rPr>
          <w:rFonts w:hint="eastAsia"/>
        </w:rPr>
        <w:t xml:space="preserve"> </w:t>
      </w:r>
      <w:r w:rsidRPr="00FE2B84">
        <w:rPr>
          <w:rFonts w:hint="eastAsia"/>
        </w:rPr>
        <w:t>存储临时节点</w:t>
      </w:r>
    </w:p>
    <w:p w14:paraId="2DB317D5" w14:textId="048CC7F2" w:rsidR="00FE2B84" w:rsidRDefault="00FE2B84" w:rsidP="00D42914">
      <w:pPr>
        <w:ind w:firstLineChars="95" w:firstLine="199"/>
      </w:pPr>
      <w:r>
        <w:lastRenderedPageBreak/>
        <w:tab/>
        <w:t xml:space="preserve"> Key</w:t>
      </w:r>
      <w:r>
        <w:rPr>
          <w:rFonts w:hint="eastAsia"/>
        </w:rPr>
        <w:t>:</w:t>
      </w:r>
      <w:r w:rsidRPr="00FE2B84">
        <w:rPr>
          <w:rFonts w:hint="eastAsia"/>
        </w:rPr>
        <w:t xml:space="preserve"> </w:t>
      </w:r>
      <w:r w:rsidRPr="00FE2B84">
        <w:rPr>
          <w:rFonts w:hint="eastAsia"/>
        </w:rPr>
        <w:t>临时节点是跟</w:t>
      </w:r>
      <w:r w:rsidRPr="00FE2B84">
        <w:t xml:space="preserve"> Session </w:t>
      </w:r>
      <w:r w:rsidRPr="00FE2B84">
        <w:t>绑定的，</w:t>
      </w:r>
      <w:proofErr w:type="spellStart"/>
      <w:r w:rsidRPr="00FE2B84">
        <w:t>sessionId</w:t>
      </w:r>
      <w:proofErr w:type="spellEnd"/>
      <w:r w:rsidRPr="00FE2B84">
        <w:t xml:space="preserve"> </w:t>
      </w:r>
      <w:r w:rsidRPr="00FE2B84">
        <w:t>作为</w:t>
      </w:r>
      <w:r w:rsidRPr="00FE2B84">
        <w:t xml:space="preserve"> key</w:t>
      </w:r>
    </w:p>
    <w:p w14:paraId="27DF4A09" w14:textId="0934C31E" w:rsidR="00FE2B84" w:rsidRPr="00D42914" w:rsidRDefault="00FE2B84" w:rsidP="00D42914">
      <w:pPr>
        <w:ind w:firstLineChars="95" w:firstLine="199"/>
        <w:rPr>
          <w:rFonts w:hint="eastAsia"/>
        </w:rPr>
      </w:pPr>
      <w:r>
        <w:tab/>
        <w:t xml:space="preserve"> Value:</w:t>
      </w:r>
    </w:p>
    <w:p w14:paraId="7921E13E" w14:textId="53417649" w:rsidR="00D42914" w:rsidRDefault="00D42914" w:rsidP="00D42914">
      <w:pPr>
        <w:ind w:firstLineChars="95" w:firstLine="199"/>
        <w:rPr>
          <w:rFonts w:hint="eastAsia"/>
        </w:rPr>
      </w:pPr>
      <w:r>
        <w:tab/>
      </w:r>
      <w:r>
        <w:tab/>
        <w:t>=</w:t>
      </w:r>
    </w:p>
    <w:p w14:paraId="21763B63" w14:textId="41816C59" w:rsidR="006B2C5B" w:rsidRDefault="00FE2B84" w:rsidP="006B2C5B">
      <w:pPr>
        <w:pStyle w:val="3"/>
        <w:ind w:firstLine="420"/>
      </w:pPr>
      <w:r w:rsidRPr="00FE2B84">
        <w:rPr>
          <w:rFonts w:hint="eastAsia"/>
        </w:rPr>
        <w:t>快照</w:t>
      </w:r>
    </w:p>
    <w:p w14:paraId="1D267863" w14:textId="6C0CB7A7" w:rsidR="006B2C5B" w:rsidRDefault="006B2C5B" w:rsidP="006B2C5B">
      <w:pPr>
        <w:ind w:firstLine="420"/>
      </w:pPr>
      <w:r>
        <w:rPr>
          <w:rFonts w:hint="eastAsia"/>
        </w:rPr>
        <w:t>文件结构</w:t>
      </w:r>
    </w:p>
    <w:p w14:paraId="20EC3D25" w14:textId="4EEA1669" w:rsidR="006B2C5B" w:rsidRPr="006B2C5B" w:rsidRDefault="006B2C5B" w:rsidP="006B2C5B">
      <w:pPr>
        <w:ind w:firstLine="420"/>
        <w:rPr>
          <w:rFonts w:hint="eastAsia"/>
        </w:rPr>
      </w:pPr>
      <w:r w:rsidRPr="006B2C5B">
        <w:rPr>
          <w:noProof/>
        </w:rPr>
        <w:drawing>
          <wp:inline distT="0" distB="0" distL="0" distR="0" wp14:anchorId="4063A5D9" wp14:editId="6EDF4182">
            <wp:extent cx="5274310" cy="48037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803775"/>
                    </a:xfrm>
                    <a:prstGeom prst="rect">
                      <a:avLst/>
                    </a:prstGeom>
                    <a:noFill/>
                    <a:ln>
                      <a:noFill/>
                    </a:ln>
                  </pic:spPr>
                </pic:pic>
              </a:graphicData>
            </a:graphic>
          </wp:inline>
        </w:drawing>
      </w:r>
    </w:p>
    <w:p w14:paraId="03C9A941" w14:textId="211B2B91" w:rsidR="00A40FD4" w:rsidRDefault="00A40FD4" w:rsidP="00FE2B84">
      <w:pPr>
        <w:ind w:firstLine="420"/>
      </w:pPr>
      <w:r w:rsidRPr="00A40FD4">
        <w:t>序列化内容</w:t>
      </w:r>
      <w:proofErr w:type="spellStart"/>
      <w:r w:rsidRPr="00A40FD4">
        <w:t>snapshot.xx</w:t>
      </w:r>
      <w:proofErr w:type="spellEnd"/>
    </w:p>
    <w:p w14:paraId="2A6324FB" w14:textId="108F1591" w:rsidR="007B1DCE" w:rsidRDefault="007B1DCE" w:rsidP="00FE2B84">
      <w:pPr>
        <w:ind w:firstLine="420"/>
      </w:pPr>
      <w:r w:rsidRPr="007B1DCE">
        <w:lastRenderedPageBreak/>
        <w:drawing>
          <wp:inline distT="0" distB="0" distL="0" distR="0" wp14:anchorId="7965D480" wp14:editId="23911994">
            <wp:extent cx="5274310" cy="28397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39720"/>
                    </a:xfrm>
                    <a:prstGeom prst="rect">
                      <a:avLst/>
                    </a:prstGeom>
                  </pic:spPr>
                </pic:pic>
              </a:graphicData>
            </a:graphic>
          </wp:inline>
        </w:drawing>
      </w:r>
    </w:p>
    <w:p w14:paraId="5C3B0423" w14:textId="033BF479" w:rsidR="007B1DCE" w:rsidRDefault="007B1DCE" w:rsidP="00FE2B84">
      <w:pPr>
        <w:ind w:firstLine="420"/>
      </w:pPr>
      <w:r w:rsidRPr="007B1DCE">
        <w:rPr>
          <w:rFonts w:hint="eastAsia"/>
        </w:rPr>
        <w:t>内容解析</w:t>
      </w:r>
    </w:p>
    <w:tbl>
      <w:tblPr>
        <w:tblStyle w:val="ab"/>
        <w:tblW w:w="0" w:type="auto"/>
        <w:tblLook w:val="04A0" w:firstRow="1" w:lastRow="0" w:firstColumn="1" w:lastColumn="0" w:noHBand="0" w:noVBand="1"/>
      </w:tblPr>
      <w:tblGrid>
        <w:gridCol w:w="8362"/>
      </w:tblGrid>
      <w:tr w:rsidR="00F6193B" w14:paraId="2C8DBB3F" w14:textId="77777777" w:rsidTr="00F6193B">
        <w:tc>
          <w:tcPr>
            <w:tcW w:w="8362" w:type="dxa"/>
          </w:tcPr>
          <w:p w14:paraId="093EC81C" w14:textId="77777777" w:rsidR="00F6193B" w:rsidRDefault="00F6193B" w:rsidP="00F6193B">
            <w:pPr>
              <w:ind w:firstLineChars="0" w:firstLine="0"/>
            </w:pPr>
            <w:proofErr w:type="spellStart"/>
            <w:r>
              <w:t>ZNode</w:t>
            </w:r>
            <w:proofErr w:type="spellEnd"/>
            <w:r>
              <w:t xml:space="preserve"> Details (count=22):</w:t>
            </w:r>
          </w:p>
          <w:p w14:paraId="488F9990" w14:textId="77777777" w:rsidR="00F6193B" w:rsidRDefault="00F6193B" w:rsidP="00F6193B">
            <w:pPr>
              <w:ind w:firstLineChars="0" w:firstLine="0"/>
            </w:pPr>
            <w:r>
              <w:t>----</w:t>
            </w:r>
          </w:p>
          <w:p w14:paraId="4802F66A" w14:textId="77777777" w:rsidR="00F6193B" w:rsidRDefault="00F6193B" w:rsidP="00F6193B">
            <w:pPr>
              <w:ind w:firstLineChars="0" w:firstLine="0"/>
            </w:pPr>
            <w:r>
              <w:t>/</w:t>
            </w:r>
          </w:p>
          <w:p w14:paraId="34B416D4" w14:textId="77777777" w:rsidR="00F6193B" w:rsidRDefault="00F6193B" w:rsidP="00F6193B">
            <w:pPr>
              <w:ind w:firstLineChars="0" w:firstLine="0"/>
            </w:pPr>
            <w:r>
              <w:t xml:space="preserve">  </w:t>
            </w:r>
            <w:proofErr w:type="spellStart"/>
            <w:r>
              <w:t>cZxid</w:t>
            </w:r>
            <w:proofErr w:type="spellEnd"/>
            <w:r>
              <w:t xml:space="preserve"> = 0x00000000000000</w:t>
            </w:r>
          </w:p>
          <w:p w14:paraId="7BDC8014" w14:textId="77777777" w:rsidR="00F6193B" w:rsidRDefault="00F6193B" w:rsidP="00F6193B">
            <w:pPr>
              <w:ind w:firstLineChars="0" w:firstLine="0"/>
            </w:pPr>
            <w:r>
              <w:t xml:space="preserve">  </w:t>
            </w:r>
            <w:proofErr w:type="spellStart"/>
            <w:r>
              <w:t>ctime</w:t>
            </w:r>
            <w:proofErr w:type="spellEnd"/>
            <w:r>
              <w:t xml:space="preserve"> = Thu Jan 01 08:00:00 CST 1970</w:t>
            </w:r>
          </w:p>
          <w:p w14:paraId="552A80E4" w14:textId="77777777" w:rsidR="00F6193B" w:rsidRDefault="00F6193B" w:rsidP="00F6193B">
            <w:pPr>
              <w:ind w:firstLineChars="0" w:firstLine="0"/>
            </w:pPr>
            <w:r>
              <w:t xml:space="preserve">  </w:t>
            </w:r>
            <w:proofErr w:type="spellStart"/>
            <w:r>
              <w:t>mZxid</w:t>
            </w:r>
            <w:proofErr w:type="spellEnd"/>
            <w:r>
              <w:t xml:space="preserve"> = 0x00000000000000</w:t>
            </w:r>
          </w:p>
          <w:p w14:paraId="5A9F8DF5" w14:textId="77777777" w:rsidR="00F6193B" w:rsidRDefault="00F6193B" w:rsidP="00F6193B">
            <w:pPr>
              <w:ind w:firstLineChars="0" w:firstLine="0"/>
            </w:pPr>
            <w:r>
              <w:t xml:space="preserve">  </w:t>
            </w:r>
            <w:proofErr w:type="spellStart"/>
            <w:r>
              <w:t>mtime</w:t>
            </w:r>
            <w:proofErr w:type="spellEnd"/>
            <w:r>
              <w:t xml:space="preserve"> = Thu Jan 01 08:00:00 CST 1970</w:t>
            </w:r>
          </w:p>
          <w:p w14:paraId="3615D5C2" w14:textId="77777777" w:rsidR="00F6193B" w:rsidRDefault="00F6193B" w:rsidP="00F6193B">
            <w:pPr>
              <w:ind w:firstLineChars="0" w:firstLine="0"/>
            </w:pPr>
            <w:r>
              <w:t xml:space="preserve">  </w:t>
            </w:r>
            <w:proofErr w:type="spellStart"/>
            <w:r>
              <w:t>pZxid</w:t>
            </w:r>
            <w:proofErr w:type="spellEnd"/>
            <w:r>
              <w:t xml:space="preserve"> = 0x0000000000007c</w:t>
            </w:r>
          </w:p>
          <w:p w14:paraId="7EB64093" w14:textId="77777777" w:rsidR="00F6193B" w:rsidRDefault="00F6193B" w:rsidP="00F6193B">
            <w:pPr>
              <w:ind w:firstLineChars="0" w:firstLine="0"/>
            </w:pPr>
            <w:r>
              <w:t xml:space="preserve">  </w:t>
            </w:r>
            <w:proofErr w:type="spellStart"/>
            <w:r>
              <w:t>cversion</w:t>
            </w:r>
            <w:proofErr w:type="spellEnd"/>
            <w:r>
              <w:t xml:space="preserve"> = 10</w:t>
            </w:r>
          </w:p>
          <w:p w14:paraId="30D84416" w14:textId="77777777" w:rsidR="00F6193B" w:rsidRDefault="00F6193B" w:rsidP="00F6193B">
            <w:pPr>
              <w:ind w:firstLineChars="0" w:firstLine="0"/>
            </w:pPr>
            <w:r>
              <w:t xml:space="preserve">  </w:t>
            </w:r>
            <w:proofErr w:type="spellStart"/>
            <w:r>
              <w:t>dataVersion</w:t>
            </w:r>
            <w:proofErr w:type="spellEnd"/>
            <w:r>
              <w:t xml:space="preserve"> = 0</w:t>
            </w:r>
          </w:p>
          <w:p w14:paraId="73B8BD0E" w14:textId="77777777" w:rsidR="00F6193B" w:rsidRDefault="00F6193B" w:rsidP="00F6193B">
            <w:pPr>
              <w:ind w:firstLineChars="0" w:firstLine="0"/>
            </w:pPr>
            <w:r>
              <w:t xml:space="preserve">  </w:t>
            </w:r>
            <w:proofErr w:type="spellStart"/>
            <w:r>
              <w:t>aclVersion</w:t>
            </w:r>
            <w:proofErr w:type="spellEnd"/>
            <w:r>
              <w:t xml:space="preserve"> = 0</w:t>
            </w:r>
          </w:p>
          <w:p w14:paraId="1139C3B7" w14:textId="77777777" w:rsidR="00F6193B" w:rsidRDefault="00F6193B" w:rsidP="00F6193B">
            <w:pPr>
              <w:ind w:firstLineChars="0" w:firstLine="0"/>
            </w:pPr>
            <w:r>
              <w:t xml:space="preserve">  </w:t>
            </w:r>
            <w:proofErr w:type="spellStart"/>
            <w:r>
              <w:t>ephemeralOwner</w:t>
            </w:r>
            <w:proofErr w:type="spellEnd"/>
            <w:r>
              <w:t xml:space="preserve"> = 0x00000000000000</w:t>
            </w:r>
          </w:p>
          <w:p w14:paraId="7016003F" w14:textId="77777777" w:rsidR="00F6193B" w:rsidRDefault="00F6193B" w:rsidP="00F6193B">
            <w:pPr>
              <w:ind w:firstLineChars="0" w:firstLine="0"/>
            </w:pPr>
            <w:r>
              <w:t xml:space="preserve">  </w:t>
            </w:r>
            <w:proofErr w:type="spellStart"/>
            <w:r>
              <w:t>dataLength</w:t>
            </w:r>
            <w:proofErr w:type="spellEnd"/>
            <w:r>
              <w:t xml:space="preserve"> = 0</w:t>
            </w:r>
          </w:p>
          <w:p w14:paraId="171456A4" w14:textId="77777777" w:rsidR="00F6193B" w:rsidRDefault="00F6193B" w:rsidP="00F6193B">
            <w:pPr>
              <w:ind w:firstLineChars="0" w:firstLine="0"/>
            </w:pPr>
            <w:r>
              <w:t xml:space="preserve">---- </w:t>
            </w:r>
          </w:p>
          <w:p w14:paraId="024C9ED5" w14:textId="77777777" w:rsidR="00F6193B" w:rsidRDefault="00F6193B" w:rsidP="00F6193B">
            <w:pPr>
              <w:ind w:firstLineChars="0" w:firstLine="0"/>
            </w:pPr>
            <w:r>
              <w:rPr>
                <w:rFonts w:hint="eastAsia"/>
              </w:rPr>
              <w:t>。。。</w:t>
            </w:r>
          </w:p>
          <w:p w14:paraId="50760F45" w14:textId="77777777" w:rsidR="00F6193B" w:rsidRDefault="00F6193B" w:rsidP="00F6193B">
            <w:pPr>
              <w:ind w:firstLineChars="0" w:firstLine="0"/>
            </w:pPr>
            <w:r>
              <w:t>Session Details (</w:t>
            </w:r>
            <w:proofErr w:type="spellStart"/>
            <w:r>
              <w:t>sid</w:t>
            </w:r>
            <w:proofErr w:type="spellEnd"/>
            <w:r>
              <w:t xml:space="preserve">, timeout, </w:t>
            </w:r>
            <w:proofErr w:type="spellStart"/>
            <w:r>
              <w:t>ephemeralCount</w:t>
            </w:r>
            <w:proofErr w:type="spellEnd"/>
            <w:r>
              <w:t>):</w:t>
            </w:r>
          </w:p>
          <w:p w14:paraId="5C34A541" w14:textId="77777777" w:rsidR="00F6193B" w:rsidRDefault="00F6193B" w:rsidP="00F6193B">
            <w:pPr>
              <w:ind w:firstLineChars="0" w:firstLine="0"/>
            </w:pPr>
            <w:r>
              <w:t>0x1001fe6ce840022, 30000, 0</w:t>
            </w:r>
          </w:p>
          <w:p w14:paraId="6AB4A1A0" w14:textId="77777777" w:rsidR="00F6193B" w:rsidRDefault="00F6193B" w:rsidP="00F6193B">
            <w:pPr>
              <w:ind w:firstLineChars="0" w:firstLine="0"/>
            </w:pPr>
            <w:r>
              <w:t>0x1001fe6ce840023, 30000, 0</w:t>
            </w:r>
          </w:p>
          <w:p w14:paraId="2EA9705C" w14:textId="77777777" w:rsidR="00F6193B" w:rsidRDefault="00F6193B" w:rsidP="00F6193B">
            <w:pPr>
              <w:ind w:firstLineChars="0" w:firstLine="0"/>
            </w:pPr>
            <w:r>
              <w:t>0x1001fe6ce840020, 30000, 0</w:t>
            </w:r>
          </w:p>
          <w:p w14:paraId="35484F37" w14:textId="77777777" w:rsidR="00F6193B" w:rsidRDefault="00F6193B" w:rsidP="00F6193B">
            <w:pPr>
              <w:ind w:firstLineChars="0" w:firstLine="0"/>
            </w:pPr>
            <w:r>
              <w:t>0x1001fe6ce840021, 30000, 0</w:t>
            </w:r>
          </w:p>
          <w:p w14:paraId="3213C9FF" w14:textId="77777777" w:rsidR="00F6193B" w:rsidRDefault="00F6193B" w:rsidP="00F6193B">
            <w:pPr>
              <w:ind w:firstLineChars="0" w:firstLine="0"/>
            </w:pPr>
            <w:r>
              <w:t>0x1001fe6ce840026, 30000, 0</w:t>
            </w:r>
          </w:p>
          <w:p w14:paraId="3C390D62" w14:textId="77777777" w:rsidR="00F6193B" w:rsidRDefault="00F6193B" w:rsidP="00F6193B">
            <w:pPr>
              <w:ind w:firstLineChars="0" w:firstLine="0"/>
            </w:pPr>
            <w:r>
              <w:t>0x1001fe6ce840027, 30000, 0</w:t>
            </w:r>
          </w:p>
          <w:p w14:paraId="73C348F5" w14:textId="77777777" w:rsidR="00F6193B" w:rsidRDefault="00F6193B" w:rsidP="00F6193B">
            <w:pPr>
              <w:ind w:firstLineChars="0" w:firstLine="0"/>
            </w:pPr>
            <w:r>
              <w:t>0x1001fe6ce840024, 30000, 0</w:t>
            </w:r>
          </w:p>
          <w:p w14:paraId="25D2CF79" w14:textId="77777777" w:rsidR="00F6193B" w:rsidRDefault="00F6193B" w:rsidP="00F6193B">
            <w:pPr>
              <w:ind w:firstLineChars="0" w:firstLine="0"/>
            </w:pPr>
            <w:r>
              <w:t>0x1001fe6ce840025, 30000, 0</w:t>
            </w:r>
          </w:p>
          <w:p w14:paraId="236E2129" w14:textId="77777777" w:rsidR="00F6193B" w:rsidRDefault="00F6193B" w:rsidP="00F6193B">
            <w:pPr>
              <w:ind w:firstLineChars="0" w:firstLine="0"/>
            </w:pPr>
            <w:r>
              <w:t>0x1001fe6ce840028, 30000, 0</w:t>
            </w:r>
          </w:p>
          <w:p w14:paraId="52FAF151" w14:textId="77777777" w:rsidR="00F6193B" w:rsidRDefault="00F6193B" w:rsidP="00F6193B">
            <w:pPr>
              <w:ind w:firstLineChars="0" w:firstLine="0"/>
            </w:pPr>
            <w:r>
              <w:t>0x1001fe6ce840029, 30000, 0</w:t>
            </w:r>
          </w:p>
          <w:p w14:paraId="4982734A" w14:textId="00089EF3" w:rsidR="00F6193B" w:rsidRDefault="00F6193B" w:rsidP="00F6193B">
            <w:pPr>
              <w:ind w:firstLineChars="0" w:firstLine="0"/>
              <w:rPr>
                <w:rFonts w:hint="eastAsia"/>
              </w:rPr>
            </w:pPr>
            <w:r>
              <w:t>0x1001fe6ce84001f, 30000, 0</w:t>
            </w:r>
          </w:p>
        </w:tc>
      </w:tr>
    </w:tbl>
    <w:p w14:paraId="2E1E667A" w14:textId="77777777" w:rsidR="00F6193B" w:rsidRDefault="00F6193B" w:rsidP="00FE2B84">
      <w:pPr>
        <w:ind w:firstLine="420"/>
        <w:rPr>
          <w:rFonts w:hint="eastAsia"/>
        </w:rPr>
      </w:pPr>
    </w:p>
    <w:p w14:paraId="31FAF2A8" w14:textId="77777777" w:rsidR="00F6193B" w:rsidRPr="007B1DCE" w:rsidRDefault="00F6193B" w:rsidP="00FE2B84">
      <w:pPr>
        <w:ind w:firstLine="420"/>
        <w:rPr>
          <w:rFonts w:hint="eastAsia"/>
        </w:rPr>
      </w:pPr>
    </w:p>
    <w:p w14:paraId="294F0425" w14:textId="77C0DF1C" w:rsidR="00FE2B84" w:rsidRDefault="00FE2B84" w:rsidP="00FE2B84">
      <w:pPr>
        <w:pStyle w:val="3"/>
        <w:ind w:firstLine="420"/>
      </w:pPr>
      <w:r w:rsidRPr="00FE2B84">
        <w:rPr>
          <w:rFonts w:hint="eastAsia"/>
        </w:rPr>
        <w:lastRenderedPageBreak/>
        <w:t>事务日志</w:t>
      </w:r>
      <w:r w:rsidR="00A738CC">
        <w:t>(</w:t>
      </w:r>
      <w:proofErr w:type="spellStart"/>
      <w:r w:rsidR="00A738CC" w:rsidRPr="00A738CC">
        <w:t>txnlog</w:t>
      </w:r>
      <w:proofErr w:type="spellEnd"/>
      <w:r w:rsidR="00A738CC">
        <w:t>)</w:t>
      </w:r>
    </w:p>
    <w:p w14:paraId="3A77BF1F" w14:textId="77777777" w:rsidR="00FE2B84" w:rsidRDefault="00FE2B84" w:rsidP="00FE2B84">
      <w:pPr>
        <w:ind w:firstLine="420"/>
      </w:pPr>
      <w:r>
        <w:rPr>
          <w:rFonts w:hint="eastAsia"/>
        </w:rPr>
        <w:t>每个执行的事务都会写入到事务日志中</w:t>
      </w:r>
      <w:r>
        <w:t>,</w:t>
      </w:r>
      <w:r>
        <w:t>其存储位置由</w:t>
      </w:r>
      <w:proofErr w:type="spellStart"/>
      <w:r>
        <w:t>dataLogDir</w:t>
      </w:r>
      <w:proofErr w:type="spellEnd"/>
      <w:r>
        <w:t>配置</w:t>
      </w:r>
      <w:r>
        <w:t>,</w:t>
      </w:r>
      <w:r>
        <w:t>当未配置</w:t>
      </w:r>
      <w:proofErr w:type="spellStart"/>
      <w:r>
        <w:t>dataLogDir</w:t>
      </w:r>
      <w:proofErr w:type="spellEnd"/>
      <w:r>
        <w:t>时</w:t>
      </w:r>
      <w:r>
        <w:t>,</w:t>
      </w:r>
      <w:r>
        <w:t>使用</w:t>
      </w:r>
      <w:proofErr w:type="spellStart"/>
      <w:r>
        <w:t>dataDir</w:t>
      </w:r>
      <w:proofErr w:type="spellEnd"/>
      <w:r>
        <w:t>作为存储目录</w:t>
      </w:r>
      <w:r>
        <w:t>,</w:t>
      </w:r>
      <w:r>
        <w:t>由于事务日志的写入速度较为影响</w:t>
      </w:r>
      <w:r>
        <w:t>Zookeeper</w:t>
      </w:r>
      <w:r>
        <w:t>的性能</w:t>
      </w:r>
      <w:r>
        <w:t>,</w:t>
      </w:r>
      <w:r>
        <w:t>可以将</w:t>
      </w:r>
      <w:proofErr w:type="spellStart"/>
      <w:r>
        <w:t>dataLogDir</w:t>
      </w:r>
      <w:proofErr w:type="spellEnd"/>
      <w:r>
        <w:t>单独配置到一块磁盘上</w:t>
      </w:r>
    </w:p>
    <w:p w14:paraId="1EEBD42B" w14:textId="77777777" w:rsidR="00FE2B84" w:rsidRDefault="00FE2B84" w:rsidP="00FE2B84">
      <w:pPr>
        <w:ind w:firstLine="420"/>
      </w:pPr>
      <w:r>
        <w:rPr>
          <w:rFonts w:hint="eastAsia"/>
        </w:rPr>
        <w:t>由于事务日志要不断的写入</w:t>
      </w:r>
      <w:r>
        <w:t>,</w:t>
      </w:r>
      <w:r>
        <w:t>会触发底层磁盘</w:t>
      </w:r>
      <w:r>
        <w:t>I/O</w:t>
      </w:r>
      <w:r>
        <w:t>为文件开辟新的磁盘块</w:t>
      </w:r>
      <w:r>
        <w:t>,</w:t>
      </w:r>
      <w:r>
        <w:t>为了减少分配新磁盘块对写入的影响</w:t>
      </w:r>
      <w:r>
        <w:t>,Zookeeper</w:t>
      </w:r>
      <w:r>
        <w:t>使用预分配策略</w:t>
      </w:r>
      <w:r>
        <w:t>,</w:t>
      </w:r>
      <w:r>
        <w:t>默认每次分配新文件或扩容时</w:t>
      </w:r>
      <w:r>
        <w:t>,</w:t>
      </w:r>
      <w:r>
        <w:t>一次分配</w:t>
      </w:r>
      <w:r>
        <w:t>64MB</w:t>
      </w:r>
    </w:p>
    <w:p w14:paraId="5837292C" w14:textId="77777777" w:rsidR="00FE2B84" w:rsidRDefault="00FE2B84" w:rsidP="00FE2B84">
      <w:pPr>
        <w:ind w:firstLine="420"/>
      </w:pPr>
      <w:r>
        <w:rPr>
          <w:rFonts w:hint="eastAsia"/>
        </w:rPr>
        <w:t>扩容事务日志文件时机</w:t>
      </w:r>
      <w:r>
        <w:t>:</w:t>
      </w:r>
      <w:r>
        <w:t>初始化事务日志文件时为其分配</w:t>
      </w:r>
      <w:r>
        <w:t>64MB,</w:t>
      </w:r>
      <w:r>
        <w:t>当写入事务日志的过程中</w:t>
      </w:r>
      <w:r>
        <w:t>,</w:t>
      </w:r>
      <w:r>
        <w:t>发现剩余可写入空间小于</w:t>
      </w:r>
      <w:r>
        <w:t>4KB</w:t>
      </w:r>
      <w:r>
        <w:t>时</w:t>
      </w:r>
      <w:r>
        <w:t>,</w:t>
      </w:r>
      <w:r>
        <w:t>进行扩容</w:t>
      </w:r>
      <w:r>
        <w:t>,</w:t>
      </w:r>
      <w:r>
        <w:t>依然是为事务日志文件增加</w:t>
      </w:r>
      <w:r>
        <w:t>64MB</w:t>
      </w:r>
    </w:p>
    <w:p w14:paraId="573355A0" w14:textId="77777777" w:rsidR="00FE2B84" w:rsidRDefault="00FE2B84" w:rsidP="00FE2B84">
      <w:pPr>
        <w:ind w:firstLine="420"/>
      </w:pPr>
      <w:r>
        <w:rPr>
          <w:rFonts w:hint="eastAsia"/>
        </w:rPr>
        <w:t>生成新事务日志文件时机</w:t>
      </w:r>
      <w:r>
        <w:t>:</w:t>
      </w:r>
      <w:r>
        <w:t>即使当前事务日志文件可写空间较少</w:t>
      </w:r>
      <w:r>
        <w:t>,</w:t>
      </w:r>
      <w:r>
        <w:t>也只会进行扩容</w:t>
      </w:r>
      <w:r>
        <w:t>,</w:t>
      </w:r>
      <w:r>
        <w:t>不会生成新的事务日志文件</w:t>
      </w:r>
      <w:r>
        <w:t>.</w:t>
      </w:r>
      <w:r>
        <w:t>在经过</w:t>
      </w:r>
      <w:proofErr w:type="spellStart"/>
      <w:r>
        <w:t>snapCount</w:t>
      </w:r>
      <w:proofErr w:type="spellEnd"/>
      <w:r>
        <w:t>次事务后</w:t>
      </w:r>
      <w:r>
        <w:t>,</w:t>
      </w:r>
      <w:r>
        <w:t>会生成快照文件</w:t>
      </w:r>
      <w:r>
        <w:t>,</w:t>
      </w:r>
      <w:r>
        <w:t>但同时将当前事务日志的</w:t>
      </w:r>
      <w:proofErr w:type="gramStart"/>
      <w:r>
        <w:t>输出流置</w:t>
      </w:r>
      <w:proofErr w:type="gramEnd"/>
      <w:r>
        <w:t>null,</w:t>
      </w:r>
      <w:r>
        <w:t>这样下次写事务日志时自动创建新的事务日志文件</w:t>
      </w:r>
    </w:p>
    <w:p w14:paraId="6768B064" w14:textId="5EF6BFDF" w:rsidR="00FE2B84" w:rsidRDefault="00FE2B84" w:rsidP="00FE2B84">
      <w:pPr>
        <w:ind w:firstLine="420"/>
      </w:pPr>
      <w:r>
        <w:rPr>
          <w:rFonts w:hint="eastAsia"/>
        </w:rPr>
        <w:t>为了便于快速根据</w:t>
      </w:r>
      <w:proofErr w:type="spellStart"/>
      <w:r>
        <w:t>zxid</w:t>
      </w:r>
      <w:proofErr w:type="spellEnd"/>
      <w:r>
        <w:t>找到存储该</w:t>
      </w:r>
      <w:proofErr w:type="spellStart"/>
      <w:r>
        <w:t>zxid</w:t>
      </w:r>
      <w:proofErr w:type="spellEnd"/>
      <w:r>
        <w:t>对应事务的事务日志文件</w:t>
      </w:r>
      <w:r>
        <w:t>,</w:t>
      </w:r>
      <w:r>
        <w:t>事务日志文件的命名是有意义的</w:t>
      </w:r>
      <w:r>
        <w:t>,</w:t>
      </w:r>
      <w:r>
        <w:t>事务日志文件的命名为</w:t>
      </w:r>
      <w:r>
        <w:t>log.{</w:t>
      </w:r>
      <w:proofErr w:type="spellStart"/>
      <w:r>
        <w:t>zxid</w:t>
      </w:r>
      <w:proofErr w:type="spellEnd"/>
      <w:r>
        <w:t>},</w:t>
      </w:r>
      <w:r>
        <w:t>后缀是该日志文件存储的第一个事务的</w:t>
      </w:r>
      <w:proofErr w:type="spellStart"/>
      <w:r>
        <w:t>zxid</w:t>
      </w:r>
      <w:proofErr w:type="spellEnd"/>
    </w:p>
    <w:p w14:paraId="3B2BC3A6" w14:textId="18FD97E4" w:rsidR="00B63951" w:rsidRDefault="00B63951" w:rsidP="00FE2B84">
      <w:pPr>
        <w:ind w:firstLine="420"/>
      </w:pPr>
    </w:p>
    <w:p w14:paraId="53B8BE79" w14:textId="7CAF35AF" w:rsidR="00B63951" w:rsidRDefault="00B63951" w:rsidP="00B63951">
      <w:pPr>
        <w:ind w:firstLineChars="95" w:firstLine="199"/>
      </w:pPr>
      <w:r>
        <w:rPr>
          <w:rFonts w:hint="eastAsia"/>
        </w:rPr>
        <w:t>内容结构</w:t>
      </w:r>
      <w:r>
        <w:rPr>
          <w:rFonts w:hint="eastAsia"/>
        </w:rPr>
        <w:t>:</w:t>
      </w:r>
    </w:p>
    <w:p w14:paraId="68AB67BE" w14:textId="1F4E7602" w:rsidR="00B63951" w:rsidRDefault="00B63951" w:rsidP="00B63951">
      <w:pPr>
        <w:ind w:firstLineChars="95" w:firstLine="199"/>
        <w:rPr>
          <w:rFonts w:hint="eastAsia"/>
        </w:rPr>
      </w:pPr>
      <w:r>
        <w:tab/>
      </w:r>
      <w:r w:rsidR="006801D6">
        <w:rPr>
          <w:noProof/>
        </w:rPr>
        <w:drawing>
          <wp:inline distT="0" distB="0" distL="0" distR="0" wp14:anchorId="2011EBD7" wp14:editId="4A1E63AD">
            <wp:extent cx="5274310" cy="22021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02180"/>
                    </a:xfrm>
                    <a:prstGeom prst="rect">
                      <a:avLst/>
                    </a:prstGeom>
                  </pic:spPr>
                </pic:pic>
              </a:graphicData>
            </a:graphic>
          </wp:inline>
        </w:drawing>
      </w:r>
    </w:p>
    <w:p w14:paraId="6A761B5E" w14:textId="77777777" w:rsidR="00BF59E3" w:rsidRDefault="00BF59E3" w:rsidP="00BF59E3">
      <w:pPr>
        <w:ind w:firstLine="420"/>
      </w:pPr>
      <w:r>
        <w:rPr>
          <w:rFonts w:hint="eastAsia"/>
        </w:rPr>
        <w:t>每一次增量日志包含</w:t>
      </w:r>
      <w:r>
        <w:t>4</w:t>
      </w:r>
      <w:r>
        <w:t>部分：</w:t>
      </w:r>
      <w:r>
        <w:t>CRC</w:t>
      </w:r>
      <w:r>
        <w:t>验证码</w:t>
      </w:r>
      <w:r>
        <w:t>+</w:t>
      </w:r>
      <w:r>
        <w:t>消息头</w:t>
      </w:r>
      <w:r>
        <w:t>+</w:t>
      </w:r>
      <w:r>
        <w:t>消息体</w:t>
      </w:r>
      <w:r>
        <w:t>+</w:t>
      </w:r>
      <w:r>
        <w:t>结尾标志</w:t>
      </w:r>
    </w:p>
    <w:p w14:paraId="38A120F6" w14:textId="6BC1F542" w:rsidR="00B63951" w:rsidRDefault="00BF59E3" w:rsidP="00BF59E3">
      <w:pPr>
        <w:ind w:firstLine="420"/>
      </w:pPr>
      <w:r>
        <w:t>Record</w:t>
      </w:r>
      <w:r>
        <w:t>：不同请求命令对应不同的</w:t>
      </w:r>
      <w:r>
        <w:t>Record</w:t>
      </w:r>
      <w:r>
        <w:t>；</w:t>
      </w:r>
    </w:p>
    <w:p w14:paraId="0AEADA3E" w14:textId="77777777" w:rsidR="00B453A7" w:rsidRDefault="00B453A7" w:rsidP="00BF59E3">
      <w:pPr>
        <w:ind w:firstLine="420"/>
        <w:rPr>
          <w:rFonts w:hint="eastAsia"/>
        </w:rPr>
      </w:pPr>
    </w:p>
    <w:p w14:paraId="5B1637FF" w14:textId="7BB1B6E2" w:rsidR="00B453A7" w:rsidRPr="00B453A7" w:rsidRDefault="00B453A7" w:rsidP="00BF59E3">
      <w:pPr>
        <w:ind w:firstLine="422"/>
        <w:rPr>
          <w:rFonts w:hint="eastAsia"/>
          <w:b/>
          <w:bCs w:val="0"/>
        </w:rPr>
      </w:pPr>
      <w:r w:rsidRPr="00B453A7">
        <w:rPr>
          <w:b/>
          <w:bCs w:val="0"/>
        </w:rPr>
        <w:t>序列化内容</w:t>
      </w:r>
      <w:r w:rsidRPr="00B453A7">
        <w:rPr>
          <w:b/>
          <w:bCs w:val="0"/>
        </w:rPr>
        <w:t>log.cf</w:t>
      </w:r>
    </w:p>
    <w:p w14:paraId="54D9F0E0" w14:textId="1DF19F7C" w:rsidR="00B63951" w:rsidRDefault="00B453A7" w:rsidP="00FE2B84">
      <w:pPr>
        <w:ind w:firstLine="420"/>
      </w:pPr>
      <w:r w:rsidRPr="00B453A7">
        <w:lastRenderedPageBreak/>
        <w:drawing>
          <wp:inline distT="0" distB="0" distL="0" distR="0" wp14:anchorId="59802A64" wp14:editId="3B39C5B8">
            <wp:extent cx="5274310" cy="23723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72360"/>
                    </a:xfrm>
                    <a:prstGeom prst="rect">
                      <a:avLst/>
                    </a:prstGeom>
                  </pic:spPr>
                </pic:pic>
              </a:graphicData>
            </a:graphic>
          </wp:inline>
        </w:drawing>
      </w:r>
    </w:p>
    <w:p w14:paraId="52A1EFD3" w14:textId="5FF2D2E2" w:rsidR="00B453A7" w:rsidRDefault="00B453A7" w:rsidP="00FE2B84">
      <w:pPr>
        <w:ind w:firstLine="420"/>
      </w:pPr>
    </w:p>
    <w:p w14:paraId="01910804" w14:textId="0F424D79" w:rsidR="00922963" w:rsidRDefault="00922963" w:rsidP="00FE2B84">
      <w:pPr>
        <w:ind w:firstLine="420"/>
      </w:pPr>
      <w:r>
        <w:rPr>
          <w:rFonts w:hint="eastAsia"/>
        </w:rPr>
        <w:t>内容解析</w:t>
      </w:r>
      <w:r>
        <w:rPr>
          <w:rFonts w:hint="eastAsia"/>
        </w:rPr>
        <w:t>;</w:t>
      </w:r>
    </w:p>
    <w:tbl>
      <w:tblPr>
        <w:tblStyle w:val="ab"/>
        <w:tblW w:w="0" w:type="auto"/>
        <w:tblLook w:val="04A0" w:firstRow="1" w:lastRow="0" w:firstColumn="1" w:lastColumn="0" w:noHBand="0" w:noVBand="1"/>
      </w:tblPr>
      <w:tblGrid>
        <w:gridCol w:w="8362"/>
      </w:tblGrid>
      <w:tr w:rsidR="00922963" w14:paraId="22A6D37F" w14:textId="77777777" w:rsidTr="00922963">
        <w:tc>
          <w:tcPr>
            <w:tcW w:w="8362" w:type="dxa"/>
          </w:tcPr>
          <w:p w14:paraId="05F385CA" w14:textId="77777777" w:rsidR="00922963" w:rsidRDefault="00922963" w:rsidP="00922963">
            <w:pPr>
              <w:ind w:firstLineChars="0" w:firstLine="0"/>
            </w:pPr>
            <w:proofErr w:type="spellStart"/>
            <w:r>
              <w:t>ZooKeeper</w:t>
            </w:r>
            <w:proofErr w:type="spellEnd"/>
            <w:r>
              <w:t xml:space="preserve"> Transactional Log File with </w:t>
            </w:r>
            <w:proofErr w:type="spellStart"/>
            <w:r>
              <w:t>dbid</w:t>
            </w:r>
            <w:proofErr w:type="spellEnd"/>
            <w:r>
              <w:t xml:space="preserve"> 0 </w:t>
            </w:r>
            <w:proofErr w:type="spellStart"/>
            <w:r>
              <w:t>txnlog</w:t>
            </w:r>
            <w:proofErr w:type="spellEnd"/>
            <w:r>
              <w:t xml:space="preserve"> format version 2</w:t>
            </w:r>
          </w:p>
          <w:p w14:paraId="6A604895" w14:textId="77777777" w:rsidR="00922963" w:rsidRDefault="00922963" w:rsidP="00922963">
            <w:pPr>
              <w:ind w:firstLineChars="0" w:firstLine="0"/>
            </w:pPr>
            <w:r>
              <w:t xml:space="preserve">20-12-6 </w:t>
            </w:r>
            <w:r>
              <w:t>下午</w:t>
            </w:r>
            <w:r>
              <w:t>12</w:t>
            </w:r>
            <w:r>
              <w:t>时</w:t>
            </w:r>
            <w:r>
              <w:t>39</w:t>
            </w:r>
            <w:r>
              <w:t>分</w:t>
            </w:r>
            <w:r>
              <w:t>36</w:t>
            </w:r>
            <w:r>
              <w:t>秒</w:t>
            </w:r>
            <w:r>
              <w:t xml:space="preserve"> session 0x100142dc1660000 </w:t>
            </w:r>
            <w:proofErr w:type="spellStart"/>
            <w:r>
              <w:t>cxid</w:t>
            </w:r>
            <w:proofErr w:type="spellEnd"/>
            <w:r>
              <w:t xml:space="preserve"> 0x0 </w:t>
            </w:r>
            <w:proofErr w:type="spellStart"/>
            <w:r>
              <w:t>zxid</w:t>
            </w:r>
            <w:proofErr w:type="spellEnd"/>
            <w:r>
              <w:t xml:space="preserve"> 0x1e </w:t>
            </w:r>
            <w:proofErr w:type="spellStart"/>
            <w:r>
              <w:t>createSession</w:t>
            </w:r>
            <w:proofErr w:type="spellEnd"/>
            <w:r>
              <w:t xml:space="preserve"> 30000</w:t>
            </w:r>
          </w:p>
          <w:p w14:paraId="0ACD70CC" w14:textId="77777777" w:rsidR="00922963" w:rsidRDefault="00922963" w:rsidP="00922963">
            <w:pPr>
              <w:ind w:firstLineChars="0" w:firstLine="0"/>
            </w:pPr>
            <w:r>
              <w:t xml:space="preserve">20-12-6 </w:t>
            </w:r>
            <w:r>
              <w:t>下午</w:t>
            </w:r>
            <w:r>
              <w:t>12</w:t>
            </w:r>
            <w:r>
              <w:t>时</w:t>
            </w:r>
            <w:r>
              <w:t>39</w:t>
            </w:r>
            <w:r>
              <w:t>分</w:t>
            </w:r>
            <w:r>
              <w:t>52</w:t>
            </w:r>
            <w:r>
              <w:t>秒</w:t>
            </w:r>
            <w:r>
              <w:t xml:space="preserve"> session 0x100141757900001 </w:t>
            </w:r>
            <w:proofErr w:type="spellStart"/>
            <w:r>
              <w:t>cxid</w:t>
            </w:r>
            <w:proofErr w:type="spellEnd"/>
            <w:r>
              <w:t xml:space="preserve"> 0x0 </w:t>
            </w:r>
            <w:proofErr w:type="spellStart"/>
            <w:r>
              <w:t>zxid</w:t>
            </w:r>
            <w:proofErr w:type="spellEnd"/>
            <w:r>
              <w:t xml:space="preserve"> 0x1f </w:t>
            </w:r>
            <w:proofErr w:type="spellStart"/>
            <w:r>
              <w:t>closeSession</w:t>
            </w:r>
            <w:proofErr w:type="spellEnd"/>
            <w:r>
              <w:t xml:space="preserve"> null</w:t>
            </w:r>
          </w:p>
          <w:p w14:paraId="066CEE79" w14:textId="77777777" w:rsidR="00922963" w:rsidRDefault="00922963" w:rsidP="00922963">
            <w:pPr>
              <w:ind w:firstLineChars="0" w:firstLine="0"/>
            </w:pPr>
            <w:r>
              <w:t xml:space="preserve">20-12-6 </w:t>
            </w:r>
            <w:r>
              <w:t>下午</w:t>
            </w:r>
            <w:r>
              <w:t>12</w:t>
            </w:r>
            <w:r>
              <w:t>时</w:t>
            </w:r>
            <w:r>
              <w:t>39</w:t>
            </w:r>
            <w:r>
              <w:t>分</w:t>
            </w:r>
            <w:r>
              <w:t>59</w:t>
            </w:r>
            <w:r>
              <w:t>秒</w:t>
            </w:r>
            <w:r>
              <w:t xml:space="preserve"> session 0x100142dc1660000 </w:t>
            </w:r>
            <w:proofErr w:type="spellStart"/>
            <w:r>
              <w:t>cxid</w:t>
            </w:r>
            <w:proofErr w:type="spellEnd"/>
            <w:r>
              <w:t xml:space="preserve"> 0x2 </w:t>
            </w:r>
            <w:proofErr w:type="spellStart"/>
            <w:r>
              <w:t>zxid</w:t>
            </w:r>
            <w:proofErr w:type="spellEnd"/>
            <w:r>
              <w:t xml:space="preserve"> 0x20 create '/</w:t>
            </w:r>
            <w:proofErr w:type="spellStart"/>
            <w:r>
              <w:t>zk</w:t>
            </w:r>
            <w:proofErr w:type="spellEnd"/>
            <w:r>
              <w:t>/test5,#353535,v{s{31,s{'</w:t>
            </w:r>
            <w:proofErr w:type="spellStart"/>
            <w:r>
              <w:t>world,'anyone</w:t>
            </w:r>
            <w:proofErr w:type="spellEnd"/>
            <w:r>
              <w:t>}}},F,6</w:t>
            </w:r>
          </w:p>
          <w:p w14:paraId="1C053974" w14:textId="77777777" w:rsidR="00922963" w:rsidRDefault="00922963" w:rsidP="00922963">
            <w:pPr>
              <w:ind w:firstLineChars="0" w:firstLine="0"/>
            </w:pPr>
            <w:r>
              <w:t xml:space="preserve">20-12-6 </w:t>
            </w:r>
            <w:r>
              <w:t>下午</w:t>
            </w:r>
            <w:r>
              <w:t>12</w:t>
            </w:r>
            <w:r>
              <w:t>时</w:t>
            </w:r>
            <w:r>
              <w:t>53</w:t>
            </w:r>
            <w:r>
              <w:t>分</w:t>
            </w:r>
            <w:r>
              <w:t>04</w:t>
            </w:r>
            <w:r>
              <w:t>秒</w:t>
            </w:r>
            <w:r>
              <w:t xml:space="preserve"> session 0x100142dc1660000 </w:t>
            </w:r>
            <w:proofErr w:type="spellStart"/>
            <w:r>
              <w:t>cxid</w:t>
            </w:r>
            <w:proofErr w:type="spellEnd"/>
            <w:r>
              <w:t xml:space="preserve"> 0x0 </w:t>
            </w:r>
            <w:proofErr w:type="spellStart"/>
            <w:r>
              <w:t>zxid</w:t>
            </w:r>
            <w:proofErr w:type="spellEnd"/>
            <w:r>
              <w:t xml:space="preserve"> 0x21 </w:t>
            </w:r>
            <w:proofErr w:type="spellStart"/>
            <w:r>
              <w:t>closeSession</w:t>
            </w:r>
            <w:proofErr w:type="spellEnd"/>
            <w:r>
              <w:t xml:space="preserve"> null</w:t>
            </w:r>
          </w:p>
          <w:p w14:paraId="0F79D20A" w14:textId="77777777" w:rsidR="00922963" w:rsidRDefault="00922963" w:rsidP="00922963">
            <w:pPr>
              <w:ind w:firstLineChars="0" w:firstLine="0"/>
            </w:pPr>
            <w:r>
              <w:t xml:space="preserve">20-12-6 </w:t>
            </w:r>
            <w:r>
              <w:t>下午</w:t>
            </w:r>
            <w:r>
              <w:t>12</w:t>
            </w:r>
            <w:r>
              <w:t>时</w:t>
            </w:r>
            <w:r>
              <w:t>53</w:t>
            </w:r>
            <w:r>
              <w:t>分</w:t>
            </w:r>
            <w:r>
              <w:t>04</w:t>
            </w:r>
            <w:r>
              <w:t>秒</w:t>
            </w:r>
            <w:r>
              <w:t xml:space="preserve"> session 0x100142dc1660001 </w:t>
            </w:r>
            <w:proofErr w:type="spellStart"/>
            <w:r>
              <w:t>cxid</w:t>
            </w:r>
            <w:proofErr w:type="spellEnd"/>
            <w:r>
              <w:t xml:space="preserve"> 0x0 </w:t>
            </w:r>
            <w:proofErr w:type="spellStart"/>
            <w:r>
              <w:t>zxid</w:t>
            </w:r>
            <w:proofErr w:type="spellEnd"/>
            <w:r>
              <w:t xml:space="preserve"> 0x22 </w:t>
            </w:r>
            <w:proofErr w:type="spellStart"/>
            <w:r>
              <w:t>createSession</w:t>
            </w:r>
            <w:proofErr w:type="spellEnd"/>
            <w:r>
              <w:t xml:space="preserve"> 30000</w:t>
            </w:r>
          </w:p>
          <w:p w14:paraId="4F7B7444" w14:textId="77777777" w:rsidR="00922963" w:rsidRDefault="00922963" w:rsidP="00922963">
            <w:pPr>
              <w:ind w:firstLineChars="0" w:firstLine="0"/>
            </w:pPr>
            <w:r>
              <w:t xml:space="preserve">20-12-6 </w:t>
            </w:r>
            <w:r>
              <w:t>下午</w:t>
            </w:r>
            <w:r>
              <w:t>12</w:t>
            </w:r>
            <w:r>
              <w:t>时</w:t>
            </w:r>
            <w:r>
              <w:t>53</w:t>
            </w:r>
            <w:r>
              <w:t>分</w:t>
            </w:r>
            <w:r>
              <w:t>36</w:t>
            </w:r>
            <w:r>
              <w:t>秒</w:t>
            </w:r>
            <w:r>
              <w:t xml:space="preserve"> session 0x100142dc166001d </w:t>
            </w:r>
            <w:proofErr w:type="spellStart"/>
            <w:r>
              <w:t>cxid</w:t>
            </w:r>
            <w:proofErr w:type="spellEnd"/>
            <w:r>
              <w:t xml:space="preserve"> 0x0 </w:t>
            </w:r>
            <w:proofErr w:type="spellStart"/>
            <w:r>
              <w:t>zxid</w:t>
            </w:r>
            <w:proofErr w:type="spellEnd"/>
            <w:r>
              <w:t xml:space="preserve"> 0x5f </w:t>
            </w:r>
            <w:proofErr w:type="spellStart"/>
            <w:r>
              <w:t>closeSession</w:t>
            </w:r>
            <w:proofErr w:type="spellEnd"/>
            <w:r>
              <w:t xml:space="preserve"> null</w:t>
            </w:r>
          </w:p>
          <w:p w14:paraId="4E283C1B" w14:textId="77777777" w:rsidR="00922963" w:rsidRDefault="00922963" w:rsidP="00922963">
            <w:pPr>
              <w:ind w:firstLineChars="0" w:firstLine="0"/>
            </w:pPr>
            <w:r>
              <w:t xml:space="preserve">20-12-6 </w:t>
            </w:r>
            <w:r>
              <w:t>下午</w:t>
            </w:r>
            <w:r>
              <w:t>12</w:t>
            </w:r>
            <w:r>
              <w:t>时</w:t>
            </w:r>
            <w:r>
              <w:t>53</w:t>
            </w:r>
            <w:r>
              <w:t>分</w:t>
            </w:r>
            <w:r>
              <w:t>36</w:t>
            </w:r>
            <w:r>
              <w:t>秒</w:t>
            </w:r>
            <w:r>
              <w:t xml:space="preserve"> session 0x100142dc1660005 </w:t>
            </w:r>
            <w:proofErr w:type="spellStart"/>
            <w:r>
              <w:t>cxid</w:t>
            </w:r>
            <w:proofErr w:type="spellEnd"/>
            <w:r>
              <w:t xml:space="preserve"> 0x0 </w:t>
            </w:r>
            <w:proofErr w:type="spellStart"/>
            <w:r>
              <w:t>zxid</w:t>
            </w:r>
            <w:proofErr w:type="spellEnd"/>
            <w:r>
              <w:t xml:space="preserve"> 0x60 </w:t>
            </w:r>
            <w:proofErr w:type="spellStart"/>
            <w:r>
              <w:t>closeSession</w:t>
            </w:r>
            <w:proofErr w:type="spellEnd"/>
            <w:r>
              <w:t xml:space="preserve"> null</w:t>
            </w:r>
          </w:p>
          <w:p w14:paraId="7896A4C2" w14:textId="77777777" w:rsidR="00922963" w:rsidRDefault="00922963" w:rsidP="00922963">
            <w:pPr>
              <w:ind w:firstLineChars="0" w:firstLine="0"/>
            </w:pPr>
            <w:r>
              <w:t xml:space="preserve">20-12-6 </w:t>
            </w:r>
            <w:r>
              <w:t>下午</w:t>
            </w:r>
            <w:r>
              <w:t>12</w:t>
            </w:r>
            <w:r>
              <w:t>时</w:t>
            </w:r>
            <w:r>
              <w:t>54</w:t>
            </w:r>
            <w:r>
              <w:t>分</w:t>
            </w:r>
            <w:r>
              <w:t>56</w:t>
            </w:r>
            <w:r>
              <w:t>秒</w:t>
            </w:r>
            <w:r>
              <w:t xml:space="preserve"> session 0x100142dc1660020 </w:t>
            </w:r>
            <w:proofErr w:type="spellStart"/>
            <w:r>
              <w:t>cxid</w:t>
            </w:r>
            <w:proofErr w:type="spellEnd"/>
            <w:r>
              <w:t xml:space="preserve"> 0x4 </w:t>
            </w:r>
            <w:proofErr w:type="spellStart"/>
            <w:r>
              <w:t>zxid</w:t>
            </w:r>
            <w:proofErr w:type="spellEnd"/>
            <w:r>
              <w:t xml:space="preserve"> 0x61 </w:t>
            </w:r>
            <w:proofErr w:type="spellStart"/>
            <w:r>
              <w:t>setACL</w:t>
            </w:r>
            <w:proofErr w:type="spellEnd"/>
            <w:r>
              <w:t xml:space="preserve"> '/</w:t>
            </w:r>
            <w:proofErr w:type="spellStart"/>
            <w:r>
              <w:t>zk</w:t>
            </w:r>
            <w:proofErr w:type="spellEnd"/>
            <w:r>
              <w:t>/test1,v{s{4,s{'</w:t>
            </w:r>
            <w:proofErr w:type="spellStart"/>
            <w:r>
              <w:t>world,'anyone</w:t>
            </w:r>
            <w:proofErr w:type="spellEnd"/>
            <w:r>
              <w:t>}}},1</w:t>
            </w:r>
          </w:p>
          <w:p w14:paraId="463B9538" w14:textId="77777777" w:rsidR="00922963" w:rsidRDefault="00922963" w:rsidP="00922963">
            <w:pPr>
              <w:ind w:firstLineChars="0" w:firstLine="0"/>
            </w:pPr>
            <w:r>
              <w:t xml:space="preserve">20-12-6 </w:t>
            </w:r>
            <w:r>
              <w:t>下午</w:t>
            </w:r>
            <w:r>
              <w:t>12</w:t>
            </w:r>
            <w:r>
              <w:t>时</w:t>
            </w:r>
            <w:r>
              <w:t>55</w:t>
            </w:r>
            <w:r>
              <w:t>分</w:t>
            </w:r>
            <w:r>
              <w:t>39</w:t>
            </w:r>
            <w:r>
              <w:t>秒</w:t>
            </w:r>
            <w:r>
              <w:t xml:space="preserve"> session 0x100142dc1660020 </w:t>
            </w:r>
            <w:proofErr w:type="spellStart"/>
            <w:r>
              <w:t>cxid</w:t>
            </w:r>
            <w:proofErr w:type="spellEnd"/>
            <w:r>
              <w:t xml:space="preserve"> 0x6 </w:t>
            </w:r>
            <w:proofErr w:type="spellStart"/>
            <w:r>
              <w:t>zxid</w:t>
            </w:r>
            <w:proofErr w:type="spellEnd"/>
            <w:r>
              <w:t xml:space="preserve"> 0x62 create '/</w:t>
            </w:r>
            <w:proofErr w:type="spellStart"/>
            <w:r>
              <w:t>zk</w:t>
            </w:r>
            <w:proofErr w:type="spellEnd"/>
            <w:r>
              <w:t>/test7,#373737,v{s{4,s{'</w:t>
            </w:r>
            <w:proofErr w:type="spellStart"/>
            <w:r>
              <w:t>world,'anyone</w:t>
            </w:r>
            <w:proofErr w:type="spellEnd"/>
            <w:r>
              <w:t>}}},F,7</w:t>
            </w:r>
          </w:p>
          <w:p w14:paraId="76D8712A" w14:textId="77777777" w:rsidR="00922963" w:rsidRDefault="00922963" w:rsidP="00922963">
            <w:pPr>
              <w:ind w:firstLineChars="0" w:firstLine="0"/>
            </w:pPr>
            <w:r>
              <w:t xml:space="preserve">20-12-6 </w:t>
            </w:r>
            <w:r>
              <w:t>下午</w:t>
            </w:r>
            <w:r>
              <w:t>02</w:t>
            </w:r>
            <w:r>
              <w:t>时</w:t>
            </w:r>
            <w:r>
              <w:t>33</w:t>
            </w:r>
            <w:r>
              <w:t>分</w:t>
            </w:r>
            <w:r>
              <w:t>27</w:t>
            </w:r>
            <w:r>
              <w:t>秒</w:t>
            </w:r>
            <w:r>
              <w:t xml:space="preserve"> session 0x100142dc1660020 </w:t>
            </w:r>
            <w:proofErr w:type="spellStart"/>
            <w:r>
              <w:t>cxid</w:t>
            </w:r>
            <w:proofErr w:type="spellEnd"/>
            <w:r>
              <w:t xml:space="preserve"> 0x0 </w:t>
            </w:r>
            <w:proofErr w:type="spellStart"/>
            <w:r>
              <w:t>zxid</w:t>
            </w:r>
            <w:proofErr w:type="spellEnd"/>
            <w:r>
              <w:t xml:space="preserve"> 0x63 </w:t>
            </w:r>
            <w:proofErr w:type="spellStart"/>
            <w:r>
              <w:t>closeSession</w:t>
            </w:r>
            <w:proofErr w:type="spellEnd"/>
            <w:r>
              <w:t xml:space="preserve"> null</w:t>
            </w:r>
          </w:p>
          <w:p w14:paraId="77737044" w14:textId="687A40B5" w:rsidR="00922963" w:rsidRDefault="00922963" w:rsidP="00922963">
            <w:pPr>
              <w:ind w:firstLineChars="0" w:firstLine="0"/>
            </w:pPr>
            <w:r>
              <w:t xml:space="preserve">EOF reached after 70 </w:t>
            </w:r>
            <w:proofErr w:type="spellStart"/>
            <w:r>
              <w:t>txns</w:t>
            </w:r>
            <w:proofErr w:type="spellEnd"/>
            <w:r>
              <w:t>.</w:t>
            </w:r>
          </w:p>
        </w:tc>
      </w:tr>
    </w:tbl>
    <w:p w14:paraId="7851E17B" w14:textId="77777777" w:rsidR="00974371" w:rsidRPr="00974371" w:rsidRDefault="00974371" w:rsidP="008D03F9">
      <w:pPr>
        <w:ind w:firstLineChars="0" w:firstLine="0"/>
        <w:rPr>
          <w:rFonts w:hint="eastAsia"/>
        </w:rPr>
      </w:pPr>
    </w:p>
    <w:p w14:paraId="470EC3DF" w14:textId="77777777" w:rsidR="00974371" w:rsidRDefault="00974371" w:rsidP="00974371">
      <w:pPr>
        <w:pStyle w:val="2"/>
      </w:pPr>
      <w:r>
        <w:rPr>
          <w:rFonts w:hint="eastAsia"/>
        </w:rPr>
        <w:t xml:space="preserve">java </w:t>
      </w:r>
      <w:r>
        <w:rPr>
          <w:rFonts w:hint="eastAsia"/>
        </w:rPr>
        <w:t>操作</w:t>
      </w:r>
      <w:r>
        <w:rPr>
          <w:rFonts w:hint="eastAsia"/>
        </w:rPr>
        <w:t>zookeeper</w:t>
      </w:r>
    </w:p>
    <w:p w14:paraId="1C7D1DCD" w14:textId="77777777" w:rsidR="00974371" w:rsidRDefault="00974371" w:rsidP="00974371">
      <w:pPr>
        <w:pStyle w:val="3"/>
        <w:ind w:firstLine="420"/>
      </w:pPr>
      <w:r>
        <w:rPr>
          <w:rFonts w:hint="eastAsia"/>
        </w:rPr>
        <w:t>maven</w:t>
      </w:r>
      <w:r>
        <w:rPr>
          <w:rFonts w:hint="eastAsia"/>
        </w:rPr>
        <w:t>项目添加依赖</w:t>
      </w:r>
      <w:r>
        <w:rPr>
          <w:rFonts w:hint="eastAsia"/>
        </w:rPr>
        <w:t>(</w:t>
      </w:r>
      <w:r>
        <w:t>)</w:t>
      </w:r>
    </w:p>
    <w:p w14:paraId="06ED0882" w14:textId="77777777" w:rsidR="00974371" w:rsidRDefault="00974371" w:rsidP="00974371">
      <w:pPr>
        <w:ind w:firstLineChars="0" w:firstLine="0"/>
      </w:pPr>
      <w:r>
        <w:tab/>
      </w:r>
      <w:proofErr w:type="spellStart"/>
      <w:r>
        <w:rPr>
          <w:rFonts w:hint="eastAsia"/>
        </w:rPr>
        <w:t>java+zookeeper</w:t>
      </w:r>
      <w:proofErr w:type="spellEnd"/>
      <w:r>
        <w:rPr>
          <w:rFonts w:hint="eastAsia"/>
        </w:rPr>
        <w:t>=</w:t>
      </w:r>
      <w:proofErr w:type="spellStart"/>
      <w:r>
        <w:rPr>
          <w:rFonts w:hint="eastAsia"/>
        </w:rPr>
        <w:t>zkclient</w:t>
      </w:r>
      <w:proofErr w:type="spellEnd"/>
    </w:p>
    <w:p w14:paraId="4E6C1E32" w14:textId="77777777" w:rsidR="00974371" w:rsidRDefault="00974371" w:rsidP="00974371">
      <w:pPr>
        <w:ind w:firstLineChars="0" w:firstLine="0"/>
      </w:pPr>
      <w:r>
        <w:tab/>
      </w:r>
      <w:r>
        <w:rPr>
          <w:rFonts w:hint="eastAsia"/>
        </w:rPr>
        <w:t>依赖</w:t>
      </w:r>
    </w:p>
    <w:tbl>
      <w:tblPr>
        <w:tblStyle w:val="ab"/>
        <w:tblW w:w="0" w:type="auto"/>
        <w:tblLook w:val="04A0" w:firstRow="1" w:lastRow="0" w:firstColumn="1" w:lastColumn="0" w:noHBand="0" w:noVBand="1"/>
      </w:tblPr>
      <w:tblGrid>
        <w:gridCol w:w="8296"/>
      </w:tblGrid>
      <w:tr w:rsidR="00974371" w14:paraId="23EF227C" w14:textId="77777777" w:rsidTr="008D35E4">
        <w:tc>
          <w:tcPr>
            <w:tcW w:w="8296" w:type="dxa"/>
          </w:tcPr>
          <w:p w14:paraId="24CF3C22" w14:textId="77777777" w:rsidR="00974371" w:rsidRDefault="00974371" w:rsidP="008D35E4">
            <w:pPr>
              <w:ind w:firstLineChars="0" w:firstLine="0"/>
            </w:pPr>
            <w:r>
              <w:rPr>
                <w:noProof/>
              </w:rPr>
              <w:drawing>
                <wp:anchor distT="0" distB="0" distL="114300" distR="114300" simplePos="0" relativeHeight="251659264" behindDoc="0" locked="0" layoutInCell="1" allowOverlap="1" wp14:anchorId="5440FD20" wp14:editId="5C3B9B33">
                  <wp:simplePos x="0" y="0"/>
                  <wp:positionH relativeFrom="column">
                    <wp:posOffset>3842385</wp:posOffset>
                  </wp:positionH>
                  <wp:positionV relativeFrom="paragraph">
                    <wp:posOffset>104140</wp:posOffset>
                  </wp:positionV>
                  <wp:extent cx="1203960" cy="974725"/>
                  <wp:effectExtent l="0" t="0" r="0" b="0"/>
                  <wp:wrapNone/>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03960" cy="974725"/>
                          </a:xfrm>
                          <a:prstGeom prst="rect">
                            <a:avLst/>
                          </a:prstGeom>
                        </pic:spPr>
                      </pic:pic>
                    </a:graphicData>
                  </a:graphic>
                  <wp14:sizeRelH relativeFrom="page">
                    <wp14:pctWidth>0</wp14:pctWidth>
                  </wp14:sizeRelH>
                  <wp14:sizeRelV relativeFrom="page">
                    <wp14:pctHeight>0</wp14:pctHeight>
                  </wp14:sizeRelV>
                </wp:anchor>
              </w:drawing>
            </w:r>
            <w:proofErr w:type="gramStart"/>
            <w:r>
              <w:t>&lt;!--</w:t>
            </w:r>
            <w:proofErr w:type="gramEnd"/>
            <w:r>
              <w:t xml:space="preserve"> https://mvnrepository.com/artifact/com.101tec/zkclient --&gt;</w:t>
            </w:r>
          </w:p>
          <w:p w14:paraId="3D42A145" w14:textId="77777777" w:rsidR="00974371" w:rsidRDefault="00974371" w:rsidP="008D35E4">
            <w:pPr>
              <w:ind w:firstLineChars="0" w:firstLine="0"/>
            </w:pPr>
            <w:r>
              <w:lastRenderedPageBreak/>
              <w:t>&lt;dependency&gt;</w:t>
            </w:r>
          </w:p>
          <w:p w14:paraId="4031A165" w14:textId="77777777" w:rsidR="00974371" w:rsidRDefault="00974371" w:rsidP="008D35E4">
            <w:pPr>
              <w:ind w:firstLineChars="0" w:firstLine="0"/>
            </w:pPr>
            <w:r>
              <w:t xml:space="preserve">    &lt;</w:t>
            </w:r>
            <w:proofErr w:type="spellStart"/>
            <w:r>
              <w:t>groupId</w:t>
            </w:r>
            <w:proofErr w:type="spellEnd"/>
            <w:r>
              <w:t>&gt;com.101tec&lt;/</w:t>
            </w:r>
            <w:proofErr w:type="spellStart"/>
            <w:r>
              <w:t>groupId</w:t>
            </w:r>
            <w:proofErr w:type="spellEnd"/>
            <w:r>
              <w:t>&gt;</w:t>
            </w:r>
          </w:p>
          <w:p w14:paraId="4B09648D" w14:textId="77777777" w:rsidR="00974371" w:rsidRDefault="00974371" w:rsidP="008D35E4">
            <w:pPr>
              <w:ind w:firstLineChars="0" w:firstLine="0"/>
            </w:pPr>
            <w:r>
              <w:t xml:space="preserve">    &lt;</w:t>
            </w:r>
            <w:proofErr w:type="spellStart"/>
            <w:r>
              <w:t>artifactId</w:t>
            </w:r>
            <w:proofErr w:type="spellEnd"/>
            <w:r>
              <w:t>&gt;</w:t>
            </w:r>
            <w:proofErr w:type="spellStart"/>
            <w:r>
              <w:t>zkclient</w:t>
            </w:r>
            <w:proofErr w:type="spellEnd"/>
            <w:r>
              <w:t>&lt;/</w:t>
            </w:r>
            <w:proofErr w:type="spellStart"/>
            <w:r>
              <w:t>artifactId</w:t>
            </w:r>
            <w:proofErr w:type="spellEnd"/>
            <w:r>
              <w:t>&gt;</w:t>
            </w:r>
          </w:p>
          <w:p w14:paraId="42634C4A" w14:textId="77777777" w:rsidR="00974371" w:rsidRDefault="00974371" w:rsidP="008D35E4">
            <w:pPr>
              <w:ind w:firstLineChars="0" w:firstLine="0"/>
            </w:pPr>
            <w:r>
              <w:t xml:space="preserve">    &lt;version&gt;0.10&lt;/version&gt;</w:t>
            </w:r>
          </w:p>
          <w:p w14:paraId="76728F44" w14:textId="77777777" w:rsidR="00974371" w:rsidRDefault="00974371" w:rsidP="008D35E4">
            <w:pPr>
              <w:ind w:firstLineChars="0" w:firstLine="0"/>
            </w:pPr>
            <w:r>
              <w:t>&lt;/dependency&gt;</w:t>
            </w:r>
          </w:p>
        </w:tc>
      </w:tr>
    </w:tbl>
    <w:p w14:paraId="280AAF69" w14:textId="77777777" w:rsidR="00974371" w:rsidRDefault="00974371" w:rsidP="00974371">
      <w:pPr>
        <w:ind w:firstLineChars="0" w:firstLine="0"/>
        <w:jc w:val="center"/>
      </w:pPr>
    </w:p>
    <w:p w14:paraId="3CF82A1C" w14:textId="77777777" w:rsidR="00974371" w:rsidRDefault="00974371" w:rsidP="00974371">
      <w:pPr>
        <w:tabs>
          <w:tab w:val="left" w:pos="4596"/>
        </w:tabs>
        <w:ind w:firstLine="420"/>
      </w:pPr>
      <w:r>
        <w:rPr>
          <w:rFonts w:hint="eastAsia"/>
        </w:rPr>
        <w:t>zookeeper.jar</w:t>
      </w:r>
      <w:r>
        <w:rPr>
          <w:rFonts w:hint="eastAsia"/>
        </w:rPr>
        <w:t>：</w:t>
      </w:r>
      <w:r>
        <w:rPr>
          <w:rFonts w:hint="eastAsia"/>
        </w:rPr>
        <w:t>zookeeper</w:t>
      </w:r>
      <w:r>
        <w:rPr>
          <w:rFonts w:hint="eastAsia"/>
        </w:rPr>
        <w:t>原生的操作</w:t>
      </w:r>
      <w:r>
        <w:tab/>
      </w:r>
    </w:p>
    <w:p w14:paraId="17743B48" w14:textId="77777777" w:rsidR="00974371" w:rsidRDefault="00974371" w:rsidP="00974371">
      <w:pPr>
        <w:ind w:firstLine="420"/>
      </w:pPr>
      <w:proofErr w:type="spellStart"/>
      <w:r>
        <w:rPr>
          <w:rFonts w:hint="eastAsia"/>
        </w:rPr>
        <w:t>zlclient</w:t>
      </w:r>
      <w:proofErr w:type="spellEnd"/>
      <w:r>
        <w:rPr>
          <w:rFonts w:hint="eastAsia"/>
        </w:rPr>
        <w:t>:</w:t>
      </w:r>
      <w:r>
        <w:rPr>
          <w:rFonts w:hint="eastAsia"/>
        </w:rPr>
        <w:t>原生操作的基础上进行的封装。</w:t>
      </w:r>
    </w:p>
    <w:p w14:paraId="6112FB17" w14:textId="77777777" w:rsidR="00974371" w:rsidRPr="00AD5056" w:rsidRDefault="00974371" w:rsidP="00974371">
      <w:pPr>
        <w:ind w:firstLine="420"/>
      </w:pPr>
    </w:p>
    <w:p w14:paraId="30379B91" w14:textId="77777777" w:rsidR="00974371" w:rsidRDefault="00974371" w:rsidP="00974371">
      <w:pPr>
        <w:pStyle w:val="3"/>
        <w:ind w:firstLine="420"/>
      </w:pPr>
      <w:r>
        <w:rPr>
          <w:rFonts w:hint="eastAsia"/>
        </w:rPr>
        <w:t>测试连接、</w:t>
      </w:r>
    </w:p>
    <w:tbl>
      <w:tblPr>
        <w:tblStyle w:val="ab"/>
        <w:tblW w:w="0" w:type="auto"/>
        <w:tblLook w:val="04A0" w:firstRow="1" w:lastRow="0" w:firstColumn="1" w:lastColumn="0" w:noHBand="0" w:noVBand="1"/>
      </w:tblPr>
      <w:tblGrid>
        <w:gridCol w:w="8296"/>
      </w:tblGrid>
      <w:tr w:rsidR="00974371" w14:paraId="559CDFF9" w14:textId="77777777" w:rsidTr="008D35E4">
        <w:tc>
          <w:tcPr>
            <w:tcW w:w="8296" w:type="dxa"/>
          </w:tcPr>
          <w:p w14:paraId="6057C6F7"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app {</w:t>
            </w:r>
          </w:p>
          <w:p w14:paraId="2278E1E6"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ZkClient</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127F0B2D"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p>
          <w:p w14:paraId="2EDC6FED"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ZkClient</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2A00FF"/>
                <w:sz w:val="20"/>
                <w:szCs w:val="20"/>
              </w:rPr>
              <w:t>"192.168.10.136:2181"</w:t>
            </w:r>
            <w:r>
              <w:rPr>
                <w:rFonts w:ascii="Consolas" w:eastAsiaTheme="minorEastAsia" w:hAnsi="Consolas" w:cs="Consolas"/>
                <w:bCs w:val="0"/>
                <w:color w:val="000000"/>
                <w:sz w:val="20"/>
                <w:szCs w:val="20"/>
              </w:rPr>
              <w:t>);</w:t>
            </w:r>
          </w:p>
          <w:p w14:paraId="59BEA1E0"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0154F2DC"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测试连接</w:t>
            </w:r>
          </w:p>
          <w:p w14:paraId="32F5854A"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10073789"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test1() {</w:t>
            </w:r>
          </w:p>
          <w:p w14:paraId="7FEA44F7"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获取根路径下的所有节点</w:t>
            </w:r>
          </w:p>
          <w:p w14:paraId="5964B72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List&lt;String&gt; </w:t>
            </w:r>
            <w:r>
              <w:rPr>
                <w:rFonts w:ascii="Consolas" w:eastAsiaTheme="minorEastAsia" w:hAnsi="Consolas" w:cs="Consolas"/>
                <w:bCs w:val="0"/>
                <w:color w:val="6A3E3E"/>
                <w:sz w:val="20"/>
                <w:szCs w:val="20"/>
              </w:rPr>
              <w:t>children</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.getChildren</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7D2EEF8"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children</w:t>
            </w:r>
            <w:r>
              <w:rPr>
                <w:rFonts w:ascii="Consolas" w:eastAsiaTheme="minorEastAsia" w:hAnsi="Consolas" w:cs="Consolas"/>
                <w:bCs w:val="0"/>
                <w:color w:val="000000"/>
                <w:sz w:val="20"/>
                <w:szCs w:val="20"/>
              </w:rPr>
              <w:t>);</w:t>
            </w:r>
          </w:p>
          <w:p w14:paraId="4226627B" w14:textId="77777777" w:rsidR="00974371" w:rsidRDefault="00974371" w:rsidP="008D35E4">
            <w:pPr>
              <w:ind w:firstLineChars="0" w:firstLine="0"/>
            </w:pPr>
            <w:r>
              <w:rPr>
                <w:rFonts w:ascii="Consolas" w:eastAsiaTheme="minorEastAsia" w:hAnsi="Consolas" w:cs="Consolas"/>
                <w:bCs w:val="0"/>
                <w:color w:val="000000"/>
                <w:sz w:val="20"/>
                <w:szCs w:val="20"/>
              </w:rPr>
              <w:tab/>
              <w:t>}</w:t>
            </w:r>
          </w:p>
        </w:tc>
      </w:tr>
    </w:tbl>
    <w:p w14:paraId="7E4944BF" w14:textId="77777777" w:rsidR="00974371" w:rsidRPr="00FE43AC" w:rsidRDefault="00974371" w:rsidP="00974371">
      <w:pPr>
        <w:ind w:firstLine="420"/>
      </w:pPr>
    </w:p>
    <w:p w14:paraId="5BDF45CD" w14:textId="77777777" w:rsidR="00974371" w:rsidRDefault="00974371" w:rsidP="00974371">
      <w:pPr>
        <w:pStyle w:val="3"/>
        <w:ind w:firstLine="420"/>
      </w:pPr>
      <w:r>
        <w:rPr>
          <w:rFonts w:hint="eastAsia"/>
        </w:rPr>
        <w:t>增加节点</w:t>
      </w:r>
    </w:p>
    <w:tbl>
      <w:tblPr>
        <w:tblStyle w:val="ab"/>
        <w:tblW w:w="0" w:type="auto"/>
        <w:tblLook w:val="04A0" w:firstRow="1" w:lastRow="0" w:firstColumn="1" w:lastColumn="0" w:noHBand="0" w:noVBand="1"/>
      </w:tblPr>
      <w:tblGrid>
        <w:gridCol w:w="8296"/>
      </w:tblGrid>
      <w:tr w:rsidR="00974371" w14:paraId="25AD4D78" w14:textId="77777777" w:rsidTr="008D35E4">
        <w:tc>
          <w:tcPr>
            <w:tcW w:w="8296" w:type="dxa"/>
          </w:tcPr>
          <w:p w14:paraId="1F85B167"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添加一个节点</w:t>
            </w:r>
          </w:p>
          <w:p w14:paraId="66F36D6B"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23B99A22"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test2() {</w:t>
            </w:r>
          </w:p>
          <w:p w14:paraId="225AD249"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根路径下添加节点</w:t>
            </w:r>
          </w:p>
          <w:p w14:paraId="1141FC62"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testZK</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2B7C087B"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.create</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CreateMode.</w:t>
            </w:r>
            <w:r>
              <w:rPr>
                <w:rFonts w:ascii="Consolas" w:eastAsiaTheme="minorEastAsia" w:hAnsi="Consolas" w:cs="Consolas"/>
                <w:b/>
                <w:i/>
                <w:iCs/>
                <w:color w:val="0000C0"/>
                <w:sz w:val="20"/>
                <w:szCs w:val="20"/>
              </w:rPr>
              <w:t>PERSISTENT</w:t>
            </w:r>
            <w:proofErr w:type="spellEnd"/>
            <w:r>
              <w:rPr>
                <w:rFonts w:ascii="Consolas" w:eastAsiaTheme="minorEastAsia" w:hAnsi="Consolas" w:cs="Consolas"/>
                <w:bCs w:val="0"/>
                <w:color w:val="000000"/>
                <w:sz w:val="20"/>
                <w:szCs w:val="20"/>
              </w:rPr>
              <w:t>);</w:t>
            </w:r>
          </w:p>
          <w:p w14:paraId="505E1818"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exists</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.exists</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w:t>
            </w:r>
          </w:p>
          <w:p w14:paraId="44CF4083"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exists</w:t>
            </w:r>
            <w:r>
              <w:rPr>
                <w:rFonts w:ascii="Consolas" w:eastAsiaTheme="minorEastAsia" w:hAnsi="Consolas" w:cs="Consolas"/>
                <w:bCs w:val="0"/>
                <w:color w:val="000000"/>
                <w:sz w:val="20"/>
                <w:szCs w:val="20"/>
              </w:rPr>
              <w:t>) {</w:t>
            </w:r>
          </w:p>
          <w:p w14:paraId="5DEABBBA"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"create ok"</w:t>
            </w:r>
            <w:r>
              <w:rPr>
                <w:rFonts w:ascii="Consolas" w:eastAsiaTheme="minorEastAsia" w:hAnsi="Consolas" w:cs="Consolas"/>
                <w:bCs w:val="0"/>
                <w:color w:val="000000"/>
                <w:sz w:val="20"/>
                <w:szCs w:val="20"/>
              </w:rPr>
              <w:t>);</w:t>
            </w:r>
          </w:p>
          <w:p w14:paraId="1130BC1E"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else</w:t>
            </w:r>
            <w:proofErr w:type="gramEnd"/>
            <w:r>
              <w:rPr>
                <w:rFonts w:ascii="Consolas" w:eastAsiaTheme="minorEastAsia" w:hAnsi="Consolas" w:cs="Consolas"/>
                <w:bCs w:val="0"/>
                <w:color w:val="000000"/>
                <w:sz w:val="20"/>
                <w:szCs w:val="20"/>
              </w:rPr>
              <w:t xml:space="preserve"> {</w:t>
            </w:r>
          </w:p>
          <w:p w14:paraId="15AD93CE"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"fail"</w:t>
            </w:r>
            <w:r>
              <w:rPr>
                <w:rFonts w:ascii="Consolas" w:eastAsiaTheme="minorEastAsia" w:hAnsi="Consolas" w:cs="Consolas"/>
                <w:bCs w:val="0"/>
                <w:color w:val="000000"/>
                <w:sz w:val="20"/>
                <w:szCs w:val="20"/>
              </w:rPr>
              <w:t>);</w:t>
            </w:r>
          </w:p>
          <w:p w14:paraId="3F0C158F"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DA3F2FA" w14:textId="77777777" w:rsidR="00974371" w:rsidRDefault="00974371" w:rsidP="008D35E4">
            <w:pPr>
              <w:ind w:firstLineChars="0" w:firstLine="0"/>
            </w:pPr>
            <w:r>
              <w:rPr>
                <w:rFonts w:ascii="Consolas" w:eastAsiaTheme="minorEastAsia" w:hAnsi="Consolas" w:cs="Consolas"/>
                <w:bCs w:val="0"/>
                <w:color w:val="000000"/>
                <w:sz w:val="20"/>
                <w:szCs w:val="20"/>
              </w:rPr>
              <w:tab/>
              <w:t>}</w:t>
            </w:r>
          </w:p>
        </w:tc>
      </w:tr>
    </w:tbl>
    <w:p w14:paraId="0481B69C" w14:textId="77777777" w:rsidR="00974371" w:rsidRPr="00304F88" w:rsidRDefault="00974371" w:rsidP="00974371">
      <w:pPr>
        <w:ind w:firstLine="420"/>
      </w:pPr>
    </w:p>
    <w:p w14:paraId="7F47331E" w14:textId="77777777" w:rsidR="00974371" w:rsidRDefault="00974371" w:rsidP="00974371">
      <w:pPr>
        <w:pStyle w:val="3"/>
        <w:ind w:firstLine="420"/>
      </w:pPr>
      <w:r>
        <w:rPr>
          <w:rFonts w:hint="eastAsia"/>
        </w:rPr>
        <w:t>删除节点</w:t>
      </w:r>
    </w:p>
    <w:tbl>
      <w:tblPr>
        <w:tblStyle w:val="ab"/>
        <w:tblW w:w="0" w:type="auto"/>
        <w:tblLook w:val="04A0" w:firstRow="1" w:lastRow="0" w:firstColumn="1" w:lastColumn="0" w:noHBand="0" w:noVBand="1"/>
      </w:tblPr>
      <w:tblGrid>
        <w:gridCol w:w="8296"/>
      </w:tblGrid>
      <w:tr w:rsidR="00974371" w14:paraId="17E3B285" w14:textId="77777777" w:rsidTr="008D35E4">
        <w:tc>
          <w:tcPr>
            <w:tcW w:w="8296" w:type="dxa"/>
          </w:tcPr>
          <w:p w14:paraId="69810BCB"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删除一个节点</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不能递归删除</w:t>
            </w:r>
          </w:p>
          <w:p w14:paraId="16AE5B5E"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39F3D8DA"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test3() {</w:t>
            </w:r>
          </w:p>
          <w:p w14:paraId="5AD2E368"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delete</w:t>
            </w:r>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.delete</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testZK</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676B002B"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delete</w:t>
            </w:r>
            <w:r>
              <w:rPr>
                <w:rFonts w:ascii="Consolas" w:eastAsiaTheme="minorEastAsia" w:hAnsi="Consolas" w:cs="Consolas"/>
                <w:bCs w:val="0"/>
                <w:color w:val="000000"/>
                <w:sz w:val="20"/>
                <w:szCs w:val="20"/>
              </w:rPr>
              <w:t>) {</w:t>
            </w:r>
          </w:p>
          <w:p w14:paraId="0EF26756"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"delete ok"</w:t>
            </w:r>
            <w:r>
              <w:rPr>
                <w:rFonts w:ascii="Consolas" w:eastAsiaTheme="minorEastAsia" w:hAnsi="Consolas" w:cs="Consolas"/>
                <w:bCs w:val="0"/>
                <w:color w:val="000000"/>
                <w:sz w:val="20"/>
                <w:szCs w:val="20"/>
              </w:rPr>
              <w:t>);</w:t>
            </w:r>
          </w:p>
          <w:p w14:paraId="04730F6F"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else</w:t>
            </w:r>
            <w:proofErr w:type="gramEnd"/>
            <w:r>
              <w:rPr>
                <w:rFonts w:ascii="Consolas" w:eastAsiaTheme="minorEastAsia" w:hAnsi="Consolas" w:cs="Consolas"/>
                <w:bCs w:val="0"/>
                <w:color w:val="000000"/>
                <w:sz w:val="20"/>
                <w:szCs w:val="20"/>
              </w:rPr>
              <w:t xml:space="preserve"> {</w:t>
            </w:r>
          </w:p>
          <w:p w14:paraId="4D23C9D9"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"fail"</w:t>
            </w:r>
            <w:r>
              <w:rPr>
                <w:rFonts w:ascii="Consolas" w:eastAsiaTheme="minorEastAsia" w:hAnsi="Consolas" w:cs="Consolas"/>
                <w:bCs w:val="0"/>
                <w:color w:val="000000"/>
                <w:sz w:val="20"/>
                <w:szCs w:val="20"/>
              </w:rPr>
              <w:t>);</w:t>
            </w:r>
          </w:p>
          <w:p w14:paraId="7103705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t>}</w:t>
            </w:r>
          </w:p>
          <w:p w14:paraId="2BF9594D" w14:textId="77777777" w:rsidR="00974371" w:rsidRDefault="00974371" w:rsidP="008D35E4">
            <w:pPr>
              <w:ind w:firstLineChars="0" w:firstLine="0"/>
            </w:pPr>
            <w:r>
              <w:rPr>
                <w:rFonts w:ascii="Consolas" w:eastAsiaTheme="minorEastAsia" w:hAnsi="Consolas" w:cs="Consolas"/>
                <w:bCs w:val="0"/>
                <w:color w:val="000000"/>
                <w:sz w:val="20"/>
                <w:szCs w:val="20"/>
              </w:rPr>
              <w:tab/>
              <w:t>}</w:t>
            </w:r>
          </w:p>
        </w:tc>
      </w:tr>
    </w:tbl>
    <w:p w14:paraId="1544601A" w14:textId="77777777" w:rsidR="00974371" w:rsidRPr="00C56800" w:rsidRDefault="00974371" w:rsidP="00974371">
      <w:pPr>
        <w:ind w:firstLine="420"/>
      </w:pPr>
    </w:p>
    <w:p w14:paraId="7B27795E" w14:textId="77777777" w:rsidR="00974371" w:rsidRDefault="00974371" w:rsidP="00974371">
      <w:pPr>
        <w:pStyle w:val="3"/>
        <w:ind w:firstLine="420"/>
      </w:pPr>
      <w:r>
        <w:rPr>
          <w:rFonts w:hint="eastAsia"/>
        </w:rPr>
        <w:t>修改节点数据</w:t>
      </w:r>
    </w:p>
    <w:tbl>
      <w:tblPr>
        <w:tblStyle w:val="ab"/>
        <w:tblW w:w="0" w:type="auto"/>
        <w:tblLook w:val="04A0" w:firstRow="1" w:lastRow="0" w:firstColumn="1" w:lastColumn="0" w:noHBand="0" w:noVBand="1"/>
      </w:tblPr>
      <w:tblGrid>
        <w:gridCol w:w="8296"/>
      </w:tblGrid>
      <w:tr w:rsidR="00974371" w14:paraId="29D20709" w14:textId="77777777" w:rsidTr="008D35E4">
        <w:tc>
          <w:tcPr>
            <w:tcW w:w="8296" w:type="dxa"/>
          </w:tcPr>
          <w:p w14:paraId="346806A2"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修改节点的数据</w:t>
            </w:r>
          </w:p>
          <w:p w14:paraId="15D3358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62B8D96D"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test4() {</w:t>
            </w:r>
          </w:p>
          <w:p w14:paraId="687A079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创建节点并设置值</w:t>
            </w:r>
          </w:p>
          <w:p w14:paraId="2C81C8EE"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i/>
                <w:iCs/>
                <w:color w:val="000000"/>
                <w:sz w:val="20"/>
                <w:szCs w:val="20"/>
                <w:u w:val="single"/>
              </w:rPr>
              <w:t>client</w:t>
            </w:r>
            <w:r>
              <w:rPr>
                <w:rFonts w:ascii="Consolas" w:eastAsiaTheme="minorEastAsia" w:hAnsi="Consolas" w:cs="Consolas"/>
                <w:bCs w:val="0"/>
                <w:color w:val="000000"/>
                <w:sz w:val="20"/>
                <w:szCs w:val="20"/>
              </w:rPr>
              <w:t>.createPersistent</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"/test/test1"</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"value"</w:t>
            </w:r>
            <w:r>
              <w:rPr>
                <w:rFonts w:ascii="Consolas" w:eastAsiaTheme="minorEastAsia" w:hAnsi="Consolas" w:cs="Consolas"/>
                <w:bCs w:val="0"/>
                <w:color w:val="000000"/>
                <w:sz w:val="20"/>
                <w:szCs w:val="20"/>
              </w:rPr>
              <w:t>);</w:t>
            </w:r>
          </w:p>
          <w:p w14:paraId="0A061839"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获取节点的值</w:t>
            </w:r>
          </w:p>
          <w:p w14:paraId="26DBFA4E"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proofErr w:type="spellStart"/>
            <w:r>
              <w:rPr>
                <w:rFonts w:ascii="Consolas" w:eastAsiaTheme="minorEastAsia" w:hAnsi="Consolas" w:cs="Consolas"/>
                <w:bCs w:val="0"/>
                <w:color w:val="6A3E3E"/>
                <w:sz w:val="20"/>
                <w:szCs w:val="20"/>
              </w:rPr>
              <w:t>olDdata</w:t>
            </w:r>
            <w:proofErr w:type="spellEnd"/>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.readData</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"/test/test1"</w:t>
            </w:r>
            <w:r>
              <w:rPr>
                <w:rFonts w:ascii="Consolas" w:eastAsiaTheme="minorEastAsia" w:hAnsi="Consolas" w:cs="Consolas"/>
                <w:bCs w:val="0"/>
                <w:color w:val="000000"/>
                <w:sz w:val="20"/>
                <w:szCs w:val="20"/>
              </w:rPr>
              <w:t>);</w:t>
            </w:r>
          </w:p>
          <w:p w14:paraId="601E53A2"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olDdata</w:t>
            </w:r>
            <w:proofErr w:type="spellEnd"/>
            <w:r>
              <w:rPr>
                <w:rFonts w:ascii="Consolas" w:eastAsiaTheme="minorEastAsia" w:hAnsi="Consolas" w:cs="Consolas"/>
                <w:bCs w:val="0"/>
                <w:color w:val="000000"/>
                <w:sz w:val="20"/>
                <w:szCs w:val="20"/>
              </w:rPr>
              <w:t>);</w:t>
            </w:r>
          </w:p>
          <w:p w14:paraId="067B4AC4"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修改节点的值</w:t>
            </w:r>
          </w:p>
          <w:p w14:paraId="42EFFDAC"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.writeData</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"/test/test1"</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"value1"</w:t>
            </w:r>
            <w:r>
              <w:rPr>
                <w:rFonts w:ascii="Consolas" w:eastAsiaTheme="minorEastAsia" w:hAnsi="Consolas" w:cs="Consolas"/>
                <w:bCs w:val="0"/>
                <w:color w:val="000000"/>
                <w:sz w:val="20"/>
                <w:szCs w:val="20"/>
              </w:rPr>
              <w:t>);</w:t>
            </w:r>
          </w:p>
          <w:p w14:paraId="0BE3795E"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proofErr w:type="spellStart"/>
            <w:r>
              <w:rPr>
                <w:rFonts w:ascii="Consolas" w:eastAsiaTheme="minorEastAsia" w:hAnsi="Consolas" w:cs="Consolas"/>
                <w:bCs w:val="0"/>
                <w:color w:val="6A3E3E"/>
                <w:sz w:val="20"/>
                <w:szCs w:val="20"/>
              </w:rPr>
              <w:t>newData</w:t>
            </w:r>
            <w:proofErr w:type="spellEnd"/>
            <w:r>
              <w:rPr>
                <w:rFonts w:ascii="Consolas" w:eastAsiaTheme="minorEastAsia" w:hAnsi="Consolas" w:cs="Consolas"/>
                <w:bCs w:val="0"/>
                <w:color w:val="000000"/>
                <w:sz w:val="20"/>
                <w:szCs w:val="20"/>
              </w:rPr>
              <w:t xml:space="preserve"> = </w:t>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.readData</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"/test/test1"</w:t>
            </w:r>
            <w:r>
              <w:rPr>
                <w:rFonts w:ascii="Consolas" w:eastAsiaTheme="minorEastAsia" w:hAnsi="Consolas" w:cs="Consolas"/>
                <w:bCs w:val="0"/>
                <w:color w:val="000000"/>
                <w:sz w:val="20"/>
                <w:szCs w:val="20"/>
              </w:rPr>
              <w:t>);</w:t>
            </w:r>
          </w:p>
          <w:p w14:paraId="30B3C25F"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newData</w:t>
            </w:r>
            <w:proofErr w:type="spellEnd"/>
            <w:r>
              <w:rPr>
                <w:rFonts w:ascii="Consolas" w:eastAsiaTheme="minorEastAsia" w:hAnsi="Consolas" w:cs="Consolas"/>
                <w:bCs w:val="0"/>
                <w:color w:val="000000"/>
                <w:sz w:val="20"/>
                <w:szCs w:val="20"/>
              </w:rPr>
              <w:t>);</w:t>
            </w:r>
          </w:p>
          <w:p w14:paraId="7B348B54" w14:textId="77777777" w:rsidR="00974371" w:rsidRDefault="00974371" w:rsidP="008D35E4">
            <w:pPr>
              <w:ind w:firstLineChars="0" w:firstLine="0"/>
            </w:pPr>
            <w:r>
              <w:rPr>
                <w:rFonts w:ascii="Consolas" w:eastAsiaTheme="minorEastAsia" w:hAnsi="Consolas" w:cs="Consolas"/>
                <w:bCs w:val="0"/>
                <w:color w:val="000000"/>
                <w:sz w:val="20"/>
                <w:szCs w:val="20"/>
              </w:rPr>
              <w:tab/>
              <w:t>}</w:t>
            </w:r>
          </w:p>
        </w:tc>
      </w:tr>
    </w:tbl>
    <w:p w14:paraId="79649EEF" w14:textId="77777777" w:rsidR="00974371" w:rsidRDefault="00974371" w:rsidP="00974371">
      <w:pPr>
        <w:pStyle w:val="3"/>
        <w:ind w:firstLine="420"/>
      </w:pPr>
      <w:r>
        <w:rPr>
          <w:rFonts w:hint="eastAsia"/>
        </w:rPr>
        <w:t>递归创建节点</w:t>
      </w:r>
    </w:p>
    <w:tbl>
      <w:tblPr>
        <w:tblStyle w:val="ab"/>
        <w:tblW w:w="0" w:type="auto"/>
        <w:tblLook w:val="04A0" w:firstRow="1" w:lastRow="0" w:firstColumn="1" w:lastColumn="0" w:noHBand="0" w:noVBand="1"/>
      </w:tblPr>
      <w:tblGrid>
        <w:gridCol w:w="8296"/>
      </w:tblGrid>
      <w:tr w:rsidR="00974371" w14:paraId="16416BF4" w14:textId="77777777" w:rsidTr="008D35E4">
        <w:tc>
          <w:tcPr>
            <w:tcW w:w="8296" w:type="dxa"/>
          </w:tcPr>
          <w:p w14:paraId="24323FA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递归创建节点</w:t>
            </w:r>
          </w:p>
          <w:p w14:paraId="36C06A7E"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0EC23D8A"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test5() {</w:t>
            </w:r>
          </w:p>
          <w:p w14:paraId="4CBFA1D6"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、递归创建持久节点</w:t>
            </w:r>
          </w:p>
          <w:p w14:paraId="6EB06C40"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//path:</w:t>
            </w:r>
            <w:r>
              <w:rPr>
                <w:rFonts w:ascii="Consolas" w:eastAsiaTheme="minorEastAsia" w:hAnsi="Consolas" w:cs="Consolas"/>
                <w:bCs w:val="0"/>
                <w:color w:val="3F7F5F"/>
                <w:sz w:val="20"/>
                <w:szCs w:val="20"/>
              </w:rPr>
              <w:t>节点路径</w:t>
            </w:r>
          </w:p>
          <w:p w14:paraId="0135C778"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roofErr w:type="spellStart"/>
            <w:r>
              <w:rPr>
                <w:rFonts w:ascii="Consolas" w:eastAsiaTheme="minorEastAsia" w:hAnsi="Consolas" w:cs="Consolas"/>
                <w:bCs w:val="0"/>
                <w:color w:val="3F7F5F"/>
                <w:sz w:val="20"/>
                <w:szCs w:val="20"/>
              </w:rPr>
              <w:t>createParent</w:t>
            </w:r>
            <w:proofErr w:type="spellEnd"/>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是否创建自动创建父节点</w:t>
            </w:r>
          </w:p>
          <w:p w14:paraId="0731EF9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.createPersistent</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"/node/node2/node2"</w:t>
            </w:r>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w:t>
            </w:r>
          </w:p>
          <w:p w14:paraId="21C0E852"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注</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不能递归创建临时节点</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会报错。</w:t>
            </w:r>
          </w:p>
          <w:p w14:paraId="009D51D2"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w:t>
            </w:r>
            <w:r>
              <w:rPr>
                <w:rFonts w:ascii="Consolas" w:eastAsiaTheme="minorEastAsia" w:hAnsi="Consolas" w:cs="Consolas"/>
                <w:bCs w:val="0"/>
                <w:color w:val="000000"/>
                <w:sz w:val="20"/>
                <w:szCs w:val="20"/>
                <w:u w:val="single"/>
              </w:rPr>
              <w:t>close</w:t>
            </w:r>
            <w:proofErr w:type="spellEnd"/>
            <w:proofErr w:type="gramEnd"/>
            <w:r>
              <w:rPr>
                <w:rFonts w:ascii="Consolas" w:eastAsiaTheme="minorEastAsia" w:hAnsi="Consolas" w:cs="Consolas"/>
                <w:bCs w:val="0"/>
                <w:color w:val="000000"/>
                <w:sz w:val="20"/>
                <w:szCs w:val="20"/>
              </w:rPr>
              <w:t>();</w:t>
            </w:r>
          </w:p>
          <w:p w14:paraId="2E588DB7" w14:textId="77777777" w:rsidR="00974371" w:rsidRDefault="00974371" w:rsidP="008D35E4">
            <w:pPr>
              <w:ind w:firstLineChars="0" w:firstLine="0"/>
            </w:pPr>
            <w:r>
              <w:rPr>
                <w:rFonts w:ascii="Consolas" w:eastAsiaTheme="minorEastAsia" w:hAnsi="Consolas" w:cs="Consolas"/>
                <w:bCs w:val="0"/>
                <w:color w:val="000000"/>
                <w:sz w:val="20"/>
                <w:szCs w:val="20"/>
              </w:rPr>
              <w:tab/>
              <w:t>}</w:t>
            </w:r>
          </w:p>
        </w:tc>
      </w:tr>
    </w:tbl>
    <w:p w14:paraId="66D73B64" w14:textId="77777777" w:rsidR="00974371" w:rsidRPr="003374BE" w:rsidRDefault="00974371" w:rsidP="00974371">
      <w:pPr>
        <w:ind w:firstLine="420"/>
      </w:pPr>
    </w:p>
    <w:p w14:paraId="6A0E5DAB" w14:textId="77777777" w:rsidR="00974371" w:rsidRDefault="00974371" w:rsidP="00974371">
      <w:pPr>
        <w:pStyle w:val="3"/>
        <w:ind w:firstLine="420"/>
      </w:pPr>
      <w:r>
        <w:rPr>
          <w:rFonts w:hint="eastAsia"/>
        </w:rPr>
        <w:t>订阅一个节点</w:t>
      </w:r>
    </w:p>
    <w:p w14:paraId="442C4A01" w14:textId="77777777" w:rsidR="00974371" w:rsidRDefault="00974371" w:rsidP="00974371">
      <w:pPr>
        <w:ind w:firstLine="420"/>
      </w:pPr>
      <w:r>
        <w:rPr>
          <w:rFonts w:hint="eastAsia"/>
        </w:rPr>
        <w:t>如果节点的变化，会通知</w:t>
      </w:r>
    </w:p>
    <w:p w14:paraId="721FDCE1" w14:textId="77777777" w:rsidR="00974371" w:rsidRDefault="00974371" w:rsidP="00974371">
      <w:pPr>
        <w:ind w:firstLine="420"/>
      </w:pPr>
      <w:r>
        <w:rPr>
          <w:rFonts w:hint="eastAsia"/>
        </w:rPr>
        <w:t xml:space="preserve"> </w:t>
      </w:r>
      <w:r>
        <w:rPr>
          <w:rFonts w:hint="eastAsia"/>
        </w:rPr>
        <w:t>子节点的变化</w:t>
      </w:r>
    </w:p>
    <w:p w14:paraId="4B699FBF" w14:textId="77777777" w:rsidR="00974371" w:rsidRDefault="00974371" w:rsidP="00974371">
      <w:pPr>
        <w:ind w:firstLine="420"/>
      </w:pPr>
      <w:r>
        <w:rPr>
          <w:rFonts w:hint="eastAsia"/>
        </w:rPr>
        <w:t xml:space="preserve"> </w:t>
      </w:r>
      <w:r>
        <w:rPr>
          <w:rFonts w:hint="eastAsia"/>
        </w:rPr>
        <w:t>节点的删除</w:t>
      </w:r>
    </w:p>
    <w:p w14:paraId="2E222D8B" w14:textId="77777777" w:rsidR="00974371" w:rsidRDefault="00974371" w:rsidP="00974371">
      <w:pPr>
        <w:ind w:firstLine="420"/>
      </w:pPr>
      <w:r>
        <w:rPr>
          <w:rFonts w:hint="eastAsia"/>
        </w:rPr>
        <w:t xml:space="preserve"> </w:t>
      </w:r>
      <w:r>
        <w:rPr>
          <w:rFonts w:hint="eastAsia"/>
        </w:rPr>
        <w:t>节点的修改</w:t>
      </w:r>
    </w:p>
    <w:p w14:paraId="7039E816" w14:textId="77777777" w:rsidR="00974371" w:rsidRDefault="00974371" w:rsidP="00974371">
      <w:pPr>
        <w:ind w:firstLine="420"/>
      </w:pPr>
    </w:p>
    <w:p w14:paraId="788995D7" w14:textId="77777777" w:rsidR="00974371" w:rsidRPr="001F310D" w:rsidRDefault="00974371" w:rsidP="00974371">
      <w:pPr>
        <w:ind w:firstLine="420"/>
      </w:pPr>
      <w:r>
        <w:rPr>
          <w:rFonts w:hint="eastAsia"/>
        </w:rPr>
        <w:t>子节点的添加和删除</w:t>
      </w:r>
    </w:p>
    <w:tbl>
      <w:tblPr>
        <w:tblStyle w:val="ab"/>
        <w:tblW w:w="0" w:type="auto"/>
        <w:tblLook w:val="04A0" w:firstRow="1" w:lastRow="0" w:firstColumn="1" w:lastColumn="0" w:noHBand="0" w:noVBand="1"/>
      </w:tblPr>
      <w:tblGrid>
        <w:gridCol w:w="8296"/>
      </w:tblGrid>
      <w:tr w:rsidR="00974371" w14:paraId="6B74D087" w14:textId="77777777" w:rsidTr="008D35E4">
        <w:tc>
          <w:tcPr>
            <w:tcW w:w="8296" w:type="dxa"/>
          </w:tcPr>
          <w:p w14:paraId="51465111"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监听子节点的变化</w:t>
            </w:r>
          </w:p>
          <w:p w14:paraId="11A0CBAD"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字节点的添加和删除</w:t>
            </w:r>
          </w:p>
          <w:p w14:paraId="60B25ECC"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main(</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6A3E3E"/>
                <w:sz w:val="20"/>
                <w:szCs w:val="20"/>
              </w:rPr>
              <w:t>args</w:t>
            </w:r>
            <w:proofErr w:type="spellEnd"/>
            <w:r>
              <w:rPr>
                <w:rFonts w:ascii="Consolas" w:eastAsiaTheme="minorEastAsia" w:hAnsi="Consolas" w:cs="Consolas"/>
                <w:bCs w:val="0"/>
                <w:color w:val="000000"/>
                <w:sz w:val="20"/>
                <w:szCs w:val="20"/>
              </w:rPr>
              <w:t>) {</w:t>
            </w:r>
          </w:p>
          <w:p w14:paraId="35EBA5BB"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"/node/node1"</w:t>
            </w:r>
            <w:r>
              <w:rPr>
                <w:rFonts w:ascii="Consolas" w:eastAsiaTheme="minorEastAsia" w:hAnsi="Consolas" w:cs="Consolas"/>
                <w:bCs w:val="0"/>
                <w:color w:val="000000"/>
                <w:sz w:val="20"/>
                <w:szCs w:val="20"/>
              </w:rPr>
              <w:t>;</w:t>
            </w:r>
          </w:p>
          <w:p w14:paraId="2C41C6CF"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.subscribeChildChanges</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IZkChildListener</w:t>
            </w:r>
            <w:proofErr w:type="spellEnd"/>
            <w:r>
              <w:rPr>
                <w:rFonts w:ascii="Consolas" w:eastAsiaTheme="minorEastAsia" w:hAnsi="Consolas" w:cs="Consolas"/>
                <w:bCs w:val="0"/>
                <w:color w:val="000000"/>
                <w:sz w:val="20"/>
                <w:szCs w:val="20"/>
              </w:rPr>
              <w:t>() {</w:t>
            </w:r>
          </w:p>
          <w:p w14:paraId="7274BECD"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roofErr w:type="spellStart"/>
            <w:r>
              <w:rPr>
                <w:rFonts w:ascii="Consolas" w:eastAsiaTheme="minorEastAsia" w:hAnsi="Consolas" w:cs="Consolas"/>
                <w:bCs w:val="0"/>
                <w:color w:val="3F7F5F"/>
                <w:sz w:val="20"/>
                <w:szCs w:val="20"/>
              </w:rPr>
              <w:t>parentPath</w:t>
            </w:r>
            <w:proofErr w:type="spellEnd"/>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节点的父路径</w:t>
            </w:r>
          </w:p>
          <w:p w14:paraId="03C8A2E1"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roofErr w:type="spellStart"/>
            <w:r>
              <w:rPr>
                <w:rFonts w:ascii="Consolas" w:eastAsiaTheme="minorEastAsia" w:hAnsi="Consolas" w:cs="Consolas"/>
                <w:bCs w:val="0"/>
                <w:color w:val="3F7F5F"/>
                <w:sz w:val="20"/>
                <w:szCs w:val="20"/>
              </w:rPr>
              <w:t>currentChilds</w:t>
            </w:r>
            <w:proofErr w:type="spellEnd"/>
            <w:r>
              <w:rPr>
                <w:rFonts w:ascii="Consolas" w:eastAsiaTheme="minorEastAsia" w:hAnsi="Consolas" w:cs="Consolas"/>
                <w:bCs w:val="0"/>
                <w:color w:val="3F7F5F"/>
                <w:sz w:val="20"/>
                <w:szCs w:val="20"/>
              </w:rPr>
              <w:t>:</w:t>
            </w:r>
          </w:p>
          <w:p w14:paraId="431D5480"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如果是删除，返回</w:t>
            </w:r>
            <w:r>
              <w:rPr>
                <w:rFonts w:ascii="Consolas" w:eastAsiaTheme="minorEastAsia" w:hAnsi="Consolas" w:cs="Consolas"/>
                <w:bCs w:val="0"/>
                <w:color w:val="3F7F5F"/>
                <w:sz w:val="20"/>
                <w:szCs w:val="20"/>
              </w:rPr>
              <w:t>null</w:t>
            </w:r>
          </w:p>
          <w:p w14:paraId="573F864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如果是添加，返回当前子节点</w:t>
            </w:r>
          </w:p>
          <w:p w14:paraId="3B0EE1C1"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44F7770A"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handleChildChange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6A3E3E"/>
                <w:sz w:val="20"/>
                <w:szCs w:val="20"/>
              </w:rPr>
              <w:t>parentPath</w:t>
            </w:r>
            <w:proofErr w:type="spellEnd"/>
            <w:r>
              <w:rPr>
                <w:rFonts w:ascii="Consolas" w:eastAsiaTheme="minorEastAsia" w:hAnsi="Consolas" w:cs="Consolas"/>
                <w:bCs w:val="0"/>
                <w:color w:val="000000"/>
                <w:sz w:val="20"/>
                <w:szCs w:val="20"/>
              </w:rPr>
              <w:t xml:space="preserve">, </w:t>
            </w:r>
          </w:p>
          <w:p w14:paraId="649E90E0"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List&lt;String&gt; </w:t>
            </w:r>
            <w:proofErr w:type="spellStart"/>
            <w:r>
              <w:rPr>
                <w:rFonts w:ascii="Consolas" w:eastAsiaTheme="minorEastAsia" w:hAnsi="Consolas" w:cs="Consolas"/>
                <w:bCs w:val="0"/>
                <w:color w:val="6A3E3E"/>
                <w:sz w:val="20"/>
                <w:szCs w:val="20"/>
              </w:rPr>
              <w:t>currentChilds</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3228BDD6"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 </w:t>
            </w:r>
            <w:proofErr w:type="spellStart"/>
            <w:r>
              <w:rPr>
                <w:rFonts w:ascii="Consolas" w:eastAsiaTheme="minorEastAsia" w:hAnsi="Consolas" w:cs="Consolas"/>
                <w:bCs w:val="0"/>
                <w:color w:val="000000"/>
                <w:sz w:val="20"/>
                <w:szCs w:val="20"/>
              </w:rPr>
              <w:t>Thread.</w:t>
            </w:r>
            <w:r>
              <w:rPr>
                <w:rFonts w:ascii="Consolas" w:eastAsiaTheme="minorEastAsia" w:hAnsi="Consolas" w:cs="Consolas"/>
                <w:bCs w:val="0"/>
                <w:i/>
                <w:iCs/>
                <w:color w:val="000000"/>
                <w:sz w:val="20"/>
                <w:szCs w:val="20"/>
              </w:rPr>
              <w:t>currentThread</w:t>
            </w:r>
            <w:proofErr w:type="spellEnd"/>
            <w:r>
              <w:rPr>
                <w:rFonts w:ascii="Consolas" w:eastAsiaTheme="minorEastAsia" w:hAnsi="Consolas" w:cs="Consolas"/>
                <w:bCs w:val="0"/>
                <w:color w:val="000000"/>
                <w:sz w:val="20"/>
                <w:szCs w:val="20"/>
              </w:rPr>
              <w:t>(</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getName</w:t>
            </w:r>
            <w:proofErr w:type="spellEnd"/>
            <w:proofErr w:type="gramEnd"/>
            <w:r>
              <w:rPr>
                <w:rFonts w:ascii="Consolas" w:eastAsiaTheme="minorEastAsia" w:hAnsi="Consolas" w:cs="Consolas"/>
                <w:bCs w:val="0"/>
                <w:color w:val="000000"/>
                <w:sz w:val="20"/>
                <w:szCs w:val="20"/>
              </w:rPr>
              <w:t>();</w:t>
            </w:r>
          </w:p>
          <w:p w14:paraId="60079A20"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监听器的线程为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w:t>
            </w:r>
          </w:p>
          <w:p w14:paraId="1EB0A03C"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监听器的线程为</w:t>
            </w:r>
            <w:r>
              <w:rPr>
                <w:rFonts w:ascii="Consolas" w:eastAsiaTheme="minorEastAsia" w:hAnsi="Consolas" w:cs="Consolas"/>
                <w:bCs w:val="0"/>
                <w:color w:val="3F7F5F"/>
                <w:sz w:val="20"/>
                <w:szCs w:val="20"/>
              </w:rPr>
              <w:t>ZkClient-EventThread-11-192.168.10.136:2181</w:t>
            </w:r>
          </w:p>
          <w:p w14:paraId="78FFD2C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删除</w:t>
            </w:r>
            <w:proofErr w:type="spellStart"/>
            <w:r>
              <w:rPr>
                <w:rFonts w:ascii="Consolas" w:eastAsiaTheme="minorEastAsia" w:hAnsi="Consolas" w:cs="Consolas"/>
                <w:bCs w:val="0"/>
                <w:color w:val="3F7F5F"/>
                <w:sz w:val="20"/>
                <w:szCs w:val="20"/>
              </w:rPr>
              <w:t>parentPath:node</w:t>
            </w:r>
            <w:proofErr w:type="spellEnd"/>
            <w:r>
              <w:rPr>
                <w:rFonts w:ascii="Consolas" w:eastAsiaTheme="minorEastAsia" w:hAnsi="Consolas" w:cs="Consolas"/>
                <w:bCs w:val="0"/>
                <w:color w:val="3F7F5F"/>
                <w:sz w:val="20"/>
                <w:szCs w:val="20"/>
              </w:rPr>
              <w:t>/node</w:t>
            </w:r>
            <w:proofErr w:type="gramStart"/>
            <w:r>
              <w:rPr>
                <w:rFonts w:ascii="Consolas" w:eastAsiaTheme="minorEastAsia" w:hAnsi="Consolas" w:cs="Consolas"/>
                <w:bCs w:val="0"/>
                <w:color w:val="3F7F5F"/>
                <w:sz w:val="20"/>
                <w:szCs w:val="20"/>
              </w:rPr>
              <w:t>1,currentChilds</w:t>
            </w:r>
            <w:proofErr w:type="gramEnd"/>
            <w:r>
              <w:rPr>
                <w:rFonts w:ascii="Consolas" w:eastAsiaTheme="minorEastAsia" w:hAnsi="Consolas" w:cs="Consolas"/>
                <w:bCs w:val="0"/>
                <w:color w:val="3F7F5F"/>
                <w:sz w:val="20"/>
                <w:szCs w:val="20"/>
              </w:rPr>
              <w:t>:[]</w:t>
            </w:r>
          </w:p>
          <w:p w14:paraId="0945B98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添加</w:t>
            </w:r>
            <w:proofErr w:type="spellStart"/>
            <w:r>
              <w:rPr>
                <w:rFonts w:ascii="Consolas" w:eastAsiaTheme="minorEastAsia" w:hAnsi="Consolas" w:cs="Consolas"/>
                <w:bCs w:val="0"/>
                <w:color w:val="3F7F5F"/>
                <w:sz w:val="20"/>
                <w:szCs w:val="20"/>
              </w:rPr>
              <w:t>parentPath:node</w:t>
            </w:r>
            <w:proofErr w:type="spellEnd"/>
            <w:r>
              <w:rPr>
                <w:rFonts w:ascii="Consolas" w:eastAsiaTheme="minorEastAsia" w:hAnsi="Consolas" w:cs="Consolas"/>
                <w:bCs w:val="0"/>
                <w:color w:val="3F7F5F"/>
                <w:sz w:val="20"/>
                <w:szCs w:val="20"/>
              </w:rPr>
              <w:t>/node</w:t>
            </w:r>
            <w:proofErr w:type="gramStart"/>
            <w:r>
              <w:rPr>
                <w:rFonts w:ascii="Consolas" w:eastAsiaTheme="minorEastAsia" w:hAnsi="Consolas" w:cs="Consolas"/>
                <w:bCs w:val="0"/>
                <w:color w:val="3F7F5F"/>
                <w:sz w:val="20"/>
                <w:szCs w:val="20"/>
              </w:rPr>
              <w:t>1,currentChilds</w:t>
            </w:r>
            <w:proofErr w:type="gramEnd"/>
            <w:r>
              <w:rPr>
                <w:rFonts w:ascii="Consolas" w:eastAsiaTheme="minorEastAsia" w:hAnsi="Consolas" w:cs="Consolas"/>
                <w:bCs w:val="0"/>
                <w:color w:val="3F7F5F"/>
                <w:sz w:val="20"/>
                <w:szCs w:val="20"/>
              </w:rPr>
              <w:t>:[node3]</w:t>
            </w:r>
          </w:p>
          <w:p w14:paraId="52EAD0CC"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parentPath</w:t>
            </w:r>
            <w:proofErr w:type="spellEnd"/>
            <w:r>
              <w:rPr>
                <w:rFonts w:ascii="Consolas" w:eastAsiaTheme="minorEastAsia" w:hAnsi="Consolas" w:cs="Consolas"/>
                <w:bCs w:val="0"/>
                <w:color w:val="000000"/>
                <w:sz w:val="20"/>
                <w:szCs w:val="20"/>
              </w:rPr>
              <w:t>);</w:t>
            </w:r>
          </w:p>
          <w:p w14:paraId="155905C4"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currentChilds</w:t>
            </w:r>
            <w:proofErr w:type="spellEnd"/>
            <w:r>
              <w:rPr>
                <w:rFonts w:ascii="Consolas" w:eastAsiaTheme="minorEastAsia" w:hAnsi="Consolas" w:cs="Consolas"/>
                <w:bCs w:val="0"/>
                <w:color w:val="000000"/>
                <w:sz w:val="20"/>
                <w:szCs w:val="20"/>
              </w:rPr>
              <w:t>);</w:t>
            </w:r>
          </w:p>
          <w:p w14:paraId="133EFA03"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209F557"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w:t>
            </w:r>
          </w:p>
          <w:p w14:paraId="031609EA"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阻塞主线程</w:t>
            </w:r>
          </w:p>
          <w:p w14:paraId="7F86FA7F"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7844C59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in</w:t>
            </w:r>
            <w:r>
              <w:rPr>
                <w:rFonts w:ascii="Consolas" w:eastAsiaTheme="minorEastAsia" w:hAnsi="Consolas" w:cs="Consolas"/>
                <w:bCs w:val="0"/>
                <w:color w:val="000000"/>
                <w:sz w:val="20"/>
                <w:szCs w:val="20"/>
              </w:rPr>
              <w:t>.read</w:t>
            </w:r>
            <w:proofErr w:type="spellEnd"/>
            <w:r>
              <w:rPr>
                <w:rFonts w:ascii="Consolas" w:eastAsiaTheme="minorEastAsia" w:hAnsi="Consolas" w:cs="Consolas"/>
                <w:bCs w:val="0"/>
                <w:color w:val="000000"/>
                <w:sz w:val="20"/>
                <w:szCs w:val="20"/>
              </w:rPr>
              <w:t>();</w:t>
            </w:r>
          </w:p>
          <w:p w14:paraId="015CE82F"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IOException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6443FAB6"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roofErr w:type="spellEnd"/>
            <w:proofErr w:type="gramEnd"/>
            <w:r>
              <w:rPr>
                <w:rFonts w:ascii="Consolas" w:eastAsiaTheme="minorEastAsia" w:hAnsi="Consolas" w:cs="Consolas"/>
                <w:bCs w:val="0"/>
                <w:color w:val="000000"/>
                <w:sz w:val="20"/>
                <w:szCs w:val="20"/>
              </w:rPr>
              <w:t>();</w:t>
            </w:r>
          </w:p>
          <w:p w14:paraId="1EF5F55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CD17B52" w14:textId="77777777" w:rsidR="00974371" w:rsidRDefault="00974371" w:rsidP="008D35E4">
            <w:pPr>
              <w:ind w:firstLineChars="0" w:firstLine="0"/>
            </w:pPr>
            <w:r>
              <w:rPr>
                <w:rFonts w:ascii="Consolas" w:eastAsiaTheme="minorEastAsia" w:hAnsi="Consolas" w:cs="Consolas"/>
                <w:bCs w:val="0"/>
                <w:color w:val="000000"/>
                <w:sz w:val="20"/>
                <w:szCs w:val="20"/>
              </w:rPr>
              <w:tab/>
              <w:t>}</w:t>
            </w:r>
          </w:p>
        </w:tc>
      </w:tr>
    </w:tbl>
    <w:p w14:paraId="7B70BFC7" w14:textId="77777777" w:rsidR="00974371" w:rsidRDefault="00974371" w:rsidP="00974371">
      <w:pPr>
        <w:ind w:firstLine="420"/>
      </w:pPr>
      <w:r>
        <w:rPr>
          <w:rFonts w:hint="eastAsia"/>
        </w:rPr>
        <w:lastRenderedPageBreak/>
        <w:t>子节点的变化</w:t>
      </w:r>
    </w:p>
    <w:tbl>
      <w:tblPr>
        <w:tblStyle w:val="ab"/>
        <w:tblW w:w="0" w:type="auto"/>
        <w:tblLook w:val="04A0" w:firstRow="1" w:lastRow="0" w:firstColumn="1" w:lastColumn="0" w:noHBand="0" w:noVBand="1"/>
      </w:tblPr>
      <w:tblGrid>
        <w:gridCol w:w="8296"/>
      </w:tblGrid>
      <w:tr w:rsidR="00974371" w14:paraId="559EA55A" w14:textId="77777777" w:rsidTr="008D35E4">
        <w:tc>
          <w:tcPr>
            <w:tcW w:w="8296" w:type="dxa"/>
          </w:tcPr>
          <w:p w14:paraId="2F7A357F"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proofErr w:type="gramStart"/>
            <w:r>
              <w:rPr>
                <w:rFonts w:ascii="Consolas" w:eastAsiaTheme="minorEastAsia" w:hAnsi="Consolas" w:cs="Consolas"/>
                <w:bCs w:val="0"/>
                <w:color w:val="3F7F5F"/>
                <w:sz w:val="20"/>
                <w:szCs w:val="20"/>
              </w:rPr>
              <w:t>监听值</w:t>
            </w:r>
            <w:proofErr w:type="gramEnd"/>
            <w:r>
              <w:rPr>
                <w:rFonts w:ascii="Consolas" w:eastAsiaTheme="minorEastAsia" w:hAnsi="Consolas" w:cs="Consolas"/>
                <w:bCs w:val="0"/>
                <w:color w:val="3F7F5F"/>
                <w:sz w:val="20"/>
                <w:szCs w:val="20"/>
              </w:rPr>
              <w:t>的变化</w:t>
            </w:r>
          </w:p>
          <w:p w14:paraId="7E631AE1"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testDataChanges</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3B0B3076"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"/node/node1/node3"</w:t>
            </w:r>
            <w:r>
              <w:rPr>
                <w:rFonts w:ascii="Consolas" w:eastAsiaTheme="minorEastAsia" w:hAnsi="Consolas" w:cs="Consolas"/>
                <w:bCs w:val="0"/>
                <w:color w:val="000000"/>
                <w:sz w:val="20"/>
                <w:szCs w:val="20"/>
              </w:rPr>
              <w:t>;</w:t>
            </w:r>
          </w:p>
          <w:p w14:paraId="374EE91F"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监听节点的值是否发生改变</w:t>
            </w:r>
          </w:p>
          <w:p w14:paraId="69522453"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.subscribeDataChanges</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IZkDataListener</w:t>
            </w:r>
            <w:proofErr w:type="spellEnd"/>
            <w:r>
              <w:rPr>
                <w:rFonts w:ascii="Consolas" w:eastAsiaTheme="minorEastAsia" w:hAnsi="Consolas" w:cs="Consolas"/>
                <w:bCs w:val="0"/>
                <w:color w:val="000000"/>
                <w:sz w:val="20"/>
                <w:szCs w:val="20"/>
              </w:rPr>
              <w:t>() {</w:t>
            </w:r>
          </w:p>
          <w:p w14:paraId="0F486ABC"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监听是节点的值是否删除</w:t>
            </w:r>
          </w:p>
          <w:p w14:paraId="683354F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144F30B8"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handleDataDeleted</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6A3E3E"/>
                <w:sz w:val="20"/>
                <w:szCs w:val="20"/>
              </w:rPr>
              <w:t>dataPath</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3D0CC408"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Thread.</w:t>
            </w:r>
            <w:r>
              <w:rPr>
                <w:rFonts w:ascii="Consolas" w:eastAsiaTheme="minorEastAsia" w:hAnsi="Consolas" w:cs="Consolas"/>
                <w:bCs w:val="0"/>
                <w:i/>
                <w:iCs/>
                <w:color w:val="000000"/>
                <w:sz w:val="20"/>
                <w:szCs w:val="20"/>
              </w:rPr>
              <w:t>currentThread</w:t>
            </w:r>
            <w:proofErr w:type="spellEnd"/>
            <w:r>
              <w:rPr>
                <w:rFonts w:ascii="Consolas" w:eastAsiaTheme="minorEastAsia" w:hAnsi="Consolas" w:cs="Consolas"/>
                <w:bCs w:val="0"/>
                <w:color w:val="000000"/>
                <w:sz w:val="20"/>
                <w:szCs w:val="20"/>
              </w:rPr>
              <w:t>(</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getName</w:t>
            </w:r>
            <w:proofErr w:type="spellEnd"/>
            <w:proofErr w:type="gramEnd"/>
            <w:r>
              <w:rPr>
                <w:rFonts w:ascii="Consolas" w:eastAsiaTheme="minorEastAsia" w:hAnsi="Consolas" w:cs="Consolas"/>
                <w:bCs w:val="0"/>
                <w:color w:val="000000"/>
                <w:sz w:val="20"/>
                <w:szCs w:val="20"/>
              </w:rPr>
              <w:t xml:space="preserve">()); </w:t>
            </w:r>
          </w:p>
          <w:p w14:paraId="2DC941CC"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数据删除了</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dataPath</w:t>
            </w:r>
            <w:proofErr w:type="spellEnd"/>
            <w:r>
              <w:rPr>
                <w:rFonts w:ascii="Consolas" w:eastAsiaTheme="minorEastAsia" w:hAnsi="Consolas" w:cs="Consolas"/>
                <w:bCs w:val="0"/>
                <w:color w:val="000000"/>
                <w:sz w:val="20"/>
                <w:szCs w:val="20"/>
              </w:rPr>
              <w:t>);</w:t>
            </w:r>
          </w:p>
          <w:p w14:paraId="1CEDEF40"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F00304E"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754A1A2B"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监听节点的值是否改变</w:t>
            </w:r>
          </w:p>
          <w:p w14:paraId="36DACAF3"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w:t>
            </w:r>
          </w:p>
          <w:p w14:paraId="02A89257"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 </w:t>
            </w:r>
            <w:r>
              <w:rPr>
                <w:rFonts w:ascii="Consolas" w:eastAsiaTheme="minorEastAsia" w:hAnsi="Consolas" w:cs="Consolas"/>
                <w:bCs w:val="0"/>
                <w:color w:val="3F5FBF"/>
                <w:sz w:val="20"/>
                <w:szCs w:val="20"/>
              </w:rPr>
              <w:t>进来了，但是没有显示出来，因为出异常了</w:t>
            </w:r>
          </w:p>
          <w:p w14:paraId="1802C0B7"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  Object data </w:t>
            </w:r>
            <w:r>
              <w:rPr>
                <w:rFonts w:ascii="Consolas" w:eastAsiaTheme="minorEastAsia" w:hAnsi="Consolas" w:cs="Consolas"/>
                <w:bCs w:val="0"/>
                <w:color w:val="3F5FBF"/>
                <w:sz w:val="20"/>
                <w:szCs w:val="20"/>
              </w:rPr>
              <w:t>修改后的值</w:t>
            </w:r>
          </w:p>
          <w:p w14:paraId="3CA7ED4C"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  Object </w:t>
            </w:r>
          </w:p>
          <w:p w14:paraId="11474BA9"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  </w:t>
            </w:r>
            <w:proofErr w:type="spellStart"/>
            <w:r>
              <w:rPr>
                <w:rFonts w:ascii="Consolas" w:eastAsiaTheme="minorEastAsia" w:hAnsi="Consolas" w:cs="Consolas"/>
                <w:bCs w:val="0"/>
                <w:color w:val="3F5FBF"/>
                <w:sz w:val="20"/>
                <w:szCs w:val="20"/>
              </w:rPr>
              <w:t>zkCli</w:t>
            </w:r>
            <w:proofErr w:type="spellEnd"/>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设置的是</w:t>
            </w:r>
            <w:r>
              <w:rPr>
                <w:rFonts w:ascii="Consolas" w:eastAsiaTheme="minorEastAsia" w:hAnsi="Consolas" w:cs="Consolas"/>
                <w:bCs w:val="0"/>
                <w:color w:val="3F5FBF"/>
                <w:sz w:val="20"/>
                <w:szCs w:val="20"/>
              </w:rPr>
              <w:t xml:space="preserve">String </w:t>
            </w:r>
            <w:r>
              <w:rPr>
                <w:rFonts w:ascii="Consolas" w:eastAsiaTheme="minorEastAsia" w:hAnsi="Consolas" w:cs="Consolas"/>
                <w:bCs w:val="0"/>
                <w:color w:val="3F5FBF"/>
                <w:sz w:val="20"/>
                <w:szCs w:val="20"/>
              </w:rPr>
              <w:t>值</w:t>
            </w:r>
          </w:p>
          <w:p w14:paraId="772E5E12"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  java </w:t>
            </w:r>
            <w:r>
              <w:rPr>
                <w:rFonts w:ascii="Consolas" w:eastAsiaTheme="minorEastAsia" w:hAnsi="Consolas" w:cs="Consolas"/>
                <w:bCs w:val="0"/>
                <w:color w:val="3F5FBF"/>
                <w:sz w:val="20"/>
                <w:szCs w:val="20"/>
              </w:rPr>
              <w:t>设置的是</w:t>
            </w:r>
            <w:r>
              <w:rPr>
                <w:rFonts w:ascii="Consolas" w:eastAsiaTheme="minorEastAsia" w:hAnsi="Consolas" w:cs="Consolas"/>
                <w:bCs w:val="0"/>
                <w:color w:val="3F5FBF"/>
                <w:sz w:val="20"/>
                <w:szCs w:val="20"/>
              </w:rPr>
              <w:t>Object</w:t>
            </w:r>
            <w:r>
              <w:rPr>
                <w:rFonts w:ascii="Consolas" w:eastAsiaTheme="minorEastAsia" w:hAnsi="Consolas" w:cs="Consolas"/>
                <w:bCs w:val="0"/>
                <w:color w:val="3F5FBF"/>
                <w:sz w:val="20"/>
                <w:szCs w:val="20"/>
              </w:rPr>
              <w:t>值</w:t>
            </w:r>
          </w:p>
          <w:p w14:paraId="48DBC3E9"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w:t>
            </w:r>
          </w:p>
          <w:p w14:paraId="31F7A6B9"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04C3E253"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handleDataChange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String </w:t>
            </w:r>
            <w:proofErr w:type="spellStart"/>
            <w:r>
              <w:rPr>
                <w:rFonts w:ascii="Consolas" w:eastAsiaTheme="minorEastAsia" w:hAnsi="Consolas" w:cs="Consolas"/>
                <w:bCs w:val="0"/>
                <w:color w:val="6A3E3E"/>
                <w:sz w:val="20"/>
                <w:szCs w:val="20"/>
              </w:rPr>
              <w:t>dataPath</w:t>
            </w:r>
            <w:proofErr w:type="spellEnd"/>
            <w:r>
              <w:rPr>
                <w:rFonts w:ascii="Consolas" w:eastAsiaTheme="minorEastAsia" w:hAnsi="Consolas" w:cs="Consolas"/>
                <w:bCs w:val="0"/>
                <w:color w:val="000000"/>
                <w:sz w:val="20"/>
                <w:szCs w:val="20"/>
              </w:rPr>
              <w:t xml:space="preserve">, Object </w:t>
            </w:r>
            <w:r>
              <w:rPr>
                <w:rFonts w:ascii="Consolas" w:eastAsiaTheme="minorEastAsia" w:hAnsi="Consolas" w:cs="Consolas"/>
                <w:bCs w:val="0"/>
                <w:color w:val="6A3E3E"/>
                <w:sz w:val="20"/>
                <w:szCs w:val="20"/>
              </w:rPr>
              <w:t>data</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69CE38D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Thread.</w:t>
            </w:r>
            <w:r>
              <w:rPr>
                <w:rFonts w:ascii="Consolas" w:eastAsiaTheme="minorEastAsia" w:hAnsi="Consolas" w:cs="Consolas"/>
                <w:bCs w:val="0"/>
                <w:i/>
                <w:iCs/>
                <w:color w:val="000000"/>
                <w:sz w:val="20"/>
                <w:szCs w:val="20"/>
              </w:rPr>
              <w:t>currentThread</w:t>
            </w:r>
            <w:proofErr w:type="spellEnd"/>
            <w:r>
              <w:rPr>
                <w:rFonts w:ascii="Consolas" w:eastAsiaTheme="minorEastAsia" w:hAnsi="Consolas" w:cs="Consolas"/>
                <w:bCs w:val="0"/>
                <w:color w:val="000000"/>
                <w:sz w:val="20"/>
                <w:szCs w:val="20"/>
              </w:rPr>
              <w:t>(</w:t>
            </w:r>
            <w:proofErr w:type="gramStart"/>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000000"/>
                <w:sz w:val="20"/>
                <w:szCs w:val="20"/>
              </w:rPr>
              <w:t>getName</w:t>
            </w:r>
            <w:proofErr w:type="spellEnd"/>
            <w:proofErr w:type="gramEnd"/>
            <w:r>
              <w:rPr>
                <w:rFonts w:ascii="Consolas" w:eastAsiaTheme="minorEastAsia" w:hAnsi="Consolas" w:cs="Consolas"/>
                <w:bCs w:val="0"/>
                <w:color w:val="000000"/>
                <w:sz w:val="20"/>
                <w:szCs w:val="20"/>
              </w:rPr>
              <w:t xml:space="preserve">()); </w:t>
            </w:r>
          </w:p>
          <w:p w14:paraId="27672370"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数据改变了</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dataPath</w:t>
            </w:r>
            <w:proofErr w:type="spellEnd"/>
            <w:r>
              <w:rPr>
                <w:rFonts w:ascii="Consolas" w:eastAsiaTheme="minorEastAsia" w:hAnsi="Consolas" w:cs="Consolas"/>
                <w:bCs w:val="0"/>
                <w:color w:val="000000"/>
                <w:sz w:val="20"/>
                <w:szCs w:val="20"/>
              </w:rPr>
              <w:t>);</w:t>
            </w:r>
          </w:p>
          <w:p w14:paraId="3AC75448"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BF92AC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0EA8E8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阻塞主线程</w:t>
            </w:r>
          </w:p>
          <w:p w14:paraId="716A850A"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1E7ED33C"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in</w:t>
            </w:r>
            <w:r>
              <w:rPr>
                <w:rFonts w:ascii="Consolas" w:eastAsiaTheme="minorEastAsia" w:hAnsi="Consolas" w:cs="Consolas"/>
                <w:bCs w:val="0"/>
                <w:color w:val="000000"/>
                <w:sz w:val="20"/>
                <w:szCs w:val="20"/>
              </w:rPr>
              <w:t>.read</w:t>
            </w:r>
            <w:proofErr w:type="spellEnd"/>
            <w:r>
              <w:rPr>
                <w:rFonts w:ascii="Consolas" w:eastAsiaTheme="minorEastAsia" w:hAnsi="Consolas" w:cs="Consolas"/>
                <w:bCs w:val="0"/>
                <w:color w:val="000000"/>
                <w:sz w:val="20"/>
                <w:szCs w:val="20"/>
              </w:rPr>
              <w:t>();</w:t>
            </w:r>
          </w:p>
          <w:p w14:paraId="027A6F5B"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IOException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2E0E9F45"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roofErr w:type="spellEnd"/>
            <w:proofErr w:type="gramEnd"/>
            <w:r>
              <w:rPr>
                <w:rFonts w:ascii="Consolas" w:eastAsiaTheme="minorEastAsia" w:hAnsi="Consolas" w:cs="Consolas"/>
                <w:bCs w:val="0"/>
                <w:color w:val="000000"/>
                <w:sz w:val="20"/>
                <w:szCs w:val="20"/>
              </w:rPr>
              <w:t>();</w:t>
            </w:r>
          </w:p>
          <w:p w14:paraId="0200F02A"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90A3A6B"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8701FCD"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roofErr w:type="gramStart"/>
            <w:r>
              <w:rPr>
                <w:rFonts w:ascii="Consolas" w:eastAsiaTheme="minorEastAsia" w:hAnsi="Consolas" w:cs="Consolas"/>
                <w:bCs w:val="0"/>
                <w:color w:val="3F7F5F"/>
                <w:sz w:val="20"/>
                <w:szCs w:val="20"/>
              </w:rPr>
              <w:t>修该值</w:t>
            </w:r>
            <w:proofErr w:type="gramEnd"/>
          </w:p>
          <w:p w14:paraId="2080A882"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02CD3D13"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updateNode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16ACBE13" w14:textId="77777777" w:rsidR="00974371" w:rsidRDefault="00974371" w:rsidP="008D35E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.writeData</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"/node/node1/node3"</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"xx111"</w:t>
            </w:r>
            <w:r>
              <w:rPr>
                <w:rFonts w:ascii="Consolas" w:eastAsiaTheme="minorEastAsia" w:hAnsi="Consolas" w:cs="Consolas"/>
                <w:bCs w:val="0"/>
                <w:color w:val="000000"/>
                <w:sz w:val="20"/>
                <w:szCs w:val="20"/>
              </w:rPr>
              <w:t>);</w:t>
            </w:r>
          </w:p>
          <w:p w14:paraId="7C048CE8" w14:textId="77777777" w:rsidR="00974371" w:rsidRDefault="00974371" w:rsidP="008D35E4">
            <w:pPr>
              <w:ind w:firstLineChars="0" w:firstLine="0"/>
            </w:pPr>
            <w:r>
              <w:rPr>
                <w:rFonts w:ascii="Consolas" w:eastAsiaTheme="minorEastAsia" w:hAnsi="Consolas" w:cs="Consolas"/>
                <w:bCs w:val="0"/>
                <w:color w:val="000000"/>
                <w:sz w:val="20"/>
                <w:szCs w:val="20"/>
              </w:rPr>
              <w:tab/>
              <w:t>}</w:t>
            </w:r>
          </w:p>
        </w:tc>
      </w:tr>
    </w:tbl>
    <w:p w14:paraId="423A5E50" w14:textId="77777777" w:rsidR="00974371" w:rsidRPr="008A1664" w:rsidRDefault="00974371" w:rsidP="00974371">
      <w:pPr>
        <w:ind w:firstLine="420"/>
      </w:pPr>
    </w:p>
    <w:p w14:paraId="3889ED3A" w14:textId="4D4585A3" w:rsidR="000D5F22" w:rsidRDefault="002B6236" w:rsidP="008571BD">
      <w:pPr>
        <w:pStyle w:val="10"/>
      </w:pPr>
      <w:r>
        <w:t>Zookeeper</w:t>
      </w:r>
      <w:r>
        <w:rPr>
          <w:rFonts w:hint="eastAsia"/>
        </w:rPr>
        <w:t>源码</w:t>
      </w:r>
    </w:p>
    <w:p w14:paraId="181DCC2A" w14:textId="592B44F9" w:rsidR="000F32EB" w:rsidRDefault="000F32EB" w:rsidP="000F32EB">
      <w:pPr>
        <w:pStyle w:val="2"/>
        <w:rPr>
          <w:rFonts w:ascii="微软雅黑" w:eastAsia="微软雅黑" w:hAnsi="微软雅黑"/>
        </w:rPr>
      </w:pPr>
      <w:proofErr w:type="spellStart"/>
      <w:r>
        <w:t>Paxos</w:t>
      </w:r>
      <w:proofErr w:type="spellEnd"/>
      <w:r>
        <w:rPr>
          <w:rFonts w:ascii="微软雅黑" w:eastAsia="微软雅黑" w:hAnsi="微软雅黑" w:hint="eastAsia"/>
        </w:rPr>
        <w:t>算法</w:t>
      </w:r>
    </w:p>
    <w:p w14:paraId="6C01FCDD" w14:textId="36F9066F" w:rsidR="000F32EB" w:rsidRDefault="000F32EB" w:rsidP="000F32EB">
      <w:pPr>
        <w:pStyle w:val="3"/>
        <w:ind w:firstLine="420"/>
      </w:pPr>
      <w:proofErr w:type="spellStart"/>
      <w:r w:rsidRPr="000F32EB">
        <w:t>Paxos</w:t>
      </w:r>
      <w:proofErr w:type="spellEnd"/>
      <w:r w:rsidRPr="000F32EB">
        <w:t>算法</w:t>
      </w:r>
    </w:p>
    <w:p w14:paraId="0A78927D" w14:textId="4CB15BF9" w:rsidR="000F32EB" w:rsidRDefault="000F32EB" w:rsidP="000F32EB">
      <w:pPr>
        <w:ind w:firstLine="420"/>
      </w:pPr>
      <w:proofErr w:type="spellStart"/>
      <w:r w:rsidRPr="000F32EB">
        <w:t>Paxos</w:t>
      </w:r>
      <w:proofErr w:type="spellEnd"/>
      <w:r w:rsidRPr="000F32EB">
        <w:t>算法：一种基于消息传递且具有高度容错特性的一致性算法。</w:t>
      </w:r>
    </w:p>
    <w:p w14:paraId="4B223600" w14:textId="13365B7C" w:rsidR="005B2159" w:rsidRDefault="005B2159" w:rsidP="00962FF9">
      <w:pPr>
        <w:ind w:firstLine="420"/>
      </w:pPr>
      <w:proofErr w:type="spellStart"/>
      <w:r>
        <w:t>Paxos</w:t>
      </w:r>
      <w:proofErr w:type="spellEnd"/>
      <w:r>
        <w:t>算法解决的问题：就是如何快速正确的在一个分布式系统中对某个数据</w:t>
      </w:r>
      <w:proofErr w:type="gramStart"/>
      <w:r>
        <w:t>值达成</w:t>
      </w:r>
      <w:proofErr w:type="gramEnd"/>
      <w:r>
        <w:t>一致，并且保证不论发生任何异常，</w:t>
      </w:r>
      <w:r>
        <w:rPr>
          <w:rFonts w:hint="eastAsia"/>
        </w:rPr>
        <w:t>都不会破坏整个系统的一致性。</w:t>
      </w:r>
    </w:p>
    <w:p w14:paraId="276069BB" w14:textId="78E7B683" w:rsidR="00FE431B" w:rsidRDefault="00FE431B" w:rsidP="00FE431B">
      <w:pPr>
        <w:pStyle w:val="3"/>
        <w:ind w:firstLine="420"/>
      </w:pPr>
      <w:r>
        <w:rPr>
          <w:rFonts w:hint="eastAsia"/>
        </w:rPr>
        <w:t>算法描述</w:t>
      </w:r>
    </w:p>
    <w:p w14:paraId="1005378C" w14:textId="4BCB6D61" w:rsidR="00BD54A4" w:rsidRDefault="00FE431B" w:rsidP="00962FF9">
      <w:pPr>
        <w:ind w:firstLine="420"/>
      </w:pPr>
      <w:r>
        <w:rPr>
          <w:noProof/>
        </w:rPr>
        <w:drawing>
          <wp:inline distT="0" distB="0" distL="0" distR="0" wp14:anchorId="562FFC60" wp14:editId="24E8BAD1">
            <wp:extent cx="5274310" cy="11487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48715"/>
                    </a:xfrm>
                    <a:prstGeom prst="rect">
                      <a:avLst/>
                    </a:prstGeom>
                  </pic:spPr>
                </pic:pic>
              </a:graphicData>
            </a:graphic>
          </wp:inline>
        </w:drawing>
      </w:r>
    </w:p>
    <w:p w14:paraId="6FA03A19" w14:textId="6C51C27D" w:rsidR="00BD54A4" w:rsidRDefault="00D6530C" w:rsidP="00F844B1">
      <w:pPr>
        <w:ind w:firstLine="420"/>
      </w:pPr>
      <w:r>
        <w:rPr>
          <w:rFonts w:ascii="仿宋" w:hAnsi="仿宋" w:cs="仿宋" w:hint="eastAsia"/>
        </w:rPr>
        <w:t>在一个</w:t>
      </w:r>
      <w:proofErr w:type="spellStart"/>
      <w:r>
        <w:t>Paxos</w:t>
      </w:r>
      <w:proofErr w:type="spellEnd"/>
      <w:r>
        <w:t>系统中，首先将所有节点划分为</w:t>
      </w:r>
      <w:r>
        <w:t>Proposer</w:t>
      </w:r>
      <w:r>
        <w:t>（提议者），</w:t>
      </w:r>
      <w:r>
        <w:t>Acceptor</w:t>
      </w:r>
      <w:r>
        <w:t>（接受者），和</w:t>
      </w:r>
      <w:r>
        <w:t>Learner</w:t>
      </w:r>
      <w:r>
        <w:t>（学习者）。（注意：每个节点都可以身兼数职）。</w:t>
      </w:r>
    </w:p>
    <w:p w14:paraId="33EAF44A" w14:textId="442923E2" w:rsidR="00FE431B" w:rsidRDefault="00FE431B" w:rsidP="00FE431B">
      <w:pPr>
        <w:ind w:firstLine="420"/>
      </w:pPr>
      <w:r>
        <w:rPr>
          <w:rFonts w:ascii="仿宋" w:hAnsi="仿宋" w:cs="仿宋" w:hint="eastAsia"/>
        </w:rPr>
        <w:t>一个完整的</w:t>
      </w:r>
      <w:proofErr w:type="spellStart"/>
      <w:r>
        <w:t>Paxos</w:t>
      </w:r>
      <w:proofErr w:type="spellEnd"/>
      <w:r>
        <w:t>算法流程分为三个阶段：</w:t>
      </w:r>
    </w:p>
    <w:p w14:paraId="57AA80F1" w14:textId="79526A24" w:rsidR="00FE431B" w:rsidRDefault="00FE431B" w:rsidP="00FE431B">
      <w:pPr>
        <w:ind w:firstLine="420"/>
      </w:pPr>
      <w:r>
        <w:t>Prepare</w:t>
      </w:r>
      <w:r>
        <w:t>准备阶段</w:t>
      </w:r>
    </w:p>
    <w:p w14:paraId="43217105" w14:textId="69BEED7F" w:rsidR="00FE431B" w:rsidRDefault="00FE431B" w:rsidP="00FE431B">
      <w:pPr>
        <w:ind w:left="420" w:firstLine="420"/>
      </w:pPr>
      <w:r>
        <w:t>Proposer</w:t>
      </w:r>
      <w:r>
        <w:t>向多个</w:t>
      </w:r>
      <w:r>
        <w:t>Acceptor</w:t>
      </w:r>
      <w:r>
        <w:t>发出</w:t>
      </w:r>
      <w:r>
        <w:t>Propose</w:t>
      </w:r>
      <w:r>
        <w:t>请求</w:t>
      </w:r>
      <w:r>
        <w:t>Promise</w:t>
      </w:r>
      <w:r>
        <w:t>（承诺）</w:t>
      </w:r>
    </w:p>
    <w:p w14:paraId="74F9B3FD" w14:textId="5CAA1C3E" w:rsidR="00FE431B" w:rsidRDefault="00FE431B" w:rsidP="00FE431B">
      <w:pPr>
        <w:ind w:left="420" w:firstLine="420"/>
      </w:pPr>
      <w:r>
        <w:t>Acceptor</w:t>
      </w:r>
      <w:r>
        <w:t>针对收到的</w:t>
      </w:r>
      <w:r>
        <w:t>Propose</w:t>
      </w:r>
      <w:r>
        <w:t>请求进行</w:t>
      </w:r>
      <w:r>
        <w:t>Promise</w:t>
      </w:r>
      <w:r>
        <w:t>（承诺）</w:t>
      </w:r>
    </w:p>
    <w:p w14:paraId="2A7AF5AF" w14:textId="050A6113" w:rsidR="00FE431B" w:rsidRDefault="00FE431B" w:rsidP="00FE431B">
      <w:pPr>
        <w:ind w:firstLine="420"/>
      </w:pPr>
      <w:r>
        <w:t>Accept</w:t>
      </w:r>
      <w:r>
        <w:t>接受阶段</w:t>
      </w:r>
    </w:p>
    <w:p w14:paraId="4A300F51" w14:textId="7A3AD49D" w:rsidR="00FE431B" w:rsidRDefault="00FE431B" w:rsidP="00FE431B">
      <w:pPr>
        <w:ind w:left="420" w:firstLine="420"/>
      </w:pPr>
      <w:r>
        <w:t>Proposer</w:t>
      </w:r>
      <w:r>
        <w:t>收到多数</w:t>
      </w:r>
      <w:r>
        <w:t>Acceptor</w:t>
      </w:r>
      <w:r>
        <w:t>承诺的</w:t>
      </w:r>
      <w:r>
        <w:t>Promise</w:t>
      </w:r>
      <w:r>
        <w:t>后，向</w:t>
      </w:r>
      <w:r>
        <w:t>Acceptor</w:t>
      </w:r>
      <w:r>
        <w:t>发出</w:t>
      </w:r>
      <w:r>
        <w:t>Propose</w:t>
      </w:r>
      <w:r>
        <w:t>请求</w:t>
      </w:r>
    </w:p>
    <w:p w14:paraId="30C880FA" w14:textId="3DFB8C83" w:rsidR="00FE431B" w:rsidRDefault="00FE431B" w:rsidP="00FE431B">
      <w:pPr>
        <w:ind w:left="420" w:firstLine="420"/>
      </w:pPr>
      <w:r>
        <w:t>Acceptor</w:t>
      </w:r>
      <w:r>
        <w:t>针对收到的</w:t>
      </w:r>
      <w:r>
        <w:t>Propose</w:t>
      </w:r>
      <w:r>
        <w:t>请求进行</w:t>
      </w:r>
      <w:r>
        <w:t>Accept</w:t>
      </w:r>
      <w:r>
        <w:t>处理</w:t>
      </w:r>
    </w:p>
    <w:p w14:paraId="179F1BD7" w14:textId="5D3529AB" w:rsidR="00FE431B" w:rsidRDefault="00FE431B" w:rsidP="00FE431B">
      <w:pPr>
        <w:ind w:firstLine="420"/>
      </w:pPr>
      <w:r>
        <w:t>Learn</w:t>
      </w:r>
      <w:r>
        <w:t>学习阶段：</w:t>
      </w:r>
      <w:r>
        <w:t>Proposer</w:t>
      </w:r>
      <w:r>
        <w:t>将形成的决议发送给所有</w:t>
      </w:r>
      <w:r>
        <w:t>Learners</w:t>
      </w:r>
    </w:p>
    <w:p w14:paraId="5B8C5BF6" w14:textId="2E05DA11" w:rsidR="008B7D1F" w:rsidRDefault="008B7D1F" w:rsidP="008B7D1F">
      <w:pPr>
        <w:pStyle w:val="3"/>
        <w:ind w:firstLine="420"/>
      </w:pPr>
      <w:r>
        <w:rPr>
          <w:rFonts w:hint="eastAsia"/>
        </w:rPr>
        <w:t>详细过程</w:t>
      </w:r>
    </w:p>
    <w:p w14:paraId="318B8ECD" w14:textId="796CC018" w:rsidR="008B7D1F" w:rsidRPr="008B7D1F" w:rsidRDefault="008B7D1F" w:rsidP="008B7D1F">
      <w:pPr>
        <w:ind w:firstLine="420"/>
      </w:pPr>
      <w:r>
        <w:rPr>
          <w:noProof/>
        </w:rPr>
        <w:drawing>
          <wp:inline distT="0" distB="0" distL="0" distR="0" wp14:anchorId="5C125805" wp14:editId="4C87420B">
            <wp:extent cx="5274310" cy="7194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19455"/>
                    </a:xfrm>
                    <a:prstGeom prst="rect">
                      <a:avLst/>
                    </a:prstGeom>
                  </pic:spPr>
                </pic:pic>
              </a:graphicData>
            </a:graphic>
          </wp:inline>
        </w:drawing>
      </w:r>
    </w:p>
    <w:p w14:paraId="391265FF" w14:textId="1CE256F1" w:rsidR="008B7D1F" w:rsidRDefault="008B7D1F" w:rsidP="008B7D1F">
      <w:pPr>
        <w:ind w:firstLine="420"/>
      </w:pPr>
      <w:r>
        <w:rPr>
          <w:rFonts w:hint="eastAsia"/>
        </w:rPr>
        <w:t>（</w:t>
      </w:r>
      <w:r>
        <w:t>1</w:t>
      </w:r>
      <w:r>
        <w:t>）</w:t>
      </w:r>
      <w:r>
        <w:t>Prepare: Proposer</w:t>
      </w:r>
      <w:r>
        <w:t>生成全局唯一且递增的</w:t>
      </w:r>
      <w:r>
        <w:t>Proposal ID</w:t>
      </w:r>
      <w:r>
        <w:t>，向所有</w:t>
      </w:r>
      <w:r>
        <w:t>Acceptor</w:t>
      </w:r>
      <w:r>
        <w:t>发送</w:t>
      </w:r>
      <w:r>
        <w:t>Propose</w:t>
      </w:r>
      <w:r>
        <w:t>请求，这里无需携带提案内容，只携</w:t>
      </w:r>
      <w:r>
        <w:rPr>
          <w:rFonts w:hint="eastAsia"/>
        </w:rPr>
        <w:t>带</w:t>
      </w:r>
      <w:r>
        <w:t>Proposal ID</w:t>
      </w:r>
      <w:r>
        <w:t>即可。</w:t>
      </w:r>
    </w:p>
    <w:p w14:paraId="11DFBB09" w14:textId="77777777" w:rsidR="008B7D1F" w:rsidRDefault="008B7D1F" w:rsidP="008B7D1F">
      <w:pPr>
        <w:ind w:firstLine="420"/>
      </w:pPr>
      <w:r>
        <w:rPr>
          <w:rFonts w:hint="eastAsia"/>
        </w:rPr>
        <w:t>（</w:t>
      </w:r>
      <w:r>
        <w:t>2</w:t>
      </w:r>
      <w:r>
        <w:t>）</w:t>
      </w:r>
      <w:r>
        <w:t>Promise: Acceptor</w:t>
      </w:r>
      <w:r>
        <w:t>收到</w:t>
      </w:r>
      <w:r>
        <w:t>Propose</w:t>
      </w:r>
      <w:r>
        <w:t>请求后，做出</w:t>
      </w:r>
      <w:r>
        <w:t>“</w:t>
      </w:r>
      <w:r>
        <w:t>两个承诺，一个应答</w:t>
      </w:r>
      <w:r>
        <w:t>”</w:t>
      </w:r>
      <w:r>
        <w:t>。</w:t>
      </w:r>
    </w:p>
    <w:p w14:paraId="4F17021D" w14:textId="77777777" w:rsidR="008B7D1F" w:rsidRDefault="008B7D1F" w:rsidP="008B7D1F">
      <w:pPr>
        <w:ind w:firstLine="420"/>
      </w:pPr>
      <w:r>
        <w:rPr>
          <w:rFonts w:hint="eastAsia"/>
        </w:rPr>
        <w:t>不再接受</w:t>
      </w:r>
      <w:r>
        <w:t>Proposal ID</w:t>
      </w:r>
      <w:r>
        <w:t>小于等于（注意：这里是</w:t>
      </w:r>
      <w:r>
        <w:t xml:space="preserve">&lt;= </w:t>
      </w:r>
      <w:r>
        <w:t>）当前请求的</w:t>
      </w:r>
      <w:r>
        <w:t>Propose</w:t>
      </w:r>
      <w:r>
        <w:t>请求。</w:t>
      </w:r>
    </w:p>
    <w:p w14:paraId="40B8F511" w14:textId="77777777" w:rsidR="008B7D1F" w:rsidRDefault="008B7D1F" w:rsidP="008B7D1F">
      <w:pPr>
        <w:ind w:firstLine="420"/>
      </w:pPr>
      <w:r>
        <w:rPr>
          <w:rFonts w:hint="eastAsia"/>
        </w:rPr>
        <w:t>不再接受</w:t>
      </w:r>
      <w:r>
        <w:t>Proposal ID</w:t>
      </w:r>
      <w:r>
        <w:t>小于（注意：这里是</w:t>
      </w:r>
      <w:r>
        <w:t xml:space="preserve">&lt; </w:t>
      </w:r>
      <w:r>
        <w:t>）当前请求的</w:t>
      </w:r>
      <w:r>
        <w:t>Accept</w:t>
      </w:r>
      <w:r>
        <w:t>请求。</w:t>
      </w:r>
    </w:p>
    <w:p w14:paraId="129E618C" w14:textId="77777777" w:rsidR="008B7D1F" w:rsidRDefault="008B7D1F" w:rsidP="008B7D1F">
      <w:pPr>
        <w:ind w:firstLine="420"/>
      </w:pPr>
      <w:r>
        <w:rPr>
          <w:rFonts w:hint="eastAsia"/>
        </w:rPr>
        <w:lastRenderedPageBreak/>
        <w:t>不违背以前做出的承诺下，回复已经</w:t>
      </w:r>
      <w:r>
        <w:t>Accept</w:t>
      </w:r>
      <w:r>
        <w:t>过的提案中</w:t>
      </w:r>
      <w:r>
        <w:t>Proposal   ID</w:t>
      </w:r>
      <w:r>
        <w:t>最大的那个提案的</w:t>
      </w:r>
      <w:r>
        <w:t>Value</w:t>
      </w:r>
      <w:r>
        <w:t>和</w:t>
      </w:r>
      <w:r>
        <w:t>Proposal    ID</w:t>
      </w:r>
      <w:r>
        <w:t>，没有则返回空值。</w:t>
      </w:r>
    </w:p>
    <w:p w14:paraId="6110FF90" w14:textId="77777777" w:rsidR="008B7D1F" w:rsidRDefault="008B7D1F" w:rsidP="008B7D1F">
      <w:pPr>
        <w:ind w:firstLine="420"/>
      </w:pPr>
      <w:r>
        <w:rPr>
          <w:rFonts w:hint="eastAsia"/>
        </w:rPr>
        <w:t>（</w:t>
      </w:r>
      <w:r>
        <w:t>3</w:t>
      </w:r>
      <w:r>
        <w:t>）</w:t>
      </w:r>
      <w:r>
        <w:t>Propose:   Proposer</w:t>
      </w:r>
      <w:r>
        <w:t>收到多数</w:t>
      </w:r>
      <w:r>
        <w:t>Acceptor</w:t>
      </w:r>
      <w:r>
        <w:t>的</w:t>
      </w:r>
      <w:r>
        <w:t>Promise</w:t>
      </w:r>
      <w:r>
        <w:t>应答后，从应答中选择</w:t>
      </w:r>
      <w:r>
        <w:t>Proposal    ID</w:t>
      </w:r>
      <w:r>
        <w:t>最大的提案的</w:t>
      </w:r>
      <w:r>
        <w:t>Value</w:t>
      </w:r>
      <w:r>
        <w:t>，作为本次要发起的提案。如果所有应答的提案</w:t>
      </w:r>
      <w:r>
        <w:t>Value</w:t>
      </w:r>
      <w:r>
        <w:t>均为空值，则可以自己随意决定提案</w:t>
      </w:r>
      <w:r>
        <w:t>Value</w:t>
      </w:r>
      <w:r>
        <w:t>。然后携带当前</w:t>
      </w:r>
      <w:r>
        <w:t>Proposal ID</w:t>
      </w:r>
      <w:r>
        <w:t>，向所有</w:t>
      </w:r>
      <w:r>
        <w:t>Acceptor</w:t>
      </w:r>
      <w:r>
        <w:t>发送</w:t>
      </w:r>
      <w:r>
        <w:t>Propose</w:t>
      </w:r>
      <w:r>
        <w:t>请求。</w:t>
      </w:r>
    </w:p>
    <w:p w14:paraId="1B497FE1" w14:textId="322E1C71" w:rsidR="008B7D1F" w:rsidRDefault="008B7D1F" w:rsidP="008B7D1F">
      <w:pPr>
        <w:ind w:firstLine="420"/>
      </w:pPr>
      <w:r>
        <w:rPr>
          <w:rFonts w:hint="eastAsia"/>
        </w:rPr>
        <w:t>（</w:t>
      </w:r>
      <w:r>
        <w:t>4</w:t>
      </w:r>
      <w:r>
        <w:t>）</w:t>
      </w:r>
      <w:r>
        <w:t>Accept: Acceptor</w:t>
      </w:r>
      <w:r>
        <w:t>收到</w:t>
      </w:r>
      <w:r>
        <w:t>Propose</w:t>
      </w:r>
      <w:r>
        <w:t>请求后，在不违背自己之前做出的承诺下，接受并持久</w:t>
      </w:r>
      <w:proofErr w:type="gramStart"/>
      <w:r>
        <w:t>化当前</w:t>
      </w:r>
      <w:proofErr w:type="gramEnd"/>
      <w:r>
        <w:t>Proposal ID</w:t>
      </w:r>
      <w:r>
        <w:t>和提案</w:t>
      </w:r>
      <w:r>
        <w:t>Value</w:t>
      </w:r>
      <w:r>
        <w:t>。</w:t>
      </w:r>
    </w:p>
    <w:p w14:paraId="38C128C6" w14:textId="5477F85C" w:rsidR="008B7D1F" w:rsidRDefault="008B7D1F" w:rsidP="008B7D1F">
      <w:pPr>
        <w:ind w:firstLine="420"/>
      </w:pPr>
      <w:r>
        <w:rPr>
          <w:rFonts w:hint="eastAsia"/>
        </w:rPr>
        <w:t>（</w:t>
      </w:r>
      <w:r>
        <w:t>5</w:t>
      </w:r>
      <w:r>
        <w:t>）</w:t>
      </w:r>
      <w:r>
        <w:t>Learn: Proposer</w:t>
      </w:r>
      <w:r>
        <w:t>收到多数</w:t>
      </w:r>
      <w:r>
        <w:t>Acceptor</w:t>
      </w:r>
      <w:r>
        <w:t>的</w:t>
      </w:r>
      <w:r>
        <w:t>Accept</w:t>
      </w:r>
      <w:r>
        <w:t>后，决议形成，将形成的决议发送给所有</w:t>
      </w:r>
      <w:r>
        <w:t>Learner</w:t>
      </w:r>
      <w:r>
        <w:t>。</w:t>
      </w:r>
    </w:p>
    <w:p w14:paraId="197FC71A" w14:textId="39F06AF9" w:rsidR="005913E0" w:rsidRDefault="005913E0" w:rsidP="005913E0">
      <w:pPr>
        <w:pStyle w:val="3"/>
        <w:ind w:firstLine="420"/>
      </w:pPr>
      <w:r>
        <w:rPr>
          <w:rFonts w:hint="eastAsia"/>
        </w:rPr>
        <w:t>例如</w:t>
      </w:r>
    </w:p>
    <w:p w14:paraId="5744AF71" w14:textId="6BE8AB93" w:rsidR="00FF0375" w:rsidRPr="00FF0375" w:rsidRDefault="00FF0375" w:rsidP="00FF0375">
      <w:pPr>
        <w:ind w:firstLine="420"/>
      </w:pPr>
      <w:r>
        <w:rPr>
          <w:rFonts w:hint="eastAsia"/>
        </w:rPr>
        <w:t>情况</w:t>
      </w:r>
      <w:r>
        <w:rPr>
          <w:rFonts w:hint="eastAsia"/>
        </w:rPr>
        <w:t>1</w:t>
      </w:r>
      <w:r>
        <w:t>:</w:t>
      </w:r>
    </w:p>
    <w:p w14:paraId="3A3472A8" w14:textId="3DC381AC" w:rsidR="00FF0375" w:rsidRDefault="00FF0375" w:rsidP="00FF0375">
      <w:pPr>
        <w:ind w:firstLine="420"/>
      </w:pPr>
      <w:r w:rsidRPr="00FF0375">
        <w:rPr>
          <w:rFonts w:ascii="仿宋" w:hAnsi="仿宋" w:cs="仿宋" w:hint="eastAsia"/>
        </w:rPr>
        <w:t>有</w:t>
      </w:r>
      <w:r w:rsidRPr="00FF0375">
        <w:t>A1, A2, A3, A4, A5 5</w:t>
      </w:r>
      <w:r w:rsidRPr="00FF0375">
        <w:t>位议员，就税率问题进行决议。</w:t>
      </w:r>
    </w:p>
    <w:p w14:paraId="1052886B" w14:textId="6226C3DE" w:rsidR="00FF0375" w:rsidRDefault="00FF0375" w:rsidP="00FF0375">
      <w:pPr>
        <w:ind w:firstLine="420"/>
      </w:pPr>
      <w:r>
        <w:rPr>
          <w:noProof/>
        </w:rPr>
        <w:drawing>
          <wp:inline distT="0" distB="0" distL="0" distR="0" wp14:anchorId="4368CFA9" wp14:editId="69A7B710">
            <wp:extent cx="5274310" cy="9709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70915"/>
                    </a:xfrm>
                    <a:prstGeom prst="rect">
                      <a:avLst/>
                    </a:prstGeom>
                  </pic:spPr>
                </pic:pic>
              </a:graphicData>
            </a:graphic>
          </wp:inline>
        </w:drawing>
      </w:r>
    </w:p>
    <w:p w14:paraId="0434FA70" w14:textId="77777777" w:rsidR="00FF0375" w:rsidRPr="00FF0375" w:rsidRDefault="00FF0375" w:rsidP="00FF0375">
      <w:pPr>
        <w:ind w:firstLine="420"/>
      </w:pPr>
    </w:p>
    <w:p w14:paraId="37C5C496" w14:textId="73E523D9" w:rsidR="00FF0375" w:rsidRDefault="00FF0375" w:rsidP="00FF0375">
      <w:pPr>
        <w:tabs>
          <w:tab w:val="left" w:pos="5289"/>
        </w:tabs>
        <w:ind w:firstLine="420"/>
      </w:pPr>
      <w:r>
        <w:t>A1</w:t>
      </w:r>
      <w:r>
        <w:t>发起</w:t>
      </w:r>
      <w:r>
        <w:t>1</w:t>
      </w:r>
      <w:r>
        <w:t>号</w:t>
      </w:r>
      <w:r>
        <w:t>Proposal</w:t>
      </w:r>
      <w:r>
        <w:t>的</w:t>
      </w:r>
      <w:r>
        <w:t>Propose</w:t>
      </w:r>
      <w:r>
        <w:t>，等待</w:t>
      </w:r>
      <w:r>
        <w:t>Promise</w:t>
      </w:r>
      <w:r>
        <w:t>承诺；</w:t>
      </w:r>
    </w:p>
    <w:p w14:paraId="39137D51" w14:textId="389D2C73" w:rsidR="00FF0375" w:rsidRDefault="00FF0375" w:rsidP="00FF0375">
      <w:pPr>
        <w:tabs>
          <w:tab w:val="left" w:pos="5289"/>
        </w:tabs>
        <w:ind w:firstLine="420"/>
      </w:pPr>
      <w:r>
        <w:t>A2-A5</w:t>
      </w:r>
      <w:r>
        <w:t>回应</w:t>
      </w:r>
      <w:r>
        <w:t>Promise</w:t>
      </w:r>
      <w:r>
        <w:t>；</w:t>
      </w:r>
    </w:p>
    <w:p w14:paraId="3BBB6990" w14:textId="540BCD06" w:rsidR="00FF0375" w:rsidRDefault="00FF0375" w:rsidP="005964B8">
      <w:pPr>
        <w:tabs>
          <w:tab w:val="left" w:pos="5289"/>
        </w:tabs>
        <w:ind w:firstLineChars="195" w:firstLine="409"/>
      </w:pPr>
      <w:r>
        <w:t>A1</w:t>
      </w:r>
      <w:r>
        <w:t>在收到两份回复时就会发起税率</w:t>
      </w:r>
      <w:r>
        <w:t>10%</w:t>
      </w:r>
      <w:r>
        <w:t>的</w:t>
      </w:r>
      <w:r>
        <w:t>Proposal</w:t>
      </w:r>
      <w:r>
        <w:t>；</w:t>
      </w:r>
      <w:r w:rsidR="005964B8">
        <w:rPr>
          <w:rFonts w:hint="eastAsia"/>
        </w:rPr>
        <w:t>(</w:t>
      </w:r>
      <w:r w:rsidR="005964B8">
        <w:rPr>
          <w:rFonts w:hint="eastAsia"/>
        </w:rPr>
        <w:t>超过</w:t>
      </w:r>
      <w:r w:rsidR="00DF421C">
        <w:rPr>
          <w:rFonts w:hint="eastAsia"/>
        </w:rPr>
        <w:t>半数</w:t>
      </w:r>
      <w:r w:rsidR="005964B8">
        <w:t>)</w:t>
      </w:r>
    </w:p>
    <w:p w14:paraId="1FCD8AB0" w14:textId="5B7A5AD6" w:rsidR="00FF0375" w:rsidRDefault="00FF0375" w:rsidP="00FF0375">
      <w:pPr>
        <w:tabs>
          <w:tab w:val="left" w:pos="5289"/>
        </w:tabs>
        <w:ind w:firstLine="420"/>
      </w:pPr>
      <w:r>
        <w:t>A2-A5</w:t>
      </w:r>
      <w:r>
        <w:t>回应</w:t>
      </w:r>
      <w:r>
        <w:t>Accept</w:t>
      </w:r>
      <w:r>
        <w:t>；</w:t>
      </w:r>
    </w:p>
    <w:p w14:paraId="54361A1B" w14:textId="71890A5F" w:rsidR="00DF421C" w:rsidRDefault="00FF0375" w:rsidP="005964B8">
      <w:pPr>
        <w:tabs>
          <w:tab w:val="left" w:pos="5289"/>
        </w:tabs>
        <w:ind w:firstLineChars="95" w:firstLine="199"/>
      </w:pPr>
      <w:r>
        <w:rPr>
          <w:rFonts w:ascii="仿宋" w:hAnsi="仿宋" w:cs="仿宋" w:hint="eastAsia"/>
        </w:rPr>
        <w:t>通过</w:t>
      </w:r>
      <w:r>
        <w:t>Proposal</w:t>
      </w:r>
      <w:r>
        <w:t>，税率</w:t>
      </w:r>
      <w:r>
        <w:t>10%</w:t>
      </w:r>
      <w:r>
        <w:t>。</w:t>
      </w:r>
    </w:p>
    <w:p w14:paraId="315FC41E" w14:textId="77777777" w:rsidR="00DF421C" w:rsidRDefault="00DF421C" w:rsidP="005964B8">
      <w:pPr>
        <w:tabs>
          <w:tab w:val="left" w:pos="5289"/>
        </w:tabs>
        <w:ind w:firstLineChars="95" w:firstLine="199"/>
      </w:pPr>
    </w:p>
    <w:p w14:paraId="7F2491D5" w14:textId="4D3153E8" w:rsidR="000F32EB" w:rsidRDefault="00DF421C" w:rsidP="005964B8">
      <w:pPr>
        <w:tabs>
          <w:tab w:val="left" w:pos="5289"/>
        </w:tabs>
        <w:ind w:firstLineChars="95" w:firstLine="199"/>
      </w:pPr>
      <w:r>
        <w:rPr>
          <w:rFonts w:hint="eastAsia"/>
        </w:rPr>
        <w:t>情况</w:t>
      </w:r>
      <w:r>
        <w:rPr>
          <w:rFonts w:hint="eastAsia"/>
        </w:rPr>
        <w:t>2</w:t>
      </w:r>
      <w:r>
        <w:t>:</w:t>
      </w:r>
      <w:r w:rsidRPr="00DF421C">
        <w:rPr>
          <w:rFonts w:hint="eastAsia"/>
        </w:rPr>
        <w:t xml:space="preserve"> </w:t>
      </w:r>
      <w:r w:rsidRPr="00DF421C">
        <w:rPr>
          <w:rFonts w:ascii="仿宋" w:hAnsi="仿宋" w:cs="仿宋" w:hint="eastAsia"/>
        </w:rPr>
        <w:t>现在我们假设在</w:t>
      </w:r>
      <w:r w:rsidRPr="00DF421C">
        <w:t>A1</w:t>
      </w:r>
      <w:r w:rsidRPr="00DF421C">
        <w:t>提出提案的同时</w:t>
      </w:r>
      <w:r w:rsidRPr="00DF421C">
        <w:t>, A5</w:t>
      </w:r>
      <w:r w:rsidRPr="00DF421C">
        <w:t>决定将税率定为</w:t>
      </w:r>
      <w:r w:rsidRPr="00DF421C">
        <w:t>20%</w:t>
      </w:r>
      <w:r w:rsidR="00356753">
        <w:tab/>
      </w:r>
    </w:p>
    <w:p w14:paraId="29D0099F" w14:textId="35B20826" w:rsidR="00DF421C" w:rsidRDefault="00DF421C" w:rsidP="005964B8">
      <w:pPr>
        <w:tabs>
          <w:tab w:val="left" w:pos="5289"/>
        </w:tabs>
        <w:ind w:firstLineChars="95" w:firstLine="199"/>
      </w:pPr>
      <w:r>
        <w:rPr>
          <w:noProof/>
        </w:rPr>
        <w:drawing>
          <wp:inline distT="0" distB="0" distL="0" distR="0" wp14:anchorId="3FA22205" wp14:editId="19600191">
            <wp:extent cx="5274310" cy="1125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25220"/>
                    </a:xfrm>
                    <a:prstGeom prst="rect">
                      <a:avLst/>
                    </a:prstGeom>
                  </pic:spPr>
                </pic:pic>
              </a:graphicData>
            </a:graphic>
          </wp:inline>
        </w:drawing>
      </w:r>
    </w:p>
    <w:p w14:paraId="2E49A527" w14:textId="63FE8FFC" w:rsidR="00DC0A4C" w:rsidRDefault="00DC0A4C" w:rsidP="00DC0A4C">
      <w:pPr>
        <w:tabs>
          <w:tab w:val="left" w:pos="5289"/>
        </w:tabs>
        <w:ind w:firstLineChars="95" w:firstLine="199"/>
      </w:pPr>
      <w:r>
        <w:t>A1</w:t>
      </w:r>
      <w:r>
        <w:t>，</w:t>
      </w:r>
      <w:r>
        <w:t>A5</w:t>
      </w:r>
      <w:r>
        <w:t>同时发起</w:t>
      </w:r>
      <w:r>
        <w:t>Propose</w:t>
      </w:r>
      <w:r>
        <w:t>（序号分别为</w:t>
      </w:r>
      <w:r>
        <w:t>1</w:t>
      </w:r>
      <w:r>
        <w:t>，</w:t>
      </w:r>
      <w:r>
        <w:t>2</w:t>
      </w:r>
      <w:r>
        <w:t>）</w:t>
      </w:r>
    </w:p>
    <w:p w14:paraId="5A51A481" w14:textId="37E69688" w:rsidR="00DC0A4C" w:rsidRDefault="00DC0A4C" w:rsidP="00DC0A4C">
      <w:pPr>
        <w:tabs>
          <w:tab w:val="left" w:pos="5289"/>
        </w:tabs>
        <w:ind w:firstLineChars="95" w:firstLine="199"/>
      </w:pPr>
      <w:r>
        <w:t>A2</w:t>
      </w:r>
      <w:r>
        <w:t>承诺</w:t>
      </w:r>
      <w:r>
        <w:t>A1</w:t>
      </w:r>
      <w:r>
        <w:t>，</w:t>
      </w:r>
      <w:r>
        <w:t>A4</w:t>
      </w:r>
      <w:r>
        <w:t>承诺</w:t>
      </w:r>
      <w:r>
        <w:t>A5</w:t>
      </w:r>
      <w:r>
        <w:t>，</w:t>
      </w:r>
      <w:r>
        <w:t>A3</w:t>
      </w:r>
      <w:r>
        <w:t>行为成为关键</w:t>
      </w:r>
    </w:p>
    <w:p w14:paraId="0920D2D1" w14:textId="2429AD09" w:rsidR="00DC0A4C" w:rsidRDefault="00DC0A4C" w:rsidP="00DC0A4C">
      <w:pPr>
        <w:tabs>
          <w:tab w:val="left" w:pos="5289"/>
        </w:tabs>
        <w:ind w:firstLineChars="95" w:firstLine="199"/>
      </w:pPr>
      <w:r>
        <w:rPr>
          <w:rFonts w:ascii="仿宋" w:hAnsi="仿宋" w:cs="仿宋" w:hint="eastAsia"/>
        </w:rPr>
        <w:t>情况</w:t>
      </w:r>
      <w:r>
        <w:t>1</w:t>
      </w:r>
      <w:r>
        <w:t>：</w:t>
      </w:r>
      <w:r>
        <w:t>A3</w:t>
      </w:r>
      <w:r>
        <w:t>先收到</w:t>
      </w:r>
      <w:r>
        <w:t>A1</w:t>
      </w:r>
      <w:r>
        <w:t>消息，承诺</w:t>
      </w:r>
      <w:r>
        <w:t>A1</w:t>
      </w:r>
      <w:r>
        <w:t>。</w:t>
      </w:r>
    </w:p>
    <w:p w14:paraId="4B444942" w14:textId="6DDFECA3" w:rsidR="00DC0A4C" w:rsidRDefault="00DC0A4C" w:rsidP="00DC0A4C">
      <w:pPr>
        <w:tabs>
          <w:tab w:val="left" w:pos="5289"/>
        </w:tabs>
        <w:ind w:firstLineChars="95" w:firstLine="199"/>
      </w:pPr>
      <w:r>
        <w:t>A1</w:t>
      </w:r>
      <w:r>
        <w:t>发起</w:t>
      </w:r>
      <w:r>
        <w:t>Proposal</w:t>
      </w:r>
      <w:r>
        <w:t>（</w:t>
      </w:r>
      <w:r>
        <w:t>1</w:t>
      </w:r>
      <w:r>
        <w:t>，</w:t>
      </w:r>
      <w:r>
        <w:t>10%</w:t>
      </w:r>
      <w:r>
        <w:t>），</w:t>
      </w:r>
      <w:r>
        <w:t>A2</w:t>
      </w:r>
      <w:r>
        <w:t>，</w:t>
      </w:r>
      <w:r>
        <w:t>A3</w:t>
      </w:r>
      <w:r>
        <w:t>接受。</w:t>
      </w:r>
    </w:p>
    <w:p w14:paraId="15BB3EB3" w14:textId="42861629" w:rsidR="00DC0A4C" w:rsidRDefault="00DC0A4C" w:rsidP="00DC0A4C">
      <w:pPr>
        <w:tabs>
          <w:tab w:val="left" w:pos="5289"/>
        </w:tabs>
        <w:ind w:firstLineChars="95" w:firstLine="199"/>
      </w:pPr>
      <w:r>
        <w:rPr>
          <w:rFonts w:ascii="仿宋" w:hAnsi="仿宋" w:cs="仿宋" w:hint="eastAsia"/>
        </w:rPr>
        <w:t>之后</w:t>
      </w:r>
      <w:r>
        <w:t>A3</w:t>
      </w:r>
      <w:r>
        <w:t>又收到</w:t>
      </w:r>
      <w:r>
        <w:t>A5</w:t>
      </w:r>
      <w:r>
        <w:t>消息，回复</w:t>
      </w:r>
      <w:r>
        <w:t>A1</w:t>
      </w:r>
      <w:r>
        <w:t>：（</w:t>
      </w:r>
      <w:r>
        <w:t>1</w:t>
      </w:r>
      <w:r>
        <w:t>，</w:t>
      </w:r>
      <w:r>
        <w:t>10%</w:t>
      </w:r>
      <w:r>
        <w:t>），并承诺</w:t>
      </w:r>
      <w:r>
        <w:t>A5</w:t>
      </w:r>
      <w:r>
        <w:t>。</w:t>
      </w:r>
    </w:p>
    <w:p w14:paraId="09EF6B7B" w14:textId="2C3E67BF" w:rsidR="004F190B" w:rsidRDefault="00DC0A4C" w:rsidP="00DC0A4C">
      <w:pPr>
        <w:tabs>
          <w:tab w:val="left" w:pos="5289"/>
        </w:tabs>
        <w:ind w:firstLineChars="95" w:firstLine="199"/>
      </w:pPr>
      <w:r>
        <w:t>A5</w:t>
      </w:r>
      <w:r>
        <w:t>发起</w:t>
      </w:r>
      <w:r>
        <w:t>Proposal</w:t>
      </w:r>
      <w:r>
        <w:t>（</w:t>
      </w:r>
      <w:r>
        <w:t>2</w:t>
      </w:r>
      <w:r>
        <w:t>，</w:t>
      </w:r>
      <w:r>
        <w:t>20%</w:t>
      </w:r>
      <w:r>
        <w:t>），</w:t>
      </w:r>
      <w:r>
        <w:t>A3</w:t>
      </w:r>
      <w:r>
        <w:t>，</w:t>
      </w:r>
      <w:r>
        <w:t>A4</w:t>
      </w:r>
      <w:r>
        <w:t>接受。之后</w:t>
      </w:r>
      <w:r>
        <w:t>A1</w:t>
      </w:r>
      <w:r>
        <w:t>，</w:t>
      </w:r>
      <w:r>
        <w:t>A5</w:t>
      </w:r>
      <w:r>
        <w:t>同时广播决议。</w:t>
      </w:r>
    </w:p>
    <w:p w14:paraId="711ED4F0" w14:textId="46DBF120" w:rsidR="00017D1A" w:rsidRDefault="00017D1A" w:rsidP="00DC0A4C">
      <w:pPr>
        <w:tabs>
          <w:tab w:val="left" w:pos="5289"/>
        </w:tabs>
        <w:ind w:firstLineChars="95" w:firstLine="199"/>
      </w:pPr>
    </w:p>
    <w:p w14:paraId="7EBE2EDD" w14:textId="1E7E26BA" w:rsidR="00017D1A" w:rsidRDefault="00017D1A" w:rsidP="00DC0A4C">
      <w:pPr>
        <w:tabs>
          <w:tab w:val="left" w:pos="5289"/>
        </w:tabs>
        <w:ind w:firstLineChars="95" w:firstLine="199"/>
      </w:pPr>
      <w:r w:rsidRPr="00017D1A">
        <w:rPr>
          <w:rFonts w:hint="eastAsia"/>
        </w:rPr>
        <w:t>情况</w:t>
      </w:r>
      <w:r w:rsidRPr="00017D1A">
        <w:t>3</w:t>
      </w:r>
      <w:r w:rsidRPr="00017D1A">
        <w:t>：</w:t>
      </w:r>
    </w:p>
    <w:p w14:paraId="68A05F52" w14:textId="111F3BB2" w:rsidR="00017D1A" w:rsidRDefault="00017D1A" w:rsidP="00DC0A4C">
      <w:pPr>
        <w:tabs>
          <w:tab w:val="left" w:pos="5289"/>
        </w:tabs>
        <w:ind w:firstLineChars="95" w:firstLine="199"/>
      </w:pPr>
      <w:r w:rsidRPr="00017D1A">
        <w:rPr>
          <w:rFonts w:ascii="仿宋" w:hAnsi="仿宋" w:cs="仿宋" w:hint="eastAsia"/>
        </w:rPr>
        <w:t>现在我们假设在</w:t>
      </w:r>
      <w:r w:rsidRPr="00017D1A">
        <w:t>A1</w:t>
      </w:r>
      <w:r w:rsidRPr="00017D1A">
        <w:t>提出提案的同时</w:t>
      </w:r>
      <w:r w:rsidRPr="00017D1A">
        <w:t>, A5</w:t>
      </w:r>
      <w:r w:rsidRPr="00017D1A">
        <w:t>决定将税率定为</w:t>
      </w:r>
      <w:r w:rsidRPr="00017D1A">
        <w:t>20%</w:t>
      </w:r>
    </w:p>
    <w:p w14:paraId="7641D967" w14:textId="485C631C" w:rsidR="00017D1A" w:rsidRDefault="00017D1A" w:rsidP="00DC0A4C">
      <w:pPr>
        <w:tabs>
          <w:tab w:val="left" w:pos="5289"/>
        </w:tabs>
        <w:ind w:firstLineChars="95" w:firstLine="199"/>
      </w:pPr>
      <w:r>
        <w:rPr>
          <w:noProof/>
        </w:rPr>
        <w:lastRenderedPageBreak/>
        <w:drawing>
          <wp:inline distT="0" distB="0" distL="0" distR="0" wp14:anchorId="2177F43E" wp14:editId="1679591D">
            <wp:extent cx="5274310" cy="10515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51560"/>
                    </a:xfrm>
                    <a:prstGeom prst="rect">
                      <a:avLst/>
                    </a:prstGeom>
                  </pic:spPr>
                </pic:pic>
              </a:graphicData>
            </a:graphic>
          </wp:inline>
        </w:drawing>
      </w:r>
    </w:p>
    <w:p w14:paraId="1A3D471A" w14:textId="07BD02C5" w:rsidR="00943AF6" w:rsidRDefault="00943AF6" w:rsidP="00943AF6">
      <w:pPr>
        <w:tabs>
          <w:tab w:val="left" w:pos="5289"/>
        </w:tabs>
        <w:ind w:firstLineChars="95" w:firstLine="199"/>
      </w:pPr>
      <w:r>
        <w:t>A1</w:t>
      </w:r>
      <w:r>
        <w:t>，</w:t>
      </w:r>
      <w:r>
        <w:t>A5</w:t>
      </w:r>
      <w:r>
        <w:t>同时发起</w:t>
      </w:r>
      <w:r>
        <w:t>Propose</w:t>
      </w:r>
      <w:r>
        <w:t>（序号分别为</w:t>
      </w:r>
      <w:r>
        <w:t>1</w:t>
      </w:r>
      <w:r>
        <w:t>，</w:t>
      </w:r>
      <w:r>
        <w:t>2</w:t>
      </w:r>
      <w:r>
        <w:t>）</w:t>
      </w:r>
    </w:p>
    <w:p w14:paraId="3BDD7AED" w14:textId="791FF9B5" w:rsidR="00943AF6" w:rsidRDefault="00943AF6" w:rsidP="00943AF6">
      <w:pPr>
        <w:tabs>
          <w:tab w:val="left" w:pos="5289"/>
        </w:tabs>
        <w:ind w:firstLineChars="95" w:firstLine="199"/>
      </w:pPr>
      <w:r>
        <w:t>A2</w:t>
      </w:r>
      <w:r>
        <w:t>承诺</w:t>
      </w:r>
      <w:r>
        <w:t>A1</w:t>
      </w:r>
      <w:r>
        <w:t>，</w:t>
      </w:r>
      <w:r>
        <w:t>A4</w:t>
      </w:r>
      <w:r>
        <w:t>承诺</w:t>
      </w:r>
      <w:r>
        <w:t>A5</w:t>
      </w:r>
      <w:r>
        <w:t>，</w:t>
      </w:r>
      <w:r>
        <w:t>A3</w:t>
      </w:r>
      <w:r>
        <w:t>行为成为关键</w:t>
      </w:r>
    </w:p>
    <w:p w14:paraId="3AC19EB4" w14:textId="5ABB9328" w:rsidR="00943AF6" w:rsidRDefault="00943AF6" w:rsidP="00943AF6">
      <w:pPr>
        <w:tabs>
          <w:tab w:val="left" w:pos="5289"/>
        </w:tabs>
        <w:ind w:firstLineChars="95" w:firstLine="199"/>
      </w:pPr>
      <w:r>
        <w:rPr>
          <w:rFonts w:ascii="仿宋" w:hAnsi="仿宋" w:cs="仿宋" w:hint="eastAsia"/>
        </w:rPr>
        <w:t>情况</w:t>
      </w:r>
      <w:r>
        <w:t>2</w:t>
      </w:r>
      <w:r>
        <w:t>：</w:t>
      </w:r>
      <w:r>
        <w:t>A3</w:t>
      </w:r>
      <w:r>
        <w:t>先收到</w:t>
      </w:r>
      <w:r>
        <w:t>A1</w:t>
      </w:r>
      <w:r>
        <w:t>消息，承诺</w:t>
      </w:r>
      <w:r>
        <w:t>A1</w:t>
      </w:r>
      <w:r>
        <w:t>。之后立刻收到</w:t>
      </w:r>
      <w:r>
        <w:t>A5</w:t>
      </w:r>
      <w:r>
        <w:t>消息，承诺</w:t>
      </w:r>
      <w:r>
        <w:t>A5</w:t>
      </w:r>
      <w:r>
        <w:t>。</w:t>
      </w:r>
    </w:p>
    <w:p w14:paraId="30F2399B" w14:textId="69094FDA" w:rsidR="00943AF6" w:rsidRDefault="00943AF6" w:rsidP="00943AF6">
      <w:pPr>
        <w:tabs>
          <w:tab w:val="left" w:pos="5289"/>
        </w:tabs>
        <w:ind w:firstLineChars="95" w:firstLine="199"/>
      </w:pPr>
      <w:r>
        <w:t>A1</w:t>
      </w:r>
      <w:r>
        <w:t>发起</w:t>
      </w:r>
      <w:r>
        <w:t>Proposal</w:t>
      </w:r>
      <w:r>
        <w:t>（</w:t>
      </w:r>
      <w:r>
        <w:t>1</w:t>
      </w:r>
      <w:r>
        <w:t>，</w:t>
      </w:r>
      <w:r>
        <w:t>10%</w:t>
      </w:r>
      <w:r>
        <w:t>），无足够响应，</w:t>
      </w:r>
      <w:r>
        <w:t>A1</w:t>
      </w:r>
      <w:r>
        <w:t>重新</w:t>
      </w:r>
      <w:r>
        <w:t xml:space="preserve">Propose </w:t>
      </w:r>
      <w:r>
        <w:t>（序号</w:t>
      </w:r>
      <w:r>
        <w:t>3</w:t>
      </w:r>
      <w:r>
        <w:t>），</w:t>
      </w:r>
      <w:r>
        <w:t>A3</w:t>
      </w:r>
      <w:r>
        <w:t>再次承诺</w:t>
      </w:r>
      <w:r>
        <w:t>A1</w:t>
      </w:r>
      <w:r>
        <w:t>。</w:t>
      </w:r>
    </w:p>
    <w:p w14:paraId="5798BD75" w14:textId="5F158DB2" w:rsidR="00943AF6" w:rsidRDefault="00943AF6" w:rsidP="00943AF6">
      <w:pPr>
        <w:tabs>
          <w:tab w:val="left" w:pos="5289"/>
        </w:tabs>
        <w:ind w:firstLineChars="95" w:firstLine="199"/>
      </w:pPr>
      <w:r>
        <w:t>A5</w:t>
      </w:r>
      <w:r>
        <w:t>发起</w:t>
      </w:r>
      <w:r>
        <w:t>Proposal</w:t>
      </w:r>
      <w:r>
        <w:t>（</w:t>
      </w:r>
      <w:r>
        <w:t>2</w:t>
      </w:r>
      <w:r>
        <w:t>，</w:t>
      </w:r>
      <w:r>
        <w:t>20%</w:t>
      </w:r>
      <w:r>
        <w:t>），无足够相应。</w:t>
      </w:r>
      <w:r>
        <w:t>A5</w:t>
      </w:r>
      <w:r>
        <w:t>重新</w:t>
      </w:r>
      <w:r>
        <w:t xml:space="preserve">Propose </w:t>
      </w:r>
      <w:r>
        <w:t>（序号</w:t>
      </w:r>
      <w:r>
        <w:t>4</w:t>
      </w:r>
      <w:r>
        <w:t>），</w:t>
      </w:r>
      <w:r>
        <w:t>A3</w:t>
      </w:r>
      <w:r>
        <w:t>再次承诺</w:t>
      </w:r>
      <w:r>
        <w:t>A5</w:t>
      </w:r>
      <w:r>
        <w:t>。</w:t>
      </w:r>
    </w:p>
    <w:p w14:paraId="58E9D4DB" w14:textId="77777777" w:rsidR="00EA529F" w:rsidRDefault="00EA529F" w:rsidP="00943AF6">
      <w:pPr>
        <w:tabs>
          <w:tab w:val="left" w:pos="5289"/>
        </w:tabs>
        <w:ind w:firstLineChars="95" w:firstLine="199"/>
      </w:pPr>
    </w:p>
    <w:p w14:paraId="4EF9596F" w14:textId="2EFCE9DB" w:rsidR="00943AF6" w:rsidRDefault="00943AF6" w:rsidP="00943AF6">
      <w:pPr>
        <w:tabs>
          <w:tab w:val="left" w:pos="5289"/>
        </w:tabs>
        <w:ind w:firstLineChars="95" w:firstLine="199"/>
      </w:pPr>
      <w:r w:rsidRPr="00943AF6">
        <w:rPr>
          <w:rFonts w:hint="eastAsia"/>
        </w:rPr>
        <w:t>造成这种情况的原因是系统中有一个以上的</w:t>
      </w:r>
      <w:r w:rsidRPr="00943AF6">
        <w:t xml:space="preserve"> Proposer</w:t>
      </w:r>
      <w:r w:rsidRPr="00943AF6">
        <w:t>，多个</w:t>
      </w:r>
      <w:r w:rsidRPr="00943AF6">
        <w:t xml:space="preserve"> Proposers </w:t>
      </w:r>
      <w:r w:rsidRPr="00943AF6">
        <w:t>相互争夺</w:t>
      </w:r>
      <w:r w:rsidRPr="00943AF6">
        <w:t>Acceptor</w:t>
      </w:r>
      <w:r w:rsidRPr="00943AF6">
        <w:t>，造成迟迟无法达成一致的情况。针对这种情况，一种改进的</w:t>
      </w:r>
      <w:r w:rsidRPr="00943AF6">
        <w:t xml:space="preserve"> </w:t>
      </w:r>
      <w:proofErr w:type="spellStart"/>
      <w:r w:rsidRPr="00943AF6">
        <w:t>Paxos</w:t>
      </w:r>
      <w:proofErr w:type="spellEnd"/>
      <w:r w:rsidRPr="00943AF6">
        <w:t xml:space="preserve"> </w:t>
      </w:r>
      <w:r w:rsidRPr="00943AF6">
        <w:t>算法被提出：从系统中选出一个节点作为</w:t>
      </w:r>
      <w:r w:rsidRPr="00943AF6">
        <w:t xml:space="preserve"> Leader</w:t>
      </w:r>
      <w:r w:rsidRPr="00943AF6">
        <w:t>，只有</w:t>
      </w:r>
      <w:r w:rsidRPr="00943AF6">
        <w:t xml:space="preserve"> Leader </w:t>
      </w:r>
      <w:r w:rsidRPr="00943AF6">
        <w:t>能够发起提案。这样，一次</w:t>
      </w:r>
      <w:r w:rsidRPr="00943AF6">
        <w:t xml:space="preserve"> </w:t>
      </w:r>
      <w:proofErr w:type="spellStart"/>
      <w:r w:rsidRPr="00943AF6">
        <w:t>Paxos</w:t>
      </w:r>
      <w:proofErr w:type="spellEnd"/>
      <w:r w:rsidRPr="00943AF6">
        <w:t xml:space="preserve"> </w:t>
      </w:r>
      <w:r w:rsidRPr="00943AF6">
        <w:t>流程中只有一个</w:t>
      </w:r>
      <w:r w:rsidRPr="00943AF6">
        <w:t>Proposer</w:t>
      </w:r>
      <w:r w:rsidRPr="00943AF6">
        <w:t>，不会</w:t>
      </w:r>
      <w:proofErr w:type="gramStart"/>
      <w:r w:rsidRPr="00943AF6">
        <w:t>出现活锁的</w:t>
      </w:r>
      <w:proofErr w:type="gramEnd"/>
      <w:r w:rsidRPr="00943AF6">
        <w:t>情况，此时只会出现例子中第一种情况。</w:t>
      </w:r>
    </w:p>
    <w:p w14:paraId="37A437AC" w14:textId="31F89568" w:rsidR="00AF2355" w:rsidRDefault="00AF2355" w:rsidP="00943AF6">
      <w:pPr>
        <w:tabs>
          <w:tab w:val="left" w:pos="5289"/>
        </w:tabs>
        <w:ind w:firstLineChars="95" w:firstLine="199"/>
      </w:pPr>
    </w:p>
    <w:p w14:paraId="28887B0B" w14:textId="5DA1239E" w:rsidR="00AF2355" w:rsidRDefault="00AF2355" w:rsidP="00AF2355">
      <w:pPr>
        <w:pStyle w:val="2"/>
      </w:pPr>
      <w:r>
        <w:t>Zab</w:t>
      </w:r>
      <w:r>
        <w:rPr>
          <w:rFonts w:hint="eastAsia"/>
        </w:rPr>
        <w:t>协议</w:t>
      </w:r>
    </w:p>
    <w:p w14:paraId="09E03C25" w14:textId="5BF34A16" w:rsidR="00AF2355" w:rsidRDefault="00AF2355" w:rsidP="00AF2355">
      <w:pPr>
        <w:pStyle w:val="3"/>
        <w:ind w:firstLine="420"/>
      </w:pPr>
      <w:r w:rsidRPr="00AF2355">
        <w:rPr>
          <w:rFonts w:hint="eastAsia"/>
        </w:rPr>
        <w:t>什么是</w:t>
      </w:r>
      <w:r w:rsidRPr="00AF2355">
        <w:t xml:space="preserve"> ZAB </w:t>
      </w:r>
      <w:r w:rsidRPr="00AF2355">
        <w:t>算法</w:t>
      </w:r>
    </w:p>
    <w:p w14:paraId="1F6E18B2" w14:textId="45FBB422" w:rsidR="00AF2355" w:rsidRDefault="00AF2355" w:rsidP="00AF2355">
      <w:pPr>
        <w:ind w:firstLine="420"/>
      </w:pPr>
      <w:r w:rsidRPr="00AF2355">
        <w:t xml:space="preserve">Zab </w:t>
      </w:r>
      <w:r w:rsidRPr="00AF2355">
        <w:t>借鉴了</w:t>
      </w:r>
      <w:r w:rsidRPr="00AF2355">
        <w:t xml:space="preserve"> </w:t>
      </w:r>
      <w:proofErr w:type="spellStart"/>
      <w:r w:rsidRPr="00AF2355">
        <w:t>Paxos</w:t>
      </w:r>
      <w:proofErr w:type="spellEnd"/>
      <w:r w:rsidRPr="00AF2355">
        <w:t xml:space="preserve"> </w:t>
      </w:r>
      <w:r w:rsidRPr="00AF2355">
        <w:t>算法，是特别为</w:t>
      </w:r>
      <w:r w:rsidRPr="00AF2355">
        <w:t xml:space="preserve"> Zookeeper </w:t>
      </w:r>
      <w:r w:rsidRPr="00AF2355">
        <w:t>设计的</w:t>
      </w:r>
      <w:bookmarkStart w:id="3" w:name="_Hlk78321620"/>
      <w:r w:rsidRPr="00AF2355">
        <w:t>支持崩溃恢复的原子广播协议。</w:t>
      </w:r>
      <w:bookmarkEnd w:id="3"/>
      <w:r w:rsidRPr="00AF2355">
        <w:t>基于该协议，</w:t>
      </w:r>
      <w:r w:rsidRPr="00AF2355">
        <w:t xml:space="preserve">Zookeeper </w:t>
      </w:r>
      <w:r w:rsidRPr="00AF2355">
        <w:t>设计为只有一台客户端（</w:t>
      </w:r>
      <w:r w:rsidRPr="00AF2355">
        <w:t>Leader</w:t>
      </w:r>
      <w:r w:rsidRPr="00AF2355">
        <w:t>）负责处理外部的写事务请求，然后</w:t>
      </w:r>
      <w:r w:rsidRPr="00AF2355">
        <w:t xml:space="preserve">Leader </w:t>
      </w:r>
      <w:r w:rsidRPr="00AF2355">
        <w:t>客户端将数据同步到其他</w:t>
      </w:r>
      <w:r w:rsidRPr="00AF2355">
        <w:t xml:space="preserve"> Follower </w:t>
      </w:r>
      <w:r w:rsidRPr="00AF2355">
        <w:t>节点。即</w:t>
      </w:r>
      <w:r w:rsidRPr="00AF2355">
        <w:t xml:space="preserve"> Zookeeper </w:t>
      </w:r>
      <w:r w:rsidRPr="00AF2355">
        <w:t>只有一个</w:t>
      </w:r>
      <w:r w:rsidRPr="00AF2355">
        <w:t xml:space="preserve"> Leader </w:t>
      </w:r>
      <w:r w:rsidRPr="00AF2355">
        <w:t>可以发起提案。</w:t>
      </w:r>
    </w:p>
    <w:p w14:paraId="643A5D75" w14:textId="7677D0A5" w:rsidR="005A5781" w:rsidRDefault="005A5781" w:rsidP="00AF2355">
      <w:pPr>
        <w:ind w:firstLine="420"/>
      </w:pPr>
      <w:r w:rsidRPr="005A5781">
        <w:t xml:space="preserve">Zab </w:t>
      </w:r>
      <w:r w:rsidRPr="005A5781">
        <w:t>协议包括两种基本的模式：</w:t>
      </w:r>
      <w:bookmarkStart w:id="4" w:name="_Hlk78321634"/>
      <w:r w:rsidRPr="005A5781">
        <w:t>消息广播</w:t>
      </w:r>
      <w:bookmarkEnd w:id="4"/>
      <w:r w:rsidRPr="005A5781">
        <w:t>、崩溃恢复。</w:t>
      </w:r>
    </w:p>
    <w:p w14:paraId="7E2CFF30" w14:textId="61BCD7F1" w:rsidR="00AF2355" w:rsidRDefault="005A5781" w:rsidP="005A5781">
      <w:pPr>
        <w:pStyle w:val="3"/>
        <w:ind w:firstLine="420"/>
      </w:pPr>
      <w:r w:rsidRPr="005A5781">
        <w:rPr>
          <w:rFonts w:hint="eastAsia"/>
        </w:rPr>
        <w:t>消息广播</w:t>
      </w:r>
    </w:p>
    <w:p w14:paraId="24B52BB8" w14:textId="2F8A71A6" w:rsidR="005A5781" w:rsidRDefault="005A5781" w:rsidP="005A5781">
      <w:pPr>
        <w:ind w:firstLine="420"/>
      </w:pPr>
      <w:r>
        <w:rPr>
          <w:noProof/>
        </w:rPr>
        <w:drawing>
          <wp:inline distT="0" distB="0" distL="0" distR="0" wp14:anchorId="748845ED" wp14:editId="2FBDD110">
            <wp:extent cx="5274310" cy="22542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54250"/>
                    </a:xfrm>
                    <a:prstGeom prst="rect">
                      <a:avLst/>
                    </a:prstGeom>
                  </pic:spPr>
                </pic:pic>
              </a:graphicData>
            </a:graphic>
          </wp:inline>
        </w:drawing>
      </w:r>
    </w:p>
    <w:p w14:paraId="2B384EA9" w14:textId="77777777" w:rsidR="001B5DFC" w:rsidRDefault="00E92636" w:rsidP="00FB55CC">
      <w:pPr>
        <w:ind w:firstLine="420"/>
      </w:pPr>
      <w:r w:rsidRPr="00E92636">
        <w:rPr>
          <w:rFonts w:hint="eastAsia"/>
        </w:rPr>
        <w:t>（</w:t>
      </w:r>
      <w:bookmarkStart w:id="5" w:name="_Hlk78321677"/>
      <w:r w:rsidRPr="00E92636">
        <w:t>1</w:t>
      </w:r>
      <w:r w:rsidRPr="00E92636">
        <w:t>）客户端发起一个写操作请求。</w:t>
      </w:r>
    </w:p>
    <w:p w14:paraId="1BE2BFEB" w14:textId="580DF9E3" w:rsidR="00FB55CC" w:rsidRDefault="00FB55CC" w:rsidP="00FB55CC">
      <w:pPr>
        <w:ind w:firstLine="420"/>
      </w:pPr>
      <w:r>
        <w:rPr>
          <w:rFonts w:hint="eastAsia"/>
        </w:rPr>
        <w:t>（</w:t>
      </w:r>
      <w:r>
        <w:t>2</w:t>
      </w:r>
      <w:r>
        <w:t>）</w:t>
      </w:r>
      <w:r>
        <w:t>Leader</w:t>
      </w:r>
      <w:r>
        <w:t>服务器将客户端的请求转化为事务</w:t>
      </w:r>
      <w:r>
        <w:t xml:space="preserve">Proposal </w:t>
      </w:r>
      <w:r>
        <w:t>提案，同时为每个</w:t>
      </w:r>
      <w:r>
        <w:t xml:space="preserve">Proposal </w:t>
      </w:r>
      <w:r>
        <w:lastRenderedPageBreak/>
        <w:t>分配一个全局的</w:t>
      </w:r>
      <w:r>
        <w:t>ID</w:t>
      </w:r>
      <w:r>
        <w:t>，即</w:t>
      </w:r>
      <w:proofErr w:type="spellStart"/>
      <w:r>
        <w:t>zxid</w:t>
      </w:r>
      <w:proofErr w:type="spellEnd"/>
      <w:r>
        <w:t>。</w:t>
      </w:r>
    </w:p>
    <w:p w14:paraId="6978602B" w14:textId="750747DE" w:rsidR="00FB55CC" w:rsidRDefault="00FB55CC" w:rsidP="00FB55CC">
      <w:pPr>
        <w:ind w:firstLine="420"/>
      </w:pPr>
      <w:r>
        <w:rPr>
          <w:rFonts w:hint="eastAsia"/>
        </w:rPr>
        <w:t>（</w:t>
      </w:r>
      <w:r>
        <w:t>3</w:t>
      </w:r>
      <w:r>
        <w:t>）</w:t>
      </w:r>
      <w:r>
        <w:t>Leader</w:t>
      </w:r>
      <w:r>
        <w:t>服务器为每个</w:t>
      </w:r>
      <w:r>
        <w:t>Follower</w:t>
      </w:r>
      <w:r>
        <w:t>服务器分配一个单独的队列，然后将需要广播的</w:t>
      </w:r>
      <w:r>
        <w:t xml:space="preserve"> Proposal</w:t>
      </w:r>
      <w:r>
        <w:t>依次放到队列中去，并且根据</w:t>
      </w:r>
      <w:r>
        <w:t>FIFO</w:t>
      </w:r>
      <w:r>
        <w:t>策略进行消息发送。</w:t>
      </w:r>
    </w:p>
    <w:p w14:paraId="2082F30E" w14:textId="335D013E" w:rsidR="00FB55CC" w:rsidRDefault="00FB55CC" w:rsidP="00FB55CC">
      <w:pPr>
        <w:ind w:firstLine="420"/>
      </w:pPr>
      <w:r>
        <w:rPr>
          <w:rFonts w:hint="eastAsia"/>
        </w:rPr>
        <w:t>（</w:t>
      </w:r>
      <w:r>
        <w:t>4</w:t>
      </w:r>
      <w:r>
        <w:t>）</w:t>
      </w:r>
      <w:r>
        <w:t>Follower</w:t>
      </w:r>
      <w:r>
        <w:t>接收到</w:t>
      </w:r>
      <w:r>
        <w:t>Proposal</w:t>
      </w:r>
      <w:r>
        <w:t>后，会首先将其以事务日志的方式写入本地磁盘中，写入成功后向</w:t>
      </w:r>
      <w:r>
        <w:t>Leader</w:t>
      </w:r>
      <w:r>
        <w:t>反馈一个</w:t>
      </w:r>
      <w:r>
        <w:t>Ack</w:t>
      </w:r>
      <w:r>
        <w:t>响应消息。</w:t>
      </w:r>
    </w:p>
    <w:p w14:paraId="23360AA9" w14:textId="12056917" w:rsidR="00FB55CC" w:rsidRPr="00FB55CC" w:rsidRDefault="00FB55CC" w:rsidP="00FB55CC">
      <w:pPr>
        <w:ind w:firstLine="420"/>
      </w:pPr>
      <w:r>
        <w:rPr>
          <w:rFonts w:hint="eastAsia"/>
        </w:rPr>
        <w:t>（</w:t>
      </w:r>
      <w:r>
        <w:t>5</w:t>
      </w:r>
      <w:r>
        <w:t>）</w:t>
      </w:r>
      <w:r>
        <w:t>Leader</w:t>
      </w:r>
      <w:r>
        <w:t>接收到超过半数以上</w:t>
      </w:r>
      <w:r>
        <w:t>Follower</w:t>
      </w:r>
      <w:r>
        <w:t>的</w:t>
      </w:r>
      <w:r>
        <w:t>Ack</w:t>
      </w:r>
      <w:r>
        <w:t>响应消息后，即认为消息发送成功，可以发送</w:t>
      </w:r>
      <w:r>
        <w:t>commit</w:t>
      </w:r>
      <w:r>
        <w:t>消息。</w:t>
      </w:r>
    </w:p>
    <w:p w14:paraId="1E02C111" w14:textId="749D485B" w:rsidR="00FB55CC" w:rsidRDefault="00FB55CC" w:rsidP="00FB55CC">
      <w:pPr>
        <w:ind w:firstLine="420"/>
      </w:pPr>
      <w:r>
        <w:rPr>
          <w:rFonts w:hint="eastAsia"/>
        </w:rPr>
        <w:t>（</w:t>
      </w:r>
      <w:r>
        <w:t>6</w:t>
      </w:r>
      <w:r>
        <w:t>）</w:t>
      </w:r>
      <w:r>
        <w:t>Leader</w:t>
      </w:r>
      <w:r>
        <w:t>向所有</w:t>
      </w:r>
      <w:r>
        <w:t>Follower</w:t>
      </w:r>
      <w:r>
        <w:t>广播</w:t>
      </w:r>
      <w:r>
        <w:t>commit</w:t>
      </w:r>
      <w:r>
        <w:t>消息，同时自身也会完成事务提交。</w:t>
      </w:r>
      <w:r>
        <w:t xml:space="preserve">Follower </w:t>
      </w:r>
      <w:r>
        <w:t>接收到</w:t>
      </w:r>
      <w:r>
        <w:t>commit</w:t>
      </w:r>
      <w:r>
        <w:t>消息后，会将上一条事务提交。</w:t>
      </w:r>
    </w:p>
    <w:p w14:paraId="6D36B77B" w14:textId="29657D42" w:rsidR="00FB55CC" w:rsidRDefault="00FB55CC" w:rsidP="00FB55CC">
      <w:pPr>
        <w:ind w:firstLine="420"/>
      </w:pPr>
      <w:r>
        <w:rPr>
          <w:rFonts w:hint="eastAsia"/>
        </w:rPr>
        <w:t>（</w:t>
      </w:r>
      <w:r>
        <w:t>7</w:t>
      </w:r>
      <w:r>
        <w:t>）</w:t>
      </w:r>
      <w:r>
        <w:t>Zookeeper</w:t>
      </w:r>
      <w:r>
        <w:t>采用</w:t>
      </w:r>
      <w:r>
        <w:t>Zab</w:t>
      </w:r>
      <w:r>
        <w:t>协议的核心，就是只要有一台服务器提交了</w:t>
      </w:r>
      <w:r>
        <w:t>Proposal</w:t>
      </w:r>
      <w:r>
        <w:t>，就要确保所有的服务器最终都能正确提交</w:t>
      </w:r>
      <w:r>
        <w:t>Proposal</w:t>
      </w:r>
      <w:r>
        <w:t>。</w:t>
      </w:r>
    </w:p>
    <w:bookmarkEnd w:id="5"/>
    <w:p w14:paraId="35831116" w14:textId="0033571B" w:rsidR="008F354B" w:rsidRDefault="008F354B" w:rsidP="00FB55CC">
      <w:pPr>
        <w:ind w:firstLine="420"/>
      </w:pPr>
    </w:p>
    <w:p w14:paraId="4CA15FAE" w14:textId="4A69270D" w:rsidR="008F354B" w:rsidRDefault="008F354B" w:rsidP="008F354B">
      <w:pPr>
        <w:ind w:firstLineChars="95" w:firstLine="199"/>
      </w:pPr>
      <w:r>
        <w:rPr>
          <w:rFonts w:hint="eastAsia"/>
        </w:rPr>
        <w:t>问题：</w:t>
      </w:r>
    </w:p>
    <w:p w14:paraId="12C8CA27" w14:textId="16729679" w:rsidR="008F354B" w:rsidRDefault="008F354B" w:rsidP="00235011">
      <w:pPr>
        <w:ind w:firstLineChars="95" w:firstLine="199"/>
      </w:pPr>
      <w:r>
        <w:tab/>
        <w:t>ZAB</w:t>
      </w:r>
      <w:r>
        <w:t>协议针对事务请求的处理过程</w:t>
      </w:r>
      <w:r>
        <w:rPr>
          <w:rFonts w:hint="eastAsia"/>
        </w:rPr>
        <w:t>类似于一个两阶段提交过程</w:t>
      </w:r>
    </w:p>
    <w:p w14:paraId="3BFFECAC" w14:textId="77777777" w:rsidR="008F354B" w:rsidRDefault="008F354B" w:rsidP="00235011">
      <w:pPr>
        <w:ind w:left="420" w:firstLine="420"/>
      </w:pPr>
      <w:r>
        <w:rPr>
          <w:rFonts w:hint="eastAsia"/>
        </w:rPr>
        <w:t>（</w:t>
      </w:r>
      <w:r>
        <w:t>1</w:t>
      </w:r>
      <w:r>
        <w:t>）广播事务阶段</w:t>
      </w:r>
    </w:p>
    <w:p w14:paraId="3F0BEF65" w14:textId="35B555FD" w:rsidR="008F354B" w:rsidRDefault="008F354B" w:rsidP="00235011">
      <w:pPr>
        <w:ind w:left="420" w:firstLine="420"/>
      </w:pPr>
      <w:r>
        <w:rPr>
          <w:rFonts w:hint="eastAsia"/>
        </w:rPr>
        <w:t>（</w:t>
      </w:r>
      <w:r>
        <w:t>2</w:t>
      </w:r>
      <w:r>
        <w:t>）广播提交操作</w:t>
      </w:r>
    </w:p>
    <w:p w14:paraId="79F572FC" w14:textId="25379DFF" w:rsidR="00B27239" w:rsidRDefault="00B27239" w:rsidP="00720326">
      <w:pPr>
        <w:ind w:firstLineChars="95" w:firstLine="199"/>
      </w:pPr>
      <w:r>
        <w:rPr>
          <w:rFonts w:hint="eastAsia"/>
        </w:rPr>
        <w:t>这两阶段提交模型如下，有可能因为</w:t>
      </w:r>
      <w:r>
        <w:t>Leader</w:t>
      </w:r>
      <w:proofErr w:type="gramStart"/>
      <w:r>
        <w:t>宕</w:t>
      </w:r>
      <w:proofErr w:type="gramEnd"/>
      <w:r>
        <w:t>机带来数据不一致，比如</w:t>
      </w:r>
    </w:p>
    <w:p w14:paraId="58492907" w14:textId="67394D69" w:rsidR="00B27239" w:rsidRDefault="00922963" w:rsidP="00B27239">
      <w:pPr>
        <w:ind w:firstLineChars="95" w:firstLine="199"/>
      </w:pPr>
      <w:r>
        <w:rPr>
          <w:rFonts w:hint="eastAsia"/>
        </w:rPr>
        <w:t>（</w:t>
      </w:r>
      <w:r>
        <w:rPr>
          <w:rFonts w:hint="eastAsia"/>
        </w:rPr>
        <w:t>1</w:t>
      </w:r>
      <w:r>
        <w:rPr>
          <w:rFonts w:hint="eastAsia"/>
        </w:rPr>
        <w:t>）</w:t>
      </w:r>
      <w:r w:rsidR="00B27239">
        <w:t xml:space="preserve">Leader </w:t>
      </w:r>
      <w:r w:rsidR="00B27239">
        <w:t>发</w:t>
      </w:r>
      <w:r w:rsidR="00B27239">
        <w:t xml:space="preserve"> </w:t>
      </w:r>
      <w:r w:rsidR="00B27239">
        <w:t>起</w:t>
      </w:r>
      <w:r w:rsidR="00B27239">
        <w:t xml:space="preserve"> </w:t>
      </w:r>
      <w:r w:rsidR="00B27239">
        <w:t>一</w:t>
      </w:r>
      <w:r w:rsidR="00B27239">
        <w:t xml:space="preserve"> </w:t>
      </w:r>
      <w:proofErr w:type="gramStart"/>
      <w:r w:rsidR="00B27239">
        <w:t>个</w:t>
      </w:r>
      <w:proofErr w:type="gramEnd"/>
      <w:r w:rsidR="00B27239">
        <w:t xml:space="preserve"> </w:t>
      </w:r>
      <w:r w:rsidR="00B27239">
        <w:t>事</w:t>
      </w:r>
      <w:r w:rsidR="00B27239">
        <w:t xml:space="preserve"> </w:t>
      </w:r>
      <w:proofErr w:type="gramStart"/>
      <w:r w:rsidR="00B27239">
        <w:t>务</w:t>
      </w:r>
      <w:proofErr w:type="gramEnd"/>
      <w:r w:rsidR="00B27239">
        <w:t xml:space="preserve">Proposal1 </w:t>
      </w:r>
      <w:r w:rsidR="00B27239">
        <w:t>后就</w:t>
      </w:r>
      <w:proofErr w:type="gramStart"/>
      <w:r w:rsidR="00B27239">
        <w:t>宕</w:t>
      </w:r>
      <w:proofErr w:type="gramEnd"/>
      <w:r w:rsidR="00B27239">
        <w:t>机，</w:t>
      </w:r>
      <w:r w:rsidR="00B27239">
        <w:t xml:space="preserve"> Follower </w:t>
      </w:r>
      <w:r w:rsidR="00B27239">
        <w:t>都没有</w:t>
      </w:r>
      <w:r w:rsidR="00B27239">
        <w:t>Proposal</w:t>
      </w:r>
      <w:r>
        <w:t>1</w:t>
      </w:r>
    </w:p>
    <w:p w14:paraId="08B0A640" w14:textId="5F73B965" w:rsidR="00B27239" w:rsidRDefault="00B27239" w:rsidP="00761138">
      <w:pPr>
        <w:ind w:firstLineChars="95" w:firstLine="199"/>
      </w:pPr>
      <w:r>
        <w:rPr>
          <w:rFonts w:hint="eastAsia"/>
        </w:rPr>
        <w:t>（</w:t>
      </w:r>
      <w:r>
        <w:t>2</w:t>
      </w:r>
      <w:r>
        <w:t>）</w:t>
      </w:r>
      <w:r>
        <w:t xml:space="preserve"> Leader</w:t>
      </w:r>
      <w:r>
        <w:t>收到半数</w:t>
      </w:r>
      <w:r>
        <w:t>ACK</w:t>
      </w:r>
      <w:proofErr w:type="gramStart"/>
      <w:r>
        <w:t>宕</w:t>
      </w:r>
      <w:proofErr w:type="gramEnd"/>
      <w:r>
        <w:t>机，</w:t>
      </w:r>
      <w:r>
        <w:rPr>
          <w:rFonts w:hint="eastAsia"/>
        </w:rPr>
        <w:t>没来得及向</w:t>
      </w:r>
      <w:r>
        <w:t>Follower</w:t>
      </w:r>
      <w:r>
        <w:t>发送</w:t>
      </w:r>
      <w:r>
        <w:t>Commit</w:t>
      </w:r>
    </w:p>
    <w:p w14:paraId="759C37F9" w14:textId="7BAA984B" w:rsidR="00801431" w:rsidRDefault="00801431" w:rsidP="00801431">
      <w:pPr>
        <w:pStyle w:val="3"/>
        <w:ind w:firstLine="420"/>
      </w:pPr>
      <w:r w:rsidRPr="00801431">
        <w:t>崩溃恢复</w:t>
      </w:r>
    </w:p>
    <w:p w14:paraId="5AA17260" w14:textId="2AB4BBB3" w:rsidR="00492DFF" w:rsidRPr="00492DFF" w:rsidRDefault="00492DFF" w:rsidP="00492DFF">
      <w:pPr>
        <w:ind w:firstLine="420"/>
      </w:pPr>
      <w:r>
        <w:rPr>
          <w:noProof/>
        </w:rPr>
        <w:drawing>
          <wp:inline distT="0" distB="0" distL="0" distR="0" wp14:anchorId="7291823D" wp14:editId="650A74FD">
            <wp:extent cx="5274310" cy="23069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06955"/>
                    </a:xfrm>
                    <a:prstGeom prst="rect">
                      <a:avLst/>
                    </a:prstGeom>
                  </pic:spPr>
                </pic:pic>
              </a:graphicData>
            </a:graphic>
          </wp:inline>
        </w:drawing>
      </w:r>
    </w:p>
    <w:p w14:paraId="732A8696" w14:textId="2BBDC9EE" w:rsidR="00801431" w:rsidRPr="00801431" w:rsidRDefault="0017663B" w:rsidP="00801431">
      <w:pPr>
        <w:ind w:firstLine="420"/>
      </w:pPr>
      <w:r>
        <w:rPr>
          <w:rFonts w:hint="eastAsia"/>
        </w:rPr>
        <w:t>1</w:t>
      </w:r>
      <w:r>
        <w:rPr>
          <w:rFonts w:hint="eastAsia"/>
        </w:rPr>
        <w:t>、</w:t>
      </w:r>
      <w:r w:rsidR="00801431">
        <w:rPr>
          <w:rFonts w:hint="eastAsia"/>
        </w:rPr>
        <w:t>异常情况</w:t>
      </w:r>
      <w:r w:rsidR="00801431">
        <w:rPr>
          <w:rFonts w:hint="eastAsia"/>
        </w:rPr>
        <w:t>:</w:t>
      </w:r>
    </w:p>
    <w:p w14:paraId="08426EE0" w14:textId="72579744" w:rsidR="00801431" w:rsidRDefault="00801431" w:rsidP="00801431">
      <w:pPr>
        <w:ind w:firstLine="420"/>
      </w:pPr>
      <w:r w:rsidRPr="00801431">
        <w:rPr>
          <w:rFonts w:hint="eastAsia"/>
        </w:rPr>
        <w:t>（</w:t>
      </w:r>
      <w:r w:rsidRPr="00801431">
        <w:t>1</w:t>
      </w:r>
      <w:r w:rsidRPr="00801431">
        <w:t>）假设一个事务在</w:t>
      </w:r>
      <w:r w:rsidRPr="00801431">
        <w:t>Leader</w:t>
      </w:r>
      <w:r w:rsidRPr="00801431">
        <w:t>提出之后，</w:t>
      </w:r>
      <w:r w:rsidRPr="00801431">
        <w:t>Leader</w:t>
      </w:r>
      <w:r w:rsidRPr="00801431">
        <w:t>挂了。</w:t>
      </w:r>
    </w:p>
    <w:p w14:paraId="2552EE63" w14:textId="0992822B" w:rsidR="00801431" w:rsidRDefault="00801431" w:rsidP="00801431">
      <w:pPr>
        <w:ind w:firstLine="420"/>
      </w:pPr>
      <w:r w:rsidRPr="00801431">
        <w:rPr>
          <w:rFonts w:hint="eastAsia"/>
        </w:rPr>
        <w:t>（</w:t>
      </w:r>
      <w:r w:rsidRPr="00801431">
        <w:t>2</w:t>
      </w:r>
      <w:r w:rsidRPr="00801431">
        <w:t>）一个事务在</w:t>
      </w:r>
      <w:r w:rsidRPr="00801431">
        <w:t>Leader</w:t>
      </w:r>
      <w:r w:rsidRPr="00801431">
        <w:t>上提交了，并且过半的</w:t>
      </w:r>
      <w:r w:rsidRPr="00801431">
        <w:t>Follower</w:t>
      </w:r>
      <w:r w:rsidRPr="00801431">
        <w:t>都响应</w:t>
      </w:r>
      <w:r w:rsidRPr="00801431">
        <w:t>Ack</w:t>
      </w:r>
      <w:r w:rsidRPr="00801431">
        <w:t>了，但是</w:t>
      </w:r>
      <w:r w:rsidRPr="00801431">
        <w:t>Leader</w:t>
      </w:r>
      <w:r w:rsidRPr="00801431">
        <w:t>在</w:t>
      </w:r>
      <w:r w:rsidRPr="00801431">
        <w:t>Commit</w:t>
      </w:r>
      <w:r w:rsidRPr="00801431">
        <w:t>消息发出之前挂了。</w:t>
      </w:r>
    </w:p>
    <w:p w14:paraId="54986CCF" w14:textId="08A389EC" w:rsidR="0017663B" w:rsidRDefault="0017663B" w:rsidP="00801431">
      <w:pPr>
        <w:ind w:firstLine="420"/>
      </w:pPr>
      <w:r w:rsidRPr="0017663B">
        <w:t>2</w:t>
      </w:r>
      <w:r w:rsidRPr="0017663B">
        <w:t>）</w:t>
      </w:r>
      <w:r w:rsidRPr="0017663B">
        <w:t>Zab</w:t>
      </w:r>
      <w:r w:rsidRPr="0017663B">
        <w:t>协议崩溃恢复要求满足以下两个要求：</w:t>
      </w:r>
    </w:p>
    <w:p w14:paraId="66193D81" w14:textId="4F5B4673" w:rsidR="0017663B" w:rsidRDefault="0017663B" w:rsidP="0017663B">
      <w:pPr>
        <w:ind w:firstLine="420"/>
      </w:pPr>
      <w:r>
        <w:rPr>
          <w:rFonts w:hint="eastAsia"/>
        </w:rPr>
        <w:t>（</w:t>
      </w:r>
      <w:r>
        <w:t>1</w:t>
      </w:r>
      <w:r>
        <w:t>）确保已经被</w:t>
      </w:r>
      <w:r>
        <w:t>Leader</w:t>
      </w:r>
      <w:r>
        <w:t>提交的提案</w:t>
      </w:r>
      <w:r>
        <w:t>Proposal</w:t>
      </w:r>
      <w:r>
        <w:t>，必须最终被所有的</w:t>
      </w:r>
      <w:r>
        <w:t>Follower</w:t>
      </w:r>
      <w:r>
        <w:t>服务器提交。</w:t>
      </w:r>
      <w:r>
        <w:t xml:space="preserve"> </w:t>
      </w:r>
      <w:r>
        <w:t>（已经产生的提案，</w:t>
      </w:r>
      <w:r>
        <w:t>Follower</w:t>
      </w:r>
      <w:r>
        <w:t>必须执行）</w:t>
      </w:r>
    </w:p>
    <w:p w14:paraId="04EEE234" w14:textId="19270DDB" w:rsidR="0017663B" w:rsidRDefault="0017663B" w:rsidP="0017663B">
      <w:pPr>
        <w:ind w:firstLine="420"/>
      </w:pPr>
      <w:r>
        <w:rPr>
          <w:rFonts w:hint="eastAsia"/>
        </w:rPr>
        <w:t>（</w:t>
      </w:r>
      <w:r>
        <w:t>2</w:t>
      </w:r>
      <w:r>
        <w:t>）确保丢弃已经被</w:t>
      </w:r>
      <w:r>
        <w:t>Leader</w:t>
      </w:r>
      <w:r>
        <w:t>提出的，但是没有被提交的</w:t>
      </w:r>
      <w:r>
        <w:t>Proposal</w:t>
      </w:r>
      <w:r>
        <w:t>。（丢弃胎死腹中的提案）</w:t>
      </w:r>
    </w:p>
    <w:p w14:paraId="0A4B3D10" w14:textId="4B585A2B" w:rsidR="00834700" w:rsidRDefault="00834700" w:rsidP="00834700">
      <w:pPr>
        <w:pStyle w:val="3"/>
        <w:ind w:firstLine="420"/>
      </w:pPr>
      <w:r>
        <w:rPr>
          <w:rFonts w:hint="eastAsia"/>
        </w:rPr>
        <w:lastRenderedPageBreak/>
        <w:t>崩溃</w:t>
      </w:r>
      <w:r w:rsidR="00632BA0">
        <w:rPr>
          <w:rFonts w:hint="eastAsia"/>
        </w:rPr>
        <w:t>恢复</w:t>
      </w:r>
      <w:r>
        <w:rPr>
          <w:rFonts w:hint="eastAsia"/>
        </w:rPr>
        <w:t>-</w:t>
      </w:r>
      <w:r>
        <w:t>leader</w:t>
      </w:r>
      <w:r>
        <w:rPr>
          <w:rFonts w:hint="eastAsia"/>
        </w:rPr>
        <w:t>选举</w:t>
      </w:r>
    </w:p>
    <w:p w14:paraId="779EE904" w14:textId="5CCF6C69" w:rsidR="00834700" w:rsidRPr="00834700" w:rsidRDefault="00834700" w:rsidP="00834700">
      <w:pPr>
        <w:ind w:firstLine="420"/>
      </w:pPr>
      <w:r w:rsidRPr="00834700">
        <w:rPr>
          <w:rFonts w:hint="eastAsia"/>
        </w:rPr>
        <w:t>崩溃恢复主要包括两部分：</w:t>
      </w:r>
      <w:r w:rsidRPr="00834700">
        <w:t>Leader</w:t>
      </w:r>
      <w:r w:rsidRPr="00834700">
        <w:t>选举和数据恢复。</w:t>
      </w:r>
    </w:p>
    <w:p w14:paraId="77ADC5CA" w14:textId="1C7EE4DE" w:rsidR="00834700" w:rsidRDefault="00834700" w:rsidP="00834700">
      <w:pPr>
        <w:ind w:firstLine="420"/>
      </w:pPr>
      <w:r>
        <w:rPr>
          <w:noProof/>
        </w:rPr>
        <w:drawing>
          <wp:inline distT="0" distB="0" distL="0" distR="0" wp14:anchorId="62EC7EE4" wp14:editId="434B43BD">
            <wp:extent cx="5274310" cy="19735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73580"/>
                    </a:xfrm>
                    <a:prstGeom prst="rect">
                      <a:avLst/>
                    </a:prstGeom>
                  </pic:spPr>
                </pic:pic>
              </a:graphicData>
            </a:graphic>
          </wp:inline>
        </w:drawing>
      </w:r>
    </w:p>
    <w:p w14:paraId="4B1EE1A1" w14:textId="3CC7F6C3" w:rsidR="00834700" w:rsidRDefault="00834700" w:rsidP="00834700">
      <w:pPr>
        <w:ind w:firstLine="420"/>
      </w:pPr>
      <w:r w:rsidRPr="00834700">
        <w:t>Leader</w:t>
      </w:r>
      <w:r w:rsidRPr="00834700">
        <w:t>选举：根据上述要求，</w:t>
      </w:r>
      <w:r w:rsidRPr="00834700">
        <w:t>Zab</w:t>
      </w:r>
      <w:r w:rsidRPr="00834700">
        <w:t>协议需要保证选举出来的</w:t>
      </w:r>
      <w:r w:rsidRPr="00834700">
        <w:t>Leader</w:t>
      </w:r>
      <w:r w:rsidRPr="00834700">
        <w:t>需要满足以下条件：</w:t>
      </w:r>
    </w:p>
    <w:p w14:paraId="5E52686F" w14:textId="5571ECF1" w:rsidR="00381C4C" w:rsidRDefault="00381C4C" w:rsidP="00834700">
      <w:pPr>
        <w:ind w:firstLine="420"/>
      </w:pPr>
      <w:r w:rsidRPr="00381C4C">
        <w:rPr>
          <w:rFonts w:hint="eastAsia"/>
        </w:rPr>
        <w:t>（</w:t>
      </w:r>
      <w:r w:rsidRPr="00381C4C">
        <w:t>1</w:t>
      </w:r>
      <w:r w:rsidRPr="00381C4C">
        <w:t>）新选举出来的</w:t>
      </w:r>
      <w:r w:rsidRPr="00381C4C">
        <w:t>Leader</w:t>
      </w:r>
      <w:r w:rsidRPr="00381C4C">
        <w:t>不能包含未提交的</w:t>
      </w:r>
      <w:r w:rsidRPr="00381C4C">
        <w:t>Proposal</w:t>
      </w:r>
      <w:r w:rsidRPr="00381C4C">
        <w:t>。即新</w:t>
      </w:r>
      <w:r w:rsidRPr="00381C4C">
        <w:t>Leader</w:t>
      </w:r>
      <w:r w:rsidRPr="00381C4C">
        <w:t>必须都是已经提交了</w:t>
      </w:r>
      <w:r w:rsidRPr="00381C4C">
        <w:t>Proposal</w:t>
      </w:r>
      <w:r w:rsidRPr="00381C4C">
        <w:t>的</w:t>
      </w:r>
      <w:r w:rsidRPr="00381C4C">
        <w:t>Follower</w:t>
      </w:r>
      <w:r w:rsidRPr="00381C4C">
        <w:t>服务器节点。</w:t>
      </w:r>
    </w:p>
    <w:p w14:paraId="0E9BCCB8" w14:textId="22A0A411" w:rsidR="0062424D" w:rsidRDefault="0062424D" w:rsidP="00834700">
      <w:pPr>
        <w:ind w:firstLine="420"/>
      </w:pPr>
      <w:r w:rsidRPr="0062424D">
        <w:rPr>
          <w:rFonts w:hint="eastAsia"/>
        </w:rPr>
        <w:t>（</w:t>
      </w:r>
      <w:r w:rsidRPr="0062424D">
        <w:t>2</w:t>
      </w:r>
      <w:r w:rsidRPr="0062424D">
        <w:t>）新选举的</w:t>
      </w:r>
      <w:r w:rsidRPr="0062424D">
        <w:t>Leader</w:t>
      </w:r>
      <w:r w:rsidRPr="0062424D">
        <w:t>节点中含有最大的</w:t>
      </w:r>
      <w:proofErr w:type="spellStart"/>
      <w:r w:rsidRPr="0062424D">
        <w:t>zxid</w:t>
      </w:r>
      <w:proofErr w:type="spellEnd"/>
      <w:r w:rsidRPr="0062424D">
        <w:t>。这样做的好处是可以避免</w:t>
      </w:r>
      <w:r w:rsidRPr="0062424D">
        <w:t>Leader</w:t>
      </w:r>
      <w:r w:rsidRPr="0062424D">
        <w:t>服务器检查</w:t>
      </w:r>
      <w:r w:rsidRPr="0062424D">
        <w:t>Proposal</w:t>
      </w:r>
      <w:r w:rsidRPr="0062424D">
        <w:t>的提交和丢弃工作。</w:t>
      </w:r>
    </w:p>
    <w:p w14:paraId="07C2D275" w14:textId="58108168" w:rsidR="006F26BF" w:rsidRDefault="006F26BF" w:rsidP="00834700">
      <w:pPr>
        <w:ind w:firstLine="420"/>
      </w:pPr>
    </w:p>
    <w:p w14:paraId="0C4167BF" w14:textId="7F1BD492" w:rsidR="006F26BF" w:rsidRDefault="006F26BF" w:rsidP="00834700">
      <w:pPr>
        <w:ind w:firstLine="420"/>
      </w:pPr>
      <w:r>
        <w:rPr>
          <w:rFonts w:hint="eastAsia"/>
        </w:rPr>
        <w:t xml:space="preserve"> </w:t>
      </w:r>
      <w:r>
        <w:rPr>
          <w:rFonts w:hint="eastAsia"/>
        </w:rPr>
        <w:t>数据同步</w:t>
      </w:r>
      <w:r>
        <w:rPr>
          <w:rFonts w:hint="eastAsia"/>
        </w:rPr>
        <w:t>:</w:t>
      </w:r>
    </w:p>
    <w:p w14:paraId="69B6F234" w14:textId="0A54EB36" w:rsidR="006F26BF" w:rsidRDefault="006F26BF" w:rsidP="00834700">
      <w:pPr>
        <w:ind w:firstLine="420"/>
      </w:pPr>
      <w:r w:rsidRPr="006F26BF">
        <w:rPr>
          <w:rFonts w:hint="eastAsia"/>
        </w:rPr>
        <w:t>（</w:t>
      </w:r>
      <w:r w:rsidRPr="006F26BF">
        <w:t>1</w:t>
      </w:r>
      <w:r w:rsidRPr="006F26BF">
        <w:t>）完成</w:t>
      </w:r>
      <w:r w:rsidRPr="006F26BF">
        <w:t>Leader</w:t>
      </w:r>
      <w:r w:rsidRPr="006F26BF">
        <w:t>选举后，在正式开始工作之前（接收事务请求，然后提出新的</w:t>
      </w:r>
      <w:r w:rsidRPr="006F26BF">
        <w:t>Proposal</w:t>
      </w:r>
      <w:r w:rsidRPr="006F26BF">
        <w:t>），</w:t>
      </w:r>
      <w:r w:rsidRPr="006F26BF">
        <w:t>Leader</w:t>
      </w:r>
      <w:r w:rsidRPr="006F26BF">
        <w:t>服务器会首先确认事务日志中的所有的</w:t>
      </w:r>
      <w:r w:rsidRPr="006F26BF">
        <w:t xml:space="preserve">Proposal </w:t>
      </w:r>
      <w:r w:rsidRPr="006F26BF">
        <w:t>是否已经被集群中过半的服务器</w:t>
      </w:r>
      <w:r w:rsidRPr="006F26BF">
        <w:t>Commit</w:t>
      </w:r>
      <w:r w:rsidRPr="006F26BF">
        <w:t>。</w:t>
      </w:r>
    </w:p>
    <w:p w14:paraId="65852718" w14:textId="58F44B36" w:rsidR="006F26BF" w:rsidRDefault="00E30F00" w:rsidP="00052F4F">
      <w:pPr>
        <w:ind w:firstLineChars="95" w:firstLine="199"/>
      </w:pPr>
      <w:r>
        <w:t xml:space="preserve">  </w:t>
      </w:r>
      <w:r>
        <w:rPr>
          <w:rFonts w:hint="eastAsia"/>
        </w:rPr>
        <w:t>（</w:t>
      </w:r>
      <w:r>
        <w:t>2</w:t>
      </w:r>
      <w:r>
        <w:t>）</w:t>
      </w:r>
      <w:r>
        <w:t>Leader</w:t>
      </w:r>
      <w:r>
        <w:t>服务器需要确保所有的</w:t>
      </w:r>
      <w:r>
        <w:t>Follower</w:t>
      </w:r>
      <w:r>
        <w:t>服务器能够接收到每一条事务的</w:t>
      </w:r>
      <w:r>
        <w:t>Proposal</w:t>
      </w:r>
      <w:r>
        <w:t>，并且能将所有已经提交的事务</w:t>
      </w:r>
      <w:r>
        <w:t xml:space="preserve">Proposal </w:t>
      </w:r>
      <w:r>
        <w:t>应用到内存数据中。等到</w:t>
      </w:r>
      <w:r>
        <w:t>Follower</w:t>
      </w:r>
      <w:r>
        <w:t>将所有尚未同步的事务</w:t>
      </w:r>
      <w:r>
        <w:t>Proposal</w:t>
      </w:r>
      <w:r>
        <w:t>都从</w:t>
      </w:r>
      <w:r>
        <w:t>Leader</w:t>
      </w:r>
      <w:r>
        <w:t>服务器上同步过，并且应用到内存数据中以后，</w:t>
      </w:r>
      <w:r>
        <w:t>Leader</w:t>
      </w:r>
      <w:r>
        <w:t>才会把该</w:t>
      </w:r>
      <w:r>
        <w:t>Follower</w:t>
      </w:r>
      <w:r>
        <w:t>加入到真正可用的</w:t>
      </w:r>
      <w:r>
        <w:t>Follower</w:t>
      </w:r>
      <w:r>
        <w:t>列表中。</w:t>
      </w:r>
    </w:p>
    <w:p w14:paraId="6AFACEAC" w14:textId="2EF641B1" w:rsidR="00052F4F" w:rsidRDefault="00052F4F" w:rsidP="00052F4F">
      <w:pPr>
        <w:pStyle w:val="2"/>
      </w:pPr>
      <w:r>
        <w:t>C</w:t>
      </w:r>
      <w:r>
        <w:rPr>
          <w:rFonts w:hint="eastAsia"/>
        </w:rPr>
        <w:t>ap</w:t>
      </w:r>
      <w:r>
        <w:rPr>
          <w:rFonts w:hint="eastAsia"/>
        </w:rPr>
        <w:t>理论</w:t>
      </w:r>
    </w:p>
    <w:p w14:paraId="3842EC6E" w14:textId="5348999E" w:rsidR="00052F4F" w:rsidRDefault="00052F4F" w:rsidP="00052F4F">
      <w:pPr>
        <w:pStyle w:val="3"/>
        <w:ind w:firstLine="420"/>
      </w:pPr>
      <w:r>
        <w:t>C</w:t>
      </w:r>
      <w:r>
        <w:rPr>
          <w:rFonts w:hint="eastAsia"/>
        </w:rPr>
        <w:t>ap</w:t>
      </w:r>
    </w:p>
    <w:p w14:paraId="72655008" w14:textId="77777777" w:rsidR="00052F4F" w:rsidRDefault="00052F4F" w:rsidP="00052F4F">
      <w:pPr>
        <w:ind w:firstLine="420"/>
      </w:pPr>
      <w:r>
        <w:t>CAP</w:t>
      </w:r>
      <w:r>
        <w:t>理论告诉我们，一个分布式系统不可能同时满足以下三种</w:t>
      </w:r>
    </w:p>
    <w:p w14:paraId="33BC3BD7" w14:textId="2DFF0AFC" w:rsidR="00052F4F" w:rsidRDefault="00052F4F" w:rsidP="00DC01A2">
      <w:pPr>
        <w:ind w:left="420" w:firstLine="420"/>
      </w:pPr>
      <w:r>
        <w:t>一致性（</w:t>
      </w:r>
      <w:r>
        <w:t>C:Consistency</w:t>
      </w:r>
      <w:r>
        <w:t>）</w:t>
      </w:r>
    </w:p>
    <w:p w14:paraId="57508789" w14:textId="2C55357F" w:rsidR="00052F4F" w:rsidRDefault="00052F4F" w:rsidP="00DC01A2">
      <w:pPr>
        <w:ind w:left="420" w:firstLine="420"/>
      </w:pPr>
      <w:r>
        <w:t>可用性（</w:t>
      </w:r>
      <w:r>
        <w:t>A:Available</w:t>
      </w:r>
      <w:r>
        <w:t>）</w:t>
      </w:r>
    </w:p>
    <w:p w14:paraId="233A2ADA" w14:textId="721DCF09" w:rsidR="00052F4F" w:rsidRDefault="00052F4F" w:rsidP="00DC01A2">
      <w:pPr>
        <w:ind w:left="420" w:firstLine="420"/>
      </w:pPr>
      <w:r>
        <w:t>分区容错性（</w:t>
      </w:r>
      <w:r>
        <w:t>P:Partition Tolerance</w:t>
      </w:r>
      <w:r>
        <w:t>）</w:t>
      </w:r>
    </w:p>
    <w:p w14:paraId="7C9C75C4" w14:textId="28D26CB5" w:rsidR="00DC01A2" w:rsidRPr="00052F4F" w:rsidRDefault="00DC01A2" w:rsidP="00DC01A2">
      <w:pPr>
        <w:ind w:firstLineChars="95" w:firstLine="199"/>
      </w:pPr>
      <w:r w:rsidRPr="00DC01A2">
        <w:rPr>
          <w:rFonts w:hint="eastAsia"/>
        </w:rPr>
        <w:t>这三个基本需求，最多只能同时满足其中的两项，因为</w:t>
      </w:r>
      <w:r w:rsidRPr="00DC01A2">
        <w:t>P</w:t>
      </w:r>
      <w:r w:rsidRPr="00DC01A2">
        <w:t>是必须的，因此往往选择就在</w:t>
      </w:r>
      <w:r w:rsidRPr="00DC01A2">
        <w:t>CP</w:t>
      </w:r>
      <w:r w:rsidRPr="00DC01A2">
        <w:t>或者</w:t>
      </w:r>
      <w:r w:rsidRPr="00DC01A2">
        <w:t>AP</w:t>
      </w:r>
      <w:r w:rsidRPr="00DC01A2">
        <w:t>中。</w:t>
      </w:r>
    </w:p>
    <w:p w14:paraId="241B42F0" w14:textId="462B35C2" w:rsidR="007D13D2" w:rsidRDefault="007D13D2" w:rsidP="007D13D2">
      <w:pPr>
        <w:ind w:firstLine="420"/>
      </w:pPr>
      <w:r>
        <w:t>1</w:t>
      </w:r>
      <w:r>
        <w:t>））</w:t>
      </w:r>
      <w:r>
        <w:t xml:space="preserve"> </w:t>
      </w:r>
      <w:r>
        <w:t>一致性（</w:t>
      </w:r>
      <w:r>
        <w:t xml:space="preserve"> C:Consistency</w:t>
      </w:r>
      <w:r>
        <w:t>）</w:t>
      </w:r>
    </w:p>
    <w:p w14:paraId="44E3A616" w14:textId="77777777" w:rsidR="007D13D2" w:rsidRDefault="007D13D2" w:rsidP="007D13D2">
      <w:pPr>
        <w:ind w:left="420" w:firstLine="420"/>
      </w:pPr>
      <w:r>
        <w:rPr>
          <w:rFonts w:hint="eastAsia"/>
        </w:rPr>
        <w:t>在分布式环境中，一致性是指数据在多个副本之间是否能够保持数据一致的特性。在一致性的需求下，当一个系统在数据一致的状态下执行更新操作后，应该保证系统的数据仍然处于一致的状态。</w:t>
      </w:r>
    </w:p>
    <w:p w14:paraId="6C677CF8" w14:textId="77777777" w:rsidR="007D13D2" w:rsidRDefault="007D13D2" w:rsidP="007D13D2">
      <w:pPr>
        <w:ind w:firstLine="420"/>
      </w:pPr>
      <w:r>
        <w:t>2</w:t>
      </w:r>
      <w:r>
        <w:t>）可用性（</w:t>
      </w:r>
      <w:r>
        <w:t>A:Available</w:t>
      </w:r>
      <w:r>
        <w:t>）</w:t>
      </w:r>
    </w:p>
    <w:p w14:paraId="59323446" w14:textId="77777777" w:rsidR="007D13D2" w:rsidRDefault="007D13D2" w:rsidP="007D13D2">
      <w:pPr>
        <w:ind w:left="420" w:firstLine="420"/>
      </w:pPr>
      <w:r>
        <w:rPr>
          <w:rFonts w:hint="eastAsia"/>
        </w:rPr>
        <w:t>可用性是指系统提供的服务必须一直处于可用的状态，对于用户的每一个操作请</w:t>
      </w:r>
      <w:r>
        <w:rPr>
          <w:rFonts w:hint="eastAsia"/>
        </w:rPr>
        <w:lastRenderedPageBreak/>
        <w:t>求总是能够在有限的时间内返回结果。</w:t>
      </w:r>
    </w:p>
    <w:p w14:paraId="760C36C5" w14:textId="77777777" w:rsidR="007D13D2" w:rsidRDefault="007D13D2" w:rsidP="007D13D2">
      <w:pPr>
        <w:ind w:firstLine="420"/>
      </w:pPr>
      <w:r>
        <w:t>3</w:t>
      </w:r>
      <w:r>
        <w:t>）分区容错性（</w:t>
      </w:r>
      <w:r>
        <w:t>P:Partition Tolerance</w:t>
      </w:r>
      <w:r>
        <w:t>）</w:t>
      </w:r>
    </w:p>
    <w:p w14:paraId="17B8CEB0" w14:textId="2A4A95C5" w:rsidR="0017663B" w:rsidRDefault="007D13D2" w:rsidP="007D13D2">
      <w:pPr>
        <w:ind w:left="420" w:firstLine="420"/>
      </w:pPr>
      <w:r>
        <w:rPr>
          <w:rFonts w:hint="eastAsia"/>
        </w:rPr>
        <w:t>分布式系统在遇到任</w:t>
      </w:r>
    </w:p>
    <w:p w14:paraId="00FEB1E1" w14:textId="77777777" w:rsidR="00861A1E" w:rsidRDefault="00861A1E" w:rsidP="00861A1E">
      <w:pPr>
        <w:ind w:firstLineChars="95" w:firstLine="199"/>
      </w:pPr>
      <w:proofErr w:type="spellStart"/>
      <w:r>
        <w:t>ZooKeeper</w:t>
      </w:r>
      <w:proofErr w:type="spellEnd"/>
      <w:r>
        <w:t>保证的是</w:t>
      </w:r>
      <w:r>
        <w:t>CP</w:t>
      </w:r>
    </w:p>
    <w:p w14:paraId="0A606C2E" w14:textId="3A4376A8" w:rsidR="00861A1E" w:rsidRDefault="00861A1E" w:rsidP="003941FD">
      <w:pPr>
        <w:ind w:firstLine="420"/>
      </w:pPr>
      <w:r>
        <w:rPr>
          <w:rFonts w:hint="eastAsia"/>
        </w:rPr>
        <w:t>（</w:t>
      </w:r>
      <w:r>
        <w:t>1</w:t>
      </w:r>
      <w:r>
        <w:t>）</w:t>
      </w:r>
      <w:proofErr w:type="spellStart"/>
      <w:r>
        <w:t>ZooKeeper</w:t>
      </w:r>
      <w:proofErr w:type="spellEnd"/>
      <w:r>
        <w:t>不能保证每次服务请求的可用性。（注：在极端环境下，</w:t>
      </w:r>
      <w:proofErr w:type="spellStart"/>
      <w:r>
        <w:t>ZooKeeper</w:t>
      </w:r>
      <w:proofErr w:type="spellEnd"/>
      <w:r>
        <w:t>可能会丢弃一些请求，消费者程序需要</w:t>
      </w:r>
      <w:r>
        <w:rPr>
          <w:rFonts w:hint="eastAsia"/>
        </w:rPr>
        <w:t>重新请求才能获得结果）。所以说，</w:t>
      </w:r>
      <w:proofErr w:type="spellStart"/>
      <w:r>
        <w:t>ZooKeeper</w:t>
      </w:r>
      <w:proofErr w:type="spellEnd"/>
      <w:r>
        <w:t>不能保证服务可用性。</w:t>
      </w:r>
    </w:p>
    <w:p w14:paraId="20A7C0CD" w14:textId="6EBDCC9A" w:rsidR="00DF421C" w:rsidRPr="00DF421C" w:rsidRDefault="006E4589" w:rsidP="000B269F">
      <w:pPr>
        <w:ind w:firstLineChars="95" w:firstLine="199"/>
      </w:pPr>
      <w:r>
        <w:tab/>
      </w:r>
      <w:r w:rsidRPr="006E4589">
        <w:rPr>
          <w:rFonts w:hint="eastAsia"/>
        </w:rPr>
        <w:t>（</w:t>
      </w:r>
      <w:r w:rsidRPr="006E4589">
        <w:t>2</w:t>
      </w:r>
      <w:r w:rsidRPr="006E4589">
        <w:t>）进行</w:t>
      </w:r>
      <w:r w:rsidRPr="006E4589">
        <w:t>Leader</w:t>
      </w:r>
      <w:r w:rsidRPr="006E4589">
        <w:t>选举时集群都是</w:t>
      </w:r>
      <w:proofErr w:type="gramStart"/>
      <w:r w:rsidRPr="006E4589">
        <w:t>不</w:t>
      </w:r>
      <w:proofErr w:type="gramEnd"/>
      <w:r w:rsidRPr="006E4589">
        <w:t>可用。</w:t>
      </w:r>
    </w:p>
    <w:p w14:paraId="3119FE82" w14:textId="77777777" w:rsidR="000F32EB" w:rsidRPr="000F32EB" w:rsidRDefault="000F32EB" w:rsidP="000F32EB">
      <w:pPr>
        <w:ind w:firstLine="420"/>
      </w:pPr>
    </w:p>
    <w:p w14:paraId="5F3320B4" w14:textId="2EF78998" w:rsidR="002B6236" w:rsidRDefault="002B6236" w:rsidP="002B6236">
      <w:pPr>
        <w:pStyle w:val="2"/>
      </w:pPr>
      <w:r w:rsidRPr="002B6236">
        <w:t>Zookeeper</w:t>
      </w:r>
      <w:r>
        <w:rPr>
          <w:rFonts w:hint="eastAsia"/>
        </w:rPr>
        <w:t>架构</w:t>
      </w:r>
    </w:p>
    <w:p w14:paraId="69664C81" w14:textId="72D4B3E2" w:rsidR="00DD56F1" w:rsidRPr="00DD56F1" w:rsidRDefault="00DD56F1" w:rsidP="00DD56F1">
      <w:pPr>
        <w:ind w:firstLine="420"/>
      </w:pPr>
      <w:r>
        <w:rPr>
          <w:noProof/>
        </w:rPr>
        <w:drawing>
          <wp:inline distT="0" distB="0" distL="0" distR="0" wp14:anchorId="6505D4F8" wp14:editId="19466637">
            <wp:extent cx="4320000" cy="3129477"/>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000" cy="3129477"/>
                    </a:xfrm>
                    <a:prstGeom prst="rect">
                      <a:avLst/>
                    </a:prstGeom>
                  </pic:spPr>
                </pic:pic>
              </a:graphicData>
            </a:graphic>
          </wp:inline>
        </w:drawing>
      </w:r>
    </w:p>
    <w:p w14:paraId="39B1B022" w14:textId="274EA61A" w:rsidR="002B6236" w:rsidRDefault="002B6236" w:rsidP="002B6236">
      <w:pPr>
        <w:ind w:firstLine="420"/>
      </w:pPr>
      <w:r>
        <w:rPr>
          <w:rFonts w:hint="eastAsia"/>
        </w:rPr>
        <w:t>应用使用</w:t>
      </w:r>
      <w:r>
        <w:t>Zookeeper</w:t>
      </w:r>
      <w:r>
        <w:t>客户端</w:t>
      </w:r>
      <w:proofErr w:type="gramStart"/>
      <w:r>
        <w:t>库使用</w:t>
      </w:r>
      <w:proofErr w:type="gramEnd"/>
      <w:r>
        <w:t>Zookeeper</w:t>
      </w:r>
      <w:r>
        <w:t>服务。</w:t>
      </w:r>
      <w:proofErr w:type="spellStart"/>
      <w:r>
        <w:t>ZooKeeper</w:t>
      </w:r>
      <w:proofErr w:type="spellEnd"/>
      <w:r>
        <w:t>客户端负责和</w:t>
      </w:r>
      <w:proofErr w:type="spellStart"/>
      <w:r>
        <w:t>ZooKeeper</w:t>
      </w:r>
      <w:proofErr w:type="spellEnd"/>
      <w:r>
        <w:t>集群的交</w:t>
      </w:r>
      <w:r>
        <w:rPr>
          <w:rFonts w:hint="eastAsia"/>
        </w:rPr>
        <w:t>互。</w:t>
      </w:r>
      <w:proofErr w:type="spellStart"/>
      <w:r>
        <w:t>ZooKeeper</w:t>
      </w:r>
      <w:proofErr w:type="spellEnd"/>
      <w:r>
        <w:t>集群可以有两种模式</w:t>
      </w:r>
      <w:r>
        <w:t>: standalone</w:t>
      </w:r>
      <w:r w:rsidR="00F221C4">
        <w:t xml:space="preserve"> </w:t>
      </w:r>
      <w:r>
        <w:t>模式和</w:t>
      </w:r>
      <w:r>
        <w:t>quorum</w:t>
      </w:r>
      <w:r>
        <w:t>模式。处于</w:t>
      </w:r>
      <w:r>
        <w:t>standalone</w:t>
      </w:r>
      <w:r>
        <w:t>模式的</w:t>
      </w:r>
      <w:proofErr w:type="spellStart"/>
      <w:r>
        <w:t>ZooKeeper</w:t>
      </w:r>
      <w:proofErr w:type="spellEnd"/>
      <w:r>
        <w:t>集群还有一个独立运行的</w:t>
      </w:r>
      <w:r>
        <w:t>Zookeeper</w:t>
      </w:r>
      <w:r>
        <w:t>节点。处于</w:t>
      </w:r>
      <w:r>
        <w:t>quorum</w:t>
      </w:r>
      <w:r>
        <w:t>模式的</w:t>
      </w:r>
      <w:r>
        <w:t>Zookeeper</w:t>
      </w:r>
      <w:r>
        <w:t>集群包含多</w:t>
      </w:r>
      <w:r>
        <w:rPr>
          <w:rFonts w:hint="eastAsia"/>
        </w:rPr>
        <w:t>个</w:t>
      </w:r>
      <w:r>
        <w:t>Zookeeper</w:t>
      </w:r>
      <w:r>
        <w:t>节点。</w:t>
      </w:r>
    </w:p>
    <w:p w14:paraId="0F470BA4" w14:textId="07B91DA6" w:rsidR="00F221C4" w:rsidRDefault="00F221C4" w:rsidP="00F221C4">
      <w:pPr>
        <w:pStyle w:val="3"/>
        <w:ind w:firstLine="420"/>
      </w:pPr>
      <w:r>
        <w:t>Quorum</w:t>
      </w:r>
    </w:p>
    <w:p w14:paraId="3B8DA191" w14:textId="1059A012" w:rsidR="00F221C4" w:rsidRDefault="00F221C4" w:rsidP="00F221C4">
      <w:pPr>
        <w:ind w:firstLine="420"/>
      </w:pPr>
      <w:r>
        <w:rPr>
          <w:rFonts w:hint="eastAsia"/>
        </w:rPr>
        <w:t>处于</w:t>
      </w:r>
      <w:r>
        <w:t>Quorum</w:t>
      </w:r>
      <w:r>
        <w:t>模式的</w:t>
      </w:r>
      <w:r>
        <w:t>Zookeeper</w:t>
      </w:r>
      <w:r>
        <w:t>集群包含多个</w:t>
      </w:r>
      <w:r>
        <w:t>Zookeeper</w:t>
      </w:r>
      <w:r>
        <w:t>节点。下图的</w:t>
      </w:r>
      <w:r>
        <w:t>Zookeeper</w:t>
      </w:r>
      <w:r>
        <w:t>集群有</w:t>
      </w:r>
      <w:r>
        <w:t>3</w:t>
      </w:r>
      <w:r>
        <w:t>个</w:t>
      </w:r>
      <w:r>
        <w:rPr>
          <w:rFonts w:hint="eastAsia"/>
        </w:rPr>
        <w:t>节点</w:t>
      </w:r>
      <w:r>
        <w:t>,</w:t>
      </w:r>
      <w:r>
        <w:t>其中节点</w:t>
      </w:r>
      <w:r>
        <w:t>1</w:t>
      </w:r>
      <w:r>
        <w:t>是</w:t>
      </w:r>
      <w:r>
        <w:t>leader</w:t>
      </w:r>
      <w:r>
        <w:t>节点</w:t>
      </w:r>
      <w:r>
        <w:t>,</w:t>
      </w:r>
      <w:r>
        <w:t>节点</w:t>
      </w:r>
      <w:r>
        <w:t>2</w:t>
      </w:r>
      <w:r>
        <w:t>和节点</w:t>
      </w:r>
      <w:r>
        <w:t>3</w:t>
      </w:r>
      <w:r>
        <w:t>是</w:t>
      </w:r>
      <w:r>
        <w:t>follower</w:t>
      </w:r>
      <w:r>
        <w:t>节点。</w:t>
      </w:r>
      <w:r>
        <w:t>leader</w:t>
      </w:r>
      <w:r>
        <w:t>节点可以处理读写</w:t>
      </w:r>
      <w:r>
        <w:rPr>
          <w:rFonts w:hint="eastAsia"/>
        </w:rPr>
        <w:t>请求</w:t>
      </w:r>
      <w:r>
        <w:t>, follower</w:t>
      </w:r>
      <w:r>
        <w:t>只可以处理读请求。</w:t>
      </w:r>
      <w:r>
        <w:t>follower</w:t>
      </w:r>
      <w:r>
        <w:t>在接到写请求时会把写请求转发给</w:t>
      </w:r>
      <w:r>
        <w:t>leader</w:t>
      </w:r>
      <w:r>
        <w:t>来处理。</w:t>
      </w:r>
    </w:p>
    <w:p w14:paraId="595E7F6B" w14:textId="79A14B7D" w:rsidR="008E09B3" w:rsidRPr="008E09B3" w:rsidRDefault="008E09B3" w:rsidP="008E09B3">
      <w:pPr>
        <w:pStyle w:val="3"/>
        <w:ind w:firstLine="420"/>
        <w:rPr>
          <w:rStyle w:val="30"/>
        </w:rPr>
      </w:pPr>
      <w:r>
        <w:rPr>
          <w:rFonts w:hint="eastAsia"/>
        </w:rPr>
        <w:t>数据一致性</w:t>
      </w:r>
    </w:p>
    <w:p w14:paraId="3BD9F704" w14:textId="6D1A546D" w:rsidR="008E09B3" w:rsidRDefault="008E09B3" w:rsidP="008E09B3">
      <w:pPr>
        <w:ind w:firstLine="420"/>
      </w:pPr>
      <w:r>
        <w:rPr>
          <w:rFonts w:hint="eastAsia"/>
        </w:rPr>
        <w:t>全局可线性化</w:t>
      </w:r>
      <w:r>
        <w:t>( Linearizable )</w:t>
      </w:r>
      <w:r>
        <w:t>写入</w:t>
      </w:r>
      <w:r>
        <w:t>:</w:t>
      </w:r>
      <w:r>
        <w:t>先到达</w:t>
      </w:r>
      <w:r>
        <w:t>leader</w:t>
      </w:r>
      <w:r>
        <w:t>的写请求会被先处理</w:t>
      </w:r>
      <w:r>
        <w:t>, leader</w:t>
      </w:r>
      <w:r>
        <w:t>决定写请求</w:t>
      </w:r>
      <w:r>
        <w:rPr>
          <w:rFonts w:hint="eastAsia"/>
        </w:rPr>
        <w:t>的执行顺序。客户端</w:t>
      </w:r>
      <w:r>
        <w:t>FIFO</w:t>
      </w:r>
      <w:r>
        <w:t>顺序</w:t>
      </w:r>
      <w:r>
        <w:t>:</w:t>
      </w:r>
      <w:r>
        <w:t>来自给定客户端的请求按照发送顺序执行。</w:t>
      </w:r>
    </w:p>
    <w:p w14:paraId="2625D6F4" w14:textId="14B42423" w:rsidR="00756366" w:rsidRDefault="00756366" w:rsidP="008E09B3">
      <w:pPr>
        <w:ind w:firstLine="420"/>
      </w:pPr>
    </w:p>
    <w:p w14:paraId="5DDB0FDB" w14:textId="37FC26CA" w:rsidR="00756366" w:rsidRDefault="00756366" w:rsidP="008E09B3">
      <w:pPr>
        <w:ind w:firstLine="420"/>
      </w:pPr>
    </w:p>
    <w:p w14:paraId="52F14675" w14:textId="747D2641" w:rsidR="00E06C07" w:rsidRDefault="00756366" w:rsidP="00E06C07">
      <w:pPr>
        <w:pStyle w:val="2"/>
      </w:pPr>
      <w:r>
        <w:rPr>
          <w:rFonts w:hint="eastAsia"/>
        </w:rPr>
        <w:t>写</w:t>
      </w:r>
      <w:r w:rsidR="00E06C07">
        <w:rPr>
          <w:rFonts w:hint="eastAsia"/>
        </w:rPr>
        <w:t>数据原理</w:t>
      </w:r>
    </w:p>
    <w:p w14:paraId="00317F28" w14:textId="68D76E3D" w:rsidR="00722090" w:rsidRDefault="00722090" w:rsidP="00722090">
      <w:pPr>
        <w:pStyle w:val="3"/>
        <w:ind w:firstLine="420"/>
      </w:pPr>
      <w:r>
        <w:rPr>
          <w:rFonts w:hint="eastAsia"/>
        </w:rPr>
        <w:t>访问</w:t>
      </w:r>
      <w:r>
        <w:rPr>
          <w:rFonts w:hint="eastAsia"/>
        </w:rPr>
        <w:t>leader</w:t>
      </w:r>
    </w:p>
    <w:p w14:paraId="2BAD0C94" w14:textId="5EB6A61C" w:rsidR="00722090" w:rsidRPr="00722090" w:rsidRDefault="00722090" w:rsidP="00722090">
      <w:pPr>
        <w:ind w:firstLine="420"/>
        <w:jc w:val="center"/>
      </w:pPr>
      <w:r>
        <w:rPr>
          <w:noProof/>
        </w:rPr>
        <w:drawing>
          <wp:inline distT="0" distB="0" distL="0" distR="0" wp14:anchorId="200F74B0" wp14:editId="1645F55B">
            <wp:extent cx="5274310" cy="32086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08655"/>
                    </a:xfrm>
                    <a:prstGeom prst="rect">
                      <a:avLst/>
                    </a:prstGeom>
                  </pic:spPr>
                </pic:pic>
              </a:graphicData>
            </a:graphic>
          </wp:inline>
        </w:drawing>
      </w:r>
    </w:p>
    <w:p w14:paraId="0490F919" w14:textId="27A80965" w:rsidR="00722090" w:rsidRPr="00722090" w:rsidRDefault="00722090" w:rsidP="00722090">
      <w:pPr>
        <w:pStyle w:val="3"/>
        <w:ind w:firstLine="420"/>
      </w:pPr>
      <w:r>
        <w:rPr>
          <w:rFonts w:hint="eastAsia"/>
        </w:rPr>
        <w:t>访问的从结点</w:t>
      </w:r>
    </w:p>
    <w:p w14:paraId="38CA214B" w14:textId="7FFCBD7F" w:rsidR="00756366" w:rsidRDefault="00853BD2" w:rsidP="00756366">
      <w:pPr>
        <w:ind w:firstLine="420"/>
      </w:pPr>
      <w:r>
        <w:rPr>
          <w:noProof/>
        </w:rPr>
        <w:drawing>
          <wp:inline distT="0" distB="0" distL="0" distR="0" wp14:anchorId="1DFEAD72" wp14:editId="3EF432B2">
            <wp:extent cx="5274310" cy="22663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66315"/>
                    </a:xfrm>
                    <a:prstGeom prst="rect">
                      <a:avLst/>
                    </a:prstGeom>
                  </pic:spPr>
                </pic:pic>
              </a:graphicData>
            </a:graphic>
          </wp:inline>
        </w:drawing>
      </w:r>
    </w:p>
    <w:p w14:paraId="049ADDA6" w14:textId="32ABC24E" w:rsidR="00756366" w:rsidRDefault="00756366" w:rsidP="00756366">
      <w:pPr>
        <w:ind w:firstLine="420"/>
      </w:pPr>
      <w:r>
        <w:tab/>
        <w:t>1</w:t>
      </w:r>
      <w:r>
        <w:rPr>
          <w:rFonts w:hint="eastAsia"/>
        </w:rPr>
        <w:t>、客户端发送写请求给结点</w:t>
      </w:r>
      <w:r>
        <w:t>1</w:t>
      </w:r>
    </w:p>
    <w:p w14:paraId="0A5F1DB2" w14:textId="48C40066" w:rsidR="00756366" w:rsidRDefault="00756366" w:rsidP="00756366">
      <w:pPr>
        <w:ind w:firstLine="420"/>
      </w:pPr>
      <w:r>
        <w:tab/>
        <w:t>2</w:t>
      </w:r>
      <w:r>
        <w:rPr>
          <w:rFonts w:hint="eastAsia"/>
        </w:rPr>
        <w:t>、结点</w:t>
      </w:r>
      <w:r>
        <w:rPr>
          <w:rFonts w:hint="eastAsia"/>
        </w:rPr>
        <w:t>1</w:t>
      </w:r>
      <w:r>
        <w:rPr>
          <w:rFonts w:hint="eastAsia"/>
        </w:rPr>
        <w:t>会转发给结点</w:t>
      </w:r>
      <w:r>
        <w:rPr>
          <w:rFonts w:hint="eastAsia"/>
        </w:rPr>
        <w:t>2</w:t>
      </w:r>
      <w:r>
        <w:rPr>
          <w:rFonts w:hint="eastAsia"/>
        </w:rPr>
        <w:t>。、</w:t>
      </w:r>
    </w:p>
    <w:p w14:paraId="22502B23" w14:textId="08BE26EC" w:rsidR="00756366" w:rsidRDefault="00756366" w:rsidP="00756366">
      <w:pPr>
        <w:ind w:firstLine="420"/>
      </w:pPr>
      <w:r>
        <w:tab/>
        <w:t>3</w:t>
      </w:r>
      <w:r>
        <w:rPr>
          <w:rFonts w:hint="eastAsia"/>
        </w:rPr>
        <w:t>、结点</w:t>
      </w:r>
      <w:r>
        <w:rPr>
          <w:rFonts w:hint="eastAsia"/>
        </w:rPr>
        <w:t>2</w:t>
      </w:r>
      <w:r>
        <w:rPr>
          <w:rFonts w:hint="eastAsia"/>
        </w:rPr>
        <w:t>发送</w:t>
      </w:r>
      <w:r>
        <w:rPr>
          <w:rFonts w:hint="eastAsia"/>
        </w:rPr>
        <w:t>propose</w:t>
      </w:r>
      <w:r>
        <w:rPr>
          <w:rFonts w:hint="eastAsia"/>
        </w:rPr>
        <w:t>给所有的结点。</w:t>
      </w:r>
    </w:p>
    <w:p w14:paraId="01E7D33A" w14:textId="2DD8F84E" w:rsidR="00974371" w:rsidRDefault="00974371" w:rsidP="00756366">
      <w:pPr>
        <w:ind w:firstLine="420"/>
      </w:pPr>
      <w:r>
        <w:tab/>
        <w:t>4</w:t>
      </w:r>
      <w:r>
        <w:rPr>
          <w:rFonts w:hint="eastAsia"/>
        </w:rPr>
        <w:t>、结点</w:t>
      </w:r>
      <w:r>
        <w:t>2</w:t>
      </w:r>
      <w:r>
        <w:rPr>
          <w:rFonts w:hint="eastAsia"/>
        </w:rPr>
        <w:t>收到</w:t>
      </w:r>
      <w:r w:rsidR="004C1210">
        <w:rPr>
          <w:rFonts w:hint="eastAsia"/>
        </w:rPr>
        <w:t xml:space="preserve"> </w:t>
      </w:r>
      <w:r w:rsidR="004C1210">
        <w:rPr>
          <w:rFonts w:hint="eastAsia"/>
        </w:rPr>
        <w:t>超过半数</w:t>
      </w:r>
      <w:r>
        <w:rPr>
          <w:rFonts w:hint="eastAsia"/>
        </w:rPr>
        <w:t>结点的</w:t>
      </w:r>
      <w:r>
        <w:rPr>
          <w:rFonts w:hint="eastAsia"/>
        </w:rPr>
        <w:t>accept</w:t>
      </w:r>
      <w:r>
        <w:rPr>
          <w:rFonts w:hint="eastAsia"/>
        </w:rPr>
        <w:t>之后，给所有的结点发送</w:t>
      </w:r>
      <w:r>
        <w:rPr>
          <w:rFonts w:hint="eastAsia"/>
        </w:rPr>
        <w:t>commit</w:t>
      </w:r>
      <w:r>
        <w:rPr>
          <w:rFonts w:hint="eastAsia"/>
        </w:rPr>
        <w:t>信息。</w:t>
      </w:r>
    </w:p>
    <w:p w14:paraId="78D1C18D" w14:textId="0E347E57" w:rsidR="00974371" w:rsidRPr="00756366" w:rsidRDefault="00974371" w:rsidP="00756366">
      <w:pPr>
        <w:ind w:firstLine="420"/>
      </w:pPr>
      <w:r>
        <w:tab/>
        <w:t>5</w:t>
      </w:r>
      <w:r>
        <w:rPr>
          <w:rFonts w:hint="eastAsia"/>
        </w:rPr>
        <w:t>、结点</w:t>
      </w:r>
      <w:r>
        <w:rPr>
          <w:rFonts w:hint="eastAsia"/>
        </w:rPr>
        <w:t>1</w:t>
      </w:r>
      <w:r>
        <w:rPr>
          <w:rFonts w:hint="eastAsia"/>
        </w:rPr>
        <w:t>发送给客户端确认消息。</w:t>
      </w:r>
    </w:p>
    <w:p w14:paraId="73048B1C" w14:textId="77777777" w:rsidR="008E09B3" w:rsidRPr="00F221C4" w:rsidRDefault="008E09B3" w:rsidP="00F221C4">
      <w:pPr>
        <w:ind w:firstLine="420"/>
      </w:pPr>
    </w:p>
    <w:p w14:paraId="2FD4D5B3" w14:textId="41DD6341" w:rsidR="002B6236" w:rsidRDefault="004163D2" w:rsidP="004163D2">
      <w:pPr>
        <w:pStyle w:val="2"/>
      </w:pPr>
      <w:r>
        <w:rPr>
          <w:rFonts w:hint="eastAsia"/>
        </w:rPr>
        <w:t>持久化</w:t>
      </w:r>
    </w:p>
    <w:p w14:paraId="65358DDA" w14:textId="00D78C74" w:rsidR="004163D2" w:rsidRDefault="004163D2" w:rsidP="004163D2">
      <w:pPr>
        <w:pStyle w:val="3"/>
        <w:ind w:firstLine="420"/>
      </w:pPr>
      <w:r>
        <w:rPr>
          <w:rFonts w:hint="eastAsia"/>
        </w:rPr>
        <w:t>持久化</w:t>
      </w:r>
    </w:p>
    <w:p w14:paraId="6833EF24" w14:textId="5F2326AA" w:rsidR="004163D2" w:rsidRDefault="004163D2" w:rsidP="004163D2">
      <w:pPr>
        <w:ind w:firstLine="420"/>
      </w:pPr>
      <w:bookmarkStart w:id="6" w:name="_Hlk78208960"/>
      <w:r w:rsidRPr="004163D2">
        <w:t xml:space="preserve">Leader </w:t>
      </w:r>
      <w:r w:rsidRPr="004163D2">
        <w:t>和</w:t>
      </w:r>
      <w:r w:rsidRPr="004163D2">
        <w:t xml:space="preserve"> Follower </w:t>
      </w:r>
      <w:r w:rsidRPr="004163D2">
        <w:t>中的数据会在内存和磁盘中各保存一份。所以需要将内存中的数据持久化到磁盘中。</w:t>
      </w:r>
    </w:p>
    <w:bookmarkEnd w:id="6"/>
    <w:p w14:paraId="628F3B72" w14:textId="27E910DD" w:rsidR="004163D2" w:rsidRDefault="00DD4BAB" w:rsidP="004163D2">
      <w:pPr>
        <w:ind w:firstLine="420"/>
      </w:pPr>
      <w:r w:rsidRPr="00DD4BAB">
        <w:rPr>
          <w:rFonts w:hint="eastAsia"/>
        </w:rPr>
        <w:t>在</w:t>
      </w:r>
      <w:r w:rsidRPr="00DD4BAB">
        <w:t xml:space="preserve"> </w:t>
      </w:r>
      <w:proofErr w:type="spellStart"/>
      <w:r w:rsidRPr="00DD4BAB">
        <w:t>org.apache.zookeeper.server.persistence</w:t>
      </w:r>
      <w:proofErr w:type="spellEnd"/>
      <w:r w:rsidRPr="00DD4BAB">
        <w:t xml:space="preserve"> </w:t>
      </w:r>
      <w:r w:rsidRPr="00DD4BAB">
        <w:t>包下的相关类都是序列化相关的代码。</w:t>
      </w:r>
    </w:p>
    <w:tbl>
      <w:tblPr>
        <w:tblW w:w="0" w:type="auto"/>
        <w:tblCellSpacing w:w="0" w:type="dxa"/>
        <w:tblCellMar>
          <w:left w:w="0" w:type="dxa"/>
          <w:right w:w="0" w:type="dxa"/>
        </w:tblCellMar>
        <w:tblLook w:val="04A0" w:firstRow="1" w:lastRow="0" w:firstColumn="1" w:lastColumn="0" w:noHBand="0" w:noVBand="1"/>
      </w:tblPr>
      <w:tblGrid>
        <w:gridCol w:w="1815"/>
        <w:gridCol w:w="6"/>
      </w:tblGrid>
      <w:tr w:rsidR="003C1E0A" w14:paraId="74E4C033" w14:textId="77777777" w:rsidTr="003C1E0A">
        <w:trPr>
          <w:gridAfter w:val="1"/>
          <w:tblCellSpacing w:w="0" w:type="dxa"/>
        </w:trPr>
        <w:tc>
          <w:tcPr>
            <w:tcW w:w="1815" w:type="dxa"/>
            <w:vAlign w:val="center"/>
            <w:hideMark/>
          </w:tcPr>
          <w:p w14:paraId="4840B175" w14:textId="77777777" w:rsidR="003C1E0A" w:rsidRDefault="003C1E0A">
            <w:pPr>
              <w:ind w:firstLine="420"/>
              <w:rPr>
                <w:rFonts w:ascii="Times New Roman" w:eastAsia="Times New Roman" w:hAnsi="Times New Roman"/>
                <w:bCs w:val="0"/>
                <w:szCs w:val="20"/>
              </w:rPr>
            </w:pPr>
          </w:p>
        </w:tc>
      </w:tr>
      <w:tr w:rsidR="003C1E0A" w14:paraId="533EC5D0" w14:textId="77777777" w:rsidTr="003C1E0A">
        <w:trPr>
          <w:tblCellSpacing w:w="0" w:type="dxa"/>
        </w:trPr>
        <w:tc>
          <w:tcPr>
            <w:tcW w:w="0" w:type="auto"/>
            <w:vAlign w:val="center"/>
            <w:hideMark/>
          </w:tcPr>
          <w:p w14:paraId="06AE578C" w14:textId="6EFBDA0D" w:rsidR="003C1E0A" w:rsidRDefault="003C1E0A">
            <w:pPr>
              <w:widowControl/>
              <w:ind w:firstLine="400"/>
              <w:rPr>
                <w:rFonts w:eastAsia="Times New Roman"/>
                <w:sz w:val="20"/>
                <w:szCs w:val="20"/>
              </w:rPr>
            </w:pPr>
          </w:p>
        </w:tc>
        <w:tc>
          <w:tcPr>
            <w:tcW w:w="0" w:type="auto"/>
            <w:vAlign w:val="center"/>
            <w:hideMark/>
          </w:tcPr>
          <w:p w14:paraId="69614271" w14:textId="7B219BE9" w:rsidR="003C1E0A" w:rsidRDefault="003C1E0A">
            <w:pPr>
              <w:widowControl/>
              <w:ind w:firstLine="480"/>
              <w:rPr>
                <w:rFonts w:ascii="PMingLiU" w:eastAsia="PMingLiU" w:hAnsi="PMingLiU" w:cs="PMingLiU"/>
                <w:sz w:val="24"/>
                <w:szCs w:val="24"/>
              </w:rPr>
            </w:pPr>
          </w:p>
        </w:tc>
      </w:tr>
    </w:tbl>
    <w:p w14:paraId="3338ADE6" w14:textId="74AF181C" w:rsidR="003C1E0A" w:rsidRDefault="00F527E2" w:rsidP="00F527E2">
      <w:pPr>
        <w:ind w:firstLine="420"/>
        <w:jc w:val="center"/>
      </w:pPr>
      <w:r>
        <w:rPr>
          <w:noProof/>
        </w:rPr>
        <w:drawing>
          <wp:inline distT="0" distB="0" distL="0" distR="0" wp14:anchorId="5CFEBAAC" wp14:editId="0488E58B">
            <wp:extent cx="5274310" cy="25057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05710"/>
                    </a:xfrm>
                    <a:prstGeom prst="rect">
                      <a:avLst/>
                    </a:prstGeom>
                  </pic:spPr>
                </pic:pic>
              </a:graphicData>
            </a:graphic>
          </wp:inline>
        </w:drawing>
      </w:r>
    </w:p>
    <w:p w14:paraId="7C3CD7A4" w14:textId="1F72D083" w:rsidR="004B3BBF" w:rsidRDefault="004B3BBF" w:rsidP="004B3BBF">
      <w:pPr>
        <w:pStyle w:val="3"/>
        <w:ind w:firstLine="420"/>
      </w:pPr>
      <w:r>
        <w:rPr>
          <w:rFonts w:hint="eastAsia"/>
        </w:rPr>
        <w:t>序列化</w:t>
      </w:r>
    </w:p>
    <w:p w14:paraId="12B5EE6F" w14:textId="42FB60EB" w:rsidR="00153A1B" w:rsidRPr="00153A1B" w:rsidRDefault="00153A1B" w:rsidP="00153A1B">
      <w:pPr>
        <w:ind w:firstLine="420"/>
      </w:pPr>
      <w:r w:rsidRPr="00153A1B">
        <w:t xml:space="preserve">zookeeper-jute </w:t>
      </w:r>
      <w:r w:rsidRPr="00153A1B">
        <w:t>代码是关于</w:t>
      </w:r>
      <w:r w:rsidRPr="00153A1B">
        <w:t xml:space="preserve">Zookeeper </w:t>
      </w:r>
      <w:r w:rsidRPr="00153A1B">
        <w:t>序列化相关源码</w:t>
      </w:r>
    </w:p>
    <w:p w14:paraId="02CFB360" w14:textId="27B8D51F" w:rsidR="004B3BBF" w:rsidRPr="004B3BBF" w:rsidRDefault="004B3BBF" w:rsidP="004B3BBF">
      <w:pPr>
        <w:ind w:firstLine="420"/>
      </w:pPr>
      <w:r>
        <w:rPr>
          <w:noProof/>
        </w:rPr>
        <w:drawing>
          <wp:inline distT="0" distB="0" distL="0" distR="0" wp14:anchorId="78D4DE86" wp14:editId="4BABA90F">
            <wp:extent cx="5274310" cy="17227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22755"/>
                    </a:xfrm>
                    <a:prstGeom prst="rect">
                      <a:avLst/>
                    </a:prstGeom>
                  </pic:spPr>
                </pic:pic>
              </a:graphicData>
            </a:graphic>
          </wp:inline>
        </w:drawing>
      </w:r>
    </w:p>
    <w:p w14:paraId="6EC5744E" w14:textId="30419BB8" w:rsidR="00265F66" w:rsidRDefault="00265F66" w:rsidP="00265F66">
      <w:pPr>
        <w:pStyle w:val="2"/>
      </w:pPr>
      <w:r>
        <w:rPr>
          <w:rFonts w:hint="eastAsia"/>
        </w:rPr>
        <w:lastRenderedPageBreak/>
        <w:t>服务员源码</w:t>
      </w:r>
    </w:p>
    <w:p w14:paraId="5FFFA4FA" w14:textId="7068C767" w:rsidR="00265F66" w:rsidRDefault="00265F66" w:rsidP="00265F66">
      <w:pPr>
        <w:pStyle w:val="3"/>
        <w:ind w:firstLine="420"/>
      </w:pPr>
      <w:r>
        <w:rPr>
          <w:rFonts w:hint="eastAsia"/>
        </w:rPr>
        <w:t>初始化</w:t>
      </w:r>
    </w:p>
    <w:p w14:paraId="7EB6B0BA" w14:textId="39FD311E" w:rsidR="00265F66" w:rsidRDefault="00265F66" w:rsidP="00265F66">
      <w:pPr>
        <w:ind w:firstLine="420"/>
      </w:pPr>
      <w:r>
        <w:rPr>
          <w:noProof/>
        </w:rPr>
        <w:drawing>
          <wp:inline distT="0" distB="0" distL="0" distR="0" wp14:anchorId="45E47062" wp14:editId="6A02780F">
            <wp:extent cx="5274310" cy="27844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84475"/>
                    </a:xfrm>
                    <a:prstGeom prst="rect">
                      <a:avLst/>
                    </a:prstGeom>
                  </pic:spPr>
                </pic:pic>
              </a:graphicData>
            </a:graphic>
          </wp:inline>
        </w:drawing>
      </w:r>
    </w:p>
    <w:p w14:paraId="5DBCB9AA" w14:textId="4E1FDCF3" w:rsidR="008A1803" w:rsidRDefault="008A1803" w:rsidP="00BE0904">
      <w:pPr>
        <w:pStyle w:val="2"/>
      </w:pPr>
      <w:r w:rsidRPr="008A1803">
        <w:t xml:space="preserve">ZK </w:t>
      </w:r>
      <w:r w:rsidRPr="008A1803">
        <w:t>服务端加载数据源码解析</w:t>
      </w:r>
    </w:p>
    <w:p w14:paraId="376C3E81" w14:textId="6A7DE56F" w:rsidR="00552D8B" w:rsidRPr="00552D8B" w:rsidRDefault="00552D8B" w:rsidP="00552D8B">
      <w:pPr>
        <w:pStyle w:val="3"/>
        <w:ind w:firstLine="420"/>
      </w:pPr>
      <w:r>
        <w:rPr>
          <w:rFonts w:hint="eastAsia"/>
        </w:rPr>
        <w:t>数据持久化</w:t>
      </w:r>
    </w:p>
    <w:p w14:paraId="38168EFA" w14:textId="1ACA2CA5" w:rsidR="008A1803" w:rsidRDefault="008A1803" w:rsidP="008A1803">
      <w:pPr>
        <w:ind w:firstLine="420"/>
      </w:pPr>
      <w:r>
        <w:rPr>
          <w:noProof/>
        </w:rPr>
        <w:drawing>
          <wp:inline distT="0" distB="0" distL="0" distR="0" wp14:anchorId="33AF49E1" wp14:editId="1E902438">
            <wp:extent cx="5274310" cy="24872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87295"/>
                    </a:xfrm>
                    <a:prstGeom prst="rect">
                      <a:avLst/>
                    </a:prstGeom>
                  </pic:spPr>
                </pic:pic>
              </a:graphicData>
            </a:graphic>
          </wp:inline>
        </w:drawing>
      </w:r>
    </w:p>
    <w:p w14:paraId="7F3230CA" w14:textId="215C45B9" w:rsidR="008A1803" w:rsidRDefault="008A1803" w:rsidP="008A1803">
      <w:pPr>
        <w:ind w:firstLine="420"/>
      </w:pPr>
      <w:r>
        <w:rPr>
          <w:rFonts w:hint="eastAsia"/>
        </w:rPr>
        <w:t>（</w:t>
      </w:r>
      <w:r>
        <w:t>1</w:t>
      </w:r>
      <w:r>
        <w:t>）</w:t>
      </w:r>
      <w:proofErr w:type="spellStart"/>
      <w:r>
        <w:t>zk</w:t>
      </w:r>
      <w:proofErr w:type="spellEnd"/>
      <w:r>
        <w:t xml:space="preserve"> </w:t>
      </w:r>
      <w:r>
        <w:t>中的数据模型，是一棵树，</w:t>
      </w:r>
      <w:proofErr w:type="spellStart"/>
      <w:r>
        <w:t>DataTree</w:t>
      </w:r>
      <w:proofErr w:type="spellEnd"/>
      <w:r>
        <w:t>，每个节点，叫做</w:t>
      </w:r>
      <w:proofErr w:type="spellStart"/>
      <w:r>
        <w:t>DataNode</w:t>
      </w:r>
      <w:proofErr w:type="spellEnd"/>
    </w:p>
    <w:p w14:paraId="1F534B73" w14:textId="6BEB8852" w:rsidR="008A1803" w:rsidRPr="008A1803" w:rsidRDefault="008A1803" w:rsidP="008A1803">
      <w:pPr>
        <w:ind w:firstLine="420"/>
      </w:pPr>
      <w:r>
        <w:rPr>
          <w:rFonts w:hint="eastAsia"/>
        </w:rPr>
        <w:t>（</w:t>
      </w:r>
      <w:r>
        <w:t>2</w:t>
      </w:r>
      <w:r>
        <w:t>）</w:t>
      </w:r>
      <w:proofErr w:type="spellStart"/>
      <w:r>
        <w:t>zk</w:t>
      </w:r>
      <w:proofErr w:type="spellEnd"/>
      <w:r>
        <w:t xml:space="preserve"> </w:t>
      </w:r>
      <w:r>
        <w:t>集群中的</w:t>
      </w:r>
      <w:proofErr w:type="spellStart"/>
      <w:r>
        <w:t>DataTree</w:t>
      </w:r>
      <w:proofErr w:type="spellEnd"/>
      <w:r>
        <w:t xml:space="preserve"> </w:t>
      </w:r>
      <w:r>
        <w:t>时刻保持状态同步</w:t>
      </w:r>
    </w:p>
    <w:p w14:paraId="7465CC10" w14:textId="45D9A1E2" w:rsidR="008A1803" w:rsidRPr="008A1803" w:rsidRDefault="008A1803" w:rsidP="008A1803">
      <w:pPr>
        <w:ind w:firstLine="420"/>
      </w:pPr>
      <w:r>
        <w:rPr>
          <w:rFonts w:hint="eastAsia"/>
        </w:rPr>
        <w:t>（</w:t>
      </w:r>
      <w:r>
        <w:t>3</w:t>
      </w:r>
      <w:r>
        <w:t>）</w:t>
      </w:r>
      <w:r>
        <w:t xml:space="preserve">Zookeeper </w:t>
      </w:r>
      <w:r>
        <w:t>集群中每个</w:t>
      </w:r>
      <w:r>
        <w:t xml:space="preserve"> </w:t>
      </w:r>
      <w:proofErr w:type="spellStart"/>
      <w:r>
        <w:t>zk</w:t>
      </w:r>
      <w:proofErr w:type="spellEnd"/>
      <w:r>
        <w:t xml:space="preserve"> </w:t>
      </w:r>
      <w:r>
        <w:t>节点中，数据在内存和磁盘中都有一份完整的数据。</w:t>
      </w:r>
    </w:p>
    <w:p w14:paraId="00528398" w14:textId="49242AC0" w:rsidR="008A1803" w:rsidRDefault="008A1803" w:rsidP="008A1803">
      <w:pPr>
        <w:ind w:left="420" w:firstLine="420"/>
      </w:pPr>
      <w:r>
        <w:t>内存数据：</w:t>
      </w:r>
      <w:proofErr w:type="spellStart"/>
      <w:r>
        <w:t>DataTree</w:t>
      </w:r>
      <w:proofErr w:type="spellEnd"/>
    </w:p>
    <w:p w14:paraId="591F878A" w14:textId="43C5B22A" w:rsidR="008A1803" w:rsidRDefault="008A1803" w:rsidP="008A1803">
      <w:pPr>
        <w:ind w:left="420" w:firstLine="420"/>
      </w:pPr>
      <w:r>
        <w:t>磁盘数据：快照文件</w:t>
      </w:r>
      <w:r>
        <w:t xml:space="preserve"> + </w:t>
      </w:r>
      <w:r>
        <w:t>编辑日志</w:t>
      </w:r>
    </w:p>
    <w:p w14:paraId="1250D5FE" w14:textId="4B002D8B" w:rsidR="00BE0904" w:rsidRDefault="00BE0904" w:rsidP="00BE0904">
      <w:pPr>
        <w:pStyle w:val="3"/>
        <w:ind w:firstLine="420"/>
      </w:pPr>
      <w:r>
        <w:rPr>
          <w:rFonts w:hint="eastAsia"/>
        </w:rPr>
        <w:lastRenderedPageBreak/>
        <w:t>流程</w:t>
      </w:r>
    </w:p>
    <w:p w14:paraId="7DA58938" w14:textId="7AD7C31D" w:rsidR="00F9002F" w:rsidRDefault="00BE0904" w:rsidP="008A1803">
      <w:pPr>
        <w:ind w:left="420" w:firstLine="420"/>
      </w:pPr>
      <w:bookmarkStart w:id="7" w:name="_Hlk78211387"/>
      <w:r>
        <w:rPr>
          <w:noProof/>
        </w:rPr>
        <w:drawing>
          <wp:inline distT="0" distB="0" distL="0" distR="0" wp14:anchorId="52B23042" wp14:editId="3187DA12">
            <wp:extent cx="5274310" cy="26517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51760"/>
                    </a:xfrm>
                    <a:prstGeom prst="rect">
                      <a:avLst/>
                    </a:prstGeom>
                  </pic:spPr>
                </pic:pic>
              </a:graphicData>
            </a:graphic>
          </wp:inline>
        </w:drawing>
      </w:r>
    </w:p>
    <w:p w14:paraId="4265300A" w14:textId="79A1C171" w:rsidR="00552D8B" w:rsidRDefault="000946C1" w:rsidP="008A1803">
      <w:pPr>
        <w:ind w:left="420" w:firstLine="420"/>
      </w:pPr>
      <w:r>
        <w:rPr>
          <w:rFonts w:hint="eastAsia"/>
        </w:rPr>
        <w:t>启动之后</w:t>
      </w:r>
      <w:r>
        <w:rPr>
          <w:rFonts w:hint="eastAsia"/>
        </w:rPr>
        <w:t>:</w:t>
      </w:r>
      <w:r>
        <w:rPr>
          <w:rFonts w:hint="eastAsia"/>
        </w:rPr>
        <w:t>恢复快照数据和加载编辑日志</w:t>
      </w:r>
      <w:r w:rsidR="00E53BB6">
        <w:rPr>
          <w:rFonts w:hint="eastAsia"/>
        </w:rPr>
        <w:t>，两者加起来为全部的数据</w:t>
      </w:r>
    </w:p>
    <w:p w14:paraId="226A5DC2" w14:textId="1C4E82F3" w:rsidR="00E53BB6" w:rsidRDefault="00E53BB6" w:rsidP="008A1803">
      <w:pPr>
        <w:ind w:left="420" w:firstLine="422"/>
      </w:pPr>
      <w:r w:rsidRPr="00E53BB6">
        <w:rPr>
          <w:rFonts w:hint="eastAsia"/>
          <w:b/>
          <w:bCs w:val="0"/>
        </w:rPr>
        <w:t>恢复快照数据</w:t>
      </w:r>
      <w:proofErr w:type="spellStart"/>
      <w:r>
        <w:rPr>
          <w:rFonts w:hint="eastAsia"/>
          <w:b/>
          <w:bCs w:val="0"/>
        </w:rPr>
        <w:t>datatree</w:t>
      </w:r>
      <w:proofErr w:type="spellEnd"/>
    </w:p>
    <w:p w14:paraId="73FC13A7" w14:textId="616CB50B" w:rsidR="000946C1" w:rsidRDefault="000946C1" w:rsidP="008A1803">
      <w:pPr>
        <w:ind w:left="420" w:firstLine="422"/>
        <w:rPr>
          <w:b/>
          <w:bCs w:val="0"/>
        </w:rPr>
      </w:pPr>
      <w:r>
        <w:rPr>
          <w:b/>
          <w:bCs w:val="0"/>
        </w:rPr>
        <w:tab/>
        <w:t>1</w:t>
      </w:r>
      <w:r>
        <w:rPr>
          <w:rFonts w:hint="eastAsia"/>
          <w:b/>
          <w:bCs w:val="0"/>
        </w:rPr>
        <w:t>、反序列化加载快照文件。</w:t>
      </w:r>
    </w:p>
    <w:p w14:paraId="08701CC9" w14:textId="54ADFF0F" w:rsidR="000946C1" w:rsidRDefault="000946C1" w:rsidP="008A1803">
      <w:pPr>
        <w:ind w:left="420" w:firstLine="422"/>
        <w:rPr>
          <w:b/>
          <w:bCs w:val="0"/>
        </w:rPr>
      </w:pPr>
      <w:r>
        <w:rPr>
          <w:b/>
          <w:bCs w:val="0"/>
        </w:rPr>
        <w:tab/>
        <w:t>2</w:t>
      </w:r>
      <w:r>
        <w:rPr>
          <w:rFonts w:hint="eastAsia"/>
          <w:b/>
          <w:bCs w:val="0"/>
        </w:rPr>
        <w:t>、数据的</w:t>
      </w:r>
      <w:r w:rsidR="00E53BB6">
        <w:rPr>
          <w:rFonts w:hint="eastAsia"/>
          <w:b/>
          <w:bCs w:val="0"/>
        </w:rPr>
        <w:t>解析，将持久</w:t>
      </w:r>
      <w:proofErr w:type="gramStart"/>
      <w:r w:rsidR="00E53BB6">
        <w:rPr>
          <w:rFonts w:hint="eastAsia"/>
          <w:b/>
          <w:bCs w:val="0"/>
        </w:rPr>
        <w:t>化数据</w:t>
      </w:r>
      <w:proofErr w:type="gramEnd"/>
      <w:r w:rsidR="00E53BB6">
        <w:rPr>
          <w:rFonts w:hint="eastAsia"/>
          <w:b/>
          <w:bCs w:val="0"/>
        </w:rPr>
        <w:t>恢复成内存</w:t>
      </w:r>
      <w:proofErr w:type="spellStart"/>
      <w:r w:rsidR="00E53BB6">
        <w:rPr>
          <w:rFonts w:hint="eastAsia"/>
          <w:b/>
          <w:bCs w:val="0"/>
        </w:rPr>
        <w:t>datatree</w:t>
      </w:r>
      <w:proofErr w:type="spellEnd"/>
      <w:r w:rsidR="00E53BB6">
        <w:rPr>
          <w:rFonts w:hint="eastAsia"/>
          <w:b/>
          <w:bCs w:val="0"/>
        </w:rPr>
        <w:t>。</w:t>
      </w:r>
    </w:p>
    <w:p w14:paraId="5C771A51" w14:textId="7F1905BD" w:rsidR="00E53BB6" w:rsidRDefault="00E53BB6" w:rsidP="008A1803">
      <w:pPr>
        <w:ind w:left="420" w:firstLine="422"/>
        <w:rPr>
          <w:b/>
          <w:bCs w:val="0"/>
        </w:rPr>
      </w:pPr>
      <w:r>
        <w:rPr>
          <w:rFonts w:hint="eastAsia"/>
          <w:b/>
          <w:bCs w:val="0"/>
        </w:rPr>
        <w:t>加载编辑日志</w:t>
      </w:r>
      <w:proofErr w:type="spellStart"/>
      <w:r>
        <w:rPr>
          <w:rFonts w:hint="eastAsia"/>
          <w:b/>
          <w:bCs w:val="0"/>
        </w:rPr>
        <w:t>datatree</w:t>
      </w:r>
      <w:proofErr w:type="spellEnd"/>
      <w:r>
        <w:rPr>
          <w:rFonts w:hint="eastAsia"/>
          <w:b/>
          <w:bCs w:val="0"/>
        </w:rPr>
        <w:t>:</w:t>
      </w:r>
    </w:p>
    <w:p w14:paraId="157C9D56" w14:textId="647CF0C2" w:rsidR="00E53BB6" w:rsidRDefault="00E53BB6" w:rsidP="00E53BB6">
      <w:pPr>
        <w:ind w:left="420" w:firstLine="422"/>
        <w:rPr>
          <w:b/>
          <w:bCs w:val="0"/>
        </w:rPr>
      </w:pPr>
      <w:r>
        <w:rPr>
          <w:b/>
          <w:bCs w:val="0"/>
        </w:rPr>
        <w:tab/>
        <w:t>1</w:t>
      </w:r>
      <w:r>
        <w:rPr>
          <w:rFonts w:hint="eastAsia"/>
          <w:b/>
          <w:bCs w:val="0"/>
        </w:rPr>
        <w:t>、</w:t>
      </w:r>
      <w:r w:rsidRPr="00E53BB6">
        <w:rPr>
          <w:rFonts w:hint="eastAsia"/>
          <w:b/>
          <w:bCs w:val="0"/>
        </w:rPr>
        <w:t>在此之前，已经从快照文件中恢复了大部分数据，接下来只需从快照的</w:t>
      </w:r>
      <w:r w:rsidRPr="00E53BB6">
        <w:rPr>
          <w:b/>
          <w:bCs w:val="0"/>
        </w:rPr>
        <w:t xml:space="preserve"> </w:t>
      </w:r>
      <w:proofErr w:type="spellStart"/>
      <w:r w:rsidRPr="00E53BB6">
        <w:rPr>
          <w:b/>
          <w:bCs w:val="0"/>
        </w:rPr>
        <w:t>zxid</w:t>
      </w:r>
      <w:proofErr w:type="spellEnd"/>
      <w:r w:rsidRPr="00E53BB6">
        <w:rPr>
          <w:b/>
          <w:bCs w:val="0"/>
        </w:rPr>
        <w:t xml:space="preserve"> + 1</w:t>
      </w:r>
      <w:r w:rsidRPr="00E53BB6">
        <w:rPr>
          <w:rFonts w:hint="eastAsia"/>
          <w:b/>
          <w:bCs w:val="0"/>
        </w:rPr>
        <w:t>位置开始恢复</w:t>
      </w:r>
      <w:r>
        <w:rPr>
          <w:rFonts w:hint="eastAsia"/>
          <w:b/>
          <w:bCs w:val="0"/>
        </w:rPr>
        <w:t>。</w:t>
      </w:r>
    </w:p>
    <w:p w14:paraId="282D23CF" w14:textId="3E6EFB8E" w:rsidR="00E53BB6" w:rsidRDefault="00E53BB6" w:rsidP="00E53BB6">
      <w:pPr>
        <w:ind w:left="420" w:firstLine="422"/>
        <w:rPr>
          <w:b/>
          <w:bCs w:val="0"/>
        </w:rPr>
      </w:pPr>
      <w:r>
        <w:rPr>
          <w:b/>
          <w:bCs w:val="0"/>
        </w:rPr>
        <w:tab/>
        <w:t>2</w:t>
      </w:r>
      <w:r>
        <w:rPr>
          <w:rFonts w:hint="eastAsia"/>
          <w:b/>
          <w:bCs w:val="0"/>
        </w:rPr>
        <w:t>、直到回复到最达的</w:t>
      </w:r>
      <w:proofErr w:type="spellStart"/>
      <w:r>
        <w:rPr>
          <w:rFonts w:hint="eastAsia"/>
          <w:b/>
          <w:bCs w:val="0"/>
        </w:rPr>
        <w:t>zxid</w:t>
      </w:r>
      <w:proofErr w:type="spellEnd"/>
      <w:r>
        <w:rPr>
          <w:rFonts w:hint="eastAsia"/>
          <w:b/>
          <w:bCs w:val="0"/>
        </w:rPr>
        <w:t>事务的最大</w:t>
      </w:r>
      <w:r>
        <w:rPr>
          <w:rFonts w:hint="eastAsia"/>
          <w:b/>
          <w:bCs w:val="0"/>
        </w:rPr>
        <w:t>id</w:t>
      </w:r>
      <w:r>
        <w:rPr>
          <w:rFonts w:hint="eastAsia"/>
          <w:b/>
          <w:bCs w:val="0"/>
        </w:rPr>
        <w:t>。</w:t>
      </w:r>
    </w:p>
    <w:p w14:paraId="176D67AD" w14:textId="49BDBE33" w:rsidR="00E53BB6" w:rsidRDefault="00E53BB6" w:rsidP="00E53BB6">
      <w:pPr>
        <w:pStyle w:val="2"/>
      </w:pPr>
      <w:proofErr w:type="spellStart"/>
      <w:r>
        <w:t>L</w:t>
      </w:r>
      <w:r>
        <w:rPr>
          <w:rFonts w:hint="eastAsia"/>
        </w:rPr>
        <w:t>earder</w:t>
      </w:r>
      <w:proofErr w:type="spellEnd"/>
      <w:r>
        <w:rPr>
          <w:rFonts w:hint="eastAsia"/>
        </w:rPr>
        <w:t>选举</w:t>
      </w:r>
    </w:p>
    <w:p w14:paraId="0F36862B" w14:textId="5C80B482" w:rsidR="00E53BB6" w:rsidRPr="00E53BB6" w:rsidRDefault="00E53BB6" w:rsidP="00E53BB6">
      <w:pPr>
        <w:pStyle w:val="3"/>
        <w:ind w:firstLine="420"/>
      </w:pPr>
      <w:r>
        <w:t>Leader</w:t>
      </w:r>
      <w:r>
        <w:rPr>
          <w:rFonts w:hint="eastAsia"/>
        </w:rPr>
        <w:t>选举</w:t>
      </w:r>
      <w:r w:rsidR="00ED516C">
        <w:rPr>
          <w:rFonts w:hint="eastAsia"/>
        </w:rPr>
        <w:t>(</w:t>
      </w:r>
      <w:r w:rsidR="00ED516C">
        <w:t>looking</w:t>
      </w:r>
      <w:r w:rsidR="00ED516C">
        <w:rPr>
          <w:rFonts w:hint="eastAsia"/>
        </w:rPr>
        <w:t>状态</w:t>
      </w:r>
      <w:r w:rsidR="00ED516C">
        <w:t>)</w:t>
      </w:r>
    </w:p>
    <w:p w14:paraId="3F030640" w14:textId="2B8042AD" w:rsidR="00E53BB6" w:rsidRDefault="00E53BB6" w:rsidP="00E53BB6">
      <w:pPr>
        <w:ind w:firstLine="420"/>
      </w:pPr>
      <w:r>
        <w:rPr>
          <w:noProof/>
        </w:rPr>
        <w:drawing>
          <wp:inline distT="0" distB="0" distL="0" distR="0" wp14:anchorId="73866126" wp14:editId="6BC04256">
            <wp:extent cx="5274310" cy="2700655"/>
            <wp:effectExtent l="0" t="0" r="0" b="0"/>
            <wp:docPr id="9419" name="图片 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00655"/>
                    </a:xfrm>
                    <a:prstGeom prst="rect">
                      <a:avLst/>
                    </a:prstGeom>
                  </pic:spPr>
                </pic:pic>
              </a:graphicData>
            </a:graphic>
          </wp:inline>
        </w:drawing>
      </w:r>
    </w:p>
    <w:p w14:paraId="728AB525" w14:textId="3811D0FF" w:rsidR="00F737AA" w:rsidRDefault="00F737AA" w:rsidP="00E53BB6">
      <w:pPr>
        <w:ind w:firstLine="420"/>
      </w:pPr>
      <w:r>
        <w:rPr>
          <w:rFonts w:hint="eastAsia"/>
        </w:rPr>
        <w:t>1</w:t>
      </w:r>
      <w:r>
        <w:rPr>
          <w:rFonts w:hint="eastAsia"/>
        </w:rPr>
        <w:t>、</w:t>
      </w:r>
      <w:r w:rsidR="00C72A52">
        <w:rPr>
          <w:rFonts w:hint="eastAsia"/>
        </w:rPr>
        <w:t>生成选票</w:t>
      </w:r>
      <w:r w:rsidR="00C72A52">
        <w:t>,</w:t>
      </w:r>
      <w:r w:rsidR="00C72A52">
        <w:rPr>
          <w:rFonts w:hint="eastAsia"/>
        </w:rPr>
        <w:t>有</w:t>
      </w:r>
      <w:proofErr w:type="spellStart"/>
      <w:r w:rsidR="00C72A52">
        <w:rPr>
          <w:rFonts w:hint="eastAsia"/>
        </w:rPr>
        <w:t>serverid</w:t>
      </w:r>
      <w:proofErr w:type="spellEnd"/>
      <w:r w:rsidR="00C72A52">
        <w:t xml:space="preserve">  </w:t>
      </w:r>
      <w:proofErr w:type="spellStart"/>
      <w:r w:rsidR="00C72A52">
        <w:rPr>
          <w:rFonts w:hint="eastAsia"/>
        </w:rPr>
        <w:t>zixd</w:t>
      </w:r>
      <w:proofErr w:type="spellEnd"/>
      <w:r w:rsidR="00C72A52">
        <w:rPr>
          <w:rFonts w:hint="eastAsia"/>
        </w:rPr>
        <w:t>事务</w:t>
      </w:r>
      <w:r w:rsidR="00C72A52">
        <w:rPr>
          <w:rFonts w:hint="eastAsia"/>
        </w:rPr>
        <w:t>id</w:t>
      </w:r>
      <w:r w:rsidR="00C72A52">
        <w:rPr>
          <w:rFonts w:hint="eastAsia"/>
        </w:rPr>
        <w:t>，</w:t>
      </w:r>
      <w:r w:rsidR="00C72A52">
        <w:rPr>
          <w:rFonts w:hint="eastAsia"/>
        </w:rPr>
        <w:t xml:space="preserve"> </w:t>
      </w:r>
      <w:proofErr w:type="spellStart"/>
      <w:r w:rsidR="00C72A52">
        <w:rPr>
          <w:rFonts w:hint="eastAsia"/>
        </w:rPr>
        <w:t>epoch</w:t>
      </w:r>
      <w:r w:rsidR="00C72A52">
        <w:t>:leader</w:t>
      </w:r>
      <w:proofErr w:type="spellEnd"/>
      <w:r w:rsidR="00C72A52">
        <w:rPr>
          <w:rFonts w:hint="eastAsia"/>
        </w:rPr>
        <w:t>任期的代号。将该信息放</w:t>
      </w:r>
      <w:proofErr w:type="spellStart"/>
      <w:r w:rsidR="00230074">
        <w:rPr>
          <w:rFonts w:hint="eastAsia"/>
        </w:rPr>
        <w:lastRenderedPageBreak/>
        <w:t>linkendblockqueue</w:t>
      </w:r>
      <w:proofErr w:type="spellEnd"/>
      <w:r w:rsidR="00C72A52">
        <w:rPr>
          <w:rFonts w:hint="eastAsia"/>
        </w:rPr>
        <w:t>阻塞队列中</w:t>
      </w:r>
      <w:r w:rsidR="00230074">
        <w:rPr>
          <w:rFonts w:hint="eastAsia"/>
        </w:rPr>
        <w:t>。</w:t>
      </w:r>
    </w:p>
    <w:p w14:paraId="59744B63" w14:textId="577355DF" w:rsidR="00C72A52" w:rsidRDefault="00C72A52" w:rsidP="00230074">
      <w:pPr>
        <w:ind w:firstLine="420"/>
      </w:pPr>
      <w:r>
        <w:rPr>
          <w:rFonts w:hint="eastAsia"/>
        </w:rPr>
        <w:t>2</w:t>
      </w:r>
      <w:r>
        <w:rPr>
          <w:rFonts w:hint="eastAsia"/>
        </w:rPr>
        <w:t>、生成一个</w:t>
      </w:r>
      <w:r>
        <w:rPr>
          <w:rFonts w:hint="eastAsia"/>
        </w:rPr>
        <w:t>worker</w:t>
      </w:r>
      <w:r>
        <w:t>(</w:t>
      </w:r>
      <w:r>
        <w:rPr>
          <w:rFonts w:hint="eastAsia"/>
        </w:rPr>
        <w:t>新的线程</w:t>
      </w:r>
      <w:r>
        <w:t>)</w:t>
      </w:r>
      <w:r>
        <w:rPr>
          <w:rFonts w:hint="eastAsia"/>
        </w:rPr>
        <w:t>,</w:t>
      </w:r>
      <w:r>
        <w:rPr>
          <w:rFonts w:hint="eastAsia"/>
        </w:rPr>
        <w:t>从队列中获取，发送。</w:t>
      </w:r>
      <w:r w:rsidR="00230074">
        <w:rPr>
          <w:rFonts w:hint="eastAsia"/>
        </w:rPr>
        <w:t>如果当前的</w:t>
      </w:r>
      <w:proofErr w:type="spellStart"/>
      <w:r w:rsidR="00230074">
        <w:rPr>
          <w:rFonts w:hint="eastAsia"/>
        </w:rPr>
        <w:t>myid</w:t>
      </w:r>
      <w:proofErr w:type="spellEnd"/>
      <w:r w:rsidR="00230074">
        <w:rPr>
          <w:rFonts w:hint="eastAsia"/>
        </w:rPr>
        <w:t>和发送的</w:t>
      </w:r>
      <w:proofErr w:type="spellStart"/>
      <w:r w:rsidR="00230074">
        <w:rPr>
          <w:rFonts w:hint="eastAsia"/>
        </w:rPr>
        <w:t>myid</w:t>
      </w:r>
      <w:proofErr w:type="spellEnd"/>
      <w:r w:rsidR="00230074">
        <w:rPr>
          <w:rFonts w:hint="eastAsia"/>
        </w:rPr>
        <w:t>一致，发送给自己。否则发送给其他结点。将该结点信息发送的发送队列</w:t>
      </w:r>
      <w:r w:rsidR="00230074">
        <w:rPr>
          <w:rFonts w:hint="eastAsia"/>
        </w:rPr>
        <w:t>(</w:t>
      </w:r>
      <w:proofErr w:type="spellStart"/>
      <w:r w:rsidR="00D57CE2" w:rsidRPr="00D57CE2">
        <w:t>ArrayBlockingQueue</w:t>
      </w:r>
      <w:proofErr w:type="spellEnd"/>
      <w:r w:rsidR="00230074">
        <w:t>)</w:t>
      </w:r>
    </w:p>
    <w:p w14:paraId="01F4070D" w14:textId="546CCE3C" w:rsidR="00230074" w:rsidRDefault="00230074" w:rsidP="00C0746E">
      <w:pPr>
        <w:ind w:firstLine="420"/>
      </w:pPr>
      <w:r>
        <w:t>3</w:t>
      </w:r>
      <w:r>
        <w:rPr>
          <w:rFonts w:hint="eastAsia"/>
        </w:rPr>
        <w:t>、</w:t>
      </w:r>
      <w:proofErr w:type="spellStart"/>
      <w:r w:rsidR="00D57CE2">
        <w:rPr>
          <w:rFonts w:hint="eastAsia"/>
        </w:rPr>
        <w:t>send</w:t>
      </w:r>
      <w:r w:rsidR="00D57CE2">
        <w:t>W</w:t>
      </w:r>
      <w:r w:rsidR="00D57CE2">
        <w:rPr>
          <w:rFonts w:hint="eastAsia"/>
        </w:rPr>
        <w:t>order</w:t>
      </w:r>
      <w:proofErr w:type="spellEnd"/>
      <w:r w:rsidR="00D57CE2">
        <w:rPr>
          <w:rFonts w:hint="eastAsia"/>
        </w:rPr>
        <w:t>将信息发送给其他的机器，</w:t>
      </w:r>
      <w:r w:rsidR="00C0746E">
        <w:rPr>
          <w:rFonts w:hint="eastAsia"/>
        </w:rPr>
        <w:t>然后</w:t>
      </w:r>
      <w:proofErr w:type="spellStart"/>
      <w:r w:rsidR="00C0746E">
        <w:rPr>
          <w:rFonts w:hint="eastAsia"/>
        </w:rPr>
        <w:t>receiveworker</w:t>
      </w:r>
      <w:proofErr w:type="spellEnd"/>
      <w:r w:rsidR="00C0746E">
        <w:rPr>
          <w:rFonts w:hint="eastAsia"/>
        </w:rPr>
        <w:t>接收返回的数据。</w:t>
      </w:r>
    </w:p>
    <w:p w14:paraId="6D30C0E4" w14:textId="369FCA83" w:rsidR="00C0746E" w:rsidRDefault="00C0746E" w:rsidP="00C0746E">
      <w:pPr>
        <w:ind w:firstLine="420"/>
      </w:pPr>
      <w:r>
        <w:rPr>
          <w:rFonts w:hint="eastAsia"/>
        </w:rPr>
        <w:t>4</w:t>
      </w:r>
      <w:r>
        <w:rPr>
          <w:rFonts w:hint="eastAsia"/>
        </w:rPr>
        <w:t>、</w:t>
      </w:r>
      <w:proofErr w:type="spellStart"/>
      <w:r>
        <w:rPr>
          <w:rFonts w:hint="eastAsia"/>
        </w:rPr>
        <w:t>workerreceive</w:t>
      </w:r>
      <w:proofErr w:type="spellEnd"/>
      <w:r>
        <w:rPr>
          <w:rFonts w:hint="eastAsia"/>
        </w:rPr>
        <w:t>会接收</w:t>
      </w:r>
      <w:proofErr w:type="spellStart"/>
      <w:r>
        <w:rPr>
          <w:rFonts w:hint="eastAsia"/>
        </w:rPr>
        <w:t>revqueue</w:t>
      </w:r>
      <w:proofErr w:type="spellEnd"/>
      <w:r>
        <w:rPr>
          <w:rFonts w:hint="eastAsia"/>
        </w:rPr>
        <w:t>的数据，然后写入的</w:t>
      </w:r>
      <w:proofErr w:type="spellStart"/>
      <w:r>
        <w:rPr>
          <w:rFonts w:hint="eastAsia"/>
        </w:rPr>
        <w:t>recequeue</w:t>
      </w:r>
      <w:proofErr w:type="spellEnd"/>
      <w:r>
        <w:rPr>
          <w:rFonts w:hint="eastAsia"/>
        </w:rPr>
        <w:t>队列中。</w:t>
      </w:r>
    </w:p>
    <w:p w14:paraId="2B28E380" w14:textId="19C1ADDB" w:rsidR="00C0746E" w:rsidRDefault="00C0746E" w:rsidP="00C0746E">
      <w:pPr>
        <w:ind w:firstLine="420"/>
      </w:pPr>
      <w:r>
        <w:t>5</w:t>
      </w:r>
      <w:r>
        <w:rPr>
          <w:rFonts w:hint="eastAsia"/>
        </w:rPr>
        <w:t>、然后选举算法判断是是否超过了半数。</w:t>
      </w:r>
    </w:p>
    <w:p w14:paraId="314ACB4F" w14:textId="60374E40" w:rsidR="00C72A52" w:rsidRDefault="00C72A52" w:rsidP="00E53BB6">
      <w:pPr>
        <w:ind w:firstLine="420"/>
      </w:pPr>
    </w:p>
    <w:p w14:paraId="507943B6" w14:textId="4D0CF8F8" w:rsidR="00147FE9" w:rsidRDefault="00C0746E" w:rsidP="00C0746E">
      <w:pPr>
        <w:pStyle w:val="3"/>
        <w:ind w:firstLine="420"/>
      </w:pPr>
      <w:r>
        <w:t>F</w:t>
      </w:r>
      <w:r>
        <w:rPr>
          <w:rFonts w:hint="eastAsia"/>
        </w:rPr>
        <w:t>ollower</w:t>
      </w:r>
      <w:r>
        <w:rPr>
          <w:rFonts w:hint="eastAsia"/>
        </w:rPr>
        <w:t>和</w:t>
      </w:r>
      <w:r>
        <w:rPr>
          <w:rFonts w:hint="eastAsia"/>
        </w:rPr>
        <w:t>leader</w:t>
      </w:r>
      <w:r>
        <w:rPr>
          <w:rFonts w:hint="eastAsia"/>
        </w:rPr>
        <w:t>的状态同步</w:t>
      </w:r>
    </w:p>
    <w:p w14:paraId="05B81DBC" w14:textId="03BA0BCA" w:rsidR="00C0746E" w:rsidRPr="00C0746E" w:rsidRDefault="00C0746E" w:rsidP="00C0746E">
      <w:pPr>
        <w:ind w:firstLine="420"/>
      </w:pPr>
      <w:r w:rsidRPr="00C0746E">
        <w:rPr>
          <w:rFonts w:hint="eastAsia"/>
        </w:rPr>
        <w:t>当选举结束后，每个节点都需要根据自己的角色更新自己的状态。选举出的</w:t>
      </w:r>
      <w:r w:rsidRPr="00C0746E">
        <w:t xml:space="preserve"> Leader </w:t>
      </w:r>
      <w:r w:rsidRPr="00C0746E">
        <w:t>更新自己状态为</w:t>
      </w:r>
      <w:r w:rsidRPr="00C0746E">
        <w:t>Leader</w:t>
      </w:r>
      <w:r w:rsidRPr="00C0746E">
        <w:t>，其他节点更新自己状态为</w:t>
      </w:r>
      <w:r w:rsidRPr="00C0746E">
        <w:t xml:space="preserve"> Follower</w:t>
      </w:r>
      <w:r w:rsidRPr="00C0746E">
        <w:t>。</w:t>
      </w:r>
    </w:p>
    <w:p w14:paraId="1C135BF8" w14:textId="21BF3D0D" w:rsidR="00FB393A" w:rsidRDefault="00FB393A" w:rsidP="00FB393A">
      <w:pPr>
        <w:ind w:firstLine="420"/>
      </w:pPr>
      <w:r>
        <w:t xml:space="preserve">Leader </w:t>
      </w:r>
      <w:r>
        <w:t>更新状态入口：</w:t>
      </w:r>
      <w:proofErr w:type="spellStart"/>
      <w:proofErr w:type="gramStart"/>
      <w:r>
        <w:t>leader.lead</w:t>
      </w:r>
      <w:proofErr w:type="spellEnd"/>
      <w:proofErr w:type="gramEnd"/>
      <w:r>
        <w:t>()</w:t>
      </w:r>
    </w:p>
    <w:p w14:paraId="48C873BD" w14:textId="4095EB86" w:rsidR="00C0746E" w:rsidRDefault="00FB393A" w:rsidP="00FB393A">
      <w:pPr>
        <w:ind w:firstLine="420"/>
      </w:pPr>
      <w:r>
        <w:t xml:space="preserve">Follower </w:t>
      </w:r>
      <w:r>
        <w:t>更新状态入口：</w:t>
      </w:r>
      <w:proofErr w:type="spellStart"/>
      <w:proofErr w:type="gramStart"/>
      <w:r>
        <w:t>follower.followerLeader</w:t>
      </w:r>
      <w:proofErr w:type="spellEnd"/>
      <w:proofErr w:type="gramEnd"/>
      <w:r>
        <w:t>()</w:t>
      </w:r>
    </w:p>
    <w:p w14:paraId="5020B66B" w14:textId="77777777" w:rsidR="00FB393A" w:rsidRDefault="00FB393A" w:rsidP="00FB393A">
      <w:pPr>
        <w:ind w:firstLine="420"/>
      </w:pPr>
      <w:r>
        <w:rPr>
          <w:rFonts w:hint="eastAsia"/>
        </w:rPr>
        <w:t>（</w:t>
      </w:r>
      <w:r>
        <w:t>1</w:t>
      </w:r>
      <w:r>
        <w:t>）</w:t>
      </w:r>
      <w:r>
        <w:t xml:space="preserve">follower </w:t>
      </w:r>
      <w:r>
        <w:t>必须要让</w:t>
      </w:r>
      <w:r>
        <w:t xml:space="preserve"> leader </w:t>
      </w:r>
      <w:r>
        <w:t>知道自己的状态：</w:t>
      </w:r>
      <w:r>
        <w:t>epoch</w:t>
      </w:r>
      <w:r>
        <w:t>、</w:t>
      </w:r>
      <w:proofErr w:type="spellStart"/>
      <w:r>
        <w:t>zxid</w:t>
      </w:r>
      <w:proofErr w:type="spellEnd"/>
      <w:r>
        <w:t>、</w:t>
      </w:r>
      <w:proofErr w:type="spellStart"/>
      <w:r>
        <w:t>sid</w:t>
      </w:r>
      <w:proofErr w:type="spellEnd"/>
      <w:r>
        <w:t xml:space="preserve"> </w:t>
      </w:r>
      <w:r>
        <w:t>必须要找出谁是</w:t>
      </w:r>
      <w:r>
        <w:t>leader</w:t>
      </w:r>
      <w:r>
        <w:t>；</w:t>
      </w:r>
    </w:p>
    <w:p w14:paraId="1ADFB988" w14:textId="145E3367" w:rsidR="00FB393A" w:rsidRPr="00D868AA" w:rsidRDefault="00FB393A" w:rsidP="00D868AA">
      <w:pPr>
        <w:ind w:left="400" w:firstLine="440"/>
        <w:rPr>
          <w:sz w:val="22"/>
          <w:szCs w:val="36"/>
        </w:rPr>
      </w:pPr>
      <w:r w:rsidRPr="00D868AA">
        <w:rPr>
          <w:rFonts w:hint="eastAsia"/>
          <w:sz w:val="22"/>
          <w:szCs w:val="36"/>
        </w:rPr>
        <w:t>发起请求连接</w:t>
      </w:r>
      <w:r w:rsidRPr="00D868AA">
        <w:rPr>
          <w:sz w:val="22"/>
          <w:szCs w:val="36"/>
        </w:rPr>
        <w:t xml:space="preserve"> leader</w:t>
      </w:r>
      <w:r w:rsidRPr="00D868AA">
        <w:rPr>
          <w:sz w:val="22"/>
          <w:szCs w:val="36"/>
        </w:rPr>
        <w:t>；</w:t>
      </w:r>
    </w:p>
    <w:p w14:paraId="2A8DBE9B" w14:textId="7CE6AF5C" w:rsidR="00FB393A" w:rsidRDefault="00FB393A" w:rsidP="00D868AA">
      <w:pPr>
        <w:ind w:left="420" w:firstLine="420"/>
      </w:pPr>
      <w:r>
        <w:rPr>
          <w:rFonts w:hint="eastAsia"/>
        </w:rPr>
        <w:t>发送自己的信息给</w:t>
      </w:r>
      <w:r>
        <w:t>leader</w:t>
      </w:r>
      <w:r>
        <w:t>；</w:t>
      </w:r>
    </w:p>
    <w:p w14:paraId="323F8A57" w14:textId="5329D3C8" w:rsidR="00FC73E9" w:rsidRDefault="00FB393A" w:rsidP="00E96580">
      <w:pPr>
        <w:ind w:left="420" w:firstLine="420"/>
      </w:pPr>
      <w:r>
        <w:t xml:space="preserve">leader </w:t>
      </w:r>
      <w:r>
        <w:t>接收到信息，必须要返回对应的信息给</w:t>
      </w:r>
      <w:r>
        <w:t xml:space="preserve"> follower</w:t>
      </w:r>
      <w:r>
        <w:t>。</w:t>
      </w:r>
    </w:p>
    <w:p w14:paraId="2B83981B" w14:textId="419D1237" w:rsidR="00FC73E9" w:rsidRDefault="00FC73E9" w:rsidP="00E96580">
      <w:pPr>
        <w:ind w:firstLine="420"/>
      </w:pPr>
      <w:r>
        <w:rPr>
          <w:rFonts w:hint="eastAsia"/>
        </w:rPr>
        <w:t>（</w:t>
      </w:r>
      <w:r>
        <w:t>2</w:t>
      </w:r>
      <w:r>
        <w:t>）当</w:t>
      </w:r>
      <w:r>
        <w:t xml:space="preserve">leader </w:t>
      </w:r>
      <w:r>
        <w:t>得知</w:t>
      </w:r>
      <w:r>
        <w:t xml:space="preserve">follower </w:t>
      </w:r>
      <w:r>
        <w:t>的状态了，就确定需要做何种方式的数据同步</w:t>
      </w:r>
      <w:r>
        <w:t>DIFF</w:t>
      </w:r>
      <w:r>
        <w:t>、</w:t>
      </w:r>
      <w:r>
        <w:t>TRUNC</w:t>
      </w:r>
      <w:r>
        <w:t>、</w:t>
      </w:r>
      <w:r>
        <w:t>SNAP</w:t>
      </w:r>
    </w:p>
    <w:p w14:paraId="41D09CB7" w14:textId="769330AB" w:rsidR="00E96580" w:rsidRDefault="00E96580" w:rsidP="00E96580">
      <w:pPr>
        <w:ind w:firstLine="420"/>
      </w:pPr>
      <w:r w:rsidRPr="00E96580">
        <w:rPr>
          <w:rFonts w:hint="eastAsia"/>
        </w:rPr>
        <w:t>（</w:t>
      </w:r>
      <w:r w:rsidRPr="00E96580">
        <w:t>3</w:t>
      </w:r>
      <w:r w:rsidRPr="00E96580">
        <w:t>）执行数据同步</w:t>
      </w:r>
    </w:p>
    <w:p w14:paraId="07BF0563" w14:textId="2CF6C273" w:rsidR="00E96580" w:rsidRDefault="00E96580" w:rsidP="00E96580">
      <w:pPr>
        <w:ind w:firstLine="420"/>
      </w:pPr>
      <w:r w:rsidRPr="00E96580">
        <w:rPr>
          <w:rFonts w:hint="eastAsia"/>
        </w:rPr>
        <w:t>（</w:t>
      </w:r>
      <w:r w:rsidRPr="00E96580">
        <w:t>4</w:t>
      </w:r>
      <w:r w:rsidRPr="00E96580">
        <w:t>）当</w:t>
      </w:r>
      <w:r w:rsidRPr="00E96580">
        <w:t xml:space="preserve"> leader </w:t>
      </w:r>
      <w:r w:rsidRPr="00E96580">
        <w:t>接收到超过半数</w:t>
      </w:r>
      <w:r w:rsidRPr="00E96580">
        <w:t xml:space="preserve"> follower </w:t>
      </w:r>
      <w:r w:rsidRPr="00E96580">
        <w:t>的</w:t>
      </w:r>
      <w:r w:rsidRPr="00E96580">
        <w:t xml:space="preserve"> ack </w:t>
      </w:r>
      <w:r w:rsidRPr="00E96580">
        <w:t>之后，进入正常工作状态，集群启动完成了</w:t>
      </w:r>
    </w:p>
    <w:p w14:paraId="118E8AF9" w14:textId="5D3A96B0" w:rsidR="00E043A1" w:rsidRDefault="00E043A1" w:rsidP="00E96580">
      <w:pPr>
        <w:ind w:firstLine="420"/>
      </w:pPr>
      <w:r w:rsidRPr="00E043A1">
        <w:rPr>
          <w:rFonts w:hint="eastAsia"/>
        </w:rPr>
        <w:t>最终总结同步的方式：</w:t>
      </w:r>
    </w:p>
    <w:p w14:paraId="45CE7E5F" w14:textId="1B3F6E10" w:rsidR="00E436CC" w:rsidRDefault="00E436CC" w:rsidP="00C24490">
      <w:pPr>
        <w:ind w:firstLine="420"/>
      </w:pPr>
      <w:r>
        <w:rPr>
          <w:rFonts w:hint="eastAsia"/>
        </w:rPr>
        <w:t>（</w:t>
      </w:r>
      <w:r>
        <w:t>1</w:t>
      </w:r>
      <w:r>
        <w:t>）</w:t>
      </w:r>
      <w:r>
        <w:t xml:space="preserve">DIFF </w:t>
      </w:r>
      <w:proofErr w:type="gramStart"/>
      <w:r>
        <w:t>咱两一样</w:t>
      </w:r>
      <w:proofErr w:type="gramEnd"/>
      <w:r>
        <w:t>，不需要做什么</w:t>
      </w:r>
    </w:p>
    <w:p w14:paraId="3E28512F" w14:textId="6B6E1641" w:rsidR="00E436CC" w:rsidRPr="00C24490" w:rsidRDefault="00E436CC" w:rsidP="00C24490">
      <w:pPr>
        <w:ind w:firstLine="420"/>
      </w:pPr>
      <w:r>
        <w:rPr>
          <w:rFonts w:hint="eastAsia"/>
        </w:rPr>
        <w:t>（</w:t>
      </w:r>
      <w:r>
        <w:t>2</w:t>
      </w:r>
      <w:r>
        <w:t>）</w:t>
      </w:r>
      <w:r>
        <w:t xml:space="preserve">TRUNC follower </w:t>
      </w:r>
      <w:r>
        <w:t>的</w:t>
      </w:r>
      <w:r>
        <w:t xml:space="preserve"> </w:t>
      </w:r>
      <w:proofErr w:type="spellStart"/>
      <w:r>
        <w:t>zxid</w:t>
      </w:r>
      <w:proofErr w:type="spellEnd"/>
      <w:r>
        <w:t xml:space="preserve"> </w:t>
      </w:r>
      <w:r>
        <w:t>比</w:t>
      </w:r>
      <w:r>
        <w:t xml:space="preserve"> leader </w:t>
      </w:r>
      <w:r>
        <w:t>的</w:t>
      </w:r>
      <w:r>
        <w:t xml:space="preserve"> </w:t>
      </w:r>
      <w:proofErr w:type="spellStart"/>
      <w:r>
        <w:t>zxid</w:t>
      </w:r>
      <w:proofErr w:type="spellEnd"/>
      <w:r>
        <w:t xml:space="preserve"> </w:t>
      </w:r>
      <w:r>
        <w:t>大，所以</w:t>
      </w:r>
      <w:r>
        <w:t xml:space="preserve"> Follower </w:t>
      </w:r>
      <w:r>
        <w:t>要回滚</w:t>
      </w:r>
    </w:p>
    <w:p w14:paraId="67CA17C1" w14:textId="7958AF86" w:rsidR="00E436CC" w:rsidRDefault="00E436CC" w:rsidP="00C24490">
      <w:pPr>
        <w:ind w:firstLine="420"/>
      </w:pPr>
      <w:r>
        <w:rPr>
          <w:rFonts w:hint="eastAsia"/>
        </w:rPr>
        <w:t>（</w:t>
      </w:r>
      <w:r>
        <w:t>3</w:t>
      </w:r>
      <w:r>
        <w:t>）</w:t>
      </w:r>
      <w:r>
        <w:t xml:space="preserve">COMMIT leader </w:t>
      </w:r>
      <w:r>
        <w:t>的</w:t>
      </w:r>
      <w:proofErr w:type="spellStart"/>
      <w:r>
        <w:t>zxid</w:t>
      </w:r>
      <w:proofErr w:type="spellEnd"/>
      <w:r>
        <w:t xml:space="preserve"> </w:t>
      </w:r>
      <w:r>
        <w:t>比</w:t>
      </w:r>
      <w:r>
        <w:t xml:space="preserve"> follower </w:t>
      </w:r>
      <w:r>
        <w:t>的</w:t>
      </w:r>
      <w:r>
        <w:t xml:space="preserve"> </w:t>
      </w:r>
      <w:proofErr w:type="spellStart"/>
      <w:r>
        <w:t>zxid</w:t>
      </w:r>
      <w:proofErr w:type="spellEnd"/>
      <w:r>
        <w:t xml:space="preserve"> </w:t>
      </w:r>
      <w:r>
        <w:t>大，发送</w:t>
      </w:r>
      <w:r>
        <w:t xml:space="preserve"> Proposal </w:t>
      </w:r>
      <w:r>
        <w:t>给</w:t>
      </w:r>
      <w:r>
        <w:t xml:space="preserve"> </w:t>
      </w:r>
      <w:proofErr w:type="spellStart"/>
      <w:r>
        <w:t>foloower</w:t>
      </w:r>
      <w:proofErr w:type="spellEnd"/>
      <w:r>
        <w:t xml:space="preserve"> </w:t>
      </w:r>
      <w:r>
        <w:t>提交执行</w:t>
      </w:r>
    </w:p>
    <w:p w14:paraId="2BB3BE5F" w14:textId="7426D054" w:rsidR="00E436CC" w:rsidRDefault="00E436CC" w:rsidP="00E436CC">
      <w:pPr>
        <w:ind w:firstLine="420"/>
      </w:pPr>
      <w:r>
        <w:rPr>
          <w:rFonts w:hint="eastAsia"/>
        </w:rPr>
        <w:t>（</w:t>
      </w:r>
      <w:r>
        <w:t>4</w:t>
      </w:r>
      <w:r>
        <w:t>）如果</w:t>
      </w:r>
      <w:r>
        <w:t xml:space="preserve"> follower </w:t>
      </w:r>
      <w:r>
        <w:t>并没有任何数据，直接使用</w:t>
      </w:r>
      <w:r>
        <w:t xml:space="preserve"> SNAP </w:t>
      </w:r>
      <w:r>
        <w:t>的方式来执行数据同步（直接把数据全部序列到</w:t>
      </w:r>
      <w:r>
        <w:t>follower</w:t>
      </w:r>
      <w:r>
        <w:t>）</w:t>
      </w:r>
    </w:p>
    <w:p w14:paraId="10131424" w14:textId="680D93BA" w:rsidR="000910FD" w:rsidRDefault="000910FD" w:rsidP="00E436CC">
      <w:pPr>
        <w:ind w:firstLine="420"/>
      </w:pPr>
      <w:r>
        <w:rPr>
          <w:noProof/>
        </w:rPr>
        <w:drawing>
          <wp:inline distT="0" distB="0" distL="0" distR="0" wp14:anchorId="71189C9E" wp14:editId="1AD7F3AA">
            <wp:extent cx="5274310" cy="23431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43150"/>
                    </a:xfrm>
                    <a:prstGeom prst="rect">
                      <a:avLst/>
                    </a:prstGeom>
                  </pic:spPr>
                </pic:pic>
              </a:graphicData>
            </a:graphic>
          </wp:inline>
        </w:drawing>
      </w:r>
    </w:p>
    <w:p w14:paraId="6BE93157" w14:textId="387A24B8" w:rsidR="004C5618" w:rsidRDefault="004C5618" w:rsidP="00E436CC">
      <w:pPr>
        <w:ind w:firstLine="420"/>
      </w:pPr>
      <w:r>
        <w:rPr>
          <w:rFonts w:hint="eastAsia"/>
        </w:rPr>
        <w:t>1</w:t>
      </w:r>
      <w:r>
        <w:rPr>
          <w:rFonts w:hint="eastAsia"/>
        </w:rPr>
        <w:t>、</w:t>
      </w:r>
      <w:r w:rsidR="00ED516C">
        <w:rPr>
          <w:rFonts w:hint="eastAsia"/>
        </w:rPr>
        <w:t>follower</w:t>
      </w:r>
      <w:r w:rsidR="00ED516C">
        <w:rPr>
          <w:rFonts w:hint="eastAsia"/>
        </w:rPr>
        <w:t>获取</w:t>
      </w:r>
      <w:r w:rsidR="00ED516C">
        <w:rPr>
          <w:rFonts w:hint="eastAsia"/>
        </w:rPr>
        <w:t>leader</w:t>
      </w:r>
      <w:r w:rsidR="00ED516C">
        <w:rPr>
          <w:rFonts w:hint="eastAsia"/>
        </w:rPr>
        <w:t>的机器，与</w:t>
      </w:r>
      <w:r w:rsidR="00ED516C">
        <w:rPr>
          <w:rFonts w:hint="eastAsia"/>
        </w:rPr>
        <w:t>leader</w:t>
      </w:r>
      <w:r w:rsidR="00ED516C">
        <w:rPr>
          <w:rFonts w:hint="eastAsia"/>
        </w:rPr>
        <w:t>建立链接请求。</w:t>
      </w:r>
      <w:r>
        <w:rPr>
          <w:rFonts w:hint="eastAsia"/>
        </w:rPr>
        <w:t>follower</w:t>
      </w:r>
      <w:r>
        <w:rPr>
          <w:rFonts w:hint="eastAsia"/>
        </w:rPr>
        <w:t>发送</w:t>
      </w:r>
      <w:proofErr w:type="spellStart"/>
      <w:r>
        <w:rPr>
          <w:rFonts w:hint="eastAsia"/>
        </w:rPr>
        <w:t>servieid</w:t>
      </w:r>
      <w:proofErr w:type="spellEnd"/>
      <w:r>
        <w:t xml:space="preserve"> </w:t>
      </w:r>
      <w:proofErr w:type="spellStart"/>
      <w:r>
        <w:rPr>
          <w:rFonts w:hint="eastAsia"/>
        </w:rPr>
        <w:lastRenderedPageBreak/>
        <w:t>epochid</w:t>
      </w:r>
      <w:proofErr w:type="spellEnd"/>
      <w:r>
        <w:rPr>
          <w:rFonts w:hint="eastAsia"/>
        </w:rPr>
        <w:t>、和</w:t>
      </w:r>
      <w:proofErr w:type="spellStart"/>
      <w:r>
        <w:rPr>
          <w:rFonts w:hint="eastAsia"/>
        </w:rPr>
        <w:t>zxid</w:t>
      </w:r>
      <w:proofErr w:type="spellEnd"/>
      <w:r>
        <w:rPr>
          <w:rFonts w:hint="eastAsia"/>
        </w:rPr>
        <w:t>发送给</w:t>
      </w:r>
      <w:r>
        <w:rPr>
          <w:rFonts w:hint="eastAsia"/>
        </w:rPr>
        <w:t>leader</w:t>
      </w:r>
      <w:r>
        <w:rPr>
          <w:rFonts w:hint="eastAsia"/>
        </w:rPr>
        <w:t>。</w:t>
      </w:r>
    </w:p>
    <w:p w14:paraId="7E14BA63" w14:textId="1C69D258" w:rsidR="004C5618" w:rsidRDefault="004C5618" w:rsidP="00E436CC">
      <w:pPr>
        <w:ind w:firstLine="420"/>
      </w:pPr>
      <w:r>
        <w:rPr>
          <w:rFonts w:hint="eastAsia"/>
        </w:rPr>
        <w:t>2</w:t>
      </w:r>
      <w:r>
        <w:rPr>
          <w:rFonts w:hint="eastAsia"/>
        </w:rPr>
        <w:t>、</w:t>
      </w:r>
      <w:proofErr w:type="spellStart"/>
      <w:r>
        <w:rPr>
          <w:rFonts w:hint="eastAsia"/>
        </w:rPr>
        <w:t>lerader</w:t>
      </w:r>
      <w:proofErr w:type="spellEnd"/>
      <w:r>
        <w:rPr>
          <w:rFonts w:hint="eastAsia"/>
        </w:rPr>
        <w:t>发送新的</w:t>
      </w:r>
      <w:proofErr w:type="spellStart"/>
      <w:r>
        <w:rPr>
          <w:rFonts w:hint="eastAsia"/>
        </w:rPr>
        <w:t>epochid</w:t>
      </w:r>
      <w:proofErr w:type="spellEnd"/>
      <w:r>
        <w:rPr>
          <w:rFonts w:hint="eastAsia"/>
        </w:rPr>
        <w:t>给</w:t>
      </w:r>
      <w:r>
        <w:rPr>
          <w:rFonts w:hint="eastAsia"/>
        </w:rPr>
        <w:t>follower</w:t>
      </w:r>
      <w:r>
        <w:rPr>
          <w:rFonts w:hint="eastAsia"/>
        </w:rPr>
        <w:t>。</w:t>
      </w:r>
      <w:r>
        <w:t>F</w:t>
      </w:r>
      <w:r>
        <w:rPr>
          <w:rFonts w:hint="eastAsia"/>
        </w:rPr>
        <w:t>ollower</w:t>
      </w:r>
      <w:r>
        <w:t xml:space="preserve"> </w:t>
      </w:r>
      <w:r>
        <w:rPr>
          <w:rFonts w:hint="eastAsia"/>
        </w:rPr>
        <w:t>ack</w:t>
      </w:r>
      <w:r>
        <w:rPr>
          <w:rFonts w:hint="eastAsia"/>
        </w:rPr>
        <w:t>该消息。</w:t>
      </w:r>
    </w:p>
    <w:p w14:paraId="53AA9D22" w14:textId="7CC110F8" w:rsidR="004C5618" w:rsidRDefault="004C5618" w:rsidP="004C5618">
      <w:pPr>
        <w:ind w:firstLine="420"/>
      </w:pPr>
      <w:r>
        <w:rPr>
          <w:rFonts w:hint="eastAsia"/>
        </w:rPr>
        <w:t>3</w:t>
      </w:r>
      <w:r>
        <w:rPr>
          <w:rFonts w:hint="eastAsia"/>
        </w:rPr>
        <w:t>、</w:t>
      </w:r>
      <w:r>
        <w:rPr>
          <w:rFonts w:hint="eastAsia"/>
        </w:rPr>
        <w:t>leader</w:t>
      </w:r>
      <w:r>
        <w:rPr>
          <w:rFonts w:hint="eastAsia"/>
        </w:rPr>
        <w:t>发送给</w:t>
      </w:r>
      <w:r>
        <w:rPr>
          <w:rFonts w:hint="eastAsia"/>
        </w:rPr>
        <w:t>follower</w:t>
      </w:r>
      <w:r>
        <w:rPr>
          <w:rFonts w:hint="eastAsia"/>
        </w:rPr>
        <w:t>同步方案</w:t>
      </w:r>
    </w:p>
    <w:p w14:paraId="15B4E2EC" w14:textId="5BDB6A91" w:rsidR="004C5618" w:rsidRDefault="004C5618" w:rsidP="004C5618">
      <w:pPr>
        <w:ind w:firstLine="420"/>
      </w:pPr>
      <w:r>
        <w:tab/>
        <w:t>D</w:t>
      </w:r>
      <w:r>
        <w:rPr>
          <w:rFonts w:hint="eastAsia"/>
        </w:rPr>
        <w:t>iff</w:t>
      </w:r>
      <w:r>
        <w:t xml:space="preserve"> </w:t>
      </w:r>
      <w:r>
        <w:rPr>
          <w:rFonts w:hint="eastAsia"/>
        </w:rPr>
        <w:t>差异化同步</w:t>
      </w:r>
    </w:p>
    <w:p w14:paraId="0B94225B" w14:textId="1FF724B0" w:rsidR="004C5618" w:rsidRDefault="004C5618" w:rsidP="004C5618">
      <w:pPr>
        <w:ind w:firstLine="420"/>
      </w:pPr>
      <w:r>
        <w:tab/>
      </w:r>
      <w:proofErr w:type="spellStart"/>
      <w:r>
        <w:t>T</w:t>
      </w:r>
      <w:r>
        <w:rPr>
          <w:rFonts w:hint="eastAsia"/>
        </w:rPr>
        <w:t>runc</w:t>
      </w:r>
      <w:proofErr w:type="spellEnd"/>
      <w:r>
        <w:t>:</w:t>
      </w:r>
      <w:proofErr w:type="gramStart"/>
      <w:r>
        <w:rPr>
          <w:rFonts w:hint="eastAsia"/>
        </w:rPr>
        <w:t>回滚同步</w:t>
      </w:r>
      <w:proofErr w:type="gramEnd"/>
    </w:p>
    <w:p w14:paraId="67473353" w14:textId="79AD764A" w:rsidR="004C5618" w:rsidRDefault="004C5618" w:rsidP="004C5618">
      <w:pPr>
        <w:ind w:firstLine="420"/>
      </w:pPr>
      <w:r>
        <w:tab/>
        <w:t>S</w:t>
      </w:r>
      <w:r>
        <w:rPr>
          <w:rFonts w:hint="eastAsia"/>
        </w:rPr>
        <w:t>nap</w:t>
      </w:r>
      <w:r>
        <w:t>:</w:t>
      </w:r>
      <w:r>
        <w:rPr>
          <w:rFonts w:hint="eastAsia"/>
        </w:rPr>
        <w:t>轻量同步</w:t>
      </w:r>
    </w:p>
    <w:p w14:paraId="0EA000C7" w14:textId="7E06682D" w:rsidR="004C5618" w:rsidRDefault="004C5618" w:rsidP="004C5618">
      <w:pPr>
        <w:ind w:firstLine="420"/>
      </w:pPr>
      <w:r>
        <w:rPr>
          <w:rFonts w:hint="eastAsia"/>
        </w:rPr>
        <w:t>4</w:t>
      </w:r>
      <w:r>
        <w:rPr>
          <w:rFonts w:hint="eastAsia"/>
        </w:rPr>
        <w:t>、</w:t>
      </w:r>
      <w:r>
        <w:rPr>
          <w:rFonts w:hint="eastAsia"/>
        </w:rPr>
        <w:t>follow</w:t>
      </w:r>
      <w:r w:rsidR="00ED516C">
        <w:rPr>
          <w:rFonts w:hint="eastAsia"/>
        </w:rPr>
        <w:t>返回给</w:t>
      </w:r>
      <w:proofErr w:type="spellStart"/>
      <w:r w:rsidR="00ED516C">
        <w:rPr>
          <w:rFonts w:hint="eastAsia"/>
        </w:rPr>
        <w:t>lerader</w:t>
      </w:r>
      <w:proofErr w:type="spellEnd"/>
      <w:r w:rsidR="00ED516C">
        <w:rPr>
          <w:rFonts w:hint="eastAsia"/>
        </w:rPr>
        <w:t>同步数据方案。</w:t>
      </w:r>
    </w:p>
    <w:p w14:paraId="56D77B89" w14:textId="4B4566A4" w:rsidR="00ED516C" w:rsidRDefault="00ED516C" w:rsidP="004C5618">
      <w:pPr>
        <w:ind w:firstLine="420"/>
      </w:pPr>
      <w:r>
        <w:rPr>
          <w:rFonts w:hint="eastAsia"/>
        </w:rPr>
        <w:t>5</w:t>
      </w:r>
      <w:r>
        <w:rPr>
          <w:rFonts w:hint="eastAsia"/>
        </w:rPr>
        <w:t>、</w:t>
      </w:r>
      <w:r>
        <w:rPr>
          <w:rFonts w:hint="eastAsia"/>
        </w:rPr>
        <w:t>leader</w:t>
      </w:r>
      <w:r>
        <w:rPr>
          <w:rFonts w:hint="eastAsia"/>
        </w:rPr>
        <w:t>发给</w:t>
      </w:r>
      <w:r>
        <w:rPr>
          <w:rFonts w:hint="eastAsia"/>
        </w:rPr>
        <w:t>follower</w:t>
      </w:r>
      <w:r>
        <w:rPr>
          <w:rFonts w:hint="eastAsia"/>
        </w:rPr>
        <w:t>待同步的数据。</w:t>
      </w:r>
    </w:p>
    <w:p w14:paraId="7D5201BF" w14:textId="2DF3823D" w:rsidR="00ED516C" w:rsidRDefault="00ED516C" w:rsidP="00ED516C">
      <w:pPr>
        <w:ind w:firstLine="420"/>
      </w:pPr>
      <w:r>
        <w:t>6</w:t>
      </w:r>
      <w:r>
        <w:rPr>
          <w:rFonts w:hint="eastAsia"/>
        </w:rPr>
        <w:t>、</w:t>
      </w:r>
      <w:r>
        <w:rPr>
          <w:rFonts w:hint="eastAsia"/>
        </w:rPr>
        <w:t>leader</w:t>
      </w:r>
      <w:r>
        <w:t xml:space="preserve"> </w:t>
      </w:r>
      <w:r>
        <w:rPr>
          <w:rFonts w:hint="eastAsia"/>
        </w:rPr>
        <w:t>发送提交确认。</w:t>
      </w:r>
    </w:p>
    <w:p w14:paraId="71D82C75" w14:textId="43B69C14" w:rsidR="00ED516C" w:rsidRDefault="00ED516C" w:rsidP="00ED516C">
      <w:pPr>
        <w:ind w:firstLine="420"/>
      </w:pPr>
      <w:r>
        <w:t>7</w:t>
      </w:r>
      <w:r>
        <w:rPr>
          <w:rFonts w:hint="eastAsia"/>
        </w:rPr>
        <w:t>、</w:t>
      </w:r>
      <w:r>
        <w:rPr>
          <w:rFonts w:hint="eastAsia"/>
        </w:rPr>
        <w:t>leader</w:t>
      </w:r>
      <w:r>
        <w:rPr>
          <w:rFonts w:hint="eastAsia"/>
        </w:rPr>
        <w:t>发送新</w:t>
      </w:r>
      <w:r>
        <w:rPr>
          <w:rFonts w:hint="eastAsia"/>
        </w:rPr>
        <w:t>leader</w:t>
      </w:r>
      <w:r>
        <w:rPr>
          <w:rFonts w:hint="eastAsia"/>
        </w:rPr>
        <w:t>同步确认。</w:t>
      </w:r>
      <w:r>
        <w:t>F</w:t>
      </w:r>
      <w:r>
        <w:rPr>
          <w:rFonts w:hint="eastAsia"/>
        </w:rPr>
        <w:t>ollower</w:t>
      </w:r>
      <w:r>
        <w:rPr>
          <w:rFonts w:hint="eastAsia"/>
        </w:rPr>
        <w:t>返回</w:t>
      </w:r>
      <w:r>
        <w:rPr>
          <w:rFonts w:hint="eastAsia"/>
        </w:rPr>
        <w:t>ack</w:t>
      </w:r>
      <w:r>
        <w:rPr>
          <w:rFonts w:hint="eastAsia"/>
        </w:rPr>
        <w:t>。、</w:t>
      </w:r>
    </w:p>
    <w:p w14:paraId="4F8E73CC" w14:textId="15169DB1" w:rsidR="00ED516C" w:rsidRDefault="00ED516C" w:rsidP="00ED516C">
      <w:pPr>
        <w:ind w:firstLine="420"/>
      </w:pPr>
      <w:r>
        <w:rPr>
          <w:rFonts w:hint="eastAsia"/>
        </w:rPr>
        <w:t>8</w:t>
      </w:r>
      <w:r>
        <w:rPr>
          <w:rFonts w:hint="eastAsia"/>
        </w:rPr>
        <w:t>、过半数选举成功。</w:t>
      </w:r>
    </w:p>
    <w:p w14:paraId="2A583446" w14:textId="77777777" w:rsidR="00ED516C" w:rsidRDefault="00ED516C" w:rsidP="00ED516C">
      <w:pPr>
        <w:ind w:firstLine="420"/>
      </w:pPr>
    </w:p>
    <w:p w14:paraId="3FF390CA" w14:textId="6890A12E" w:rsidR="00ED516C" w:rsidRDefault="00F61FA0" w:rsidP="00F61FA0">
      <w:pPr>
        <w:pStyle w:val="2"/>
      </w:pPr>
      <w:r>
        <w:rPr>
          <w:rFonts w:hint="eastAsia"/>
        </w:rPr>
        <w:t>leader</w:t>
      </w:r>
      <w:r>
        <w:rPr>
          <w:rFonts w:hint="eastAsia"/>
        </w:rPr>
        <w:t>和</w:t>
      </w:r>
      <w:r>
        <w:rPr>
          <w:rFonts w:hint="eastAsia"/>
        </w:rPr>
        <w:t>follower</w:t>
      </w:r>
      <w:r>
        <w:rPr>
          <w:rFonts w:hint="eastAsia"/>
        </w:rPr>
        <w:t>启动后的工作</w:t>
      </w:r>
    </w:p>
    <w:p w14:paraId="0F8453D4" w14:textId="61DE0AE2" w:rsidR="00F61FA0" w:rsidRDefault="00E63A0B" w:rsidP="00E63A0B">
      <w:pPr>
        <w:pStyle w:val="3"/>
        <w:ind w:firstLine="420"/>
      </w:pPr>
      <w:r w:rsidRPr="00E63A0B">
        <w:t xml:space="preserve"> leader</w:t>
      </w:r>
    </w:p>
    <w:p w14:paraId="1E546B40" w14:textId="1CA50CB0" w:rsidR="00E63A0B" w:rsidRDefault="00122B41" w:rsidP="00E63A0B">
      <w:pPr>
        <w:ind w:firstLine="420"/>
      </w:pPr>
      <w:r>
        <w:rPr>
          <w:noProof/>
        </w:rPr>
        <w:drawing>
          <wp:inline distT="0" distB="0" distL="0" distR="0" wp14:anchorId="057D275E" wp14:editId="31942D92">
            <wp:extent cx="5274310" cy="28155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15590"/>
                    </a:xfrm>
                    <a:prstGeom prst="rect">
                      <a:avLst/>
                    </a:prstGeom>
                  </pic:spPr>
                </pic:pic>
              </a:graphicData>
            </a:graphic>
          </wp:inline>
        </w:drawing>
      </w:r>
    </w:p>
    <w:p w14:paraId="02E47CD4" w14:textId="08B53F4A" w:rsidR="00122B41" w:rsidRDefault="00122B41" w:rsidP="00122B41">
      <w:pPr>
        <w:ind w:firstLineChars="95" w:firstLine="199"/>
      </w:pPr>
      <w:r>
        <w:rPr>
          <w:rFonts w:hint="eastAsia"/>
        </w:rPr>
        <w:t>启动之后开辟线程去获取</w:t>
      </w:r>
      <w:r>
        <w:rPr>
          <w:rFonts w:hint="eastAsia"/>
        </w:rPr>
        <w:t>socket</w:t>
      </w:r>
      <w:r>
        <w:rPr>
          <w:rFonts w:hint="eastAsia"/>
        </w:rPr>
        <w:t>消息，开始</w:t>
      </w:r>
      <w:r w:rsidR="00E1702C">
        <w:rPr>
          <w:rFonts w:hint="eastAsia"/>
        </w:rPr>
        <w:t>处理接收的消息，根据不同的消息类型去处理。</w:t>
      </w:r>
    </w:p>
    <w:p w14:paraId="2C49B993" w14:textId="2360FF04" w:rsidR="00004D7D" w:rsidRDefault="00004D7D" w:rsidP="00122B41">
      <w:pPr>
        <w:ind w:firstLineChars="95" w:firstLine="199"/>
      </w:pPr>
    </w:p>
    <w:p w14:paraId="7431E8BC" w14:textId="484B872C" w:rsidR="00F61FA0" w:rsidRDefault="00E1702C" w:rsidP="00E63A0B">
      <w:pPr>
        <w:pStyle w:val="3"/>
        <w:ind w:firstLine="420"/>
      </w:pPr>
      <w:r w:rsidRPr="00E63A0B">
        <w:lastRenderedPageBreak/>
        <w:t>F</w:t>
      </w:r>
      <w:r w:rsidR="00E63A0B" w:rsidRPr="00E63A0B">
        <w:t>ollower</w:t>
      </w:r>
    </w:p>
    <w:p w14:paraId="2122FAF9" w14:textId="3CB40B36" w:rsidR="00E1702C" w:rsidRPr="00E1702C" w:rsidRDefault="00E1702C" w:rsidP="00E1702C">
      <w:pPr>
        <w:ind w:firstLine="420"/>
      </w:pPr>
      <w:r>
        <w:rPr>
          <w:noProof/>
        </w:rPr>
        <w:drawing>
          <wp:inline distT="0" distB="0" distL="0" distR="0" wp14:anchorId="621EDC60" wp14:editId="55CABA5A">
            <wp:extent cx="5274310" cy="44246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424680"/>
                    </a:xfrm>
                    <a:prstGeom prst="rect">
                      <a:avLst/>
                    </a:prstGeom>
                  </pic:spPr>
                </pic:pic>
              </a:graphicData>
            </a:graphic>
          </wp:inline>
        </w:drawing>
      </w:r>
    </w:p>
    <w:p w14:paraId="658B7AEA" w14:textId="748BFB18" w:rsidR="00E1702C" w:rsidRPr="00E63A0B" w:rsidRDefault="00E1702C" w:rsidP="00E1702C">
      <w:pPr>
        <w:ind w:firstLineChars="95" w:firstLine="199"/>
      </w:pPr>
      <w:r>
        <w:rPr>
          <w:rFonts w:hint="eastAsia"/>
        </w:rPr>
        <w:t>启动之后开辟线程去读取</w:t>
      </w:r>
      <w:proofErr w:type="spellStart"/>
      <w:r>
        <w:rPr>
          <w:rFonts w:hint="eastAsia"/>
        </w:rPr>
        <w:t>ssocket</w:t>
      </w:r>
      <w:proofErr w:type="spellEnd"/>
      <w:r>
        <w:rPr>
          <w:rFonts w:hint="eastAsia"/>
        </w:rPr>
        <w:t>消息，开始处理接收的消息，根据不同的消息类型去处理。</w:t>
      </w:r>
    </w:p>
    <w:p w14:paraId="46FB2110" w14:textId="77777777" w:rsidR="00F61FA0" w:rsidRPr="00E1702C" w:rsidRDefault="00F61FA0" w:rsidP="00F61FA0">
      <w:pPr>
        <w:ind w:firstLine="420"/>
      </w:pPr>
    </w:p>
    <w:p w14:paraId="2E45E977" w14:textId="77777777" w:rsidR="005531EC" w:rsidRPr="005531EC" w:rsidRDefault="005531EC" w:rsidP="00F61FA0">
      <w:pPr>
        <w:ind w:firstLineChars="95" w:firstLine="199"/>
      </w:pPr>
    </w:p>
    <w:bookmarkEnd w:id="7"/>
    <w:p w14:paraId="4B958A58" w14:textId="77777777" w:rsidR="000946C1" w:rsidRPr="000946C1" w:rsidRDefault="000946C1" w:rsidP="008A1803">
      <w:pPr>
        <w:ind w:left="420" w:firstLine="422"/>
        <w:rPr>
          <w:b/>
          <w:bCs w:val="0"/>
        </w:rPr>
      </w:pPr>
    </w:p>
    <w:p w14:paraId="59FB4D4F" w14:textId="177279F8" w:rsidR="000946C1" w:rsidRPr="008A1803" w:rsidRDefault="000946C1" w:rsidP="008A1803">
      <w:pPr>
        <w:ind w:left="420" w:firstLine="420"/>
      </w:pPr>
      <w:r>
        <w:tab/>
      </w:r>
    </w:p>
    <w:p w14:paraId="00358B87" w14:textId="407EB434" w:rsidR="00004D7D" w:rsidRDefault="00004D7D" w:rsidP="00004D7D">
      <w:pPr>
        <w:pStyle w:val="3"/>
        <w:ind w:firstLine="420"/>
      </w:pPr>
      <w:r>
        <w:rPr>
          <w:rFonts w:hint="eastAsia"/>
        </w:rPr>
        <w:t>客户端启动工作</w:t>
      </w:r>
    </w:p>
    <w:p w14:paraId="57D417A4" w14:textId="77777777" w:rsidR="00004D7D" w:rsidRPr="00004D7D" w:rsidRDefault="00004D7D" w:rsidP="00004D7D">
      <w:pPr>
        <w:ind w:firstLine="420"/>
      </w:pPr>
    </w:p>
    <w:p w14:paraId="2136704B" w14:textId="77777777" w:rsidR="00004D7D" w:rsidRPr="00004D7D" w:rsidRDefault="00004D7D" w:rsidP="00004D7D">
      <w:pPr>
        <w:ind w:firstLine="420"/>
      </w:pPr>
    </w:p>
    <w:p w14:paraId="4620209E" w14:textId="77395D83" w:rsidR="00214FB6" w:rsidRDefault="00214FB6" w:rsidP="00214FB6">
      <w:pPr>
        <w:pStyle w:val="10"/>
      </w:pPr>
      <w:proofErr w:type="spellStart"/>
      <w:r>
        <w:t>Zookpeeper</w:t>
      </w:r>
      <w:proofErr w:type="spellEnd"/>
      <w:r>
        <w:rPr>
          <w:rFonts w:hint="eastAsia"/>
        </w:rPr>
        <w:t>功能实现</w:t>
      </w:r>
    </w:p>
    <w:p w14:paraId="3C91F6EF" w14:textId="7FDFDE00" w:rsidR="00214FB6" w:rsidRDefault="00214FB6" w:rsidP="00214FB6">
      <w:pPr>
        <w:pStyle w:val="2"/>
      </w:pPr>
      <w:r>
        <w:t>M</w:t>
      </w:r>
      <w:r>
        <w:rPr>
          <w:rFonts w:hint="eastAsia"/>
        </w:rPr>
        <w:t>aster-worker</w:t>
      </w:r>
      <w:r>
        <w:rPr>
          <w:rFonts w:hint="eastAsia"/>
        </w:rPr>
        <w:t>协同</w:t>
      </w:r>
    </w:p>
    <w:p w14:paraId="4A54A77A" w14:textId="7C36575C" w:rsidR="00214FB6" w:rsidRPr="00214FB6" w:rsidRDefault="00214FB6" w:rsidP="00214FB6">
      <w:pPr>
        <w:ind w:firstLine="420"/>
      </w:pPr>
      <w:r>
        <w:rPr>
          <w:rFonts w:hint="eastAsia"/>
        </w:rPr>
        <w:t>变为</w:t>
      </w:r>
      <w:r>
        <w:rPr>
          <w:rFonts w:hint="eastAsia"/>
        </w:rPr>
        <w:t>master</w:t>
      </w:r>
      <w:r>
        <w:t>:</w:t>
      </w:r>
    </w:p>
    <w:p w14:paraId="214494CE" w14:textId="4CB53645" w:rsidR="00214FB6" w:rsidRDefault="00214FB6" w:rsidP="00214FB6">
      <w:pPr>
        <w:ind w:left="420" w:firstLine="420"/>
      </w:pPr>
      <w:r>
        <w:t>M1</w:t>
      </w:r>
      <w:r>
        <w:rPr>
          <w:rFonts w:hint="eastAsia"/>
        </w:rPr>
        <w:t>：</w:t>
      </w:r>
      <w:r>
        <w:t>Create -e /master “m1:2223”</w:t>
      </w:r>
    </w:p>
    <w:p w14:paraId="5F4E52C6" w14:textId="15EE68A2" w:rsidR="00214FB6" w:rsidRDefault="00214FB6" w:rsidP="00214FB6">
      <w:pPr>
        <w:ind w:left="420" w:firstLine="420"/>
      </w:pPr>
      <w:r>
        <w:t>M2</w:t>
      </w:r>
      <w:r>
        <w:rPr>
          <w:rFonts w:hint="eastAsia"/>
        </w:rPr>
        <w:t>：</w:t>
      </w:r>
      <w:r>
        <w:t xml:space="preserve">Create -e /master “m2:2223” </w:t>
      </w:r>
      <w:r>
        <w:rPr>
          <w:rFonts w:hint="eastAsia"/>
        </w:rPr>
        <w:t>尝试变为</w:t>
      </w:r>
      <w:r>
        <w:rPr>
          <w:rFonts w:hint="eastAsia"/>
        </w:rPr>
        <w:t>master</w:t>
      </w:r>
      <w:r>
        <w:rPr>
          <w:rFonts w:hint="eastAsia"/>
        </w:rPr>
        <w:t>失败</w:t>
      </w:r>
    </w:p>
    <w:p w14:paraId="7630DDE6" w14:textId="4BC26DB1" w:rsidR="00214FB6" w:rsidRDefault="00214FB6" w:rsidP="00214FB6">
      <w:pPr>
        <w:ind w:left="420" w:firstLine="420"/>
      </w:pPr>
      <w:r>
        <w:lastRenderedPageBreak/>
        <w:t xml:space="preserve">M2: start -w /master </w:t>
      </w:r>
      <w:r>
        <w:rPr>
          <w:rFonts w:hint="eastAsia"/>
        </w:rPr>
        <w:t>开始监听</w:t>
      </w:r>
      <w:r>
        <w:rPr>
          <w:rFonts w:hint="eastAsia"/>
        </w:rPr>
        <w:t>master</w:t>
      </w:r>
      <w:r>
        <w:rPr>
          <w:rFonts w:hint="eastAsia"/>
        </w:rPr>
        <w:t>结点。</w:t>
      </w:r>
    </w:p>
    <w:p w14:paraId="7CF6F025" w14:textId="4BC23941" w:rsidR="00214FB6" w:rsidRDefault="00214FB6" w:rsidP="00214FB6">
      <w:pPr>
        <w:ind w:firstLineChars="95" w:firstLine="199"/>
      </w:pPr>
      <w:r>
        <w:rPr>
          <w:rFonts w:hint="eastAsia"/>
        </w:rPr>
        <w:t xml:space="preserve"> </w:t>
      </w:r>
      <w:r>
        <w:t>监控</w:t>
      </w:r>
      <w:proofErr w:type="spellStart"/>
      <w:r>
        <w:t>woker</w:t>
      </w:r>
      <w:proofErr w:type="spellEnd"/>
      <w:r>
        <w:t>状态</w:t>
      </w:r>
      <w:r>
        <w:rPr>
          <w:rFonts w:hint="eastAsia"/>
        </w:rPr>
        <w:t>:</w:t>
      </w:r>
    </w:p>
    <w:p w14:paraId="751B615B" w14:textId="71C77019" w:rsidR="00214FB6" w:rsidRDefault="00214FB6" w:rsidP="00214FB6">
      <w:pPr>
        <w:ind w:firstLineChars="95" w:firstLine="199"/>
      </w:pPr>
      <w:r>
        <w:tab/>
      </w:r>
      <w:r>
        <w:tab/>
        <w:t>Ls -</w:t>
      </w:r>
      <w:r>
        <w:rPr>
          <w:rFonts w:hint="eastAsia"/>
        </w:rPr>
        <w:t>w</w:t>
      </w:r>
      <w:r>
        <w:t xml:space="preserve"> </w:t>
      </w:r>
      <w:r>
        <w:rPr>
          <w:rFonts w:hint="eastAsia"/>
        </w:rPr>
        <w:t>/</w:t>
      </w:r>
      <w:r>
        <w:t>workers</w:t>
      </w:r>
    </w:p>
    <w:p w14:paraId="3E19D3D1" w14:textId="26A19979" w:rsidR="00214FB6" w:rsidRDefault="00214FB6" w:rsidP="00214FB6">
      <w:pPr>
        <w:ind w:firstLineChars="95" w:firstLine="199"/>
      </w:pPr>
      <w:r>
        <w:t>Workers:</w:t>
      </w:r>
    </w:p>
    <w:p w14:paraId="20897A3F" w14:textId="6FA7ABFC" w:rsidR="00214FB6" w:rsidRDefault="00214FB6" w:rsidP="00214FB6">
      <w:pPr>
        <w:ind w:firstLineChars="95" w:firstLine="199"/>
      </w:pPr>
      <w:r>
        <w:tab/>
        <w:t xml:space="preserve">   W1:</w:t>
      </w:r>
      <w:r>
        <w:t>创建</w:t>
      </w:r>
      <w:r>
        <w:t>woker1</w:t>
      </w:r>
      <w:r>
        <w:t>结点</w:t>
      </w:r>
      <w:r>
        <w:rPr>
          <w:rFonts w:hint="eastAsia"/>
        </w:rPr>
        <w:t xml:space="preserve"> </w:t>
      </w:r>
      <w:r>
        <w:t xml:space="preserve"> create -e  /workers/w1 “w1:2224</w:t>
      </w:r>
    </w:p>
    <w:p w14:paraId="0E7C30FC" w14:textId="29949004" w:rsidR="00214FB6" w:rsidRDefault="00214FB6" w:rsidP="00214FB6">
      <w:pPr>
        <w:ind w:firstLineChars="95" w:firstLine="199"/>
      </w:pPr>
      <w:r>
        <w:t xml:space="preserve">   W2:</w:t>
      </w:r>
      <w:r>
        <w:t>创建</w:t>
      </w:r>
      <w:r>
        <w:t>woker1</w:t>
      </w:r>
      <w:r>
        <w:t>结点</w:t>
      </w:r>
      <w:r>
        <w:rPr>
          <w:rFonts w:hint="eastAsia"/>
        </w:rPr>
        <w:t xml:space="preserve"> </w:t>
      </w:r>
      <w:r>
        <w:t xml:space="preserve"> create -e  /workers/w2 “w2:2224</w:t>
      </w:r>
    </w:p>
    <w:p w14:paraId="4365BB6D" w14:textId="0FE7B12D" w:rsidR="00214FB6" w:rsidRDefault="00214FB6" w:rsidP="00214FB6">
      <w:pPr>
        <w:ind w:firstLineChars="95" w:firstLine="199"/>
      </w:pPr>
      <w:r>
        <w:tab/>
        <w:t>Wo</w:t>
      </w:r>
      <w:r w:rsidR="002B6236">
        <w:rPr>
          <w:rFonts w:hint="eastAsia"/>
        </w:rPr>
        <w:t>r</w:t>
      </w:r>
      <w:r>
        <w:t>ker</w:t>
      </w:r>
      <w:r>
        <w:rPr>
          <w:rFonts w:hint="eastAsia"/>
        </w:rPr>
        <w:t>失败之后会通知</w:t>
      </w:r>
      <w:r>
        <w:rPr>
          <w:rFonts w:hint="eastAsia"/>
        </w:rPr>
        <w:t>mater</w:t>
      </w:r>
      <w:r>
        <w:rPr>
          <w:rFonts w:hint="eastAsia"/>
        </w:rPr>
        <w:t>结点。</w:t>
      </w:r>
    </w:p>
    <w:p w14:paraId="0E7DE30D" w14:textId="77777777" w:rsidR="00214FB6" w:rsidRDefault="00214FB6" w:rsidP="00214FB6">
      <w:pPr>
        <w:ind w:firstLineChars="95" w:firstLine="199"/>
      </w:pPr>
    </w:p>
    <w:p w14:paraId="7CA7F131" w14:textId="44D6D0E0" w:rsidR="00214FB6" w:rsidRDefault="00257FF5" w:rsidP="00257FF5">
      <w:pPr>
        <w:pStyle w:val="2"/>
      </w:pPr>
      <w:r>
        <w:rPr>
          <w:rFonts w:hint="eastAsia"/>
        </w:rPr>
        <w:t>分布式队列</w:t>
      </w:r>
    </w:p>
    <w:p w14:paraId="0017F9B8" w14:textId="64D6494A" w:rsidR="00257FF5" w:rsidRPr="00257FF5" w:rsidRDefault="00257FF5" w:rsidP="00257FF5">
      <w:pPr>
        <w:pStyle w:val="3"/>
        <w:ind w:firstLine="420"/>
      </w:pPr>
      <w:r>
        <w:rPr>
          <w:rFonts w:hint="eastAsia"/>
        </w:rPr>
        <w:t>队列实现思想</w:t>
      </w:r>
    </w:p>
    <w:p w14:paraId="4ED423B2" w14:textId="1C09F3B3" w:rsidR="00257FF5" w:rsidRPr="00257FF5" w:rsidRDefault="00257FF5" w:rsidP="00257FF5">
      <w:pPr>
        <w:ind w:firstLine="420"/>
      </w:pPr>
      <w:r>
        <w:rPr>
          <w:rFonts w:hint="eastAsia"/>
        </w:rPr>
        <w:t>使用路径为</w:t>
      </w:r>
      <w:r>
        <w:t>/queue</w:t>
      </w:r>
      <w:r>
        <w:t>的</w:t>
      </w:r>
      <w:proofErr w:type="spellStart"/>
      <w:r>
        <w:t>znode</w:t>
      </w:r>
      <w:proofErr w:type="spellEnd"/>
      <w:r>
        <w:t>下的节点表示队列中的元素。</w:t>
      </w:r>
      <w:r>
        <w:t>/queue</w:t>
      </w:r>
      <w:r>
        <w:t>下的节点都是顺序持久</w:t>
      </w:r>
      <w:r>
        <w:rPr>
          <w:rFonts w:hint="eastAsia"/>
        </w:rPr>
        <w:t>化</w:t>
      </w:r>
      <w:proofErr w:type="spellStart"/>
      <w:r>
        <w:t>znode</w:t>
      </w:r>
      <w:proofErr w:type="spellEnd"/>
      <w:r>
        <w:t>。这些</w:t>
      </w:r>
      <w:proofErr w:type="spellStart"/>
      <w:r>
        <w:t>znode</w:t>
      </w:r>
      <w:proofErr w:type="spellEnd"/>
      <w:r>
        <w:t>名字的后缀数字表示了对应队列元素在队列中的位置。</w:t>
      </w:r>
      <w:proofErr w:type="spellStart"/>
      <w:r>
        <w:t>Znode</w:t>
      </w:r>
      <w:proofErr w:type="spellEnd"/>
      <w:r>
        <w:t>名字</w:t>
      </w:r>
      <w:r>
        <w:rPr>
          <w:rFonts w:hint="eastAsia"/>
        </w:rPr>
        <w:t>后缀数字越小</w:t>
      </w:r>
      <w:r>
        <w:t>,</w:t>
      </w:r>
      <w:r>
        <w:t>对应队列元素在队列中的位置越靠前。</w:t>
      </w:r>
      <w:r>
        <w:t>Recipe</w:t>
      </w:r>
      <w:r>
        <w:t>说明</w:t>
      </w:r>
      <w:r>
        <w:t>: Queues.</w:t>
      </w:r>
    </w:p>
    <w:p w14:paraId="24905A22" w14:textId="77777777" w:rsidR="00257FF5" w:rsidRPr="00257FF5" w:rsidRDefault="00257FF5" w:rsidP="00257FF5">
      <w:pPr>
        <w:ind w:firstLine="420"/>
      </w:pPr>
    </w:p>
    <w:p w14:paraId="53AEE846" w14:textId="31E56BCC" w:rsidR="00214FB6" w:rsidRDefault="00770A09" w:rsidP="00770A09">
      <w:pPr>
        <w:pStyle w:val="3"/>
        <w:ind w:firstLine="420"/>
      </w:pPr>
      <w:r>
        <w:rPr>
          <w:rFonts w:hint="eastAsia"/>
        </w:rPr>
        <w:t>方法</w:t>
      </w:r>
    </w:p>
    <w:p w14:paraId="49654661" w14:textId="6EB125CC" w:rsidR="00770A09" w:rsidRDefault="00770A09" w:rsidP="00770A09">
      <w:pPr>
        <w:ind w:firstLine="420"/>
      </w:pPr>
      <w:r>
        <w:t>offer</w:t>
      </w:r>
      <w:r>
        <w:t>方法</w:t>
      </w:r>
      <w:r w:rsidR="00F76648">
        <w:rPr>
          <w:rFonts w:hint="eastAsia"/>
        </w:rPr>
        <w:t>:</w:t>
      </w:r>
      <w:r>
        <w:t>在</w:t>
      </w:r>
      <w:r>
        <w:t>/queue</w:t>
      </w:r>
      <w:r>
        <w:t>下面创建一个顺序</w:t>
      </w:r>
      <w:proofErr w:type="spellStart"/>
      <w:r>
        <w:t>znode</w:t>
      </w:r>
      <w:proofErr w:type="spellEnd"/>
      <w:r>
        <w:t>,</w:t>
      </w:r>
      <w:r>
        <w:t>因为</w:t>
      </w:r>
      <w:proofErr w:type="spellStart"/>
      <w:r>
        <w:t>znode</w:t>
      </w:r>
      <w:proofErr w:type="spellEnd"/>
      <w:r>
        <w:t>的后缀数字是</w:t>
      </w:r>
      <w:r>
        <w:t>/queue</w:t>
      </w:r>
      <w:r>
        <w:t>下面现有</w:t>
      </w:r>
      <w:proofErr w:type="spellStart"/>
      <w:r>
        <w:t>znode</w:t>
      </w:r>
      <w:proofErr w:type="spellEnd"/>
      <w:r>
        <w:t>最大后缀数字加</w:t>
      </w:r>
      <w:r>
        <w:t>1,</w:t>
      </w:r>
      <w:r>
        <w:t>所以该</w:t>
      </w:r>
      <w:proofErr w:type="spellStart"/>
      <w:r>
        <w:t>znode</w:t>
      </w:r>
      <w:proofErr w:type="spellEnd"/>
      <w:r>
        <w:t>对应的队列元素处于队</w:t>
      </w:r>
      <w:r>
        <w:rPr>
          <w:rFonts w:hint="eastAsia"/>
        </w:rPr>
        <w:t>尾。</w:t>
      </w:r>
    </w:p>
    <w:p w14:paraId="1D03E30F" w14:textId="392A6D86" w:rsidR="00F76648" w:rsidRDefault="00F76648" w:rsidP="00770A09">
      <w:pPr>
        <w:ind w:firstLine="420"/>
      </w:pPr>
    </w:p>
    <w:p w14:paraId="2BB87490" w14:textId="1F32DAA2" w:rsidR="00F76648" w:rsidRPr="006E53B3" w:rsidRDefault="00F76648" w:rsidP="00770A09">
      <w:pPr>
        <w:ind w:firstLine="420"/>
        <w:rPr>
          <w:highlight w:val="yellow"/>
        </w:rPr>
      </w:pPr>
      <w:r>
        <w:t>Elemen</w:t>
      </w:r>
      <w:r w:rsidRPr="006E53B3">
        <w:rPr>
          <w:highlight w:val="yellow"/>
        </w:rPr>
        <w:t>ts</w:t>
      </w:r>
      <w:r w:rsidRPr="006E53B3">
        <w:rPr>
          <w:rFonts w:hint="eastAsia"/>
          <w:highlight w:val="yellow"/>
        </w:rPr>
        <w:t>方法：</w:t>
      </w:r>
    </w:p>
    <w:p w14:paraId="7CFA3A8F" w14:textId="249EE5C8" w:rsidR="003440D9" w:rsidRPr="006E53B3" w:rsidRDefault="003440D9" w:rsidP="003440D9">
      <w:pPr>
        <w:ind w:firstLine="420"/>
        <w:jc w:val="center"/>
        <w:rPr>
          <w:highlight w:val="yellow"/>
        </w:rPr>
      </w:pPr>
      <w:r w:rsidRPr="006E53B3">
        <w:rPr>
          <w:noProof/>
          <w:highlight w:val="yellow"/>
        </w:rPr>
        <w:drawing>
          <wp:inline distT="0" distB="0" distL="0" distR="0" wp14:anchorId="7EE1FE8C" wp14:editId="33644020">
            <wp:extent cx="4320000" cy="2778926"/>
            <wp:effectExtent l="0" t="0" r="444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0000" cy="2778926"/>
                    </a:xfrm>
                    <a:prstGeom prst="rect">
                      <a:avLst/>
                    </a:prstGeom>
                  </pic:spPr>
                </pic:pic>
              </a:graphicData>
            </a:graphic>
          </wp:inline>
        </w:drawing>
      </w:r>
    </w:p>
    <w:p w14:paraId="73D72729" w14:textId="58EFECA6" w:rsidR="00F76648" w:rsidRPr="006E53B3" w:rsidRDefault="00F76648" w:rsidP="005052FC">
      <w:pPr>
        <w:ind w:firstLine="420"/>
        <w:rPr>
          <w:highlight w:val="yellow"/>
        </w:rPr>
      </w:pPr>
      <w:r w:rsidRPr="006E53B3">
        <w:rPr>
          <w:highlight w:val="yellow"/>
        </w:rPr>
        <w:tab/>
      </w:r>
      <w:r w:rsidR="005052FC" w:rsidRPr="006E53B3">
        <w:rPr>
          <w:highlight w:val="yellow"/>
        </w:rPr>
        <w:t>1</w:t>
      </w:r>
      <w:r w:rsidR="005052FC" w:rsidRPr="006E53B3">
        <w:rPr>
          <w:rFonts w:hint="eastAsia"/>
          <w:highlight w:val="yellow"/>
        </w:rPr>
        <w:t>、</w:t>
      </w:r>
      <w:r w:rsidRPr="006E53B3">
        <w:rPr>
          <w:highlight w:val="yellow"/>
        </w:rPr>
        <w:t xml:space="preserve">throw new </w:t>
      </w:r>
      <w:proofErr w:type="spellStart"/>
      <w:r w:rsidRPr="006E53B3">
        <w:rPr>
          <w:highlight w:val="yellow"/>
        </w:rPr>
        <w:t>NosuchElementException</w:t>
      </w:r>
      <w:proofErr w:type="spellEnd"/>
      <w:r w:rsidRPr="006E53B3">
        <w:rPr>
          <w:highlight w:val="yellow"/>
        </w:rPr>
        <w:t xml:space="preserve"> () :</w:t>
      </w:r>
      <w:r w:rsidRPr="006E53B3">
        <w:rPr>
          <w:highlight w:val="yellow"/>
        </w:rPr>
        <w:t>因为</w:t>
      </w:r>
      <w:r w:rsidRPr="006E53B3">
        <w:rPr>
          <w:highlight w:val="yellow"/>
        </w:rPr>
        <w:t>element</w:t>
      </w:r>
      <w:r w:rsidRPr="006E53B3">
        <w:rPr>
          <w:highlight w:val="yellow"/>
        </w:rPr>
        <w:t>方法读取到了队列为空的状</w:t>
      </w:r>
      <w:r w:rsidRPr="006E53B3">
        <w:rPr>
          <w:rFonts w:hint="eastAsia"/>
          <w:highlight w:val="yellow"/>
        </w:rPr>
        <w:t>态</w:t>
      </w:r>
      <w:r w:rsidRPr="006E53B3">
        <w:rPr>
          <w:highlight w:val="yellow"/>
        </w:rPr>
        <w:t>,</w:t>
      </w:r>
      <w:r w:rsidRPr="006E53B3">
        <w:rPr>
          <w:highlight w:val="yellow"/>
        </w:rPr>
        <w:t>所以抛出</w:t>
      </w:r>
      <w:proofErr w:type="spellStart"/>
      <w:r w:rsidRPr="006E53B3">
        <w:rPr>
          <w:highlight w:val="yellow"/>
        </w:rPr>
        <w:t>NoSuchElementException</w:t>
      </w:r>
      <w:proofErr w:type="spellEnd"/>
      <w:r w:rsidRPr="006E53B3">
        <w:rPr>
          <w:highlight w:val="yellow"/>
        </w:rPr>
        <w:t>是正确的。</w:t>
      </w:r>
    </w:p>
    <w:p w14:paraId="3625A1C9" w14:textId="6E4A141B" w:rsidR="005052FC" w:rsidRDefault="005052FC" w:rsidP="009004DC">
      <w:pPr>
        <w:ind w:left="420" w:firstLine="420"/>
      </w:pPr>
      <w:r w:rsidRPr="006E53B3">
        <w:rPr>
          <w:highlight w:val="yellow"/>
        </w:rPr>
        <w:t>2</w:t>
      </w:r>
      <w:r w:rsidRPr="006E53B3">
        <w:rPr>
          <w:rFonts w:hint="eastAsia"/>
          <w:highlight w:val="yellow"/>
        </w:rPr>
        <w:t>、</w:t>
      </w:r>
      <w:r w:rsidRPr="006E53B3">
        <w:rPr>
          <w:highlight w:val="yellow"/>
        </w:rPr>
        <w:t xml:space="preserve">return </w:t>
      </w:r>
      <w:proofErr w:type="spellStart"/>
      <w:r w:rsidRPr="006E53B3">
        <w:rPr>
          <w:highlight w:val="yellow"/>
        </w:rPr>
        <w:t>zookeeper.</w:t>
      </w:r>
      <w:r w:rsidRPr="006E53B3">
        <w:rPr>
          <w:rFonts w:hint="eastAsia"/>
          <w:highlight w:val="yellow"/>
        </w:rPr>
        <w:t>get</w:t>
      </w:r>
      <w:r w:rsidRPr="006E53B3">
        <w:rPr>
          <w:highlight w:val="yellow"/>
        </w:rPr>
        <w:t>etData</w:t>
      </w:r>
      <w:proofErr w:type="spellEnd"/>
      <w:r w:rsidRPr="006E53B3">
        <w:rPr>
          <w:highlight w:val="yellow"/>
        </w:rPr>
        <w:t xml:space="preserve"> (</w:t>
      </w:r>
      <w:proofErr w:type="spellStart"/>
      <w:r w:rsidRPr="006E53B3">
        <w:rPr>
          <w:highlight w:val="yellow"/>
        </w:rPr>
        <w:t>dir</w:t>
      </w:r>
      <w:proofErr w:type="spellEnd"/>
      <w:r w:rsidRPr="006E53B3">
        <w:rPr>
          <w:highlight w:val="yellow"/>
        </w:rPr>
        <w:t>+</w:t>
      </w:r>
      <w:proofErr w:type="gramStart"/>
      <w:r w:rsidRPr="006E53B3">
        <w:rPr>
          <w:highlight w:val="yellow"/>
        </w:rPr>
        <w:t>”</w:t>
      </w:r>
      <w:proofErr w:type="gramEnd"/>
      <w:r w:rsidRPr="006E53B3">
        <w:rPr>
          <w:highlight w:val="yellow"/>
        </w:rPr>
        <w:t>/</w:t>
      </w:r>
      <w:proofErr w:type="gramStart"/>
      <w:r w:rsidRPr="006E53B3">
        <w:rPr>
          <w:highlight w:val="yellow"/>
        </w:rPr>
        <w:t>”</w:t>
      </w:r>
      <w:proofErr w:type="gramEnd"/>
      <w:r w:rsidRPr="006E53B3">
        <w:rPr>
          <w:highlight w:val="yellow"/>
        </w:rPr>
        <w:t>+</w:t>
      </w:r>
      <w:proofErr w:type="spellStart"/>
      <w:r w:rsidRPr="006E53B3">
        <w:rPr>
          <w:highlight w:val="yellow"/>
        </w:rPr>
        <w:t>headNode,false,null</w:t>
      </w:r>
      <w:proofErr w:type="spellEnd"/>
      <w:r w:rsidRPr="006E53B3">
        <w:rPr>
          <w:highlight w:val="yellow"/>
        </w:rPr>
        <w:t>):</w:t>
      </w:r>
      <w:proofErr w:type="spellStart"/>
      <w:r w:rsidRPr="006E53B3">
        <w:rPr>
          <w:highlight w:val="yellow"/>
        </w:rPr>
        <w:t>childNames</w:t>
      </w:r>
      <w:proofErr w:type="spellEnd"/>
      <w:r w:rsidRPr="006E53B3">
        <w:rPr>
          <w:rFonts w:hint="eastAsia"/>
          <w:highlight w:val="yellow"/>
        </w:rPr>
        <w:t>保存的是队列内容的一个快照。这个</w:t>
      </w:r>
      <w:r w:rsidRPr="006E53B3">
        <w:rPr>
          <w:highlight w:val="yellow"/>
        </w:rPr>
        <w:t>return</w:t>
      </w:r>
      <w:r w:rsidRPr="006E53B3">
        <w:rPr>
          <w:highlight w:val="yellow"/>
        </w:rPr>
        <w:t>语句返回快照中还没出队的后缀数字最小的</w:t>
      </w:r>
      <w:proofErr w:type="spellStart"/>
      <w:r w:rsidRPr="006E53B3">
        <w:rPr>
          <w:highlight w:val="yellow"/>
        </w:rPr>
        <w:t>znode</w:t>
      </w:r>
      <w:proofErr w:type="spellEnd"/>
      <w:r w:rsidRPr="006E53B3">
        <w:rPr>
          <w:highlight w:val="yellow"/>
        </w:rPr>
        <w:t>,</w:t>
      </w:r>
      <w:r w:rsidRPr="006E53B3">
        <w:rPr>
          <w:highlight w:val="yellow"/>
        </w:rPr>
        <w:t>如果队列快照的元素都出队了</w:t>
      </w:r>
      <w:r w:rsidRPr="006E53B3">
        <w:rPr>
          <w:highlight w:val="yellow"/>
        </w:rPr>
        <w:t>,</w:t>
      </w:r>
      <w:r w:rsidRPr="006E53B3">
        <w:rPr>
          <w:highlight w:val="yellow"/>
        </w:rPr>
        <w:t>重试。</w:t>
      </w:r>
    </w:p>
    <w:p w14:paraId="2AF23B55" w14:textId="29DAF888" w:rsidR="003A5174" w:rsidRDefault="003A5174" w:rsidP="009004DC">
      <w:pPr>
        <w:ind w:left="420" w:firstLine="420"/>
      </w:pPr>
    </w:p>
    <w:p w14:paraId="1046BFB8" w14:textId="790C052C" w:rsidR="003A5174" w:rsidRDefault="003A5174" w:rsidP="003A5174">
      <w:pPr>
        <w:ind w:firstLineChars="95" w:firstLine="199"/>
      </w:pPr>
      <w:r>
        <w:tab/>
        <w:t>R</w:t>
      </w:r>
      <w:r>
        <w:rPr>
          <w:rFonts w:hint="eastAsia"/>
        </w:rPr>
        <w:t>emove</w:t>
      </w:r>
      <w:r>
        <w:t>:</w:t>
      </w:r>
      <w:r w:rsidRPr="003A5174">
        <w:t xml:space="preserve"> </w:t>
      </w:r>
      <w:r>
        <w:t>take</w:t>
      </w:r>
      <w:r>
        <w:t>方法和</w:t>
      </w:r>
      <w:r>
        <w:t>element</w:t>
      </w:r>
      <w:r>
        <w:t>方法类似。值得注意的是</w:t>
      </w:r>
      <w:proofErr w:type="spellStart"/>
      <w:r>
        <w:t>getData</w:t>
      </w:r>
      <w:proofErr w:type="spellEnd"/>
      <w:r>
        <w:t>的成功执行不意味着</w:t>
      </w:r>
    </w:p>
    <w:p w14:paraId="507D4C47" w14:textId="3A9838F8" w:rsidR="003A5174" w:rsidRDefault="003A5174" w:rsidP="003A5174">
      <w:pPr>
        <w:ind w:firstLineChars="95" w:firstLine="199"/>
      </w:pPr>
      <w:r>
        <w:rPr>
          <w:rFonts w:hint="eastAsia"/>
        </w:rPr>
        <w:t>出队成功</w:t>
      </w:r>
      <w:r>
        <w:t>,</w:t>
      </w:r>
      <w:r>
        <w:t>原因是该队列元素可能会被其他用户出队。</w:t>
      </w:r>
    </w:p>
    <w:p w14:paraId="7CCE4CF2" w14:textId="5563BB37" w:rsidR="003A5174" w:rsidRDefault="003A5174" w:rsidP="003A5174">
      <w:pPr>
        <w:ind w:firstLineChars="95" w:firstLine="199"/>
        <w:jc w:val="center"/>
      </w:pPr>
      <w:r>
        <w:rPr>
          <w:noProof/>
        </w:rPr>
        <w:drawing>
          <wp:inline distT="0" distB="0" distL="0" distR="0" wp14:anchorId="6E11FF19" wp14:editId="292480EA">
            <wp:extent cx="4320000" cy="2802331"/>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802331"/>
                    </a:xfrm>
                    <a:prstGeom prst="rect">
                      <a:avLst/>
                    </a:prstGeom>
                  </pic:spPr>
                </pic:pic>
              </a:graphicData>
            </a:graphic>
          </wp:inline>
        </w:drawing>
      </w:r>
    </w:p>
    <w:p w14:paraId="7AFDB4FB" w14:textId="5099E2A2" w:rsidR="003A5174" w:rsidRDefault="003A5174" w:rsidP="003A5174">
      <w:pPr>
        <w:ind w:firstLineChars="95" w:firstLine="199"/>
      </w:pPr>
      <w:r>
        <w:tab/>
      </w:r>
    </w:p>
    <w:p w14:paraId="314F69BE" w14:textId="6FB6E377" w:rsidR="003A5174" w:rsidRDefault="003A5174" w:rsidP="006E53B3">
      <w:pPr>
        <w:pStyle w:val="2"/>
      </w:pPr>
      <w:r>
        <w:tab/>
      </w:r>
      <w:r w:rsidR="006E53B3">
        <w:rPr>
          <w:rFonts w:hint="eastAsia"/>
        </w:rPr>
        <w:t>分布式锁</w:t>
      </w:r>
    </w:p>
    <w:p w14:paraId="56412D69" w14:textId="558427B6" w:rsidR="006E53B3" w:rsidRDefault="006E53B3" w:rsidP="006E53B3">
      <w:pPr>
        <w:pStyle w:val="3"/>
        <w:ind w:firstLine="420"/>
      </w:pPr>
      <w:r>
        <w:rPr>
          <w:rFonts w:hint="eastAsia"/>
        </w:rPr>
        <w:t>设计原理</w:t>
      </w:r>
    </w:p>
    <w:p w14:paraId="49F463C2" w14:textId="7C837862" w:rsidR="006E53B3" w:rsidRDefault="006E53B3" w:rsidP="006E53B3">
      <w:pPr>
        <w:ind w:firstLine="420"/>
      </w:pPr>
      <w:r w:rsidRPr="006E53B3">
        <w:rPr>
          <w:rFonts w:hint="eastAsia"/>
        </w:rPr>
        <w:t>使用临时顺序</w:t>
      </w:r>
      <w:proofErr w:type="spellStart"/>
      <w:r w:rsidRPr="006E53B3">
        <w:t>znode</w:t>
      </w:r>
      <w:proofErr w:type="spellEnd"/>
      <w:r w:rsidRPr="006E53B3">
        <w:t>来表示获取锁的请求</w:t>
      </w:r>
      <w:r w:rsidRPr="006E53B3">
        <w:t>,</w:t>
      </w:r>
      <w:r w:rsidRPr="006E53B3">
        <w:t>创建最小后缀数字</w:t>
      </w:r>
      <w:proofErr w:type="spellStart"/>
      <w:r w:rsidRPr="006E53B3">
        <w:t>znode</w:t>
      </w:r>
      <w:proofErr w:type="spellEnd"/>
      <w:r w:rsidRPr="006E53B3">
        <w:t>的用户成功拿到锁。</w:t>
      </w:r>
    </w:p>
    <w:p w14:paraId="5AAE3D3D" w14:textId="77777777" w:rsidR="005E0532" w:rsidRPr="006E53B3" w:rsidRDefault="005E0532" w:rsidP="006E53B3">
      <w:pPr>
        <w:ind w:firstLine="420"/>
      </w:pPr>
    </w:p>
    <w:p w14:paraId="2A86EF39" w14:textId="3E5F97CD" w:rsidR="006E53B3" w:rsidRDefault="005E0532" w:rsidP="005E0532">
      <w:pPr>
        <w:ind w:firstLine="420"/>
        <w:jc w:val="center"/>
      </w:pPr>
      <w:r>
        <w:rPr>
          <w:noProof/>
        </w:rPr>
        <w:drawing>
          <wp:inline distT="0" distB="0" distL="0" distR="0" wp14:anchorId="1106DB6B" wp14:editId="3F6700BE">
            <wp:extent cx="4320000" cy="1706988"/>
            <wp:effectExtent l="0" t="0" r="4445"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1706988"/>
                    </a:xfrm>
                    <a:prstGeom prst="rect">
                      <a:avLst/>
                    </a:prstGeom>
                  </pic:spPr>
                </pic:pic>
              </a:graphicData>
            </a:graphic>
          </wp:inline>
        </w:drawing>
      </w:r>
    </w:p>
    <w:p w14:paraId="34C6A5EC" w14:textId="0C2E65E2" w:rsidR="003A5174" w:rsidRDefault="006D4618" w:rsidP="006D4618">
      <w:pPr>
        <w:pStyle w:val="3"/>
        <w:ind w:firstLine="420"/>
      </w:pPr>
      <w:r>
        <w:rPr>
          <w:rFonts w:hint="eastAsia"/>
        </w:rPr>
        <w:lastRenderedPageBreak/>
        <w:t>分布式锁的羊群效应</w:t>
      </w:r>
    </w:p>
    <w:p w14:paraId="6B0747BF" w14:textId="7CB7F876" w:rsidR="006D4618" w:rsidRPr="006D4618" w:rsidRDefault="006D4618" w:rsidP="006D4618">
      <w:pPr>
        <w:ind w:firstLine="420"/>
      </w:pPr>
      <w:r>
        <w:rPr>
          <w:noProof/>
        </w:rPr>
        <w:drawing>
          <wp:inline distT="0" distB="0" distL="0" distR="0" wp14:anchorId="38C3C99E" wp14:editId="1C784B0E">
            <wp:extent cx="5274310" cy="1900555"/>
            <wp:effectExtent l="0" t="0" r="254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00555"/>
                    </a:xfrm>
                    <a:prstGeom prst="rect">
                      <a:avLst/>
                    </a:prstGeom>
                  </pic:spPr>
                </pic:pic>
              </a:graphicData>
            </a:graphic>
          </wp:inline>
        </w:drawing>
      </w:r>
    </w:p>
    <w:p w14:paraId="6A57D380" w14:textId="2CBA44EE" w:rsidR="006D4618" w:rsidRDefault="006D4618" w:rsidP="006D4618">
      <w:pPr>
        <w:ind w:firstLine="420"/>
      </w:pPr>
      <w:r>
        <w:rPr>
          <w:rFonts w:hint="eastAsia"/>
        </w:rPr>
        <w:t>把锁请求者按照后缀数字进行排队</w:t>
      </w:r>
      <w:r>
        <w:t>,</w:t>
      </w:r>
      <w:r>
        <w:t>后缀数字小的锁请求者先获取锁。如果所有的锁请求者都</w:t>
      </w:r>
      <w:r>
        <w:t>watch</w:t>
      </w:r>
      <w:r>
        <w:rPr>
          <w:rFonts w:hint="eastAsia"/>
        </w:rPr>
        <w:t>锁持有者</w:t>
      </w:r>
      <w:r>
        <w:t>,</w:t>
      </w:r>
      <w:r>
        <w:t>当代表锁请求者的</w:t>
      </w:r>
      <w:proofErr w:type="spellStart"/>
      <w:r>
        <w:t>znode</w:t>
      </w:r>
      <w:proofErr w:type="spellEnd"/>
      <w:r>
        <w:t>被删除以后</w:t>
      </w:r>
      <w:r>
        <w:t>,</w:t>
      </w:r>
      <w:r>
        <w:t>所有的锁请求者都会通知到</w:t>
      </w:r>
      <w:r>
        <w:t>,</w:t>
      </w:r>
      <w:r>
        <w:t>但是只有一个锁请</w:t>
      </w:r>
      <w:r>
        <w:rPr>
          <w:rFonts w:hint="eastAsia"/>
        </w:rPr>
        <w:t>求者能拿到锁。这就是羊群效应。</w:t>
      </w:r>
    </w:p>
    <w:p w14:paraId="34F56E23" w14:textId="4DE417A0" w:rsidR="006D4618" w:rsidRDefault="006D4618" w:rsidP="006D4618">
      <w:pPr>
        <w:ind w:firstLine="420"/>
      </w:pPr>
      <w:r>
        <w:rPr>
          <w:rFonts w:hint="eastAsia"/>
        </w:rPr>
        <w:t>为了避免羊群效应</w:t>
      </w:r>
      <w:r>
        <w:t>,</w:t>
      </w:r>
      <w:r>
        <w:t>每个锁请求者</w:t>
      </w:r>
      <w:r>
        <w:t>watch</w:t>
      </w:r>
      <w:r>
        <w:t>它前面的锁请求者。每次锁被释放</w:t>
      </w:r>
      <w:r>
        <w:t>,</w:t>
      </w:r>
      <w:r>
        <w:t>只会有一个锁请求者</w:t>
      </w:r>
      <w:r>
        <w:rPr>
          <w:rFonts w:hint="eastAsia"/>
        </w:rPr>
        <w:t>会被通知到。这样做</w:t>
      </w:r>
      <w:proofErr w:type="gramStart"/>
      <w:r>
        <w:rPr>
          <w:rFonts w:hint="eastAsia"/>
        </w:rPr>
        <w:t>还让锁的</w:t>
      </w:r>
      <w:proofErr w:type="gramEnd"/>
      <w:r>
        <w:rPr>
          <w:rFonts w:hint="eastAsia"/>
        </w:rPr>
        <w:t>分配具有公平性</w:t>
      </w:r>
      <w:r>
        <w:t>,</w:t>
      </w:r>
      <w:r>
        <w:t>锁定的分配遵循先到先得的原则。</w:t>
      </w:r>
    </w:p>
    <w:p w14:paraId="426B302A" w14:textId="3AF0B2E3" w:rsidR="006D4618" w:rsidRDefault="006D4618" w:rsidP="006D4618">
      <w:pPr>
        <w:pStyle w:val="3"/>
        <w:ind w:firstLine="420"/>
      </w:pPr>
      <w:r>
        <w:rPr>
          <w:rFonts w:hint="eastAsia"/>
        </w:rPr>
        <w:t>分布式原理</w:t>
      </w:r>
    </w:p>
    <w:p w14:paraId="517C16DB" w14:textId="77777777" w:rsidR="00114A15" w:rsidRDefault="00114A15" w:rsidP="00114A15">
      <w:pPr>
        <w:ind w:firstLine="420"/>
      </w:pPr>
      <w:r>
        <w:rPr>
          <w:noProof/>
        </w:rPr>
        <w:drawing>
          <wp:inline distT="0" distB="0" distL="0" distR="0" wp14:anchorId="2A2B2CC9" wp14:editId="5561E978">
            <wp:extent cx="5274310" cy="2447290"/>
            <wp:effectExtent l="0" t="0" r="2540" b="0"/>
            <wp:docPr id="9410" name="图片 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47290"/>
                    </a:xfrm>
                    <a:prstGeom prst="rect">
                      <a:avLst/>
                    </a:prstGeom>
                  </pic:spPr>
                </pic:pic>
              </a:graphicData>
            </a:graphic>
          </wp:inline>
        </w:drawing>
      </w:r>
    </w:p>
    <w:p w14:paraId="2085B7A3" w14:textId="77777777" w:rsidR="00114A15" w:rsidRDefault="00114A15" w:rsidP="00114A15">
      <w:pPr>
        <w:ind w:firstLine="420"/>
      </w:pPr>
      <w:r>
        <w:t>1</w:t>
      </w:r>
      <w:r>
        <w:rPr>
          <w:rFonts w:hint="eastAsia"/>
        </w:rPr>
        <w:t>、</w:t>
      </w:r>
      <w:proofErr w:type="spellStart"/>
      <w:r>
        <w:rPr>
          <w:rFonts w:hint="eastAsia"/>
        </w:rPr>
        <w:t>zk</w:t>
      </w:r>
      <w:proofErr w:type="spellEnd"/>
      <w:r>
        <w:rPr>
          <w:rFonts w:hint="eastAsia"/>
        </w:rPr>
        <w:t>服务启动</w:t>
      </w:r>
    </w:p>
    <w:p w14:paraId="44E2A728" w14:textId="77777777" w:rsidR="00114A15" w:rsidRDefault="00114A15" w:rsidP="00114A15">
      <w:pPr>
        <w:ind w:firstLine="420"/>
      </w:pPr>
      <w:r>
        <w:tab/>
      </w:r>
      <w:r>
        <w:rPr>
          <w:rFonts w:hint="eastAsia"/>
        </w:rPr>
        <w:t>启动时去判断</w:t>
      </w:r>
      <w:r>
        <w:rPr>
          <w:rFonts w:hint="eastAsia"/>
        </w:rPr>
        <w:t>lock</w:t>
      </w:r>
      <w:r>
        <w:rPr>
          <w:rFonts w:hint="eastAsia"/>
        </w:rPr>
        <w:t>结点</w:t>
      </w:r>
      <w:r>
        <w:rPr>
          <w:rFonts w:hint="eastAsia"/>
        </w:rPr>
        <w:t>(</w:t>
      </w:r>
      <w:r>
        <w:rPr>
          <w:rFonts w:hint="eastAsia"/>
        </w:rPr>
        <w:t>持久化结点</w:t>
      </w:r>
      <w:r>
        <w:t>)</w:t>
      </w:r>
      <w:r>
        <w:rPr>
          <w:rFonts w:hint="eastAsia"/>
        </w:rPr>
        <w:t>是否存在，如果不存在去创建结点。</w:t>
      </w:r>
    </w:p>
    <w:p w14:paraId="46337330" w14:textId="77777777" w:rsidR="00114A15" w:rsidRDefault="00114A15" w:rsidP="00114A15">
      <w:pPr>
        <w:ind w:firstLine="420"/>
      </w:pPr>
      <w:r>
        <w:t>2</w:t>
      </w:r>
      <w:r>
        <w:rPr>
          <w:rFonts w:hint="eastAsia"/>
        </w:rPr>
        <w:t>、</w:t>
      </w:r>
      <w:r>
        <w:rPr>
          <w:rFonts w:hint="eastAsia"/>
        </w:rPr>
        <w:t>lock</w:t>
      </w:r>
    </w:p>
    <w:p w14:paraId="3ED6C11E" w14:textId="77777777" w:rsidR="00114A15" w:rsidRDefault="00114A15" w:rsidP="00114A15">
      <w:pPr>
        <w:ind w:firstLine="420"/>
      </w:pPr>
      <w:r>
        <w:tab/>
        <w:t>1</w:t>
      </w:r>
      <w:r>
        <w:rPr>
          <w:rFonts w:hint="eastAsia"/>
        </w:rPr>
        <w:t>、在</w:t>
      </w:r>
      <w:r>
        <w:rPr>
          <w:rFonts w:hint="eastAsia"/>
        </w:rPr>
        <w:t>lock</w:t>
      </w:r>
      <w:r>
        <w:rPr>
          <w:rFonts w:hint="eastAsia"/>
        </w:rPr>
        <w:t>下创建子节点，该结点为临时的序列结点。</w:t>
      </w:r>
    </w:p>
    <w:p w14:paraId="4FBB7D14" w14:textId="77777777" w:rsidR="00114A15" w:rsidRDefault="00114A15" w:rsidP="00114A15">
      <w:pPr>
        <w:ind w:firstLine="420"/>
      </w:pPr>
      <w:r>
        <w:tab/>
      </w:r>
      <w:r>
        <w:tab/>
      </w:r>
      <w:r w:rsidRPr="00FA2523">
        <w:t>"/locks/" + "seq-"</w:t>
      </w:r>
      <w:r>
        <w:t>+</w:t>
      </w:r>
      <w:proofErr w:type="spellStart"/>
      <w:r>
        <w:rPr>
          <w:rFonts w:hint="eastAsia"/>
        </w:rPr>
        <w:t>zk</w:t>
      </w:r>
      <w:proofErr w:type="spellEnd"/>
      <w:r>
        <w:rPr>
          <w:rFonts w:hint="eastAsia"/>
        </w:rPr>
        <w:t>帮我们生成的序号</w:t>
      </w:r>
    </w:p>
    <w:p w14:paraId="66BA58A8" w14:textId="77777777" w:rsidR="00114A15" w:rsidRDefault="00114A15" w:rsidP="00114A15">
      <w:pPr>
        <w:ind w:firstLine="420"/>
      </w:pPr>
      <w:r>
        <w:tab/>
        <w:t>2</w:t>
      </w:r>
      <w:r>
        <w:rPr>
          <w:rFonts w:hint="eastAsia"/>
        </w:rPr>
        <w:t>、获取当前</w:t>
      </w:r>
      <w:r>
        <w:rPr>
          <w:rFonts w:hint="eastAsia"/>
        </w:rPr>
        <w:t>lock</w:t>
      </w:r>
      <w:r>
        <w:rPr>
          <w:rFonts w:hint="eastAsia"/>
        </w:rPr>
        <w:t>下的所有结点，</w:t>
      </w:r>
      <w:r w:rsidRPr="002A6C8B">
        <w:t>判断创建的节点是否是最小的序号节点</w:t>
      </w:r>
      <w:r>
        <w:rPr>
          <w:rFonts w:hint="eastAsia"/>
        </w:rPr>
        <w:t>。</w:t>
      </w:r>
    </w:p>
    <w:p w14:paraId="15E8108E" w14:textId="77777777" w:rsidR="00114A15" w:rsidRDefault="00114A15" w:rsidP="00114A15">
      <w:pPr>
        <w:ind w:left="840" w:firstLine="420"/>
      </w:pPr>
      <w:r w:rsidRPr="002A6C8B">
        <w:t>如果是获取到锁</w:t>
      </w:r>
      <w:r>
        <w:rPr>
          <w:rFonts w:hint="eastAsia"/>
        </w:rPr>
        <w:t>。</w:t>
      </w:r>
    </w:p>
    <w:p w14:paraId="02CFE42B" w14:textId="77777777" w:rsidR="00114A15" w:rsidRDefault="00114A15" w:rsidP="00114A15">
      <w:pPr>
        <w:ind w:left="840" w:firstLine="420"/>
      </w:pPr>
      <w:r w:rsidRPr="002A6C8B">
        <w:t>如果不是，</w:t>
      </w:r>
      <w:r>
        <w:rPr>
          <w:rFonts w:hint="eastAsia"/>
        </w:rPr>
        <w:t>对当前结点的前一个结点注册一个</w:t>
      </w:r>
      <w:r>
        <w:rPr>
          <w:rFonts w:hint="eastAsia"/>
        </w:rPr>
        <w:t>watch</w:t>
      </w:r>
      <w:r>
        <w:rPr>
          <w:rFonts w:hint="eastAsia"/>
        </w:rPr>
        <w:t>。</w:t>
      </w:r>
    </w:p>
    <w:p w14:paraId="7C70EB28" w14:textId="77777777" w:rsidR="00114A15" w:rsidRDefault="00114A15" w:rsidP="00114A15">
      <w:pPr>
        <w:ind w:firstLine="420"/>
      </w:pPr>
      <w:r>
        <w:tab/>
        <w:t>3</w:t>
      </w:r>
      <w:r>
        <w:rPr>
          <w:rFonts w:hint="eastAsia"/>
        </w:rPr>
        <w:t>、对前一个结点注册</w:t>
      </w:r>
      <w:proofErr w:type="spellStart"/>
      <w:r>
        <w:rPr>
          <w:rFonts w:hint="eastAsia"/>
        </w:rPr>
        <w:t>wathch</w:t>
      </w:r>
      <w:proofErr w:type="spellEnd"/>
      <w:r>
        <w:rPr>
          <w:rFonts w:hint="eastAsia"/>
        </w:rPr>
        <w:t>。</w:t>
      </w:r>
    </w:p>
    <w:p w14:paraId="12FA5DD0" w14:textId="77777777" w:rsidR="00114A15" w:rsidRDefault="00114A15" w:rsidP="00114A15">
      <w:pPr>
        <w:ind w:firstLine="420"/>
      </w:pPr>
      <w:r>
        <w:tab/>
      </w:r>
      <w:r>
        <w:tab/>
        <w:t>1</w:t>
      </w:r>
      <w:r>
        <w:rPr>
          <w:rFonts w:hint="eastAsia"/>
        </w:rPr>
        <w:t>、创建的当前结点例如</w:t>
      </w:r>
      <w:r>
        <w:rPr>
          <w:rFonts w:hint="eastAsia"/>
        </w:rPr>
        <w:t>:</w:t>
      </w:r>
      <w:r w:rsidRPr="00FA2523">
        <w:t xml:space="preserve"> // </w:t>
      </w:r>
      <w:r w:rsidRPr="00FA2523">
        <w:t>获取节点名称</w:t>
      </w:r>
      <w:r w:rsidRPr="00FA2523">
        <w:t xml:space="preserve"> seq-0000000</w:t>
      </w:r>
      <w:r>
        <w:t>5</w:t>
      </w:r>
    </w:p>
    <w:p w14:paraId="29EDBDEB" w14:textId="77777777" w:rsidR="00114A15" w:rsidRDefault="00114A15" w:rsidP="00114A15">
      <w:pPr>
        <w:ind w:firstLine="420"/>
      </w:pPr>
      <w:r>
        <w:tab/>
      </w:r>
      <w:r>
        <w:tab/>
        <w:t>2</w:t>
      </w:r>
      <w:r>
        <w:rPr>
          <w:rFonts w:hint="eastAsia"/>
        </w:rPr>
        <w:t>、获取所有的结点进行排序。</w:t>
      </w:r>
    </w:p>
    <w:p w14:paraId="209BB38B" w14:textId="77777777" w:rsidR="00114A15" w:rsidRDefault="00114A15" w:rsidP="00114A15">
      <w:pPr>
        <w:ind w:firstLine="420"/>
      </w:pPr>
      <w:r>
        <w:tab/>
      </w:r>
      <w:r>
        <w:tab/>
        <w:t>3</w:t>
      </w:r>
      <w:r>
        <w:rPr>
          <w:rFonts w:hint="eastAsia"/>
        </w:rPr>
        <w:t>、从</w:t>
      </w:r>
      <w:r>
        <w:rPr>
          <w:rFonts w:hint="eastAsia"/>
        </w:rPr>
        <w:t>list</w:t>
      </w:r>
      <w:r>
        <w:rPr>
          <w:rFonts w:hint="eastAsia"/>
        </w:rPr>
        <w:t>中获取到</w:t>
      </w:r>
      <w:r w:rsidRPr="00FA2523">
        <w:t>seq-0000000</w:t>
      </w:r>
      <w:r>
        <w:t>5</w:t>
      </w:r>
      <w:r>
        <w:rPr>
          <w:rFonts w:hint="eastAsia"/>
        </w:rPr>
        <w:t>在的位置。</w:t>
      </w:r>
    </w:p>
    <w:p w14:paraId="1043A6CD" w14:textId="77777777" w:rsidR="00114A15" w:rsidRDefault="00114A15" w:rsidP="00114A15">
      <w:pPr>
        <w:ind w:firstLine="420"/>
      </w:pPr>
      <w:r>
        <w:lastRenderedPageBreak/>
        <w:tab/>
      </w:r>
      <w:r>
        <w:tab/>
        <w:t>4</w:t>
      </w:r>
      <w:r>
        <w:rPr>
          <w:rFonts w:hint="eastAsia"/>
        </w:rPr>
        <w:t>、然后注册的</w:t>
      </w:r>
      <w:r>
        <w:rPr>
          <w:rFonts w:hint="eastAsia"/>
        </w:rPr>
        <w:t>watch</w:t>
      </w:r>
      <w:r>
        <w:rPr>
          <w:rFonts w:hint="eastAsia"/>
        </w:rPr>
        <w:t>在</w:t>
      </w:r>
      <w:r w:rsidRPr="005D2A3E">
        <w:t>seq-0000000</w:t>
      </w:r>
      <w:r>
        <w:t>4</w:t>
      </w:r>
      <w:r>
        <w:rPr>
          <w:rFonts w:hint="eastAsia"/>
        </w:rPr>
        <w:t>位置。</w:t>
      </w:r>
    </w:p>
    <w:p w14:paraId="0E62CF02" w14:textId="77777777" w:rsidR="00114A15" w:rsidRDefault="00114A15" w:rsidP="00114A15">
      <w:pPr>
        <w:ind w:firstLine="420"/>
      </w:pPr>
      <w:r>
        <w:tab/>
      </w:r>
      <w:r>
        <w:tab/>
        <w:t>5</w:t>
      </w:r>
      <w:r>
        <w:rPr>
          <w:rFonts w:hint="eastAsia"/>
        </w:rPr>
        <w:t>、使当前结点</w:t>
      </w:r>
      <w:r>
        <w:rPr>
          <w:rFonts w:hint="eastAsia"/>
        </w:rPr>
        <w:t>await</w:t>
      </w:r>
      <w:r>
        <w:rPr>
          <w:rFonts w:hint="eastAsia"/>
        </w:rPr>
        <w:t>，可以使用</w:t>
      </w:r>
      <w:r>
        <w:rPr>
          <w:rFonts w:hint="eastAsia"/>
        </w:rPr>
        <w:t>countdown</w:t>
      </w:r>
      <w:r>
        <w:rPr>
          <w:rFonts w:hint="eastAsia"/>
        </w:rPr>
        <w:t>。</w:t>
      </w:r>
    </w:p>
    <w:p w14:paraId="7FAC2C9B" w14:textId="77777777" w:rsidR="00114A15" w:rsidRPr="002A6C8B" w:rsidRDefault="00114A15" w:rsidP="00114A15">
      <w:pPr>
        <w:ind w:firstLine="420"/>
      </w:pPr>
      <w:r>
        <w:tab/>
      </w:r>
      <w:r>
        <w:tab/>
        <w:t>7</w:t>
      </w:r>
      <w:r>
        <w:rPr>
          <w:rFonts w:hint="eastAsia"/>
        </w:rPr>
        <w:t>、获取到监听事件后</w:t>
      </w:r>
      <w:proofErr w:type="spellStart"/>
      <w:r>
        <w:rPr>
          <w:rFonts w:hint="eastAsia"/>
        </w:rPr>
        <w:t>countdown</w:t>
      </w:r>
      <w:r>
        <w:t>.</w:t>
      </w:r>
      <w:proofErr w:type="gramStart"/>
      <w:r>
        <w:rPr>
          <w:rFonts w:hint="eastAsia"/>
        </w:rPr>
        <w:t>count</w:t>
      </w:r>
      <w:proofErr w:type="spellEnd"/>
      <w:r>
        <w:t>(</w:t>
      </w:r>
      <w:proofErr w:type="gramEnd"/>
      <w:r>
        <w:t>);</w:t>
      </w:r>
    </w:p>
    <w:p w14:paraId="0B382EF2" w14:textId="77777777" w:rsidR="00114A15" w:rsidRDefault="00114A15" w:rsidP="00114A15">
      <w:pPr>
        <w:ind w:firstLine="420"/>
      </w:pPr>
      <w:r>
        <w:t>3</w:t>
      </w:r>
      <w:r>
        <w:rPr>
          <w:rFonts w:hint="eastAsia"/>
        </w:rPr>
        <w:t>、</w:t>
      </w:r>
      <w:r>
        <w:rPr>
          <w:rFonts w:hint="eastAsia"/>
        </w:rPr>
        <w:t>unlock</w:t>
      </w:r>
    </w:p>
    <w:p w14:paraId="056DBE7A" w14:textId="77777777" w:rsidR="00114A15" w:rsidRDefault="00114A15" w:rsidP="00114A15">
      <w:pPr>
        <w:ind w:firstLine="420"/>
      </w:pPr>
      <w:r>
        <w:tab/>
        <w:t>1</w:t>
      </w:r>
      <w:r>
        <w:rPr>
          <w:rFonts w:hint="eastAsia"/>
        </w:rPr>
        <w:t>、客户</w:t>
      </w:r>
      <w:proofErr w:type="gramStart"/>
      <w:r>
        <w:rPr>
          <w:rFonts w:hint="eastAsia"/>
        </w:rPr>
        <w:t>端直接将该</w:t>
      </w:r>
      <w:proofErr w:type="gramEnd"/>
      <w:r>
        <w:rPr>
          <w:rFonts w:hint="eastAsia"/>
        </w:rPr>
        <w:t>结点删除。</w:t>
      </w:r>
    </w:p>
    <w:p w14:paraId="5E310983" w14:textId="77777777" w:rsidR="00114A15" w:rsidRDefault="00114A15" w:rsidP="00114A15">
      <w:pPr>
        <w:ind w:firstLine="420"/>
      </w:pPr>
      <w:r>
        <w:t xml:space="preserve"> </w:t>
      </w:r>
    </w:p>
    <w:p w14:paraId="1A46D377" w14:textId="77777777" w:rsidR="00114A15" w:rsidRPr="00026930" w:rsidRDefault="00114A15" w:rsidP="00114A15">
      <w:pPr>
        <w:ind w:firstLine="420"/>
      </w:pPr>
      <w:r>
        <w:t>2</w:t>
      </w:r>
      <w:r>
        <w:rPr>
          <w:rFonts w:hint="eastAsia"/>
        </w:rPr>
        <w:t>、</w:t>
      </w:r>
      <w:r>
        <w:rPr>
          <w:rFonts w:hint="eastAsia"/>
        </w:rPr>
        <w:t>curator</w:t>
      </w:r>
      <w:r>
        <w:t xml:space="preserve"> </w:t>
      </w:r>
      <w:r>
        <w:rPr>
          <w:rFonts w:hint="eastAsia"/>
        </w:rPr>
        <w:t>实现分布式锁。科瑞特。</w:t>
      </w:r>
    </w:p>
    <w:p w14:paraId="1695E4D5" w14:textId="0F788C8F" w:rsidR="006D4618" w:rsidRDefault="006D4618" w:rsidP="006D4618">
      <w:pPr>
        <w:ind w:firstLine="420"/>
      </w:pPr>
    </w:p>
    <w:p w14:paraId="1EB500E0" w14:textId="20B3263D" w:rsidR="006D4618" w:rsidRDefault="006D4618" w:rsidP="006D4618">
      <w:pPr>
        <w:pStyle w:val="2"/>
      </w:pPr>
      <w:r>
        <w:rPr>
          <w:rFonts w:hint="eastAsia"/>
        </w:rPr>
        <w:t>分布式选举</w:t>
      </w:r>
    </w:p>
    <w:p w14:paraId="13CEA856" w14:textId="40563961" w:rsidR="006D4618" w:rsidRDefault="006D4618" w:rsidP="006D4618">
      <w:pPr>
        <w:pStyle w:val="3"/>
        <w:ind w:firstLine="420"/>
      </w:pPr>
      <w:r>
        <w:rPr>
          <w:rFonts w:hint="eastAsia"/>
        </w:rPr>
        <w:t>设计思想</w:t>
      </w:r>
    </w:p>
    <w:p w14:paraId="46E40B90" w14:textId="6A99F4F9" w:rsidR="006D4618" w:rsidRPr="006D4618" w:rsidRDefault="001E2074" w:rsidP="00D4225B">
      <w:pPr>
        <w:ind w:firstLine="420"/>
      </w:pPr>
      <w:r>
        <w:rPr>
          <w:rFonts w:hint="eastAsia"/>
        </w:rPr>
        <w:t>使用临时顺序</w:t>
      </w:r>
      <w:proofErr w:type="spellStart"/>
      <w:r>
        <w:t>znode</w:t>
      </w:r>
      <w:proofErr w:type="spellEnd"/>
      <w:r>
        <w:t>来表示选举请求</w:t>
      </w:r>
      <w:r>
        <w:t>,</w:t>
      </w:r>
      <w:r>
        <w:t>创建最小后缀数字</w:t>
      </w:r>
      <w:proofErr w:type="spellStart"/>
      <w:r>
        <w:t>znode</w:t>
      </w:r>
      <w:proofErr w:type="spellEnd"/>
      <w:r>
        <w:t>的选举请求成功。在协同设计</w:t>
      </w:r>
      <w:r>
        <w:rPr>
          <w:rFonts w:hint="eastAsia"/>
        </w:rPr>
        <w:t>上和分布式锁是一样的</w:t>
      </w:r>
      <w:r>
        <w:t>,</w:t>
      </w:r>
      <w:r>
        <w:t>不同之处在于具体实现。不同于分布式锁</w:t>
      </w:r>
      <w:r>
        <w:t>,</w:t>
      </w:r>
      <w:r>
        <w:t>选举的具体实现对选举的各个阶</w:t>
      </w:r>
      <w:r>
        <w:rPr>
          <w:rFonts w:hint="eastAsia"/>
        </w:rPr>
        <w:t>段做了监控。</w:t>
      </w:r>
      <w:r>
        <w:t>.</w:t>
      </w:r>
    </w:p>
    <w:p w14:paraId="6C52A81C" w14:textId="1C26D556" w:rsidR="006D4618" w:rsidRDefault="006D4618" w:rsidP="006D4618">
      <w:pPr>
        <w:ind w:firstLine="420"/>
      </w:pPr>
      <w:r>
        <w:tab/>
      </w:r>
      <w:r>
        <w:tab/>
      </w:r>
      <w:r w:rsidR="00D4225B">
        <w:rPr>
          <w:noProof/>
        </w:rPr>
        <w:drawing>
          <wp:inline distT="0" distB="0" distL="0" distR="0" wp14:anchorId="6DBCE4B8" wp14:editId="610F65CF">
            <wp:extent cx="5274310" cy="215963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59635"/>
                    </a:xfrm>
                    <a:prstGeom prst="rect">
                      <a:avLst/>
                    </a:prstGeom>
                  </pic:spPr>
                </pic:pic>
              </a:graphicData>
            </a:graphic>
          </wp:inline>
        </w:drawing>
      </w:r>
    </w:p>
    <w:p w14:paraId="18D30E80" w14:textId="7E3AC7B1" w:rsidR="00D4225B" w:rsidRDefault="00D4225B" w:rsidP="00D4225B">
      <w:pPr>
        <w:pStyle w:val="3"/>
        <w:ind w:firstLine="420"/>
      </w:pPr>
      <w:r>
        <w:lastRenderedPageBreak/>
        <w:t>Curator</w:t>
      </w:r>
      <w:r>
        <w:rPr>
          <w:rFonts w:hint="eastAsia"/>
        </w:rPr>
        <w:t>实现</w:t>
      </w:r>
    </w:p>
    <w:p w14:paraId="300BCC1C" w14:textId="622D370D" w:rsidR="00D4225B" w:rsidRDefault="00D4225B" w:rsidP="00D4225B">
      <w:pPr>
        <w:ind w:firstLine="420"/>
      </w:pPr>
      <w:r>
        <w:rPr>
          <w:noProof/>
        </w:rPr>
        <w:drawing>
          <wp:inline distT="0" distB="0" distL="0" distR="0" wp14:anchorId="051E9C3C" wp14:editId="025C6FC9">
            <wp:extent cx="4933950" cy="26384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3950" cy="2638425"/>
                    </a:xfrm>
                    <a:prstGeom prst="rect">
                      <a:avLst/>
                    </a:prstGeom>
                  </pic:spPr>
                </pic:pic>
              </a:graphicData>
            </a:graphic>
          </wp:inline>
        </w:drawing>
      </w:r>
    </w:p>
    <w:p w14:paraId="0398E462" w14:textId="3BCFAEB8" w:rsidR="00D4225B" w:rsidRDefault="00D4225B" w:rsidP="00D4225B">
      <w:pPr>
        <w:ind w:firstLine="420"/>
      </w:pPr>
      <w:r>
        <w:t>Client :</w:t>
      </w:r>
      <w:r>
        <w:t>封装了</w:t>
      </w:r>
      <w:r>
        <w:t>Zookeeper</w:t>
      </w:r>
      <w:r>
        <w:t>类</w:t>
      </w:r>
      <w:r>
        <w:t>,</w:t>
      </w:r>
      <w:r>
        <w:t>管理和</w:t>
      </w:r>
      <w:r>
        <w:t>Zookeeper</w:t>
      </w:r>
      <w:r>
        <w:t>集群的连接</w:t>
      </w:r>
      <w:r>
        <w:t>,</w:t>
      </w:r>
      <w:r>
        <w:t>并提供了重建连</w:t>
      </w:r>
      <w:r>
        <w:rPr>
          <w:rFonts w:hint="eastAsia"/>
        </w:rPr>
        <w:t>接机制。</w:t>
      </w:r>
    </w:p>
    <w:p w14:paraId="34612CB6" w14:textId="15413B4A" w:rsidR="00D4225B" w:rsidRDefault="00D4225B" w:rsidP="00D4225B">
      <w:pPr>
        <w:ind w:firstLine="420"/>
      </w:pPr>
      <w:r>
        <w:t>Framework:</w:t>
      </w:r>
      <w:r>
        <w:t>为所有的</w:t>
      </w:r>
      <w:proofErr w:type="spellStart"/>
      <w:r>
        <w:t>ZooKeeper</w:t>
      </w:r>
      <w:proofErr w:type="spellEnd"/>
      <w:r>
        <w:t>操作提供</w:t>
      </w:r>
      <w:r>
        <w:rPr>
          <w:rFonts w:hint="eastAsia"/>
        </w:rPr>
        <w:t>了重试机制</w:t>
      </w:r>
      <w:r>
        <w:t>,</w:t>
      </w:r>
      <w:r>
        <w:t>对外提供了一个</w:t>
      </w:r>
      <w:r>
        <w:t>Fluent</w:t>
      </w:r>
      <w:r>
        <w:t>风格</w:t>
      </w:r>
      <w:r>
        <w:rPr>
          <w:rFonts w:hint="eastAsia"/>
        </w:rPr>
        <w:t>的</w:t>
      </w:r>
      <w:r>
        <w:t>API</w:t>
      </w:r>
    </w:p>
    <w:p w14:paraId="0EFD1B83" w14:textId="77777777" w:rsidR="00D4225B" w:rsidRDefault="00D4225B" w:rsidP="00D4225B">
      <w:pPr>
        <w:ind w:firstLine="420"/>
      </w:pPr>
      <w:r>
        <w:t>Recipes:</w:t>
      </w:r>
      <w:r>
        <w:t>使用</w:t>
      </w:r>
      <w:r>
        <w:t>framework</w:t>
      </w:r>
      <w:r>
        <w:t>实现了大量的</w:t>
      </w:r>
    </w:p>
    <w:p w14:paraId="1F151874" w14:textId="77777777" w:rsidR="00D4225B" w:rsidRDefault="00D4225B" w:rsidP="00D4225B">
      <w:pPr>
        <w:ind w:firstLineChars="195" w:firstLine="409"/>
      </w:pPr>
      <w:proofErr w:type="spellStart"/>
      <w:r>
        <w:t>ZooKeeper</w:t>
      </w:r>
      <w:proofErr w:type="spellEnd"/>
      <w:r>
        <w:t>协同服务。</w:t>
      </w:r>
    </w:p>
    <w:p w14:paraId="7BA5E348" w14:textId="0757E5E6" w:rsidR="00D4225B" w:rsidRPr="00D4225B" w:rsidRDefault="00D4225B" w:rsidP="00D4225B">
      <w:pPr>
        <w:ind w:firstLine="420"/>
      </w:pPr>
      <w:r>
        <w:t>Extensions :</w:t>
      </w:r>
      <w:r>
        <w:t>扩展模块。</w:t>
      </w:r>
    </w:p>
    <w:p w14:paraId="6B43DB5A" w14:textId="4C787FB5" w:rsidR="00D4225B" w:rsidRDefault="00D4225B" w:rsidP="00D4225B">
      <w:pPr>
        <w:pStyle w:val="3"/>
        <w:ind w:firstLine="420"/>
      </w:pPr>
      <w:r>
        <w:rPr>
          <w:rFonts w:hint="eastAsia"/>
        </w:rPr>
        <w:t>选举原理</w:t>
      </w:r>
    </w:p>
    <w:p w14:paraId="2DD79C2F" w14:textId="1161F229" w:rsidR="006D4618" w:rsidRDefault="004C67EC" w:rsidP="004C67EC">
      <w:pPr>
        <w:pStyle w:val="2"/>
      </w:pPr>
      <w:r>
        <w:rPr>
          <w:rFonts w:hint="eastAsia"/>
        </w:rPr>
        <w:t>服务发现</w:t>
      </w:r>
    </w:p>
    <w:p w14:paraId="7593C331" w14:textId="5E81918E" w:rsidR="004C67EC" w:rsidRDefault="004C67EC" w:rsidP="004C67EC">
      <w:pPr>
        <w:pStyle w:val="3"/>
        <w:ind w:firstLine="420"/>
      </w:pPr>
      <w:r>
        <w:rPr>
          <w:rFonts w:hint="eastAsia"/>
        </w:rPr>
        <w:t>服务发现</w:t>
      </w:r>
    </w:p>
    <w:p w14:paraId="360333E0" w14:textId="4CB80BDA" w:rsidR="004C67EC" w:rsidRDefault="004C67EC" w:rsidP="00B04315">
      <w:pPr>
        <w:ind w:firstLine="420"/>
      </w:pPr>
      <w:r>
        <w:rPr>
          <w:rFonts w:hint="eastAsia"/>
        </w:rPr>
        <w:t>服务发现主要应用于</w:t>
      </w:r>
      <w:proofErr w:type="gramStart"/>
      <w:r>
        <w:rPr>
          <w:rFonts w:hint="eastAsia"/>
        </w:rPr>
        <w:t>微服务</w:t>
      </w:r>
      <w:proofErr w:type="gramEnd"/>
      <w:r>
        <w:rPr>
          <w:rFonts w:hint="eastAsia"/>
        </w:rPr>
        <w:t>架构和分布式架构场景下。在这些场景下</w:t>
      </w:r>
      <w:r>
        <w:t>,</w:t>
      </w:r>
      <w:r>
        <w:t>一个服务通常需要松耦合的多</w:t>
      </w:r>
      <w:r>
        <w:rPr>
          <w:rFonts w:hint="eastAsia"/>
        </w:rPr>
        <w:t>个组件的协同才能完成。服务发现就是让组件发现相关的组件。服务发现要提供的功能有以下</w:t>
      </w:r>
      <w:r>
        <w:t>3</w:t>
      </w:r>
      <w:r>
        <w:t>点</w:t>
      </w:r>
      <w:r>
        <w:t>:</w:t>
      </w:r>
    </w:p>
    <w:p w14:paraId="4E06F931" w14:textId="77777777" w:rsidR="00B04315" w:rsidRDefault="00B04315" w:rsidP="00B04315">
      <w:pPr>
        <w:ind w:left="420" w:firstLine="420"/>
      </w:pPr>
      <w:r>
        <w:rPr>
          <w:rFonts w:hint="eastAsia"/>
        </w:rPr>
        <w:t>服务注册。</w:t>
      </w:r>
    </w:p>
    <w:p w14:paraId="7C929E65" w14:textId="77777777" w:rsidR="00B04315" w:rsidRDefault="00B04315" w:rsidP="00B04315">
      <w:pPr>
        <w:ind w:left="420" w:firstLine="420"/>
      </w:pPr>
      <w:r>
        <w:rPr>
          <w:rFonts w:hint="eastAsia"/>
        </w:rPr>
        <w:t>服务实例的获取。</w:t>
      </w:r>
    </w:p>
    <w:p w14:paraId="2BB9E235" w14:textId="1FD3817A" w:rsidR="004C67EC" w:rsidRPr="004C67EC" w:rsidRDefault="00B04315" w:rsidP="00B04315">
      <w:pPr>
        <w:ind w:left="420" w:firstLine="420"/>
      </w:pPr>
      <w:r>
        <w:rPr>
          <w:rFonts w:hint="eastAsia"/>
        </w:rPr>
        <w:t>服务变化的通知机制。</w:t>
      </w:r>
    </w:p>
    <w:p w14:paraId="6DE708C3" w14:textId="77777777" w:rsidR="004C67EC" w:rsidRPr="004C67EC" w:rsidRDefault="004C67EC" w:rsidP="004C67EC">
      <w:pPr>
        <w:ind w:firstLine="420"/>
      </w:pPr>
    </w:p>
    <w:p w14:paraId="6DCEAECB" w14:textId="09933A0B" w:rsidR="006D4618" w:rsidRDefault="00FB6618" w:rsidP="00FB6618">
      <w:pPr>
        <w:pStyle w:val="3"/>
        <w:ind w:firstLine="420"/>
      </w:pPr>
      <w:r w:rsidRPr="00FB6618">
        <w:lastRenderedPageBreak/>
        <w:t>curator-x-discovery</w:t>
      </w:r>
      <w:r w:rsidRPr="00FB6618">
        <w:t>设计</w:t>
      </w:r>
      <w:r w:rsidR="006D4618">
        <w:tab/>
      </w:r>
    </w:p>
    <w:p w14:paraId="70266E64" w14:textId="0D65ED97" w:rsidR="00661C4D" w:rsidRPr="00661C4D" w:rsidRDefault="00661C4D" w:rsidP="006901E5">
      <w:pPr>
        <w:ind w:firstLine="420"/>
        <w:jc w:val="center"/>
      </w:pPr>
      <w:r>
        <w:rPr>
          <w:noProof/>
        </w:rPr>
        <w:drawing>
          <wp:inline distT="0" distB="0" distL="0" distR="0" wp14:anchorId="1A5865B1" wp14:editId="4C41F4BE">
            <wp:extent cx="2880000" cy="2575911"/>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0000" cy="2575911"/>
                    </a:xfrm>
                    <a:prstGeom prst="rect">
                      <a:avLst/>
                    </a:prstGeom>
                  </pic:spPr>
                </pic:pic>
              </a:graphicData>
            </a:graphic>
          </wp:inline>
        </w:drawing>
      </w:r>
    </w:p>
    <w:p w14:paraId="3AF30C8B" w14:textId="616F4460" w:rsidR="00FB6618" w:rsidRDefault="00FB6618" w:rsidP="008A509D">
      <w:pPr>
        <w:ind w:firstLine="420"/>
      </w:pPr>
      <w:r>
        <w:rPr>
          <w:rFonts w:hint="eastAsia"/>
        </w:rPr>
        <w:t>使用一个</w:t>
      </w:r>
      <w:r>
        <w:t>base path</w:t>
      </w:r>
      <w:r>
        <w:t>作为整个服务发现的根目录。</w:t>
      </w:r>
      <w:r>
        <w:rPr>
          <w:rFonts w:hint="eastAsia"/>
        </w:rPr>
        <w:t>在这个根目录下是各个服务的</w:t>
      </w:r>
      <w:proofErr w:type="gramStart"/>
      <w:r>
        <w:rPr>
          <w:rFonts w:hint="eastAsia"/>
        </w:rPr>
        <w:t>的</w:t>
      </w:r>
      <w:proofErr w:type="gramEnd"/>
      <w:r>
        <w:rPr>
          <w:rFonts w:hint="eastAsia"/>
        </w:rPr>
        <w:t>目录。服务目录下面是服务实例。实例是服务实例的</w:t>
      </w:r>
      <w:r>
        <w:t>JSON</w:t>
      </w:r>
      <w:r>
        <w:t>序列化数</w:t>
      </w:r>
      <w:r>
        <w:rPr>
          <w:rFonts w:hint="eastAsia"/>
        </w:rPr>
        <w:t>据。服务实例对应的</w:t>
      </w:r>
      <w:proofErr w:type="spellStart"/>
      <w:r>
        <w:t>znode</w:t>
      </w:r>
      <w:proofErr w:type="spellEnd"/>
      <w:r>
        <w:t>节点可以根据需要设置</w:t>
      </w:r>
      <w:r>
        <w:rPr>
          <w:rFonts w:hint="eastAsia"/>
        </w:rPr>
        <w:t>成持久性、临时性和顺序性。</w:t>
      </w:r>
    </w:p>
    <w:p w14:paraId="049F0626" w14:textId="77777777" w:rsidR="00C82147" w:rsidRPr="00FB6618" w:rsidRDefault="00C82147" w:rsidP="008A509D">
      <w:pPr>
        <w:ind w:firstLine="420"/>
      </w:pPr>
    </w:p>
    <w:p w14:paraId="399E0211" w14:textId="31B861F8" w:rsidR="006D4618" w:rsidRPr="008A509D" w:rsidRDefault="006D4618" w:rsidP="008A509D">
      <w:pPr>
        <w:ind w:firstLineChars="95" w:firstLine="199"/>
        <w:jc w:val="center"/>
      </w:pPr>
    </w:p>
    <w:p w14:paraId="5F58660E" w14:textId="77777777" w:rsidR="006D4618" w:rsidRPr="006D4618" w:rsidRDefault="006D4618" w:rsidP="006D4618">
      <w:pPr>
        <w:ind w:firstLine="420"/>
      </w:pPr>
    </w:p>
    <w:p w14:paraId="568DE197" w14:textId="7EE33A8C" w:rsidR="003A5174" w:rsidRDefault="003A5174" w:rsidP="009004DC">
      <w:pPr>
        <w:ind w:left="420" w:firstLine="420"/>
      </w:pPr>
    </w:p>
    <w:p w14:paraId="28340504" w14:textId="77777777" w:rsidR="00F76648" w:rsidRPr="003440D9" w:rsidRDefault="00F76648" w:rsidP="00770A09">
      <w:pPr>
        <w:ind w:firstLine="420"/>
      </w:pPr>
    </w:p>
    <w:sectPr w:rsidR="00F76648" w:rsidRPr="003440D9">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李 斌" w:date="2021-07-25T16:38:00Z" w:initials="李">
    <w:p w14:paraId="6683FA58" w14:textId="7027DF2D" w:rsidR="001C103D" w:rsidRDefault="001C103D">
      <w:pPr>
        <w:pStyle w:val="af7"/>
        <w:ind w:firstLine="420"/>
      </w:pPr>
      <w:r>
        <w:rPr>
          <w:rStyle w:val="afff"/>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83FA5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8121F" w16cex:dateUtc="2021-07-25T08: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83FA58" w16cid:durableId="24A812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79434" w14:textId="77777777" w:rsidR="00D36F01" w:rsidRDefault="00D36F01" w:rsidP="005507A5">
      <w:pPr>
        <w:ind w:firstLine="420"/>
      </w:pPr>
      <w:r>
        <w:separator/>
      </w:r>
    </w:p>
  </w:endnote>
  <w:endnote w:type="continuationSeparator" w:id="0">
    <w:p w14:paraId="0E930E8A" w14:textId="77777777" w:rsidR="00D36F01" w:rsidRDefault="00D36F01" w:rsidP="005507A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2B90B" w14:textId="77777777" w:rsidR="000F32EB" w:rsidRDefault="000F32EB">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89B55" w14:textId="77777777" w:rsidR="000F32EB" w:rsidRDefault="000F32EB">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D4787" w14:textId="77777777" w:rsidR="000F32EB" w:rsidRDefault="000F32EB">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8982F" w14:textId="77777777" w:rsidR="0037510F" w:rsidRDefault="0037510F">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EDEFA" w14:textId="77777777" w:rsidR="0037510F" w:rsidRDefault="0037510F">
    <w:pPr>
      <w:pStyle w:val="a6"/>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A36E" w14:textId="77777777" w:rsidR="0037510F" w:rsidRDefault="0037510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1AC75" w14:textId="77777777" w:rsidR="00D36F01" w:rsidRDefault="00D36F01" w:rsidP="005507A5">
      <w:pPr>
        <w:ind w:firstLine="420"/>
      </w:pPr>
      <w:r>
        <w:separator/>
      </w:r>
    </w:p>
  </w:footnote>
  <w:footnote w:type="continuationSeparator" w:id="0">
    <w:p w14:paraId="69E37E41" w14:textId="77777777" w:rsidR="00D36F01" w:rsidRDefault="00D36F01" w:rsidP="005507A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FE642" w14:textId="77777777" w:rsidR="000F32EB" w:rsidRDefault="000F32EB">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C11C9" w14:textId="77777777" w:rsidR="000F32EB" w:rsidRDefault="000F32EB">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6B48E" w14:textId="77777777" w:rsidR="000F32EB" w:rsidRDefault="000F32EB">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CB10" w14:textId="77777777" w:rsidR="0037510F" w:rsidRDefault="0037510F">
    <w:pPr>
      <w:pStyle w:val="a4"/>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FA546" w14:textId="77777777" w:rsidR="0037510F" w:rsidRDefault="0037510F">
    <w:pPr>
      <w:pStyle w:val="a4"/>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229F" w14:textId="77777777" w:rsidR="0037510F" w:rsidRDefault="0037510F">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9784E"/>
    <w:multiLevelType w:val="multilevel"/>
    <w:tmpl w:val="21FC16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ACF4BDA"/>
    <w:multiLevelType w:val="hybridMultilevel"/>
    <w:tmpl w:val="4BCAE00C"/>
    <w:lvl w:ilvl="0" w:tplc="3B360990">
      <w:numFmt w:val="bullet"/>
      <w:lvlText w:val="-"/>
      <w:lvlJc w:val="left"/>
      <w:pPr>
        <w:ind w:left="780" w:hanging="360"/>
      </w:pPr>
      <w:rPr>
        <w:rFonts w:ascii="等线" w:eastAsia="等线" w:hAnsi="等线" w:cs="Times New Roman" w:hint="eastAsia"/>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10C62F9D"/>
    <w:multiLevelType w:val="multilevel"/>
    <w:tmpl w:val="FBF6A81C"/>
    <w:lvl w:ilvl="0">
      <w:start w:val="2"/>
      <w:numFmt w:val="none"/>
      <w:lvlText w:val="一"/>
      <w:lvlJc w:val="left"/>
      <w:pPr>
        <w:ind w:left="425" w:hanging="425"/>
      </w:pPr>
      <w:rPr>
        <w:rFonts w:hint="eastAsia"/>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31D43FC"/>
    <w:multiLevelType w:val="multilevel"/>
    <w:tmpl w:val="34E6BBB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845177F"/>
    <w:multiLevelType w:val="hybridMultilevel"/>
    <w:tmpl w:val="2F3EE0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36157B1"/>
    <w:multiLevelType w:val="hybridMultilevel"/>
    <w:tmpl w:val="478E5E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E404DB2"/>
    <w:multiLevelType w:val="hybridMultilevel"/>
    <w:tmpl w:val="42AAD4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FCE0419"/>
    <w:multiLevelType w:val="hybridMultilevel"/>
    <w:tmpl w:val="ED707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376457C"/>
    <w:multiLevelType w:val="hybridMultilevel"/>
    <w:tmpl w:val="D75225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62977B11"/>
    <w:multiLevelType w:val="multilevel"/>
    <w:tmpl w:val="5AD6512A"/>
    <w:lvl w:ilvl="0">
      <w:start w:val="1"/>
      <w:numFmt w:val="chineseCountingThousand"/>
      <w:pStyle w:val="10"/>
      <w:suff w:val="space"/>
      <w:lvlText w:val="%1"/>
      <w:lvlJc w:val="left"/>
      <w:pPr>
        <w:ind w:left="0" w:firstLine="0"/>
      </w:pPr>
      <w:rPr>
        <w:rFonts w:eastAsia="黑体" w:hint="eastAsia"/>
        <w:b/>
        <w:i w:val="0"/>
        <w:sz w:val="32"/>
      </w:rPr>
    </w:lvl>
    <w:lvl w:ilvl="1">
      <w:start w:val="1"/>
      <w:numFmt w:val="decimal"/>
      <w:pStyle w:val="2"/>
      <w:suff w:val="space"/>
      <w:lvlText w:val="%2"/>
      <w:lvlJc w:val="left"/>
      <w:pPr>
        <w:ind w:left="0" w:firstLine="0"/>
      </w:pPr>
      <w:rPr>
        <w:rFonts w:eastAsia="黑体" w:hint="eastAsia"/>
        <w:b/>
        <w:i w:val="0"/>
        <w:sz w:val="28"/>
      </w:rPr>
    </w:lvl>
    <w:lvl w:ilvl="2">
      <w:start w:val="1"/>
      <w:numFmt w:val="decimal"/>
      <w:pStyle w:val="3"/>
      <w:suff w:val="space"/>
      <w:lvlText w:val="%3"/>
      <w:lvlJc w:val="right"/>
      <w:pPr>
        <w:ind w:left="3544" w:firstLine="0"/>
      </w:pPr>
      <w:rPr>
        <w:rFonts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2"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13" w15:restartNumberingAfterBreak="0">
    <w:nsid w:val="765D25B2"/>
    <w:multiLevelType w:val="multilevel"/>
    <w:tmpl w:val="A2D074D4"/>
    <w:lvl w:ilvl="0">
      <w:start w:val="1"/>
      <w:numFmt w:val="decimal"/>
      <w:lvlText w:val="（%1）"/>
      <w:lvlJc w:val="left"/>
      <w:pPr>
        <w:ind w:left="538" w:hanging="301"/>
      </w:pPr>
      <w:rPr>
        <w:rFonts w:ascii="宋体" w:eastAsia="宋体" w:hAnsi="宋体" w:hint="eastAsia"/>
        <w:spacing w:val="0"/>
        <w:sz w:val="9"/>
        <w:szCs w:val="9"/>
      </w:rPr>
    </w:lvl>
    <w:lvl w:ilvl="1">
      <w:numFmt w:val="bullet"/>
      <w:lvlText w:val="•"/>
      <w:lvlJc w:val="left"/>
      <w:pPr>
        <w:ind w:left="1262" w:hanging="301"/>
      </w:pPr>
      <w:rPr>
        <w:rFonts w:ascii="Times New Roman" w:hAnsi="Times New Roman" w:cs="Times New Roman" w:hint="default"/>
      </w:rPr>
    </w:lvl>
    <w:lvl w:ilvl="2">
      <w:numFmt w:val="bullet"/>
      <w:lvlText w:val="•"/>
      <w:lvlJc w:val="left"/>
      <w:pPr>
        <w:ind w:left="1985" w:hanging="301"/>
      </w:pPr>
      <w:rPr>
        <w:rFonts w:ascii="Times New Roman" w:hAnsi="Times New Roman" w:cs="Times New Roman" w:hint="default"/>
      </w:rPr>
    </w:lvl>
    <w:lvl w:ilvl="3">
      <w:numFmt w:val="bullet"/>
      <w:lvlText w:val="•"/>
      <w:lvlJc w:val="left"/>
      <w:pPr>
        <w:ind w:left="2708" w:hanging="301"/>
      </w:pPr>
      <w:rPr>
        <w:rFonts w:ascii="Times New Roman" w:hAnsi="Times New Roman" w:cs="Times New Roman" w:hint="default"/>
      </w:rPr>
    </w:lvl>
    <w:lvl w:ilvl="4">
      <w:numFmt w:val="bullet"/>
      <w:lvlText w:val="•"/>
      <w:lvlJc w:val="left"/>
      <w:pPr>
        <w:ind w:left="3431" w:hanging="301"/>
      </w:pPr>
      <w:rPr>
        <w:rFonts w:ascii="Times New Roman" w:hAnsi="Times New Roman" w:cs="Times New Roman" w:hint="default"/>
      </w:rPr>
    </w:lvl>
    <w:lvl w:ilvl="5">
      <w:numFmt w:val="bullet"/>
      <w:lvlText w:val="•"/>
      <w:lvlJc w:val="left"/>
      <w:pPr>
        <w:ind w:left="4154" w:hanging="301"/>
      </w:pPr>
      <w:rPr>
        <w:rFonts w:ascii="Times New Roman" w:hAnsi="Times New Roman" w:cs="Times New Roman" w:hint="default"/>
      </w:rPr>
    </w:lvl>
    <w:lvl w:ilvl="6">
      <w:numFmt w:val="bullet"/>
      <w:lvlText w:val="•"/>
      <w:lvlJc w:val="left"/>
      <w:pPr>
        <w:ind w:left="4877" w:hanging="301"/>
      </w:pPr>
      <w:rPr>
        <w:rFonts w:ascii="Times New Roman" w:hAnsi="Times New Roman" w:cs="Times New Roman" w:hint="default"/>
      </w:rPr>
    </w:lvl>
    <w:lvl w:ilvl="7">
      <w:numFmt w:val="bullet"/>
      <w:lvlText w:val="•"/>
      <w:lvlJc w:val="left"/>
      <w:pPr>
        <w:ind w:left="5600" w:hanging="301"/>
      </w:pPr>
      <w:rPr>
        <w:rFonts w:ascii="Times New Roman" w:hAnsi="Times New Roman" w:cs="Times New Roman" w:hint="default"/>
      </w:rPr>
    </w:lvl>
    <w:lvl w:ilvl="8">
      <w:numFmt w:val="bullet"/>
      <w:lvlText w:val="•"/>
      <w:lvlJc w:val="left"/>
      <w:pPr>
        <w:ind w:left="6323" w:hanging="301"/>
      </w:pPr>
      <w:rPr>
        <w:rFonts w:ascii="Times New Roman" w:hAnsi="Times New Roman" w:cs="Times New Roman" w:hint="default"/>
      </w:rPr>
    </w:lvl>
  </w:abstractNum>
  <w:abstractNum w:abstractNumId="14"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0"/>
  </w:num>
  <w:num w:numId="2">
    <w:abstractNumId w:val="2"/>
  </w:num>
  <w:num w:numId="3">
    <w:abstractNumId w:val="12"/>
  </w:num>
  <w:num w:numId="4">
    <w:abstractNumId w:val="14"/>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 w:numId="9">
    <w:abstractNumId w:val="11"/>
  </w:num>
  <w:num w:numId="10">
    <w:abstractNumId w:val="0"/>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6"/>
  </w:num>
  <w:num w:numId="19">
    <w:abstractNumId w:val="8"/>
  </w:num>
  <w:num w:numId="20">
    <w:abstractNumId w:val="7"/>
  </w:num>
  <w:num w:numId="21">
    <w:abstractNumId w:val="9"/>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3"/>
    <w:lvlOverride w:ilvl="0">
      <w:startOverride w:val="1"/>
    </w:lvlOverride>
    <w:lvlOverride w:ilvl="1"/>
    <w:lvlOverride w:ilvl="2"/>
    <w:lvlOverride w:ilvl="3"/>
    <w:lvlOverride w:ilvl="4"/>
    <w:lvlOverride w:ilvl="5"/>
    <w:lvlOverride w:ilvl="6"/>
    <w:lvlOverride w:ilvl="7"/>
    <w:lvlOverride w:ilvl="8"/>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李 斌">
    <w15:presenceInfo w15:providerId="Windows Live" w15:userId="f29a944825e7b5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hideSpellingErrors/>
  <w:proofState w:spelling="clean" w:grammar="clean"/>
  <w:attachedTemplate r:id="rId1"/>
  <w:linkStyle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C0ED5"/>
    <w:rsid w:val="00001136"/>
    <w:rsid w:val="0000120E"/>
    <w:rsid w:val="00001341"/>
    <w:rsid w:val="00001CAD"/>
    <w:rsid w:val="000020ED"/>
    <w:rsid w:val="0000243A"/>
    <w:rsid w:val="00003248"/>
    <w:rsid w:val="00003556"/>
    <w:rsid w:val="00003B4A"/>
    <w:rsid w:val="00004911"/>
    <w:rsid w:val="00004D7D"/>
    <w:rsid w:val="00005546"/>
    <w:rsid w:val="00005684"/>
    <w:rsid w:val="00005D6E"/>
    <w:rsid w:val="00006546"/>
    <w:rsid w:val="00006FA2"/>
    <w:rsid w:val="00007AC8"/>
    <w:rsid w:val="00007E75"/>
    <w:rsid w:val="00010508"/>
    <w:rsid w:val="00010D0C"/>
    <w:rsid w:val="00010F7F"/>
    <w:rsid w:val="000110EE"/>
    <w:rsid w:val="000111C2"/>
    <w:rsid w:val="00011363"/>
    <w:rsid w:val="00011533"/>
    <w:rsid w:val="000115CB"/>
    <w:rsid w:val="00011CD8"/>
    <w:rsid w:val="00011CFA"/>
    <w:rsid w:val="0001216B"/>
    <w:rsid w:val="000124DC"/>
    <w:rsid w:val="0001275C"/>
    <w:rsid w:val="0001299A"/>
    <w:rsid w:val="00012E50"/>
    <w:rsid w:val="000130B9"/>
    <w:rsid w:val="00013374"/>
    <w:rsid w:val="000136F3"/>
    <w:rsid w:val="000137CA"/>
    <w:rsid w:val="000141C2"/>
    <w:rsid w:val="0001489B"/>
    <w:rsid w:val="000150AE"/>
    <w:rsid w:val="000154E5"/>
    <w:rsid w:val="0001551B"/>
    <w:rsid w:val="00015721"/>
    <w:rsid w:val="00015C78"/>
    <w:rsid w:val="000162DC"/>
    <w:rsid w:val="000175F9"/>
    <w:rsid w:val="00017D1A"/>
    <w:rsid w:val="0002000B"/>
    <w:rsid w:val="000200D4"/>
    <w:rsid w:val="00020795"/>
    <w:rsid w:val="00020839"/>
    <w:rsid w:val="00020FF0"/>
    <w:rsid w:val="00022703"/>
    <w:rsid w:val="000237FA"/>
    <w:rsid w:val="000244A4"/>
    <w:rsid w:val="000249E5"/>
    <w:rsid w:val="00024B79"/>
    <w:rsid w:val="000252FC"/>
    <w:rsid w:val="0002551E"/>
    <w:rsid w:val="0002575B"/>
    <w:rsid w:val="0002633F"/>
    <w:rsid w:val="000269A8"/>
    <w:rsid w:val="0002792C"/>
    <w:rsid w:val="00027CAA"/>
    <w:rsid w:val="000308CA"/>
    <w:rsid w:val="00031AF4"/>
    <w:rsid w:val="00032111"/>
    <w:rsid w:val="000327A4"/>
    <w:rsid w:val="00032DD4"/>
    <w:rsid w:val="00032F7D"/>
    <w:rsid w:val="0003332D"/>
    <w:rsid w:val="000334CF"/>
    <w:rsid w:val="00033865"/>
    <w:rsid w:val="00033F7D"/>
    <w:rsid w:val="00033FF2"/>
    <w:rsid w:val="000346FB"/>
    <w:rsid w:val="00034A98"/>
    <w:rsid w:val="0003588C"/>
    <w:rsid w:val="00035917"/>
    <w:rsid w:val="0003661C"/>
    <w:rsid w:val="00036D4D"/>
    <w:rsid w:val="0003744E"/>
    <w:rsid w:val="00040028"/>
    <w:rsid w:val="000401AE"/>
    <w:rsid w:val="0004031F"/>
    <w:rsid w:val="000404FE"/>
    <w:rsid w:val="0004095E"/>
    <w:rsid w:val="00040AE9"/>
    <w:rsid w:val="00040CD5"/>
    <w:rsid w:val="0004124A"/>
    <w:rsid w:val="0004157F"/>
    <w:rsid w:val="00041682"/>
    <w:rsid w:val="00041997"/>
    <w:rsid w:val="000422EA"/>
    <w:rsid w:val="00042748"/>
    <w:rsid w:val="00042AA7"/>
    <w:rsid w:val="00042F1F"/>
    <w:rsid w:val="000436D6"/>
    <w:rsid w:val="00044304"/>
    <w:rsid w:val="00044C45"/>
    <w:rsid w:val="00044F83"/>
    <w:rsid w:val="000451BD"/>
    <w:rsid w:val="000458FA"/>
    <w:rsid w:val="000460E8"/>
    <w:rsid w:val="00046149"/>
    <w:rsid w:val="000465B9"/>
    <w:rsid w:val="000467A8"/>
    <w:rsid w:val="00047417"/>
    <w:rsid w:val="0005055F"/>
    <w:rsid w:val="000508EE"/>
    <w:rsid w:val="00050973"/>
    <w:rsid w:val="00050FFD"/>
    <w:rsid w:val="000518A9"/>
    <w:rsid w:val="00051AB2"/>
    <w:rsid w:val="00051B46"/>
    <w:rsid w:val="0005255D"/>
    <w:rsid w:val="00052E27"/>
    <w:rsid w:val="00052F4F"/>
    <w:rsid w:val="00053083"/>
    <w:rsid w:val="000530D0"/>
    <w:rsid w:val="000530F6"/>
    <w:rsid w:val="00053120"/>
    <w:rsid w:val="000538F0"/>
    <w:rsid w:val="00053B1C"/>
    <w:rsid w:val="0005412B"/>
    <w:rsid w:val="00054C75"/>
    <w:rsid w:val="000550D6"/>
    <w:rsid w:val="00055514"/>
    <w:rsid w:val="00055558"/>
    <w:rsid w:val="00055DF2"/>
    <w:rsid w:val="00055E62"/>
    <w:rsid w:val="00056C14"/>
    <w:rsid w:val="000570B2"/>
    <w:rsid w:val="000572BC"/>
    <w:rsid w:val="0006048B"/>
    <w:rsid w:val="0006183F"/>
    <w:rsid w:val="00061A80"/>
    <w:rsid w:val="00061BD9"/>
    <w:rsid w:val="00062A86"/>
    <w:rsid w:val="00062E3E"/>
    <w:rsid w:val="00062EB7"/>
    <w:rsid w:val="000631F7"/>
    <w:rsid w:val="00063473"/>
    <w:rsid w:val="00063756"/>
    <w:rsid w:val="00064545"/>
    <w:rsid w:val="00064681"/>
    <w:rsid w:val="0006495D"/>
    <w:rsid w:val="00064BD3"/>
    <w:rsid w:val="00064FC8"/>
    <w:rsid w:val="000659DC"/>
    <w:rsid w:val="00065D76"/>
    <w:rsid w:val="00066475"/>
    <w:rsid w:val="00066BCE"/>
    <w:rsid w:val="00066E02"/>
    <w:rsid w:val="00067A7F"/>
    <w:rsid w:val="00070C08"/>
    <w:rsid w:val="00070DB9"/>
    <w:rsid w:val="00070DD2"/>
    <w:rsid w:val="00071946"/>
    <w:rsid w:val="00071988"/>
    <w:rsid w:val="000719EC"/>
    <w:rsid w:val="00071D5B"/>
    <w:rsid w:val="000722C0"/>
    <w:rsid w:val="00072B8C"/>
    <w:rsid w:val="000731E7"/>
    <w:rsid w:val="00073646"/>
    <w:rsid w:val="00073B7A"/>
    <w:rsid w:val="00073DAC"/>
    <w:rsid w:val="0007411A"/>
    <w:rsid w:val="00074314"/>
    <w:rsid w:val="00074751"/>
    <w:rsid w:val="000752F6"/>
    <w:rsid w:val="00075384"/>
    <w:rsid w:val="00075F57"/>
    <w:rsid w:val="00076505"/>
    <w:rsid w:val="00076679"/>
    <w:rsid w:val="00077745"/>
    <w:rsid w:val="00077AD7"/>
    <w:rsid w:val="0008024C"/>
    <w:rsid w:val="00080366"/>
    <w:rsid w:val="00080A76"/>
    <w:rsid w:val="00080E49"/>
    <w:rsid w:val="00081812"/>
    <w:rsid w:val="00082E4B"/>
    <w:rsid w:val="00084261"/>
    <w:rsid w:val="00084B39"/>
    <w:rsid w:val="00084F2D"/>
    <w:rsid w:val="0008546A"/>
    <w:rsid w:val="0008639E"/>
    <w:rsid w:val="0008754C"/>
    <w:rsid w:val="00090083"/>
    <w:rsid w:val="00090184"/>
    <w:rsid w:val="000910FD"/>
    <w:rsid w:val="0009187A"/>
    <w:rsid w:val="00092140"/>
    <w:rsid w:val="00092417"/>
    <w:rsid w:val="00092EA0"/>
    <w:rsid w:val="0009389A"/>
    <w:rsid w:val="00094464"/>
    <w:rsid w:val="000946C1"/>
    <w:rsid w:val="00097627"/>
    <w:rsid w:val="0009762E"/>
    <w:rsid w:val="000976DC"/>
    <w:rsid w:val="00097883"/>
    <w:rsid w:val="000A1454"/>
    <w:rsid w:val="000A160F"/>
    <w:rsid w:val="000A2274"/>
    <w:rsid w:val="000A2575"/>
    <w:rsid w:val="000A2EF5"/>
    <w:rsid w:val="000A2F7A"/>
    <w:rsid w:val="000A2F86"/>
    <w:rsid w:val="000A3747"/>
    <w:rsid w:val="000A3783"/>
    <w:rsid w:val="000A3C0B"/>
    <w:rsid w:val="000A59E0"/>
    <w:rsid w:val="000A5FE5"/>
    <w:rsid w:val="000A64F3"/>
    <w:rsid w:val="000A67EC"/>
    <w:rsid w:val="000A6D26"/>
    <w:rsid w:val="000A7545"/>
    <w:rsid w:val="000A79B7"/>
    <w:rsid w:val="000A7F46"/>
    <w:rsid w:val="000B00B2"/>
    <w:rsid w:val="000B03CE"/>
    <w:rsid w:val="000B17B4"/>
    <w:rsid w:val="000B269F"/>
    <w:rsid w:val="000B3440"/>
    <w:rsid w:val="000B34E1"/>
    <w:rsid w:val="000B4B9A"/>
    <w:rsid w:val="000B4C49"/>
    <w:rsid w:val="000B5581"/>
    <w:rsid w:val="000B5A80"/>
    <w:rsid w:val="000B67D2"/>
    <w:rsid w:val="000B6918"/>
    <w:rsid w:val="000B697D"/>
    <w:rsid w:val="000B6C98"/>
    <w:rsid w:val="000C0333"/>
    <w:rsid w:val="000C0A0F"/>
    <w:rsid w:val="000C0B7C"/>
    <w:rsid w:val="000C289C"/>
    <w:rsid w:val="000C3D46"/>
    <w:rsid w:val="000C52F9"/>
    <w:rsid w:val="000C5790"/>
    <w:rsid w:val="000C6118"/>
    <w:rsid w:val="000C696B"/>
    <w:rsid w:val="000D084D"/>
    <w:rsid w:val="000D084E"/>
    <w:rsid w:val="000D09BB"/>
    <w:rsid w:val="000D0D57"/>
    <w:rsid w:val="000D0D67"/>
    <w:rsid w:val="000D1155"/>
    <w:rsid w:val="000D115B"/>
    <w:rsid w:val="000D16A2"/>
    <w:rsid w:val="000D1F1B"/>
    <w:rsid w:val="000D2C72"/>
    <w:rsid w:val="000D3AC4"/>
    <w:rsid w:val="000D3B8A"/>
    <w:rsid w:val="000D41BD"/>
    <w:rsid w:val="000D507B"/>
    <w:rsid w:val="000D5261"/>
    <w:rsid w:val="000D53A9"/>
    <w:rsid w:val="000D55B4"/>
    <w:rsid w:val="000D5C51"/>
    <w:rsid w:val="000D5F22"/>
    <w:rsid w:val="000D638D"/>
    <w:rsid w:val="000D6BD4"/>
    <w:rsid w:val="000D70E2"/>
    <w:rsid w:val="000D7190"/>
    <w:rsid w:val="000D7270"/>
    <w:rsid w:val="000D75E9"/>
    <w:rsid w:val="000D7718"/>
    <w:rsid w:val="000D7B3B"/>
    <w:rsid w:val="000D7F78"/>
    <w:rsid w:val="000E0831"/>
    <w:rsid w:val="000E08FB"/>
    <w:rsid w:val="000E2A74"/>
    <w:rsid w:val="000E311A"/>
    <w:rsid w:val="000E3180"/>
    <w:rsid w:val="000E39D6"/>
    <w:rsid w:val="000E3BA4"/>
    <w:rsid w:val="000E3DD3"/>
    <w:rsid w:val="000E3F1E"/>
    <w:rsid w:val="000E447B"/>
    <w:rsid w:val="000E452D"/>
    <w:rsid w:val="000E45AA"/>
    <w:rsid w:val="000E4D9B"/>
    <w:rsid w:val="000E596B"/>
    <w:rsid w:val="000E59B0"/>
    <w:rsid w:val="000E5B4E"/>
    <w:rsid w:val="000E5C5A"/>
    <w:rsid w:val="000E5D17"/>
    <w:rsid w:val="000E6008"/>
    <w:rsid w:val="000E74C9"/>
    <w:rsid w:val="000E7E7B"/>
    <w:rsid w:val="000F0325"/>
    <w:rsid w:val="000F0604"/>
    <w:rsid w:val="000F13B6"/>
    <w:rsid w:val="000F15D0"/>
    <w:rsid w:val="000F1675"/>
    <w:rsid w:val="000F20D0"/>
    <w:rsid w:val="000F2A24"/>
    <w:rsid w:val="000F32EB"/>
    <w:rsid w:val="000F379C"/>
    <w:rsid w:val="000F419F"/>
    <w:rsid w:val="000F4413"/>
    <w:rsid w:val="000F4F14"/>
    <w:rsid w:val="000F6430"/>
    <w:rsid w:val="000F751E"/>
    <w:rsid w:val="00100104"/>
    <w:rsid w:val="00100442"/>
    <w:rsid w:val="00100591"/>
    <w:rsid w:val="001007AD"/>
    <w:rsid w:val="001007BE"/>
    <w:rsid w:val="00100A07"/>
    <w:rsid w:val="0010137C"/>
    <w:rsid w:val="001026DC"/>
    <w:rsid w:val="00102FE4"/>
    <w:rsid w:val="001031CA"/>
    <w:rsid w:val="0010321B"/>
    <w:rsid w:val="0010330C"/>
    <w:rsid w:val="0010349D"/>
    <w:rsid w:val="00103C39"/>
    <w:rsid w:val="001042CA"/>
    <w:rsid w:val="00104884"/>
    <w:rsid w:val="00104EA8"/>
    <w:rsid w:val="0010690F"/>
    <w:rsid w:val="00106F69"/>
    <w:rsid w:val="001074EE"/>
    <w:rsid w:val="001076BF"/>
    <w:rsid w:val="001078E0"/>
    <w:rsid w:val="00107F2E"/>
    <w:rsid w:val="00107F79"/>
    <w:rsid w:val="00107F8A"/>
    <w:rsid w:val="00111C2F"/>
    <w:rsid w:val="001121DF"/>
    <w:rsid w:val="00112827"/>
    <w:rsid w:val="001134FD"/>
    <w:rsid w:val="00113958"/>
    <w:rsid w:val="00113BF5"/>
    <w:rsid w:val="00114A15"/>
    <w:rsid w:val="00114DF8"/>
    <w:rsid w:val="00114F08"/>
    <w:rsid w:val="001152E8"/>
    <w:rsid w:val="00115852"/>
    <w:rsid w:val="00115E13"/>
    <w:rsid w:val="00115FD4"/>
    <w:rsid w:val="0011609A"/>
    <w:rsid w:val="00116F5F"/>
    <w:rsid w:val="00117D9F"/>
    <w:rsid w:val="001211C2"/>
    <w:rsid w:val="00121E17"/>
    <w:rsid w:val="00122833"/>
    <w:rsid w:val="00122AAB"/>
    <w:rsid w:val="00122B41"/>
    <w:rsid w:val="0012355D"/>
    <w:rsid w:val="001248E8"/>
    <w:rsid w:val="00124B41"/>
    <w:rsid w:val="001251A1"/>
    <w:rsid w:val="00125241"/>
    <w:rsid w:val="001254F3"/>
    <w:rsid w:val="00125D96"/>
    <w:rsid w:val="001263C4"/>
    <w:rsid w:val="00126508"/>
    <w:rsid w:val="00127336"/>
    <w:rsid w:val="001277DB"/>
    <w:rsid w:val="00127904"/>
    <w:rsid w:val="00127B79"/>
    <w:rsid w:val="00127C54"/>
    <w:rsid w:val="00130810"/>
    <w:rsid w:val="00130CE3"/>
    <w:rsid w:val="00131320"/>
    <w:rsid w:val="0013186A"/>
    <w:rsid w:val="001325A3"/>
    <w:rsid w:val="00134055"/>
    <w:rsid w:val="001349FC"/>
    <w:rsid w:val="00134A04"/>
    <w:rsid w:val="00134F46"/>
    <w:rsid w:val="00135637"/>
    <w:rsid w:val="001357BA"/>
    <w:rsid w:val="001360AE"/>
    <w:rsid w:val="001361DF"/>
    <w:rsid w:val="0013642A"/>
    <w:rsid w:val="001367EA"/>
    <w:rsid w:val="00136D05"/>
    <w:rsid w:val="00136FE5"/>
    <w:rsid w:val="00137CD3"/>
    <w:rsid w:val="0014091B"/>
    <w:rsid w:val="00140AB8"/>
    <w:rsid w:val="001410DF"/>
    <w:rsid w:val="001419E1"/>
    <w:rsid w:val="00141EAD"/>
    <w:rsid w:val="001439A9"/>
    <w:rsid w:val="00143BAF"/>
    <w:rsid w:val="0014417C"/>
    <w:rsid w:val="001441F2"/>
    <w:rsid w:val="001445FF"/>
    <w:rsid w:val="00144F29"/>
    <w:rsid w:val="0014534E"/>
    <w:rsid w:val="001459A1"/>
    <w:rsid w:val="00146962"/>
    <w:rsid w:val="00147FE9"/>
    <w:rsid w:val="001503D5"/>
    <w:rsid w:val="00150903"/>
    <w:rsid w:val="00151472"/>
    <w:rsid w:val="00151BD8"/>
    <w:rsid w:val="00151EEF"/>
    <w:rsid w:val="00152952"/>
    <w:rsid w:val="00152990"/>
    <w:rsid w:val="0015313C"/>
    <w:rsid w:val="00153875"/>
    <w:rsid w:val="00153A1B"/>
    <w:rsid w:val="00153A45"/>
    <w:rsid w:val="00154CF9"/>
    <w:rsid w:val="00155712"/>
    <w:rsid w:val="00155C3C"/>
    <w:rsid w:val="00155DDC"/>
    <w:rsid w:val="00156064"/>
    <w:rsid w:val="0015665B"/>
    <w:rsid w:val="0015686D"/>
    <w:rsid w:val="00156A02"/>
    <w:rsid w:val="001620EE"/>
    <w:rsid w:val="001629DD"/>
    <w:rsid w:val="00162AF2"/>
    <w:rsid w:val="00163068"/>
    <w:rsid w:val="00163EB3"/>
    <w:rsid w:val="001642D1"/>
    <w:rsid w:val="00164A7D"/>
    <w:rsid w:val="001653C3"/>
    <w:rsid w:val="00165E3E"/>
    <w:rsid w:val="001667B2"/>
    <w:rsid w:val="00166AD0"/>
    <w:rsid w:val="00167063"/>
    <w:rsid w:val="0016751E"/>
    <w:rsid w:val="001678F3"/>
    <w:rsid w:val="001678F5"/>
    <w:rsid w:val="00170291"/>
    <w:rsid w:val="0017097E"/>
    <w:rsid w:val="00170E52"/>
    <w:rsid w:val="001716C8"/>
    <w:rsid w:val="001724BD"/>
    <w:rsid w:val="0017274F"/>
    <w:rsid w:val="00174260"/>
    <w:rsid w:val="001743BB"/>
    <w:rsid w:val="00175F49"/>
    <w:rsid w:val="0017663B"/>
    <w:rsid w:val="0017668A"/>
    <w:rsid w:val="00176CA3"/>
    <w:rsid w:val="001772A6"/>
    <w:rsid w:val="00177350"/>
    <w:rsid w:val="00177547"/>
    <w:rsid w:val="001802DF"/>
    <w:rsid w:val="00181CF4"/>
    <w:rsid w:val="001825F5"/>
    <w:rsid w:val="0018266C"/>
    <w:rsid w:val="00182ED2"/>
    <w:rsid w:val="001831BD"/>
    <w:rsid w:val="00183A31"/>
    <w:rsid w:val="00183B82"/>
    <w:rsid w:val="00183EF1"/>
    <w:rsid w:val="00183F5C"/>
    <w:rsid w:val="00184164"/>
    <w:rsid w:val="00185027"/>
    <w:rsid w:val="00185931"/>
    <w:rsid w:val="00185E07"/>
    <w:rsid w:val="00186011"/>
    <w:rsid w:val="00186489"/>
    <w:rsid w:val="00187428"/>
    <w:rsid w:val="00187AAE"/>
    <w:rsid w:val="00187BB6"/>
    <w:rsid w:val="00187FCE"/>
    <w:rsid w:val="001906D8"/>
    <w:rsid w:val="00190955"/>
    <w:rsid w:val="00190A03"/>
    <w:rsid w:val="00191047"/>
    <w:rsid w:val="00191B5E"/>
    <w:rsid w:val="00191DAA"/>
    <w:rsid w:val="001938E6"/>
    <w:rsid w:val="00193A80"/>
    <w:rsid w:val="00193ADE"/>
    <w:rsid w:val="00194A67"/>
    <w:rsid w:val="00195041"/>
    <w:rsid w:val="001951CD"/>
    <w:rsid w:val="00195498"/>
    <w:rsid w:val="00195668"/>
    <w:rsid w:val="0019575B"/>
    <w:rsid w:val="00195E7F"/>
    <w:rsid w:val="0019619B"/>
    <w:rsid w:val="00196C69"/>
    <w:rsid w:val="00196DF0"/>
    <w:rsid w:val="0019702F"/>
    <w:rsid w:val="0019758A"/>
    <w:rsid w:val="00197F50"/>
    <w:rsid w:val="001A15F6"/>
    <w:rsid w:val="001A1BAA"/>
    <w:rsid w:val="001A3C63"/>
    <w:rsid w:val="001A7029"/>
    <w:rsid w:val="001A78A0"/>
    <w:rsid w:val="001A7BD4"/>
    <w:rsid w:val="001A7C84"/>
    <w:rsid w:val="001A7EF4"/>
    <w:rsid w:val="001B0607"/>
    <w:rsid w:val="001B0B95"/>
    <w:rsid w:val="001B0FE3"/>
    <w:rsid w:val="001B1BED"/>
    <w:rsid w:val="001B25D5"/>
    <w:rsid w:val="001B3650"/>
    <w:rsid w:val="001B38F2"/>
    <w:rsid w:val="001B3C2C"/>
    <w:rsid w:val="001B4550"/>
    <w:rsid w:val="001B4681"/>
    <w:rsid w:val="001B52D7"/>
    <w:rsid w:val="001B5A4C"/>
    <w:rsid w:val="001B5ADB"/>
    <w:rsid w:val="001B5C0A"/>
    <w:rsid w:val="001B5DFC"/>
    <w:rsid w:val="001B5E98"/>
    <w:rsid w:val="001B7467"/>
    <w:rsid w:val="001B7993"/>
    <w:rsid w:val="001B7CFB"/>
    <w:rsid w:val="001C0418"/>
    <w:rsid w:val="001C07D7"/>
    <w:rsid w:val="001C103D"/>
    <w:rsid w:val="001C18AA"/>
    <w:rsid w:val="001C3941"/>
    <w:rsid w:val="001C3BDB"/>
    <w:rsid w:val="001C3DA9"/>
    <w:rsid w:val="001C3EE9"/>
    <w:rsid w:val="001C432E"/>
    <w:rsid w:val="001C4354"/>
    <w:rsid w:val="001C4B27"/>
    <w:rsid w:val="001C5FE1"/>
    <w:rsid w:val="001C6882"/>
    <w:rsid w:val="001C6B4C"/>
    <w:rsid w:val="001C70BD"/>
    <w:rsid w:val="001C74A8"/>
    <w:rsid w:val="001C7A26"/>
    <w:rsid w:val="001D1718"/>
    <w:rsid w:val="001D25CF"/>
    <w:rsid w:val="001D2733"/>
    <w:rsid w:val="001D2956"/>
    <w:rsid w:val="001D2E2D"/>
    <w:rsid w:val="001D32A0"/>
    <w:rsid w:val="001D3C74"/>
    <w:rsid w:val="001D54FE"/>
    <w:rsid w:val="001D5C2C"/>
    <w:rsid w:val="001D5C4B"/>
    <w:rsid w:val="001D5FF9"/>
    <w:rsid w:val="001D6610"/>
    <w:rsid w:val="001D6C5D"/>
    <w:rsid w:val="001D6E9A"/>
    <w:rsid w:val="001D7A35"/>
    <w:rsid w:val="001E0522"/>
    <w:rsid w:val="001E0D3B"/>
    <w:rsid w:val="001E0E70"/>
    <w:rsid w:val="001E2074"/>
    <w:rsid w:val="001E22FC"/>
    <w:rsid w:val="001E2762"/>
    <w:rsid w:val="001E2922"/>
    <w:rsid w:val="001E2EA3"/>
    <w:rsid w:val="001E3440"/>
    <w:rsid w:val="001E3539"/>
    <w:rsid w:val="001E3BFC"/>
    <w:rsid w:val="001E4551"/>
    <w:rsid w:val="001E57BA"/>
    <w:rsid w:val="001E5D67"/>
    <w:rsid w:val="001E5EE0"/>
    <w:rsid w:val="001E608A"/>
    <w:rsid w:val="001E67BD"/>
    <w:rsid w:val="001E7BEF"/>
    <w:rsid w:val="001F04FC"/>
    <w:rsid w:val="001F09DE"/>
    <w:rsid w:val="001F2103"/>
    <w:rsid w:val="001F2606"/>
    <w:rsid w:val="001F2707"/>
    <w:rsid w:val="001F2A71"/>
    <w:rsid w:val="001F2C42"/>
    <w:rsid w:val="001F310D"/>
    <w:rsid w:val="001F3305"/>
    <w:rsid w:val="001F3347"/>
    <w:rsid w:val="001F339A"/>
    <w:rsid w:val="001F3BC7"/>
    <w:rsid w:val="001F4213"/>
    <w:rsid w:val="001F5042"/>
    <w:rsid w:val="001F5388"/>
    <w:rsid w:val="001F621C"/>
    <w:rsid w:val="001F678E"/>
    <w:rsid w:val="001F7958"/>
    <w:rsid w:val="001F79B6"/>
    <w:rsid w:val="002002B2"/>
    <w:rsid w:val="0020060F"/>
    <w:rsid w:val="0020091F"/>
    <w:rsid w:val="002013FE"/>
    <w:rsid w:val="00201502"/>
    <w:rsid w:val="00201AB2"/>
    <w:rsid w:val="002021E6"/>
    <w:rsid w:val="00202CE3"/>
    <w:rsid w:val="002039E6"/>
    <w:rsid w:val="00203D93"/>
    <w:rsid w:val="00203ED7"/>
    <w:rsid w:val="002048C1"/>
    <w:rsid w:val="00204BF1"/>
    <w:rsid w:val="00204D6E"/>
    <w:rsid w:val="002054BD"/>
    <w:rsid w:val="00206AF8"/>
    <w:rsid w:val="002071A5"/>
    <w:rsid w:val="00207CB1"/>
    <w:rsid w:val="00207EC0"/>
    <w:rsid w:val="0021055E"/>
    <w:rsid w:val="00210B77"/>
    <w:rsid w:val="0021161C"/>
    <w:rsid w:val="0021167A"/>
    <w:rsid w:val="00212120"/>
    <w:rsid w:val="002130C2"/>
    <w:rsid w:val="00213613"/>
    <w:rsid w:val="00213C35"/>
    <w:rsid w:val="00213F96"/>
    <w:rsid w:val="0021475B"/>
    <w:rsid w:val="00214AB7"/>
    <w:rsid w:val="00214FB6"/>
    <w:rsid w:val="0021533E"/>
    <w:rsid w:val="00215B48"/>
    <w:rsid w:val="00215D8B"/>
    <w:rsid w:val="00216FBB"/>
    <w:rsid w:val="00217FCF"/>
    <w:rsid w:val="0022055E"/>
    <w:rsid w:val="00220AFB"/>
    <w:rsid w:val="00220E34"/>
    <w:rsid w:val="00221847"/>
    <w:rsid w:val="00222434"/>
    <w:rsid w:val="00222BD7"/>
    <w:rsid w:val="00222C19"/>
    <w:rsid w:val="00223013"/>
    <w:rsid w:val="0022378E"/>
    <w:rsid w:val="00223811"/>
    <w:rsid w:val="00223CC0"/>
    <w:rsid w:val="00224336"/>
    <w:rsid w:val="00225247"/>
    <w:rsid w:val="002259EB"/>
    <w:rsid w:val="00225EE7"/>
    <w:rsid w:val="00226707"/>
    <w:rsid w:val="00227431"/>
    <w:rsid w:val="0022791A"/>
    <w:rsid w:val="00230074"/>
    <w:rsid w:val="00230739"/>
    <w:rsid w:val="0023091A"/>
    <w:rsid w:val="00230D4D"/>
    <w:rsid w:val="00231758"/>
    <w:rsid w:val="00231FEF"/>
    <w:rsid w:val="00232EB2"/>
    <w:rsid w:val="0023388B"/>
    <w:rsid w:val="00233DA6"/>
    <w:rsid w:val="00234676"/>
    <w:rsid w:val="00235011"/>
    <w:rsid w:val="00236021"/>
    <w:rsid w:val="00236B6D"/>
    <w:rsid w:val="00236D17"/>
    <w:rsid w:val="0023711B"/>
    <w:rsid w:val="00237CBA"/>
    <w:rsid w:val="002409DF"/>
    <w:rsid w:val="00240E6A"/>
    <w:rsid w:val="002414CE"/>
    <w:rsid w:val="00241596"/>
    <w:rsid w:val="002416FF"/>
    <w:rsid w:val="00241E20"/>
    <w:rsid w:val="00241EE1"/>
    <w:rsid w:val="00242F33"/>
    <w:rsid w:val="00243D0E"/>
    <w:rsid w:val="0024565A"/>
    <w:rsid w:val="00247353"/>
    <w:rsid w:val="0024779D"/>
    <w:rsid w:val="00247BDC"/>
    <w:rsid w:val="00247C1B"/>
    <w:rsid w:val="00247FAF"/>
    <w:rsid w:val="00250022"/>
    <w:rsid w:val="002503FC"/>
    <w:rsid w:val="00250AF6"/>
    <w:rsid w:val="00251697"/>
    <w:rsid w:val="00251852"/>
    <w:rsid w:val="00254074"/>
    <w:rsid w:val="002542AD"/>
    <w:rsid w:val="00254D42"/>
    <w:rsid w:val="0025610F"/>
    <w:rsid w:val="002574BF"/>
    <w:rsid w:val="00257FF5"/>
    <w:rsid w:val="00260AD2"/>
    <w:rsid w:val="00260C46"/>
    <w:rsid w:val="00260EAD"/>
    <w:rsid w:val="00260F0D"/>
    <w:rsid w:val="002611E1"/>
    <w:rsid w:val="00261553"/>
    <w:rsid w:val="00261C9E"/>
    <w:rsid w:val="00262FB4"/>
    <w:rsid w:val="0026312E"/>
    <w:rsid w:val="00263F5B"/>
    <w:rsid w:val="00264CBE"/>
    <w:rsid w:val="00264D05"/>
    <w:rsid w:val="00265EC1"/>
    <w:rsid w:val="00265F66"/>
    <w:rsid w:val="002665B8"/>
    <w:rsid w:val="00266829"/>
    <w:rsid w:val="002703B3"/>
    <w:rsid w:val="002706AB"/>
    <w:rsid w:val="00270C45"/>
    <w:rsid w:val="00271C82"/>
    <w:rsid w:val="00271CBB"/>
    <w:rsid w:val="00272AB9"/>
    <w:rsid w:val="0027352F"/>
    <w:rsid w:val="00273E09"/>
    <w:rsid w:val="00273E84"/>
    <w:rsid w:val="00274E00"/>
    <w:rsid w:val="002755AC"/>
    <w:rsid w:val="00275CB8"/>
    <w:rsid w:val="00275D09"/>
    <w:rsid w:val="00275FD3"/>
    <w:rsid w:val="00276717"/>
    <w:rsid w:val="00277297"/>
    <w:rsid w:val="00280338"/>
    <w:rsid w:val="002803D0"/>
    <w:rsid w:val="002828BB"/>
    <w:rsid w:val="00282A0E"/>
    <w:rsid w:val="00282B8F"/>
    <w:rsid w:val="00283870"/>
    <w:rsid w:val="00284173"/>
    <w:rsid w:val="00284667"/>
    <w:rsid w:val="00284749"/>
    <w:rsid w:val="002858B9"/>
    <w:rsid w:val="0028681B"/>
    <w:rsid w:val="00286F85"/>
    <w:rsid w:val="002900E5"/>
    <w:rsid w:val="00290266"/>
    <w:rsid w:val="00290331"/>
    <w:rsid w:val="00290422"/>
    <w:rsid w:val="0029096B"/>
    <w:rsid w:val="00290E52"/>
    <w:rsid w:val="0029120F"/>
    <w:rsid w:val="00292324"/>
    <w:rsid w:val="002925F5"/>
    <w:rsid w:val="00292964"/>
    <w:rsid w:val="00293026"/>
    <w:rsid w:val="00293DF2"/>
    <w:rsid w:val="002942B1"/>
    <w:rsid w:val="00294EE2"/>
    <w:rsid w:val="002959D6"/>
    <w:rsid w:val="00295C58"/>
    <w:rsid w:val="002960ED"/>
    <w:rsid w:val="00296715"/>
    <w:rsid w:val="0029683F"/>
    <w:rsid w:val="00296B27"/>
    <w:rsid w:val="002A0DC0"/>
    <w:rsid w:val="002A2773"/>
    <w:rsid w:val="002A2F0B"/>
    <w:rsid w:val="002A3070"/>
    <w:rsid w:val="002A3B17"/>
    <w:rsid w:val="002A3B93"/>
    <w:rsid w:val="002A4AD3"/>
    <w:rsid w:val="002A5483"/>
    <w:rsid w:val="002A5562"/>
    <w:rsid w:val="002A55B3"/>
    <w:rsid w:val="002A57E4"/>
    <w:rsid w:val="002A5C71"/>
    <w:rsid w:val="002A614B"/>
    <w:rsid w:val="002A6812"/>
    <w:rsid w:val="002A6C13"/>
    <w:rsid w:val="002A6C89"/>
    <w:rsid w:val="002A7143"/>
    <w:rsid w:val="002A7725"/>
    <w:rsid w:val="002A7C02"/>
    <w:rsid w:val="002B05AB"/>
    <w:rsid w:val="002B0A94"/>
    <w:rsid w:val="002B109B"/>
    <w:rsid w:val="002B12FA"/>
    <w:rsid w:val="002B2DE6"/>
    <w:rsid w:val="002B37BD"/>
    <w:rsid w:val="002B52FD"/>
    <w:rsid w:val="002B58D8"/>
    <w:rsid w:val="002B5D0D"/>
    <w:rsid w:val="002B5FE7"/>
    <w:rsid w:val="002B6009"/>
    <w:rsid w:val="002B6236"/>
    <w:rsid w:val="002B62D3"/>
    <w:rsid w:val="002B6A01"/>
    <w:rsid w:val="002B783F"/>
    <w:rsid w:val="002C008E"/>
    <w:rsid w:val="002C0D4F"/>
    <w:rsid w:val="002C0DDC"/>
    <w:rsid w:val="002C0E6E"/>
    <w:rsid w:val="002C2751"/>
    <w:rsid w:val="002C2BB7"/>
    <w:rsid w:val="002C2D1A"/>
    <w:rsid w:val="002C4D98"/>
    <w:rsid w:val="002C4E28"/>
    <w:rsid w:val="002C51D4"/>
    <w:rsid w:val="002C5343"/>
    <w:rsid w:val="002C5E4F"/>
    <w:rsid w:val="002C5F89"/>
    <w:rsid w:val="002C62D0"/>
    <w:rsid w:val="002C643F"/>
    <w:rsid w:val="002C65C4"/>
    <w:rsid w:val="002C6633"/>
    <w:rsid w:val="002C70EE"/>
    <w:rsid w:val="002C7589"/>
    <w:rsid w:val="002C7779"/>
    <w:rsid w:val="002D0BFA"/>
    <w:rsid w:val="002D0D74"/>
    <w:rsid w:val="002D159A"/>
    <w:rsid w:val="002D2250"/>
    <w:rsid w:val="002D238B"/>
    <w:rsid w:val="002D25AA"/>
    <w:rsid w:val="002D28FD"/>
    <w:rsid w:val="002D3344"/>
    <w:rsid w:val="002D35AF"/>
    <w:rsid w:val="002D3A7D"/>
    <w:rsid w:val="002D41C4"/>
    <w:rsid w:val="002D4789"/>
    <w:rsid w:val="002D4809"/>
    <w:rsid w:val="002D4817"/>
    <w:rsid w:val="002D564F"/>
    <w:rsid w:val="002D613C"/>
    <w:rsid w:val="002D6816"/>
    <w:rsid w:val="002D6D57"/>
    <w:rsid w:val="002D6F04"/>
    <w:rsid w:val="002D75B4"/>
    <w:rsid w:val="002D7EFC"/>
    <w:rsid w:val="002E0417"/>
    <w:rsid w:val="002E09A4"/>
    <w:rsid w:val="002E120E"/>
    <w:rsid w:val="002E127C"/>
    <w:rsid w:val="002E23B4"/>
    <w:rsid w:val="002E2E68"/>
    <w:rsid w:val="002E308F"/>
    <w:rsid w:val="002E354C"/>
    <w:rsid w:val="002E47D7"/>
    <w:rsid w:val="002E47F6"/>
    <w:rsid w:val="002E4933"/>
    <w:rsid w:val="002E51B7"/>
    <w:rsid w:val="002E60EB"/>
    <w:rsid w:val="002E622C"/>
    <w:rsid w:val="002E6354"/>
    <w:rsid w:val="002E653E"/>
    <w:rsid w:val="002E66A2"/>
    <w:rsid w:val="002E6BCF"/>
    <w:rsid w:val="002E7558"/>
    <w:rsid w:val="002E76B2"/>
    <w:rsid w:val="002F0580"/>
    <w:rsid w:val="002F0819"/>
    <w:rsid w:val="002F0A33"/>
    <w:rsid w:val="002F0ED3"/>
    <w:rsid w:val="002F0F0D"/>
    <w:rsid w:val="002F115B"/>
    <w:rsid w:val="002F2087"/>
    <w:rsid w:val="002F24AF"/>
    <w:rsid w:val="002F2838"/>
    <w:rsid w:val="002F2C8B"/>
    <w:rsid w:val="002F2E00"/>
    <w:rsid w:val="002F3510"/>
    <w:rsid w:val="002F4C75"/>
    <w:rsid w:val="002F4DD2"/>
    <w:rsid w:val="002F62BA"/>
    <w:rsid w:val="002F6E38"/>
    <w:rsid w:val="002F6FF4"/>
    <w:rsid w:val="00301337"/>
    <w:rsid w:val="00301A84"/>
    <w:rsid w:val="00301C99"/>
    <w:rsid w:val="00301D9B"/>
    <w:rsid w:val="00303EEF"/>
    <w:rsid w:val="00304153"/>
    <w:rsid w:val="00304A23"/>
    <w:rsid w:val="00304F88"/>
    <w:rsid w:val="00305925"/>
    <w:rsid w:val="00305C28"/>
    <w:rsid w:val="00305E14"/>
    <w:rsid w:val="00306A3C"/>
    <w:rsid w:val="00306C8B"/>
    <w:rsid w:val="0030707A"/>
    <w:rsid w:val="00307198"/>
    <w:rsid w:val="003071BB"/>
    <w:rsid w:val="00307225"/>
    <w:rsid w:val="00307CE9"/>
    <w:rsid w:val="00310A41"/>
    <w:rsid w:val="00310CC2"/>
    <w:rsid w:val="00310DE5"/>
    <w:rsid w:val="003118F0"/>
    <w:rsid w:val="00311C27"/>
    <w:rsid w:val="00311F13"/>
    <w:rsid w:val="003124E5"/>
    <w:rsid w:val="00313EB6"/>
    <w:rsid w:val="00313F0D"/>
    <w:rsid w:val="0031453A"/>
    <w:rsid w:val="00314FDE"/>
    <w:rsid w:val="003152A0"/>
    <w:rsid w:val="003159AF"/>
    <w:rsid w:val="00317110"/>
    <w:rsid w:val="00317DF7"/>
    <w:rsid w:val="00321135"/>
    <w:rsid w:val="003217E0"/>
    <w:rsid w:val="003218E3"/>
    <w:rsid w:val="003219BD"/>
    <w:rsid w:val="00321CD0"/>
    <w:rsid w:val="0032275E"/>
    <w:rsid w:val="00322763"/>
    <w:rsid w:val="00322A07"/>
    <w:rsid w:val="00322BFB"/>
    <w:rsid w:val="00323372"/>
    <w:rsid w:val="00323F62"/>
    <w:rsid w:val="0032456C"/>
    <w:rsid w:val="00326CCD"/>
    <w:rsid w:val="003273A1"/>
    <w:rsid w:val="00327BD8"/>
    <w:rsid w:val="00327C78"/>
    <w:rsid w:val="003309E2"/>
    <w:rsid w:val="00330EAE"/>
    <w:rsid w:val="00330F07"/>
    <w:rsid w:val="00332BC2"/>
    <w:rsid w:val="00333502"/>
    <w:rsid w:val="0033363C"/>
    <w:rsid w:val="00333964"/>
    <w:rsid w:val="00333CA8"/>
    <w:rsid w:val="00334777"/>
    <w:rsid w:val="0033499E"/>
    <w:rsid w:val="00334D02"/>
    <w:rsid w:val="00335203"/>
    <w:rsid w:val="003352C1"/>
    <w:rsid w:val="003352DD"/>
    <w:rsid w:val="00335AED"/>
    <w:rsid w:val="00336311"/>
    <w:rsid w:val="00336DF9"/>
    <w:rsid w:val="003374BE"/>
    <w:rsid w:val="00340CAE"/>
    <w:rsid w:val="00340FE8"/>
    <w:rsid w:val="00341671"/>
    <w:rsid w:val="00341A37"/>
    <w:rsid w:val="003425D8"/>
    <w:rsid w:val="00342A2A"/>
    <w:rsid w:val="0034302A"/>
    <w:rsid w:val="00343A15"/>
    <w:rsid w:val="00343B20"/>
    <w:rsid w:val="00343E51"/>
    <w:rsid w:val="003440D9"/>
    <w:rsid w:val="00345261"/>
    <w:rsid w:val="0034590C"/>
    <w:rsid w:val="00345AC3"/>
    <w:rsid w:val="00345DE3"/>
    <w:rsid w:val="00345E7E"/>
    <w:rsid w:val="00346801"/>
    <w:rsid w:val="00346823"/>
    <w:rsid w:val="003476EA"/>
    <w:rsid w:val="00347F9F"/>
    <w:rsid w:val="00350FDB"/>
    <w:rsid w:val="003510EF"/>
    <w:rsid w:val="0035110A"/>
    <w:rsid w:val="0035112F"/>
    <w:rsid w:val="00351439"/>
    <w:rsid w:val="0035157A"/>
    <w:rsid w:val="00352420"/>
    <w:rsid w:val="0035253B"/>
    <w:rsid w:val="003529A9"/>
    <w:rsid w:val="00352B05"/>
    <w:rsid w:val="00352B92"/>
    <w:rsid w:val="00352E20"/>
    <w:rsid w:val="003530C8"/>
    <w:rsid w:val="00353327"/>
    <w:rsid w:val="003534AE"/>
    <w:rsid w:val="0035481E"/>
    <w:rsid w:val="003549D1"/>
    <w:rsid w:val="00354D1C"/>
    <w:rsid w:val="00354FE9"/>
    <w:rsid w:val="00355490"/>
    <w:rsid w:val="0035557C"/>
    <w:rsid w:val="00355601"/>
    <w:rsid w:val="003559C1"/>
    <w:rsid w:val="00356753"/>
    <w:rsid w:val="00356862"/>
    <w:rsid w:val="00356CAD"/>
    <w:rsid w:val="003571E7"/>
    <w:rsid w:val="00357843"/>
    <w:rsid w:val="0035792D"/>
    <w:rsid w:val="003613A2"/>
    <w:rsid w:val="00361BB2"/>
    <w:rsid w:val="00362661"/>
    <w:rsid w:val="00362B01"/>
    <w:rsid w:val="00362C1C"/>
    <w:rsid w:val="00363D17"/>
    <w:rsid w:val="00364ADD"/>
    <w:rsid w:val="00365468"/>
    <w:rsid w:val="00365550"/>
    <w:rsid w:val="003658A0"/>
    <w:rsid w:val="003658EE"/>
    <w:rsid w:val="00365937"/>
    <w:rsid w:val="00365C72"/>
    <w:rsid w:val="00365D9E"/>
    <w:rsid w:val="00367A1E"/>
    <w:rsid w:val="00370039"/>
    <w:rsid w:val="00370193"/>
    <w:rsid w:val="00371217"/>
    <w:rsid w:val="00371642"/>
    <w:rsid w:val="00372266"/>
    <w:rsid w:val="0037227C"/>
    <w:rsid w:val="00372FBB"/>
    <w:rsid w:val="0037348A"/>
    <w:rsid w:val="003734AC"/>
    <w:rsid w:val="00374BC1"/>
    <w:rsid w:val="0037510F"/>
    <w:rsid w:val="0037542B"/>
    <w:rsid w:val="003760C4"/>
    <w:rsid w:val="00377993"/>
    <w:rsid w:val="00380314"/>
    <w:rsid w:val="003807E2"/>
    <w:rsid w:val="003809FD"/>
    <w:rsid w:val="00380DB9"/>
    <w:rsid w:val="003814B6"/>
    <w:rsid w:val="00381C4C"/>
    <w:rsid w:val="003823B1"/>
    <w:rsid w:val="00382476"/>
    <w:rsid w:val="00382648"/>
    <w:rsid w:val="00382E1D"/>
    <w:rsid w:val="0038397E"/>
    <w:rsid w:val="00384773"/>
    <w:rsid w:val="0038556C"/>
    <w:rsid w:val="0038617E"/>
    <w:rsid w:val="00386FFA"/>
    <w:rsid w:val="00390313"/>
    <w:rsid w:val="003905C5"/>
    <w:rsid w:val="00390FBF"/>
    <w:rsid w:val="0039152A"/>
    <w:rsid w:val="003922B9"/>
    <w:rsid w:val="00392772"/>
    <w:rsid w:val="003927E1"/>
    <w:rsid w:val="0039368B"/>
    <w:rsid w:val="00393D8B"/>
    <w:rsid w:val="003941C7"/>
    <w:rsid w:val="003941FD"/>
    <w:rsid w:val="003946A9"/>
    <w:rsid w:val="00394A26"/>
    <w:rsid w:val="00394CBC"/>
    <w:rsid w:val="00395154"/>
    <w:rsid w:val="003962D8"/>
    <w:rsid w:val="00396965"/>
    <w:rsid w:val="00397AF7"/>
    <w:rsid w:val="003A04DC"/>
    <w:rsid w:val="003A0F64"/>
    <w:rsid w:val="003A2B63"/>
    <w:rsid w:val="003A317C"/>
    <w:rsid w:val="003A38F7"/>
    <w:rsid w:val="003A40FA"/>
    <w:rsid w:val="003A43C7"/>
    <w:rsid w:val="003A497A"/>
    <w:rsid w:val="003A4FAC"/>
    <w:rsid w:val="003A5174"/>
    <w:rsid w:val="003A606C"/>
    <w:rsid w:val="003A67B5"/>
    <w:rsid w:val="003A691F"/>
    <w:rsid w:val="003A6A19"/>
    <w:rsid w:val="003A6BCA"/>
    <w:rsid w:val="003A6FF3"/>
    <w:rsid w:val="003A703B"/>
    <w:rsid w:val="003A747E"/>
    <w:rsid w:val="003A7B33"/>
    <w:rsid w:val="003A7B36"/>
    <w:rsid w:val="003B03BE"/>
    <w:rsid w:val="003B08BE"/>
    <w:rsid w:val="003B0B3D"/>
    <w:rsid w:val="003B12BB"/>
    <w:rsid w:val="003B140F"/>
    <w:rsid w:val="003B1A96"/>
    <w:rsid w:val="003B2EF9"/>
    <w:rsid w:val="003B3694"/>
    <w:rsid w:val="003B38C1"/>
    <w:rsid w:val="003B3BBA"/>
    <w:rsid w:val="003B3F54"/>
    <w:rsid w:val="003B454D"/>
    <w:rsid w:val="003B4788"/>
    <w:rsid w:val="003B5221"/>
    <w:rsid w:val="003B6380"/>
    <w:rsid w:val="003B647A"/>
    <w:rsid w:val="003B6612"/>
    <w:rsid w:val="003B7325"/>
    <w:rsid w:val="003B73EA"/>
    <w:rsid w:val="003B78A7"/>
    <w:rsid w:val="003B7FE0"/>
    <w:rsid w:val="003C10DA"/>
    <w:rsid w:val="003C1623"/>
    <w:rsid w:val="003C1E0A"/>
    <w:rsid w:val="003C269E"/>
    <w:rsid w:val="003C2909"/>
    <w:rsid w:val="003C2D45"/>
    <w:rsid w:val="003C3583"/>
    <w:rsid w:val="003C36B0"/>
    <w:rsid w:val="003C438C"/>
    <w:rsid w:val="003C4890"/>
    <w:rsid w:val="003C4E1B"/>
    <w:rsid w:val="003C5168"/>
    <w:rsid w:val="003C53F0"/>
    <w:rsid w:val="003C55DF"/>
    <w:rsid w:val="003C58A7"/>
    <w:rsid w:val="003C59E7"/>
    <w:rsid w:val="003C5E71"/>
    <w:rsid w:val="003C6CFA"/>
    <w:rsid w:val="003C7078"/>
    <w:rsid w:val="003C7634"/>
    <w:rsid w:val="003C7652"/>
    <w:rsid w:val="003C76B6"/>
    <w:rsid w:val="003D00BE"/>
    <w:rsid w:val="003D0135"/>
    <w:rsid w:val="003D1136"/>
    <w:rsid w:val="003D2376"/>
    <w:rsid w:val="003D4ED4"/>
    <w:rsid w:val="003D4FDB"/>
    <w:rsid w:val="003D502B"/>
    <w:rsid w:val="003D51C1"/>
    <w:rsid w:val="003D54D2"/>
    <w:rsid w:val="003D54D5"/>
    <w:rsid w:val="003D5531"/>
    <w:rsid w:val="003D55B2"/>
    <w:rsid w:val="003D5BE7"/>
    <w:rsid w:val="003D5C19"/>
    <w:rsid w:val="003D6240"/>
    <w:rsid w:val="003D6258"/>
    <w:rsid w:val="003D6AC0"/>
    <w:rsid w:val="003D6F3F"/>
    <w:rsid w:val="003D71B1"/>
    <w:rsid w:val="003D7E2E"/>
    <w:rsid w:val="003E0071"/>
    <w:rsid w:val="003E0341"/>
    <w:rsid w:val="003E05CC"/>
    <w:rsid w:val="003E089B"/>
    <w:rsid w:val="003E0B55"/>
    <w:rsid w:val="003E0BA9"/>
    <w:rsid w:val="003E0BE0"/>
    <w:rsid w:val="003E0BEC"/>
    <w:rsid w:val="003E14CE"/>
    <w:rsid w:val="003E15CE"/>
    <w:rsid w:val="003E176D"/>
    <w:rsid w:val="003E25E6"/>
    <w:rsid w:val="003E2F60"/>
    <w:rsid w:val="003E3310"/>
    <w:rsid w:val="003E3C51"/>
    <w:rsid w:val="003E3D25"/>
    <w:rsid w:val="003E49E5"/>
    <w:rsid w:val="003E4EFC"/>
    <w:rsid w:val="003E5900"/>
    <w:rsid w:val="003E638F"/>
    <w:rsid w:val="003E6807"/>
    <w:rsid w:val="003E68C1"/>
    <w:rsid w:val="003E6961"/>
    <w:rsid w:val="003E6AEC"/>
    <w:rsid w:val="003E6E83"/>
    <w:rsid w:val="003E7641"/>
    <w:rsid w:val="003E77F7"/>
    <w:rsid w:val="003E7A7B"/>
    <w:rsid w:val="003E7B43"/>
    <w:rsid w:val="003F06C8"/>
    <w:rsid w:val="003F0BC1"/>
    <w:rsid w:val="003F1187"/>
    <w:rsid w:val="003F14D9"/>
    <w:rsid w:val="003F177C"/>
    <w:rsid w:val="003F17DC"/>
    <w:rsid w:val="003F20C8"/>
    <w:rsid w:val="003F2BBD"/>
    <w:rsid w:val="003F2D76"/>
    <w:rsid w:val="003F3835"/>
    <w:rsid w:val="003F3A1E"/>
    <w:rsid w:val="003F3A8E"/>
    <w:rsid w:val="003F402C"/>
    <w:rsid w:val="003F5D11"/>
    <w:rsid w:val="003F5DFF"/>
    <w:rsid w:val="003F5FFC"/>
    <w:rsid w:val="003F68C5"/>
    <w:rsid w:val="003F6A37"/>
    <w:rsid w:val="003F6ED4"/>
    <w:rsid w:val="003F6F6A"/>
    <w:rsid w:val="003F711E"/>
    <w:rsid w:val="0040030E"/>
    <w:rsid w:val="00400361"/>
    <w:rsid w:val="00400DFF"/>
    <w:rsid w:val="0040238A"/>
    <w:rsid w:val="00403606"/>
    <w:rsid w:val="0040443E"/>
    <w:rsid w:val="0040462F"/>
    <w:rsid w:val="0040480D"/>
    <w:rsid w:val="004049B3"/>
    <w:rsid w:val="00404C3F"/>
    <w:rsid w:val="00404C7E"/>
    <w:rsid w:val="004061E8"/>
    <w:rsid w:val="004066CE"/>
    <w:rsid w:val="00406EED"/>
    <w:rsid w:val="004070EA"/>
    <w:rsid w:val="00407790"/>
    <w:rsid w:val="00407965"/>
    <w:rsid w:val="00407D8A"/>
    <w:rsid w:val="0041099B"/>
    <w:rsid w:val="00410B2E"/>
    <w:rsid w:val="00411DFC"/>
    <w:rsid w:val="0041255D"/>
    <w:rsid w:val="00413238"/>
    <w:rsid w:val="004148AE"/>
    <w:rsid w:val="004148E4"/>
    <w:rsid w:val="00414B10"/>
    <w:rsid w:val="00414E8A"/>
    <w:rsid w:val="004156EC"/>
    <w:rsid w:val="00415748"/>
    <w:rsid w:val="00415BE8"/>
    <w:rsid w:val="00415DE9"/>
    <w:rsid w:val="00416043"/>
    <w:rsid w:val="00416124"/>
    <w:rsid w:val="00416271"/>
    <w:rsid w:val="004163D2"/>
    <w:rsid w:val="00416DB5"/>
    <w:rsid w:val="004175E2"/>
    <w:rsid w:val="00417E21"/>
    <w:rsid w:val="00420701"/>
    <w:rsid w:val="004209CA"/>
    <w:rsid w:val="00421358"/>
    <w:rsid w:val="00421727"/>
    <w:rsid w:val="00421989"/>
    <w:rsid w:val="0042199E"/>
    <w:rsid w:val="00421D5B"/>
    <w:rsid w:val="00421D97"/>
    <w:rsid w:val="004227C5"/>
    <w:rsid w:val="0042280D"/>
    <w:rsid w:val="00422AB2"/>
    <w:rsid w:val="004230EE"/>
    <w:rsid w:val="0042348C"/>
    <w:rsid w:val="00424F7A"/>
    <w:rsid w:val="0042526B"/>
    <w:rsid w:val="00425340"/>
    <w:rsid w:val="00425871"/>
    <w:rsid w:val="00425F5E"/>
    <w:rsid w:val="004279D0"/>
    <w:rsid w:val="00431463"/>
    <w:rsid w:val="0043196B"/>
    <w:rsid w:val="00432197"/>
    <w:rsid w:val="0043245C"/>
    <w:rsid w:val="00432824"/>
    <w:rsid w:val="004337A2"/>
    <w:rsid w:val="004342A7"/>
    <w:rsid w:val="004345FD"/>
    <w:rsid w:val="00434E46"/>
    <w:rsid w:val="00436D27"/>
    <w:rsid w:val="0044013B"/>
    <w:rsid w:val="00440589"/>
    <w:rsid w:val="00440674"/>
    <w:rsid w:val="004409FB"/>
    <w:rsid w:val="0044138A"/>
    <w:rsid w:val="00441647"/>
    <w:rsid w:val="004419CC"/>
    <w:rsid w:val="00442B3E"/>
    <w:rsid w:val="00442E2B"/>
    <w:rsid w:val="0044375F"/>
    <w:rsid w:val="00443A7E"/>
    <w:rsid w:val="0044422A"/>
    <w:rsid w:val="00444A78"/>
    <w:rsid w:val="00445369"/>
    <w:rsid w:val="00446068"/>
    <w:rsid w:val="004463AC"/>
    <w:rsid w:val="004470DD"/>
    <w:rsid w:val="004475D4"/>
    <w:rsid w:val="004479F4"/>
    <w:rsid w:val="004508B3"/>
    <w:rsid w:val="004508F7"/>
    <w:rsid w:val="00450F15"/>
    <w:rsid w:val="0045203F"/>
    <w:rsid w:val="0045208E"/>
    <w:rsid w:val="00452955"/>
    <w:rsid w:val="00452AD3"/>
    <w:rsid w:val="00452AD7"/>
    <w:rsid w:val="00452DC7"/>
    <w:rsid w:val="00452E1B"/>
    <w:rsid w:val="0045513B"/>
    <w:rsid w:val="00455289"/>
    <w:rsid w:val="00455D48"/>
    <w:rsid w:val="00456139"/>
    <w:rsid w:val="00456FAF"/>
    <w:rsid w:val="00456FB0"/>
    <w:rsid w:val="004578D3"/>
    <w:rsid w:val="004604FD"/>
    <w:rsid w:val="00460FAD"/>
    <w:rsid w:val="00461B33"/>
    <w:rsid w:val="004626FE"/>
    <w:rsid w:val="004628EC"/>
    <w:rsid w:val="00463075"/>
    <w:rsid w:val="00463C9C"/>
    <w:rsid w:val="0046492C"/>
    <w:rsid w:val="0046537F"/>
    <w:rsid w:val="00465987"/>
    <w:rsid w:val="00465FB9"/>
    <w:rsid w:val="00466364"/>
    <w:rsid w:val="0046674F"/>
    <w:rsid w:val="00466E37"/>
    <w:rsid w:val="00467091"/>
    <w:rsid w:val="00467C83"/>
    <w:rsid w:val="004702A3"/>
    <w:rsid w:val="004708D8"/>
    <w:rsid w:val="00470A8D"/>
    <w:rsid w:val="004712AE"/>
    <w:rsid w:val="00471446"/>
    <w:rsid w:val="00471DB9"/>
    <w:rsid w:val="00471FD1"/>
    <w:rsid w:val="00472872"/>
    <w:rsid w:val="004740F3"/>
    <w:rsid w:val="0047591E"/>
    <w:rsid w:val="00475F1F"/>
    <w:rsid w:val="00476254"/>
    <w:rsid w:val="00476B09"/>
    <w:rsid w:val="00480C06"/>
    <w:rsid w:val="004811C3"/>
    <w:rsid w:val="004813C6"/>
    <w:rsid w:val="004815E1"/>
    <w:rsid w:val="00481787"/>
    <w:rsid w:val="00481D38"/>
    <w:rsid w:val="004820D0"/>
    <w:rsid w:val="004821A5"/>
    <w:rsid w:val="00482623"/>
    <w:rsid w:val="004828CD"/>
    <w:rsid w:val="00483363"/>
    <w:rsid w:val="00483921"/>
    <w:rsid w:val="00483C3A"/>
    <w:rsid w:val="00484636"/>
    <w:rsid w:val="004848B9"/>
    <w:rsid w:val="004849E4"/>
    <w:rsid w:val="00485ACF"/>
    <w:rsid w:val="004861DC"/>
    <w:rsid w:val="004866BE"/>
    <w:rsid w:val="00486AA9"/>
    <w:rsid w:val="00486B0E"/>
    <w:rsid w:val="004873A2"/>
    <w:rsid w:val="0049099F"/>
    <w:rsid w:val="00490FF3"/>
    <w:rsid w:val="004913FE"/>
    <w:rsid w:val="0049178A"/>
    <w:rsid w:val="00491CB4"/>
    <w:rsid w:val="004924FE"/>
    <w:rsid w:val="00492DFF"/>
    <w:rsid w:val="0049305A"/>
    <w:rsid w:val="004932C0"/>
    <w:rsid w:val="004937C5"/>
    <w:rsid w:val="00493A7A"/>
    <w:rsid w:val="00493DB0"/>
    <w:rsid w:val="00494119"/>
    <w:rsid w:val="00494475"/>
    <w:rsid w:val="00494555"/>
    <w:rsid w:val="0049495F"/>
    <w:rsid w:val="00495349"/>
    <w:rsid w:val="00495879"/>
    <w:rsid w:val="00495B85"/>
    <w:rsid w:val="0049618D"/>
    <w:rsid w:val="00496FC9"/>
    <w:rsid w:val="00497425"/>
    <w:rsid w:val="004A00C8"/>
    <w:rsid w:val="004A00D4"/>
    <w:rsid w:val="004A0A78"/>
    <w:rsid w:val="004A0D45"/>
    <w:rsid w:val="004A1FE9"/>
    <w:rsid w:val="004A25C3"/>
    <w:rsid w:val="004A38D3"/>
    <w:rsid w:val="004A3B3F"/>
    <w:rsid w:val="004A3D8D"/>
    <w:rsid w:val="004A3E7F"/>
    <w:rsid w:val="004A4310"/>
    <w:rsid w:val="004A513A"/>
    <w:rsid w:val="004A562C"/>
    <w:rsid w:val="004A5901"/>
    <w:rsid w:val="004A6416"/>
    <w:rsid w:val="004A673F"/>
    <w:rsid w:val="004A6A33"/>
    <w:rsid w:val="004A6ADE"/>
    <w:rsid w:val="004A771A"/>
    <w:rsid w:val="004A7D83"/>
    <w:rsid w:val="004A7F9F"/>
    <w:rsid w:val="004B07D7"/>
    <w:rsid w:val="004B0836"/>
    <w:rsid w:val="004B0CF6"/>
    <w:rsid w:val="004B20A2"/>
    <w:rsid w:val="004B2E15"/>
    <w:rsid w:val="004B2E5A"/>
    <w:rsid w:val="004B3307"/>
    <w:rsid w:val="004B3577"/>
    <w:rsid w:val="004B35D7"/>
    <w:rsid w:val="004B39D0"/>
    <w:rsid w:val="004B3BBF"/>
    <w:rsid w:val="004B3C33"/>
    <w:rsid w:val="004B3EE8"/>
    <w:rsid w:val="004B48F7"/>
    <w:rsid w:val="004B4E3C"/>
    <w:rsid w:val="004B6CB3"/>
    <w:rsid w:val="004B6CD6"/>
    <w:rsid w:val="004B7263"/>
    <w:rsid w:val="004B7887"/>
    <w:rsid w:val="004C008B"/>
    <w:rsid w:val="004C0D4F"/>
    <w:rsid w:val="004C10D5"/>
    <w:rsid w:val="004C1210"/>
    <w:rsid w:val="004C18EE"/>
    <w:rsid w:val="004C3C16"/>
    <w:rsid w:val="004C3E63"/>
    <w:rsid w:val="004C4B10"/>
    <w:rsid w:val="004C4FB8"/>
    <w:rsid w:val="004C5618"/>
    <w:rsid w:val="004C5797"/>
    <w:rsid w:val="004C5EA3"/>
    <w:rsid w:val="004C62B5"/>
    <w:rsid w:val="004C6388"/>
    <w:rsid w:val="004C64DB"/>
    <w:rsid w:val="004C6701"/>
    <w:rsid w:val="004C67EC"/>
    <w:rsid w:val="004C694B"/>
    <w:rsid w:val="004C789A"/>
    <w:rsid w:val="004C7FE3"/>
    <w:rsid w:val="004D0569"/>
    <w:rsid w:val="004D0D6D"/>
    <w:rsid w:val="004D1010"/>
    <w:rsid w:val="004D14FA"/>
    <w:rsid w:val="004D194E"/>
    <w:rsid w:val="004D1C8B"/>
    <w:rsid w:val="004D280F"/>
    <w:rsid w:val="004D2BAE"/>
    <w:rsid w:val="004D2BFA"/>
    <w:rsid w:val="004D2D03"/>
    <w:rsid w:val="004D41D7"/>
    <w:rsid w:val="004D42F1"/>
    <w:rsid w:val="004D504E"/>
    <w:rsid w:val="004D5464"/>
    <w:rsid w:val="004D6377"/>
    <w:rsid w:val="004D6DEC"/>
    <w:rsid w:val="004D751A"/>
    <w:rsid w:val="004D7973"/>
    <w:rsid w:val="004D7DE3"/>
    <w:rsid w:val="004E0820"/>
    <w:rsid w:val="004E0B0B"/>
    <w:rsid w:val="004E0B7C"/>
    <w:rsid w:val="004E24C3"/>
    <w:rsid w:val="004E261A"/>
    <w:rsid w:val="004E4D27"/>
    <w:rsid w:val="004E5E4F"/>
    <w:rsid w:val="004E62D2"/>
    <w:rsid w:val="004E713E"/>
    <w:rsid w:val="004E79C3"/>
    <w:rsid w:val="004E7A14"/>
    <w:rsid w:val="004E7CC3"/>
    <w:rsid w:val="004E7EC7"/>
    <w:rsid w:val="004E7FB3"/>
    <w:rsid w:val="004F02E2"/>
    <w:rsid w:val="004F0FEF"/>
    <w:rsid w:val="004F10B3"/>
    <w:rsid w:val="004F10FD"/>
    <w:rsid w:val="004F114B"/>
    <w:rsid w:val="004F148C"/>
    <w:rsid w:val="004F14F3"/>
    <w:rsid w:val="004F190B"/>
    <w:rsid w:val="004F1916"/>
    <w:rsid w:val="004F1AB2"/>
    <w:rsid w:val="004F2515"/>
    <w:rsid w:val="004F2F90"/>
    <w:rsid w:val="004F3A61"/>
    <w:rsid w:val="004F3F0B"/>
    <w:rsid w:val="004F57FE"/>
    <w:rsid w:val="004F5D40"/>
    <w:rsid w:val="004F65FE"/>
    <w:rsid w:val="004F674E"/>
    <w:rsid w:val="004F7B8C"/>
    <w:rsid w:val="004F7D5A"/>
    <w:rsid w:val="0050068A"/>
    <w:rsid w:val="00501162"/>
    <w:rsid w:val="005016C5"/>
    <w:rsid w:val="00501D1B"/>
    <w:rsid w:val="00502386"/>
    <w:rsid w:val="00502633"/>
    <w:rsid w:val="00502884"/>
    <w:rsid w:val="00505220"/>
    <w:rsid w:val="005052FC"/>
    <w:rsid w:val="00505334"/>
    <w:rsid w:val="005057BF"/>
    <w:rsid w:val="00506546"/>
    <w:rsid w:val="005065C3"/>
    <w:rsid w:val="00506822"/>
    <w:rsid w:val="00506A43"/>
    <w:rsid w:val="00507D66"/>
    <w:rsid w:val="00507E42"/>
    <w:rsid w:val="005122E8"/>
    <w:rsid w:val="00512631"/>
    <w:rsid w:val="005134EF"/>
    <w:rsid w:val="005135B9"/>
    <w:rsid w:val="00513B00"/>
    <w:rsid w:val="005143D5"/>
    <w:rsid w:val="0051447A"/>
    <w:rsid w:val="005151F8"/>
    <w:rsid w:val="0051553A"/>
    <w:rsid w:val="00515C6E"/>
    <w:rsid w:val="00515DBF"/>
    <w:rsid w:val="0051656D"/>
    <w:rsid w:val="00516C2D"/>
    <w:rsid w:val="00516D07"/>
    <w:rsid w:val="00516DF8"/>
    <w:rsid w:val="00516F32"/>
    <w:rsid w:val="005172A6"/>
    <w:rsid w:val="00517E15"/>
    <w:rsid w:val="005201EB"/>
    <w:rsid w:val="005206EE"/>
    <w:rsid w:val="005212A9"/>
    <w:rsid w:val="00521863"/>
    <w:rsid w:val="00522421"/>
    <w:rsid w:val="00522C42"/>
    <w:rsid w:val="00522E2A"/>
    <w:rsid w:val="00523C38"/>
    <w:rsid w:val="00523EAA"/>
    <w:rsid w:val="0052425C"/>
    <w:rsid w:val="00524419"/>
    <w:rsid w:val="00525C4C"/>
    <w:rsid w:val="00525D96"/>
    <w:rsid w:val="00526D4F"/>
    <w:rsid w:val="00526DF4"/>
    <w:rsid w:val="0052745F"/>
    <w:rsid w:val="0052752B"/>
    <w:rsid w:val="00527CA4"/>
    <w:rsid w:val="00530538"/>
    <w:rsid w:val="00531176"/>
    <w:rsid w:val="00531335"/>
    <w:rsid w:val="00531A1C"/>
    <w:rsid w:val="00531AD7"/>
    <w:rsid w:val="00531B97"/>
    <w:rsid w:val="005330C8"/>
    <w:rsid w:val="00533D90"/>
    <w:rsid w:val="00534A27"/>
    <w:rsid w:val="00534B6C"/>
    <w:rsid w:val="00535342"/>
    <w:rsid w:val="0053569A"/>
    <w:rsid w:val="0053716C"/>
    <w:rsid w:val="0053741C"/>
    <w:rsid w:val="00540086"/>
    <w:rsid w:val="005403E9"/>
    <w:rsid w:val="00540A4A"/>
    <w:rsid w:val="00540F04"/>
    <w:rsid w:val="005413D2"/>
    <w:rsid w:val="00541539"/>
    <w:rsid w:val="00541B1E"/>
    <w:rsid w:val="00541B62"/>
    <w:rsid w:val="00542259"/>
    <w:rsid w:val="005427A4"/>
    <w:rsid w:val="00542C6A"/>
    <w:rsid w:val="00543B62"/>
    <w:rsid w:val="005449AD"/>
    <w:rsid w:val="00544C4D"/>
    <w:rsid w:val="005456D8"/>
    <w:rsid w:val="0054612A"/>
    <w:rsid w:val="005462C1"/>
    <w:rsid w:val="00546ABC"/>
    <w:rsid w:val="0054755F"/>
    <w:rsid w:val="00550505"/>
    <w:rsid w:val="005507A5"/>
    <w:rsid w:val="0055090F"/>
    <w:rsid w:val="00550AC0"/>
    <w:rsid w:val="00550E1F"/>
    <w:rsid w:val="0055159C"/>
    <w:rsid w:val="0055239A"/>
    <w:rsid w:val="00552CE9"/>
    <w:rsid w:val="00552D8B"/>
    <w:rsid w:val="00552DD7"/>
    <w:rsid w:val="00552E42"/>
    <w:rsid w:val="00552ED1"/>
    <w:rsid w:val="005531B3"/>
    <w:rsid w:val="005531EC"/>
    <w:rsid w:val="00553325"/>
    <w:rsid w:val="00553F11"/>
    <w:rsid w:val="0055435E"/>
    <w:rsid w:val="005543F7"/>
    <w:rsid w:val="00554681"/>
    <w:rsid w:val="00554967"/>
    <w:rsid w:val="005556E6"/>
    <w:rsid w:val="005559E6"/>
    <w:rsid w:val="00555B8E"/>
    <w:rsid w:val="005568CE"/>
    <w:rsid w:val="00556916"/>
    <w:rsid w:val="0055739E"/>
    <w:rsid w:val="0056060E"/>
    <w:rsid w:val="0056128E"/>
    <w:rsid w:val="00561331"/>
    <w:rsid w:val="00561E92"/>
    <w:rsid w:val="00562102"/>
    <w:rsid w:val="005629EF"/>
    <w:rsid w:val="00562DE4"/>
    <w:rsid w:val="00564188"/>
    <w:rsid w:val="00564660"/>
    <w:rsid w:val="00565863"/>
    <w:rsid w:val="00565E12"/>
    <w:rsid w:val="0056795D"/>
    <w:rsid w:val="005716CA"/>
    <w:rsid w:val="005717FF"/>
    <w:rsid w:val="00571E9A"/>
    <w:rsid w:val="00572D77"/>
    <w:rsid w:val="00573426"/>
    <w:rsid w:val="00573F83"/>
    <w:rsid w:val="00574938"/>
    <w:rsid w:val="00575602"/>
    <w:rsid w:val="005768FE"/>
    <w:rsid w:val="00576994"/>
    <w:rsid w:val="00576AAA"/>
    <w:rsid w:val="005779D8"/>
    <w:rsid w:val="005804D6"/>
    <w:rsid w:val="005807E4"/>
    <w:rsid w:val="00581025"/>
    <w:rsid w:val="0058187A"/>
    <w:rsid w:val="00581DF5"/>
    <w:rsid w:val="00581E60"/>
    <w:rsid w:val="00582538"/>
    <w:rsid w:val="005828C4"/>
    <w:rsid w:val="00583E83"/>
    <w:rsid w:val="005843EA"/>
    <w:rsid w:val="00584530"/>
    <w:rsid w:val="005849A8"/>
    <w:rsid w:val="00584E54"/>
    <w:rsid w:val="00585479"/>
    <w:rsid w:val="00585A6C"/>
    <w:rsid w:val="00586A80"/>
    <w:rsid w:val="00586D73"/>
    <w:rsid w:val="00586EA2"/>
    <w:rsid w:val="0058729F"/>
    <w:rsid w:val="005877CA"/>
    <w:rsid w:val="00591357"/>
    <w:rsid w:val="005913E0"/>
    <w:rsid w:val="00591DC3"/>
    <w:rsid w:val="00592637"/>
    <w:rsid w:val="00594670"/>
    <w:rsid w:val="00594C68"/>
    <w:rsid w:val="00595433"/>
    <w:rsid w:val="005954CB"/>
    <w:rsid w:val="00595723"/>
    <w:rsid w:val="005963C9"/>
    <w:rsid w:val="005964B8"/>
    <w:rsid w:val="00596B99"/>
    <w:rsid w:val="005971EB"/>
    <w:rsid w:val="005973EC"/>
    <w:rsid w:val="00597C59"/>
    <w:rsid w:val="00597C68"/>
    <w:rsid w:val="005A010D"/>
    <w:rsid w:val="005A133A"/>
    <w:rsid w:val="005A1DED"/>
    <w:rsid w:val="005A218E"/>
    <w:rsid w:val="005A21E8"/>
    <w:rsid w:val="005A23CB"/>
    <w:rsid w:val="005A2690"/>
    <w:rsid w:val="005A27AF"/>
    <w:rsid w:val="005A2917"/>
    <w:rsid w:val="005A2A0D"/>
    <w:rsid w:val="005A31C2"/>
    <w:rsid w:val="005A3D4D"/>
    <w:rsid w:val="005A4613"/>
    <w:rsid w:val="005A4B55"/>
    <w:rsid w:val="005A53FF"/>
    <w:rsid w:val="005A5441"/>
    <w:rsid w:val="005A5475"/>
    <w:rsid w:val="005A5580"/>
    <w:rsid w:val="005A5781"/>
    <w:rsid w:val="005A6D21"/>
    <w:rsid w:val="005A6F53"/>
    <w:rsid w:val="005A74B1"/>
    <w:rsid w:val="005A7C51"/>
    <w:rsid w:val="005A7F3F"/>
    <w:rsid w:val="005B032B"/>
    <w:rsid w:val="005B039D"/>
    <w:rsid w:val="005B058E"/>
    <w:rsid w:val="005B0A48"/>
    <w:rsid w:val="005B18CB"/>
    <w:rsid w:val="005B2159"/>
    <w:rsid w:val="005B2598"/>
    <w:rsid w:val="005B31D1"/>
    <w:rsid w:val="005B39E9"/>
    <w:rsid w:val="005B3E5B"/>
    <w:rsid w:val="005B4A70"/>
    <w:rsid w:val="005B5ED4"/>
    <w:rsid w:val="005B7267"/>
    <w:rsid w:val="005B7329"/>
    <w:rsid w:val="005B7B69"/>
    <w:rsid w:val="005B7F85"/>
    <w:rsid w:val="005C06F7"/>
    <w:rsid w:val="005C0E7E"/>
    <w:rsid w:val="005C0ED5"/>
    <w:rsid w:val="005C1186"/>
    <w:rsid w:val="005C1455"/>
    <w:rsid w:val="005C1993"/>
    <w:rsid w:val="005C2064"/>
    <w:rsid w:val="005C4155"/>
    <w:rsid w:val="005C4DE3"/>
    <w:rsid w:val="005C5546"/>
    <w:rsid w:val="005C57DB"/>
    <w:rsid w:val="005C5BD0"/>
    <w:rsid w:val="005C6FDD"/>
    <w:rsid w:val="005C7BFB"/>
    <w:rsid w:val="005C7C4B"/>
    <w:rsid w:val="005D0422"/>
    <w:rsid w:val="005D11A4"/>
    <w:rsid w:val="005D16DC"/>
    <w:rsid w:val="005D1EB0"/>
    <w:rsid w:val="005D2883"/>
    <w:rsid w:val="005D5500"/>
    <w:rsid w:val="005D55F0"/>
    <w:rsid w:val="005D637A"/>
    <w:rsid w:val="005D6E39"/>
    <w:rsid w:val="005D79F5"/>
    <w:rsid w:val="005D79FA"/>
    <w:rsid w:val="005D7BBF"/>
    <w:rsid w:val="005E0532"/>
    <w:rsid w:val="005E057D"/>
    <w:rsid w:val="005E0850"/>
    <w:rsid w:val="005E0CAF"/>
    <w:rsid w:val="005E19B9"/>
    <w:rsid w:val="005E200E"/>
    <w:rsid w:val="005E20F8"/>
    <w:rsid w:val="005E27F9"/>
    <w:rsid w:val="005E2B18"/>
    <w:rsid w:val="005E2E0E"/>
    <w:rsid w:val="005E3D11"/>
    <w:rsid w:val="005E4AAD"/>
    <w:rsid w:val="005E4CDF"/>
    <w:rsid w:val="005E4D5B"/>
    <w:rsid w:val="005E5C96"/>
    <w:rsid w:val="005E5D48"/>
    <w:rsid w:val="005E6CAD"/>
    <w:rsid w:val="005E6D49"/>
    <w:rsid w:val="005E70EA"/>
    <w:rsid w:val="005E7DFD"/>
    <w:rsid w:val="005F06F2"/>
    <w:rsid w:val="005F0736"/>
    <w:rsid w:val="005F0850"/>
    <w:rsid w:val="005F16AA"/>
    <w:rsid w:val="005F27A8"/>
    <w:rsid w:val="005F2F13"/>
    <w:rsid w:val="005F33CA"/>
    <w:rsid w:val="005F386E"/>
    <w:rsid w:val="005F436F"/>
    <w:rsid w:val="005F512D"/>
    <w:rsid w:val="005F558A"/>
    <w:rsid w:val="005F6313"/>
    <w:rsid w:val="005F78A7"/>
    <w:rsid w:val="0060088C"/>
    <w:rsid w:val="006008AA"/>
    <w:rsid w:val="00600F25"/>
    <w:rsid w:val="006018FA"/>
    <w:rsid w:val="006028E0"/>
    <w:rsid w:val="006030EB"/>
    <w:rsid w:val="00603637"/>
    <w:rsid w:val="00603ADC"/>
    <w:rsid w:val="00603FAE"/>
    <w:rsid w:val="00604003"/>
    <w:rsid w:val="00604119"/>
    <w:rsid w:val="00604531"/>
    <w:rsid w:val="006047DA"/>
    <w:rsid w:val="00604CB2"/>
    <w:rsid w:val="00605474"/>
    <w:rsid w:val="006054A1"/>
    <w:rsid w:val="0060556B"/>
    <w:rsid w:val="006059F2"/>
    <w:rsid w:val="00606CC6"/>
    <w:rsid w:val="00607C4D"/>
    <w:rsid w:val="00610417"/>
    <w:rsid w:val="006109CD"/>
    <w:rsid w:val="0061106D"/>
    <w:rsid w:val="006117BE"/>
    <w:rsid w:val="006117D5"/>
    <w:rsid w:val="006121C8"/>
    <w:rsid w:val="00612391"/>
    <w:rsid w:val="006124BB"/>
    <w:rsid w:val="00612B7D"/>
    <w:rsid w:val="00612BCF"/>
    <w:rsid w:val="006133A4"/>
    <w:rsid w:val="00614B30"/>
    <w:rsid w:val="006154CA"/>
    <w:rsid w:val="00615766"/>
    <w:rsid w:val="00615CA2"/>
    <w:rsid w:val="00616595"/>
    <w:rsid w:val="0061678A"/>
    <w:rsid w:val="006169ED"/>
    <w:rsid w:val="00616BD5"/>
    <w:rsid w:val="006176BC"/>
    <w:rsid w:val="00617822"/>
    <w:rsid w:val="00617896"/>
    <w:rsid w:val="006178B5"/>
    <w:rsid w:val="00617F04"/>
    <w:rsid w:val="006204A1"/>
    <w:rsid w:val="006205CC"/>
    <w:rsid w:val="0062072C"/>
    <w:rsid w:val="00620BAD"/>
    <w:rsid w:val="00620CD5"/>
    <w:rsid w:val="00621D22"/>
    <w:rsid w:val="00622054"/>
    <w:rsid w:val="0062235E"/>
    <w:rsid w:val="00622440"/>
    <w:rsid w:val="00622620"/>
    <w:rsid w:val="0062298B"/>
    <w:rsid w:val="00622CDE"/>
    <w:rsid w:val="006234B6"/>
    <w:rsid w:val="006239AD"/>
    <w:rsid w:val="0062424D"/>
    <w:rsid w:val="006244F0"/>
    <w:rsid w:val="0062569D"/>
    <w:rsid w:val="0062600D"/>
    <w:rsid w:val="00626862"/>
    <w:rsid w:val="00626FCC"/>
    <w:rsid w:val="00630548"/>
    <w:rsid w:val="006310F9"/>
    <w:rsid w:val="00631356"/>
    <w:rsid w:val="00631AF0"/>
    <w:rsid w:val="006321AB"/>
    <w:rsid w:val="00632A31"/>
    <w:rsid w:val="00632BA0"/>
    <w:rsid w:val="0063300E"/>
    <w:rsid w:val="00633048"/>
    <w:rsid w:val="00633AFF"/>
    <w:rsid w:val="0063464A"/>
    <w:rsid w:val="0063570A"/>
    <w:rsid w:val="00635EF1"/>
    <w:rsid w:val="00636735"/>
    <w:rsid w:val="006369B4"/>
    <w:rsid w:val="00637135"/>
    <w:rsid w:val="006371B0"/>
    <w:rsid w:val="00637872"/>
    <w:rsid w:val="006378F1"/>
    <w:rsid w:val="00637C86"/>
    <w:rsid w:val="00640E0A"/>
    <w:rsid w:val="00641631"/>
    <w:rsid w:val="0064221B"/>
    <w:rsid w:val="00643E98"/>
    <w:rsid w:val="006442C8"/>
    <w:rsid w:val="00644375"/>
    <w:rsid w:val="006448E9"/>
    <w:rsid w:val="006452DB"/>
    <w:rsid w:val="00645318"/>
    <w:rsid w:val="00646AD1"/>
    <w:rsid w:val="00650064"/>
    <w:rsid w:val="00650CF6"/>
    <w:rsid w:val="00650DC4"/>
    <w:rsid w:val="00650FBC"/>
    <w:rsid w:val="00651354"/>
    <w:rsid w:val="00652EB2"/>
    <w:rsid w:val="006536CB"/>
    <w:rsid w:val="00653830"/>
    <w:rsid w:val="00653B6E"/>
    <w:rsid w:val="00654177"/>
    <w:rsid w:val="00654358"/>
    <w:rsid w:val="00655C2B"/>
    <w:rsid w:val="00655C7C"/>
    <w:rsid w:val="0065651A"/>
    <w:rsid w:val="006610B1"/>
    <w:rsid w:val="006615EB"/>
    <w:rsid w:val="00661ACA"/>
    <w:rsid w:val="00661C4D"/>
    <w:rsid w:val="00661F35"/>
    <w:rsid w:val="006623D6"/>
    <w:rsid w:val="00662A8D"/>
    <w:rsid w:val="00662FA6"/>
    <w:rsid w:val="006631FE"/>
    <w:rsid w:val="006635BB"/>
    <w:rsid w:val="006635F6"/>
    <w:rsid w:val="00663869"/>
    <w:rsid w:val="006638B3"/>
    <w:rsid w:val="00663D72"/>
    <w:rsid w:val="00664299"/>
    <w:rsid w:val="00664386"/>
    <w:rsid w:val="00664577"/>
    <w:rsid w:val="006649C0"/>
    <w:rsid w:val="00665209"/>
    <w:rsid w:val="0066540F"/>
    <w:rsid w:val="00665A2E"/>
    <w:rsid w:val="00666338"/>
    <w:rsid w:val="00666472"/>
    <w:rsid w:val="00666975"/>
    <w:rsid w:val="0067046E"/>
    <w:rsid w:val="006709D3"/>
    <w:rsid w:val="00670DD9"/>
    <w:rsid w:val="0067122B"/>
    <w:rsid w:val="0067159B"/>
    <w:rsid w:val="006716A3"/>
    <w:rsid w:val="00671D2B"/>
    <w:rsid w:val="0067369F"/>
    <w:rsid w:val="00673955"/>
    <w:rsid w:val="006746BF"/>
    <w:rsid w:val="00674924"/>
    <w:rsid w:val="00674966"/>
    <w:rsid w:val="00674B2E"/>
    <w:rsid w:val="006750F5"/>
    <w:rsid w:val="00675154"/>
    <w:rsid w:val="0067519F"/>
    <w:rsid w:val="006755B2"/>
    <w:rsid w:val="006756BA"/>
    <w:rsid w:val="00675803"/>
    <w:rsid w:val="00676D15"/>
    <w:rsid w:val="00677369"/>
    <w:rsid w:val="006801D6"/>
    <w:rsid w:val="0068030B"/>
    <w:rsid w:val="00680BE4"/>
    <w:rsid w:val="00680FED"/>
    <w:rsid w:val="00681B37"/>
    <w:rsid w:val="00681F1F"/>
    <w:rsid w:val="00682518"/>
    <w:rsid w:val="00682E63"/>
    <w:rsid w:val="00683D5C"/>
    <w:rsid w:val="00684218"/>
    <w:rsid w:val="00685360"/>
    <w:rsid w:val="006857A0"/>
    <w:rsid w:val="00686360"/>
    <w:rsid w:val="006875C8"/>
    <w:rsid w:val="00687650"/>
    <w:rsid w:val="0068765B"/>
    <w:rsid w:val="0069001B"/>
    <w:rsid w:val="006901E5"/>
    <w:rsid w:val="00690350"/>
    <w:rsid w:val="00690522"/>
    <w:rsid w:val="0069133E"/>
    <w:rsid w:val="00691ADE"/>
    <w:rsid w:val="00692BE4"/>
    <w:rsid w:val="006935BD"/>
    <w:rsid w:val="00693819"/>
    <w:rsid w:val="00693972"/>
    <w:rsid w:val="006941FC"/>
    <w:rsid w:val="006945BB"/>
    <w:rsid w:val="00694B23"/>
    <w:rsid w:val="006951D4"/>
    <w:rsid w:val="00695428"/>
    <w:rsid w:val="006957AD"/>
    <w:rsid w:val="006957AF"/>
    <w:rsid w:val="00695C8B"/>
    <w:rsid w:val="00695CA9"/>
    <w:rsid w:val="006962B8"/>
    <w:rsid w:val="00696CBF"/>
    <w:rsid w:val="006971F1"/>
    <w:rsid w:val="006979D9"/>
    <w:rsid w:val="006A0102"/>
    <w:rsid w:val="006A02A0"/>
    <w:rsid w:val="006A0878"/>
    <w:rsid w:val="006A106B"/>
    <w:rsid w:val="006A14DF"/>
    <w:rsid w:val="006A1782"/>
    <w:rsid w:val="006A1B1F"/>
    <w:rsid w:val="006A1CEC"/>
    <w:rsid w:val="006A1F5B"/>
    <w:rsid w:val="006A242C"/>
    <w:rsid w:val="006A3645"/>
    <w:rsid w:val="006A3DD8"/>
    <w:rsid w:val="006A404E"/>
    <w:rsid w:val="006A4978"/>
    <w:rsid w:val="006A4E15"/>
    <w:rsid w:val="006A5775"/>
    <w:rsid w:val="006A669C"/>
    <w:rsid w:val="006A6AB3"/>
    <w:rsid w:val="006A750F"/>
    <w:rsid w:val="006A7973"/>
    <w:rsid w:val="006A7A5F"/>
    <w:rsid w:val="006A7F36"/>
    <w:rsid w:val="006B0492"/>
    <w:rsid w:val="006B0A11"/>
    <w:rsid w:val="006B0B34"/>
    <w:rsid w:val="006B18F8"/>
    <w:rsid w:val="006B1953"/>
    <w:rsid w:val="006B279F"/>
    <w:rsid w:val="006B2AE0"/>
    <w:rsid w:val="006B2C5B"/>
    <w:rsid w:val="006B2C9F"/>
    <w:rsid w:val="006B3D3E"/>
    <w:rsid w:val="006B4954"/>
    <w:rsid w:val="006B5B77"/>
    <w:rsid w:val="006B6ED2"/>
    <w:rsid w:val="006B783C"/>
    <w:rsid w:val="006C0DBC"/>
    <w:rsid w:val="006C117E"/>
    <w:rsid w:val="006C12DD"/>
    <w:rsid w:val="006C1891"/>
    <w:rsid w:val="006C25BE"/>
    <w:rsid w:val="006C2B99"/>
    <w:rsid w:val="006C30D0"/>
    <w:rsid w:val="006C3422"/>
    <w:rsid w:val="006C4258"/>
    <w:rsid w:val="006C493A"/>
    <w:rsid w:val="006C4FDF"/>
    <w:rsid w:val="006C55A6"/>
    <w:rsid w:val="006C592D"/>
    <w:rsid w:val="006C5F7F"/>
    <w:rsid w:val="006C6412"/>
    <w:rsid w:val="006C644A"/>
    <w:rsid w:val="006C652B"/>
    <w:rsid w:val="006C66F0"/>
    <w:rsid w:val="006C6D85"/>
    <w:rsid w:val="006C746D"/>
    <w:rsid w:val="006C77CD"/>
    <w:rsid w:val="006C791D"/>
    <w:rsid w:val="006D0240"/>
    <w:rsid w:val="006D0388"/>
    <w:rsid w:val="006D0D94"/>
    <w:rsid w:val="006D17D5"/>
    <w:rsid w:val="006D1BBF"/>
    <w:rsid w:val="006D23F0"/>
    <w:rsid w:val="006D2891"/>
    <w:rsid w:val="006D2A26"/>
    <w:rsid w:val="006D3212"/>
    <w:rsid w:val="006D3527"/>
    <w:rsid w:val="006D392D"/>
    <w:rsid w:val="006D4618"/>
    <w:rsid w:val="006D4EAD"/>
    <w:rsid w:val="006D5812"/>
    <w:rsid w:val="006D6B67"/>
    <w:rsid w:val="006D7761"/>
    <w:rsid w:val="006D78F9"/>
    <w:rsid w:val="006E07E2"/>
    <w:rsid w:val="006E13B4"/>
    <w:rsid w:val="006E4589"/>
    <w:rsid w:val="006E4D05"/>
    <w:rsid w:val="006E53B3"/>
    <w:rsid w:val="006E54FA"/>
    <w:rsid w:val="006E717B"/>
    <w:rsid w:val="006E7C0D"/>
    <w:rsid w:val="006F00A5"/>
    <w:rsid w:val="006F06D3"/>
    <w:rsid w:val="006F0971"/>
    <w:rsid w:val="006F0E3A"/>
    <w:rsid w:val="006F115F"/>
    <w:rsid w:val="006F1C81"/>
    <w:rsid w:val="006F2578"/>
    <w:rsid w:val="006F26BF"/>
    <w:rsid w:val="006F2FE4"/>
    <w:rsid w:val="006F3891"/>
    <w:rsid w:val="006F3AA7"/>
    <w:rsid w:val="006F3CE0"/>
    <w:rsid w:val="006F47E0"/>
    <w:rsid w:val="006F49A4"/>
    <w:rsid w:val="006F4A08"/>
    <w:rsid w:val="006F4A8D"/>
    <w:rsid w:val="006F57E2"/>
    <w:rsid w:val="006F5801"/>
    <w:rsid w:val="006F6132"/>
    <w:rsid w:val="006F6300"/>
    <w:rsid w:val="006F6B54"/>
    <w:rsid w:val="006F6CCD"/>
    <w:rsid w:val="006F6F48"/>
    <w:rsid w:val="006F6F8A"/>
    <w:rsid w:val="006F700F"/>
    <w:rsid w:val="006F7302"/>
    <w:rsid w:val="006F7587"/>
    <w:rsid w:val="006F78E1"/>
    <w:rsid w:val="006F7BFB"/>
    <w:rsid w:val="0070017C"/>
    <w:rsid w:val="007002B8"/>
    <w:rsid w:val="00700A5A"/>
    <w:rsid w:val="00700CDE"/>
    <w:rsid w:val="007019DA"/>
    <w:rsid w:val="00702013"/>
    <w:rsid w:val="007020E6"/>
    <w:rsid w:val="0070229E"/>
    <w:rsid w:val="00702DFF"/>
    <w:rsid w:val="00702E10"/>
    <w:rsid w:val="00702F81"/>
    <w:rsid w:val="00703508"/>
    <w:rsid w:val="00703B82"/>
    <w:rsid w:val="0070439B"/>
    <w:rsid w:val="00704503"/>
    <w:rsid w:val="00704BBF"/>
    <w:rsid w:val="00704DBA"/>
    <w:rsid w:val="007050E0"/>
    <w:rsid w:val="00705BF4"/>
    <w:rsid w:val="00706812"/>
    <w:rsid w:val="00706838"/>
    <w:rsid w:val="007069A6"/>
    <w:rsid w:val="00707967"/>
    <w:rsid w:val="00707E9E"/>
    <w:rsid w:val="00707EE6"/>
    <w:rsid w:val="007109EC"/>
    <w:rsid w:val="00710A37"/>
    <w:rsid w:val="00710A46"/>
    <w:rsid w:val="00710AD0"/>
    <w:rsid w:val="00711036"/>
    <w:rsid w:val="00711744"/>
    <w:rsid w:val="007124B3"/>
    <w:rsid w:val="00712611"/>
    <w:rsid w:val="0071275B"/>
    <w:rsid w:val="00712A86"/>
    <w:rsid w:val="00712F97"/>
    <w:rsid w:val="00713348"/>
    <w:rsid w:val="007136D9"/>
    <w:rsid w:val="00713DBD"/>
    <w:rsid w:val="00713DE6"/>
    <w:rsid w:val="00714B03"/>
    <w:rsid w:val="00714D41"/>
    <w:rsid w:val="00715291"/>
    <w:rsid w:val="00715963"/>
    <w:rsid w:val="0071632C"/>
    <w:rsid w:val="007163EE"/>
    <w:rsid w:val="00716467"/>
    <w:rsid w:val="0071652D"/>
    <w:rsid w:val="00717972"/>
    <w:rsid w:val="00717EB3"/>
    <w:rsid w:val="00717F64"/>
    <w:rsid w:val="00720215"/>
    <w:rsid w:val="00720326"/>
    <w:rsid w:val="00720C5E"/>
    <w:rsid w:val="0072142E"/>
    <w:rsid w:val="00721C6E"/>
    <w:rsid w:val="00722090"/>
    <w:rsid w:val="007221BE"/>
    <w:rsid w:val="0072262A"/>
    <w:rsid w:val="0072306F"/>
    <w:rsid w:val="007234A6"/>
    <w:rsid w:val="00724033"/>
    <w:rsid w:val="00724286"/>
    <w:rsid w:val="0072442A"/>
    <w:rsid w:val="0072444A"/>
    <w:rsid w:val="007249B7"/>
    <w:rsid w:val="00724A90"/>
    <w:rsid w:val="00726192"/>
    <w:rsid w:val="00726262"/>
    <w:rsid w:val="00726780"/>
    <w:rsid w:val="0072715F"/>
    <w:rsid w:val="00727DF0"/>
    <w:rsid w:val="00727F6F"/>
    <w:rsid w:val="00727F72"/>
    <w:rsid w:val="007305F4"/>
    <w:rsid w:val="00730E0E"/>
    <w:rsid w:val="00730F3F"/>
    <w:rsid w:val="00731493"/>
    <w:rsid w:val="00731D82"/>
    <w:rsid w:val="00732528"/>
    <w:rsid w:val="007327FE"/>
    <w:rsid w:val="00732E49"/>
    <w:rsid w:val="00732F51"/>
    <w:rsid w:val="00733029"/>
    <w:rsid w:val="00733757"/>
    <w:rsid w:val="0073465C"/>
    <w:rsid w:val="0073469C"/>
    <w:rsid w:val="00734CFC"/>
    <w:rsid w:val="007353C4"/>
    <w:rsid w:val="00735960"/>
    <w:rsid w:val="00736619"/>
    <w:rsid w:val="00736FE1"/>
    <w:rsid w:val="00740A8E"/>
    <w:rsid w:val="00741418"/>
    <w:rsid w:val="00741498"/>
    <w:rsid w:val="00741666"/>
    <w:rsid w:val="007420C9"/>
    <w:rsid w:val="00742221"/>
    <w:rsid w:val="0074231F"/>
    <w:rsid w:val="00742502"/>
    <w:rsid w:val="00742670"/>
    <w:rsid w:val="00742CF0"/>
    <w:rsid w:val="00742E74"/>
    <w:rsid w:val="007431E3"/>
    <w:rsid w:val="00743901"/>
    <w:rsid w:val="00743A52"/>
    <w:rsid w:val="00743A78"/>
    <w:rsid w:val="00743D1D"/>
    <w:rsid w:val="00743E56"/>
    <w:rsid w:val="00744D82"/>
    <w:rsid w:val="00744E4A"/>
    <w:rsid w:val="00745C47"/>
    <w:rsid w:val="00745CD0"/>
    <w:rsid w:val="0074615D"/>
    <w:rsid w:val="007501BD"/>
    <w:rsid w:val="00750DFC"/>
    <w:rsid w:val="0075146D"/>
    <w:rsid w:val="00751870"/>
    <w:rsid w:val="00751B15"/>
    <w:rsid w:val="00751DF3"/>
    <w:rsid w:val="00751E8C"/>
    <w:rsid w:val="00752184"/>
    <w:rsid w:val="007523C9"/>
    <w:rsid w:val="0075359A"/>
    <w:rsid w:val="007540DE"/>
    <w:rsid w:val="007547D0"/>
    <w:rsid w:val="00754E52"/>
    <w:rsid w:val="007556EB"/>
    <w:rsid w:val="00755C4A"/>
    <w:rsid w:val="00756366"/>
    <w:rsid w:val="007563E6"/>
    <w:rsid w:val="007564A9"/>
    <w:rsid w:val="007567A6"/>
    <w:rsid w:val="0075755F"/>
    <w:rsid w:val="00757B7F"/>
    <w:rsid w:val="00760AEC"/>
    <w:rsid w:val="00760B18"/>
    <w:rsid w:val="00760BDE"/>
    <w:rsid w:val="00760F89"/>
    <w:rsid w:val="00761138"/>
    <w:rsid w:val="00761252"/>
    <w:rsid w:val="00761A1D"/>
    <w:rsid w:val="007628D1"/>
    <w:rsid w:val="00762DC9"/>
    <w:rsid w:val="007640CA"/>
    <w:rsid w:val="00764167"/>
    <w:rsid w:val="00764728"/>
    <w:rsid w:val="0076549A"/>
    <w:rsid w:val="0076666B"/>
    <w:rsid w:val="00766DA6"/>
    <w:rsid w:val="00766F69"/>
    <w:rsid w:val="007677EB"/>
    <w:rsid w:val="00767966"/>
    <w:rsid w:val="007700F7"/>
    <w:rsid w:val="0077046B"/>
    <w:rsid w:val="007706FB"/>
    <w:rsid w:val="00770A09"/>
    <w:rsid w:val="007719C9"/>
    <w:rsid w:val="00771BF8"/>
    <w:rsid w:val="00771DE3"/>
    <w:rsid w:val="00772DD7"/>
    <w:rsid w:val="0077365A"/>
    <w:rsid w:val="0077388A"/>
    <w:rsid w:val="00773F08"/>
    <w:rsid w:val="007746A4"/>
    <w:rsid w:val="00774DE2"/>
    <w:rsid w:val="007751C0"/>
    <w:rsid w:val="0077625C"/>
    <w:rsid w:val="00776A2F"/>
    <w:rsid w:val="007777B3"/>
    <w:rsid w:val="00777F14"/>
    <w:rsid w:val="007802C4"/>
    <w:rsid w:val="0078041D"/>
    <w:rsid w:val="007807A8"/>
    <w:rsid w:val="00780D84"/>
    <w:rsid w:val="00780E0C"/>
    <w:rsid w:val="0078127F"/>
    <w:rsid w:val="00781895"/>
    <w:rsid w:val="00781920"/>
    <w:rsid w:val="00782531"/>
    <w:rsid w:val="00782FCA"/>
    <w:rsid w:val="007834B7"/>
    <w:rsid w:val="00783C41"/>
    <w:rsid w:val="00783E91"/>
    <w:rsid w:val="007842C3"/>
    <w:rsid w:val="007853D5"/>
    <w:rsid w:val="007854DD"/>
    <w:rsid w:val="007854EC"/>
    <w:rsid w:val="007858DE"/>
    <w:rsid w:val="00785A27"/>
    <w:rsid w:val="00785ABF"/>
    <w:rsid w:val="00785D5D"/>
    <w:rsid w:val="00786599"/>
    <w:rsid w:val="00786B48"/>
    <w:rsid w:val="00787089"/>
    <w:rsid w:val="0078719D"/>
    <w:rsid w:val="00787543"/>
    <w:rsid w:val="007878F2"/>
    <w:rsid w:val="00787CB6"/>
    <w:rsid w:val="00790224"/>
    <w:rsid w:val="007904AD"/>
    <w:rsid w:val="00790732"/>
    <w:rsid w:val="00790F0A"/>
    <w:rsid w:val="007911A6"/>
    <w:rsid w:val="00791831"/>
    <w:rsid w:val="00791999"/>
    <w:rsid w:val="00791B61"/>
    <w:rsid w:val="00791CAC"/>
    <w:rsid w:val="00791DBC"/>
    <w:rsid w:val="00792A1F"/>
    <w:rsid w:val="00792D26"/>
    <w:rsid w:val="00793720"/>
    <w:rsid w:val="00794DF4"/>
    <w:rsid w:val="007953C4"/>
    <w:rsid w:val="0079567D"/>
    <w:rsid w:val="00795CA7"/>
    <w:rsid w:val="00796251"/>
    <w:rsid w:val="0079676E"/>
    <w:rsid w:val="007969C6"/>
    <w:rsid w:val="00796A19"/>
    <w:rsid w:val="00796C8A"/>
    <w:rsid w:val="007973B1"/>
    <w:rsid w:val="0079781B"/>
    <w:rsid w:val="00797C19"/>
    <w:rsid w:val="00797DD9"/>
    <w:rsid w:val="00797F51"/>
    <w:rsid w:val="007A0950"/>
    <w:rsid w:val="007A0A89"/>
    <w:rsid w:val="007A0BE0"/>
    <w:rsid w:val="007A0E58"/>
    <w:rsid w:val="007A1482"/>
    <w:rsid w:val="007A1AC4"/>
    <w:rsid w:val="007A2EE3"/>
    <w:rsid w:val="007A3AAB"/>
    <w:rsid w:val="007A3B28"/>
    <w:rsid w:val="007A4774"/>
    <w:rsid w:val="007A5321"/>
    <w:rsid w:val="007A62D0"/>
    <w:rsid w:val="007A6CEF"/>
    <w:rsid w:val="007A6D7E"/>
    <w:rsid w:val="007A7DFE"/>
    <w:rsid w:val="007B097F"/>
    <w:rsid w:val="007B1789"/>
    <w:rsid w:val="007B1896"/>
    <w:rsid w:val="007B1B42"/>
    <w:rsid w:val="007B1CC1"/>
    <w:rsid w:val="007B1DCE"/>
    <w:rsid w:val="007B2BD9"/>
    <w:rsid w:val="007B2C76"/>
    <w:rsid w:val="007B340F"/>
    <w:rsid w:val="007B4532"/>
    <w:rsid w:val="007B45CE"/>
    <w:rsid w:val="007B4883"/>
    <w:rsid w:val="007B4BAA"/>
    <w:rsid w:val="007B5102"/>
    <w:rsid w:val="007B5A4C"/>
    <w:rsid w:val="007B63F8"/>
    <w:rsid w:val="007B6D40"/>
    <w:rsid w:val="007B71B8"/>
    <w:rsid w:val="007B7492"/>
    <w:rsid w:val="007B75FF"/>
    <w:rsid w:val="007B7EF3"/>
    <w:rsid w:val="007B7FF2"/>
    <w:rsid w:val="007C134D"/>
    <w:rsid w:val="007C1AB3"/>
    <w:rsid w:val="007C1F9D"/>
    <w:rsid w:val="007C331D"/>
    <w:rsid w:val="007C3C4A"/>
    <w:rsid w:val="007C4AEB"/>
    <w:rsid w:val="007C54FC"/>
    <w:rsid w:val="007C551B"/>
    <w:rsid w:val="007C5674"/>
    <w:rsid w:val="007C5D4A"/>
    <w:rsid w:val="007C5F67"/>
    <w:rsid w:val="007C61F2"/>
    <w:rsid w:val="007C6433"/>
    <w:rsid w:val="007C7795"/>
    <w:rsid w:val="007C79CB"/>
    <w:rsid w:val="007C7F8A"/>
    <w:rsid w:val="007D0109"/>
    <w:rsid w:val="007D0D41"/>
    <w:rsid w:val="007D129F"/>
    <w:rsid w:val="007D12FE"/>
    <w:rsid w:val="007D13D2"/>
    <w:rsid w:val="007D1408"/>
    <w:rsid w:val="007D14F0"/>
    <w:rsid w:val="007D23A1"/>
    <w:rsid w:val="007D3088"/>
    <w:rsid w:val="007D30AC"/>
    <w:rsid w:val="007D3330"/>
    <w:rsid w:val="007D3724"/>
    <w:rsid w:val="007D3CCF"/>
    <w:rsid w:val="007D52BF"/>
    <w:rsid w:val="007D53E8"/>
    <w:rsid w:val="007D5B2C"/>
    <w:rsid w:val="007D6980"/>
    <w:rsid w:val="007D6AE5"/>
    <w:rsid w:val="007D76C7"/>
    <w:rsid w:val="007D7EC8"/>
    <w:rsid w:val="007E059D"/>
    <w:rsid w:val="007E13D9"/>
    <w:rsid w:val="007E151E"/>
    <w:rsid w:val="007E21D3"/>
    <w:rsid w:val="007E2634"/>
    <w:rsid w:val="007E2ECA"/>
    <w:rsid w:val="007E3656"/>
    <w:rsid w:val="007E47AC"/>
    <w:rsid w:val="007E5F6D"/>
    <w:rsid w:val="007E6524"/>
    <w:rsid w:val="007E6A31"/>
    <w:rsid w:val="007F041A"/>
    <w:rsid w:val="007F0642"/>
    <w:rsid w:val="007F10A1"/>
    <w:rsid w:val="007F1535"/>
    <w:rsid w:val="007F16B2"/>
    <w:rsid w:val="007F16C5"/>
    <w:rsid w:val="007F1AA1"/>
    <w:rsid w:val="007F1BDC"/>
    <w:rsid w:val="007F2AC2"/>
    <w:rsid w:val="007F2C34"/>
    <w:rsid w:val="007F3F79"/>
    <w:rsid w:val="007F4A33"/>
    <w:rsid w:val="007F5114"/>
    <w:rsid w:val="007F53B0"/>
    <w:rsid w:val="007F5719"/>
    <w:rsid w:val="007F5B13"/>
    <w:rsid w:val="007F5ED2"/>
    <w:rsid w:val="007F5EF8"/>
    <w:rsid w:val="007F6F42"/>
    <w:rsid w:val="007F76B5"/>
    <w:rsid w:val="007F7917"/>
    <w:rsid w:val="00801431"/>
    <w:rsid w:val="008019CA"/>
    <w:rsid w:val="00801AD5"/>
    <w:rsid w:val="00804ACD"/>
    <w:rsid w:val="00805222"/>
    <w:rsid w:val="00805DD6"/>
    <w:rsid w:val="00805EC8"/>
    <w:rsid w:val="00806709"/>
    <w:rsid w:val="00806B8A"/>
    <w:rsid w:val="00806F4B"/>
    <w:rsid w:val="0080723F"/>
    <w:rsid w:val="008075E3"/>
    <w:rsid w:val="00807EA4"/>
    <w:rsid w:val="00810F3C"/>
    <w:rsid w:val="00811586"/>
    <w:rsid w:val="00811A9E"/>
    <w:rsid w:val="00811DDE"/>
    <w:rsid w:val="00811EBF"/>
    <w:rsid w:val="00812BD7"/>
    <w:rsid w:val="00812DDB"/>
    <w:rsid w:val="008131A3"/>
    <w:rsid w:val="008136F8"/>
    <w:rsid w:val="00813844"/>
    <w:rsid w:val="00813CA2"/>
    <w:rsid w:val="00814BED"/>
    <w:rsid w:val="00815F27"/>
    <w:rsid w:val="00816146"/>
    <w:rsid w:val="008168AF"/>
    <w:rsid w:val="00816B7C"/>
    <w:rsid w:val="00816BC4"/>
    <w:rsid w:val="00817172"/>
    <w:rsid w:val="00817192"/>
    <w:rsid w:val="00817F97"/>
    <w:rsid w:val="008204E5"/>
    <w:rsid w:val="0082082F"/>
    <w:rsid w:val="00820DF6"/>
    <w:rsid w:val="008218A0"/>
    <w:rsid w:val="00821935"/>
    <w:rsid w:val="008234A4"/>
    <w:rsid w:val="0082396B"/>
    <w:rsid w:val="00824608"/>
    <w:rsid w:val="00824812"/>
    <w:rsid w:val="00824E9C"/>
    <w:rsid w:val="00826D7C"/>
    <w:rsid w:val="00826E17"/>
    <w:rsid w:val="0082711C"/>
    <w:rsid w:val="008275FC"/>
    <w:rsid w:val="0083099D"/>
    <w:rsid w:val="0083137B"/>
    <w:rsid w:val="00831EB0"/>
    <w:rsid w:val="00832126"/>
    <w:rsid w:val="00832512"/>
    <w:rsid w:val="008326AF"/>
    <w:rsid w:val="0083307F"/>
    <w:rsid w:val="008331B7"/>
    <w:rsid w:val="00833984"/>
    <w:rsid w:val="00833B7F"/>
    <w:rsid w:val="0083408E"/>
    <w:rsid w:val="0083456F"/>
    <w:rsid w:val="00834700"/>
    <w:rsid w:val="00834745"/>
    <w:rsid w:val="00834A19"/>
    <w:rsid w:val="00834C9B"/>
    <w:rsid w:val="00835401"/>
    <w:rsid w:val="008373DA"/>
    <w:rsid w:val="0083793E"/>
    <w:rsid w:val="00837B76"/>
    <w:rsid w:val="00837D40"/>
    <w:rsid w:val="00837EDE"/>
    <w:rsid w:val="008400DF"/>
    <w:rsid w:val="008403A0"/>
    <w:rsid w:val="00840CD5"/>
    <w:rsid w:val="00841925"/>
    <w:rsid w:val="00842817"/>
    <w:rsid w:val="00842A4D"/>
    <w:rsid w:val="00843CB6"/>
    <w:rsid w:val="00843CDE"/>
    <w:rsid w:val="008446A1"/>
    <w:rsid w:val="00845729"/>
    <w:rsid w:val="00846222"/>
    <w:rsid w:val="00846CA3"/>
    <w:rsid w:val="00846CDE"/>
    <w:rsid w:val="00846FD9"/>
    <w:rsid w:val="00847432"/>
    <w:rsid w:val="00850D46"/>
    <w:rsid w:val="00850FFF"/>
    <w:rsid w:val="008513FD"/>
    <w:rsid w:val="0085184B"/>
    <w:rsid w:val="00851EEB"/>
    <w:rsid w:val="008526EC"/>
    <w:rsid w:val="0085274D"/>
    <w:rsid w:val="00852AE7"/>
    <w:rsid w:val="00853BD2"/>
    <w:rsid w:val="00853C45"/>
    <w:rsid w:val="00853EA8"/>
    <w:rsid w:val="008554EC"/>
    <w:rsid w:val="0085551C"/>
    <w:rsid w:val="00855C40"/>
    <w:rsid w:val="008571BD"/>
    <w:rsid w:val="008574B3"/>
    <w:rsid w:val="00857EF4"/>
    <w:rsid w:val="0086106C"/>
    <w:rsid w:val="008611C3"/>
    <w:rsid w:val="00861A1E"/>
    <w:rsid w:val="00862606"/>
    <w:rsid w:val="00863416"/>
    <w:rsid w:val="0086378F"/>
    <w:rsid w:val="00863ECA"/>
    <w:rsid w:val="00863FCF"/>
    <w:rsid w:val="00864E54"/>
    <w:rsid w:val="00864FE3"/>
    <w:rsid w:val="00865CBC"/>
    <w:rsid w:val="008660CE"/>
    <w:rsid w:val="008663D2"/>
    <w:rsid w:val="0086672E"/>
    <w:rsid w:val="00866C50"/>
    <w:rsid w:val="00866CEA"/>
    <w:rsid w:val="008700DF"/>
    <w:rsid w:val="00870536"/>
    <w:rsid w:val="008710FE"/>
    <w:rsid w:val="008711A0"/>
    <w:rsid w:val="00871247"/>
    <w:rsid w:val="00871623"/>
    <w:rsid w:val="00872245"/>
    <w:rsid w:val="00872472"/>
    <w:rsid w:val="008730F6"/>
    <w:rsid w:val="008745A6"/>
    <w:rsid w:val="008746DF"/>
    <w:rsid w:val="0087677C"/>
    <w:rsid w:val="00876C18"/>
    <w:rsid w:val="008804B5"/>
    <w:rsid w:val="00880569"/>
    <w:rsid w:val="00881E4F"/>
    <w:rsid w:val="00882180"/>
    <w:rsid w:val="00882A11"/>
    <w:rsid w:val="00884FAA"/>
    <w:rsid w:val="008854AA"/>
    <w:rsid w:val="00885ADE"/>
    <w:rsid w:val="00885DCE"/>
    <w:rsid w:val="00886A20"/>
    <w:rsid w:val="00886BEC"/>
    <w:rsid w:val="00887526"/>
    <w:rsid w:val="00887CDA"/>
    <w:rsid w:val="00891EC4"/>
    <w:rsid w:val="0089259A"/>
    <w:rsid w:val="008927D4"/>
    <w:rsid w:val="00893369"/>
    <w:rsid w:val="00893FF7"/>
    <w:rsid w:val="0089410E"/>
    <w:rsid w:val="00894827"/>
    <w:rsid w:val="00895C6D"/>
    <w:rsid w:val="00897031"/>
    <w:rsid w:val="008975CC"/>
    <w:rsid w:val="008977A7"/>
    <w:rsid w:val="00897A4E"/>
    <w:rsid w:val="008A074E"/>
    <w:rsid w:val="008A0763"/>
    <w:rsid w:val="008A0A30"/>
    <w:rsid w:val="008A0AD0"/>
    <w:rsid w:val="008A10BD"/>
    <w:rsid w:val="008A1664"/>
    <w:rsid w:val="008A1803"/>
    <w:rsid w:val="008A1D02"/>
    <w:rsid w:val="008A23EB"/>
    <w:rsid w:val="008A251D"/>
    <w:rsid w:val="008A268A"/>
    <w:rsid w:val="008A2B87"/>
    <w:rsid w:val="008A2DB6"/>
    <w:rsid w:val="008A31B5"/>
    <w:rsid w:val="008A33F4"/>
    <w:rsid w:val="008A353A"/>
    <w:rsid w:val="008A3651"/>
    <w:rsid w:val="008A3876"/>
    <w:rsid w:val="008A3CF9"/>
    <w:rsid w:val="008A3D50"/>
    <w:rsid w:val="008A3DFA"/>
    <w:rsid w:val="008A47DD"/>
    <w:rsid w:val="008A4D10"/>
    <w:rsid w:val="008A4EFC"/>
    <w:rsid w:val="008A509D"/>
    <w:rsid w:val="008A6645"/>
    <w:rsid w:val="008A6AA8"/>
    <w:rsid w:val="008B0BBD"/>
    <w:rsid w:val="008B0FF5"/>
    <w:rsid w:val="008B161C"/>
    <w:rsid w:val="008B19CD"/>
    <w:rsid w:val="008B1A17"/>
    <w:rsid w:val="008B23C5"/>
    <w:rsid w:val="008B3504"/>
    <w:rsid w:val="008B3C75"/>
    <w:rsid w:val="008B4D94"/>
    <w:rsid w:val="008B4FB5"/>
    <w:rsid w:val="008B5E2E"/>
    <w:rsid w:val="008B5EB9"/>
    <w:rsid w:val="008B6195"/>
    <w:rsid w:val="008B70A4"/>
    <w:rsid w:val="008B70EC"/>
    <w:rsid w:val="008B78F3"/>
    <w:rsid w:val="008B7D1F"/>
    <w:rsid w:val="008C1567"/>
    <w:rsid w:val="008C1955"/>
    <w:rsid w:val="008C33AC"/>
    <w:rsid w:val="008C3470"/>
    <w:rsid w:val="008C34CF"/>
    <w:rsid w:val="008C3AD4"/>
    <w:rsid w:val="008C3DAC"/>
    <w:rsid w:val="008C4ABC"/>
    <w:rsid w:val="008C4E75"/>
    <w:rsid w:val="008C5127"/>
    <w:rsid w:val="008C5848"/>
    <w:rsid w:val="008C5E10"/>
    <w:rsid w:val="008C691A"/>
    <w:rsid w:val="008C7278"/>
    <w:rsid w:val="008C7287"/>
    <w:rsid w:val="008C749A"/>
    <w:rsid w:val="008C76ED"/>
    <w:rsid w:val="008C7F78"/>
    <w:rsid w:val="008D03F9"/>
    <w:rsid w:val="008D06F6"/>
    <w:rsid w:val="008D2266"/>
    <w:rsid w:val="008D2A32"/>
    <w:rsid w:val="008D35E4"/>
    <w:rsid w:val="008D3B74"/>
    <w:rsid w:val="008D4554"/>
    <w:rsid w:val="008D49DE"/>
    <w:rsid w:val="008D513A"/>
    <w:rsid w:val="008D6912"/>
    <w:rsid w:val="008D6F62"/>
    <w:rsid w:val="008D774D"/>
    <w:rsid w:val="008D7E5E"/>
    <w:rsid w:val="008E09B3"/>
    <w:rsid w:val="008E1368"/>
    <w:rsid w:val="008E18F9"/>
    <w:rsid w:val="008E2D19"/>
    <w:rsid w:val="008E3E13"/>
    <w:rsid w:val="008E3F38"/>
    <w:rsid w:val="008E442F"/>
    <w:rsid w:val="008E4C2C"/>
    <w:rsid w:val="008E4C46"/>
    <w:rsid w:val="008E538A"/>
    <w:rsid w:val="008E59D4"/>
    <w:rsid w:val="008E5CC6"/>
    <w:rsid w:val="008E5F68"/>
    <w:rsid w:val="008E5FBE"/>
    <w:rsid w:val="008E61C5"/>
    <w:rsid w:val="008E6475"/>
    <w:rsid w:val="008E70A0"/>
    <w:rsid w:val="008E787C"/>
    <w:rsid w:val="008E7886"/>
    <w:rsid w:val="008E7BF6"/>
    <w:rsid w:val="008E7DE0"/>
    <w:rsid w:val="008F028F"/>
    <w:rsid w:val="008F1323"/>
    <w:rsid w:val="008F15E5"/>
    <w:rsid w:val="008F1785"/>
    <w:rsid w:val="008F2280"/>
    <w:rsid w:val="008F3013"/>
    <w:rsid w:val="008F3035"/>
    <w:rsid w:val="008F32A6"/>
    <w:rsid w:val="008F354B"/>
    <w:rsid w:val="008F3759"/>
    <w:rsid w:val="008F3EB5"/>
    <w:rsid w:val="008F431A"/>
    <w:rsid w:val="008F4BB7"/>
    <w:rsid w:val="008F4F99"/>
    <w:rsid w:val="008F52DB"/>
    <w:rsid w:val="008F6BD1"/>
    <w:rsid w:val="008F6C1F"/>
    <w:rsid w:val="008F74EA"/>
    <w:rsid w:val="0090039C"/>
    <w:rsid w:val="009004DC"/>
    <w:rsid w:val="00900A6A"/>
    <w:rsid w:val="00900D39"/>
    <w:rsid w:val="00901D86"/>
    <w:rsid w:val="00902030"/>
    <w:rsid w:val="00902413"/>
    <w:rsid w:val="00902649"/>
    <w:rsid w:val="009027DC"/>
    <w:rsid w:val="00902D93"/>
    <w:rsid w:val="00902EB3"/>
    <w:rsid w:val="00902EDD"/>
    <w:rsid w:val="00903B26"/>
    <w:rsid w:val="00903C3B"/>
    <w:rsid w:val="00904751"/>
    <w:rsid w:val="009049EA"/>
    <w:rsid w:val="009051D5"/>
    <w:rsid w:val="00905493"/>
    <w:rsid w:val="009059A4"/>
    <w:rsid w:val="00906364"/>
    <w:rsid w:val="00906B9E"/>
    <w:rsid w:val="009076CD"/>
    <w:rsid w:val="00907F97"/>
    <w:rsid w:val="0091059D"/>
    <w:rsid w:val="009105EA"/>
    <w:rsid w:val="0091081F"/>
    <w:rsid w:val="00910ADB"/>
    <w:rsid w:val="00911205"/>
    <w:rsid w:val="00911ED1"/>
    <w:rsid w:val="00912F31"/>
    <w:rsid w:val="00913195"/>
    <w:rsid w:val="00913783"/>
    <w:rsid w:val="00913C79"/>
    <w:rsid w:val="00914657"/>
    <w:rsid w:val="00915476"/>
    <w:rsid w:val="00916E61"/>
    <w:rsid w:val="009177C1"/>
    <w:rsid w:val="00917917"/>
    <w:rsid w:val="009206EF"/>
    <w:rsid w:val="0092127C"/>
    <w:rsid w:val="009216E8"/>
    <w:rsid w:val="00921755"/>
    <w:rsid w:val="009222B8"/>
    <w:rsid w:val="009224C0"/>
    <w:rsid w:val="00922654"/>
    <w:rsid w:val="00922963"/>
    <w:rsid w:val="00922EB0"/>
    <w:rsid w:val="00922F32"/>
    <w:rsid w:val="00922F71"/>
    <w:rsid w:val="009233E1"/>
    <w:rsid w:val="00923831"/>
    <w:rsid w:val="009244B0"/>
    <w:rsid w:val="00924777"/>
    <w:rsid w:val="00924E04"/>
    <w:rsid w:val="00924F27"/>
    <w:rsid w:val="00925463"/>
    <w:rsid w:val="00925B4D"/>
    <w:rsid w:val="00925F85"/>
    <w:rsid w:val="009262A4"/>
    <w:rsid w:val="00927A91"/>
    <w:rsid w:val="00927E30"/>
    <w:rsid w:val="009308F6"/>
    <w:rsid w:val="00931AED"/>
    <w:rsid w:val="00931CAE"/>
    <w:rsid w:val="00931E24"/>
    <w:rsid w:val="00931F41"/>
    <w:rsid w:val="00933B52"/>
    <w:rsid w:val="00933D50"/>
    <w:rsid w:val="0093467A"/>
    <w:rsid w:val="009347B7"/>
    <w:rsid w:val="00934E96"/>
    <w:rsid w:val="0093523A"/>
    <w:rsid w:val="00935574"/>
    <w:rsid w:val="00935BD5"/>
    <w:rsid w:val="00935CF1"/>
    <w:rsid w:val="009369F2"/>
    <w:rsid w:val="00936D27"/>
    <w:rsid w:val="00937234"/>
    <w:rsid w:val="00937722"/>
    <w:rsid w:val="0093794E"/>
    <w:rsid w:val="00941105"/>
    <w:rsid w:val="0094153D"/>
    <w:rsid w:val="00941E56"/>
    <w:rsid w:val="0094262F"/>
    <w:rsid w:val="009426D2"/>
    <w:rsid w:val="00943AF6"/>
    <w:rsid w:val="00943E1A"/>
    <w:rsid w:val="0094442E"/>
    <w:rsid w:val="00944B94"/>
    <w:rsid w:val="00944FA9"/>
    <w:rsid w:val="0094768B"/>
    <w:rsid w:val="00950B09"/>
    <w:rsid w:val="009518FF"/>
    <w:rsid w:val="00951934"/>
    <w:rsid w:val="009523CE"/>
    <w:rsid w:val="00952726"/>
    <w:rsid w:val="0095293E"/>
    <w:rsid w:val="00952D9F"/>
    <w:rsid w:val="00952F64"/>
    <w:rsid w:val="0095390F"/>
    <w:rsid w:val="00954074"/>
    <w:rsid w:val="0095421B"/>
    <w:rsid w:val="00954595"/>
    <w:rsid w:val="00954B52"/>
    <w:rsid w:val="009559CE"/>
    <w:rsid w:val="00956107"/>
    <w:rsid w:val="0095678F"/>
    <w:rsid w:val="009575DC"/>
    <w:rsid w:val="009576A5"/>
    <w:rsid w:val="00957A64"/>
    <w:rsid w:val="00960085"/>
    <w:rsid w:val="009606CA"/>
    <w:rsid w:val="00960935"/>
    <w:rsid w:val="009617D3"/>
    <w:rsid w:val="009619C6"/>
    <w:rsid w:val="0096246C"/>
    <w:rsid w:val="00962DB5"/>
    <w:rsid w:val="00962FF9"/>
    <w:rsid w:val="00963036"/>
    <w:rsid w:val="009632E6"/>
    <w:rsid w:val="009633BA"/>
    <w:rsid w:val="00963864"/>
    <w:rsid w:val="00963885"/>
    <w:rsid w:val="00964006"/>
    <w:rsid w:val="009650DA"/>
    <w:rsid w:val="009664AD"/>
    <w:rsid w:val="0096693A"/>
    <w:rsid w:val="00967748"/>
    <w:rsid w:val="0097014A"/>
    <w:rsid w:val="00970611"/>
    <w:rsid w:val="00971184"/>
    <w:rsid w:val="00971227"/>
    <w:rsid w:val="00971495"/>
    <w:rsid w:val="00971A2E"/>
    <w:rsid w:val="00971EE0"/>
    <w:rsid w:val="00972CCC"/>
    <w:rsid w:val="00973A93"/>
    <w:rsid w:val="00974371"/>
    <w:rsid w:val="00974578"/>
    <w:rsid w:val="00974696"/>
    <w:rsid w:val="009753E2"/>
    <w:rsid w:val="00975656"/>
    <w:rsid w:val="00975EC4"/>
    <w:rsid w:val="0097619F"/>
    <w:rsid w:val="00976549"/>
    <w:rsid w:val="00976B02"/>
    <w:rsid w:val="00976D06"/>
    <w:rsid w:val="00976DB0"/>
    <w:rsid w:val="0097705C"/>
    <w:rsid w:val="00977A4D"/>
    <w:rsid w:val="00980A20"/>
    <w:rsid w:val="00981071"/>
    <w:rsid w:val="00981277"/>
    <w:rsid w:val="0098136E"/>
    <w:rsid w:val="009821A9"/>
    <w:rsid w:val="00982463"/>
    <w:rsid w:val="00982953"/>
    <w:rsid w:val="00983516"/>
    <w:rsid w:val="0098359D"/>
    <w:rsid w:val="009836B2"/>
    <w:rsid w:val="0098424A"/>
    <w:rsid w:val="00984FFA"/>
    <w:rsid w:val="0098534A"/>
    <w:rsid w:val="00985602"/>
    <w:rsid w:val="00985AC9"/>
    <w:rsid w:val="009865EB"/>
    <w:rsid w:val="00987373"/>
    <w:rsid w:val="00987569"/>
    <w:rsid w:val="009875BF"/>
    <w:rsid w:val="00987FF2"/>
    <w:rsid w:val="00990A43"/>
    <w:rsid w:val="00990F2E"/>
    <w:rsid w:val="0099154C"/>
    <w:rsid w:val="009917DF"/>
    <w:rsid w:val="00991921"/>
    <w:rsid w:val="00991DB1"/>
    <w:rsid w:val="00992049"/>
    <w:rsid w:val="00992189"/>
    <w:rsid w:val="00992C0C"/>
    <w:rsid w:val="009935C3"/>
    <w:rsid w:val="00993687"/>
    <w:rsid w:val="009938C3"/>
    <w:rsid w:val="00993C2E"/>
    <w:rsid w:val="00993E2A"/>
    <w:rsid w:val="00994D41"/>
    <w:rsid w:val="00994F9D"/>
    <w:rsid w:val="00995225"/>
    <w:rsid w:val="00995302"/>
    <w:rsid w:val="00995898"/>
    <w:rsid w:val="00995CEE"/>
    <w:rsid w:val="00996262"/>
    <w:rsid w:val="00996609"/>
    <w:rsid w:val="00996C6E"/>
    <w:rsid w:val="00997FFB"/>
    <w:rsid w:val="009A08F4"/>
    <w:rsid w:val="009A0AB7"/>
    <w:rsid w:val="009A0ABC"/>
    <w:rsid w:val="009A1B9A"/>
    <w:rsid w:val="009A27BC"/>
    <w:rsid w:val="009A2814"/>
    <w:rsid w:val="009A2C2A"/>
    <w:rsid w:val="009A318F"/>
    <w:rsid w:val="009A56B5"/>
    <w:rsid w:val="009A603F"/>
    <w:rsid w:val="009A725A"/>
    <w:rsid w:val="009A7495"/>
    <w:rsid w:val="009A7C1A"/>
    <w:rsid w:val="009A7F79"/>
    <w:rsid w:val="009B15AE"/>
    <w:rsid w:val="009B455E"/>
    <w:rsid w:val="009B4F81"/>
    <w:rsid w:val="009B4FBA"/>
    <w:rsid w:val="009B586B"/>
    <w:rsid w:val="009B5951"/>
    <w:rsid w:val="009B5E46"/>
    <w:rsid w:val="009B5F37"/>
    <w:rsid w:val="009B634D"/>
    <w:rsid w:val="009B6F8C"/>
    <w:rsid w:val="009B70A9"/>
    <w:rsid w:val="009C0010"/>
    <w:rsid w:val="009C0087"/>
    <w:rsid w:val="009C1687"/>
    <w:rsid w:val="009C21DB"/>
    <w:rsid w:val="009C22DF"/>
    <w:rsid w:val="009C2336"/>
    <w:rsid w:val="009C2351"/>
    <w:rsid w:val="009C248C"/>
    <w:rsid w:val="009C27CC"/>
    <w:rsid w:val="009C3106"/>
    <w:rsid w:val="009C31B2"/>
    <w:rsid w:val="009C36AA"/>
    <w:rsid w:val="009C413D"/>
    <w:rsid w:val="009C6686"/>
    <w:rsid w:val="009C6CB8"/>
    <w:rsid w:val="009C762C"/>
    <w:rsid w:val="009C76A1"/>
    <w:rsid w:val="009D0839"/>
    <w:rsid w:val="009D099F"/>
    <w:rsid w:val="009D0B85"/>
    <w:rsid w:val="009D1731"/>
    <w:rsid w:val="009D184C"/>
    <w:rsid w:val="009D18D0"/>
    <w:rsid w:val="009D2108"/>
    <w:rsid w:val="009D2877"/>
    <w:rsid w:val="009D2968"/>
    <w:rsid w:val="009D2AAD"/>
    <w:rsid w:val="009D3351"/>
    <w:rsid w:val="009D39E5"/>
    <w:rsid w:val="009D3AC1"/>
    <w:rsid w:val="009D3D79"/>
    <w:rsid w:val="009D3F61"/>
    <w:rsid w:val="009D4064"/>
    <w:rsid w:val="009D44B8"/>
    <w:rsid w:val="009D478F"/>
    <w:rsid w:val="009D4A8D"/>
    <w:rsid w:val="009D4B96"/>
    <w:rsid w:val="009D4E1B"/>
    <w:rsid w:val="009D4FB7"/>
    <w:rsid w:val="009D527F"/>
    <w:rsid w:val="009D5F84"/>
    <w:rsid w:val="009D6241"/>
    <w:rsid w:val="009D646F"/>
    <w:rsid w:val="009D6912"/>
    <w:rsid w:val="009D6BCE"/>
    <w:rsid w:val="009D72FA"/>
    <w:rsid w:val="009E05A8"/>
    <w:rsid w:val="009E161A"/>
    <w:rsid w:val="009E1BB3"/>
    <w:rsid w:val="009E1D72"/>
    <w:rsid w:val="009E257D"/>
    <w:rsid w:val="009E2798"/>
    <w:rsid w:val="009E29D5"/>
    <w:rsid w:val="009E3823"/>
    <w:rsid w:val="009E3A49"/>
    <w:rsid w:val="009E3F17"/>
    <w:rsid w:val="009E5694"/>
    <w:rsid w:val="009E57F1"/>
    <w:rsid w:val="009E6049"/>
    <w:rsid w:val="009E64ED"/>
    <w:rsid w:val="009E6B53"/>
    <w:rsid w:val="009E6CCE"/>
    <w:rsid w:val="009E6F21"/>
    <w:rsid w:val="009E7480"/>
    <w:rsid w:val="009E7668"/>
    <w:rsid w:val="009E7D9C"/>
    <w:rsid w:val="009F121D"/>
    <w:rsid w:val="009F2CB6"/>
    <w:rsid w:val="009F3575"/>
    <w:rsid w:val="009F37DA"/>
    <w:rsid w:val="009F3DA5"/>
    <w:rsid w:val="009F4058"/>
    <w:rsid w:val="009F4FDE"/>
    <w:rsid w:val="009F562A"/>
    <w:rsid w:val="009F5C90"/>
    <w:rsid w:val="009F62FC"/>
    <w:rsid w:val="009F7CB3"/>
    <w:rsid w:val="009F7E0D"/>
    <w:rsid w:val="00A00159"/>
    <w:rsid w:val="00A002F7"/>
    <w:rsid w:val="00A006C0"/>
    <w:rsid w:val="00A00EF2"/>
    <w:rsid w:val="00A01110"/>
    <w:rsid w:val="00A0189E"/>
    <w:rsid w:val="00A032C4"/>
    <w:rsid w:val="00A035F4"/>
    <w:rsid w:val="00A03FB2"/>
    <w:rsid w:val="00A042B8"/>
    <w:rsid w:val="00A0443D"/>
    <w:rsid w:val="00A053FA"/>
    <w:rsid w:val="00A05859"/>
    <w:rsid w:val="00A05BFE"/>
    <w:rsid w:val="00A10073"/>
    <w:rsid w:val="00A105BA"/>
    <w:rsid w:val="00A106FB"/>
    <w:rsid w:val="00A10E4A"/>
    <w:rsid w:val="00A10F85"/>
    <w:rsid w:val="00A110F0"/>
    <w:rsid w:val="00A1157A"/>
    <w:rsid w:val="00A1276E"/>
    <w:rsid w:val="00A12F16"/>
    <w:rsid w:val="00A13306"/>
    <w:rsid w:val="00A1342B"/>
    <w:rsid w:val="00A1389F"/>
    <w:rsid w:val="00A1412E"/>
    <w:rsid w:val="00A141C2"/>
    <w:rsid w:val="00A15009"/>
    <w:rsid w:val="00A1557C"/>
    <w:rsid w:val="00A16BF1"/>
    <w:rsid w:val="00A16D44"/>
    <w:rsid w:val="00A1701B"/>
    <w:rsid w:val="00A171B1"/>
    <w:rsid w:val="00A17B90"/>
    <w:rsid w:val="00A20B60"/>
    <w:rsid w:val="00A21704"/>
    <w:rsid w:val="00A218D3"/>
    <w:rsid w:val="00A218F3"/>
    <w:rsid w:val="00A224FC"/>
    <w:rsid w:val="00A22A62"/>
    <w:rsid w:val="00A22D14"/>
    <w:rsid w:val="00A23199"/>
    <w:rsid w:val="00A232FD"/>
    <w:rsid w:val="00A236BB"/>
    <w:rsid w:val="00A23BB1"/>
    <w:rsid w:val="00A241BF"/>
    <w:rsid w:val="00A2439C"/>
    <w:rsid w:val="00A24B36"/>
    <w:rsid w:val="00A24FBC"/>
    <w:rsid w:val="00A252E1"/>
    <w:rsid w:val="00A25979"/>
    <w:rsid w:val="00A25B9A"/>
    <w:rsid w:val="00A26136"/>
    <w:rsid w:val="00A26297"/>
    <w:rsid w:val="00A265C1"/>
    <w:rsid w:val="00A27086"/>
    <w:rsid w:val="00A27467"/>
    <w:rsid w:val="00A27E43"/>
    <w:rsid w:val="00A30D59"/>
    <w:rsid w:val="00A31364"/>
    <w:rsid w:val="00A31CA1"/>
    <w:rsid w:val="00A32261"/>
    <w:rsid w:val="00A32AA5"/>
    <w:rsid w:val="00A32C02"/>
    <w:rsid w:val="00A32C34"/>
    <w:rsid w:val="00A32E3E"/>
    <w:rsid w:val="00A342EB"/>
    <w:rsid w:val="00A344D1"/>
    <w:rsid w:val="00A34C40"/>
    <w:rsid w:val="00A34E3C"/>
    <w:rsid w:val="00A34FCF"/>
    <w:rsid w:val="00A34FFA"/>
    <w:rsid w:val="00A35BF1"/>
    <w:rsid w:val="00A3605B"/>
    <w:rsid w:val="00A366BF"/>
    <w:rsid w:val="00A36D94"/>
    <w:rsid w:val="00A37781"/>
    <w:rsid w:val="00A40F84"/>
    <w:rsid w:val="00A40FA7"/>
    <w:rsid w:val="00A40FD4"/>
    <w:rsid w:val="00A41E79"/>
    <w:rsid w:val="00A41F1C"/>
    <w:rsid w:val="00A4274C"/>
    <w:rsid w:val="00A427A1"/>
    <w:rsid w:val="00A42AF2"/>
    <w:rsid w:val="00A42BFB"/>
    <w:rsid w:val="00A4311D"/>
    <w:rsid w:val="00A4474C"/>
    <w:rsid w:val="00A44A2A"/>
    <w:rsid w:val="00A45950"/>
    <w:rsid w:val="00A463CF"/>
    <w:rsid w:val="00A46E8B"/>
    <w:rsid w:val="00A5032C"/>
    <w:rsid w:val="00A5040C"/>
    <w:rsid w:val="00A50B71"/>
    <w:rsid w:val="00A51455"/>
    <w:rsid w:val="00A51B41"/>
    <w:rsid w:val="00A52B9F"/>
    <w:rsid w:val="00A52CDE"/>
    <w:rsid w:val="00A55CB8"/>
    <w:rsid w:val="00A56D0D"/>
    <w:rsid w:val="00A57122"/>
    <w:rsid w:val="00A57A50"/>
    <w:rsid w:val="00A60AB8"/>
    <w:rsid w:val="00A60CEC"/>
    <w:rsid w:val="00A60F56"/>
    <w:rsid w:val="00A6214D"/>
    <w:rsid w:val="00A6215C"/>
    <w:rsid w:val="00A624BE"/>
    <w:rsid w:val="00A63290"/>
    <w:rsid w:val="00A632A8"/>
    <w:rsid w:val="00A6357A"/>
    <w:rsid w:val="00A63C6B"/>
    <w:rsid w:val="00A6409A"/>
    <w:rsid w:val="00A6578E"/>
    <w:rsid w:val="00A65BC8"/>
    <w:rsid w:val="00A65DF0"/>
    <w:rsid w:val="00A6627D"/>
    <w:rsid w:val="00A66A3A"/>
    <w:rsid w:val="00A66BB7"/>
    <w:rsid w:val="00A66CBF"/>
    <w:rsid w:val="00A6760A"/>
    <w:rsid w:val="00A6768C"/>
    <w:rsid w:val="00A67D02"/>
    <w:rsid w:val="00A67F20"/>
    <w:rsid w:val="00A7026C"/>
    <w:rsid w:val="00A702F2"/>
    <w:rsid w:val="00A70601"/>
    <w:rsid w:val="00A706A3"/>
    <w:rsid w:val="00A7184C"/>
    <w:rsid w:val="00A71B79"/>
    <w:rsid w:val="00A71BB3"/>
    <w:rsid w:val="00A7236F"/>
    <w:rsid w:val="00A72653"/>
    <w:rsid w:val="00A72986"/>
    <w:rsid w:val="00A734AE"/>
    <w:rsid w:val="00A738CC"/>
    <w:rsid w:val="00A73DA9"/>
    <w:rsid w:val="00A74380"/>
    <w:rsid w:val="00A74763"/>
    <w:rsid w:val="00A74FE7"/>
    <w:rsid w:val="00A75683"/>
    <w:rsid w:val="00A76203"/>
    <w:rsid w:val="00A763D8"/>
    <w:rsid w:val="00A77604"/>
    <w:rsid w:val="00A7782E"/>
    <w:rsid w:val="00A77D21"/>
    <w:rsid w:val="00A77E8A"/>
    <w:rsid w:val="00A8079E"/>
    <w:rsid w:val="00A8104D"/>
    <w:rsid w:val="00A81652"/>
    <w:rsid w:val="00A81692"/>
    <w:rsid w:val="00A81949"/>
    <w:rsid w:val="00A82CFA"/>
    <w:rsid w:val="00A838D3"/>
    <w:rsid w:val="00A83D34"/>
    <w:rsid w:val="00A843AD"/>
    <w:rsid w:val="00A8444E"/>
    <w:rsid w:val="00A84CB5"/>
    <w:rsid w:val="00A850E7"/>
    <w:rsid w:val="00A8532A"/>
    <w:rsid w:val="00A855BC"/>
    <w:rsid w:val="00A85CBF"/>
    <w:rsid w:val="00A85FF4"/>
    <w:rsid w:val="00A866FE"/>
    <w:rsid w:val="00A874B8"/>
    <w:rsid w:val="00A877F4"/>
    <w:rsid w:val="00A90761"/>
    <w:rsid w:val="00A90897"/>
    <w:rsid w:val="00A910BE"/>
    <w:rsid w:val="00A916C5"/>
    <w:rsid w:val="00A91EEE"/>
    <w:rsid w:val="00A92A13"/>
    <w:rsid w:val="00A92CF1"/>
    <w:rsid w:val="00A930A7"/>
    <w:rsid w:val="00A93C9F"/>
    <w:rsid w:val="00A93FDA"/>
    <w:rsid w:val="00A9412D"/>
    <w:rsid w:val="00A94216"/>
    <w:rsid w:val="00A95DFF"/>
    <w:rsid w:val="00A96A06"/>
    <w:rsid w:val="00A96A89"/>
    <w:rsid w:val="00A977F4"/>
    <w:rsid w:val="00A979C4"/>
    <w:rsid w:val="00A97ECE"/>
    <w:rsid w:val="00A97FD7"/>
    <w:rsid w:val="00AA07E3"/>
    <w:rsid w:val="00AA0CD9"/>
    <w:rsid w:val="00AA0D64"/>
    <w:rsid w:val="00AA0F81"/>
    <w:rsid w:val="00AA138E"/>
    <w:rsid w:val="00AA17B8"/>
    <w:rsid w:val="00AA1CAB"/>
    <w:rsid w:val="00AA2A17"/>
    <w:rsid w:val="00AA2AB8"/>
    <w:rsid w:val="00AA3508"/>
    <w:rsid w:val="00AA38D8"/>
    <w:rsid w:val="00AA3C3A"/>
    <w:rsid w:val="00AA404D"/>
    <w:rsid w:val="00AA5618"/>
    <w:rsid w:val="00AA57B8"/>
    <w:rsid w:val="00AA5CDB"/>
    <w:rsid w:val="00AA68D1"/>
    <w:rsid w:val="00AA6F2E"/>
    <w:rsid w:val="00AA77D0"/>
    <w:rsid w:val="00AA79B9"/>
    <w:rsid w:val="00AB01BE"/>
    <w:rsid w:val="00AB0923"/>
    <w:rsid w:val="00AB0DA1"/>
    <w:rsid w:val="00AB11BA"/>
    <w:rsid w:val="00AB16A5"/>
    <w:rsid w:val="00AB1C06"/>
    <w:rsid w:val="00AB1D1E"/>
    <w:rsid w:val="00AB2564"/>
    <w:rsid w:val="00AB29DF"/>
    <w:rsid w:val="00AB2B35"/>
    <w:rsid w:val="00AB2C75"/>
    <w:rsid w:val="00AB30A6"/>
    <w:rsid w:val="00AB3C70"/>
    <w:rsid w:val="00AB3D1C"/>
    <w:rsid w:val="00AB3F59"/>
    <w:rsid w:val="00AB4A6A"/>
    <w:rsid w:val="00AB4E68"/>
    <w:rsid w:val="00AB5F6A"/>
    <w:rsid w:val="00AB649D"/>
    <w:rsid w:val="00AB697F"/>
    <w:rsid w:val="00AB713C"/>
    <w:rsid w:val="00AB7668"/>
    <w:rsid w:val="00AB76F7"/>
    <w:rsid w:val="00AB7F84"/>
    <w:rsid w:val="00AC03B3"/>
    <w:rsid w:val="00AC0475"/>
    <w:rsid w:val="00AC0795"/>
    <w:rsid w:val="00AC2526"/>
    <w:rsid w:val="00AC2D2D"/>
    <w:rsid w:val="00AC3428"/>
    <w:rsid w:val="00AC5555"/>
    <w:rsid w:val="00AC5E71"/>
    <w:rsid w:val="00AC5F55"/>
    <w:rsid w:val="00AC61B1"/>
    <w:rsid w:val="00AC6358"/>
    <w:rsid w:val="00AC6A7C"/>
    <w:rsid w:val="00AC747A"/>
    <w:rsid w:val="00AC7FB3"/>
    <w:rsid w:val="00AD0012"/>
    <w:rsid w:val="00AD0AAC"/>
    <w:rsid w:val="00AD0AC3"/>
    <w:rsid w:val="00AD1673"/>
    <w:rsid w:val="00AD173E"/>
    <w:rsid w:val="00AD2EC3"/>
    <w:rsid w:val="00AD38AD"/>
    <w:rsid w:val="00AD396D"/>
    <w:rsid w:val="00AD3ACB"/>
    <w:rsid w:val="00AD3BCD"/>
    <w:rsid w:val="00AD3EA6"/>
    <w:rsid w:val="00AD48D7"/>
    <w:rsid w:val="00AD4957"/>
    <w:rsid w:val="00AD5056"/>
    <w:rsid w:val="00AD5763"/>
    <w:rsid w:val="00AD5CB5"/>
    <w:rsid w:val="00AD6DDA"/>
    <w:rsid w:val="00AD7504"/>
    <w:rsid w:val="00AE0866"/>
    <w:rsid w:val="00AE0E92"/>
    <w:rsid w:val="00AE1ADB"/>
    <w:rsid w:val="00AE218B"/>
    <w:rsid w:val="00AE28CC"/>
    <w:rsid w:val="00AE3500"/>
    <w:rsid w:val="00AE3F3D"/>
    <w:rsid w:val="00AE4AB0"/>
    <w:rsid w:val="00AE4C80"/>
    <w:rsid w:val="00AE4D4D"/>
    <w:rsid w:val="00AE5639"/>
    <w:rsid w:val="00AE57D4"/>
    <w:rsid w:val="00AE5D1F"/>
    <w:rsid w:val="00AE616D"/>
    <w:rsid w:val="00AE71D3"/>
    <w:rsid w:val="00AE7879"/>
    <w:rsid w:val="00AE78AD"/>
    <w:rsid w:val="00AF0DBE"/>
    <w:rsid w:val="00AF1223"/>
    <w:rsid w:val="00AF217C"/>
    <w:rsid w:val="00AF2355"/>
    <w:rsid w:val="00AF2360"/>
    <w:rsid w:val="00AF2AAD"/>
    <w:rsid w:val="00AF38ED"/>
    <w:rsid w:val="00AF3E55"/>
    <w:rsid w:val="00AF4CB7"/>
    <w:rsid w:val="00AF5310"/>
    <w:rsid w:val="00AF534F"/>
    <w:rsid w:val="00AF66BE"/>
    <w:rsid w:val="00AF680C"/>
    <w:rsid w:val="00AF6CA9"/>
    <w:rsid w:val="00AF6D63"/>
    <w:rsid w:val="00AF6EC0"/>
    <w:rsid w:val="00AF6F18"/>
    <w:rsid w:val="00AF727D"/>
    <w:rsid w:val="00AF7413"/>
    <w:rsid w:val="00AF7E13"/>
    <w:rsid w:val="00AF7F1F"/>
    <w:rsid w:val="00B001DF"/>
    <w:rsid w:val="00B0025F"/>
    <w:rsid w:val="00B004E3"/>
    <w:rsid w:val="00B005A6"/>
    <w:rsid w:val="00B0110E"/>
    <w:rsid w:val="00B024CC"/>
    <w:rsid w:val="00B02A51"/>
    <w:rsid w:val="00B02C4D"/>
    <w:rsid w:val="00B02EBE"/>
    <w:rsid w:val="00B04315"/>
    <w:rsid w:val="00B045CD"/>
    <w:rsid w:val="00B05626"/>
    <w:rsid w:val="00B05E5D"/>
    <w:rsid w:val="00B06402"/>
    <w:rsid w:val="00B06428"/>
    <w:rsid w:val="00B06545"/>
    <w:rsid w:val="00B06CAE"/>
    <w:rsid w:val="00B06DE8"/>
    <w:rsid w:val="00B0734F"/>
    <w:rsid w:val="00B073BC"/>
    <w:rsid w:val="00B11246"/>
    <w:rsid w:val="00B11919"/>
    <w:rsid w:val="00B11E44"/>
    <w:rsid w:val="00B1213C"/>
    <w:rsid w:val="00B12586"/>
    <w:rsid w:val="00B13416"/>
    <w:rsid w:val="00B136C4"/>
    <w:rsid w:val="00B15295"/>
    <w:rsid w:val="00B15E37"/>
    <w:rsid w:val="00B15E3B"/>
    <w:rsid w:val="00B16879"/>
    <w:rsid w:val="00B16A45"/>
    <w:rsid w:val="00B1787D"/>
    <w:rsid w:val="00B20BE5"/>
    <w:rsid w:val="00B22967"/>
    <w:rsid w:val="00B22BAF"/>
    <w:rsid w:val="00B22C94"/>
    <w:rsid w:val="00B22D7C"/>
    <w:rsid w:val="00B245A8"/>
    <w:rsid w:val="00B24AB0"/>
    <w:rsid w:val="00B25962"/>
    <w:rsid w:val="00B25A01"/>
    <w:rsid w:val="00B261A6"/>
    <w:rsid w:val="00B26528"/>
    <w:rsid w:val="00B26709"/>
    <w:rsid w:val="00B26E46"/>
    <w:rsid w:val="00B26E6A"/>
    <w:rsid w:val="00B27239"/>
    <w:rsid w:val="00B27346"/>
    <w:rsid w:val="00B27B76"/>
    <w:rsid w:val="00B302C2"/>
    <w:rsid w:val="00B32134"/>
    <w:rsid w:val="00B32EC2"/>
    <w:rsid w:val="00B332DC"/>
    <w:rsid w:val="00B33759"/>
    <w:rsid w:val="00B33E61"/>
    <w:rsid w:val="00B34029"/>
    <w:rsid w:val="00B34AAE"/>
    <w:rsid w:val="00B36151"/>
    <w:rsid w:val="00B3681C"/>
    <w:rsid w:val="00B37075"/>
    <w:rsid w:val="00B37818"/>
    <w:rsid w:val="00B37A62"/>
    <w:rsid w:val="00B37FD3"/>
    <w:rsid w:val="00B40137"/>
    <w:rsid w:val="00B4021A"/>
    <w:rsid w:val="00B407A0"/>
    <w:rsid w:val="00B407FD"/>
    <w:rsid w:val="00B40CAE"/>
    <w:rsid w:val="00B418CA"/>
    <w:rsid w:val="00B41A70"/>
    <w:rsid w:val="00B442AB"/>
    <w:rsid w:val="00B445A8"/>
    <w:rsid w:val="00B44D77"/>
    <w:rsid w:val="00B453A7"/>
    <w:rsid w:val="00B45556"/>
    <w:rsid w:val="00B4689A"/>
    <w:rsid w:val="00B46A73"/>
    <w:rsid w:val="00B5006D"/>
    <w:rsid w:val="00B5053B"/>
    <w:rsid w:val="00B50778"/>
    <w:rsid w:val="00B50E9B"/>
    <w:rsid w:val="00B51056"/>
    <w:rsid w:val="00B52617"/>
    <w:rsid w:val="00B52635"/>
    <w:rsid w:val="00B527B0"/>
    <w:rsid w:val="00B52895"/>
    <w:rsid w:val="00B52983"/>
    <w:rsid w:val="00B52E37"/>
    <w:rsid w:val="00B52F92"/>
    <w:rsid w:val="00B531F4"/>
    <w:rsid w:val="00B53CEA"/>
    <w:rsid w:val="00B53E3F"/>
    <w:rsid w:val="00B54DD6"/>
    <w:rsid w:val="00B54F6B"/>
    <w:rsid w:val="00B5545D"/>
    <w:rsid w:val="00B55814"/>
    <w:rsid w:val="00B5645A"/>
    <w:rsid w:val="00B56B74"/>
    <w:rsid w:val="00B57099"/>
    <w:rsid w:val="00B60FB8"/>
    <w:rsid w:val="00B6154A"/>
    <w:rsid w:val="00B61C2A"/>
    <w:rsid w:val="00B6261F"/>
    <w:rsid w:val="00B62632"/>
    <w:rsid w:val="00B62BB2"/>
    <w:rsid w:val="00B635F8"/>
    <w:rsid w:val="00B63951"/>
    <w:rsid w:val="00B6412F"/>
    <w:rsid w:val="00B641D3"/>
    <w:rsid w:val="00B6507D"/>
    <w:rsid w:val="00B65DE2"/>
    <w:rsid w:val="00B66959"/>
    <w:rsid w:val="00B67398"/>
    <w:rsid w:val="00B67E94"/>
    <w:rsid w:val="00B67F9D"/>
    <w:rsid w:val="00B705CC"/>
    <w:rsid w:val="00B70807"/>
    <w:rsid w:val="00B71AFA"/>
    <w:rsid w:val="00B722A0"/>
    <w:rsid w:val="00B72440"/>
    <w:rsid w:val="00B72A08"/>
    <w:rsid w:val="00B72A11"/>
    <w:rsid w:val="00B72DBF"/>
    <w:rsid w:val="00B7317E"/>
    <w:rsid w:val="00B73571"/>
    <w:rsid w:val="00B741E0"/>
    <w:rsid w:val="00B7440B"/>
    <w:rsid w:val="00B74A0F"/>
    <w:rsid w:val="00B74A3E"/>
    <w:rsid w:val="00B752C8"/>
    <w:rsid w:val="00B75332"/>
    <w:rsid w:val="00B75856"/>
    <w:rsid w:val="00B75BF3"/>
    <w:rsid w:val="00B76640"/>
    <w:rsid w:val="00B7726B"/>
    <w:rsid w:val="00B778D9"/>
    <w:rsid w:val="00B806C5"/>
    <w:rsid w:val="00B810D8"/>
    <w:rsid w:val="00B81AE5"/>
    <w:rsid w:val="00B8211D"/>
    <w:rsid w:val="00B829F9"/>
    <w:rsid w:val="00B82A38"/>
    <w:rsid w:val="00B8311D"/>
    <w:rsid w:val="00B83541"/>
    <w:rsid w:val="00B8385D"/>
    <w:rsid w:val="00B84CDB"/>
    <w:rsid w:val="00B84EB3"/>
    <w:rsid w:val="00B85084"/>
    <w:rsid w:val="00B8597B"/>
    <w:rsid w:val="00B85ACE"/>
    <w:rsid w:val="00B86235"/>
    <w:rsid w:val="00B86522"/>
    <w:rsid w:val="00B8703F"/>
    <w:rsid w:val="00B874FD"/>
    <w:rsid w:val="00B8777B"/>
    <w:rsid w:val="00B90202"/>
    <w:rsid w:val="00B904D0"/>
    <w:rsid w:val="00B9080B"/>
    <w:rsid w:val="00B909C4"/>
    <w:rsid w:val="00B90DA1"/>
    <w:rsid w:val="00B90FF1"/>
    <w:rsid w:val="00B910A7"/>
    <w:rsid w:val="00B91707"/>
    <w:rsid w:val="00B91ACA"/>
    <w:rsid w:val="00B91B61"/>
    <w:rsid w:val="00B92091"/>
    <w:rsid w:val="00B9221B"/>
    <w:rsid w:val="00B9287C"/>
    <w:rsid w:val="00B92CA5"/>
    <w:rsid w:val="00B93139"/>
    <w:rsid w:val="00B936B2"/>
    <w:rsid w:val="00B93723"/>
    <w:rsid w:val="00B937A1"/>
    <w:rsid w:val="00B93CE6"/>
    <w:rsid w:val="00B93E31"/>
    <w:rsid w:val="00B943D2"/>
    <w:rsid w:val="00B95BE4"/>
    <w:rsid w:val="00B96211"/>
    <w:rsid w:val="00B96CB9"/>
    <w:rsid w:val="00B9703B"/>
    <w:rsid w:val="00B9729E"/>
    <w:rsid w:val="00B97418"/>
    <w:rsid w:val="00BA0DE9"/>
    <w:rsid w:val="00BA1D89"/>
    <w:rsid w:val="00BA2313"/>
    <w:rsid w:val="00BA23DA"/>
    <w:rsid w:val="00BA3C42"/>
    <w:rsid w:val="00BA522B"/>
    <w:rsid w:val="00BA5A7D"/>
    <w:rsid w:val="00BA5BE2"/>
    <w:rsid w:val="00BA5C8E"/>
    <w:rsid w:val="00BA5E13"/>
    <w:rsid w:val="00BA657C"/>
    <w:rsid w:val="00BA676C"/>
    <w:rsid w:val="00BA7FC8"/>
    <w:rsid w:val="00BB013A"/>
    <w:rsid w:val="00BB02BD"/>
    <w:rsid w:val="00BB0433"/>
    <w:rsid w:val="00BB07BB"/>
    <w:rsid w:val="00BB0854"/>
    <w:rsid w:val="00BB0AF8"/>
    <w:rsid w:val="00BB1A05"/>
    <w:rsid w:val="00BB1C99"/>
    <w:rsid w:val="00BB24BF"/>
    <w:rsid w:val="00BB2D5C"/>
    <w:rsid w:val="00BB2F1B"/>
    <w:rsid w:val="00BB2F71"/>
    <w:rsid w:val="00BB33CE"/>
    <w:rsid w:val="00BB5B4A"/>
    <w:rsid w:val="00BB5E5F"/>
    <w:rsid w:val="00BB6DCE"/>
    <w:rsid w:val="00BB70ED"/>
    <w:rsid w:val="00BB7477"/>
    <w:rsid w:val="00BB747E"/>
    <w:rsid w:val="00BB7ED5"/>
    <w:rsid w:val="00BC042C"/>
    <w:rsid w:val="00BC046E"/>
    <w:rsid w:val="00BC08C9"/>
    <w:rsid w:val="00BC1245"/>
    <w:rsid w:val="00BC129D"/>
    <w:rsid w:val="00BC2500"/>
    <w:rsid w:val="00BC323C"/>
    <w:rsid w:val="00BC3BC0"/>
    <w:rsid w:val="00BC3EB4"/>
    <w:rsid w:val="00BC45CA"/>
    <w:rsid w:val="00BC4A4C"/>
    <w:rsid w:val="00BC6A21"/>
    <w:rsid w:val="00BC77B8"/>
    <w:rsid w:val="00BC7834"/>
    <w:rsid w:val="00BD0044"/>
    <w:rsid w:val="00BD01B5"/>
    <w:rsid w:val="00BD10C7"/>
    <w:rsid w:val="00BD1106"/>
    <w:rsid w:val="00BD1142"/>
    <w:rsid w:val="00BD1723"/>
    <w:rsid w:val="00BD2964"/>
    <w:rsid w:val="00BD3156"/>
    <w:rsid w:val="00BD3D3A"/>
    <w:rsid w:val="00BD3F02"/>
    <w:rsid w:val="00BD4AE0"/>
    <w:rsid w:val="00BD4C54"/>
    <w:rsid w:val="00BD54A4"/>
    <w:rsid w:val="00BD5838"/>
    <w:rsid w:val="00BD7151"/>
    <w:rsid w:val="00BE0073"/>
    <w:rsid w:val="00BE046E"/>
    <w:rsid w:val="00BE0904"/>
    <w:rsid w:val="00BE09C2"/>
    <w:rsid w:val="00BE126F"/>
    <w:rsid w:val="00BE14FE"/>
    <w:rsid w:val="00BE169D"/>
    <w:rsid w:val="00BE22C2"/>
    <w:rsid w:val="00BE282F"/>
    <w:rsid w:val="00BE2865"/>
    <w:rsid w:val="00BE290F"/>
    <w:rsid w:val="00BE2E26"/>
    <w:rsid w:val="00BE3018"/>
    <w:rsid w:val="00BE3446"/>
    <w:rsid w:val="00BE3E06"/>
    <w:rsid w:val="00BE49CB"/>
    <w:rsid w:val="00BE4F1F"/>
    <w:rsid w:val="00BE5C7A"/>
    <w:rsid w:val="00BE5CC3"/>
    <w:rsid w:val="00BE6526"/>
    <w:rsid w:val="00BE6764"/>
    <w:rsid w:val="00BE6822"/>
    <w:rsid w:val="00BE6AAD"/>
    <w:rsid w:val="00BE6CB7"/>
    <w:rsid w:val="00BE6E1E"/>
    <w:rsid w:val="00BE72B0"/>
    <w:rsid w:val="00BE75CD"/>
    <w:rsid w:val="00BE7BD0"/>
    <w:rsid w:val="00BE7D02"/>
    <w:rsid w:val="00BE7ED8"/>
    <w:rsid w:val="00BF0D1B"/>
    <w:rsid w:val="00BF0F5D"/>
    <w:rsid w:val="00BF1111"/>
    <w:rsid w:val="00BF12A9"/>
    <w:rsid w:val="00BF143F"/>
    <w:rsid w:val="00BF1655"/>
    <w:rsid w:val="00BF19E2"/>
    <w:rsid w:val="00BF3A75"/>
    <w:rsid w:val="00BF3D51"/>
    <w:rsid w:val="00BF4527"/>
    <w:rsid w:val="00BF4791"/>
    <w:rsid w:val="00BF4CA7"/>
    <w:rsid w:val="00BF4FFA"/>
    <w:rsid w:val="00BF517C"/>
    <w:rsid w:val="00BF59E3"/>
    <w:rsid w:val="00BF5BD3"/>
    <w:rsid w:val="00BF60EB"/>
    <w:rsid w:val="00BF6474"/>
    <w:rsid w:val="00BF6644"/>
    <w:rsid w:val="00BF6F92"/>
    <w:rsid w:val="00BF7ADD"/>
    <w:rsid w:val="00C00D46"/>
    <w:rsid w:val="00C012E7"/>
    <w:rsid w:val="00C01527"/>
    <w:rsid w:val="00C01551"/>
    <w:rsid w:val="00C020EC"/>
    <w:rsid w:val="00C022AF"/>
    <w:rsid w:val="00C02ADC"/>
    <w:rsid w:val="00C03263"/>
    <w:rsid w:val="00C0334F"/>
    <w:rsid w:val="00C03820"/>
    <w:rsid w:val="00C05360"/>
    <w:rsid w:val="00C0636F"/>
    <w:rsid w:val="00C06D57"/>
    <w:rsid w:val="00C0725F"/>
    <w:rsid w:val="00C0746E"/>
    <w:rsid w:val="00C0794F"/>
    <w:rsid w:val="00C079C5"/>
    <w:rsid w:val="00C10700"/>
    <w:rsid w:val="00C1080D"/>
    <w:rsid w:val="00C10D0B"/>
    <w:rsid w:val="00C127C4"/>
    <w:rsid w:val="00C149D4"/>
    <w:rsid w:val="00C14C5D"/>
    <w:rsid w:val="00C15E2F"/>
    <w:rsid w:val="00C202DA"/>
    <w:rsid w:val="00C20B47"/>
    <w:rsid w:val="00C21CFC"/>
    <w:rsid w:val="00C22189"/>
    <w:rsid w:val="00C224B6"/>
    <w:rsid w:val="00C22C47"/>
    <w:rsid w:val="00C231BE"/>
    <w:rsid w:val="00C242D4"/>
    <w:rsid w:val="00C24490"/>
    <w:rsid w:val="00C24A33"/>
    <w:rsid w:val="00C25166"/>
    <w:rsid w:val="00C26234"/>
    <w:rsid w:val="00C263B5"/>
    <w:rsid w:val="00C2729E"/>
    <w:rsid w:val="00C278E6"/>
    <w:rsid w:val="00C306D6"/>
    <w:rsid w:val="00C309DE"/>
    <w:rsid w:val="00C316E1"/>
    <w:rsid w:val="00C32F8C"/>
    <w:rsid w:val="00C338DB"/>
    <w:rsid w:val="00C34077"/>
    <w:rsid w:val="00C3476B"/>
    <w:rsid w:val="00C35291"/>
    <w:rsid w:val="00C35780"/>
    <w:rsid w:val="00C35EF4"/>
    <w:rsid w:val="00C414F4"/>
    <w:rsid w:val="00C41A15"/>
    <w:rsid w:val="00C42DD3"/>
    <w:rsid w:val="00C437EC"/>
    <w:rsid w:val="00C43921"/>
    <w:rsid w:val="00C43D6C"/>
    <w:rsid w:val="00C4418F"/>
    <w:rsid w:val="00C44B6A"/>
    <w:rsid w:val="00C451DD"/>
    <w:rsid w:val="00C4524D"/>
    <w:rsid w:val="00C4565B"/>
    <w:rsid w:val="00C45CF7"/>
    <w:rsid w:val="00C46D86"/>
    <w:rsid w:val="00C47255"/>
    <w:rsid w:val="00C473E5"/>
    <w:rsid w:val="00C506A9"/>
    <w:rsid w:val="00C5083F"/>
    <w:rsid w:val="00C5237F"/>
    <w:rsid w:val="00C5288C"/>
    <w:rsid w:val="00C5314A"/>
    <w:rsid w:val="00C5331C"/>
    <w:rsid w:val="00C53322"/>
    <w:rsid w:val="00C534C3"/>
    <w:rsid w:val="00C538EE"/>
    <w:rsid w:val="00C539EF"/>
    <w:rsid w:val="00C53D66"/>
    <w:rsid w:val="00C54B46"/>
    <w:rsid w:val="00C55562"/>
    <w:rsid w:val="00C56800"/>
    <w:rsid w:val="00C56958"/>
    <w:rsid w:val="00C57F43"/>
    <w:rsid w:val="00C605AD"/>
    <w:rsid w:val="00C61ACD"/>
    <w:rsid w:val="00C61E12"/>
    <w:rsid w:val="00C62A30"/>
    <w:rsid w:val="00C63473"/>
    <w:rsid w:val="00C636D6"/>
    <w:rsid w:val="00C63717"/>
    <w:rsid w:val="00C63755"/>
    <w:rsid w:val="00C637B0"/>
    <w:rsid w:val="00C63ED1"/>
    <w:rsid w:val="00C65038"/>
    <w:rsid w:val="00C6542B"/>
    <w:rsid w:val="00C6570A"/>
    <w:rsid w:val="00C65772"/>
    <w:rsid w:val="00C660B4"/>
    <w:rsid w:val="00C66122"/>
    <w:rsid w:val="00C67297"/>
    <w:rsid w:val="00C67A69"/>
    <w:rsid w:val="00C67C6E"/>
    <w:rsid w:val="00C702F8"/>
    <w:rsid w:val="00C710DE"/>
    <w:rsid w:val="00C71AE0"/>
    <w:rsid w:val="00C71DE0"/>
    <w:rsid w:val="00C7241E"/>
    <w:rsid w:val="00C7242C"/>
    <w:rsid w:val="00C72712"/>
    <w:rsid w:val="00C72A52"/>
    <w:rsid w:val="00C730FC"/>
    <w:rsid w:val="00C7328D"/>
    <w:rsid w:val="00C733DF"/>
    <w:rsid w:val="00C7482B"/>
    <w:rsid w:val="00C7552B"/>
    <w:rsid w:val="00C75F86"/>
    <w:rsid w:val="00C7604B"/>
    <w:rsid w:val="00C7653B"/>
    <w:rsid w:val="00C77024"/>
    <w:rsid w:val="00C77211"/>
    <w:rsid w:val="00C7765B"/>
    <w:rsid w:val="00C811AB"/>
    <w:rsid w:val="00C818CF"/>
    <w:rsid w:val="00C81F5A"/>
    <w:rsid w:val="00C82147"/>
    <w:rsid w:val="00C821C0"/>
    <w:rsid w:val="00C82415"/>
    <w:rsid w:val="00C8247A"/>
    <w:rsid w:val="00C82604"/>
    <w:rsid w:val="00C82D04"/>
    <w:rsid w:val="00C83A65"/>
    <w:rsid w:val="00C83A7C"/>
    <w:rsid w:val="00C85144"/>
    <w:rsid w:val="00C8561B"/>
    <w:rsid w:val="00C85645"/>
    <w:rsid w:val="00C8615B"/>
    <w:rsid w:val="00C864F6"/>
    <w:rsid w:val="00C8688C"/>
    <w:rsid w:val="00C86AE0"/>
    <w:rsid w:val="00C874BA"/>
    <w:rsid w:val="00C87774"/>
    <w:rsid w:val="00C87CE9"/>
    <w:rsid w:val="00C87FC2"/>
    <w:rsid w:val="00C902D3"/>
    <w:rsid w:val="00C90352"/>
    <w:rsid w:val="00C909B1"/>
    <w:rsid w:val="00C90DFD"/>
    <w:rsid w:val="00C914C9"/>
    <w:rsid w:val="00C91864"/>
    <w:rsid w:val="00C91A1B"/>
    <w:rsid w:val="00C91C3E"/>
    <w:rsid w:val="00C91D97"/>
    <w:rsid w:val="00C93FAA"/>
    <w:rsid w:val="00C9498B"/>
    <w:rsid w:val="00C96EEA"/>
    <w:rsid w:val="00C978BF"/>
    <w:rsid w:val="00C97C99"/>
    <w:rsid w:val="00CA0488"/>
    <w:rsid w:val="00CA0E65"/>
    <w:rsid w:val="00CA1771"/>
    <w:rsid w:val="00CA1C2A"/>
    <w:rsid w:val="00CA2363"/>
    <w:rsid w:val="00CA2C4D"/>
    <w:rsid w:val="00CA2C9E"/>
    <w:rsid w:val="00CA3003"/>
    <w:rsid w:val="00CA3A45"/>
    <w:rsid w:val="00CA3F6A"/>
    <w:rsid w:val="00CA4576"/>
    <w:rsid w:val="00CA4709"/>
    <w:rsid w:val="00CA4F6C"/>
    <w:rsid w:val="00CA55A5"/>
    <w:rsid w:val="00CA6449"/>
    <w:rsid w:val="00CA64AE"/>
    <w:rsid w:val="00CA65C0"/>
    <w:rsid w:val="00CA664F"/>
    <w:rsid w:val="00CA773E"/>
    <w:rsid w:val="00CA77D0"/>
    <w:rsid w:val="00CA78E3"/>
    <w:rsid w:val="00CB1035"/>
    <w:rsid w:val="00CB1163"/>
    <w:rsid w:val="00CB17E4"/>
    <w:rsid w:val="00CB24B2"/>
    <w:rsid w:val="00CB2C65"/>
    <w:rsid w:val="00CB396E"/>
    <w:rsid w:val="00CB3F49"/>
    <w:rsid w:val="00CB3F52"/>
    <w:rsid w:val="00CB447F"/>
    <w:rsid w:val="00CB472F"/>
    <w:rsid w:val="00CB4A17"/>
    <w:rsid w:val="00CB4AF1"/>
    <w:rsid w:val="00CB4EDC"/>
    <w:rsid w:val="00CB59DC"/>
    <w:rsid w:val="00CB5E98"/>
    <w:rsid w:val="00CB6BCB"/>
    <w:rsid w:val="00CC0D5F"/>
    <w:rsid w:val="00CC1269"/>
    <w:rsid w:val="00CC13E6"/>
    <w:rsid w:val="00CC1E47"/>
    <w:rsid w:val="00CC1F95"/>
    <w:rsid w:val="00CC1FAA"/>
    <w:rsid w:val="00CC27CC"/>
    <w:rsid w:val="00CC2D64"/>
    <w:rsid w:val="00CC2F7A"/>
    <w:rsid w:val="00CC3155"/>
    <w:rsid w:val="00CC3CDE"/>
    <w:rsid w:val="00CC4321"/>
    <w:rsid w:val="00CC4AE8"/>
    <w:rsid w:val="00CC586F"/>
    <w:rsid w:val="00CC5BE2"/>
    <w:rsid w:val="00CC63B5"/>
    <w:rsid w:val="00CC6F4C"/>
    <w:rsid w:val="00CC700E"/>
    <w:rsid w:val="00CC7AAF"/>
    <w:rsid w:val="00CD0B6D"/>
    <w:rsid w:val="00CD0F1A"/>
    <w:rsid w:val="00CD1000"/>
    <w:rsid w:val="00CD1A41"/>
    <w:rsid w:val="00CD1E9E"/>
    <w:rsid w:val="00CD25AE"/>
    <w:rsid w:val="00CD2DA7"/>
    <w:rsid w:val="00CD34D2"/>
    <w:rsid w:val="00CD35B1"/>
    <w:rsid w:val="00CD3694"/>
    <w:rsid w:val="00CD391A"/>
    <w:rsid w:val="00CD479E"/>
    <w:rsid w:val="00CD4B42"/>
    <w:rsid w:val="00CD5984"/>
    <w:rsid w:val="00CD5FC3"/>
    <w:rsid w:val="00CE07F1"/>
    <w:rsid w:val="00CE1457"/>
    <w:rsid w:val="00CE1DE7"/>
    <w:rsid w:val="00CE251D"/>
    <w:rsid w:val="00CE263D"/>
    <w:rsid w:val="00CE2A5E"/>
    <w:rsid w:val="00CE2A93"/>
    <w:rsid w:val="00CE2BD8"/>
    <w:rsid w:val="00CE4ECA"/>
    <w:rsid w:val="00CE53B0"/>
    <w:rsid w:val="00CE58ED"/>
    <w:rsid w:val="00CE5B5D"/>
    <w:rsid w:val="00CE6129"/>
    <w:rsid w:val="00CE72A7"/>
    <w:rsid w:val="00CE7515"/>
    <w:rsid w:val="00CF1090"/>
    <w:rsid w:val="00CF2376"/>
    <w:rsid w:val="00CF2E0C"/>
    <w:rsid w:val="00CF2F74"/>
    <w:rsid w:val="00CF314D"/>
    <w:rsid w:val="00CF3831"/>
    <w:rsid w:val="00CF3DA5"/>
    <w:rsid w:val="00CF450D"/>
    <w:rsid w:val="00CF4ECC"/>
    <w:rsid w:val="00CF51D4"/>
    <w:rsid w:val="00CF6823"/>
    <w:rsid w:val="00CF6B3C"/>
    <w:rsid w:val="00CF740D"/>
    <w:rsid w:val="00CF763C"/>
    <w:rsid w:val="00CF7B81"/>
    <w:rsid w:val="00CF7FD9"/>
    <w:rsid w:val="00D0013E"/>
    <w:rsid w:val="00D0027E"/>
    <w:rsid w:val="00D00353"/>
    <w:rsid w:val="00D003F3"/>
    <w:rsid w:val="00D00C94"/>
    <w:rsid w:val="00D00F8C"/>
    <w:rsid w:val="00D012AE"/>
    <w:rsid w:val="00D016E9"/>
    <w:rsid w:val="00D01B18"/>
    <w:rsid w:val="00D022BE"/>
    <w:rsid w:val="00D02978"/>
    <w:rsid w:val="00D032AD"/>
    <w:rsid w:val="00D03473"/>
    <w:rsid w:val="00D03E1B"/>
    <w:rsid w:val="00D04358"/>
    <w:rsid w:val="00D046CD"/>
    <w:rsid w:val="00D046FD"/>
    <w:rsid w:val="00D049CA"/>
    <w:rsid w:val="00D04DDA"/>
    <w:rsid w:val="00D05288"/>
    <w:rsid w:val="00D05997"/>
    <w:rsid w:val="00D05A9E"/>
    <w:rsid w:val="00D05BAD"/>
    <w:rsid w:val="00D06A05"/>
    <w:rsid w:val="00D0741F"/>
    <w:rsid w:val="00D1068F"/>
    <w:rsid w:val="00D10CB1"/>
    <w:rsid w:val="00D110C5"/>
    <w:rsid w:val="00D11EC7"/>
    <w:rsid w:val="00D11FD2"/>
    <w:rsid w:val="00D12FAB"/>
    <w:rsid w:val="00D13CDF"/>
    <w:rsid w:val="00D142F9"/>
    <w:rsid w:val="00D14337"/>
    <w:rsid w:val="00D151D7"/>
    <w:rsid w:val="00D1620B"/>
    <w:rsid w:val="00D16306"/>
    <w:rsid w:val="00D16619"/>
    <w:rsid w:val="00D1704C"/>
    <w:rsid w:val="00D17961"/>
    <w:rsid w:val="00D201D3"/>
    <w:rsid w:val="00D201F1"/>
    <w:rsid w:val="00D2120B"/>
    <w:rsid w:val="00D21338"/>
    <w:rsid w:val="00D21FA5"/>
    <w:rsid w:val="00D225E4"/>
    <w:rsid w:val="00D226B5"/>
    <w:rsid w:val="00D226CC"/>
    <w:rsid w:val="00D228B1"/>
    <w:rsid w:val="00D22AD3"/>
    <w:rsid w:val="00D22D4A"/>
    <w:rsid w:val="00D23023"/>
    <w:rsid w:val="00D2328A"/>
    <w:rsid w:val="00D23544"/>
    <w:rsid w:val="00D23B66"/>
    <w:rsid w:val="00D24A1E"/>
    <w:rsid w:val="00D2525E"/>
    <w:rsid w:val="00D26041"/>
    <w:rsid w:val="00D263AB"/>
    <w:rsid w:val="00D2643F"/>
    <w:rsid w:val="00D26B88"/>
    <w:rsid w:val="00D26FB2"/>
    <w:rsid w:val="00D2704D"/>
    <w:rsid w:val="00D27447"/>
    <w:rsid w:val="00D303B2"/>
    <w:rsid w:val="00D30D47"/>
    <w:rsid w:val="00D312F5"/>
    <w:rsid w:val="00D31770"/>
    <w:rsid w:val="00D31B2B"/>
    <w:rsid w:val="00D32151"/>
    <w:rsid w:val="00D3241C"/>
    <w:rsid w:val="00D32C29"/>
    <w:rsid w:val="00D3341C"/>
    <w:rsid w:val="00D335CE"/>
    <w:rsid w:val="00D33AEE"/>
    <w:rsid w:val="00D3440E"/>
    <w:rsid w:val="00D3456C"/>
    <w:rsid w:val="00D34620"/>
    <w:rsid w:val="00D353DF"/>
    <w:rsid w:val="00D354B2"/>
    <w:rsid w:val="00D3603B"/>
    <w:rsid w:val="00D36252"/>
    <w:rsid w:val="00D36337"/>
    <w:rsid w:val="00D36F01"/>
    <w:rsid w:val="00D3768B"/>
    <w:rsid w:val="00D3781F"/>
    <w:rsid w:val="00D37B04"/>
    <w:rsid w:val="00D4018E"/>
    <w:rsid w:val="00D40699"/>
    <w:rsid w:val="00D407D0"/>
    <w:rsid w:val="00D4098F"/>
    <w:rsid w:val="00D40ABE"/>
    <w:rsid w:val="00D40B39"/>
    <w:rsid w:val="00D40B78"/>
    <w:rsid w:val="00D41173"/>
    <w:rsid w:val="00D412CF"/>
    <w:rsid w:val="00D4132E"/>
    <w:rsid w:val="00D4225B"/>
    <w:rsid w:val="00D42612"/>
    <w:rsid w:val="00D42914"/>
    <w:rsid w:val="00D429F1"/>
    <w:rsid w:val="00D42E5A"/>
    <w:rsid w:val="00D4331A"/>
    <w:rsid w:val="00D456F9"/>
    <w:rsid w:val="00D50E14"/>
    <w:rsid w:val="00D52E5A"/>
    <w:rsid w:val="00D53391"/>
    <w:rsid w:val="00D553B8"/>
    <w:rsid w:val="00D559BE"/>
    <w:rsid w:val="00D57CE2"/>
    <w:rsid w:val="00D60336"/>
    <w:rsid w:val="00D6125C"/>
    <w:rsid w:val="00D615A1"/>
    <w:rsid w:val="00D618DF"/>
    <w:rsid w:val="00D61D18"/>
    <w:rsid w:val="00D61D31"/>
    <w:rsid w:val="00D61F3D"/>
    <w:rsid w:val="00D61F44"/>
    <w:rsid w:val="00D62570"/>
    <w:rsid w:val="00D62AAB"/>
    <w:rsid w:val="00D62FA1"/>
    <w:rsid w:val="00D6379B"/>
    <w:rsid w:val="00D6530C"/>
    <w:rsid w:val="00D65C73"/>
    <w:rsid w:val="00D65D7D"/>
    <w:rsid w:val="00D678A9"/>
    <w:rsid w:val="00D678F3"/>
    <w:rsid w:val="00D70501"/>
    <w:rsid w:val="00D70995"/>
    <w:rsid w:val="00D70BAB"/>
    <w:rsid w:val="00D7123A"/>
    <w:rsid w:val="00D715D9"/>
    <w:rsid w:val="00D71715"/>
    <w:rsid w:val="00D7232D"/>
    <w:rsid w:val="00D7304C"/>
    <w:rsid w:val="00D739EE"/>
    <w:rsid w:val="00D73B2E"/>
    <w:rsid w:val="00D74C93"/>
    <w:rsid w:val="00D74C9C"/>
    <w:rsid w:val="00D74E54"/>
    <w:rsid w:val="00D75289"/>
    <w:rsid w:val="00D7532B"/>
    <w:rsid w:val="00D75358"/>
    <w:rsid w:val="00D75AB9"/>
    <w:rsid w:val="00D75CAD"/>
    <w:rsid w:val="00D767C2"/>
    <w:rsid w:val="00D77AF9"/>
    <w:rsid w:val="00D80174"/>
    <w:rsid w:val="00D80E18"/>
    <w:rsid w:val="00D81E7E"/>
    <w:rsid w:val="00D820F8"/>
    <w:rsid w:val="00D82B4F"/>
    <w:rsid w:val="00D82C0E"/>
    <w:rsid w:val="00D83AEF"/>
    <w:rsid w:val="00D848B1"/>
    <w:rsid w:val="00D85239"/>
    <w:rsid w:val="00D858A8"/>
    <w:rsid w:val="00D868AA"/>
    <w:rsid w:val="00D86D63"/>
    <w:rsid w:val="00D875D1"/>
    <w:rsid w:val="00D87ADD"/>
    <w:rsid w:val="00D87FB8"/>
    <w:rsid w:val="00D90AC9"/>
    <w:rsid w:val="00D90ACF"/>
    <w:rsid w:val="00D913BC"/>
    <w:rsid w:val="00D91660"/>
    <w:rsid w:val="00D91BC3"/>
    <w:rsid w:val="00D91FCF"/>
    <w:rsid w:val="00D9207F"/>
    <w:rsid w:val="00D920F8"/>
    <w:rsid w:val="00D922F6"/>
    <w:rsid w:val="00D92770"/>
    <w:rsid w:val="00D9294A"/>
    <w:rsid w:val="00D92AE5"/>
    <w:rsid w:val="00D92ED0"/>
    <w:rsid w:val="00D936D5"/>
    <w:rsid w:val="00D937CB"/>
    <w:rsid w:val="00D93837"/>
    <w:rsid w:val="00D94033"/>
    <w:rsid w:val="00D955D6"/>
    <w:rsid w:val="00D95EEB"/>
    <w:rsid w:val="00D9685D"/>
    <w:rsid w:val="00D970E8"/>
    <w:rsid w:val="00D97282"/>
    <w:rsid w:val="00D97305"/>
    <w:rsid w:val="00D97FC6"/>
    <w:rsid w:val="00DA31A6"/>
    <w:rsid w:val="00DA3560"/>
    <w:rsid w:val="00DA3653"/>
    <w:rsid w:val="00DA385D"/>
    <w:rsid w:val="00DA39BF"/>
    <w:rsid w:val="00DA3CB6"/>
    <w:rsid w:val="00DA3CF7"/>
    <w:rsid w:val="00DA497A"/>
    <w:rsid w:val="00DA49A8"/>
    <w:rsid w:val="00DA4ACF"/>
    <w:rsid w:val="00DA4C86"/>
    <w:rsid w:val="00DA50A4"/>
    <w:rsid w:val="00DA5F3E"/>
    <w:rsid w:val="00DA6148"/>
    <w:rsid w:val="00DA6381"/>
    <w:rsid w:val="00DA7373"/>
    <w:rsid w:val="00DA7E6E"/>
    <w:rsid w:val="00DA7ED1"/>
    <w:rsid w:val="00DB058D"/>
    <w:rsid w:val="00DB0A25"/>
    <w:rsid w:val="00DB0B8B"/>
    <w:rsid w:val="00DB12BD"/>
    <w:rsid w:val="00DB150C"/>
    <w:rsid w:val="00DB1B05"/>
    <w:rsid w:val="00DB200F"/>
    <w:rsid w:val="00DB2587"/>
    <w:rsid w:val="00DB26B8"/>
    <w:rsid w:val="00DB2D9B"/>
    <w:rsid w:val="00DB3A0D"/>
    <w:rsid w:val="00DB461E"/>
    <w:rsid w:val="00DB4784"/>
    <w:rsid w:val="00DB4B0D"/>
    <w:rsid w:val="00DB50D8"/>
    <w:rsid w:val="00DB51F9"/>
    <w:rsid w:val="00DB5D20"/>
    <w:rsid w:val="00DB5EF8"/>
    <w:rsid w:val="00DB626A"/>
    <w:rsid w:val="00DB62C8"/>
    <w:rsid w:val="00DB6A67"/>
    <w:rsid w:val="00DB6D9B"/>
    <w:rsid w:val="00DB73DC"/>
    <w:rsid w:val="00DB78E6"/>
    <w:rsid w:val="00DB7C2C"/>
    <w:rsid w:val="00DB7F79"/>
    <w:rsid w:val="00DC01A2"/>
    <w:rsid w:val="00DC0280"/>
    <w:rsid w:val="00DC0A4C"/>
    <w:rsid w:val="00DC0E3D"/>
    <w:rsid w:val="00DC13D9"/>
    <w:rsid w:val="00DC261B"/>
    <w:rsid w:val="00DC3866"/>
    <w:rsid w:val="00DC428E"/>
    <w:rsid w:val="00DC469F"/>
    <w:rsid w:val="00DC4906"/>
    <w:rsid w:val="00DC499B"/>
    <w:rsid w:val="00DC51AC"/>
    <w:rsid w:val="00DC5303"/>
    <w:rsid w:val="00DC5D57"/>
    <w:rsid w:val="00DC5FBD"/>
    <w:rsid w:val="00DC6861"/>
    <w:rsid w:val="00DC6F47"/>
    <w:rsid w:val="00DC7632"/>
    <w:rsid w:val="00DC7660"/>
    <w:rsid w:val="00DD046C"/>
    <w:rsid w:val="00DD0A2D"/>
    <w:rsid w:val="00DD0F48"/>
    <w:rsid w:val="00DD11AA"/>
    <w:rsid w:val="00DD1331"/>
    <w:rsid w:val="00DD1749"/>
    <w:rsid w:val="00DD1E2F"/>
    <w:rsid w:val="00DD26BA"/>
    <w:rsid w:val="00DD287E"/>
    <w:rsid w:val="00DD331D"/>
    <w:rsid w:val="00DD41BE"/>
    <w:rsid w:val="00DD42DA"/>
    <w:rsid w:val="00DD43E3"/>
    <w:rsid w:val="00DD4BAB"/>
    <w:rsid w:val="00DD4C1F"/>
    <w:rsid w:val="00DD4D42"/>
    <w:rsid w:val="00DD56F1"/>
    <w:rsid w:val="00DD718A"/>
    <w:rsid w:val="00DD77CE"/>
    <w:rsid w:val="00DD79B8"/>
    <w:rsid w:val="00DD7CDB"/>
    <w:rsid w:val="00DD7D9B"/>
    <w:rsid w:val="00DE0C9D"/>
    <w:rsid w:val="00DE0ECF"/>
    <w:rsid w:val="00DE159F"/>
    <w:rsid w:val="00DE1812"/>
    <w:rsid w:val="00DE19C8"/>
    <w:rsid w:val="00DE19CA"/>
    <w:rsid w:val="00DE29A3"/>
    <w:rsid w:val="00DE2BB3"/>
    <w:rsid w:val="00DE2F16"/>
    <w:rsid w:val="00DE31A6"/>
    <w:rsid w:val="00DE3D3C"/>
    <w:rsid w:val="00DE41F4"/>
    <w:rsid w:val="00DE47C4"/>
    <w:rsid w:val="00DE4AB2"/>
    <w:rsid w:val="00DE4B01"/>
    <w:rsid w:val="00DE501D"/>
    <w:rsid w:val="00DE5863"/>
    <w:rsid w:val="00DE5C74"/>
    <w:rsid w:val="00DE6041"/>
    <w:rsid w:val="00DE68D8"/>
    <w:rsid w:val="00DE6936"/>
    <w:rsid w:val="00DE6B1C"/>
    <w:rsid w:val="00DE7B29"/>
    <w:rsid w:val="00DF0270"/>
    <w:rsid w:val="00DF046C"/>
    <w:rsid w:val="00DF1497"/>
    <w:rsid w:val="00DF27BE"/>
    <w:rsid w:val="00DF3075"/>
    <w:rsid w:val="00DF3AB8"/>
    <w:rsid w:val="00DF40C2"/>
    <w:rsid w:val="00DF421C"/>
    <w:rsid w:val="00DF49EB"/>
    <w:rsid w:val="00DF5590"/>
    <w:rsid w:val="00DF6250"/>
    <w:rsid w:val="00DF62C6"/>
    <w:rsid w:val="00DF6527"/>
    <w:rsid w:val="00DF67B5"/>
    <w:rsid w:val="00DF6D1B"/>
    <w:rsid w:val="00DF6FA0"/>
    <w:rsid w:val="00DF72AB"/>
    <w:rsid w:val="00DF7849"/>
    <w:rsid w:val="00E00CC2"/>
    <w:rsid w:val="00E00F1C"/>
    <w:rsid w:val="00E018F5"/>
    <w:rsid w:val="00E01B1B"/>
    <w:rsid w:val="00E023C4"/>
    <w:rsid w:val="00E02C73"/>
    <w:rsid w:val="00E02F44"/>
    <w:rsid w:val="00E03CBE"/>
    <w:rsid w:val="00E03E6B"/>
    <w:rsid w:val="00E043A1"/>
    <w:rsid w:val="00E05B9D"/>
    <w:rsid w:val="00E05E7A"/>
    <w:rsid w:val="00E069F6"/>
    <w:rsid w:val="00E06C07"/>
    <w:rsid w:val="00E06FD7"/>
    <w:rsid w:val="00E07D1B"/>
    <w:rsid w:val="00E101FB"/>
    <w:rsid w:val="00E10321"/>
    <w:rsid w:val="00E105FE"/>
    <w:rsid w:val="00E108E9"/>
    <w:rsid w:val="00E10EFD"/>
    <w:rsid w:val="00E113F7"/>
    <w:rsid w:val="00E11DCD"/>
    <w:rsid w:val="00E12006"/>
    <w:rsid w:val="00E120DD"/>
    <w:rsid w:val="00E121E5"/>
    <w:rsid w:val="00E122D2"/>
    <w:rsid w:val="00E131C0"/>
    <w:rsid w:val="00E139F0"/>
    <w:rsid w:val="00E13A4E"/>
    <w:rsid w:val="00E145D9"/>
    <w:rsid w:val="00E1479D"/>
    <w:rsid w:val="00E14AC0"/>
    <w:rsid w:val="00E15D9C"/>
    <w:rsid w:val="00E164B8"/>
    <w:rsid w:val="00E16B10"/>
    <w:rsid w:val="00E1702C"/>
    <w:rsid w:val="00E17131"/>
    <w:rsid w:val="00E17459"/>
    <w:rsid w:val="00E176E6"/>
    <w:rsid w:val="00E2148A"/>
    <w:rsid w:val="00E21895"/>
    <w:rsid w:val="00E2189B"/>
    <w:rsid w:val="00E219CA"/>
    <w:rsid w:val="00E226D4"/>
    <w:rsid w:val="00E228A1"/>
    <w:rsid w:val="00E22BBA"/>
    <w:rsid w:val="00E22E1D"/>
    <w:rsid w:val="00E234EE"/>
    <w:rsid w:val="00E23562"/>
    <w:rsid w:val="00E239A2"/>
    <w:rsid w:val="00E245BB"/>
    <w:rsid w:val="00E2460E"/>
    <w:rsid w:val="00E247B4"/>
    <w:rsid w:val="00E25228"/>
    <w:rsid w:val="00E262F4"/>
    <w:rsid w:val="00E2666A"/>
    <w:rsid w:val="00E266B4"/>
    <w:rsid w:val="00E268E0"/>
    <w:rsid w:val="00E26FBC"/>
    <w:rsid w:val="00E277BA"/>
    <w:rsid w:val="00E27F3E"/>
    <w:rsid w:val="00E3022B"/>
    <w:rsid w:val="00E30667"/>
    <w:rsid w:val="00E307AE"/>
    <w:rsid w:val="00E30E15"/>
    <w:rsid w:val="00E30F00"/>
    <w:rsid w:val="00E315FA"/>
    <w:rsid w:val="00E31A8D"/>
    <w:rsid w:val="00E31BD2"/>
    <w:rsid w:val="00E31D8D"/>
    <w:rsid w:val="00E324C9"/>
    <w:rsid w:val="00E33848"/>
    <w:rsid w:val="00E344A9"/>
    <w:rsid w:val="00E3454A"/>
    <w:rsid w:val="00E34876"/>
    <w:rsid w:val="00E3521B"/>
    <w:rsid w:val="00E353C8"/>
    <w:rsid w:val="00E3571F"/>
    <w:rsid w:val="00E35B94"/>
    <w:rsid w:val="00E367FE"/>
    <w:rsid w:val="00E36AAE"/>
    <w:rsid w:val="00E374E4"/>
    <w:rsid w:val="00E3775C"/>
    <w:rsid w:val="00E37879"/>
    <w:rsid w:val="00E40017"/>
    <w:rsid w:val="00E4052E"/>
    <w:rsid w:val="00E4083C"/>
    <w:rsid w:val="00E4309C"/>
    <w:rsid w:val="00E436CC"/>
    <w:rsid w:val="00E43AFF"/>
    <w:rsid w:val="00E43DA6"/>
    <w:rsid w:val="00E4470A"/>
    <w:rsid w:val="00E448AE"/>
    <w:rsid w:val="00E45636"/>
    <w:rsid w:val="00E4572D"/>
    <w:rsid w:val="00E4773F"/>
    <w:rsid w:val="00E479C2"/>
    <w:rsid w:val="00E47B8D"/>
    <w:rsid w:val="00E50319"/>
    <w:rsid w:val="00E504D3"/>
    <w:rsid w:val="00E50524"/>
    <w:rsid w:val="00E50F11"/>
    <w:rsid w:val="00E51558"/>
    <w:rsid w:val="00E51D40"/>
    <w:rsid w:val="00E51ED8"/>
    <w:rsid w:val="00E52025"/>
    <w:rsid w:val="00E521D0"/>
    <w:rsid w:val="00E529AD"/>
    <w:rsid w:val="00E52C0D"/>
    <w:rsid w:val="00E539B0"/>
    <w:rsid w:val="00E53B9B"/>
    <w:rsid w:val="00E53BB6"/>
    <w:rsid w:val="00E53F14"/>
    <w:rsid w:val="00E53F89"/>
    <w:rsid w:val="00E549B9"/>
    <w:rsid w:val="00E54C6F"/>
    <w:rsid w:val="00E551BC"/>
    <w:rsid w:val="00E55740"/>
    <w:rsid w:val="00E5630D"/>
    <w:rsid w:val="00E56486"/>
    <w:rsid w:val="00E56958"/>
    <w:rsid w:val="00E56FCC"/>
    <w:rsid w:val="00E57351"/>
    <w:rsid w:val="00E60946"/>
    <w:rsid w:val="00E60E72"/>
    <w:rsid w:val="00E6159D"/>
    <w:rsid w:val="00E6211C"/>
    <w:rsid w:val="00E62BE7"/>
    <w:rsid w:val="00E62F2B"/>
    <w:rsid w:val="00E62FCA"/>
    <w:rsid w:val="00E6340B"/>
    <w:rsid w:val="00E63A0B"/>
    <w:rsid w:val="00E63DF1"/>
    <w:rsid w:val="00E64EC3"/>
    <w:rsid w:val="00E64F45"/>
    <w:rsid w:val="00E65091"/>
    <w:rsid w:val="00E65AF9"/>
    <w:rsid w:val="00E65B88"/>
    <w:rsid w:val="00E6711F"/>
    <w:rsid w:val="00E67BC3"/>
    <w:rsid w:val="00E70711"/>
    <w:rsid w:val="00E7096A"/>
    <w:rsid w:val="00E70E9C"/>
    <w:rsid w:val="00E70F8A"/>
    <w:rsid w:val="00E70FDF"/>
    <w:rsid w:val="00E71097"/>
    <w:rsid w:val="00E71200"/>
    <w:rsid w:val="00E716E9"/>
    <w:rsid w:val="00E71DBF"/>
    <w:rsid w:val="00E7272E"/>
    <w:rsid w:val="00E72A4D"/>
    <w:rsid w:val="00E7303C"/>
    <w:rsid w:val="00E73040"/>
    <w:rsid w:val="00E7341E"/>
    <w:rsid w:val="00E736D2"/>
    <w:rsid w:val="00E74D44"/>
    <w:rsid w:val="00E753D2"/>
    <w:rsid w:val="00E75581"/>
    <w:rsid w:val="00E75D40"/>
    <w:rsid w:val="00E76058"/>
    <w:rsid w:val="00E76120"/>
    <w:rsid w:val="00E7631E"/>
    <w:rsid w:val="00E7695B"/>
    <w:rsid w:val="00E7740E"/>
    <w:rsid w:val="00E77D56"/>
    <w:rsid w:val="00E77FE6"/>
    <w:rsid w:val="00E8000E"/>
    <w:rsid w:val="00E80FE1"/>
    <w:rsid w:val="00E81704"/>
    <w:rsid w:val="00E81EDD"/>
    <w:rsid w:val="00E82ED6"/>
    <w:rsid w:val="00E83FDD"/>
    <w:rsid w:val="00E84479"/>
    <w:rsid w:val="00E848EA"/>
    <w:rsid w:val="00E855DD"/>
    <w:rsid w:val="00E9104B"/>
    <w:rsid w:val="00E915A5"/>
    <w:rsid w:val="00E9179B"/>
    <w:rsid w:val="00E917AD"/>
    <w:rsid w:val="00E91FF9"/>
    <w:rsid w:val="00E921A1"/>
    <w:rsid w:val="00E921D4"/>
    <w:rsid w:val="00E92466"/>
    <w:rsid w:val="00E92636"/>
    <w:rsid w:val="00E92671"/>
    <w:rsid w:val="00E92EFF"/>
    <w:rsid w:val="00E94B50"/>
    <w:rsid w:val="00E9510C"/>
    <w:rsid w:val="00E95851"/>
    <w:rsid w:val="00E95DE3"/>
    <w:rsid w:val="00E96580"/>
    <w:rsid w:val="00E96583"/>
    <w:rsid w:val="00E96E67"/>
    <w:rsid w:val="00E97C5F"/>
    <w:rsid w:val="00EA0945"/>
    <w:rsid w:val="00EA1974"/>
    <w:rsid w:val="00EA1B34"/>
    <w:rsid w:val="00EA1D69"/>
    <w:rsid w:val="00EA1DBE"/>
    <w:rsid w:val="00EA24E1"/>
    <w:rsid w:val="00EA26B8"/>
    <w:rsid w:val="00EA29B7"/>
    <w:rsid w:val="00EA3EF1"/>
    <w:rsid w:val="00EA44AB"/>
    <w:rsid w:val="00EA49FD"/>
    <w:rsid w:val="00EA4A0F"/>
    <w:rsid w:val="00EA4CCA"/>
    <w:rsid w:val="00EA4F30"/>
    <w:rsid w:val="00EA529F"/>
    <w:rsid w:val="00EA5716"/>
    <w:rsid w:val="00EA5CC0"/>
    <w:rsid w:val="00EA6873"/>
    <w:rsid w:val="00EA6EC5"/>
    <w:rsid w:val="00EA7C7C"/>
    <w:rsid w:val="00EB0A71"/>
    <w:rsid w:val="00EB0D57"/>
    <w:rsid w:val="00EB165B"/>
    <w:rsid w:val="00EB1AAC"/>
    <w:rsid w:val="00EB1DB6"/>
    <w:rsid w:val="00EB1F0D"/>
    <w:rsid w:val="00EB20CC"/>
    <w:rsid w:val="00EB29AF"/>
    <w:rsid w:val="00EB2BD6"/>
    <w:rsid w:val="00EB3276"/>
    <w:rsid w:val="00EB33C6"/>
    <w:rsid w:val="00EB4413"/>
    <w:rsid w:val="00EB4707"/>
    <w:rsid w:val="00EB481B"/>
    <w:rsid w:val="00EB5230"/>
    <w:rsid w:val="00EB5A3B"/>
    <w:rsid w:val="00EB637F"/>
    <w:rsid w:val="00EB7125"/>
    <w:rsid w:val="00EB7449"/>
    <w:rsid w:val="00EB7808"/>
    <w:rsid w:val="00EB7C1F"/>
    <w:rsid w:val="00EC0BBB"/>
    <w:rsid w:val="00EC0FB0"/>
    <w:rsid w:val="00EC10B6"/>
    <w:rsid w:val="00EC1866"/>
    <w:rsid w:val="00EC1E8F"/>
    <w:rsid w:val="00EC294B"/>
    <w:rsid w:val="00EC32A8"/>
    <w:rsid w:val="00EC47C2"/>
    <w:rsid w:val="00EC4DC3"/>
    <w:rsid w:val="00EC5295"/>
    <w:rsid w:val="00EC583C"/>
    <w:rsid w:val="00EC6282"/>
    <w:rsid w:val="00ED0EE4"/>
    <w:rsid w:val="00ED12EF"/>
    <w:rsid w:val="00ED1352"/>
    <w:rsid w:val="00ED3C20"/>
    <w:rsid w:val="00ED516C"/>
    <w:rsid w:val="00ED5CC0"/>
    <w:rsid w:val="00ED5D5D"/>
    <w:rsid w:val="00ED5F82"/>
    <w:rsid w:val="00ED63DA"/>
    <w:rsid w:val="00ED6806"/>
    <w:rsid w:val="00ED6E46"/>
    <w:rsid w:val="00ED71FD"/>
    <w:rsid w:val="00ED73E1"/>
    <w:rsid w:val="00ED74B4"/>
    <w:rsid w:val="00ED757B"/>
    <w:rsid w:val="00ED7949"/>
    <w:rsid w:val="00ED79D3"/>
    <w:rsid w:val="00EE01A6"/>
    <w:rsid w:val="00EE1E6E"/>
    <w:rsid w:val="00EE2475"/>
    <w:rsid w:val="00EE30BA"/>
    <w:rsid w:val="00EE31FC"/>
    <w:rsid w:val="00EE3343"/>
    <w:rsid w:val="00EE3FEA"/>
    <w:rsid w:val="00EE5485"/>
    <w:rsid w:val="00EE5E9F"/>
    <w:rsid w:val="00EE6E48"/>
    <w:rsid w:val="00EE7B9F"/>
    <w:rsid w:val="00EF0FFC"/>
    <w:rsid w:val="00EF1593"/>
    <w:rsid w:val="00EF17A8"/>
    <w:rsid w:val="00EF1B48"/>
    <w:rsid w:val="00EF23DA"/>
    <w:rsid w:val="00EF24E2"/>
    <w:rsid w:val="00EF2671"/>
    <w:rsid w:val="00EF2948"/>
    <w:rsid w:val="00EF2D9D"/>
    <w:rsid w:val="00EF3746"/>
    <w:rsid w:val="00EF4DE4"/>
    <w:rsid w:val="00EF5F48"/>
    <w:rsid w:val="00EF6CCF"/>
    <w:rsid w:val="00EF6D8A"/>
    <w:rsid w:val="00EF73A6"/>
    <w:rsid w:val="00F0002A"/>
    <w:rsid w:val="00F006C4"/>
    <w:rsid w:val="00F0075A"/>
    <w:rsid w:val="00F01C26"/>
    <w:rsid w:val="00F01D84"/>
    <w:rsid w:val="00F01DAF"/>
    <w:rsid w:val="00F01E24"/>
    <w:rsid w:val="00F0285D"/>
    <w:rsid w:val="00F02970"/>
    <w:rsid w:val="00F02D42"/>
    <w:rsid w:val="00F03296"/>
    <w:rsid w:val="00F0360C"/>
    <w:rsid w:val="00F04464"/>
    <w:rsid w:val="00F0491D"/>
    <w:rsid w:val="00F04AE3"/>
    <w:rsid w:val="00F05C0D"/>
    <w:rsid w:val="00F0604B"/>
    <w:rsid w:val="00F0627E"/>
    <w:rsid w:val="00F06C35"/>
    <w:rsid w:val="00F06F18"/>
    <w:rsid w:val="00F0724C"/>
    <w:rsid w:val="00F07A14"/>
    <w:rsid w:val="00F10725"/>
    <w:rsid w:val="00F10DF4"/>
    <w:rsid w:val="00F112CE"/>
    <w:rsid w:val="00F11868"/>
    <w:rsid w:val="00F11BAC"/>
    <w:rsid w:val="00F1213F"/>
    <w:rsid w:val="00F125DA"/>
    <w:rsid w:val="00F126B7"/>
    <w:rsid w:val="00F1376A"/>
    <w:rsid w:val="00F1410E"/>
    <w:rsid w:val="00F14D7D"/>
    <w:rsid w:val="00F15A92"/>
    <w:rsid w:val="00F15DA2"/>
    <w:rsid w:val="00F15F5A"/>
    <w:rsid w:val="00F16E88"/>
    <w:rsid w:val="00F175FE"/>
    <w:rsid w:val="00F177FF"/>
    <w:rsid w:val="00F20327"/>
    <w:rsid w:val="00F21624"/>
    <w:rsid w:val="00F219BC"/>
    <w:rsid w:val="00F221C4"/>
    <w:rsid w:val="00F24452"/>
    <w:rsid w:val="00F24AB0"/>
    <w:rsid w:val="00F25363"/>
    <w:rsid w:val="00F258F1"/>
    <w:rsid w:val="00F25E26"/>
    <w:rsid w:val="00F27986"/>
    <w:rsid w:val="00F27E71"/>
    <w:rsid w:val="00F300AC"/>
    <w:rsid w:val="00F3012D"/>
    <w:rsid w:val="00F3172C"/>
    <w:rsid w:val="00F320D4"/>
    <w:rsid w:val="00F32DF8"/>
    <w:rsid w:val="00F33E20"/>
    <w:rsid w:val="00F33F98"/>
    <w:rsid w:val="00F34154"/>
    <w:rsid w:val="00F346EB"/>
    <w:rsid w:val="00F34884"/>
    <w:rsid w:val="00F36638"/>
    <w:rsid w:val="00F405FC"/>
    <w:rsid w:val="00F40766"/>
    <w:rsid w:val="00F40EEB"/>
    <w:rsid w:val="00F4111E"/>
    <w:rsid w:val="00F4190B"/>
    <w:rsid w:val="00F42330"/>
    <w:rsid w:val="00F42369"/>
    <w:rsid w:val="00F42418"/>
    <w:rsid w:val="00F42599"/>
    <w:rsid w:val="00F42A4B"/>
    <w:rsid w:val="00F43580"/>
    <w:rsid w:val="00F436FE"/>
    <w:rsid w:val="00F43D3D"/>
    <w:rsid w:val="00F43EEA"/>
    <w:rsid w:val="00F44231"/>
    <w:rsid w:val="00F44899"/>
    <w:rsid w:val="00F44AB9"/>
    <w:rsid w:val="00F45497"/>
    <w:rsid w:val="00F45E2E"/>
    <w:rsid w:val="00F4691A"/>
    <w:rsid w:val="00F472D9"/>
    <w:rsid w:val="00F50065"/>
    <w:rsid w:val="00F505A3"/>
    <w:rsid w:val="00F527E2"/>
    <w:rsid w:val="00F52AE9"/>
    <w:rsid w:val="00F53733"/>
    <w:rsid w:val="00F552B8"/>
    <w:rsid w:val="00F55642"/>
    <w:rsid w:val="00F56787"/>
    <w:rsid w:val="00F56BA9"/>
    <w:rsid w:val="00F57CD2"/>
    <w:rsid w:val="00F57E76"/>
    <w:rsid w:val="00F600B9"/>
    <w:rsid w:val="00F6072F"/>
    <w:rsid w:val="00F6193B"/>
    <w:rsid w:val="00F61973"/>
    <w:rsid w:val="00F61FA0"/>
    <w:rsid w:val="00F62409"/>
    <w:rsid w:val="00F628F2"/>
    <w:rsid w:val="00F62F42"/>
    <w:rsid w:val="00F63026"/>
    <w:rsid w:val="00F6355E"/>
    <w:rsid w:val="00F63B89"/>
    <w:rsid w:val="00F63C3D"/>
    <w:rsid w:val="00F64126"/>
    <w:rsid w:val="00F6524B"/>
    <w:rsid w:val="00F657E1"/>
    <w:rsid w:val="00F65997"/>
    <w:rsid w:val="00F65BBC"/>
    <w:rsid w:val="00F65DB1"/>
    <w:rsid w:val="00F66C0B"/>
    <w:rsid w:val="00F66DDE"/>
    <w:rsid w:val="00F6733D"/>
    <w:rsid w:val="00F67FA7"/>
    <w:rsid w:val="00F7096C"/>
    <w:rsid w:val="00F70A1C"/>
    <w:rsid w:val="00F70E3C"/>
    <w:rsid w:val="00F71AD2"/>
    <w:rsid w:val="00F721AD"/>
    <w:rsid w:val="00F72920"/>
    <w:rsid w:val="00F737AA"/>
    <w:rsid w:val="00F73854"/>
    <w:rsid w:val="00F74A83"/>
    <w:rsid w:val="00F7519B"/>
    <w:rsid w:val="00F754B2"/>
    <w:rsid w:val="00F76648"/>
    <w:rsid w:val="00F7724A"/>
    <w:rsid w:val="00F77C04"/>
    <w:rsid w:val="00F8014B"/>
    <w:rsid w:val="00F80F55"/>
    <w:rsid w:val="00F82309"/>
    <w:rsid w:val="00F82481"/>
    <w:rsid w:val="00F82656"/>
    <w:rsid w:val="00F82EA4"/>
    <w:rsid w:val="00F83358"/>
    <w:rsid w:val="00F838A0"/>
    <w:rsid w:val="00F83B7B"/>
    <w:rsid w:val="00F83E7A"/>
    <w:rsid w:val="00F83FC3"/>
    <w:rsid w:val="00F840D0"/>
    <w:rsid w:val="00F844B1"/>
    <w:rsid w:val="00F85763"/>
    <w:rsid w:val="00F86B1F"/>
    <w:rsid w:val="00F870F9"/>
    <w:rsid w:val="00F9002F"/>
    <w:rsid w:val="00F903B0"/>
    <w:rsid w:val="00F90F70"/>
    <w:rsid w:val="00F90FAF"/>
    <w:rsid w:val="00F91103"/>
    <w:rsid w:val="00F91610"/>
    <w:rsid w:val="00F918E4"/>
    <w:rsid w:val="00F91E0F"/>
    <w:rsid w:val="00F92159"/>
    <w:rsid w:val="00F924D9"/>
    <w:rsid w:val="00F93B0A"/>
    <w:rsid w:val="00F93B47"/>
    <w:rsid w:val="00F9449D"/>
    <w:rsid w:val="00F950A7"/>
    <w:rsid w:val="00F950D9"/>
    <w:rsid w:val="00F95497"/>
    <w:rsid w:val="00F9581A"/>
    <w:rsid w:val="00F959A0"/>
    <w:rsid w:val="00F9656F"/>
    <w:rsid w:val="00F968AB"/>
    <w:rsid w:val="00F9716B"/>
    <w:rsid w:val="00F97EBC"/>
    <w:rsid w:val="00FA1AB2"/>
    <w:rsid w:val="00FA1C17"/>
    <w:rsid w:val="00FA21DC"/>
    <w:rsid w:val="00FA22A2"/>
    <w:rsid w:val="00FA2B15"/>
    <w:rsid w:val="00FA33B6"/>
    <w:rsid w:val="00FA34B2"/>
    <w:rsid w:val="00FA3C52"/>
    <w:rsid w:val="00FA3F84"/>
    <w:rsid w:val="00FA47D8"/>
    <w:rsid w:val="00FA5054"/>
    <w:rsid w:val="00FA5626"/>
    <w:rsid w:val="00FA69CE"/>
    <w:rsid w:val="00FA6C57"/>
    <w:rsid w:val="00FA7105"/>
    <w:rsid w:val="00FA79C7"/>
    <w:rsid w:val="00FA7F4C"/>
    <w:rsid w:val="00FB2DA5"/>
    <w:rsid w:val="00FB346F"/>
    <w:rsid w:val="00FB393A"/>
    <w:rsid w:val="00FB3C5E"/>
    <w:rsid w:val="00FB47B3"/>
    <w:rsid w:val="00FB4C7A"/>
    <w:rsid w:val="00FB4E21"/>
    <w:rsid w:val="00FB5190"/>
    <w:rsid w:val="00FB55CC"/>
    <w:rsid w:val="00FB57B7"/>
    <w:rsid w:val="00FB6508"/>
    <w:rsid w:val="00FB6618"/>
    <w:rsid w:val="00FB69D6"/>
    <w:rsid w:val="00FB70A2"/>
    <w:rsid w:val="00FB7243"/>
    <w:rsid w:val="00FB7FE8"/>
    <w:rsid w:val="00FC036C"/>
    <w:rsid w:val="00FC04C2"/>
    <w:rsid w:val="00FC12CB"/>
    <w:rsid w:val="00FC1E43"/>
    <w:rsid w:val="00FC24B6"/>
    <w:rsid w:val="00FC37ED"/>
    <w:rsid w:val="00FC3BE3"/>
    <w:rsid w:val="00FC409B"/>
    <w:rsid w:val="00FC47DA"/>
    <w:rsid w:val="00FC4DAA"/>
    <w:rsid w:val="00FC542F"/>
    <w:rsid w:val="00FC58A4"/>
    <w:rsid w:val="00FC598F"/>
    <w:rsid w:val="00FC6B9E"/>
    <w:rsid w:val="00FC73E9"/>
    <w:rsid w:val="00FC790A"/>
    <w:rsid w:val="00FC7C22"/>
    <w:rsid w:val="00FC7CB0"/>
    <w:rsid w:val="00FD0027"/>
    <w:rsid w:val="00FD05A9"/>
    <w:rsid w:val="00FD0DAE"/>
    <w:rsid w:val="00FD0FE8"/>
    <w:rsid w:val="00FD13BD"/>
    <w:rsid w:val="00FD1664"/>
    <w:rsid w:val="00FD1F99"/>
    <w:rsid w:val="00FD1FD4"/>
    <w:rsid w:val="00FD232B"/>
    <w:rsid w:val="00FD2728"/>
    <w:rsid w:val="00FD307D"/>
    <w:rsid w:val="00FD3DB5"/>
    <w:rsid w:val="00FD3E09"/>
    <w:rsid w:val="00FD40C8"/>
    <w:rsid w:val="00FD4571"/>
    <w:rsid w:val="00FD45AA"/>
    <w:rsid w:val="00FD46AF"/>
    <w:rsid w:val="00FD4B2E"/>
    <w:rsid w:val="00FD4B3B"/>
    <w:rsid w:val="00FD5797"/>
    <w:rsid w:val="00FD57F1"/>
    <w:rsid w:val="00FD5D8E"/>
    <w:rsid w:val="00FD5E6B"/>
    <w:rsid w:val="00FD6104"/>
    <w:rsid w:val="00FD61D1"/>
    <w:rsid w:val="00FD6F64"/>
    <w:rsid w:val="00FD7B0C"/>
    <w:rsid w:val="00FE03E2"/>
    <w:rsid w:val="00FE06F1"/>
    <w:rsid w:val="00FE0A77"/>
    <w:rsid w:val="00FE0AF4"/>
    <w:rsid w:val="00FE0D7B"/>
    <w:rsid w:val="00FE0E8F"/>
    <w:rsid w:val="00FE120D"/>
    <w:rsid w:val="00FE1274"/>
    <w:rsid w:val="00FE1D57"/>
    <w:rsid w:val="00FE2B84"/>
    <w:rsid w:val="00FE2D5E"/>
    <w:rsid w:val="00FE2E57"/>
    <w:rsid w:val="00FE32DD"/>
    <w:rsid w:val="00FE35B7"/>
    <w:rsid w:val="00FE3901"/>
    <w:rsid w:val="00FE3CCF"/>
    <w:rsid w:val="00FE3D0D"/>
    <w:rsid w:val="00FE3F87"/>
    <w:rsid w:val="00FE431B"/>
    <w:rsid w:val="00FE43AC"/>
    <w:rsid w:val="00FE50FB"/>
    <w:rsid w:val="00FE53A2"/>
    <w:rsid w:val="00FE5637"/>
    <w:rsid w:val="00FE6059"/>
    <w:rsid w:val="00FE6270"/>
    <w:rsid w:val="00FE697B"/>
    <w:rsid w:val="00FE6B07"/>
    <w:rsid w:val="00FE74F9"/>
    <w:rsid w:val="00FE75AD"/>
    <w:rsid w:val="00FE75C5"/>
    <w:rsid w:val="00FE76A5"/>
    <w:rsid w:val="00FE76AA"/>
    <w:rsid w:val="00FE7D2A"/>
    <w:rsid w:val="00FF0375"/>
    <w:rsid w:val="00FF039E"/>
    <w:rsid w:val="00FF03F7"/>
    <w:rsid w:val="00FF06D1"/>
    <w:rsid w:val="00FF163F"/>
    <w:rsid w:val="00FF196E"/>
    <w:rsid w:val="00FF21B7"/>
    <w:rsid w:val="00FF2B4F"/>
    <w:rsid w:val="00FF3179"/>
    <w:rsid w:val="00FF3287"/>
    <w:rsid w:val="00FF3776"/>
    <w:rsid w:val="00FF3B01"/>
    <w:rsid w:val="00FF48A4"/>
    <w:rsid w:val="00FF48C9"/>
    <w:rsid w:val="00FF5EE1"/>
    <w:rsid w:val="00FF7FA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C6ED6"/>
  <w15:docId w15:val="{B6CC1293-41CB-4E8D-9BB4-A77C40B62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iPriority="0" w:unhideWhenUsed="1"/>
    <w:lsdException w:name="Strong" w:uiPriority="22"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226D4"/>
    <w:pPr>
      <w:widowControl w:val="0"/>
      <w:ind w:firstLineChars="200" w:firstLine="200"/>
      <w:jc w:val="both"/>
    </w:pPr>
    <w:rPr>
      <w:rFonts w:ascii="等线" w:eastAsia="仿宋" w:hAnsi="等线" w:cs="Times New Roman"/>
      <w:bCs/>
      <w:szCs w:val="32"/>
    </w:rPr>
  </w:style>
  <w:style w:type="paragraph" w:styleId="10">
    <w:name w:val="heading 1"/>
    <w:basedOn w:val="a0"/>
    <w:next w:val="a0"/>
    <w:link w:val="11"/>
    <w:uiPriority w:val="9"/>
    <w:qFormat/>
    <w:rsid w:val="00E226D4"/>
    <w:pPr>
      <w:keepNext/>
      <w:keepLines/>
      <w:numPr>
        <w:numId w:val="5"/>
      </w:numPr>
      <w:spacing w:before="120" w:after="120" w:line="360" w:lineRule="auto"/>
      <w:ind w:firstLineChars="0"/>
      <w:jc w:val="center"/>
      <w:outlineLvl w:val="0"/>
    </w:pPr>
    <w:rPr>
      <w:b/>
      <w:bCs w:val="0"/>
      <w:kern w:val="44"/>
      <w:sz w:val="32"/>
      <w:szCs w:val="44"/>
    </w:rPr>
  </w:style>
  <w:style w:type="paragraph" w:styleId="2">
    <w:name w:val="heading 2"/>
    <w:basedOn w:val="a0"/>
    <w:next w:val="a0"/>
    <w:link w:val="20"/>
    <w:uiPriority w:val="9"/>
    <w:unhideWhenUsed/>
    <w:qFormat/>
    <w:rsid w:val="00E226D4"/>
    <w:pPr>
      <w:keepNext/>
      <w:keepLines/>
      <w:numPr>
        <w:ilvl w:val="1"/>
        <w:numId w:val="5"/>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E226D4"/>
    <w:pPr>
      <w:keepNext/>
      <w:keepLines/>
      <w:numPr>
        <w:ilvl w:val="2"/>
        <w:numId w:val="5"/>
      </w:numPr>
      <w:spacing w:before="260" w:after="260"/>
      <w:ind w:left="0" w:firstLine="200"/>
      <w:outlineLvl w:val="2"/>
    </w:pPr>
    <w:rPr>
      <w:bCs w:val="0"/>
    </w:rPr>
  </w:style>
  <w:style w:type="paragraph" w:styleId="4">
    <w:name w:val="heading 4"/>
    <w:basedOn w:val="a0"/>
    <w:next w:val="a0"/>
    <w:link w:val="40"/>
    <w:autoRedefine/>
    <w:uiPriority w:val="9"/>
    <w:unhideWhenUsed/>
    <w:qFormat/>
    <w:rsid w:val="00E226D4"/>
    <w:pPr>
      <w:keepNext/>
      <w:keepLines/>
      <w:numPr>
        <w:ilvl w:val="3"/>
        <w:numId w:val="5"/>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rsid w:val="00A22A62"/>
    <w:pPr>
      <w:keepNext/>
      <w:keepLines/>
      <w:numPr>
        <w:ilvl w:val="4"/>
        <w:numId w:val="4"/>
      </w:numPr>
      <w:spacing w:before="280" w:after="290" w:line="376" w:lineRule="auto"/>
      <w:ind w:firstLineChars="0"/>
      <w:outlineLvl w:val="4"/>
    </w:pPr>
    <w:rPr>
      <w:b/>
      <w:sz w:val="28"/>
      <w:szCs w:val="28"/>
    </w:rPr>
  </w:style>
  <w:style w:type="paragraph" w:styleId="6">
    <w:name w:val="heading 6"/>
    <w:basedOn w:val="a0"/>
    <w:next w:val="a0"/>
    <w:link w:val="60"/>
    <w:uiPriority w:val="9"/>
    <w:unhideWhenUsed/>
    <w:qFormat/>
    <w:rsid w:val="00A22A62"/>
    <w:pPr>
      <w:keepNext/>
      <w:keepLines/>
      <w:numPr>
        <w:ilvl w:val="5"/>
        <w:numId w:val="4"/>
      </w:numPr>
      <w:spacing w:before="240" w:after="64" w:line="320" w:lineRule="auto"/>
      <w:ind w:firstLineChars="0"/>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rsid w:val="00A22A62"/>
    <w:pPr>
      <w:keepNext/>
      <w:keepLines/>
      <w:numPr>
        <w:ilvl w:val="6"/>
        <w:numId w:val="4"/>
      </w:numPr>
      <w:spacing w:before="240" w:after="64" w:line="320" w:lineRule="auto"/>
      <w:ind w:firstLineChars="0"/>
      <w:outlineLvl w:val="6"/>
    </w:pPr>
    <w:rPr>
      <w:b/>
      <w:sz w:val="24"/>
      <w:szCs w:val="24"/>
    </w:rPr>
  </w:style>
  <w:style w:type="paragraph" w:styleId="8">
    <w:name w:val="heading 8"/>
    <w:basedOn w:val="a0"/>
    <w:next w:val="a0"/>
    <w:link w:val="80"/>
    <w:uiPriority w:val="9"/>
    <w:unhideWhenUsed/>
    <w:qFormat/>
    <w:rsid w:val="00A22A62"/>
    <w:pPr>
      <w:keepNext/>
      <w:keepLines/>
      <w:numPr>
        <w:ilvl w:val="7"/>
        <w:numId w:val="4"/>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A22A62"/>
    <w:pPr>
      <w:keepNext/>
      <w:keepLines/>
      <w:numPr>
        <w:ilvl w:val="8"/>
        <w:numId w:val="4"/>
      </w:numPr>
      <w:spacing w:before="240" w:after="64" w:line="320" w:lineRule="auto"/>
      <w:ind w:firstLineChars="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E226D4"/>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E226D4"/>
    <w:rPr>
      <w:rFonts w:ascii="等线" w:eastAsia="仿宋" w:hAnsi="等线" w:cs="Times New Roman"/>
      <w:bCs/>
      <w:sz w:val="18"/>
      <w:szCs w:val="18"/>
    </w:rPr>
  </w:style>
  <w:style w:type="paragraph" w:styleId="a6">
    <w:name w:val="footer"/>
    <w:basedOn w:val="a0"/>
    <w:link w:val="a7"/>
    <w:uiPriority w:val="99"/>
    <w:unhideWhenUsed/>
    <w:rsid w:val="00E226D4"/>
    <w:pPr>
      <w:tabs>
        <w:tab w:val="center" w:pos="4153"/>
        <w:tab w:val="right" w:pos="8306"/>
      </w:tabs>
      <w:snapToGrid w:val="0"/>
      <w:jc w:val="left"/>
    </w:pPr>
    <w:rPr>
      <w:sz w:val="18"/>
      <w:szCs w:val="18"/>
    </w:rPr>
  </w:style>
  <w:style w:type="character" w:customStyle="1" w:styleId="a7">
    <w:name w:val="页脚 字符"/>
    <w:link w:val="a6"/>
    <w:uiPriority w:val="99"/>
    <w:rsid w:val="00E226D4"/>
    <w:rPr>
      <w:rFonts w:ascii="等线" w:eastAsia="仿宋" w:hAnsi="等线" w:cs="Times New Roman"/>
      <w:bCs/>
      <w:sz w:val="18"/>
      <w:szCs w:val="18"/>
    </w:rPr>
  </w:style>
  <w:style w:type="paragraph" w:styleId="a8">
    <w:name w:val="List Paragraph"/>
    <w:basedOn w:val="a0"/>
    <w:uiPriority w:val="34"/>
    <w:qFormat/>
    <w:rsid w:val="00E226D4"/>
    <w:pPr>
      <w:ind w:firstLine="420"/>
    </w:pPr>
  </w:style>
  <w:style w:type="character" w:styleId="a9">
    <w:name w:val="Hyperlink"/>
    <w:basedOn w:val="a1"/>
    <w:qFormat/>
    <w:rsid w:val="001620EE"/>
    <w:rPr>
      <w:color w:val="0000FF"/>
      <w:u w:val="single"/>
    </w:rPr>
  </w:style>
  <w:style w:type="character" w:styleId="aa">
    <w:name w:val="Unresolved Mention"/>
    <w:basedOn w:val="a1"/>
    <w:uiPriority w:val="99"/>
    <w:semiHidden/>
    <w:unhideWhenUsed/>
    <w:rsid w:val="00D678A9"/>
    <w:rPr>
      <w:color w:val="808080"/>
      <w:shd w:val="clear" w:color="auto" w:fill="E6E6E6"/>
    </w:rPr>
  </w:style>
  <w:style w:type="table" w:styleId="ab">
    <w:name w:val="Table Grid"/>
    <w:aliases w:val="表格样式"/>
    <w:basedOn w:val="a2"/>
    <w:uiPriority w:val="39"/>
    <w:qFormat/>
    <w:rsid w:val="009A2C2A"/>
    <w:pPr>
      <w:widowControl w:val="0"/>
      <w:jc w:val="center"/>
    </w:pPr>
    <w:rPr>
      <w:rFonts w:ascii="Times New Roman" w:eastAsia="仿宋" w:hAnsi="Times New Roman" w:cs="Times New Roman"/>
      <w:kern w:val="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11">
    <w:name w:val="标题 1 字符"/>
    <w:link w:val="10"/>
    <w:uiPriority w:val="9"/>
    <w:rsid w:val="00E226D4"/>
    <w:rPr>
      <w:rFonts w:ascii="等线" w:eastAsia="仿宋" w:hAnsi="等线" w:cs="Times New Roman"/>
      <w:b/>
      <w:kern w:val="44"/>
      <w:sz w:val="32"/>
      <w:szCs w:val="44"/>
    </w:rPr>
  </w:style>
  <w:style w:type="character" w:customStyle="1" w:styleId="20">
    <w:name w:val="标题 2 字符"/>
    <w:link w:val="2"/>
    <w:uiPriority w:val="9"/>
    <w:rsid w:val="00E226D4"/>
    <w:rPr>
      <w:rFonts w:ascii="等线 Light" w:eastAsia="黑体" w:hAnsi="等线 Light" w:cs="Times New Roman"/>
      <w:b/>
      <w:sz w:val="28"/>
      <w:szCs w:val="32"/>
    </w:rPr>
  </w:style>
  <w:style w:type="paragraph" w:styleId="HTML">
    <w:name w:val="HTML Preformatted"/>
    <w:basedOn w:val="a0"/>
    <w:link w:val="HTML0"/>
    <w:uiPriority w:val="99"/>
    <w:unhideWhenUsed/>
    <w:rsid w:val="000A6D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semiHidden/>
    <w:rsid w:val="000A6D26"/>
    <w:rPr>
      <w:rFonts w:ascii="宋体" w:eastAsia="宋体" w:hAnsi="宋体" w:cs="宋体"/>
      <w:kern w:val="0"/>
      <w:sz w:val="24"/>
      <w:szCs w:val="24"/>
    </w:rPr>
  </w:style>
  <w:style w:type="character" w:customStyle="1" w:styleId="30">
    <w:name w:val="标题 3 字符"/>
    <w:link w:val="3"/>
    <w:uiPriority w:val="9"/>
    <w:rsid w:val="00E226D4"/>
    <w:rPr>
      <w:rFonts w:ascii="等线" w:eastAsia="仿宋" w:hAnsi="等线" w:cs="Times New Roman"/>
      <w:szCs w:val="32"/>
    </w:rPr>
  </w:style>
  <w:style w:type="character" w:customStyle="1" w:styleId="40">
    <w:name w:val="标题 4 字符"/>
    <w:link w:val="4"/>
    <w:uiPriority w:val="9"/>
    <w:rsid w:val="00E226D4"/>
    <w:rPr>
      <w:rFonts w:ascii="等线 Light" w:eastAsia="仿宋" w:hAnsi="等线 Light" w:cs="Times New Roman"/>
      <w:b/>
      <w:bCs/>
      <w:szCs w:val="28"/>
    </w:rPr>
  </w:style>
  <w:style w:type="paragraph" w:styleId="ac">
    <w:name w:val="Normal (Web)"/>
    <w:basedOn w:val="a0"/>
    <w:uiPriority w:val="99"/>
    <w:unhideWhenUsed/>
    <w:rsid w:val="00A32C34"/>
    <w:pPr>
      <w:widowControl/>
      <w:spacing w:before="100" w:beforeAutospacing="1" w:after="100" w:afterAutospacing="1"/>
      <w:jc w:val="left"/>
    </w:pPr>
    <w:rPr>
      <w:rFonts w:ascii="宋体" w:hAnsi="宋体" w:cs="宋体"/>
      <w:kern w:val="0"/>
    </w:rPr>
  </w:style>
  <w:style w:type="character" w:styleId="ad">
    <w:name w:val="Strong"/>
    <w:basedOn w:val="a1"/>
    <w:uiPriority w:val="22"/>
    <w:qFormat/>
    <w:rsid w:val="00A32C34"/>
    <w:rPr>
      <w:b/>
      <w:bCs/>
    </w:rPr>
  </w:style>
  <w:style w:type="character" w:customStyle="1" w:styleId="50">
    <w:name w:val="标题 5 字符"/>
    <w:basedOn w:val="a1"/>
    <w:link w:val="5"/>
    <w:uiPriority w:val="9"/>
    <w:rsid w:val="00A22A62"/>
    <w:rPr>
      <w:rFonts w:ascii="等线" w:eastAsia="仿宋" w:hAnsi="等线" w:cs="Times New Roman"/>
      <w:b/>
      <w:bCs/>
      <w:sz w:val="28"/>
      <w:szCs w:val="28"/>
    </w:rPr>
  </w:style>
  <w:style w:type="character" w:customStyle="1" w:styleId="60">
    <w:name w:val="标题 6 字符"/>
    <w:basedOn w:val="a1"/>
    <w:link w:val="6"/>
    <w:uiPriority w:val="9"/>
    <w:rsid w:val="00A22A62"/>
    <w:rPr>
      <w:rFonts w:asciiTheme="majorHAnsi" w:eastAsiaTheme="majorEastAsia" w:hAnsiTheme="majorHAnsi" w:cstheme="majorBidi"/>
      <w:b/>
      <w:bCs/>
      <w:sz w:val="24"/>
      <w:szCs w:val="24"/>
    </w:rPr>
  </w:style>
  <w:style w:type="character" w:customStyle="1" w:styleId="70">
    <w:name w:val="标题 7 字符"/>
    <w:basedOn w:val="a1"/>
    <w:link w:val="7"/>
    <w:uiPriority w:val="9"/>
    <w:rsid w:val="00A22A62"/>
    <w:rPr>
      <w:rFonts w:ascii="等线" w:eastAsia="仿宋" w:hAnsi="等线" w:cs="Times New Roman"/>
      <w:b/>
      <w:bCs/>
      <w:sz w:val="24"/>
      <w:szCs w:val="24"/>
    </w:rPr>
  </w:style>
  <w:style w:type="character" w:customStyle="1" w:styleId="80">
    <w:name w:val="标题 8 字符"/>
    <w:basedOn w:val="a1"/>
    <w:link w:val="8"/>
    <w:uiPriority w:val="9"/>
    <w:rsid w:val="00A22A62"/>
    <w:rPr>
      <w:rFonts w:asciiTheme="majorHAnsi" w:eastAsiaTheme="majorEastAsia" w:hAnsiTheme="majorHAnsi" w:cstheme="majorBidi"/>
      <w:bCs/>
      <w:sz w:val="24"/>
      <w:szCs w:val="24"/>
    </w:rPr>
  </w:style>
  <w:style w:type="character" w:customStyle="1" w:styleId="90">
    <w:name w:val="标题 9 字符"/>
    <w:basedOn w:val="a1"/>
    <w:link w:val="9"/>
    <w:uiPriority w:val="9"/>
    <w:rsid w:val="00A22A62"/>
    <w:rPr>
      <w:rFonts w:asciiTheme="majorHAnsi" w:eastAsiaTheme="majorEastAsia" w:hAnsiTheme="majorHAnsi" w:cstheme="majorBidi"/>
      <w:bCs/>
      <w:szCs w:val="21"/>
    </w:rPr>
  </w:style>
  <w:style w:type="paragraph" w:customStyle="1" w:styleId="21">
    <w:name w:val="样式 首行缩进:  2 字符"/>
    <w:basedOn w:val="a0"/>
    <w:link w:val="2Char1"/>
    <w:rsid w:val="001620EE"/>
    <w:pPr>
      <w:ind w:firstLine="480"/>
    </w:pPr>
    <w:rPr>
      <w:rFonts w:cs="宋体"/>
      <w:szCs w:val="20"/>
    </w:rPr>
  </w:style>
  <w:style w:type="paragraph" w:customStyle="1" w:styleId="ae">
    <w:name w:val="表格文字图表文字"/>
    <w:basedOn w:val="a0"/>
    <w:rsid w:val="001620EE"/>
    <w:pPr>
      <w:snapToGrid w:val="0"/>
      <w:jc w:val="center"/>
    </w:pPr>
    <w:rPr>
      <w:rFonts w:cs="宋体"/>
      <w:szCs w:val="20"/>
    </w:rPr>
  </w:style>
  <w:style w:type="paragraph" w:styleId="TOC1">
    <w:name w:val="toc 1"/>
    <w:basedOn w:val="a0"/>
    <w:next w:val="a0"/>
    <w:autoRedefine/>
    <w:semiHidden/>
    <w:rsid w:val="001620EE"/>
    <w:rPr>
      <w:sz w:val="28"/>
    </w:rPr>
  </w:style>
  <w:style w:type="paragraph" w:styleId="TOC2">
    <w:name w:val="toc 2"/>
    <w:basedOn w:val="a0"/>
    <w:next w:val="a0"/>
    <w:autoRedefine/>
    <w:semiHidden/>
    <w:rsid w:val="001620EE"/>
    <w:pPr>
      <w:ind w:leftChars="200" w:left="420"/>
    </w:pPr>
  </w:style>
  <w:style w:type="paragraph" w:styleId="TOC4">
    <w:name w:val="toc 4"/>
    <w:basedOn w:val="a0"/>
    <w:next w:val="a0"/>
    <w:autoRedefine/>
    <w:semiHidden/>
    <w:rsid w:val="001620EE"/>
    <w:pPr>
      <w:ind w:leftChars="600" w:left="1260"/>
    </w:pPr>
  </w:style>
  <w:style w:type="paragraph" w:styleId="af">
    <w:name w:val="Document Map"/>
    <w:basedOn w:val="a0"/>
    <w:link w:val="af0"/>
    <w:semiHidden/>
    <w:rsid w:val="001620EE"/>
    <w:pPr>
      <w:shd w:val="clear" w:color="auto" w:fill="000080"/>
    </w:pPr>
  </w:style>
  <w:style w:type="character" w:customStyle="1" w:styleId="af0">
    <w:name w:val="文档结构图 字符"/>
    <w:basedOn w:val="a1"/>
    <w:link w:val="af"/>
    <w:semiHidden/>
    <w:rsid w:val="00183EF1"/>
    <w:rPr>
      <w:rFonts w:ascii="Times New Roman" w:eastAsia="宋体" w:hAnsi="Times New Roman" w:cs="Times New Roman"/>
      <w:sz w:val="24"/>
      <w:szCs w:val="24"/>
      <w:shd w:val="clear" w:color="auto" w:fill="000080"/>
    </w:rPr>
  </w:style>
  <w:style w:type="paragraph" w:styleId="af1">
    <w:name w:val="macro"/>
    <w:link w:val="af2"/>
    <w:semiHidden/>
    <w:rsid w:val="001620E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2">
    <w:name w:val="宏文本 字符"/>
    <w:basedOn w:val="a1"/>
    <w:link w:val="af1"/>
    <w:semiHidden/>
    <w:rsid w:val="00183EF1"/>
    <w:rPr>
      <w:rFonts w:ascii="Courier New" w:eastAsia="宋体" w:hAnsi="Courier New" w:cs="Courier New"/>
      <w:sz w:val="24"/>
      <w:szCs w:val="24"/>
    </w:rPr>
  </w:style>
  <w:style w:type="paragraph" w:styleId="af3">
    <w:name w:val="footnote text"/>
    <w:basedOn w:val="a0"/>
    <w:link w:val="af4"/>
    <w:semiHidden/>
    <w:rsid w:val="001620EE"/>
    <w:pPr>
      <w:snapToGrid w:val="0"/>
      <w:jc w:val="left"/>
    </w:pPr>
    <w:rPr>
      <w:sz w:val="18"/>
      <w:szCs w:val="18"/>
    </w:rPr>
  </w:style>
  <w:style w:type="character" w:customStyle="1" w:styleId="af4">
    <w:name w:val="脚注文本 字符"/>
    <w:basedOn w:val="a1"/>
    <w:link w:val="af3"/>
    <w:semiHidden/>
    <w:rsid w:val="00183EF1"/>
    <w:rPr>
      <w:rFonts w:ascii="Times New Roman" w:eastAsia="宋体" w:hAnsi="Times New Roman" w:cs="Times New Roman"/>
      <w:sz w:val="18"/>
      <w:szCs w:val="18"/>
    </w:rPr>
  </w:style>
  <w:style w:type="paragraph" w:styleId="TOC3">
    <w:name w:val="toc 3"/>
    <w:basedOn w:val="a0"/>
    <w:next w:val="a0"/>
    <w:autoRedefine/>
    <w:semiHidden/>
    <w:rsid w:val="001620EE"/>
    <w:pPr>
      <w:ind w:leftChars="400" w:left="840"/>
    </w:pPr>
  </w:style>
  <w:style w:type="paragraph" w:styleId="TOC5">
    <w:name w:val="toc 5"/>
    <w:basedOn w:val="a0"/>
    <w:next w:val="a0"/>
    <w:autoRedefine/>
    <w:semiHidden/>
    <w:rsid w:val="001620EE"/>
    <w:pPr>
      <w:ind w:leftChars="800" w:left="1680"/>
    </w:pPr>
  </w:style>
  <w:style w:type="paragraph" w:styleId="TOC6">
    <w:name w:val="toc 6"/>
    <w:basedOn w:val="a0"/>
    <w:next w:val="a0"/>
    <w:autoRedefine/>
    <w:semiHidden/>
    <w:rsid w:val="001620EE"/>
    <w:pPr>
      <w:ind w:leftChars="1000" w:left="2100"/>
    </w:pPr>
  </w:style>
  <w:style w:type="paragraph" w:styleId="TOC7">
    <w:name w:val="toc 7"/>
    <w:basedOn w:val="a0"/>
    <w:next w:val="a0"/>
    <w:autoRedefine/>
    <w:semiHidden/>
    <w:rsid w:val="001620EE"/>
    <w:pPr>
      <w:ind w:leftChars="1200" w:left="2520"/>
    </w:pPr>
  </w:style>
  <w:style w:type="paragraph" w:styleId="TOC8">
    <w:name w:val="toc 8"/>
    <w:basedOn w:val="a0"/>
    <w:next w:val="a0"/>
    <w:autoRedefine/>
    <w:semiHidden/>
    <w:rsid w:val="001620EE"/>
    <w:pPr>
      <w:ind w:leftChars="1400" w:left="2940"/>
    </w:pPr>
  </w:style>
  <w:style w:type="paragraph" w:styleId="TOC9">
    <w:name w:val="toc 9"/>
    <w:basedOn w:val="a0"/>
    <w:next w:val="a0"/>
    <w:autoRedefine/>
    <w:semiHidden/>
    <w:rsid w:val="001620EE"/>
    <w:pPr>
      <w:ind w:leftChars="1600" w:left="3360"/>
    </w:pPr>
  </w:style>
  <w:style w:type="paragraph" w:styleId="af5">
    <w:name w:val="Balloon Text"/>
    <w:basedOn w:val="a0"/>
    <w:link w:val="af6"/>
    <w:uiPriority w:val="99"/>
    <w:semiHidden/>
    <w:unhideWhenUsed/>
    <w:rsid w:val="00A22A62"/>
    <w:rPr>
      <w:sz w:val="18"/>
      <w:szCs w:val="18"/>
    </w:rPr>
  </w:style>
  <w:style w:type="character" w:customStyle="1" w:styleId="af6">
    <w:name w:val="批注框文本 字符"/>
    <w:basedOn w:val="a1"/>
    <w:link w:val="af5"/>
    <w:uiPriority w:val="99"/>
    <w:semiHidden/>
    <w:rsid w:val="00A22A62"/>
    <w:rPr>
      <w:rFonts w:eastAsia="仿宋"/>
      <w:bCs/>
      <w:sz w:val="18"/>
      <w:szCs w:val="18"/>
    </w:rPr>
  </w:style>
  <w:style w:type="paragraph" w:styleId="af7">
    <w:name w:val="annotation text"/>
    <w:basedOn w:val="a0"/>
    <w:link w:val="af8"/>
    <w:semiHidden/>
    <w:rsid w:val="001620EE"/>
    <w:pPr>
      <w:jc w:val="left"/>
    </w:pPr>
  </w:style>
  <w:style w:type="character" w:customStyle="1" w:styleId="af8">
    <w:name w:val="批注文字 字符"/>
    <w:basedOn w:val="a1"/>
    <w:link w:val="af7"/>
    <w:semiHidden/>
    <w:rsid w:val="00183EF1"/>
    <w:rPr>
      <w:rFonts w:ascii="Times New Roman" w:eastAsia="宋体" w:hAnsi="Times New Roman" w:cs="Times New Roman"/>
      <w:sz w:val="24"/>
      <w:szCs w:val="24"/>
    </w:rPr>
  </w:style>
  <w:style w:type="paragraph" w:styleId="af9">
    <w:name w:val="annotation subject"/>
    <w:basedOn w:val="af7"/>
    <w:next w:val="af7"/>
    <w:link w:val="afa"/>
    <w:semiHidden/>
    <w:rsid w:val="001620EE"/>
    <w:rPr>
      <w:b/>
      <w:bCs w:val="0"/>
    </w:rPr>
  </w:style>
  <w:style w:type="character" w:customStyle="1" w:styleId="afa">
    <w:name w:val="批注主题 字符"/>
    <w:basedOn w:val="af8"/>
    <w:link w:val="af9"/>
    <w:semiHidden/>
    <w:rsid w:val="00183EF1"/>
    <w:rPr>
      <w:rFonts w:ascii="Times New Roman" w:eastAsia="宋体" w:hAnsi="Times New Roman" w:cs="Times New Roman"/>
      <w:b/>
      <w:bCs/>
      <w:sz w:val="24"/>
      <w:szCs w:val="24"/>
    </w:rPr>
  </w:style>
  <w:style w:type="paragraph" w:styleId="12">
    <w:name w:val="index 1"/>
    <w:basedOn w:val="a0"/>
    <w:next w:val="a0"/>
    <w:autoRedefine/>
    <w:semiHidden/>
    <w:rsid w:val="001620EE"/>
  </w:style>
  <w:style w:type="paragraph" w:styleId="22">
    <w:name w:val="index 2"/>
    <w:basedOn w:val="a0"/>
    <w:next w:val="a0"/>
    <w:autoRedefine/>
    <w:semiHidden/>
    <w:rsid w:val="001620EE"/>
    <w:pPr>
      <w:ind w:leftChars="200" w:left="200"/>
    </w:pPr>
  </w:style>
  <w:style w:type="paragraph" w:styleId="31">
    <w:name w:val="index 3"/>
    <w:basedOn w:val="a0"/>
    <w:next w:val="a0"/>
    <w:autoRedefine/>
    <w:semiHidden/>
    <w:rsid w:val="001620EE"/>
    <w:pPr>
      <w:ind w:leftChars="400" w:left="400"/>
    </w:pPr>
  </w:style>
  <w:style w:type="paragraph" w:styleId="41">
    <w:name w:val="index 4"/>
    <w:basedOn w:val="a0"/>
    <w:next w:val="a0"/>
    <w:autoRedefine/>
    <w:semiHidden/>
    <w:rsid w:val="001620EE"/>
    <w:pPr>
      <w:ind w:leftChars="600" w:left="600"/>
    </w:pPr>
  </w:style>
  <w:style w:type="paragraph" w:styleId="51">
    <w:name w:val="index 5"/>
    <w:basedOn w:val="a0"/>
    <w:next w:val="a0"/>
    <w:autoRedefine/>
    <w:semiHidden/>
    <w:rsid w:val="001620EE"/>
    <w:pPr>
      <w:ind w:leftChars="800" w:left="800"/>
    </w:pPr>
  </w:style>
  <w:style w:type="paragraph" w:styleId="61">
    <w:name w:val="index 6"/>
    <w:basedOn w:val="a0"/>
    <w:next w:val="a0"/>
    <w:autoRedefine/>
    <w:semiHidden/>
    <w:rsid w:val="001620EE"/>
    <w:pPr>
      <w:ind w:leftChars="1000" w:left="1000"/>
    </w:pPr>
  </w:style>
  <w:style w:type="paragraph" w:styleId="71">
    <w:name w:val="index 7"/>
    <w:basedOn w:val="a0"/>
    <w:next w:val="a0"/>
    <w:autoRedefine/>
    <w:semiHidden/>
    <w:rsid w:val="001620EE"/>
    <w:pPr>
      <w:ind w:leftChars="1200" w:left="1200"/>
    </w:pPr>
  </w:style>
  <w:style w:type="paragraph" w:styleId="81">
    <w:name w:val="index 8"/>
    <w:basedOn w:val="a0"/>
    <w:next w:val="a0"/>
    <w:autoRedefine/>
    <w:semiHidden/>
    <w:rsid w:val="001620EE"/>
    <w:pPr>
      <w:ind w:leftChars="1400" w:left="1400"/>
    </w:pPr>
  </w:style>
  <w:style w:type="paragraph" w:styleId="91">
    <w:name w:val="index 9"/>
    <w:basedOn w:val="a0"/>
    <w:next w:val="a0"/>
    <w:autoRedefine/>
    <w:semiHidden/>
    <w:rsid w:val="001620EE"/>
    <w:pPr>
      <w:ind w:leftChars="1600" w:left="1600"/>
    </w:pPr>
  </w:style>
  <w:style w:type="paragraph" w:styleId="afb">
    <w:name w:val="index heading"/>
    <w:basedOn w:val="a0"/>
    <w:next w:val="12"/>
    <w:semiHidden/>
    <w:rsid w:val="001620EE"/>
    <w:rPr>
      <w:rFonts w:ascii="Arial" w:hAnsi="Arial" w:cs="Arial"/>
      <w:b/>
      <w:bCs w:val="0"/>
    </w:rPr>
  </w:style>
  <w:style w:type="paragraph" w:styleId="afc">
    <w:name w:val="caption"/>
    <w:basedOn w:val="a0"/>
    <w:next w:val="a0"/>
    <w:rsid w:val="001620EE"/>
    <w:rPr>
      <w:rFonts w:ascii="Arial" w:eastAsia="黑体" w:hAnsi="Arial" w:cs="Arial"/>
      <w:sz w:val="20"/>
      <w:szCs w:val="20"/>
    </w:rPr>
  </w:style>
  <w:style w:type="paragraph" w:styleId="afd">
    <w:name w:val="table of figures"/>
    <w:basedOn w:val="a0"/>
    <w:next w:val="a0"/>
    <w:semiHidden/>
    <w:rsid w:val="001620EE"/>
    <w:pPr>
      <w:ind w:leftChars="200" w:left="200" w:hangingChars="200" w:hanging="200"/>
    </w:pPr>
  </w:style>
  <w:style w:type="paragraph" w:styleId="afe">
    <w:name w:val="endnote text"/>
    <w:basedOn w:val="a0"/>
    <w:link w:val="aff"/>
    <w:semiHidden/>
    <w:rsid w:val="001620EE"/>
    <w:pPr>
      <w:snapToGrid w:val="0"/>
      <w:jc w:val="left"/>
    </w:pPr>
  </w:style>
  <w:style w:type="character" w:customStyle="1" w:styleId="aff">
    <w:name w:val="尾注文本 字符"/>
    <w:basedOn w:val="a1"/>
    <w:link w:val="afe"/>
    <w:semiHidden/>
    <w:rsid w:val="00183EF1"/>
    <w:rPr>
      <w:rFonts w:ascii="Times New Roman" w:eastAsia="宋体" w:hAnsi="Times New Roman" w:cs="Times New Roman"/>
      <w:sz w:val="24"/>
      <w:szCs w:val="24"/>
    </w:rPr>
  </w:style>
  <w:style w:type="paragraph" w:styleId="aff0">
    <w:name w:val="table of authorities"/>
    <w:basedOn w:val="a0"/>
    <w:next w:val="a0"/>
    <w:semiHidden/>
    <w:rsid w:val="001620EE"/>
    <w:pPr>
      <w:ind w:leftChars="200" w:left="420"/>
    </w:pPr>
  </w:style>
  <w:style w:type="paragraph" w:styleId="aff1">
    <w:name w:val="toa heading"/>
    <w:basedOn w:val="a0"/>
    <w:next w:val="a0"/>
    <w:semiHidden/>
    <w:rsid w:val="001620EE"/>
    <w:pPr>
      <w:spacing w:before="120"/>
    </w:pPr>
    <w:rPr>
      <w:rFonts w:ascii="Arial" w:hAnsi="Arial" w:cs="Arial"/>
    </w:rPr>
  </w:style>
  <w:style w:type="character" w:styleId="aff2">
    <w:name w:val="page number"/>
    <w:basedOn w:val="a1"/>
    <w:rsid w:val="001620EE"/>
  </w:style>
  <w:style w:type="character" w:customStyle="1" w:styleId="2Char1">
    <w:name w:val="样式 首行缩进:  2 字符 Char1"/>
    <w:basedOn w:val="a1"/>
    <w:link w:val="21"/>
    <w:rsid w:val="001620EE"/>
    <w:rPr>
      <w:rFonts w:ascii="Times New Roman" w:eastAsia="宋体" w:hAnsi="Times New Roman" w:cs="宋体"/>
      <w:sz w:val="24"/>
      <w:szCs w:val="20"/>
    </w:rPr>
  </w:style>
  <w:style w:type="paragraph" w:customStyle="1" w:styleId="aff3">
    <w:name w:val="表格文字"/>
    <w:basedOn w:val="ae"/>
    <w:rsid w:val="001620EE"/>
  </w:style>
  <w:style w:type="paragraph" w:customStyle="1" w:styleId="a">
    <w:name w:val="一级标题格式"/>
    <w:basedOn w:val="10"/>
    <w:autoRedefine/>
    <w:rsid w:val="001620EE"/>
    <w:pPr>
      <w:numPr>
        <w:numId w:val="2"/>
      </w:numPr>
      <w:spacing w:before="240" w:after="480"/>
    </w:pPr>
    <w:rPr>
      <w:color w:val="FF0000"/>
    </w:rPr>
  </w:style>
  <w:style w:type="paragraph" w:customStyle="1" w:styleId="003">
    <w:name w:val="*003三级标题格式"/>
    <w:autoRedefine/>
    <w:rsid w:val="001620EE"/>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1620EE"/>
    <w:pPr>
      <w:widowControl w:val="0"/>
      <w:wordWrap w:val="0"/>
      <w:jc w:val="center"/>
    </w:pPr>
    <w:rPr>
      <w:rFonts w:ascii="Times New Roman" w:eastAsia="宋体" w:hAnsi="Times New Roman" w:cs="宋体"/>
      <w:szCs w:val="20"/>
    </w:rPr>
  </w:style>
  <w:style w:type="paragraph" w:customStyle="1" w:styleId="004">
    <w:name w:val="*004四级标题格式"/>
    <w:autoRedefine/>
    <w:rsid w:val="00B1213C"/>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1620EE"/>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1620EE"/>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1">
    <w:name w:val="样式 二级标题格式 + 段后: 1 行"/>
    <w:basedOn w:val="a0"/>
    <w:rsid w:val="001620EE"/>
    <w:pPr>
      <w:numPr>
        <w:ilvl w:val="1"/>
        <w:numId w:val="1"/>
      </w:numPr>
      <w:spacing w:afterLines="100" w:after="100"/>
      <w:jc w:val="left"/>
      <w:outlineLvl w:val="1"/>
    </w:pPr>
    <w:rPr>
      <w:rFonts w:eastAsia="黑体" w:cs="宋体"/>
      <w:color w:val="FF0000"/>
      <w:sz w:val="28"/>
      <w:szCs w:val="20"/>
    </w:rPr>
  </w:style>
  <w:style w:type="paragraph" w:customStyle="1" w:styleId="13">
    <w:name w:val="样式 四级标题格式 + 段后: 1 行"/>
    <w:basedOn w:val="004"/>
    <w:rsid w:val="001620EE"/>
    <w:pPr>
      <w:numPr>
        <w:ilvl w:val="0"/>
        <w:numId w:val="0"/>
      </w:numPr>
      <w:jc w:val="both"/>
    </w:pPr>
    <w:rPr>
      <w:rFonts w:cs="宋体"/>
      <w:bCs w:val="0"/>
      <w:szCs w:val="20"/>
    </w:rPr>
  </w:style>
  <w:style w:type="paragraph" w:customStyle="1" w:styleId="009">
    <w:name w:val="*009九级标题格式"/>
    <w:rsid w:val="001620EE"/>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1620EE"/>
    <w:pPr>
      <w:widowControl w:val="0"/>
      <w:numPr>
        <w:ilvl w:val="5"/>
        <w:numId w:val="3"/>
      </w:numPr>
      <w:wordWrap w:val="0"/>
      <w:spacing w:afterLines="50" w:after="50" w:line="336" w:lineRule="auto"/>
      <w:jc w:val="both"/>
      <w:outlineLvl w:val="5"/>
    </w:pPr>
    <w:rPr>
      <w:rFonts w:ascii="Times New Roman" w:eastAsia="宋体" w:hAnsi="Times New Roman" w:cs="Times New Roman"/>
      <w:sz w:val="24"/>
      <w:szCs w:val="24"/>
    </w:rPr>
  </w:style>
  <w:style w:type="paragraph" w:customStyle="1" w:styleId="007">
    <w:name w:val="*007七级标题格式"/>
    <w:rsid w:val="001620EE"/>
    <w:pPr>
      <w:widowControl w:val="0"/>
      <w:numPr>
        <w:ilvl w:val="6"/>
        <w:numId w:val="3"/>
      </w:numPr>
      <w:wordWrap w:val="0"/>
      <w:spacing w:afterLines="50" w:after="50" w:line="336" w:lineRule="auto"/>
      <w:jc w:val="both"/>
      <w:outlineLvl w:val="6"/>
    </w:pPr>
    <w:rPr>
      <w:rFonts w:ascii="Times New Roman" w:eastAsia="宋体" w:hAnsi="Times New Roman" w:cs="Times New Roman"/>
      <w:sz w:val="24"/>
      <w:szCs w:val="24"/>
    </w:rPr>
  </w:style>
  <w:style w:type="paragraph" w:customStyle="1" w:styleId="008">
    <w:name w:val="*008八级标题格式"/>
    <w:rsid w:val="001620EE"/>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1620EE"/>
    <w:pPr>
      <w:wordWrap w:val="0"/>
      <w:spacing w:beforeLines="100" w:before="100" w:afterLines="100" w:after="100"/>
      <w:jc w:val="center"/>
      <w:outlineLvl w:val="0"/>
    </w:pPr>
    <w:rPr>
      <w:rFonts w:ascii="黑体" w:eastAsia="黑体"/>
      <w:sz w:val="32"/>
    </w:rPr>
  </w:style>
  <w:style w:type="character" w:styleId="aff9">
    <w:name w:val="FollowedHyperlink"/>
    <w:basedOn w:val="a1"/>
    <w:rsid w:val="001620EE"/>
    <w:rPr>
      <w:color w:val="954F72" w:themeColor="followedHyperlink"/>
      <w:u w:val="single"/>
    </w:rPr>
  </w:style>
  <w:style w:type="paragraph" w:customStyle="1" w:styleId="affa">
    <w:name w:val="*表格文字格式（左对齐）"/>
    <w:basedOn w:val="aff4"/>
    <w:rsid w:val="001620EE"/>
    <w:pPr>
      <w:jc w:val="left"/>
    </w:pPr>
    <w:rPr>
      <w:szCs w:val="24"/>
    </w:rPr>
  </w:style>
  <w:style w:type="paragraph" w:customStyle="1" w:styleId="ctrle">
    <w:name w:val="图表文字 居中 ctrl+e"/>
    <w:basedOn w:val="a0"/>
    <w:autoRedefine/>
    <w:rsid w:val="001620EE"/>
    <w:pPr>
      <w:snapToGrid w:val="0"/>
      <w:jc w:val="center"/>
    </w:pPr>
    <w:rPr>
      <w:rFonts w:cs="宋体"/>
      <w:szCs w:val="20"/>
    </w:rPr>
  </w:style>
  <w:style w:type="paragraph" w:customStyle="1" w:styleId="affb">
    <w:name w:val="*表格文字格式（右对齐）"/>
    <w:basedOn w:val="aff4"/>
    <w:rsid w:val="001620EE"/>
    <w:pPr>
      <w:jc w:val="right"/>
    </w:pPr>
  </w:style>
  <w:style w:type="paragraph" w:styleId="affc">
    <w:name w:val="Date"/>
    <w:basedOn w:val="a0"/>
    <w:next w:val="a0"/>
    <w:link w:val="affd"/>
    <w:rsid w:val="001620EE"/>
    <w:pPr>
      <w:ind w:leftChars="2500" w:left="100"/>
    </w:pPr>
  </w:style>
  <w:style w:type="character" w:customStyle="1" w:styleId="affd">
    <w:name w:val="日期 字符"/>
    <w:basedOn w:val="a1"/>
    <w:link w:val="affc"/>
    <w:rsid w:val="001620EE"/>
    <w:rPr>
      <w:rFonts w:ascii="Times New Roman" w:eastAsia="宋体" w:hAnsi="Times New Roman" w:cs="Times New Roman"/>
      <w:sz w:val="24"/>
      <w:szCs w:val="24"/>
    </w:rPr>
  </w:style>
  <w:style w:type="table" w:customStyle="1" w:styleId="14">
    <w:name w:val="网格型1"/>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1620EE"/>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iPriority w:val="99"/>
    <w:semiHidden/>
    <w:unhideWhenUsed/>
    <w:rsid w:val="003B73EA"/>
    <w:rPr>
      <w:sz w:val="21"/>
      <w:szCs w:val="21"/>
    </w:rPr>
  </w:style>
  <w:style w:type="paragraph" w:styleId="afff0">
    <w:name w:val="No Spacing"/>
    <w:uiPriority w:val="1"/>
    <w:qFormat/>
    <w:rsid w:val="00CB6BCB"/>
    <w:pPr>
      <w:widowControl w:val="0"/>
      <w:jc w:val="both"/>
    </w:pPr>
  </w:style>
  <w:style w:type="character" w:styleId="afff1">
    <w:name w:val="Intense Emphasis"/>
    <w:basedOn w:val="a1"/>
    <w:uiPriority w:val="21"/>
    <w:qFormat/>
    <w:rsid w:val="002D4817"/>
    <w:rPr>
      <w:b/>
      <w:bCs/>
      <w:i/>
      <w:iCs/>
      <w:color w:val="FF0000"/>
    </w:rPr>
  </w:style>
  <w:style w:type="character" w:styleId="afff2">
    <w:name w:val="Subtle Emphasis"/>
    <w:basedOn w:val="a1"/>
    <w:uiPriority w:val="19"/>
    <w:qFormat/>
    <w:rsid w:val="009E257D"/>
    <w:rPr>
      <w:i/>
      <w:iCs/>
      <w:color w:val="808080"/>
    </w:rPr>
  </w:style>
  <w:style w:type="character" w:styleId="HTML1">
    <w:name w:val="HTML Code"/>
    <w:basedOn w:val="a1"/>
    <w:rsid w:val="00AA77D0"/>
    <w:rPr>
      <w:rFonts w:ascii="Courier New" w:hAnsi="Courier New"/>
      <w:sz w:val="20"/>
    </w:rPr>
  </w:style>
  <w:style w:type="paragraph" w:customStyle="1" w:styleId="15">
    <w:name w:val="列表段落1"/>
    <w:basedOn w:val="a0"/>
    <w:qFormat/>
    <w:rsid w:val="006D2A26"/>
    <w:pPr>
      <w:ind w:firstLine="420"/>
    </w:pPr>
    <w:rPr>
      <w:rFonts w:ascii="Times New Roman" w:eastAsia="宋体" w:hAnsi="Times New Roman"/>
      <w:bCs w:val="0"/>
      <w:szCs w:val="20"/>
    </w:rPr>
  </w:style>
  <w:style w:type="paragraph" w:customStyle="1" w:styleId="afff3">
    <w:name w:val="代码"/>
    <w:basedOn w:val="a0"/>
    <w:link w:val="afff4"/>
    <w:qFormat/>
    <w:rsid w:val="001076BF"/>
    <w:pPr>
      <w:spacing w:line="240" w:lineRule="exact"/>
      <w:ind w:firstLineChars="0" w:firstLine="0"/>
    </w:pPr>
    <w:rPr>
      <w:rFonts w:asciiTheme="minorHAnsi" w:eastAsiaTheme="minorEastAsia" w:hAnsiTheme="minorHAnsi" w:cstheme="minorBidi"/>
      <w:bCs w:val="0"/>
      <w:szCs w:val="21"/>
    </w:rPr>
  </w:style>
  <w:style w:type="character" w:customStyle="1" w:styleId="afff4">
    <w:name w:val="代码 字符"/>
    <w:basedOn w:val="a1"/>
    <w:link w:val="afff3"/>
    <w:rsid w:val="001076BF"/>
    <w:rPr>
      <w:szCs w:val="21"/>
    </w:rPr>
  </w:style>
  <w:style w:type="character" w:customStyle="1" w:styleId="pl-ent">
    <w:name w:val="pl-ent"/>
    <w:basedOn w:val="a1"/>
    <w:rsid w:val="000020ED"/>
  </w:style>
  <w:style w:type="paragraph" w:customStyle="1" w:styleId="TableParagraph">
    <w:name w:val="Table Paragraph"/>
    <w:basedOn w:val="a0"/>
    <w:rsid w:val="00F11868"/>
    <w:pPr>
      <w:autoSpaceDE w:val="0"/>
      <w:autoSpaceDN w:val="0"/>
      <w:ind w:left="107" w:firstLineChars="0" w:firstLine="0"/>
      <w:jc w:val="left"/>
    </w:pPr>
    <w:rPr>
      <w:rFonts w:ascii="宋体" w:eastAsia="宋体" w:hAnsi="宋体" w:cs="PMingLiU"/>
      <w:bCs w:val="0"/>
      <w:kern w:val="0"/>
      <w:sz w:val="22"/>
      <w:szCs w:val="22"/>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376">
      <w:bodyDiv w:val="1"/>
      <w:marLeft w:val="0"/>
      <w:marRight w:val="0"/>
      <w:marTop w:val="0"/>
      <w:marBottom w:val="0"/>
      <w:divBdr>
        <w:top w:val="none" w:sz="0" w:space="0" w:color="auto"/>
        <w:left w:val="none" w:sz="0" w:space="0" w:color="auto"/>
        <w:bottom w:val="none" w:sz="0" w:space="0" w:color="auto"/>
        <w:right w:val="none" w:sz="0" w:space="0" w:color="auto"/>
      </w:divBdr>
    </w:div>
    <w:div w:id="1861313">
      <w:bodyDiv w:val="1"/>
      <w:marLeft w:val="0"/>
      <w:marRight w:val="0"/>
      <w:marTop w:val="0"/>
      <w:marBottom w:val="0"/>
      <w:divBdr>
        <w:top w:val="none" w:sz="0" w:space="0" w:color="auto"/>
        <w:left w:val="none" w:sz="0" w:space="0" w:color="auto"/>
        <w:bottom w:val="none" w:sz="0" w:space="0" w:color="auto"/>
        <w:right w:val="none" w:sz="0" w:space="0" w:color="auto"/>
      </w:divBdr>
    </w:div>
    <w:div w:id="5131283">
      <w:bodyDiv w:val="1"/>
      <w:marLeft w:val="0"/>
      <w:marRight w:val="0"/>
      <w:marTop w:val="0"/>
      <w:marBottom w:val="0"/>
      <w:divBdr>
        <w:top w:val="none" w:sz="0" w:space="0" w:color="auto"/>
        <w:left w:val="none" w:sz="0" w:space="0" w:color="auto"/>
        <w:bottom w:val="none" w:sz="0" w:space="0" w:color="auto"/>
        <w:right w:val="none" w:sz="0" w:space="0" w:color="auto"/>
      </w:divBdr>
    </w:div>
    <w:div w:id="18089658">
      <w:bodyDiv w:val="1"/>
      <w:marLeft w:val="0"/>
      <w:marRight w:val="0"/>
      <w:marTop w:val="0"/>
      <w:marBottom w:val="0"/>
      <w:divBdr>
        <w:top w:val="none" w:sz="0" w:space="0" w:color="auto"/>
        <w:left w:val="none" w:sz="0" w:space="0" w:color="auto"/>
        <w:bottom w:val="none" w:sz="0" w:space="0" w:color="auto"/>
        <w:right w:val="none" w:sz="0" w:space="0" w:color="auto"/>
      </w:divBdr>
    </w:div>
    <w:div w:id="94987867">
      <w:bodyDiv w:val="1"/>
      <w:marLeft w:val="0"/>
      <w:marRight w:val="0"/>
      <w:marTop w:val="0"/>
      <w:marBottom w:val="0"/>
      <w:divBdr>
        <w:top w:val="none" w:sz="0" w:space="0" w:color="auto"/>
        <w:left w:val="none" w:sz="0" w:space="0" w:color="auto"/>
        <w:bottom w:val="none" w:sz="0" w:space="0" w:color="auto"/>
        <w:right w:val="none" w:sz="0" w:space="0" w:color="auto"/>
      </w:divBdr>
    </w:div>
    <w:div w:id="100926799">
      <w:bodyDiv w:val="1"/>
      <w:marLeft w:val="0"/>
      <w:marRight w:val="0"/>
      <w:marTop w:val="0"/>
      <w:marBottom w:val="0"/>
      <w:divBdr>
        <w:top w:val="none" w:sz="0" w:space="0" w:color="auto"/>
        <w:left w:val="none" w:sz="0" w:space="0" w:color="auto"/>
        <w:bottom w:val="none" w:sz="0" w:space="0" w:color="auto"/>
        <w:right w:val="none" w:sz="0" w:space="0" w:color="auto"/>
      </w:divBdr>
    </w:div>
    <w:div w:id="123888676">
      <w:bodyDiv w:val="1"/>
      <w:marLeft w:val="0"/>
      <w:marRight w:val="0"/>
      <w:marTop w:val="0"/>
      <w:marBottom w:val="0"/>
      <w:divBdr>
        <w:top w:val="none" w:sz="0" w:space="0" w:color="auto"/>
        <w:left w:val="none" w:sz="0" w:space="0" w:color="auto"/>
        <w:bottom w:val="none" w:sz="0" w:space="0" w:color="auto"/>
        <w:right w:val="none" w:sz="0" w:space="0" w:color="auto"/>
      </w:divBdr>
      <w:divsChild>
        <w:div w:id="474562625">
          <w:marLeft w:val="0"/>
          <w:marRight w:val="0"/>
          <w:marTop w:val="120"/>
          <w:marBottom w:val="120"/>
          <w:divBdr>
            <w:top w:val="none" w:sz="0" w:space="0" w:color="auto"/>
            <w:left w:val="none" w:sz="0" w:space="0" w:color="auto"/>
            <w:bottom w:val="none" w:sz="0" w:space="0" w:color="auto"/>
            <w:right w:val="none" w:sz="0" w:space="0" w:color="auto"/>
          </w:divBdr>
        </w:div>
        <w:div w:id="2080903463">
          <w:marLeft w:val="0"/>
          <w:marRight w:val="0"/>
          <w:marTop w:val="120"/>
          <w:marBottom w:val="120"/>
          <w:divBdr>
            <w:top w:val="none" w:sz="0" w:space="0" w:color="auto"/>
            <w:left w:val="none" w:sz="0" w:space="0" w:color="auto"/>
            <w:bottom w:val="none" w:sz="0" w:space="0" w:color="auto"/>
            <w:right w:val="none" w:sz="0" w:space="0" w:color="auto"/>
          </w:divBdr>
        </w:div>
      </w:divsChild>
    </w:div>
    <w:div w:id="126171519">
      <w:bodyDiv w:val="1"/>
      <w:marLeft w:val="0"/>
      <w:marRight w:val="0"/>
      <w:marTop w:val="0"/>
      <w:marBottom w:val="0"/>
      <w:divBdr>
        <w:top w:val="none" w:sz="0" w:space="0" w:color="auto"/>
        <w:left w:val="none" w:sz="0" w:space="0" w:color="auto"/>
        <w:bottom w:val="none" w:sz="0" w:space="0" w:color="auto"/>
        <w:right w:val="none" w:sz="0" w:space="0" w:color="auto"/>
      </w:divBdr>
    </w:div>
    <w:div w:id="133304753">
      <w:bodyDiv w:val="1"/>
      <w:marLeft w:val="0"/>
      <w:marRight w:val="0"/>
      <w:marTop w:val="0"/>
      <w:marBottom w:val="0"/>
      <w:divBdr>
        <w:top w:val="none" w:sz="0" w:space="0" w:color="auto"/>
        <w:left w:val="none" w:sz="0" w:space="0" w:color="auto"/>
        <w:bottom w:val="none" w:sz="0" w:space="0" w:color="auto"/>
        <w:right w:val="none" w:sz="0" w:space="0" w:color="auto"/>
      </w:divBdr>
    </w:div>
    <w:div w:id="156969849">
      <w:bodyDiv w:val="1"/>
      <w:marLeft w:val="0"/>
      <w:marRight w:val="0"/>
      <w:marTop w:val="0"/>
      <w:marBottom w:val="0"/>
      <w:divBdr>
        <w:top w:val="none" w:sz="0" w:space="0" w:color="auto"/>
        <w:left w:val="none" w:sz="0" w:space="0" w:color="auto"/>
        <w:bottom w:val="none" w:sz="0" w:space="0" w:color="auto"/>
        <w:right w:val="none" w:sz="0" w:space="0" w:color="auto"/>
      </w:divBdr>
    </w:div>
    <w:div w:id="194121596">
      <w:bodyDiv w:val="1"/>
      <w:marLeft w:val="0"/>
      <w:marRight w:val="0"/>
      <w:marTop w:val="0"/>
      <w:marBottom w:val="0"/>
      <w:divBdr>
        <w:top w:val="none" w:sz="0" w:space="0" w:color="auto"/>
        <w:left w:val="none" w:sz="0" w:space="0" w:color="auto"/>
        <w:bottom w:val="none" w:sz="0" w:space="0" w:color="auto"/>
        <w:right w:val="none" w:sz="0" w:space="0" w:color="auto"/>
      </w:divBdr>
    </w:div>
    <w:div w:id="196241866">
      <w:bodyDiv w:val="1"/>
      <w:marLeft w:val="0"/>
      <w:marRight w:val="0"/>
      <w:marTop w:val="0"/>
      <w:marBottom w:val="0"/>
      <w:divBdr>
        <w:top w:val="none" w:sz="0" w:space="0" w:color="auto"/>
        <w:left w:val="none" w:sz="0" w:space="0" w:color="auto"/>
        <w:bottom w:val="none" w:sz="0" w:space="0" w:color="auto"/>
        <w:right w:val="none" w:sz="0" w:space="0" w:color="auto"/>
      </w:divBdr>
    </w:div>
    <w:div w:id="210265094">
      <w:bodyDiv w:val="1"/>
      <w:marLeft w:val="0"/>
      <w:marRight w:val="0"/>
      <w:marTop w:val="0"/>
      <w:marBottom w:val="0"/>
      <w:divBdr>
        <w:top w:val="none" w:sz="0" w:space="0" w:color="auto"/>
        <w:left w:val="none" w:sz="0" w:space="0" w:color="auto"/>
        <w:bottom w:val="none" w:sz="0" w:space="0" w:color="auto"/>
        <w:right w:val="none" w:sz="0" w:space="0" w:color="auto"/>
      </w:divBdr>
    </w:div>
    <w:div w:id="214511994">
      <w:bodyDiv w:val="1"/>
      <w:marLeft w:val="0"/>
      <w:marRight w:val="0"/>
      <w:marTop w:val="0"/>
      <w:marBottom w:val="0"/>
      <w:divBdr>
        <w:top w:val="none" w:sz="0" w:space="0" w:color="auto"/>
        <w:left w:val="none" w:sz="0" w:space="0" w:color="auto"/>
        <w:bottom w:val="none" w:sz="0" w:space="0" w:color="auto"/>
        <w:right w:val="none" w:sz="0" w:space="0" w:color="auto"/>
      </w:divBdr>
    </w:div>
    <w:div w:id="216935355">
      <w:bodyDiv w:val="1"/>
      <w:marLeft w:val="0"/>
      <w:marRight w:val="0"/>
      <w:marTop w:val="0"/>
      <w:marBottom w:val="0"/>
      <w:divBdr>
        <w:top w:val="none" w:sz="0" w:space="0" w:color="auto"/>
        <w:left w:val="none" w:sz="0" w:space="0" w:color="auto"/>
        <w:bottom w:val="none" w:sz="0" w:space="0" w:color="auto"/>
        <w:right w:val="none" w:sz="0" w:space="0" w:color="auto"/>
      </w:divBdr>
    </w:div>
    <w:div w:id="217790550">
      <w:bodyDiv w:val="1"/>
      <w:marLeft w:val="0"/>
      <w:marRight w:val="0"/>
      <w:marTop w:val="0"/>
      <w:marBottom w:val="0"/>
      <w:divBdr>
        <w:top w:val="none" w:sz="0" w:space="0" w:color="auto"/>
        <w:left w:val="none" w:sz="0" w:space="0" w:color="auto"/>
        <w:bottom w:val="none" w:sz="0" w:space="0" w:color="auto"/>
        <w:right w:val="none" w:sz="0" w:space="0" w:color="auto"/>
      </w:divBdr>
    </w:div>
    <w:div w:id="228657197">
      <w:bodyDiv w:val="1"/>
      <w:marLeft w:val="0"/>
      <w:marRight w:val="0"/>
      <w:marTop w:val="0"/>
      <w:marBottom w:val="0"/>
      <w:divBdr>
        <w:top w:val="none" w:sz="0" w:space="0" w:color="auto"/>
        <w:left w:val="none" w:sz="0" w:space="0" w:color="auto"/>
        <w:bottom w:val="none" w:sz="0" w:space="0" w:color="auto"/>
        <w:right w:val="none" w:sz="0" w:space="0" w:color="auto"/>
      </w:divBdr>
    </w:div>
    <w:div w:id="285161383">
      <w:bodyDiv w:val="1"/>
      <w:marLeft w:val="0"/>
      <w:marRight w:val="0"/>
      <w:marTop w:val="0"/>
      <w:marBottom w:val="0"/>
      <w:divBdr>
        <w:top w:val="none" w:sz="0" w:space="0" w:color="auto"/>
        <w:left w:val="none" w:sz="0" w:space="0" w:color="auto"/>
        <w:bottom w:val="none" w:sz="0" w:space="0" w:color="auto"/>
        <w:right w:val="none" w:sz="0" w:space="0" w:color="auto"/>
      </w:divBdr>
    </w:div>
    <w:div w:id="288509326">
      <w:bodyDiv w:val="1"/>
      <w:marLeft w:val="0"/>
      <w:marRight w:val="0"/>
      <w:marTop w:val="0"/>
      <w:marBottom w:val="0"/>
      <w:divBdr>
        <w:top w:val="none" w:sz="0" w:space="0" w:color="auto"/>
        <w:left w:val="none" w:sz="0" w:space="0" w:color="auto"/>
        <w:bottom w:val="none" w:sz="0" w:space="0" w:color="auto"/>
        <w:right w:val="none" w:sz="0" w:space="0" w:color="auto"/>
      </w:divBdr>
    </w:div>
    <w:div w:id="311060038">
      <w:bodyDiv w:val="1"/>
      <w:marLeft w:val="0"/>
      <w:marRight w:val="0"/>
      <w:marTop w:val="0"/>
      <w:marBottom w:val="0"/>
      <w:divBdr>
        <w:top w:val="none" w:sz="0" w:space="0" w:color="auto"/>
        <w:left w:val="none" w:sz="0" w:space="0" w:color="auto"/>
        <w:bottom w:val="none" w:sz="0" w:space="0" w:color="auto"/>
        <w:right w:val="none" w:sz="0" w:space="0" w:color="auto"/>
      </w:divBdr>
    </w:div>
    <w:div w:id="324670351">
      <w:bodyDiv w:val="1"/>
      <w:marLeft w:val="0"/>
      <w:marRight w:val="0"/>
      <w:marTop w:val="0"/>
      <w:marBottom w:val="0"/>
      <w:divBdr>
        <w:top w:val="none" w:sz="0" w:space="0" w:color="auto"/>
        <w:left w:val="none" w:sz="0" w:space="0" w:color="auto"/>
        <w:bottom w:val="none" w:sz="0" w:space="0" w:color="auto"/>
        <w:right w:val="none" w:sz="0" w:space="0" w:color="auto"/>
      </w:divBdr>
    </w:div>
    <w:div w:id="331416066">
      <w:bodyDiv w:val="1"/>
      <w:marLeft w:val="0"/>
      <w:marRight w:val="0"/>
      <w:marTop w:val="0"/>
      <w:marBottom w:val="0"/>
      <w:divBdr>
        <w:top w:val="none" w:sz="0" w:space="0" w:color="auto"/>
        <w:left w:val="none" w:sz="0" w:space="0" w:color="auto"/>
        <w:bottom w:val="none" w:sz="0" w:space="0" w:color="auto"/>
        <w:right w:val="none" w:sz="0" w:space="0" w:color="auto"/>
      </w:divBdr>
    </w:div>
    <w:div w:id="340356565">
      <w:bodyDiv w:val="1"/>
      <w:marLeft w:val="0"/>
      <w:marRight w:val="0"/>
      <w:marTop w:val="0"/>
      <w:marBottom w:val="0"/>
      <w:divBdr>
        <w:top w:val="none" w:sz="0" w:space="0" w:color="auto"/>
        <w:left w:val="none" w:sz="0" w:space="0" w:color="auto"/>
        <w:bottom w:val="none" w:sz="0" w:space="0" w:color="auto"/>
        <w:right w:val="none" w:sz="0" w:space="0" w:color="auto"/>
      </w:divBdr>
      <w:divsChild>
        <w:div w:id="1455445409">
          <w:marLeft w:val="0"/>
          <w:marRight w:val="0"/>
          <w:marTop w:val="120"/>
          <w:marBottom w:val="120"/>
          <w:divBdr>
            <w:top w:val="none" w:sz="0" w:space="0" w:color="auto"/>
            <w:left w:val="none" w:sz="0" w:space="0" w:color="auto"/>
            <w:bottom w:val="none" w:sz="0" w:space="0" w:color="auto"/>
            <w:right w:val="none" w:sz="0" w:space="0" w:color="auto"/>
          </w:divBdr>
        </w:div>
        <w:div w:id="1860460746">
          <w:marLeft w:val="0"/>
          <w:marRight w:val="0"/>
          <w:marTop w:val="120"/>
          <w:marBottom w:val="120"/>
          <w:divBdr>
            <w:top w:val="none" w:sz="0" w:space="0" w:color="auto"/>
            <w:left w:val="none" w:sz="0" w:space="0" w:color="auto"/>
            <w:bottom w:val="none" w:sz="0" w:space="0" w:color="auto"/>
            <w:right w:val="none" w:sz="0" w:space="0" w:color="auto"/>
          </w:divBdr>
        </w:div>
      </w:divsChild>
    </w:div>
    <w:div w:id="347146157">
      <w:bodyDiv w:val="1"/>
      <w:marLeft w:val="0"/>
      <w:marRight w:val="0"/>
      <w:marTop w:val="0"/>
      <w:marBottom w:val="0"/>
      <w:divBdr>
        <w:top w:val="none" w:sz="0" w:space="0" w:color="auto"/>
        <w:left w:val="none" w:sz="0" w:space="0" w:color="auto"/>
        <w:bottom w:val="none" w:sz="0" w:space="0" w:color="auto"/>
        <w:right w:val="none" w:sz="0" w:space="0" w:color="auto"/>
      </w:divBdr>
      <w:divsChild>
        <w:div w:id="31342086">
          <w:marLeft w:val="0"/>
          <w:marRight w:val="0"/>
          <w:marTop w:val="0"/>
          <w:marBottom w:val="0"/>
          <w:divBdr>
            <w:top w:val="none" w:sz="0" w:space="0" w:color="auto"/>
            <w:left w:val="none" w:sz="0" w:space="0" w:color="auto"/>
            <w:bottom w:val="none" w:sz="0" w:space="0" w:color="auto"/>
            <w:right w:val="none" w:sz="0" w:space="0" w:color="auto"/>
          </w:divBdr>
          <w:divsChild>
            <w:div w:id="11492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4411">
      <w:bodyDiv w:val="1"/>
      <w:marLeft w:val="0"/>
      <w:marRight w:val="0"/>
      <w:marTop w:val="0"/>
      <w:marBottom w:val="0"/>
      <w:divBdr>
        <w:top w:val="none" w:sz="0" w:space="0" w:color="auto"/>
        <w:left w:val="none" w:sz="0" w:space="0" w:color="auto"/>
        <w:bottom w:val="none" w:sz="0" w:space="0" w:color="auto"/>
        <w:right w:val="none" w:sz="0" w:space="0" w:color="auto"/>
      </w:divBdr>
    </w:div>
    <w:div w:id="368645696">
      <w:bodyDiv w:val="1"/>
      <w:marLeft w:val="0"/>
      <w:marRight w:val="0"/>
      <w:marTop w:val="0"/>
      <w:marBottom w:val="0"/>
      <w:divBdr>
        <w:top w:val="none" w:sz="0" w:space="0" w:color="auto"/>
        <w:left w:val="none" w:sz="0" w:space="0" w:color="auto"/>
        <w:bottom w:val="none" w:sz="0" w:space="0" w:color="auto"/>
        <w:right w:val="none" w:sz="0" w:space="0" w:color="auto"/>
      </w:divBdr>
    </w:div>
    <w:div w:id="396515643">
      <w:bodyDiv w:val="1"/>
      <w:marLeft w:val="0"/>
      <w:marRight w:val="0"/>
      <w:marTop w:val="0"/>
      <w:marBottom w:val="0"/>
      <w:divBdr>
        <w:top w:val="none" w:sz="0" w:space="0" w:color="auto"/>
        <w:left w:val="none" w:sz="0" w:space="0" w:color="auto"/>
        <w:bottom w:val="none" w:sz="0" w:space="0" w:color="auto"/>
        <w:right w:val="none" w:sz="0" w:space="0" w:color="auto"/>
      </w:divBdr>
    </w:div>
    <w:div w:id="427846270">
      <w:bodyDiv w:val="1"/>
      <w:marLeft w:val="0"/>
      <w:marRight w:val="0"/>
      <w:marTop w:val="0"/>
      <w:marBottom w:val="0"/>
      <w:divBdr>
        <w:top w:val="none" w:sz="0" w:space="0" w:color="auto"/>
        <w:left w:val="none" w:sz="0" w:space="0" w:color="auto"/>
        <w:bottom w:val="none" w:sz="0" w:space="0" w:color="auto"/>
        <w:right w:val="none" w:sz="0" w:space="0" w:color="auto"/>
      </w:divBdr>
    </w:div>
    <w:div w:id="435102728">
      <w:bodyDiv w:val="1"/>
      <w:marLeft w:val="0"/>
      <w:marRight w:val="0"/>
      <w:marTop w:val="0"/>
      <w:marBottom w:val="0"/>
      <w:divBdr>
        <w:top w:val="none" w:sz="0" w:space="0" w:color="auto"/>
        <w:left w:val="none" w:sz="0" w:space="0" w:color="auto"/>
        <w:bottom w:val="none" w:sz="0" w:space="0" w:color="auto"/>
        <w:right w:val="none" w:sz="0" w:space="0" w:color="auto"/>
      </w:divBdr>
    </w:div>
    <w:div w:id="441611348">
      <w:bodyDiv w:val="1"/>
      <w:marLeft w:val="0"/>
      <w:marRight w:val="0"/>
      <w:marTop w:val="0"/>
      <w:marBottom w:val="0"/>
      <w:divBdr>
        <w:top w:val="none" w:sz="0" w:space="0" w:color="auto"/>
        <w:left w:val="none" w:sz="0" w:space="0" w:color="auto"/>
        <w:bottom w:val="none" w:sz="0" w:space="0" w:color="auto"/>
        <w:right w:val="none" w:sz="0" w:space="0" w:color="auto"/>
      </w:divBdr>
      <w:divsChild>
        <w:div w:id="660351488">
          <w:marLeft w:val="0"/>
          <w:marRight w:val="0"/>
          <w:marTop w:val="120"/>
          <w:marBottom w:val="120"/>
          <w:divBdr>
            <w:top w:val="none" w:sz="0" w:space="0" w:color="auto"/>
            <w:left w:val="none" w:sz="0" w:space="0" w:color="auto"/>
            <w:bottom w:val="none" w:sz="0" w:space="0" w:color="auto"/>
            <w:right w:val="none" w:sz="0" w:space="0" w:color="auto"/>
          </w:divBdr>
        </w:div>
        <w:div w:id="1678189680">
          <w:marLeft w:val="0"/>
          <w:marRight w:val="0"/>
          <w:marTop w:val="120"/>
          <w:marBottom w:val="120"/>
          <w:divBdr>
            <w:top w:val="none" w:sz="0" w:space="0" w:color="auto"/>
            <w:left w:val="none" w:sz="0" w:space="0" w:color="auto"/>
            <w:bottom w:val="none" w:sz="0" w:space="0" w:color="auto"/>
            <w:right w:val="none" w:sz="0" w:space="0" w:color="auto"/>
          </w:divBdr>
        </w:div>
        <w:div w:id="1862476853">
          <w:marLeft w:val="0"/>
          <w:marRight w:val="0"/>
          <w:marTop w:val="120"/>
          <w:marBottom w:val="120"/>
          <w:divBdr>
            <w:top w:val="none" w:sz="0" w:space="0" w:color="auto"/>
            <w:left w:val="none" w:sz="0" w:space="0" w:color="auto"/>
            <w:bottom w:val="none" w:sz="0" w:space="0" w:color="auto"/>
            <w:right w:val="none" w:sz="0" w:space="0" w:color="auto"/>
          </w:divBdr>
        </w:div>
      </w:divsChild>
    </w:div>
    <w:div w:id="449788850">
      <w:bodyDiv w:val="1"/>
      <w:marLeft w:val="0"/>
      <w:marRight w:val="0"/>
      <w:marTop w:val="0"/>
      <w:marBottom w:val="0"/>
      <w:divBdr>
        <w:top w:val="none" w:sz="0" w:space="0" w:color="auto"/>
        <w:left w:val="none" w:sz="0" w:space="0" w:color="auto"/>
        <w:bottom w:val="none" w:sz="0" w:space="0" w:color="auto"/>
        <w:right w:val="none" w:sz="0" w:space="0" w:color="auto"/>
      </w:divBdr>
      <w:divsChild>
        <w:div w:id="1109004490">
          <w:marLeft w:val="0"/>
          <w:marRight w:val="0"/>
          <w:marTop w:val="0"/>
          <w:marBottom w:val="0"/>
          <w:divBdr>
            <w:top w:val="none" w:sz="0" w:space="0" w:color="auto"/>
            <w:left w:val="none" w:sz="0" w:space="0" w:color="auto"/>
            <w:bottom w:val="none" w:sz="0" w:space="0" w:color="auto"/>
            <w:right w:val="none" w:sz="0" w:space="0" w:color="auto"/>
          </w:divBdr>
          <w:divsChild>
            <w:div w:id="202405982">
              <w:marLeft w:val="0"/>
              <w:marRight w:val="0"/>
              <w:marTop w:val="0"/>
              <w:marBottom w:val="0"/>
              <w:divBdr>
                <w:top w:val="none" w:sz="0" w:space="0" w:color="auto"/>
                <w:left w:val="none" w:sz="0" w:space="0" w:color="auto"/>
                <w:bottom w:val="none" w:sz="0" w:space="0" w:color="auto"/>
                <w:right w:val="none" w:sz="0" w:space="0" w:color="auto"/>
              </w:divBdr>
            </w:div>
            <w:div w:id="1515723701">
              <w:marLeft w:val="0"/>
              <w:marRight w:val="0"/>
              <w:marTop w:val="0"/>
              <w:marBottom w:val="0"/>
              <w:divBdr>
                <w:top w:val="none" w:sz="0" w:space="0" w:color="auto"/>
                <w:left w:val="none" w:sz="0" w:space="0" w:color="auto"/>
                <w:bottom w:val="none" w:sz="0" w:space="0" w:color="auto"/>
                <w:right w:val="none" w:sz="0" w:space="0" w:color="auto"/>
              </w:divBdr>
            </w:div>
            <w:div w:id="1549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28756">
      <w:bodyDiv w:val="1"/>
      <w:marLeft w:val="0"/>
      <w:marRight w:val="0"/>
      <w:marTop w:val="0"/>
      <w:marBottom w:val="0"/>
      <w:divBdr>
        <w:top w:val="none" w:sz="0" w:space="0" w:color="auto"/>
        <w:left w:val="none" w:sz="0" w:space="0" w:color="auto"/>
        <w:bottom w:val="none" w:sz="0" w:space="0" w:color="auto"/>
        <w:right w:val="none" w:sz="0" w:space="0" w:color="auto"/>
      </w:divBdr>
    </w:div>
    <w:div w:id="463812411">
      <w:bodyDiv w:val="1"/>
      <w:marLeft w:val="0"/>
      <w:marRight w:val="0"/>
      <w:marTop w:val="0"/>
      <w:marBottom w:val="0"/>
      <w:divBdr>
        <w:top w:val="none" w:sz="0" w:space="0" w:color="auto"/>
        <w:left w:val="none" w:sz="0" w:space="0" w:color="auto"/>
        <w:bottom w:val="none" w:sz="0" w:space="0" w:color="auto"/>
        <w:right w:val="none" w:sz="0" w:space="0" w:color="auto"/>
      </w:divBdr>
    </w:div>
    <w:div w:id="471564044">
      <w:bodyDiv w:val="1"/>
      <w:marLeft w:val="0"/>
      <w:marRight w:val="0"/>
      <w:marTop w:val="0"/>
      <w:marBottom w:val="0"/>
      <w:divBdr>
        <w:top w:val="none" w:sz="0" w:space="0" w:color="auto"/>
        <w:left w:val="none" w:sz="0" w:space="0" w:color="auto"/>
        <w:bottom w:val="none" w:sz="0" w:space="0" w:color="auto"/>
        <w:right w:val="none" w:sz="0" w:space="0" w:color="auto"/>
      </w:divBdr>
    </w:div>
    <w:div w:id="472068051">
      <w:bodyDiv w:val="1"/>
      <w:marLeft w:val="0"/>
      <w:marRight w:val="0"/>
      <w:marTop w:val="0"/>
      <w:marBottom w:val="0"/>
      <w:divBdr>
        <w:top w:val="none" w:sz="0" w:space="0" w:color="auto"/>
        <w:left w:val="none" w:sz="0" w:space="0" w:color="auto"/>
        <w:bottom w:val="none" w:sz="0" w:space="0" w:color="auto"/>
        <w:right w:val="none" w:sz="0" w:space="0" w:color="auto"/>
      </w:divBdr>
    </w:div>
    <w:div w:id="499581459">
      <w:bodyDiv w:val="1"/>
      <w:marLeft w:val="0"/>
      <w:marRight w:val="0"/>
      <w:marTop w:val="0"/>
      <w:marBottom w:val="0"/>
      <w:divBdr>
        <w:top w:val="none" w:sz="0" w:space="0" w:color="auto"/>
        <w:left w:val="none" w:sz="0" w:space="0" w:color="auto"/>
        <w:bottom w:val="none" w:sz="0" w:space="0" w:color="auto"/>
        <w:right w:val="none" w:sz="0" w:space="0" w:color="auto"/>
      </w:divBdr>
    </w:div>
    <w:div w:id="521893115">
      <w:bodyDiv w:val="1"/>
      <w:marLeft w:val="0"/>
      <w:marRight w:val="0"/>
      <w:marTop w:val="0"/>
      <w:marBottom w:val="0"/>
      <w:divBdr>
        <w:top w:val="none" w:sz="0" w:space="0" w:color="auto"/>
        <w:left w:val="none" w:sz="0" w:space="0" w:color="auto"/>
        <w:bottom w:val="none" w:sz="0" w:space="0" w:color="auto"/>
        <w:right w:val="none" w:sz="0" w:space="0" w:color="auto"/>
      </w:divBdr>
    </w:div>
    <w:div w:id="526480522">
      <w:bodyDiv w:val="1"/>
      <w:marLeft w:val="0"/>
      <w:marRight w:val="0"/>
      <w:marTop w:val="0"/>
      <w:marBottom w:val="0"/>
      <w:divBdr>
        <w:top w:val="none" w:sz="0" w:space="0" w:color="auto"/>
        <w:left w:val="none" w:sz="0" w:space="0" w:color="auto"/>
        <w:bottom w:val="none" w:sz="0" w:space="0" w:color="auto"/>
        <w:right w:val="none" w:sz="0" w:space="0" w:color="auto"/>
      </w:divBdr>
      <w:divsChild>
        <w:div w:id="378625408">
          <w:marLeft w:val="0"/>
          <w:marRight w:val="0"/>
          <w:marTop w:val="0"/>
          <w:marBottom w:val="0"/>
          <w:divBdr>
            <w:top w:val="none" w:sz="0" w:space="0" w:color="auto"/>
            <w:left w:val="none" w:sz="0" w:space="0" w:color="auto"/>
            <w:bottom w:val="none" w:sz="0" w:space="0" w:color="auto"/>
            <w:right w:val="none" w:sz="0" w:space="0" w:color="auto"/>
          </w:divBdr>
        </w:div>
      </w:divsChild>
    </w:div>
    <w:div w:id="536699933">
      <w:bodyDiv w:val="1"/>
      <w:marLeft w:val="0"/>
      <w:marRight w:val="0"/>
      <w:marTop w:val="0"/>
      <w:marBottom w:val="0"/>
      <w:divBdr>
        <w:top w:val="none" w:sz="0" w:space="0" w:color="auto"/>
        <w:left w:val="none" w:sz="0" w:space="0" w:color="auto"/>
        <w:bottom w:val="none" w:sz="0" w:space="0" w:color="auto"/>
        <w:right w:val="none" w:sz="0" w:space="0" w:color="auto"/>
      </w:divBdr>
    </w:div>
    <w:div w:id="552430822">
      <w:bodyDiv w:val="1"/>
      <w:marLeft w:val="0"/>
      <w:marRight w:val="0"/>
      <w:marTop w:val="0"/>
      <w:marBottom w:val="0"/>
      <w:divBdr>
        <w:top w:val="none" w:sz="0" w:space="0" w:color="auto"/>
        <w:left w:val="none" w:sz="0" w:space="0" w:color="auto"/>
        <w:bottom w:val="none" w:sz="0" w:space="0" w:color="auto"/>
        <w:right w:val="none" w:sz="0" w:space="0" w:color="auto"/>
      </w:divBdr>
    </w:div>
    <w:div w:id="553084954">
      <w:bodyDiv w:val="1"/>
      <w:marLeft w:val="0"/>
      <w:marRight w:val="0"/>
      <w:marTop w:val="0"/>
      <w:marBottom w:val="0"/>
      <w:divBdr>
        <w:top w:val="none" w:sz="0" w:space="0" w:color="auto"/>
        <w:left w:val="none" w:sz="0" w:space="0" w:color="auto"/>
        <w:bottom w:val="none" w:sz="0" w:space="0" w:color="auto"/>
        <w:right w:val="none" w:sz="0" w:space="0" w:color="auto"/>
      </w:divBdr>
    </w:div>
    <w:div w:id="557057381">
      <w:bodyDiv w:val="1"/>
      <w:marLeft w:val="0"/>
      <w:marRight w:val="0"/>
      <w:marTop w:val="0"/>
      <w:marBottom w:val="0"/>
      <w:divBdr>
        <w:top w:val="none" w:sz="0" w:space="0" w:color="auto"/>
        <w:left w:val="none" w:sz="0" w:space="0" w:color="auto"/>
        <w:bottom w:val="none" w:sz="0" w:space="0" w:color="auto"/>
        <w:right w:val="none" w:sz="0" w:space="0" w:color="auto"/>
      </w:divBdr>
    </w:div>
    <w:div w:id="557790653">
      <w:bodyDiv w:val="1"/>
      <w:marLeft w:val="0"/>
      <w:marRight w:val="0"/>
      <w:marTop w:val="0"/>
      <w:marBottom w:val="0"/>
      <w:divBdr>
        <w:top w:val="none" w:sz="0" w:space="0" w:color="auto"/>
        <w:left w:val="none" w:sz="0" w:space="0" w:color="auto"/>
        <w:bottom w:val="none" w:sz="0" w:space="0" w:color="auto"/>
        <w:right w:val="none" w:sz="0" w:space="0" w:color="auto"/>
      </w:divBdr>
    </w:div>
    <w:div w:id="560561872">
      <w:bodyDiv w:val="1"/>
      <w:marLeft w:val="0"/>
      <w:marRight w:val="0"/>
      <w:marTop w:val="0"/>
      <w:marBottom w:val="0"/>
      <w:divBdr>
        <w:top w:val="none" w:sz="0" w:space="0" w:color="auto"/>
        <w:left w:val="none" w:sz="0" w:space="0" w:color="auto"/>
        <w:bottom w:val="none" w:sz="0" w:space="0" w:color="auto"/>
        <w:right w:val="none" w:sz="0" w:space="0" w:color="auto"/>
      </w:divBdr>
    </w:div>
    <w:div w:id="561015933">
      <w:bodyDiv w:val="1"/>
      <w:marLeft w:val="0"/>
      <w:marRight w:val="0"/>
      <w:marTop w:val="0"/>
      <w:marBottom w:val="0"/>
      <w:divBdr>
        <w:top w:val="none" w:sz="0" w:space="0" w:color="auto"/>
        <w:left w:val="none" w:sz="0" w:space="0" w:color="auto"/>
        <w:bottom w:val="none" w:sz="0" w:space="0" w:color="auto"/>
        <w:right w:val="none" w:sz="0" w:space="0" w:color="auto"/>
      </w:divBdr>
    </w:div>
    <w:div w:id="574441131">
      <w:bodyDiv w:val="1"/>
      <w:marLeft w:val="0"/>
      <w:marRight w:val="0"/>
      <w:marTop w:val="0"/>
      <w:marBottom w:val="0"/>
      <w:divBdr>
        <w:top w:val="none" w:sz="0" w:space="0" w:color="auto"/>
        <w:left w:val="none" w:sz="0" w:space="0" w:color="auto"/>
        <w:bottom w:val="none" w:sz="0" w:space="0" w:color="auto"/>
        <w:right w:val="none" w:sz="0" w:space="0" w:color="auto"/>
      </w:divBdr>
      <w:divsChild>
        <w:div w:id="686949941">
          <w:marLeft w:val="0"/>
          <w:marRight w:val="0"/>
          <w:marTop w:val="120"/>
          <w:marBottom w:val="120"/>
          <w:divBdr>
            <w:top w:val="none" w:sz="0" w:space="0" w:color="auto"/>
            <w:left w:val="none" w:sz="0" w:space="0" w:color="auto"/>
            <w:bottom w:val="none" w:sz="0" w:space="0" w:color="auto"/>
            <w:right w:val="none" w:sz="0" w:space="0" w:color="auto"/>
          </w:divBdr>
        </w:div>
      </w:divsChild>
    </w:div>
    <w:div w:id="583341318">
      <w:bodyDiv w:val="1"/>
      <w:marLeft w:val="0"/>
      <w:marRight w:val="0"/>
      <w:marTop w:val="0"/>
      <w:marBottom w:val="0"/>
      <w:divBdr>
        <w:top w:val="none" w:sz="0" w:space="0" w:color="auto"/>
        <w:left w:val="none" w:sz="0" w:space="0" w:color="auto"/>
        <w:bottom w:val="none" w:sz="0" w:space="0" w:color="auto"/>
        <w:right w:val="none" w:sz="0" w:space="0" w:color="auto"/>
      </w:divBdr>
    </w:div>
    <w:div w:id="596523136">
      <w:bodyDiv w:val="1"/>
      <w:marLeft w:val="0"/>
      <w:marRight w:val="0"/>
      <w:marTop w:val="0"/>
      <w:marBottom w:val="0"/>
      <w:divBdr>
        <w:top w:val="none" w:sz="0" w:space="0" w:color="auto"/>
        <w:left w:val="none" w:sz="0" w:space="0" w:color="auto"/>
        <w:bottom w:val="none" w:sz="0" w:space="0" w:color="auto"/>
        <w:right w:val="none" w:sz="0" w:space="0" w:color="auto"/>
      </w:divBdr>
    </w:div>
    <w:div w:id="599339007">
      <w:bodyDiv w:val="1"/>
      <w:marLeft w:val="0"/>
      <w:marRight w:val="0"/>
      <w:marTop w:val="0"/>
      <w:marBottom w:val="0"/>
      <w:divBdr>
        <w:top w:val="none" w:sz="0" w:space="0" w:color="auto"/>
        <w:left w:val="none" w:sz="0" w:space="0" w:color="auto"/>
        <w:bottom w:val="none" w:sz="0" w:space="0" w:color="auto"/>
        <w:right w:val="none" w:sz="0" w:space="0" w:color="auto"/>
      </w:divBdr>
    </w:div>
    <w:div w:id="634650938">
      <w:bodyDiv w:val="1"/>
      <w:marLeft w:val="0"/>
      <w:marRight w:val="0"/>
      <w:marTop w:val="0"/>
      <w:marBottom w:val="0"/>
      <w:divBdr>
        <w:top w:val="none" w:sz="0" w:space="0" w:color="auto"/>
        <w:left w:val="none" w:sz="0" w:space="0" w:color="auto"/>
        <w:bottom w:val="none" w:sz="0" w:space="0" w:color="auto"/>
        <w:right w:val="none" w:sz="0" w:space="0" w:color="auto"/>
      </w:divBdr>
    </w:div>
    <w:div w:id="636496370">
      <w:bodyDiv w:val="1"/>
      <w:marLeft w:val="0"/>
      <w:marRight w:val="0"/>
      <w:marTop w:val="0"/>
      <w:marBottom w:val="0"/>
      <w:divBdr>
        <w:top w:val="none" w:sz="0" w:space="0" w:color="auto"/>
        <w:left w:val="none" w:sz="0" w:space="0" w:color="auto"/>
        <w:bottom w:val="none" w:sz="0" w:space="0" w:color="auto"/>
        <w:right w:val="none" w:sz="0" w:space="0" w:color="auto"/>
      </w:divBdr>
    </w:div>
    <w:div w:id="649095266">
      <w:bodyDiv w:val="1"/>
      <w:marLeft w:val="0"/>
      <w:marRight w:val="0"/>
      <w:marTop w:val="0"/>
      <w:marBottom w:val="0"/>
      <w:divBdr>
        <w:top w:val="none" w:sz="0" w:space="0" w:color="auto"/>
        <w:left w:val="none" w:sz="0" w:space="0" w:color="auto"/>
        <w:bottom w:val="none" w:sz="0" w:space="0" w:color="auto"/>
        <w:right w:val="none" w:sz="0" w:space="0" w:color="auto"/>
      </w:divBdr>
    </w:div>
    <w:div w:id="656543675">
      <w:bodyDiv w:val="1"/>
      <w:marLeft w:val="0"/>
      <w:marRight w:val="0"/>
      <w:marTop w:val="0"/>
      <w:marBottom w:val="0"/>
      <w:divBdr>
        <w:top w:val="none" w:sz="0" w:space="0" w:color="auto"/>
        <w:left w:val="none" w:sz="0" w:space="0" w:color="auto"/>
        <w:bottom w:val="none" w:sz="0" w:space="0" w:color="auto"/>
        <w:right w:val="none" w:sz="0" w:space="0" w:color="auto"/>
      </w:divBdr>
    </w:div>
    <w:div w:id="695346184">
      <w:bodyDiv w:val="1"/>
      <w:marLeft w:val="0"/>
      <w:marRight w:val="0"/>
      <w:marTop w:val="0"/>
      <w:marBottom w:val="0"/>
      <w:divBdr>
        <w:top w:val="none" w:sz="0" w:space="0" w:color="auto"/>
        <w:left w:val="none" w:sz="0" w:space="0" w:color="auto"/>
        <w:bottom w:val="none" w:sz="0" w:space="0" w:color="auto"/>
        <w:right w:val="none" w:sz="0" w:space="0" w:color="auto"/>
      </w:divBdr>
    </w:div>
    <w:div w:id="702250482">
      <w:bodyDiv w:val="1"/>
      <w:marLeft w:val="0"/>
      <w:marRight w:val="0"/>
      <w:marTop w:val="0"/>
      <w:marBottom w:val="0"/>
      <w:divBdr>
        <w:top w:val="none" w:sz="0" w:space="0" w:color="auto"/>
        <w:left w:val="none" w:sz="0" w:space="0" w:color="auto"/>
        <w:bottom w:val="none" w:sz="0" w:space="0" w:color="auto"/>
        <w:right w:val="none" w:sz="0" w:space="0" w:color="auto"/>
      </w:divBdr>
      <w:divsChild>
        <w:div w:id="290939483">
          <w:marLeft w:val="0"/>
          <w:marRight w:val="0"/>
          <w:marTop w:val="0"/>
          <w:marBottom w:val="0"/>
          <w:divBdr>
            <w:top w:val="none" w:sz="0" w:space="0" w:color="auto"/>
            <w:left w:val="none" w:sz="0" w:space="0" w:color="auto"/>
            <w:bottom w:val="none" w:sz="0" w:space="0" w:color="auto"/>
            <w:right w:val="none" w:sz="0" w:space="0" w:color="auto"/>
          </w:divBdr>
        </w:div>
        <w:div w:id="692652133">
          <w:marLeft w:val="0"/>
          <w:marRight w:val="0"/>
          <w:marTop w:val="0"/>
          <w:marBottom w:val="0"/>
          <w:divBdr>
            <w:top w:val="none" w:sz="0" w:space="0" w:color="auto"/>
            <w:left w:val="none" w:sz="0" w:space="0" w:color="auto"/>
            <w:bottom w:val="none" w:sz="0" w:space="0" w:color="auto"/>
            <w:right w:val="none" w:sz="0" w:space="0" w:color="auto"/>
          </w:divBdr>
        </w:div>
        <w:div w:id="1101753729">
          <w:marLeft w:val="0"/>
          <w:marRight w:val="0"/>
          <w:marTop w:val="0"/>
          <w:marBottom w:val="0"/>
          <w:divBdr>
            <w:top w:val="none" w:sz="0" w:space="0" w:color="auto"/>
            <w:left w:val="none" w:sz="0" w:space="0" w:color="auto"/>
            <w:bottom w:val="none" w:sz="0" w:space="0" w:color="auto"/>
            <w:right w:val="none" w:sz="0" w:space="0" w:color="auto"/>
          </w:divBdr>
        </w:div>
        <w:div w:id="1549029162">
          <w:marLeft w:val="0"/>
          <w:marRight w:val="0"/>
          <w:marTop w:val="0"/>
          <w:marBottom w:val="0"/>
          <w:divBdr>
            <w:top w:val="none" w:sz="0" w:space="0" w:color="auto"/>
            <w:left w:val="none" w:sz="0" w:space="0" w:color="auto"/>
            <w:bottom w:val="none" w:sz="0" w:space="0" w:color="auto"/>
            <w:right w:val="none" w:sz="0" w:space="0" w:color="auto"/>
          </w:divBdr>
        </w:div>
        <w:div w:id="1558399139">
          <w:marLeft w:val="0"/>
          <w:marRight w:val="0"/>
          <w:marTop w:val="0"/>
          <w:marBottom w:val="0"/>
          <w:divBdr>
            <w:top w:val="none" w:sz="0" w:space="0" w:color="auto"/>
            <w:left w:val="none" w:sz="0" w:space="0" w:color="auto"/>
            <w:bottom w:val="none" w:sz="0" w:space="0" w:color="auto"/>
            <w:right w:val="none" w:sz="0" w:space="0" w:color="auto"/>
          </w:divBdr>
        </w:div>
      </w:divsChild>
    </w:div>
    <w:div w:id="715084490">
      <w:bodyDiv w:val="1"/>
      <w:marLeft w:val="0"/>
      <w:marRight w:val="0"/>
      <w:marTop w:val="0"/>
      <w:marBottom w:val="0"/>
      <w:divBdr>
        <w:top w:val="none" w:sz="0" w:space="0" w:color="auto"/>
        <w:left w:val="none" w:sz="0" w:space="0" w:color="auto"/>
        <w:bottom w:val="none" w:sz="0" w:space="0" w:color="auto"/>
        <w:right w:val="none" w:sz="0" w:space="0" w:color="auto"/>
      </w:divBdr>
    </w:div>
    <w:div w:id="720636536">
      <w:bodyDiv w:val="1"/>
      <w:marLeft w:val="0"/>
      <w:marRight w:val="0"/>
      <w:marTop w:val="0"/>
      <w:marBottom w:val="0"/>
      <w:divBdr>
        <w:top w:val="none" w:sz="0" w:space="0" w:color="auto"/>
        <w:left w:val="none" w:sz="0" w:space="0" w:color="auto"/>
        <w:bottom w:val="none" w:sz="0" w:space="0" w:color="auto"/>
        <w:right w:val="none" w:sz="0" w:space="0" w:color="auto"/>
      </w:divBdr>
    </w:div>
    <w:div w:id="725950099">
      <w:bodyDiv w:val="1"/>
      <w:marLeft w:val="0"/>
      <w:marRight w:val="0"/>
      <w:marTop w:val="0"/>
      <w:marBottom w:val="0"/>
      <w:divBdr>
        <w:top w:val="none" w:sz="0" w:space="0" w:color="auto"/>
        <w:left w:val="none" w:sz="0" w:space="0" w:color="auto"/>
        <w:bottom w:val="none" w:sz="0" w:space="0" w:color="auto"/>
        <w:right w:val="none" w:sz="0" w:space="0" w:color="auto"/>
      </w:divBdr>
    </w:div>
    <w:div w:id="730343792">
      <w:bodyDiv w:val="1"/>
      <w:marLeft w:val="0"/>
      <w:marRight w:val="0"/>
      <w:marTop w:val="0"/>
      <w:marBottom w:val="0"/>
      <w:divBdr>
        <w:top w:val="none" w:sz="0" w:space="0" w:color="auto"/>
        <w:left w:val="none" w:sz="0" w:space="0" w:color="auto"/>
        <w:bottom w:val="none" w:sz="0" w:space="0" w:color="auto"/>
        <w:right w:val="none" w:sz="0" w:space="0" w:color="auto"/>
      </w:divBdr>
    </w:div>
    <w:div w:id="732122672">
      <w:bodyDiv w:val="1"/>
      <w:marLeft w:val="0"/>
      <w:marRight w:val="0"/>
      <w:marTop w:val="0"/>
      <w:marBottom w:val="0"/>
      <w:divBdr>
        <w:top w:val="none" w:sz="0" w:space="0" w:color="auto"/>
        <w:left w:val="none" w:sz="0" w:space="0" w:color="auto"/>
        <w:bottom w:val="none" w:sz="0" w:space="0" w:color="auto"/>
        <w:right w:val="none" w:sz="0" w:space="0" w:color="auto"/>
      </w:divBdr>
    </w:div>
    <w:div w:id="735473254">
      <w:bodyDiv w:val="1"/>
      <w:marLeft w:val="0"/>
      <w:marRight w:val="0"/>
      <w:marTop w:val="0"/>
      <w:marBottom w:val="0"/>
      <w:divBdr>
        <w:top w:val="none" w:sz="0" w:space="0" w:color="auto"/>
        <w:left w:val="none" w:sz="0" w:space="0" w:color="auto"/>
        <w:bottom w:val="none" w:sz="0" w:space="0" w:color="auto"/>
        <w:right w:val="none" w:sz="0" w:space="0" w:color="auto"/>
      </w:divBdr>
      <w:divsChild>
        <w:div w:id="168453311">
          <w:marLeft w:val="0"/>
          <w:marRight w:val="0"/>
          <w:marTop w:val="0"/>
          <w:marBottom w:val="0"/>
          <w:divBdr>
            <w:top w:val="none" w:sz="0" w:space="0" w:color="auto"/>
            <w:left w:val="none" w:sz="0" w:space="0" w:color="auto"/>
            <w:bottom w:val="none" w:sz="0" w:space="0" w:color="auto"/>
            <w:right w:val="none" w:sz="0" w:space="0" w:color="auto"/>
          </w:divBdr>
          <w:divsChild>
            <w:div w:id="293172730">
              <w:marLeft w:val="0"/>
              <w:marRight w:val="0"/>
              <w:marTop w:val="120"/>
              <w:marBottom w:val="120"/>
              <w:divBdr>
                <w:top w:val="none" w:sz="0" w:space="0" w:color="auto"/>
                <w:left w:val="none" w:sz="0" w:space="0" w:color="auto"/>
                <w:bottom w:val="none" w:sz="0" w:space="0" w:color="auto"/>
                <w:right w:val="none" w:sz="0" w:space="0" w:color="auto"/>
              </w:divBdr>
            </w:div>
            <w:div w:id="318072213">
              <w:marLeft w:val="0"/>
              <w:marRight w:val="0"/>
              <w:marTop w:val="120"/>
              <w:marBottom w:val="120"/>
              <w:divBdr>
                <w:top w:val="none" w:sz="0" w:space="0" w:color="auto"/>
                <w:left w:val="none" w:sz="0" w:space="0" w:color="auto"/>
                <w:bottom w:val="none" w:sz="0" w:space="0" w:color="auto"/>
                <w:right w:val="none" w:sz="0" w:space="0" w:color="auto"/>
              </w:divBdr>
            </w:div>
            <w:div w:id="325255422">
              <w:marLeft w:val="0"/>
              <w:marRight w:val="0"/>
              <w:marTop w:val="120"/>
              <w:marBottom w:val="120"/>
              <w:divBdr>
                <w:top w:val="none" w:sz="0" w:space="0" w:color="auto"/>
                <w:left w:val="none" w:sz="0" w:space="0" w:color="auto"/>
                <w:bottom w:val="none" w:sz="0" w:space="0" w:color="auto"/>
                <w:right w:val="none" w:sz="0" w:space="0" w:color="auto"/>
              </w:divBdr>
            </w:div>
            <w:div w:id="412747932">
              <w:marLeft w:val="0"/>
              <w:marRight w:val="0"/>
              <w:marTop w:val="120"/>
              <w:marBottom w:val="120"/>
              <w:divBdr>
                <w:top w:val="none" w:sz="0" w:space="0" w:color="auto"/>
                <w:left w:val="none" w:sz="0" w:space="0" w:color="auto"/>
                <w:bottom w:val="none" w:sz="0" w:space="0" w:color="auto"/>
                <w:right w:val="none" w:sz="0" w:space="0" w:color="auto"/>
              </w:divBdr>
            </w:div>
            <w:div w:id="440420793">
              <w:marLeft w:val="0"/>
              <w:marRight w:val="0"/>
              <w:marTop w:val="120"/>
              <w:marBottom w:val="120"/>
              <w:divBdr>
                <w:top w:val="none" w:sz="0" w:space="0" w:color="auto"/>
                <w:left w:val="none" w:sz="0" w:space="0" w:color="auto"/>
                <w:bottom w:val="none" w:sz="0" w:space="0" w:color="auto"/>
                <w:right w:val="none" w:sz="0" w:space="0" w:color="auto"/>
              </w:divBdr>
            </w:div>
            <w:div w:id="456221760">
              <w:marLeft w:val="0"/>
              <w:marRight w:val="0"/>
              <w:marTop w:val="120"/>
              <w:marBottom w:val="120"/>
              <w:divBdr>
                <w:top w:val="none" w:sz="0" w:space="0" w:color="auto"/>
                <w:left w:val="none" w:sz="0" w:space="0" w:color="auto"/>
                <w:bottom w:val="none" w:sz="0" w:space="0" w:color="auto"/>
                <w:right w:val="none" w:sz="0" w:space="0" w:color="auto"/>
              </w:divBdr>
            </w:div>
            <w:div w:id="623006942">
              <w:marLeft w:val="0"/>
              <w:marRight w:val="0"/>
              <w:marTop w:val="120"/>
              <w:marBottom w:val="120"/>
              <w:divBdr>
                <w:top w:val="none" w:sz="0" w:space="0" w:color="auto"/>
                <w:left w:val="none" w:sz="0" w:space="0" w:color="auto"/>
                <w:bottom w:val="none" w:sz="0" w:space="0" w:color="auto"/>
                <w:right w:val="none" w:sz="0" w:space="0" w:color="auto"/>
              </w:divBdr>
            </w:div>
            <w:div w:id="891578719">
              <w:marLeft w:val="0"/>
              <w:marRight w:val="0"/>
              <w:marTop w:val="120"/>
              <w:marBottom w:val="120"/>
              <w:divBdr>
                <w:top w:val="none" w:sz="0" w:space="0" w:color="auto"/>
                <w:left w:val="none" w:sz="0" w:space="0" w:color="auto"/>
                <w:bottom w:val="none" w:sz="0" w:space="0" w:color="auto"/>
                <w:right w:val="none" w:sz="0" w:space="0" w:color="auto"/>
              </w:divBdr>
            </w:div>
            <w:div w:id="893077087">
              <w:marLeft w:val="0"/>
              <w:marRight w:val="0"/>
              <w:marTop w:val="120"/>
              <w:marBottom w:val="120"/>
              <w:divBdr>
                <w:top w:val="none" w:sz="0" w:space="0" w:color="auto"/>
                <w:left w:val="none" w:sz="0" w:space="0" w:color="auto"/>
                <w:bottom w:val="none" w:sz="0" w:space="0" w:color="auto"/>
                <w:right w:val="none" w:sz="0" w:space="0" w:color="auto"/>
              </w:divBdr>
            </w:div>
            <w:div w:id="1009941932">
              <w:marLeft w:val="0"/>
              <w:marRight w:val="0"/>
              <w:marTop w:val="120"/>
              <w:marBottom w:val="120"/>
              <w:divBdr>
                <w:top w:val="none" w:sz="0" w:space="0" w:color="auto"/>
                <w:left w:val="none" w:sz="0" w:space="0" w:color="auto"/>
                <w:bottom w:val="none" w:sz="0" w:space="0" w:color="auto"/>
                <w:right w:val="none" w:sz="0" w:space="0" w:color="auto"/>
              </w:divBdr>
            </w:div>
            <w:div w:id="1108236209">
              <w:marLeft w:val="0"/>
              <w:marRight w:val="0"/>
              <w:marTop w:val="120"/>
              <w:marBottom w:val="120"/>
              <w:divBdr>
                <w:top w:val="none" w:sz="0" w:space="0" w:color="auto"/>
                <w:left w:val="none" w:sz="0" w:space="0" w:color="auto"/>
                <w:bottom w:val="none" w:sz="0" w:space="0" w:color="auto"/>
                <w:right w:val="none" w:sz="0" w:space="0" w:color="auto"/>
              </w:divBdr>
            </w:div>
            <w:div w:id="1210650565">
              <w:marLeft w:val="0"/>
              <w:marRight w:val="0"/>
              <w:marTop w:val="120"/>
              <w:marBottom w:val="120"/>
              <w:divBdr>
                <w:top w:val="none" w:sz="0" w:space="0" w:color="auto"/>
                <w:left w:val="none" w:sz="0" w:space="0" w:color="auto"/>
                <w:bottom w:val="none" w:sz="0" w:space="0" w:color="auto"/>
                <w:right w:val="none" w:sz="0" w:space="0" w:color="auto"/>
              </w:divBdr>
            </w:div>
            <w:div w:id="1350180219">
              <w:marLeft w:val="0"/>
              <w:marRight w:val="0"/>
              <w:marTop w:val="120"/>
              <w:marBottom w:val="120"/>
              <w:divBdr>
                <w:top w:val="none" w:sz="0" w:space="0" w:color="auto"/>
                <w:left w:val="none" w:sz="0" w:space="0" w:color="auto"/>
                <w:bottom w:val="none" w:sz="0" w:space="0" w:color="auto"/>
                <w:right w:val="none" w:sz="0" w:space="0" w:color="auto"/>
              </w:divBdr>
            </w:div>
            <w:div w:id="1358700505">
              <w:marLeft w:val="0"/>
              <w:marRight w:val="0"/>
              <w:marTop w:val="120"/>
              <w:marBottom w:val="120"/>
              <w:divBdr>
                <w:top w:val="none" w:sz="0" w:space="0" w:color="auto"/>
                <w:left w:val="none" w:sz="0" w:space="0" w:color="auto"/>
                <w:bottom w:val="none" w:sz="0" w:space="0" w:color="auto"/>
                <w:right w:val="none" w:sz="0" w:space="0" w:color="auto"/>
              </w:divBdr>
            </w:div>
            <w:div w:id="1424565554">
              <w:marLeft w:val="0"/>
              <w:marRight w:val="0"/>
              <w:marTop w:val="120"/>
              <w:marBottom w:val="120"/>
              <w:divBdr>
                <w:top w:val="none" w:sz="0" w:space="0" w:color="auto"/>
                <w:left w:val="none" w:sz="0" w:space="0" w:color="auto"/>
                <w:bottom w:val="none" w:sz="0" w:space="0" w:color="auto"/>
                <w:right w:val="none" w:sz="0" w:space="0" w:color="auto"/>
              </w:divBdr>
            </w:div>
            <w:div w:id="1472746293">
              <w:marLeft w:val="0"/>
              <w:marRight w:val="0"/>
              <w:marTop w:val="120"/>
              <w:marBottom w:val="120"/>
              <w:divBdr>
                <w:top w:val="none" w:sz="0" w:space="0" w:color="auto"/>
                <w:left w:val="none" w:sz="0" w:space="0" w:color="auto"/>
                <w:bottom w:val="none" w:sz="0" w:space="0" w:color="auto"/>
                <w:right w:val="none" w:sz="0" w:space="0" w:color="auto"/>
              </w:divBdr>
            </w:div>
            <w:div w:id="1506018018">
              <w:marLeft w:val="0"/>
              <w:marRight w:val="0"/>
              <w:marTop w:val="120"/>
              <w:marBottom w:val="120"/>
              <w:divBdr>
                <w:top w:val="none" w:sz="0" w:space="0" w:color="auto"/>
                <w:left w:val="none" w:sz="0" w:space="0" w:color="auto"/>
                <w:bottom w:val="none" w:sz="0" w:space="0" w:color="auto"/>
                <w:right w:val="none" w:sz="0" w:space="0" w:color="auto"/>
              </w:divBdr>
            </w:div>
            <w:div w:id="1573852187">
              <w:marLeft w:val="0"/>
              <w:marRight w:val="0"/>
              <w:marTop w:val="120"/>
              <w:marBottom w:val="120"/>
              <w:divBdr>
                <w:top w:val="none" w:sz="0" w:space="0" w:color="auto"/>
                <w:left w:val="none" w:sz="0" w:space="0" w:color="auto"/>
                <w:bottom w:val="none" w:sz="0" w:space="0" w:color="auto"/>
                <w:right w:val="none" w:sz="0" w:space="0" w:color="auto"/>
              </w:divBdr>
            </w:div>
            <w:div w:id="1772120727">
              <w:marLeft w:val="0"/>
              <w:marRight w:val="0"/>
              <w:marTop w:val="120"/>
              <w:marBottom w:val="120"/>
              <w:divBdr>
                <w:top w:val="none" w:sz="0" w:space="0" w:color="auto"/>
                <w:left w:val="none" w:sz="0" w:space="0" w:color="auto"/>
                <w:bottom w:val="none" w:sz="0" w:space="0" w:color="auto"/>
                <w:right w:val="none" w:sz="0" w:space="0" w:color="auto"/>
              </w:divBdr>
            </w:div>
            <w:div w:id="1998610654">
              <w:marLeft w:val="0"/>
              <w:marRight w:val="0"/>
              <w:marTop w:val="120"/>
              <w:marBottom w:val="120"/>
              <w:divBdr>
                <w:top w:val="none" w:sz="0" w:space="0" w:color="auto"/>
                <w:left w:val="none" w:sz="0" w:space="0" w:color="auto"/>
                <w:bottom w:val="none" w:sz="0" w:space="0" w:color="auto"/>
                <w:right w:val="none" w:sz="0" w:space="0" w:color="auto"/>
              </w:divBdr>
            </w:div>
            <w:div w:id="20026601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37560558">
      <w:bodyDiv w:val="1"/>
      <w:marLeft w:val="0"/>
      <w:marRight w:val="0"/>
      <w:marTop w:val="0"/>
      <w:marBottom w:val="0"/>
      <w:divBdr>
        <w:top w:val="none" w:sz="0" w:space="0" w:color="auto"/>
        <w:left w:val="none" w:sz="0" w:space="0" w:color="auto"/>
        <w:bottom w:val="none" w:sz="0" w:space="0" w:color="auto"/>
        <w:right w:val="none" w:sz="0" w:space="0" w:color="auto"/>
      </w:divBdr>
      <w:divsChild>
        <w:div w:id="498497599">
          <w:marLeft w:val="0"/>
          <w:marRight w:val="0"/>
          <w:marTop w:val="0"/>
          <w:marBottom w:val="0"/>
          <w:divBdr>
            <w:top w:val="none" w:sz="0" w:space="0" w:color="auto"/>
            <w:left w:val="none" w:sz="0" w:space="0" w:color="auto"/>
            <w:bottom w:val="none" w:sz="0" w:space="0" w:color="auto"/>
            <w:right w:val="none" w:sz="0" w:space="0" w:color="auto"/>
          </w:divBdr>
          <w:divsChild>
            <w:div w:id="15715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5648">
      <w:bodyDiv w:val="1"/>
      <w:marLeft w:val="0"/>
      <w:marRight w:val="0"/>
      <w:marTop w:val="0"/>
      <w:marBottom w:val="0"/>
      <w:divBdr>
        <w:top w:val="none" w:sz="0" w:space="0" w:color="auto"/>
        <w:left w:val="none" w:sz="0" w:space="0" w:color="auto"/>
        <w:bottom w:val="none" w:sz="0" w:space="0" w:color="auto"/>
        <w:right w:val="none" w:sz="0" w:space="0" w:color="auto"/>
      </w:divBdr>
    </w:div>
    <w:div w:id="759562463">
      <w:bodyDiv w:val="1"/>
      <w:marLeft w:val="0"/>
      <w:marRight w:val="0"/>
      <w:marTop w:val="0"/>
      <w:marBottom w:val="0"/>
      <w:divBdr>
        <w:top w:val="none" w:sz="0" w:space="0" w:color="auto"/>
        <w:left w:val="none" w:sz="0" w:space="0" w:color="auto"/>
        <w:bottom w:val="none" w:sz="0" w:space="0" w:color="auto"/>
        <w:right w:val="none" w:sz="0" w:space="0" w:color="auto"/>
      </w:divBdr>
    </w:div>
    <w:div w:id="760679770">
      <w:bodyDiv w:val="1"/>
      <w:marLeft w:val="0"/>
      <w:marRight w:val="0"/>
      <w:marTop w:val="0"/>
      <w:marBottom w:val="0"/>
      <w:divBdr>
        <w:top w:val="none" w:sz="0" w:space="0" w:color="auto"/>
        <w:left w:val="none" w:sz="0" w:space="0" w:color="auto"/>
        <w:bottom w:val="none" w:sz="0" w:space="0" w:color="auto"/>
        <w:right w:val="none" w:sz="0" w:space="0" w:color="auto"/>
      </w:divBdr>
    </w:div>
    <w:div w:id="767695631">
      <w:bodyDiv w:val="1"/>
      <w:marLeft w:val="0"/>
      <w:marRight w:val="0"/>
      <w:marTop w:val="0"/>
      <w:marBottom w:val="0"/>
      <w:divBdr>
        <w:top w:val="none" w:sz="0" w:space="0" w:color="auto"/>
        <w:left w:val="none" w:sz="0" w:space="0" w:color="auto"/>
        <w:bottom w:val="none" w:sz="0" w:space="0" w:color="auto"/>
        <w:right w:val="none" w:sz="0" w:space="0" w:color="auto"/>
      </w:divBdr>
    </w:div>
    <w:div w:id="786702694">
      <w:bodyDiv w:val="1"/>
      <w:marLeft w:val="0"/>
      <w:marRight w:val="0"/>
      <w:marTop w:val="0"/>
      <w:marBottom w:val="0"/>
      <w:divBdr>
        <w:top w:val="none" w:sz="0" w:space="0" w:color="auto"/>
        <w:left w:val="none" w:sz="0" w:space="0" w:color="auto"/>
        <w:bottom w:val="none" w:sz="0" w:space="0" w:color="auto"/>
        <w:right w:val="none" w:sz="0" w:space="0" w:color="auto"/>
      </w:divBdr>
    </w:div>
    <w:div w:id="790585786">
      <w:bodyDiv w:val="1"/>
      <w:marLeft w:val="0"/>
      <w:marRight w:val="0"/>
      <w:marTop w:val="0"/>
      <w:marBottom w:val="0"/>
      <w:divBdr>
        <w:top w:val="none" w:sz="0" w:space="0" w:color="auto"/>
        <w:left w:val="none" w:sz="0" w:space="0" w:color="auto"/>
        <w:bottom w:val="none" w:sz="0" w:space="0" w:color="auto"/>
        <w:right w:val="none" w:sz="0" w:space="0" w:color="auto"/>
      </w:divBdr>
    </w:div>
    <w:div w:id="791091073">
      <w:bodyDiv w:val="1"/>
      <w:marLeft w:val="0"/>
      <w:marRight w:val="0"/>
      <w:marTop w:val="0"/>
      <w:marBottom w:val="0"/>
      <w:divBdr>
        <w:top w:val="none" w:sz="0" w:space="0" w:color="auto"/>
        <w:left w:val="none" w:sz="0" w:space="0" w:color="auto"/>
        <w:bottom w:val="none" w:sz="0" w:space="0" w:color="auto"/>
        <w:right w:val="none" w:sz="0" w:space="0" w:color="auto"/>
      </w:divBdr>
    </w:div>
    <w:div w:id="793913911">
      <w:bodyDiv w:val="1"/>
      <w:marLeft w:val="0"/>
      <w:marRight w:val="0"/>
      <w:marTop w:val="0"/>
      <w:marBottom w:val="0"/>
      <w:divBdr>
        <w:top w:val="none" w:sz="0" w:space="0" w:color="auto"/>
        <w:left w:val="none" w:sz="0" w:space="0" w:color="auto"/>
        <w:bottom w:val="none" w:sz="0" w:space="0" w:color="auto"/>
        <w:right w:val="none" w:sz="0" w:space="0" w:color="auto"/>
      </w:divBdr>
    </w:div>
    <w:div w:id="797187842">
      <w:bodyDiv w:val="1"/>
      <w:marLeft w:val="0"/>
      <w:marRight w:val="0"/>
      <w:marTop w:val="0"/>
      <w:marBottom w:val="0"/>
      <w:divBdr>
        <w:top w:val="none" w:sz="0" w:space="0" w:color="auto"/>
        <w:left w:val="none" w:sz="0" w:space="0" w:color="auto"/>
        <w:bottom w:val="none" w:sz="0" w:space="0" w:color="auto"/>
        <w:right w:val="none" w:sz="0" w:space="0" w:color="auto"/>
      </w:divBdr>
      <w:divsChild>
        <w:div w:id="1408651146">
          <w:marLeft w:val="0"/>
          <w:marRight w:val="0"/>
          <w:marTop w:val="120"/>
          <w:marBottom w:val="120"/>
          <w:divBdr>
            <w:top w:val="none" w:sz="0" w:space="0" w:color="auto"/>
            <w:left w:val="none" w:sz="0" w:space="0" w:color="auto"/>
            <w:bottom w:val="none" w:sz="0" w:space="0" w:color="auto"/>
            <w:right w:val="none" w:sz="0" w:space="0" w:color="auto"/>
          </w:divBdr>
        </w:div>
        <w:div w:id="2088456626">
          <w:marLeft w:val="0"/>
          <w:marRight w:val="0"/>
          <w:marTop w:val="120"/>
          <w:marBottom w:val="120"/>
          <w:divBdr>
            <w:top w:val="none" w:sz="0" w:space="0" w:color="auto"/>
            <w:left w:val="none" w:sz="0" w:space="0" w:color="auto"/>
            <w:bottom w:val="none" w:sz="0" w:space="0" w:color="auto"/>
            <w:right w:val="none" w:sz="0" w:space="0" w:color="auto"/>
          </w:divBdr>
        </w:div>
      </w:divsChild>
    </w:div>
    <w:div w:id="810831853">
      <w:bodyDiv w:val="1"/>
      <w:marLeft w:val="0"/>
      <w:marRight w:val="0"/>
      <w:marTop w:val="0"/>
      <w:marBottom w:val="0"/>
      <w:divBdr>
        <w:top w:val="none" w:sz="0" w:space="0" w:color="auto"/>
        <w:left w:val="none" w:sz="0" w:space="0" w:color="auto"/>
        <w:bottom w:val="none" w:sz="0" w:space="0" w:color="auto"/>
        <w:right w:val="none" w:sz="0" w:space="0" w:color="auto"/>
      </w:divBdr>
    </w:div>
    <w:div w:id="839544036">
      <w:bodyDiv w:val="1"/>
      <w:marLeft w:val="0"/>
      <w:marRight w:val="0"/>
      <w:marTop w:val="0"/>
      <w:marBottom w:val="0"/>
      <w:divBdr>
        <w:top w:val="none" w:sz="0" w:space="0" w:color="auto"/>
        <w:left w:val="none" w:sz="0" w:space="0" w:color="auto"/>
        <w:bottom w:val="none" w:sz="0" w:space="0" w:color="auto"/>
        <w:right w:val="none" w:sz="0" w:space="0" w:color="auto"/>
      </w:divBdr>
    </w:div>
    <w:div w:id="875657223">
      <w:bodyDiv w:val="1"/>
      <w:marLeft w:val="0"/>
      <w:marRight w:val="0"/>
      <w:marTop w:val="0"/>
      <w:marBottom w:val="0"/>
      <w:divBdr>
        <w:top w:val="none" w:sz="0" w:space="0" w:color="auto"/>
        <w:left w:val="none" w:sz="0" w:space="0" w:color="auto"/>
        <w:bottom w:val="none" w:sz="0" w:space="0" w:color="auto"/>
        <w:right w:val="none" w:sz="0" w:space="0" w:color="auto"/>
      </w:divBdr>
    </w:div>
    <w:div w:id="877667542">
      <w:bodyDiv w:val="1"/>
      <w:marLeft w:val="0"/>
      <w:marRight w:val="0"/>
      <w:marTop w:val="0"/>
      <w:marBottom w:val="0"/>
      <w:divBdr>
        <w:top w:val="none" w:sz="0" w:space="0" w:color="auto"/>
        <w:left w:val="none" w:sz="0" w:space="0" w:color="auto"/>
        <w:bottom w:val="none" w:sz="0" w:space="0" w:color="auto"/>
        <w:right w:val="none" w:sz="0" w:space="0" w:color="auto"/>
      </w:divBdr>
    </w:div>
    <w:div w:id="879325400">
      <w:bodyDiv w:val="1"/>
      <w:marLeft w:val="0"/>
      <w:marRight w:val="0"/>
      <w:marTop w:val="0"/>
      <w:marBottom w:val="0"/>
      <w:divBdr>
        <w:top w:val="none" w:sz="0" w:space="0" w:color="auto"/>
        <w:left w:val="none" w:sz="0" w:space="0" w:color="auto"/>
        <w:bottom w:val="none" w:sz="0" w:space="0" w:color="auto"/>
        <w:right w:val="none" w:sz="0" w:space="0" w:color="auto"/>
      </w:divBdr>
    </w:div>
    <w:div w:id="888103909">
      <w:bodyDiv w:val="1"/>
      <w:marLeft w:val="0"/>
      <w:marRight w:val="0"/>
      <w:marTop w:val="0"/>
      <w:marBottom w:val="0"/>
      <w:divBdr>
        <w:top w:val="none" w:sz="0" w:space="0" w:color="auto"/>
        <w:left w:val="none" w:sz="0" w:space="0" w:color="auto"/>
        <w:bottom w:val="none" w:sz="0" w:space="0" w:color="auto"/>
        <w:right w:val="none" w:sz="0" w:space="0" w:color="auto"/>
      </w:divBdr>
    </w:div>
    <w:div w:id="890188513">
      <w:bodyDiv w:val="1"/>
      <w:marLeft w:val="0"/>
      <w:marRight w:val="0"/>
      <w:marTop w:val="0"/>
      <w:marBottom w:val="0"/>
      <w:divBdr>
        <w:top w:val="none" w:sz="0" w:space="0" w:color="auto"/>
        <w:left w:val="none" w:sz="0" w:space="0" w:color="auto"/>
        <w:bottom w:val="none" w:sz="0" w:space="0" w:color="auto"/>
        <w:right w:val="none" w:sz="0" w:space="0" w:color="auto"/>
      </w:divBdr>
    </w:div>
    <w:div w:id="912661954">
      <w:bodyDiv w:val="1"/>
      <w:marLeft w:val="0"/>
      <w:marRight w:val="0"/>
      <w:marTop w:val="0"/>
      <w:marBottom w:val="0"/>
      <w:divBdr>
        <w:top w:val="none" w:sz="0" w:space="0" w:color="auto"/>
        <w:left w:val="none" w:sz="0" w:space="0" w:color="auto"/>
        <w:bottom w:val="none" w:sz="0" w:space="0" w:color="auto"/>
        <w:right w:val="none" w:sz="0" w:space="0" w:color="auto"/>
      </w:divBdr>
    </w:div>
    <w:div w:id="912664204">
      <w:bodyDiv w:val="1"/>
      <w:marLeft w:val="0"/>
      <w:marRight w:val="0"/>
      <w:marTop w:val="0"/>
      <w:marBottom w:val="0"/>
      <w:divBdr>
        <w:top w:val="none" w:sz="0" w:space="0" w:color="auto"/>
        <w:left w:val="none" w:sz="0" w:space="0" w:color="auto"/>
        <w:bottom w:val="none" w:sz="0" w:space="0" w:color="auto"/>
        <w:right w:val="none" w:sz="0" w:space="0" w:color="auto"/>
      </w:divBdr>
    </w:div>
    <w:div w:id="913469783">
      <w:bodyDiv w:val="1"/>
      <w:marLeft w:val="0"/>
      <w:marRight w:val="0"/>
      <w:marTop w:val="0"/>
      <w:marBottom w:val="0"/>
      <w:divBdr>
        <w:top w:val="none" w:sz="0" w:space="0" w:color="auto"/>
        <w:left w:val="none" w:sz="0" w:space="0" w:color="auto"/>
        <w:bottom w:val="none" w:sz="0" w:space="0" w:color="auto"/>
        <w:right w:val="none" w:sz="0" w:space="0" w:color="auto"/>
      </w:divBdr>
      <w:divsChild>
        <w:div w:id="410472361">
          <w:marLeft w:val="0"/>
          <w:marRight w:val="0"/>
          <w:marTop w:val="0"/>
          <w:marBottom w:val="0"/>
          <w:divBdr>
            <w:top w:val="none" w:sz="0" w:space="0" w:color="auto"/>
            <w:left w:val="none" w:sz="0" w:space="0" w:color="auto"/>
            <w:bottom w:val="none" w:sz="0" w:space="0" w:color="auto"/>
            <w:right w:val="none" w:sz="0" w:space="0" w:color="auto"/>
          </w:divBdr>
        </w:div>
      </w:divsChild>
    </w:div>
    <w:div w:id="919406743">
      <w:bodyDiv w:val="1"/>
      <w:marLeft w:val="0"/>
      <w:marRight w:val="0"/>
      <w:marTop w:val="0"/>
      <w:marBottom w:val="0"/>
      <w:divBdr>
        <w:top w:val="none" w:sz="0" w:space="0" w:color="auto"/>
        <w:left w:val="none" w:sz="0" w:space="0" w:color="auto"/>
        <w:bottom w:val="none" w:sz="0" w:space="0" w:color="auto"/>
        <w:right w:val="none" w:sz="0" w:space="0" w:color="auto"/>
      </w:divBdr>
    </w:div>
    <w:div w:id="937374222">
      <w:bodyDiv w:val="1"/>
      <w:marLeft w:val="0"/>
      <w:marRight w:val="0"/>
      <w:marTop w:val="0"/>
      <w:marBottom w:val="0"/>
      <w:divBdr>
        <w:top w:val="none" w:sz="0" w:space="0" w:color="auto"/>
        <w:left w:val="none" w:sz="0" w:space="0" w:color="auto"/>
        <w:bottom w:val="none" w:sz="0" w:space="0" w:color="auto"/>
        <w:right w:val="none" w:sz="0" w:space="0" w:color="auto"/>
      </w:divBdr>
      <w:divsChild>
        <w:div w:id="1885360989">
          <w:marLeft w:val="0"/>
          <w:marRight w:val="0"/>
          <w:marTop w:val="0"/>
          <w:marBottom w:val="0"/>
          <w:divBdr>
            <w:top w:val="none" w:sz="0" w:space="0" w:color="auto"/>
            <w:left w:val="none" w:sz="0" w:space="0" w:color="auto"/>
            <w:bottom w:val="none" w:sz="0" w:space="0" w:color="auto"/>
            <w:right w:val="none" w:sz="0" w:space="0" w:color="auto"/>
          </w:divBdr>
          <w:divsChild>
            <w:div w:id="37048011">
              <w:marLeft w:val="0"/>
              <w:marRight w:val="0"/>
              <w:marTop w:val="0"/>
              <w:marBottom w:val="0"/>
              <w:divBdr>
                <w:top w:val="none" w:sz="0" w:space="0" w:color="auto"/>
                <w:left w:val="none" w:sz="0" w:space="0" w:color="auto"/>
                <w:bottom w:val="none" w:sz="0" w:space="0" w:color="auto"/>
                <w:right w:val="none" w:sz="0" w:space="0" w:color="auto"/>
              </w:divBdr>
            </w:div>
            <w:div w:id="67659282">
              <w:marLeft w:val="0"/>
              <w:marRight w:val="0"/>
              <w:marTop w:val="0"/>
              <w:marBottom w:val="0"/>
              <w:divBdr>
                <w:top w:val="none" w:sz="0" w:space="0" w:color="auto"/>
                <w:left w:val="none" w:sz="0" w:space="0" w:color="auto"/>
                <w:bottom w:val="none" w:sz="0" w:space="0" w:color="auto"/>
                <w:right w:val="none" w:sz="0" w:space="0" w:color="auto"/>
              </w:divBdr>
            </w:div>
            <w:div w:id="1502741190">
              <w:marLeft w:val="0"/>
              <w:marRight w:val="0"/>
              <w:marTop w:val="0"/>
              <w:marBottom w:val="0"/>
              <w:divBdr>
                <w:top w:val="none" w:sz="0" w:space="0" w:color="auto"/>
                <w:left w:val="none" w:sz="0" w:space="0" w:color="auto"/>
                <w:bottom w:val="none" w:sz="0" w:space="0" w:color="auto"/>
                <w:right w:val="none" w:sz="0" w:space="0" w:color="auto"/>
              </w:divBdr>
            </w:div>
            <w:div w:id="17710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2689">
      <w:bodyDiv w:val="1"/>
      <w:marLeft w:val="0"/>
      <w:marRight w:val="0"/>
      <w:marTop w:val="0"/>
      <w:marBottom w:val="0"/>
      <w:divBdr>
        <w:top w:val="none" w:sz="0" w:space="0" w:color="auto"/>
        <w:left w:val="none" w:sz="0" w:space="0" w:color="auto"/>
        <w:bottom w:val="none" w:sz="0" w:space="0" w:color="auto"/>
        <w:right w:val="none" w:sz="0" w:space="0" w:color="auto"/>
      </w:divBdr>
    </w:div>
    <w:div w:id="952173477">
      <w:bodyDiv w:val="1"/>
      <w:marLeft w:val="0"/>
      <w:marRight w:val="0"/>
      <w:marTop w:val="0"/>
      <w:marBottom w:val="0"/>
      <w:divBdr>
        <w:top w:val="none" w:sz="0" w:space="0" w:color="auto"/>
        <w:left w:val="none" w:sz="0" w:space="0" w:color="auto"/>
        <w:bottom w:val="none" w:sz="0" w:space="0" w:color="auto"/>
        <w:right w:val="none" w:sz="0" w:space="0" w:color="auto"/>
      </w:divBdr>
      <w:divsChild>
        <w:div w:id="170727133">
          <w:marLeft w:val="0"/>
          <w:marRight w:val="0"/>
          <w:marTop w:val="0"/>
          <w:marBottom w:val="0"/>
          <w:divBdr>
            <w:top w:val="none" w:sz="0" w:space="0" w:color="auto"/>
            <w:left w:val="none" w:sz="0" w:space="0" w:color="auto"/>
            <w:bottom w:val="none" w:sz="0" w:space="0" w:color="auto"/>
            <w:right w:val="none" w:sz="0" w:space="0" w:color="auto"/>
          </w:divBdr>
          <w:divsChild>
            <w:div w:id="74910150">
              <w:marLeft w:val="0"/>
              <w:marRight w:val="0"/>
              <w:marTop w:val="0"/>
              <w:marBottom w:val="0"/>
              <w:divBdr>
                <w:top w:val="none" w:sz="0" w:space="0" w:color="auto"/>
                <w:left w:val="none" w:sz="0" w:space="0" w:color="auto"/>
                <w:bottom w:val="none" w:sz="0" w:space="0" w:color="auto"/>
                <w:right w:val="none" w:sz="0" w:space="0" w:color="auto"/>
              </w:divBdr>
            </w:div>
            <w:div w:id="124667555">
              <w:marLeft w:val="0"/>
              <w:marRight w:val="0"/>
              <w:marTop w:val="0"/>
              <w:marBottom w:val="0"/>
              <w:divBdr>
                <w:top w:val="none" w:sz="0" w:space="0" w:color="auto"/>
                <w:left w:val="none" w:sz="0" w:space="0" w:color="auto"/>
                <w:bottom w:val="none" w:sz="0" w:space="0" w:color="auto"/>
                <w:right w:val="none" w:sz="0" w:space="0" w:color="auto"/>
              </w:divBdr>
            </w:div>
            <w:div w:id="126359284">
              <w:marLeft w:val="0"/>
              <w:marRight w:val="0"/>
              <w:marTop w:val="0"/>
              <w:marBottom w:val="0"/>
              <w:divBdr>
                <w:top w:val="none" w:sz="0" w:space="0" w:color="auto"/>
                <w:left w:val="none" w:sz="0" w:space="0" w:color="auto"/>
                <w:bottom w:val="none" w:sz="0" w:space="0" w:color="auto"/>
                <w:right w:val="none" w:sz="0" w:space="0" w:color="auto"/>
              </w:divBdr>
            </w:div>
            <w:div w:id="175579575">
              <w:marLeft w:val="0"/>
              <w:marRight w:val="0"/>
              <w:marTop w:val="0"/>
              <w:marBottom w:val="0"/>
              <w:divBdr>
                <w:top w:val="none" w:sz="0" w:space="0" w:color="auto"/>
                <w:left w:val="none" w:sz="0" w:space="0" w:color="auto"/>
                <w:bottom w:val="none" w:sz="0" w:space="0" w:color="auto"/>
                <w:right w:val="none" w:sz="0" w:space="0" w:color="auto"/>
              </w:divBdr>
            </w:div>
            <w:div w:id="202140024">
              <w:marLeft w:val="0"/>
              <w:marRight w:val="0"/>
              <w:marTop w:val="0"/>
              <w:marBottom w:val="0"/>
              <w:divBdr>
                <w:top w:val="none" w:sz="0" w:space="0" w:color="auto"/>
                <w:left w:val="none" w:sz="0" w:space="0" w:color="auto"/>
                <w:bottom w:val="none" w:sz="0" w:space="0" w:color="auto"/>
                <w:right w:val="none" w:sz="0" w:space="0" w:color="auto"/>
              </w:divBdr>
            </w:div>
            <w:div w:id="223832753">
              <w:marLeft w:val="0"/>
              <w:marRight w:val="0"/>
              <w:marTop w:val="0"/>
              <w:marBottom w:val="0"/>
              <w:divBdr>
                <w:top w:val="none" w:sz="0" w:space="0" w:color="auto"/>
                <w:left w:val="none" w:sz="0" w:space="0" w:color="auto"/>
                <w:bottom w:val="none" w:sz="0" w:space="0" w:color="auto"/>
                <w:right w:val="none" w:sz="0" w:space="0" w:color="auto"/>
              </w:divBdr>
            </w:div>
            <w:div w:id="394621626">
              <w:marLeft w:val="0"/>
              <w:marRight w:val="0"/>
              <w:marTop w:val="0"/>
              <w:marBottom w:val="0"/>
              <w:divBdr>
                <w:top w:val="none" w:sz="0" w:space="0" w:color="auto"/>
                <w:left w:val="none" w:sz="0" w:space="0" w:color="auto"/>
                <w:bottom w:val="none" w:sz="0" w:space="0" w:color="auto"/>
                <w:right w:val="none" w:sz="0" w:space="0" w:color="auto"/>
              </w:divBdr>
            </w:div>
            <w:div w:id="398672699">
              <w:marLeft w:val="0"/>
              <w:marRight w:val="0"/>
              <w:marTop w:val="0"/>
              <w:marBottom w:val="0"/>
              <w:divBdr>
                <w:top w:val="none" w:sz="0" w:space="0" w:color="auto"/>
                <w:left w:val="none" w:sz="0" w:space="0" w:color="auto"/>
                <w:bottom w:val="none" w:sz="0" w:space="0" w:color="auto"/>
                <w:right w:val="none" w:sz="0" w:space="0" w:color="auto"/>
              </w:divBdr>
            </w:div>
            <w:div w:id="400980274">
              <w:marLeft w:val="0"/>
              <w:marRight w:val="0"/>
              <w:marTop w:val="0"/>
              <w:marBottom w:val="0"/>
              <w:divBdr>
                <w:top w:val="none" w:sz="0" w:space="0" w:color="auto"/>
                <w:left w:val="none" w:sz="0" w:space="0" w:color="auto"/>
                <w:bottom w:val="none" w:sz="0" w:space="0" w:color="auto"/>
                <w:right w:val="none" w:sz="0" w:space="0" w:color="auto"/>
              </w:divBdr>
            </w:div>
            <w:div w:id="541015852">
              <w:marLeft w:val="0"/>
              <w:marRight w:val="0"/>
              <w:marTop w:val="0"/>
              <w:marBottom w:val="0"/>
              <w:divBdr>
                <w:top w:val="none" w:sz="0" w:space="0" w:color="auto"/>
                <w:left w:val="none" w:sz="0" w:space="0" w:color="auto"/>
                <w:bottom w:val="none" w:sz="0" w:space="0" w:color="auto"/>
                <w:right w:val="none" w:sz="0" w:space="0" w:color="auto"/>
              </w:divBdr>
            </w:div>
            <w:div w:id="552735152">
              <w:marLeft w:val="0"/>
              <w:marRight w:val="0"/>
              <w:marTop w:val="0"/>
              <w:marBottom w:val="0"/>
              <w:divBdr>
                <w:top w:val="none" w:sz="0" w:space="0" w:color="auto"/>
                <w:left w:val="none" w:sz="0" w:space="0" w:color="auto"/>
                <w:bottom w:val="none" w:sz="0" w:space="0" w:color="auto"/>
                <w:right w:val="none" w:sz="0" w:space="0" w:color="auto"/>
              </w:divBdr>
            </w:div>
            <w:div w:id="589970980">
              <w:marLeft w:val="0"/>
              <w:marRight w:val="0"/>
              <w:marTop w:val="0"/>
              <w:marBottom w:val="0"/>
              <w:divBdr>
                <w:top w:val="none" w:sz="0" w:space="0" w:color="auto"/>
                <w:left w:val="none" w:sz="0" w:space="0" w:color="auto"/>
                <w:bottom w:val="none" w:sz="0" w:space="0" w:color="auto"/>
                <w:right w:val="none" w:sz="0" w:space="0" w:color="auto"/>
              </w:divBdr>
            </w:div>
            <w:div w:id="611397953">
              <w:marLeft w:val="0"/>
              <w:marRight w:val="0"/>
              <w:marTop w:val="0"/>
              <w:marBottom w:val="0"/>
              <w:divBdr>
                <w:top w:val="none" w:sz="0" w:space="0" w:color="auto"/>
                <w:left w:val="none" w:sz="0" w:space="0" w:color="auto"/>
                <w:bottom w:val="none" w:sz="0" w:space="0" w:color="auto"/>
                <w:right w:val="none" w:sz="0" w:space="0" w:color="auto"/>
              </w:divBdr>
            </w:div>
            <w:div w:id="688603806">
              <w:marLeft w:val="0"/>
              <w:marRight w:val="0"/>
              <w:marTop w:val="0"/>
              <w:marBottom w:val="0"/>
              <w:divBdr>
                <w:top w:val="none" w:sz="0" w:space="0" w:color="auto"/>
                <w:left w:val="none" w:sz="0" w:space="0" w:color="auto"/>
                <w:bottom w:val="none" w:sz="0" w:space="0" w:color="auto"/>
                <w:right w:val="none" w:sz="0" w:space="0" w:color="auto"/>
              </w:divBdr>
            </w:div>
            <w:div w:id="790437230">
              <w:marLeft w:val="0"/>
              <w:marRight w:val="0"/>
              <w:marTop w:val="0"/>
              <w:marBottom w:val="0"/>
              <w:divBdr>
                <w:top w:val="none" w:sz="0" w:space="0" w:color="auto"/>
                <w:left w:val="none" w:sz="0" w:space="0" w:color="auto"/>
                <w:bottom w:val="none" w:sz="0" w:space="0" w:color="auto"/>
                <w:right w:val="none" w:sz="0" w:space="0" w:color="auto"/>
              </w:divBdr>
            </w:div>
            <w:div w:id="822695038">
              <w:marLeft w:val="0"/>
              <w:marRight w:val="0"/>
              <w:marTop w:val="0"/>
              <w:marBottom w:val="0"/>
              <w:divBdr>
                <w:top w:val="none" w:sz="0" w:space="0" w:color="auto"/>
                <w:left w:val="none" w:sz="0" w:space="0" w:color="auto"/>
                <w:bottom w:val="none" w:sz="0" w:space="0" w:color="auto"/>
                <w:right w:val="none" w:sz="0" w:space="0" w:color="auto"/>
              </w:divBdr>
            </w:div>
            <w:div w:id="845939750">
              <w:marLeft w:val="0"/>
              <w:marRight w:val="0"/>
              <w:marTop w:val="0"/>
              <w:marBottom w:val="0"/>
              <w:divBdr>
                <w:top w:val="none" w:sz="0" w:space="0" w:color="auto"/>
                <w:left w:val="none" w:sz="0" w:space="0" w:color="auto"/>
                <w:bottom w:val="none" w:sz="0" w:space="0" w:color="auto"/>
                <w:right w:val="none" w:sz="0" w:space="0" w:color="auto"/>
              </w:divBdr>
            </w:div>
            <w:div w:id="846755087">
              <w:marLeft w:val="0"/>
              <w:marRight w:val="0"/>
              <w:marTop w:val="0"/>
              <w:marBottom w:val="0"/>
              <w:divBdr>
                <w:top w:val="none" w:sz="0" w:space="0" w:color="auto"/>
                <w:left w:val="none" w:sz="0" w:space="0" w:color="auto"/>
                <w:bottom w:val="none" w:sz="0" w:space="0" w:color="auto"/>
                <w:right w:val="none" w:sz="0" w:space="0" w:color="auto"/>
              </w:divBdr>
            </w:div>
            <w:div w:id="1146312124">
              <w:marLeft w:val="0"/>
              <w:marRight w:val="0"/>
              <w:marTop w:val="0"/>
              <w:marBottom w:val="0"/>
              <w:divBdr>
                <w:top w:val="none" w:sz="0" w:space="0" w:color="auto"/>
                <w:left w:val="none" w:sz="0" w:space="0" w:color="auto"/>
                <w:bottom w:val="none" w:sz="0" w:space="0" w:color="auto"/>
                <w:right w:val="none" w:sz="0" w:space="0" w:color="auto"/>
              </w:divBdr>
            </w:div>
            <w:div w:id="1216552853">
              <w:marLeft w:val="0"/>
              <w:marRight w:val="0"/>
              <w:marTop w:val="0"/>
              <w:marBottom w:val="0"/>
              <w:divBdr>
                <w:top w:val="none" w:sz="0" w:space="0" w:color="auto"/>
                <w:left w:val="none" w:sz="0" w:space="0" w:color="auto"/>
                <w:bottom w:val="none" w:sz="0" w:space="0" w:color="auto"/>
                <w:right w:val="none" w:sz="0" w:space="0" w:color="auto"/>
              </w:divBdr>
            </w:div>
            <w:div w:id="1230655539">
              <w:marLeft w:val="0"/>
              <w:marRight w:val="0"/>
              <w:marTop w:val="0"/>
              <w:marBottom w:val="0"/>
              <w:divBdr>
                <w:top w:val="none" w:sz="0" w:space="0" w:color="auto"/>
                <w:left w:val="none" w:sz="0" w:space="0" w:color="auto"/>
                <w:bottom w:val="none" w:sz="0" w:space="0" w:color="auto"/>
                <w:right w:val="none" w:sz="0" w:space="0" w:color="auto"/>
              </w:divBdr>
            </w:div>
            <w:div w:id="1313482158">
              <w:marLeft w:val="0"/>
              <w:marRight w:val="0"/>
              <w:marTop w:val="0"/>
              <w:marBottom w:val="0"/>
              <w:divBdr>
                <w:top w:val="none" w:sz="0" w:space="0" w:color="auto"/>
                <w:left w:val="none" w:sz="0" w:space="0" w:color="auto"/>
                <w:bottom w:val="none" w:sz="0" w:space="0" w:color="auto"/>
                <w:right w:val="none" w:sz="0" w:space="0" w:color="auto"/>
              </w:divBdr>
            </w:div>
            <w:div w:id="1627420024">
              <w:marLeft w:val="0"/>
              <w:marRight w:val="0"/>
              <w:marTop w:val="0"/>
              <w:marBottom w:val="0"/>
              <w:divBdr>
                <w:top w:val="none" w:sz="0" w:space="0" w:color="auto"/>
                <w:left w:val="none" w:sz="0" w:space="0" w:color="auto"/>
                <w:bottom w:val="none" w:sz="0" w:space="0" w:color="auto"/>
                <w:right w:val="none" w:sz="0" w:space="0" w:color="auto"/>
              </w:divBdr>
            </w:div>
            <w:div w:id="1733042851">
              <w:marLeft w:val="0"/>
              <w:marRight w:val="0"/>
              <w:marTop w:val="0"/>
              <w:marBottom w:val="0"/>
              <w:divBdr>
                <w:top w:val="none" w:sz="0" w:space="0" w:color="auto"/>
                <w:left w:val="none" w:sz="0" w:space="0" w:color="auto"/>
                <w:bottom w:val="none" w:sz="0" w:space="0" w:color="auto"/>
                <w:right w:val="none" w:sz="0" w:space="0" w:color="auto"/>
              </w:divBdr>
            </w:div>
            <w:div w:id="1764957070">
              <w:marLeft w:val="0"/>
              <w:marRight w:val="0"/>
              <w:marTop w:val="0"/>
              <w:marBottom w:val="0"/>
              <w:divBdr>
                <w:top w:val="none" w:sz="0" w:space="0" w:color="auto"/>
                <w:left w:val="none" w:sz="0" w:space="0" w:color="auto"/>
                <w:bottom w:val="none" w:sz="0" w:space="0" w:color="auto"/>
                <w:right w:val="none" w:sz="0" w:space="0" w:color="auto"/>
              </w:divBdr>
            </w:div>
            <w:div w:id="1905606127">
              <w:marLeft w:val="0"/>
              <w:marRight w:val="0"/>
              <w:marTop w:val="0"/>
              <w:marBottom w:val="0"/>
              <w:divBdr>
                <w:top w:val="none" w:sz="0" w:space="0" w:color="auto"/>
                <w:left w:val="none" w:sz="0" w:space="0" w:color="auto"/>
                <w:bottom w:val="none" w:sz="0" w:space="0" w:color="auto"/>
                <w:right w:val="none" w:sz="0" w:space="0" w:color="auto"/>
              </w:divBdr>
            </w:div>
            <w:div w:id="2100982297">
              <w:marLeft w:val="0"/>
              <w:marRight w:val="0"/>
              <w:marTop w:val="0"/>
              <w:marBottom w:val="0"/>
              <w:divBdr>
                <w:top w:val="none" w:sz="0" w:space="0" w:color="auto"/>
                <w:left w:val="none" w:sz="0" w:space="0" w:color="auto"/>
                <w:bottom w:val="none" w:sz="0" w:space="0" w:color="auto"/>
                <w:right w:val="none" w:sz="0" w:space="0" w:color="auto"/>
              </w:divBdr>
            </w:div>
            <w:div w:id="21365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965252">
      <w:bodyDiv w:val="1"/>
      <w:marLeft w:val="0"/>
      <w:marRight w:val="0"/>
      <w:marTop w:val="0"/>
      <w:marBottom w:val="0"/>
      <w:divBdr>
        <w:top w:val="none" w:sz="0" w:space="0" w:color="auto"/>
        <w:left w:val="none" w:sz="0" w:space="0" w:color="auto"/>
        <w:bottom w:val="none" w:sz="0" w:space="0" w:color="auto"/>
        <w:right w:val="none" w:sz="0" w:space="0" w:color="auto"/>
      </w:divBdr>
      <w:divsChild>
        <w:div w:id="1052996944">
          <w:marLeft w:val="0"/>
          <w:marRight w:val="0"/>
          <w:marTop w:val="120"/>
          <w:marBottom w:val="120"/>
          <w:divBdr>
            <w:top w:val="none" w:sz="0" w:space="0" w:color="auto"/>
            <w:left w:val="none" w:sz="0" w:space="0" w:color="auto"/>
            <w:bottom w:val="none" w:sz="0" w:space="0" w:color="auto"/>
            <w:right w:val="none" w:sz="0" w:space="0" w:color="auto"/>
          </w:divBdr>
          <w:divsChild>
            <w:div w:id="32606131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75376601">
      <w:bodyDiv w:val="1"/>
      <w:marLeft w:val="0"/>
      <w:marRight w:val="0"/>
      <w:marTop w:val="0"/>
      <w:marBottom w:val="0"/>
      <w:divBdr>
        <w:top w:val="none" w:sz="0" w:space="0" w:color="auto"/>
        <w:left w:val="none" w:sz="0" w:space="0" w:color="auto"/>
        <w:bottom w:val="none" w:sz="0" w:space="0" w:color="auto"/>
        <w:right w:val="none" w:sz="0" w:space="0" w:color="auto"/>
      </w:divBdr>
    </w:div>
    <w:div w:id="985859578">
      <w:bodyDiv w:val="1"/>
      <w:marLeft w:val="0"/>
      <w:marRight w:val="0"/>
      <w:marTop w:val="0"/>
      <w:marBottom w:val="0"/>
      <w:divBdr>
        <w:top w:val="none" w:sz="0" w:space="0" w:color="auto"/>
        <w:left w:val="none" w:sz="0" w:space="0" w:color="auto"/>
        <w:bottom w:val="none" w:sz="0" w:space="0" w:color="auto"/>
        <w:right w:val="none" w:sz="0" w:space="0" w:color="auto"/>
      </w:divBdr>
      <w:divsChild>
        <w:div w:id="1461797670">
          <w:marLeft w:val="0"/>
          <w:marRight w:val="0"/>
          <w:marTop w:val="120"/>
          <w:marBottom w:val="120"/>
          <w:divBdr>
            <w:top w:val="none" w:sz="0" w:space="0" w:color="auto"/>
            <w:left w:val="none" w:sz="0" w:space="0" w:color="auto"/>
            <w:bottom w:val="none" w:sz="0" w:space="0" w:color="auto"/>
            <w:right w:val="none" w:sz="0" w:space="0" w:color="auto"/>
          </w:divBdr>
        </w:div>
      </w:divsChild>
    </w:div>
    <w:div w:id="998117775">
      <w:bodyDiv w:val="1"/>
      <w:marLeft w:val="0"/>
      <w:marRight w:val="0"/>
      <w:marTop w:val="0"/>
      <w:marBottom w:val="0"/>
      <w:divBdr>
        <w:top w:val="none" w:sz="0" w:space="0" w:color="auto"/>
        <w:left w:val="none" w:sz="0" w:space="0" w:color="auto"/>
        <w:bottom w:val="none" w:sz="0" w:space="0" w:color="auto"/>
        <w:right w:val="none" w:sz="0" w:space="0" w:color="auto"/>
      </w:divBdr>
    </w:div>
    <w:div w:id="1006135181">
      <w:bodyDiv w:val="1"/>
      <w:marLeft w:val="0"/>
      <w:marRight w:val="0"/>
      <w:marTop w:val="0"/>
      <w:marBottom w:val="0"/>
      <w:divBdr>
        <w:top w:val="none" w:sz="0" w:space="0" w:color="auto"/>
        <w:left w:val="none" w:sz="0" w:space="0" w:color="auto"/>
        <w:bottom w:val="none" w:sz="0" w:space="0" w:color="auto"/>
        <w:right w:val="none" w:sz="0" w:space="0" w:color="auto"/>
      </w:divBdr>
    </w:div>
    <w:div w:id="1018311645">
      <w:bodyDiv w:val="1"/>
      <w:marLeft w:val="0"/>
      <w:marRight w:val="0"/>
      <w:marTop w:val="0"/>
      <w:marBottom w:val="0"/>
      <w:divBdr>
        <w:top w:val="none" w:sz="0" w:space="0" w:color="auto"/>
        <w:left w:val="none" w:sz="0" w:space="0" w:color="auto"/>
        <w:bottom w:val="none" w:sz="0" w:space="0" w:color="auto"/>
        <w:right w:val="none" w:sz="0" w:space="0" w:color="auto"/>
      </w:divBdr>
    </w:div>
    <w:div w:id="1020474299">
      <w:bodyDiv w:val="1"/>
      <w:marLeft w:val="0"/>
      <w:marRight w:val="0"/>
      <w:marTop w:val="0"/>
      <w:marBottom w:val="0"/>
      <w:divBdr>
        <w:top w:val="none" w:sz="0" w:space="0" w:color="auto"/>
        <w:left w:val="none" w:sz="0" w:space="0" w:color="auto"/>
        <w:bottom w:val="none" w:sz="0" w:space="0" w:color="auto"/>
        <w:right w:val="none" w:sz="0" w:space="0" w:color="auto"/>
      </w:divBdr>
    </w:div>
    <w:div w:id="1056514383">
      <w:bodyDiv w:val="1"/>
      <w:marLeft w:val="0"/>
      <w:marRight w:val="0"/>
      <w:marTop w:val="0"/>
      <w:marBottom w:val="0"/>
      <w:divBdr>
        <w:top w:val="none" w:sz="0" w:space="0" w:color="auto"/>
        <w:left w:val="none" w:sz="0" w:space="0" w:color="auto"/>
        <w:bottom w:val="none" w:sz="0" w:space="0" w:color="auto"/>
        <w:right w:val="none" w:sz="0" w:space="0" w:color="auto"/>
      </w:divBdr>
    </w:div>
    <w:div w:id="1076823762">
      <w:bodyDiv w:val="1"/>
      <w:marLeft w:val="0"/>
      <w:marRight w:val="0"/>
      <w:marTop w:val="0"/>
      <w:marBottom w:val="0"/>
      <w:divBdr>
        <w:top w:val="none" w:sz="0" w:space="0" w:color="auto"/>
        <w:left w:val="none" w:sz="0" w:space="0" w:color="auto"/>
        <w:bottom w:val="none" w:sz="0" w:space="0" w:color="auto"/>
        <w:right w:val="none" w:sz="0" w:space="0" w:color="auto"/>
      </w:divBdr>
    </w:div>
    <w:div w:id="1117022744">
      <w:bodyDiv w:val="1"/>
      <w:marLeft w:val="0"/>
      <w:marRight w:val="0"/>
      <w:marTop w:val="0"/>
      <w:marBottom w:val="0"/>
      <w:divBdr>
        <w:top w:val="none" w:sz="0" w:space="0" w:color="auto"/>
        <w:left w:val="none" w:sz="0" w:space="0" w:color="auto"/>
        <w:bottom w:val="none" w:sz="0" w:space="0" w:color="auto"/>
        <w:right w:val="none" w:sz="0" w:space="0" w:color="auto"/>
      </w:divBdr>
    </w:div>
    <w:div w:id="1124275722">
      <w:bodyDiv w:val="1"/>
      <w:marLeft w:val="0"/>
      <w:marRight w:val="0"/>
      <w:marTop w:val="0"/>
      <w:marBottom w:val="0"/>
      <w:divBdr>
        <w:top w:val="none" w:sz="0" w:space="0" w:color="auto"/>
        <w:left w:val="none" w:sz="0" w:space="0" w:color="auto"/>
        <w:bottom w:val="none" w:sz="0" w:space="0" w:color="auto"/>
        <w:right w:val="none" w:sz="0" w:space="0" w:color="auto"/>
      </w:divBdr>
    </w:div>
    <w:div w:id="1126198622">
      <w:bodyDiv w:val="1"/>
      <w:marLeft w:val="0"/>
      <w:marRight w:val="0"/>
      <w:marTop w:val="0"/>
      <w:marBottom w:val="0"/>
      <w:divBdr>
        <w:top w:val="none" w:sz="0" w:space="0" w:color="auto"/>
        <w:left w:val="none" w:sz="0" w:space="0" w:color="auto"/>
        <w:bottom w:val="none" w:sz="0" w:space="0" w:color="auto"/>
        <w:right w:val="none" w:sz="0" w:space="0" w:color="auto"/>
      </w:divBdr>
    </w:div>
    <w:div w:id="1137600152">
      <w:bodyDiv w:val="1"/>
      <w:marLeft w:val="0"/>
      <w:marRight w:val="0"/>
      <w:marTop w:val="0"/>
      <w:marBottom w:val="0"/>
      <w:divBdr>
        <w:top w:val="none" w:sz="0" w:space="0" w:color="auto"/>
        <w:left w:val="none" w:sz="0" w:space="0" w:color="auto"/>
        <w:bottom w:val="none" w:sz="0" w:space="0" w:color="auto"/>
        <w:right w:val="none" w:sz="0" w:space="0" w:color="auto"/>
      </w:divBdr>
    </w:div>
    <w:div w:id="1143960401">
      <w:bodyDiv w:val="1"/>
      <w:marLeft w:val="0"/>
      <w:marRight w:val="0"/>
      <w:marTop w:val="0"/>
      <w:marBottom w:val="0"/>
      <w:divBdr>
        <w:top w:val="none" w:sz="0" w:space="0" w:color="auto"/>
        <w:left w:val="none" w:sz="0" w:space="0" w:color="auto"/>
        <w:bottom w:val="none" w:sz="0" w:space="0" w:color="auto"/>
        <w:right w:val="none" w:sz="0" w:space="0" w:color="auto"/>
      </w:divBdr>
    </w:div>
    <w:div w:id="1145514229">
      <w:bodyDiv w:val="1"/>
      <w:marLeft w:val="0"/>
      <w:marRight w:val="0"/>
      <w:marTop w:val="0"/>
      <w:marBottom w:val="0"/>
      <w:divBdr>
        <w:top w:val="none" w:sz="0" w:space="0" w:color="auto"/>
        <w:left w:val="none" w:sz="0" w:space="0" w:color="auto"/>
        <w:bottom w:val="none" w:sz="0" w:space="0" w:color="auto"/>
        <w:right w:val="none" w:sz="0" w:space="0" w:color="auto"/>
      </w:divBdr>
    </w:div>
    <w:div w:id="1162937222">
      <w:bodyDiv w:val="1"/>
      <w:marLeft w:val="0"/>
      <w:marRight w:val="0"/>
      <w:marTop w:val="0"/>
      <w:marBottom w:val="0"/>
      <w:divBdr>
        <w:top w:val="none" w:sz="0" w:space="0" w:color="auto"/>
        <w:left w:val="none" w:sz="0" w:space="0" w:color="auto"/>
        <w:bottom w:val="none" w:sz="0" w:space="0" w:color="auto"/>
        <w:right w:val="none" w:sz="0" w:space="0" w:color="auto"/>
      </w:divBdr>
    </w:div>
    <w:div w:id="1163355744">
      <w:bodyDiv w:val="1"/>
      <w:marLeft w:val="0"/>
      <w:marRight w:val="0"/>
      <w:marTop w:val="0"/>
      <w:marBottom w:val="0"/>
      <w:divBdr>
        <w:top w:val="none" w:sz="0" w:space="0" w:color="auto"/>
        <w:left w:val="none" w:sz="0" w:space="0" w:color="auto"/>
        <w:bottom w:val="none" w:sz="0" w:space="0" w:color="auto"/>
        <w:right w:val="none" w:sz="0" w:space="0" w:color="auto"/>
      </w:divBdr>
    </w:div>
    <w:div w:id="1170876984">
      <w:bodyDiv w:val="1"/>
      <w:marLeft w:val="0"/>
      <w:marRight w:val="0"/>
      <w:marTop w:val="0"/>
      <w:marBottom w:val="0"/>
      <w:divBdr>
        <w:top w:val="none" w:sz="0" w:space="0" w:color="auto"/>
        <w:left w:val="none" w:sz="0" w:space="0" w:color="auto"/>
        <w:bottom w:val="none" w:sz="0" w:space="0" w:color="auto"/>
        <w:right w:val="none" w:sz="0" w:space="0" w:color="auto"/>
      </w:divBdr>
    </w:div>
    <w:div w:id="1172721241">
      <w:bodyDiv w:val="1"/>
      <w:marLeft w:val="0"/>
      <w:marRight w:val="0"/>
      <w:marTop w:val="0"/>
      <w:marBottom w:val="0"/>
      <w:divBdr>
        <w:top w:val="none" w:sz="0" w:space="0" w:color="auto"/>
        <w:left w:val="none" w:sz="0" w:space="0" w:color="auto"/>
        <w:bottom w:val="none" w:sz="0" w:space="0" w:color="auto"/>
        <w:right w:val="none" w:sz="0" w:space="0" w:color="auto"/>
      </w:divBdr>
      <w:divsChild>
        <w:div w:id="1150169690">
          <w:marLeft w:val="0"/>
          <w:marRight w:val="0"/>
          <w:marTop w:val="0"/>
          <w:marBottom w:val="0"/>
          <w:divBdr>
            <w:top w:val="none" w:sz="0" w:space="0" w:color="auto"/>
            <w:left w:val="none" w:sz="0" w:space="0" w:color="auto"/>
            <w:bottom w:val="none" w:sz="0" w:space="0" w:color="auto"/>
            <w:right w:val="none" w:sz="0" w:space="0" w:color="auto"/>
          </w:divBdr>
          <w:divsChild>
            <w:div w:id="214780501">
              <w:marLeft w:val="0"/>
              <w:marRight w:val="0"/>
              <w:marTop w:val="0"/>
              <w:marBottom w:val="0"/>
              <w:divBdr>
                <w:top w:val="none" w:sz="0" w:space="0" w:color="auto"/>
                <w:left w:val="none" w:sz="0" w:space="0" w:color="auto"/>
                <w:bottom w:val="none" w:sz="0" w:space="0" w:color="auto"/>
                <w:right w:val="none" w:sz="0" w:space="0" w:color="auto"/>
              </w:divBdr>
            </w:div>
            <w:div w:id="870800604">
              <w:marLeft w:val="0"/>
              <w:marRight w:val="0"/>
              <w:marTop w:val="0"/>
              <w:marBottom w:val="0"/>
              <w:divBdr>
                <w:top w:val="none" w:sz="0" w:space="0" w:color="auto"/>
                <w:left w:val="none" w:sz="0" w:space="0" w:color="auto"/>
                <w:bottom w:val="none" w:sz="0" w:space="0" w:color="auto"/>
                <w:right w:val="none" w:sz="0" w:space="0" w:color="auto"/>
              </w:divBdr>
            </w:div>
            <w:div w:id="888878634">
              <w:marLeft w:val="0"/>
              <w:marRight w:val="0"/>
              <w:marTop w:val="0"/>
              <w:marBottom w:val="0"/>
              <w:divBdr>
                <w:top w:val="none" w:sz="0" w:space="0" w:color="auto"/>
                <w:left w:val="none" w:sz="0" w:space="0" w:color="auto"/>
                <w:bottom w:val="none" w:sz="0" w:space="0" w:color="auto"/>
                <w:right w:val="none" w:sz="0" w:space="0" w:color="auto"/>
              </w:divBdr>
            </w:div>
            <w:div w:id="21455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06552">
      <w:bodyDiv w:val="1"/>
      <w:marLeft w:val="0"/>
      <w:marRight w:val="0"/>
      <w:marTop w:val="0"/>
      <w:marBottom w:val="0"/>
      <w:divBdr>
        <w:top w:val="none" w:sz="0" w:space="0" w:color="auto"/>
        <w:left w:val="none" w:sz="0" w:space="0" w:color="auto"/>
        <w:bottom w:val="none" w:sz="0" w:space="0" w:color="auto"/>
        <w:right w:val="none" w:sz="0" w:space="0" w:color="auto"/>
      </w:divBdr>
    </w:div>
    <w:div w:id="1230312352">
      <w:bodyDiv w:val="1"/>
      <w:marLeft w:val="0"/>
      <w:marRight w:val="0"/>
      <w:marTop w:val="0"/>
      <w:marBottom w:val="0"/>
      <w:divBdr>
        <w:top w:val="none" w:sz="0" w:space="0" w:color="auto"/>
        <w:left w:val="none" w:sz="0" w:space="0" w:color="auto"/>
        <w:bottom w:val="none" w:sz="0" w:space="0" w:color="auto"/>
        <w:right w:val="none" w:sz="0" w:space="0" w:color="auto"/>
      </w:divBdr>
    </w:div>
    <w:div w:id="1233470819">
      <w:bodyDiv w:val="1"/>
      <w:marLeft w:val="0"/>
      <w:marRight w:val="0"/>
      <w:marTop w:val="0"/>
      <w:marBottom w:val="0"/>
      <w:divBdr>
        <w:top w:val="none" w:sz="0" w:space="0" w:color="auto"/>
        <w:left w:val="none" w:sz="0" w:space="0" w:color="auto"/>
        <w:bottom w:val="none" w:sz="0" w:space="0" w:color="auto"/>
        <w:right w:val="none" w:sz="0" w:space="0" w:color="auto"/>
      </w:divBdr>
    </w:div>
    <w:div w:id="1237790147">
      <w:bodyDiv w:val="1"/>
      <w:marLeft w:val="0"/>
      <w:marRight w:val="0"/>
      <w:marTop w:val="0"/>
      <w:marBottom w:val="0"/>
      <w:divBdr>
        <w:top w:val="none" w:sz="0" w:space="0" w:color="auto"/>
        <w:left w:val="none" w:sz="0" w:space="0" w:color="auto"/>
        <w:bottom w:val="none" w:sz="0" w:space="0" w:color="auto"/>
        <w:right w:val="none" w:sz="0" w:space="0" w:color="auto"/>
      </w:divBdr>
    </w:div>
    <w:div w:id="1237936675">
      <w:bodyDiv w:val="1"/>
      <w:marLeft w:val="0"/>
      <w:marRight w:val="0"/>
      <w:marTop w:val="0"/>
      <w:marBottom w:val="0"/>
      <w:divBdr>
        <w:top w:val="none" w:sz="0" w:space="0" w:color="auto"/>
        <w:left w:val="none" w:sz="0" w:space="0" w:color="auto"/>
        <w:bottom w:val="none" w:sz="0" w:space="0" w:color="auto"/>
        <w:right w:val="none" w:sz="0" w:space="0" w:color="auto"/>
      </w:divBdr>
    </w:div>
    <w:div w:id="1251886121">
      <w:bodyDiv w:val="1"/>
      <w:marLeft w:val="0"/>
      <w:marRight w:val="0"/>
      <w:marTop w:val="0"/>
      <w:marBottom w:val="0"/>
      <w:divBdr>
        <w:top w:val="none" w:sz="0" w:space="0" w:color="auto"/>
        <w:left w:val="none" w:sz="0" w:space="0" w:color="auto"/>
        <w:bottom w:val="none" w:sz="0" w:space="0" w:color="auto"/>
        <w:right w:val="none" w:sz="0" w:space="0" w:color="auto"/>
      </w:divBdr>
    </w:div>
    <w:div w:id="1254360611">
      <w:bodyDiv w:val="1"/>
      <w:marLeft w:val="0"/>
      <w:marRight w:val="0"/>
      <w:marTop w:val="0"/>
      <w:marBottom w:val="0"/>
      <w:divBdr>
        <w:top w:val="none" w:sz="0" w:space="0" w:color="auto"/>
        <w:left w:val="none" w:sz="0" w:space="0" w:color="auto"/>
        <w:bottom w:val="none" w:sz="0" w:space="0" w:color="auto"/>
        <w:right w:val="none" w:sz="0" w:space="0" w:color="auto"/>
      </w:divBdr>
    </w:div>
    <w:div w:id="1256400997">
      <w:bodyDiv w:val="1"/>
      <w:marLeft w:val="0"/>
      <w:marRight w:val="0"/>
      <w:marTop w:val="0"/>
      <w:marBottom w:val="0"/>
      <w:divBdr>
        <w:top w:val="none" w:sz="0" w:space="0" w:color="auto"/>
        <w:left w:val="none" w:sz="0" w:space="0" w:color="auto"/>
        <w:bottom w:val="none" w:sz="0" w:space="0" w:color="auto"/>
        <w:right w:val="none" w:sz="0" w:space="0" w:color="auto"/>
      </w:divBdr>
      <w:divsChild>
        <w:div w:id="1240824085">
          <w:marLeft w:val="0"/>
          <w:marRight w:val="0"/>
          <w:marTop w:val="120"/>
          <w:marBottom w:val="120"/>
          <w:divBdr>
            <w:top w:val="none" w:sz="0" w:space="0" w:color="auto"/>
            <w:left w:val="none" w:sz="0" w:space="0" w:color="auto"/>
            <w:bottom w:val="none" w:sz="0" w:space="0" w:color="auto"/>
            <w:right w:val="none" w:sz="0" w:space="0" w:color="auto"/>
          </w:divBdr>
          <w:divsChild>
            <w:div w:id="39042653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64604923">
      <w:bodyDiv w:val="1"/>
      <w:marLeft w:val="0"/>
      <w:marRight w:val="0"/>
      <w:marTop w:val="0"/>
      <w:marBottom w:val="0"/>
      <w:divBdr>
        <w:top w:val="none" w:sz="0" w:space="0" w:color="auto"/>
        <w:left w:val="none" w:sz="0" w:space="0" w:color="auto"/>
        <w:bottom w:val="none" w:sz="0" w:space="0" w:color="auto"/>
        <w:right w:val="none" w:sz="0" w:space="0" w:color="auto"/>
      </w:divBdr>
    </w:div>
    <w:div w:id="1285186130">
      <w:bodyDiv w:val="1"/>
      <w:marLeft w:val="0"/>
      <w:marRight w:val="0"/>
      <w:marTop w:val="0"/>
      <w:marBottom w:val="0"/>
      <w:divBdr>
        <w:top w:val="none" w:sz="0" w:space="0" w:color="auto"/>
        <w:left w:val="none" w:sz="0" w:space="0" w:color="auto"/>
        <w:bottom w:val="none" w:sz="0" w:space="0" w:color="auto"/>
        <w:right w:val="none" w:sz="0" w:space="0" w:color="auto"/>
      </w:divBdr>
      <w:divsChild>
        <w:div w:id="1151753728">
          <w:marLeft w:val="75"/>
          <w:marRight w:val="375"/>
          <w:marTop w:val="75"/>
          <w:marBottom w:val="75"/>
          <w:divBdr>
            <w:top w:val="none" w:sz="0" w:space="0" w:color="auto"/>
            <w:left w:val="none" w:sz="0" w:space="0" w:color="auto"/>
            <w:bottom w:val="none" w:sz="0" w:space="0" w:color="auto"/>
            <w:right w:val="none" w:sz="0" w:space="0" w:color="auto"/>
          </w:divBdr>
          <w:divsChild>
            <w:div w:id="1618292097">
              <w:marLeft w:val="0"/>
              <w:marRight w:val="0"/>
              <w:marTop w:val="120"/>
              <w:marBottom w:val="120"/>
              <w:divBdr>
                <w:top w:val="none" w:sz="0" w:space="0" w:color="auto"/>
                <w:left w:val="none" w:sz="0" w:space="0" w:color="auto"/>
                <w:bottom w:val="none" w:sz="0" w:space="0" w:color="auto"/>
                <w:right w:val="none" w:sz="0" w:space="0" w:color="auto"/>
              </w:divBdr>
              <w:divsChild>
                <w:div w:id="644357308">
                  <w:marLeft w:val="0"/>
                  <w:marRight w:val="0"/>
                  <w:marTop w:val="120"/>
                  <w:marBottom w:val="120"/>
                  <w:divBdr>
                    <w:top w:val="none" w:sz="0" w:space="0" w:color="auto"/>
                    <w:left w:val="none" w:sz="0" w:space="0" w:color="auto"/>
                    <w:bottom w:val="none" w:sz="0" w:space="0" w:color="auto"/>
                    <w:right w:val="none" w:sz="0" w:space="0" w:color="auto"/>
                  </w:divBdr>
                  <w:divsChild>
                    <w:div w:id="2082679618">
                      <w:marLeft w:val="465"/>
                      <w:marRight w:val="0"/>
                      <w:marTop w:val="120"/>
                      <w:marBottom w:val="0"/>
                      <w:divBdr>
                        <w:top w:val="none" w:sz="0" w:space="0" w:color="auto"/>
                        <w:left w:val="none" w:sz="0" w:space="0" w:color="auto"/>
                        <w:bottom w:val="none" w:sz="0" w:space="0" w:color="auto"/>
                        <w:right w:val="none" w:sz="0" w:space="0" w:color="auto"/>
                      </w:divBdr>
                      <w:divsChild>
                        <w:div w:id="636960439">
                          <w:marLeft w:val="0"/>
                          <w:marRight w:val="0"/>
                          <w:marTop w:val="120"/>
                          <w:marBottom w:val="120"/>
                          <w:divBdr>
                            <w:top w:val="none" w:sz="0" w:space="0" w:color="auto"/>
                            <w:left w:val="none" w:sz="0" w:space="0" w:color="auto"/>
                            <w:bottom w:val="none" w:sz="0" w:space="0" w:color="auto"/>
                            <w:right w:val="none" w:sz="0" w:space="0" w:color="auto"/>
                          </w:divBdr>
                          <w:divsChild>
                            <w:div w:id="950822219">
                              <w:marLeft w:val="0"/>
                              <w:marRight w:val="0"/>
                              <w:marTop w:val="120"/>
                              <w:marBottom w:val="120"/>
                              <w:divBdr>
                                <w:top w:val="none" w:sz="0" w:space="0" w:color="auto"/>
                                <w:left w:val="none" w:sz="0" w:space="0" w:color="auto"/>
                                <w:bottom w:val="none" w:sz="0" w:space="0" w:color="auto"/>
                                <w:right w:val="none" w:sz="0" w:space="0" w:color="auto"/>
                              </w:divBdr>
                              <w:divsChild>
                                <w:div w:id="264074256">
                                  <w:marLeft w:val="0"/>
                                  <w:marRight w:val="0"/>
                                  <w:marTop w:val="120"/>
                                  <w:marBottom w:val="120"/>
                                  <w:divBdr>
                                    <w:top w:val="none" w:sz="0" w:space="0" w:color="auto"/>
                                    <w:left w:val="none" w:sz="0" w:space="0" w:color="auto"/>
                                    <w:bottom w:val="none" w:sz="0" w:space="0" w:color="auto"/>
                                    <w:right w:val="none" w:sz="0" w:space="0" w:color="auto"/>
                                  </w:divBdr>
                                  <w:divsChild>
                                    <w:div w:id="751393812">
                                      <w:marLeft w:val="0"/>
                                      <w:marRight w:val="0"/>
                                      <w:marTop w:val="120"/>
                                      <w:marBottom w:val="120"/>
                                      <w:divBdr>
                                        <w:top w:val="none" w:sz="0" w:space="0" w:color="auto"/>
                                        <w:left w:val="none" w:sz="0" w:space="0" w:color="auto"/>
                                        <w:bottom w:val="none" w:sz="0" w:space="0" w:color="auto"/>
                                        <w:right w:val="none" w:sz="0" w:space="0" w:color="auto"/>
                                      </w:divBdr>
                                      <w:divsChild>
                                        <w:div w:id="134875011">
                                          <w:marLeft w:val="0"/>
                                          <w:marRight w:val="0"/>
                                          <w:marTop w:val="120"/>
                                          <w:marBottom w:val="120"/>
                                          <w:divBdr>
                                            <w:top w:val="none" w:sz="0" w:space="0" w:color="auto"/>
                                            <w:left w:val="none" w:sz="0" w:space="0" w:color="auto"/>
                                            <w:bottom w:val="none" w:sz="0" w:space="0" w:color="auto"/>
                                            <w:right w:val="none" w:sz="0" w:space="0" w:color="auto"/>
                                          </w:divBdr>
                                          <w:divsChild>
                                            <w:div w:id="1059748633">
                                              <w:marLeft w:val="0"/>
                                              <w:marRight w:val="0"/>
                                              <w:marTop w:val="120"/>
                                              <w:marBottom w:val="120"/>
                                              <w:divBdr>
                                                <w:top w:val="none" w:sz="0" w:space="0" w:color="auto"/>
                                                <w:left w:val="none" w:sz="0" w:space="0" w:color="auto"/>
                                                <w:bottom w:val="none" w:sz="0" w:space="0" w:color="auto"/>
                                                <w:right w:val="none" w:sz="0" w:space="0" w:color="auto"/>
                                              </w:divBdr>
                                              <w:divsChild>
                                                <w:div w:id="189781921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44995363">
                                          <w:marLeft w:val="0"/>
                                          <w:marRight w:val="0"/>
                                          <w:marTop w:val="120"/>
                                          <w:marBottom w:val="120"/>
                                          <w:divBdr>
                                            <w:top w:val="none" w:sz="0" w:space="0" w:color="auto"/>
                                            <w:left w:val="none" w:sz="0" w:space="0" w:color="auto"/>
                                            <w:bottom w:val="none" w:sz="0" w:space="0" w:color="auto"/>
                                            <w:right w:val="none" w:sz="0" w:space="0" w:color="auto"/>
                                          </w:divBdr>
                                          <w:divsChild>
                                            <w:div w:id="837160531">
                                              <w:marLeft w:val="0"/>
                                              <w:marRight w:val="0"/>
                                              <w:marTop w:val="120"/>
                                              <w:marBottom w:val="120"/>
                                              <w:divBdr>
                                                <w:top w:val="none" w:sz="0" w:space="0" w:color="auto"/>
                                                <w:left w:val="none" w:sz="0" w:space="0" w:color="auto"/>
                                                <w:bottom w:val="none" w:sz="0" w:space="0" w:color="auto"/>
                                                <w:right w:val="none" w:sz="0" w:space="0" w:color="auto"/>
                                              </w:divBdr>
                                              <w:divsChild>
                                                <w:div w:id="201957812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77376698">
                                          <w:marLeft w:val="0"/>
                                          <w:marRight w:val="0"/>
                                          <w:marTop w:val="120"/>
                                          <w:marBottom w:val="120"/>
                                          <w:divBdr>
                                            <w:top w:val="none" w:sz="0" w:space="0" w:color="auto"/>
                                            <w:left w:val="none" w:sz="0" w:space="0" w:color="auto"/>
                                            <w:bottom w:val="none" w:sz="0" w:space="0" w:color="auto"/>
                                            <w:right w:val="none" w:sz="0" w:space="0" w:color="auto"/>
                                          </w:divBdr>
                                          <w:divsChild>
                                            <w:div w:id="562645474">
                                              <w:marLeft w:val="0"/>
                                              <w:marRight w:val="0"/>
                                              <w:marTop w:val="120"/>
                                              <w:marBottom w:val="120"/>
                                              <w:divBdr>
                                                <w:top w:val="none" w:sz="0" w:space="0" w:color="auto"/>
                                                <w:left w:val="none" w:sz="0" w:space="0" w:color="auto"/>
                                                <w:bottom w:val="none" w:sz="0" w:space="0" w:color="auto"/>
                                                <w:right w:val="none" w:sz="0" w:space="0" w:color="auto"/>
                                              </w:divBdr>
                                              <w:divsChild>
                                                <w:div w:id="153638349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34273093">
                                          <w:marLeft w:val="0"/>
                                          <w:marRight w:val="0"/>
                                          <w:marTop w:val="120"/>
                                          <w:marBottom w:val="120"/>
                                          <w:divBdr>
                                            <w:top w:val="none" w:sz="0" w:space="0" w:color="auto"/>
                                            <w:left w:val="none" w:sz="0" w:space="0" w:color="auto"/>
                                            <w:bottom w:val="none" w:sz="0" w:space="0" w:color="auto"/>
                                            <w:right w:val="none" w:sz="0" w:space="0" w:color="auto"/>
                                          </w:divBdr>
                                          <w:divsChild>
                                            <w:div w:id="383138617">
                                              <w:marLeft w:val="0"/>
                                              <w:marRight w:val="0"/>
                                              <w:marTop w:val="120"/>
                                              <w:marBottom w:val="120"/>
                                              <w:divBdr>
                                                <w:top w:val="none" w:sz="0" w:space="0" w:color="auto"/>
                                                <w:left w:val="none" w:sz="0" w:space="0" w:color="auto"/>
                                                <w:bottom w:val="none" w:sz="0" w:space="0" w:color="auto"/>
                                                <w:right w:val="none" w:sz="0" w:space="0" w:color="auto"/>
                                              </w:divBdr>
                                              <w:divsChild>
                                                <w:div w:id="147706504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60619839">
                                          <w:marLeft w:val="0"/>
                                          <w:marRight w:val="0"/>
                                          <w:marTop w:val="120"/>
                                          <w:marBottom w:val="120"/>
                                          <w:divBdr>
                                            <w:top w:val="none" w:sz="0" w:space="0" w:color="auto"/>
                                            <w:left w:val="none" w:sz="0" w:space="0" w:color="auto"/>
                                            <w:bottom w:val="none" w:sz="0" w:space="0" w:color="auto"/>
                                            <w:right w:val="none" w:sz="0" w:space="0" w:color="auto"/>
                                          </w:divBdr>
                                          <w:divsChild>
                                            <w:div w:id="32777827">
                                              <w:marLeft w:val="0"/>
                                              <w:marRight w:val="0"/>
                                              <w:marTop w:val="120"/>
                                              <w:marBottom w:val="120"/>
                                              <w:divBdr>
                                                <w:top w:val="none" w:sz="0" w:space="0" w:color="auto"/>
                                                <w:left w:val="none" w:sz="0" w:space="0" w:color="auto"/>
                                                <w:bottom w:val="none" w:sz="0" w:space="0" w:color="auto"/>
                                                <w:right w:val="none" w:sz="0" w:space="0" w:color="auto"/>
                                              </w:divBdr>
                                              <w:divsChild>
                                                <w:div w:id="10350417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22749707">
                                          <w:marLeft w:val="0"/>
                                          <w:marRight w:val="0"/>
                                          <w:marTop w:val="120"/>
                                          <w:marBottom w:val="120"/>
                                          <w:divBdr>
                                            <w:top w:val="none" w:sz="0" w:space="0" w:color="auto"/>
                                            <w:left w:val="none" w:sz="0" w:space="0" w:color="auto"/>
                                            <w:bottom w:val="none" w:sz="0" w:space="0" w:color="auto"/>
                                            <w:right w:val="none" w:sz="0" w:space="0" w:color="auto"/>
                                          </w:divBdr>
                                          <w:divsChild>
                                            <w:div w:id="529535856">
                                              <w:marLeft w:val="0"/>
                                              <w:marRight w:val="0"/>
                                              <w:marTop w:val="120"/>
                                              <w:marBottom w:val="120"/>
                                              <w:divBdr>
                                                <w:top w:val="none" w:sz="0" w:space="0" w:color="auto"/>
                                                <w:left w:val="none" w:sz="0" w:space="0" w:color="auto"/>
                                                <w:bottom w:val="none" w:sz="0" w:space="0" w:color="auto"/>
                                                <w:right w:val="none" w:sz="0" w:space="0" w:color="auto"/>
                                              </w:divBdr>
                                              <w:divsChild>
                                                <w:div w:id="15962858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13675424">
                                          <w:marLeft w:val="0"/>
                                          <w:marRight w:val="0"/>
                                          <w:marTop w:val="120"/>
                                          <w:marBottom w:val="120"/>
                                          <w:divBdr>
                                            <w:top w:val="none" w:sz="0" w:space="0" w:color="auto"/>
                                            <w:left w:val="none" w:sz="0" w:space="0" w:color="auto"/>
                                            <w:bottom w:val="none" w:sz="0" w:space="0" w:color="auto"/>
                                            <w:right w:val="none" w:sz="0" w:space="0" w:color="auto"/>
                                          </w:divBdr>
                                          <w:divsChild>
                                            <w:div w:id="1171408305">
                                              <w:marLeft w:val="0"/>
                                              <w:marRight w:val="0"/>
                                              <w:marTop w:val="120"/>
                                              <w:marBottom w:val="120"/>
                                              <w:divBdr>
                                                <w:top w:val="none" w:sz="0" w:space="0" w:color="auto"/>
                                                <w:left w:val="none" w:sz="0" w:space="0" w:color="auto"/>
                                                <w:bottom w:val="none" w:sz="0" w:space="0" w:color="auto"/>
                                                <w:right w:val="none" w:sz="0" w:space="0" w:color="auto"/>
                                              </w:divBdr>
                                              <w:divsChild>
                                                <w:div w:id="76114711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72767686">
                                          <w:marLeft w:val="0"/>
                                          <w:marRight w:val="0"/>
                                          <w:marTop w:val="120"/>
                                          <w:marBottom w:val="120"/>
                                          <w:divBdr>
                                            <w:top w:val="none" w:sz="0" w:space="0" w:color="auto"/>
                                            <w:left w:val="none" w:sz="0" w:space="0" w:color="auto"/>
                                            <w:bottom w:val="none" w:sz="0" w:space="0" w:color="auto"/>
                                            <w:right w:val="none" w:sz="0" w:space="0" w:color="auto"/>
                                          </w:divBdr>
                                          <w:divsChild>
                                            <w:div w:id="2087144268">
                                              <w:marLeft w:val="0"/>
                                              <w:marRight w:val="0"/>
                                              <w:marTop w:val="120"/>
                                              <w:marBottom w:val="120"/>
                                              <w:divBdr>
                                                <w:top w:val="none" w:sz="0" w:space="0" w:color="auto"/>
                                                <w:left w:val="none" w:sz="0" w:space="0" w:color="auto"/>
                                                <w:bottom w:val="none" w:sz="0" w:space="0" w:color="auto"/>
                                                <w:right w:val="none" w:sz="0" w:space="0" w:color="auto"/>
                                              </w:divBdr>
                                              <w:divsChild>
                                                <w:div w:id="9160875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12367545">
                                          <w:marLeft w:val="0"/>
                                          <w:marRight w:val="0"/>
                                          <w:marTop w:val="120"/>
                                          <w:marBottom w:val="120"/>
                                          <w:divBdr>
                                            <w:top w:val="none" w:sz="0" w:space="0" w:color="auto"/>
                                            <w:left w:val="none" w:sz="0" w:space="0" w:color="auto"/>
                                            <w:bottom w:val="none" w:sz="0" w:space="0" w:color="auto"/>
                                            <w:right w:val="none" w:sz="0" w:space="0" w:color="auto"/>
                                          </w:divBdr>
                                          <w:divsChild>
                                            <w:div w:id="518743453">
                                              <w:marLeft w:val="0"/>
                                              <w:marRight w:val="0"/>
                                              <w:marTop w:val="120"/>
                                              <w:marBottom w:val="120"/>
                                              <w:divBdr>
                                                <w:top w:val="none" w:sz="0" w:space="0" w:color="auto"/>
                                                <w:left w:val="none" w:sz="0" w:space="0" w:color="auto"/>
                                                <w:bottom w:val="none" w:sz="0" w:space="0" w:color="auto"/>
                                                <w:right w:val="none" w:sz="0" w:space="0" w:color="auto"/>
                                              </w:divBdr>
                                              <w:divsChild>
                                                <w:div w:id="122849302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62784397">
                                          <w:marLeft w:val="0"/>
                                          <w:marRight w:val="0"/>
                                          <w:marTop w:val="120"/>
                                          <w:marBottom w:val="120"/>
                                          <w:divBdr>
                                            <w:top w:val="none" w:sz="0" w:space="0" w:color="auto"/>
                                            <w:left w:val="none" w:sz="0" w:space="0" w:color="auto"/>
                                            <w:bottom w:val="none" w:sz="0" w:space="0" w:color="auto"/>
                                            <w:right w:val="none" w:sz="0" w:space="0" w:color="auto"/>
                                          </w:divBdr>
                                          <w:divsChild>
                                            <w:div w:id="1301422515">
                                              <w:marLeft w:val="0"/>
                                              <w:marRight w:val="0"/>
                                              <w:marTop w:val="120"/>
                                              <w:marBottom w:val="120"/>
                                              <w:divBdr>
                                                <w:top w:val="none" w:sz="0" w:space="0" w:color="auto"/>
                                                <w:left w:val="none" w:sz="0" w:space="0" w:color="auto"/>
                                                <w:bottom w:val="none" w:sz="0" w:space="0" w:color="auto"/>
                                                <w:right w:val="none" w:sz="0" w:space="0" w:color="auto"/>
                                              </w:divBdr>
                                              <w:divsChild>
                                                <w:div w:id="17618717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79830847">
                                          <w:marLeft w:val="0"/>
                                          <w:marRight w:val="0"/>
                                          <w:marTop w:val="120"/>
                                          <w:marBottom w:val="120"/>
                                          <w:divBdr>
                                            <w:top w:val="none" w:sz="0" w:space="0" w:color="auto"/>
                                            <w:left w:val="none" w:sz="0" w:space="0" w:color="auto"/>
                                            <w:bottom w:val="none" w:sz="0" w:space="0" w:color="auto"/>
                                            <w:right w:val="none" w:sz="0" w:space="0" w:color="auto"/>
                                          </w:divBdr>
                                        </w:div>
                                        <w:div w:id="1744641237">
                                          <w:marLeft w:val="0"/>
                                          <w:marRight w:val="0"/>
                                          <w:marTop w:val="120"/>
                                          <w:marBottom w:val="120"/>
                                          <w:divBdr>
                                            <w:top w:val="none" w:sz="0" w:space="0" w:color="auto"/>
                                            <w:left w:val="none" w:sz="0" w:space="0" w:color="auto"/>
                                            <w:bottom w:val="none" w:sz="0" w:space="0" w:color="auto"/>
                                            <w:right w:val="none" w:sz="0" w:space="0" w:color="auto"/>
                                          </w:divBdr>
                                          <w:divsChild>
                                            <w:div w:id="125583781">
                                              <w:marLeft w:val="0"/>
                                              <w:marRight w:val="0"/>
                                              <w:marTop w:val="120"/>
                                              <w:marBottom w:val="120"/>
                                              <w:divBdr>
                                                <w:top w:val="none" w:sz="0" w:space="0" w:color="auto"/>
                                                <w:left w:val="none" w:sz="0" w:space="0" w:color="auto"/>
                                                <w:bottom w:val="none" w:sz="0" w:space="0" w:color="auto"/>
                                                <w:right w:val="none" w:sz="0" w:space="0" w:color="auto"/>
                                              </w:divBdr>
                                              <w:divsChild>
                                                <w:div w:id="20492601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12708498">
                                          <w:marLeft w:val="0"/>
                                          <w:marRight w:val="0"/>
                                          <w:marTop w:val="120"/>
                                          <w:marBottom w:val="120"/>
                                          <w:divBdr>
                                            <w:top w:val="none" w:sz="0" w:space="0" w:color="auto"/>
                                            <w:left w:val="none" w:sz="0" w:space="0" w:color="auto"/>
                                            <w:bottom w:val="none" w:sz="0" w:space="0" w:color="auto"/>
                                            <w:right w:val="none" w:sz="0" w:space="0" w:color="auto"/>
                                          </w:divBdr>
                                          <w:divsChild>
                                            <w:div w:id="1947805695">
                                              <w:marLeft w:val="0"/>
                                              <w:marRight w:val="0"/>
                                              <w:marTop w:val="120"/>
                                              <w:marBottom w:val="120"/>
                                              <w:divBdr>
                                                <w:top w:val="none" w:sz="0" w:space="0" w:color="auto"/>
                                                <w:left w:val="none" w:sz="0" w:space="0" w:color="auto"/>
                                                <w:bottom w:val="none" w:sz="0" w:space="0" w:color="auto"/>
                                                <w:right w:val="none" w:sz="0" w:space="0" w:color="auto"/>
                                              </w:divBdr>
                                              <w:divsChild>
                                                <w:div w:id="135923545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14393365">
                                          <w:marLeft w:val="0"/>
                                          <w:marRight w:val="0"/>
                                          <w:marTop w:val="120"/>
                                          <w:marBottom w:val="120"/>
                                          <w:divBdr>
                                            <w:top w:val="none" w:sz="0" w:space="0" w:color="auto"/>
                                            <w:left w:val="none" w:sz="0" w:space="0" w:color="auto"/>
                                            <w:bottom w:val="none" w:sz="0" w:space="0" w:color="auto"/>
                                            <w:right w:val="none" w:sz="0" w:space="0" w:color="auto"/>
                                          </w:divBdr>
                                          <w:divsChild>
                                            <w:div w:id="48500377">
                                              <w:marLeft w:val="0"/>
                                              <w:marRight w:val="0"/>
                                              <w:marTop w:val="120"/>
                                              <w:marBottom w:val="120"/>
                                              <w:divBdr>
                                                <w:top w:val="none" w:sz="0" w:space="0" w:color="auto"/>
                                                <w:left w:val="none" w:sz="0" w:space="0" w:color="auto"/>
                                                <w:bottom w:val="none" w:sz="0" w:space="0" w:color="auto"/>
                                                <w:right w:val="none" w:sz="0" w:space="0" w:color="auto"/>
                                              </w:divBdr>
                                              <w:divsChild>
                                                <w:div w:id="431388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9509712">
      <w:bodyDiv w:val="1"/>
      <w:marLeft w:val="0"/>
      <w:marRight w:val="0"/>
      <w:marTop w:val="0"/>
      <w:marBottom w:val="0"/>
      <w:divBdr>
        <w:top w:val="none" w:sz="0" w:space="0" w:color="auto"/>
        <w:left w:val="none" w:sz="0" w:space="0" w:color="auto"/>
        <w:bottom w:val="none" w:sz="0" w:space="0" w:color="auto"/>
        <w:right w:val="none" w:sz="0" w:space="0" w:color="auto"/>
      </w:divBdr>
    </w:div>
    <w:div w:id="1297953321">
      <w:bodyDiv w:val="1"/>
      <w:marLeft w:val="0"/>
      <w:marRight w:val="0"/>
      <w:marTop w:val="0"/>
      <w:marBottom w:val="0"/>
      <w:divBdr>
        <w:top w:val="none" w:sz="0" w:space="0" w:color="auto"/>
        <w:left w:val="none" w:sz="0" w:space="0" w:color="auto"/>
        <w:bottom w:val="none" w:sz="0" w:space="0" w:color="auto"/>
        <w:right w:val="none" w:sz="0" w:space="0" w:color="auto"/>
      </w:divBdr>
    </w:div>
    <w:div w:id="1300573931">
      <w:bodyDiv w:val="1"/>
      <w:marLeft w:val="0"/>
      <w:marRight w:val="0"/>
      <w:marTop w:val="0"/>
      <w:marBottom w:val="0"/>
      <w:divBdr>
        <w:top w:val="none" w:sz="0" w:space="0" w:color="auto"/>
        <w:left w:val="none" w:sz="0" w:space="0" w:color="auto"/>
        <w:bottom w:val="none" w:sz="0" w:space="0" w:color="auto"/>
        <w:right w:val="none" w:sz="0" w:space="0" w:color="auto"/>
      </w:divBdr>
    </w:div>
    <w:div w:id="1309017346">
      <w:bodyDiv w:val="1"/>
      <w:marLeft w:val="0"/>
      <w:marRight w:val="0"/>
      <w:marTop w:val="0"/>
      <w:marBottom w:val="0"/>
      <w:divBdr>
        <w:top w:val="none" w:sz="0" w:space="0" w:color="auto"/>
        <w:left w:val="none" w:sz="0" w:space="0" w:color="auto"/>
        <w:bottom w:val="none" w:sz="0" w:space="0" w:color="auto"/>
        <w:right w:val="none" w:sz="0" w:space="0" w:color="auto"/>
      </w:divBdr>
    </w:div>
    <w:div w:id="1332761363">
      <w:bodyDiv w:val="1"/>
      <w:marLeft w:val="0"/>
      <w:marRight w:val="0"/>
      <w:marTop w:val="0"/>
      <w:marBottom w:val="0"/>
      <w:divBdr>
        <w:top w:val="none" w:sz="0" w:space="0" w:color="auto"/>
        <w:left w:val="none" w:sz="0" w:space="0" w:color="auto"/>
        <w:bottom w:val="none" w:sz="0" w:space="0" w:color="auto"/>
        <w:right w:val="none" w:sz="0" w:space="0" w:color="auto"/>
      </w:divBdr>
    </w:div>
    <w:div w:id="1333609397">
      <w:bodyDiv w:val="1"/>
      <w:marLeft w:val="0"/>
      <w:marRight w:val="0"/>
      <w:marTop w:val="0"/>
      <w:marBottom w:val="0"/>
      <w:divBdr>
        <w:top w:val="none" w:sz="0" w:space="0" w:color="auto"/>
        <w:left w:val="none" w:sz="0" w:space="0" w:color="auto"/>
        <w:bottom w:val="none" w:sz="0" w:space="0" w:color="auto"/>
        <w:right w:val="none" w:sz="0" w:space="0" w:color="auto"/>
      </w:divBdr>
      <w:divsChild>
        <w:div w:id="1786271115">
          <w:marLeft w:val="0"/>
          <w:marRight w:val="0"/>
          <w:marTop w:val="0"/>
          <w:marBottom w:val="0"/>
          <w:divBdr>
            <w:top w:val="none" w:sz="0" w:space="0" w:color="auto"/>
            <w:left w:val="none" w:sz="0" w:space="0" w:color="auto"/>
            <w:bottom w:val="none" w:sz="0" w:space="0" w:color="auto"/>
            <w:right w:val="none" w:sz="0" w:space="0" w:color="auto"/>
          </w:divBdr>
        </w:div>
      </w:divsChild>
    </w:div>
    <w:div w:id="1343625027">
      <w:bodyDiv w:val="1"/>
      <w:marLeft w:val="0"/>
      <w:marRight w:val="0"/>
      <w:marTop w:val="0"/>
      <w:marBottom w:val="0"/>
      <w:divBdr>
        <w:top w:val="none" w:sz="0" w:space="0" w:color="auto"/>
        <w:left w:val="none" w:sz="0" w:space="0" w:color="auto"/>
        <w:bottom w:val="none" w:sz="0" w:space="0" w:color="auto"/>
        <w:right w:val="none" w:sz="0" w:space="0" w:color="auto"/>
      </w:divBdr>
    </w:div>
    <w:div w:id="1383941955">
      <w:bodyDiv w:val="1"/>
      <w:marLeft w:val="0"/>
      <w:marRight w:val="0"/>
      <w:marTop w:val="0"/>
      <w:marBottom w:val="0"/>
      <w:divBdr>
        <w:top w:val="none" w:sz="0" w:space="0" w:color="auto"/>
        <w:left w:val="none" w:sz="0" w:space="0" w:color="auto"/>
        <w:bottom w:val="none" w:sz="0" w:space="0" w:color="auto"/>
        <w:right w:val="none" w:sz="0" w:space="0" w:color="auto"/>
      </w:divBdr>
    </w:div>
    <w:div w:id="1385833109">
      <w:bodyDiv w:val="1"/>
      <w:marLeft w:val="0"/>
      <w:marRight w:val="0"/>
      <w:marTop w:val="0"/>
      <w:marBottom w:val="0"/>
      <w:divBdr>
        <w:top w:val="none" w:sz="0" w:space="0" w:color="auto"/>
        <w:left w:val="none" w:sz="0" w:space="0" w:color="auto"/>
        <w:bottom w:val="none" w:sz="0" w:space="0" w:color="auto"/>
        <w:right w:val="none" w:sz="0" w:space="0" w:color="auto"/>
      </w:divBdr>
    </w:div>
    <w:div w:id="1392266922">
      <w:bodyDiv w:val="1"/>
      <w:marLeft w:val="0"/>
      <w:marRight w:val="0"/>
      <w:marTop w:val="0"/>
      <w:marBottom w:val="0"/>
      <w:divBdr>
        <w:top w:val="none" w:sz="0" w:space="0" w:color="auto"/>
        <w:left w:val="none" w:sz="0" w:space="0" w:color="auto"/>
        <w:bottom w:val="none" w:sz="0" w:space="0" w:color="auto"/>
        <w:right w:val="none" w:sz="0" w:space="0" w:color="auto"/>
      </w:divBdr>
    </w:div>
    <w:div w:id="1405182481">
      <w:bodyDiv w:val="1"/>
      <w:marLeft w:val="0"/>
      <w:marRight w:val="0"/>
      <w:marTop w:val="0"/>
      <w:marBottom w:val="0"/>
      <w:divBdr>
        <w:top w:val="none" w:sz="0" w:space="0" w:color="auto"/>
        <w:left w:val="none" w:sz="0" w:space="0" w:color="auto"/>
        <w:bottom w:val="none" w:sz="0" w:space="0" w:color="auto"/>
        <w:right w:val="none" w:sz="0" w:space="0" w:color="auto"/>
      </w:divBdr>
    </w:div>
    <w:div w:id="1410929177">
      <w:bodyDiv w:val="1"/>
      <w:marLeft w:val="0"/>
      <w:marRight w:val="0"/>
      <w:marTop w:val="0"/>
      <w:marBottom w:val="0"/>
      <w:divBdr>
        <w:top w:val="none" w:sz="0" w:space="0" w:color="auto"/>
        <w:left w:val="none" w:sz="0" w:space="0" w:color="auto"/>
        <w:bottom w:val="none" w:sz="0" w:space="0" w:color="auto"/>
        <w:right w:val="none" w:sz="0" w:space="0" w:color="auto"/>
      </w:divBdr>
    </w:div>
    <w:div w:id="1450976237">
      <w:bodyDiv w:val="1"/>
      <w:marLeft w:val="0"/>
      <w:marRight w:val="0"/>
      <w:marTop w:val="0"/>
      <w:marBottom w:val="0"/>
      <w:divBdr>
        <w:top w:val="none" w:sz="0" w:space="0" w:color="auto"/>
        <w:left w:val="none" w:sz="0" w:space="0" w:color="auto"/>
        <w:bottom w:val="none" w:sz="0" w:space="0" w:color="auto"/>
        <w:right w:val="none" w:sz="0" w:space="0" w:color="auto"/>
      </w:divBdr>
    </w:div>
    <w:div w:id="1454252845">
      <w:bodyDiv w:val="1"/>
      <w:marLeft w:val="0"/>
      <w:marRight w:val="0"/>
      <w:marTop w:val="0"/>
      <w:marBottom w:val="0"/>
      <w:divBdr>
        <w:top w:val="none" w:sz="0" w:space="0" w:color="auto"/>
        <w:left w:val="none" w:sz="0" w:space="0" w:color="auto"/>
        <w:bottom w:val="none" w:sz="0" w:space="0" w:color="auto"/>
        <w:right w:val="none" w:sz="0" w:space="0" w:color="auto"/>
      </w:divBdr>
    </w:div>
    <w:div w:id="1464426387">
      <w:bodyDiv w:val="1"/>
      <w:marLeft w:val="0"/>
      <w:marRight w:val="0"/>
      <w:marTop w:val="0"/>
      <w:marBottom w:val="0"/>
      <w:divBdr>
        <w:top w:val="none" w:sz="0" w:space="0" w:color="auto"/>
        <w:left w:val="none" w:sz="0" w:space="0" w:color="auto"/>
        <w:bottom w:val="none" w:sz="0" w:space="0" w:color="auto"/>
        <w:right w:val="none" w:sz="0" w:space="0" w:color="auto"/>
      </w:divBdr>
    </w:div>
    <w:div w:id="1467433285">
      <w:bodyDiv w:val="1"/>
      <w:marLeft w:val="0"/>
      <w:marRight w:val="0"/>
      <w:marTop w:val="0"/>
      <w:marBottom w:val="0"/>
      <w:divBdr>
        <w:top w:val="none" w:sz="0" w:space="0" w:color="auto"/>
        <w:left w:val="none" w:sz="0" w:space="0" w:color="auto"/>
        <w:bottom w:val="none" w:sz="0" w:space="0" w:color="auto"/>
        <w:right w:val="none" w:sz="0" w:space="0" w:color="auto"/>
      </w:divBdr>
    </w:div>
    <w:div w:id="1468550599">
      <w:bodyDiv w:val="1"/>
      <w:marLeft w:val="0"/>
      <w:marRight w:val="0"/>
      <w:marTop w:val="0"/>
      <w:marBottom w:val="0"/>
      <w:divBdr>
        <w:top w:val="none" w:sz="0" w:space="0" w:color="auto"/>
        <w:left w:val="none" w:sz="0" w:space="0" w:color="auto"/>
        <w:bottom w:val="none" w:sz="0" w:space="0" w:color="auto"/>
        <w:right w:val="none" w:sz="0" w:space="0" w:color="auto"/>
      </w:divBdr>
    </w:div>
    <w:div w:id="1470323288">
      <w:bodyDiv w:val="1"/>
      <w:marLeft w:val="0"/>
      <w:marRight w:val="0"/>
      <w:marTop w:val="0"/>
      <w:marBottom w:val="0"/>
      <w:divBdr>
        <w:top w:val="none" w:sz="0" w:space="0" w:color="auto"/>
        <w:left w:val="none" w:sz="0" w:space="0" w:color="auto"/>
        <w:bottom w:val="none" w:sz="0" w:space="0" w:color="auto"/>
        <w:right w:val="none" w:sz="0" w:space="0" w:color="auto"/>
      </w:divBdr>
    </w:div>
    <w:div w:id="1505321154">
      <w:bodyDiv w:val="1"/>
      <w:marLeft w:val="0"/>
      <w:marRight w:val="0"/>
      <w:marTop w:val="0"/>
      <w:marBottom w:val="0"/>
      <w:divBdr>
        <w:top w:val="none" w:sz="0" w:space="0" w:color="auto"/>
        <w:left w:val="none" w:sz="0" w:space="0" w:color="auto"/>
        <w:bottom w:val="none" w:sz="0" w:space="0" w:color="auto"/>
        <w:right w:val="none" w:sz="0" w:space="0" w:color="auto"/>
      </w:divBdr>
    </w:div>
    <w:div w:id="1537965003">
      <w:bodyDiv w:val="1"/>
      <w:marLeft w:val="0"/>
      <w:marRight w:val="0"/>
      <w:marTop w:val="0"/>
      <w:marBottom w:val="0"/>
      <w:divBdr>
        <w:top w:val="none" w:sz="0" w:space="0" w:color="auto"/>
        <w:left w:val="none" w:sz="0" w:space="0" w:color="auto"/>
        <w:bottom w:val="none" w:sz="0" w:space="0" w:color="auto"/>
        <w:right w:val="none" w:sz="0" w:space="0" w:color="auto"/>
      </w:divBdr>
    </w:div>
    <w:div w:id="1584993922">
      <w:bodyDiv w:val="1"/>
      <w:marLeft w:val="0"/>
      <w:marRight w:val="0"/>
      <w:marTop w:val="0"/>
      <w:marBottom w:val="0"/>
      <w:divBdr>
        <w:top w:val="none" w:sz="0" w:space="0" w:color="auto"/>
        <w:left w:val="none" w:sz="0" w:space="0" w:color="auto"/>
        <w:bottom w:val="none" w:sz="0" w:space="0" w:color="auto"/>
        <w:right w:val="none" w:sz="0" w:space="0" w:color="auto"/>
      </w:divBdr>
    </w:div>
    <w:div w:id="1585529343">
      <w:bodyDiv w:val="1"/>
      <w:marLeft w:val="0"/>
      <w:marRight w:val="0"/>
      <w:marTop w:val="0"/>
      <w:marBottom w:val="0"/>
      <w:divBdr>
        <w:top w:val="none" w:sz="0" w:space="0" w:color="auto"/>
        <w:left w:val="none" w:sz="0" w:space="0" w:color="auto"/>
        <w:bottom w:val="none" w:sz="0" w:space="0" w:color="auto"/>
        <w:right w:val="none" w:sz="0" w:space="0" w:color="auto"/>
      </w:divBdr>
    </w:div>
    <w:div w:id="1601447433">
      <w:bodyDiv w:val="1"/>
      <w:marLeft w:val="0"/>
      <w:marRight w:val="0"/>
      <w:marTop w:val="0"/>
      <w:marBottom w:val="0"/>
      <w:divBdr>
        <w:top w:val="none" w:sz="0" w:space="0" w:color="auto"/>
        <w:left w:val="none" w:sz="0" w:space="0" w:color="auto"/>
        <w:bottom w:val="none" w:sz="0" w:space="0" w:color="auto"/>
        <w:right w:val="none" w:sz="0" w:space="0" w:color="auto"/>
      </w:divBdr>
    </w:div>
    <w:div w:id="1629700548">
      <w:bodyDiv w:val="1"/>
      <w:marLeft w:val="0"/>
      <w:marRight w:val="0"/>
      <w:marTop w:val="0"/>
      <w:marBottom w:val="0"/>
      <w:divBdr>
        <w:top w:val="none" w:sz="0" w:space="0" w:color="auto"/>
        <w:left w:val="none" w:sz="0" w:space="0" w:color="auto"/>
        <w:bottom w:val="none" w:sz="0" w:space="0" w:color="auto"/>
        <w:right w:val="none" w:sz="0" w:space="0" w:color="auto"/>
      </w:divBdr>
    </w:div>
    <w:div w:id="1631133380">
      <w:bodyDiv w:val="1"/>
      <w:marLeft w:val="0"/>
      <w:marRight w:val="0"/>
      <w:marTop w:val="0"/>
      <w:marBottom w:val="0"/>
      <w:divBdr>
        <w:top w:val="none" w:sz="0" w:space="0" w:color="auto"/>
        <w:left w:val="none" w:sz="0" w:space="0" w:color="auto"/>
        <w:bottom w:val="none" w:sz="0" w:space="0" w:color="auto"/>
        <w:right w:val="none" w:sz="0" w:space="0" w:color="auto"/>
      </w:divBdr>
    </w:div>
    <w:div w:id="1636326115">
      <w:bodyDiv w:val="1"/>
      <w:marLeft w:val="0"/>
      <w:marRight w:val="0"/>
      <w:marTop w:val="0"/>
      <w:marBottom w:val="0"/>
      <w:divBdr>
        <w:top w:val="none" w:sz="0" w:space="0" w:color="auto"/>
        <w:left w:val="none" w:sz="0" w:space="0" w:color="auto"/>
        <w:bottom w:val="none" w:sz="0" w:space="0" w:color="auto"/>
        <w:right w:val="none" w:sz="0" w:space="0" w:color="auto"/>
      </w:divBdr>
    </w:div>
    <w:div w:id="1650205525">
      <w:bodyDiv w:val="1"/>
      <w:marLeft w:val="0"/>
      <w:marRight w:val="0"/>
      <w:marTop w:val="0"/>
      <w:marBottom w:val="0"/>
      <w:divBdr>
        <w:top w:val="none" w:sz="0" w:space="0" w:color="auto"/>
        <w:left w:val="none" w:sz="0" w:space="0" w:color="auto"/>
        <w:bottom w:val="none" w:sz="0" w:space="0" w:color="auto"/>
        <w:right w:val="none" w:sz="0" w:space="0" w:color="auto"/>
      </w:divBdr>
      <w:divsChild>
        <w:div w:id="1779986315">
          <w:marLeft w:val="0"/>
          <w:marRight w:val="0"/>
          <w:marTop w:val="0"/>
          <w:marBottom w:val="0"/>
          <w:divBdr>
            <w:top w:val="none" w:sz="0" w:space="0" w:color="auto"/>
            <w:left w:val="none" w:sz="0" w:space="0" w:color="auto"/>
            <w:bottom w:val="none" w:sz="0" w:space="0" w:color="auto"/>
            <w:right w:val="none" w:sz="0" w:space="0" w:color="auto"/>
          </w:divBdr>
        </w:div>
      </w:divsChild>
    </w:div>
    <w:div w:id="1651133077">
      <w:bodyDiv w:val="1"/>
      <w:marLeft w:val="0"/>
      <w:marRight w:val="0"/>
      <w:marTop w:val="0"/>
      <w:marBottom w:val="0"/>
      <w:divBdr>
        <w:top w:val="none" w:sz="0" w:space="0" w:color="auto"/>
        <w:left w:val="none" w:sz="0" w:space="0" w:color="auto"/>
        <w:bottom w:val="none" w:sz="0" w:space="0" w:color="auto"/>
        <w:right w:val="none" w:sz="0" w:space="0" w:color="auto"/>
      </w:divBdr>
    </w:div>
    <w:div w:id="1657878066">
      <w:bodyDiv w:val="1"/>
      <w:marLeft w:val="0"/>
      <w:marRight w:val="0"/>
      <w:marTop w:val="0"/>
      <w:marBottom w:val="0"/>
      <w:divBdr>
        <w:top w:val="none" w:sz="0" w:space="0" w:color="auto"/>
        <w:left w:val="none" w:sz="0" w:space="0" w:color="auto"/>
        <w:bottom w:val="none" w:sz="0" w:space="0" w:color="auto"/>
        <w:right w:val="none" w:sz="0" w:space="0" w:color="auto"/>
      </w:divBdr>
    </w:div>
    <w:div w:id="1670013075">
      <w:bodyDiv w:val="1"/>
      <w:marLeft w:val="0"/>
      <w:marRight w:val="0"/>
      <w:marTop w:val="0"/>
      <w:marBottom w:val="0"/>
      <w:divBdr>
        <w:top w:val="none" w:sz="0" w:space="0" w:color="auto"/>
        <w:left w:val="none" w:sz="0" w:space="0" w:color="auto"/>
        <w:bottom w:val="none" w:sz="0" w:space="0" w:color="auto"/>
        <w:right w:val="none" w:sz="0" w:space="0" w:color="auto"/>
      </w:divBdr>
      <w:divsChild>
        <w:div w:id="944072470">
          <w:marLeft w:val="0"/>
          <w:marRight w:val="0"/>
          <w:marTop w:val="120"/>
          <w:marBottom w:val="120"/>
          <w:divBdr>
            <w:top w:val="none" w:sz="0" w:space="0" w:color="auto"/>
            <w:left w:val="none" w:sz="0" w:space="0" w:color="auto"/>
            <w:bottom w:val="none" w:sz="0" w:space="0" w:color="auto"/>
            <w:right w:val="none" w:sz="0" w:space="0" w:color="auto"/>
          </w:divBdr>
        </w:div>
        <w:div w:id="1024556616">
          <w:marLeft w:val="0"/>
          <w:marRight w:val="0"/>
          <w:marTop w:val="120"/>
          <w:marBottom w:val="120"/>
          <w:divBdr>
            <w:top w:val="none" w:sz="0" w:space="0" w:color="auto"/>
            <w:left w:val="none" w:sz="0" w:space="0" w:color="auto"/>
            <w:bottom w:val="none" w:sz="0" w:space="0" w:color="auto"/>
            <w:right w:val="none" w:sz="0" w:space="0" w:color="auto"/>
          </w:divBdr>
        </w:div>
      </w:divsChild>
    </w:div>
    <w:div w:id="1688940350">
      <w:bodyDiv w:val="1"/>
      <w:marLeft w:val="0"/>
      <w:marRight w:val="0"/>
      <w:marTop w:val="0"/>
      <w:marBottom w:val="0"/>
      <w:divBdr>
        <w:top w:val="none" w:sz="0" w:space="0" w:color="auto"/>
        <w:left w:val="none" w:sz="0" w:space="0" w:color="auto"/>
        <w:bottom w:val="none" w:sz="0" w:space="0" w:color="auto"/>
        <w:right w:val="none" w:sz="0" w:space="0" w:color="auto"/>
      </w:divBdr>
    </w:div>
    <w:div w:id="1702440776">
      <w:bodyDiv w:val="1"/>
      <w:marLeft w:val="0"/>
      <w:marRight w:val="0"/>
      <w:marTop w:val="0"/>
      <w:marBottom w:val="0"/>
      <w:divBdr>
        <w:top w:val="none" w:sz="0" w:space="0" w:color="auto"/>
        <w:left w:val="none" w:sz="0" w:space="0" w:color="auto"/>
        <w:bottom w:val="none" w:sz="0" w:space="0" w:color="auto"/>
        <w:right w:val="none" w:sz="0" w:space="0" w:color="auto"/>
      </w:divBdr>
    </w:div>
    <w:div w:id="1702630499">
      <w:bodyDiv w:val="1"/>
      <w:marLeft w:val="0"/>
      <w:marRight w:val="0"/>
      <w:marTop w:val="0"/>
      <w:marBottom w:val="0"/>
      <w:divBdr>
        <w:top w:val="none" w:sz="0" w:space="0" w:color="auto"/>
        <w:left w:val="none" w:sz="0" w:space="0" w:color="auto"/>
        <w:bottom w:val="none" w:sz="0" w:space="0" w:color="auto"/>
        <w:right w:val="none" w:sz="0" w:space="0" w:color="auto"/>
      </w:divBdr>
    </w:div>
    <w:div w:id="1710840001">
      <w:bodyDiv w:val="1"/>
      <w:marLeft w:val="0"/>
      <w:marRight w:val="0"/>
      <w:marTop w:val="0"/>
      <w:marBottom w:val="0"/>
      <w:divBdr>
        <w:top w:val="none" w:sz="0" w:space="0" w:color="auto"/>
        <w:left w:val="none" w:sz="0" w:space="0" w:color="auto"/>
        <w:bottom w:val="none" w:sz="0" w:space="0" w:color="auto"/>
        <w:right w:val="none" w:sz="0" w:space="0" w:color="auto"/>
      </w:divBdr>
    </w:div>
    <w:div w:id="1712614113">
      <w:bodyDiv w:val="1"/>
      <w:marLeft w:val="0"/>
      <w:marRight w:val="0"/>
      <w:marTop w:val="0"/>
      <w:marBottom w:val="0"/>
      <w:divBdr>
        <w:top w:val="none" w:sz="0" w:space="0" w:color="auto"/>
        <w:left w:val="none" w:sz="0" w:space="0" w:color="auto"/>
        <w:bottom w:val="none" w:sz="0" w:space="0" w:color="auto"/>
        <w:right w:val="none" w:sz="0" w:space="0" w:color="auto"/>
      </w:divBdr>
      <w:divsChild>
        <w:div w:id="732506651">
          <w:marLeft w:val="75"/>
          <w:marRight w:val="375"/>
          <w:marTop w:val="75"/>
          <w:marBottom w:val="75"/>
          <w:divBdr>
            <w:top w:val="none" w:sz="0" w:space="0" w:color="auto"/>
            <w:left w:val="none" w:sz="0" w:space="0" w:color="auto"/>
            <w:bottom w:val="none" w:sz="0" w:space="0" w:color="auto"/>
            <w:right w:val="none" w:sz="0" w:space="0" w:color="auto"/>
          </w:divBdr>
          <w:divsChild>
            <w:div w:id="1779371490">
              <w:marLeft w:val="0"/>
              <w:marRight w:val="0"/>
              <w:marTop w:val="120"/>
              <w:marBottom w:val="120"/>
              <w:divBdr>
                <w:top w:val="none" w:sz="0" w:space="0" w:color="auto"/>
                <w:left w:val="none" w:sz="0" w:space="0" w:color="auto"/>
                <w:bottom w:val="none" w:sz="0" w:space="0" w:color="auto"/>
                <w:right w:val="none" w:sz="0" w:space="0" w:color="auto"/>
              </w:divBdr>
              <w:divsChild>
                <w:div w:id="698817500">
                  <w:marLeft w:val="0"/>
                  <w:marRight w:val="0"/>
                  <w:marTop w:val="120"/>
                  <w:marBottom w:val="120"/>
                  <w:divBdr>
                    <w:top w:val="none" w:sz="0" w:space="0" w:color="auto"/>
                    <w:left w:val="none" w:sz="0" w:space="0" w:color="auto"/>
                    <w:bottom w:val="none" w:sz="0" w:space="0" w:color="auto"/>
                    <w:right w:val="none" w:sz="0" w:space="0" w:color="auto"/>
                  </w:divBdr>
                  <w:divsChild>
                    <w:div w:id="2059279036">
                      <w:marLeft w:val="465"/>
                      <w:marRight w:val="0"/>
                      <w:marTop w:val="120"/>
                      <w:marBottom w:val="0"/>
                      <w:divBdr>
                        <w:top w:val="none" w:sz="0" w:space="0" w:color="auto"/>
                        <w:left w:val="none" w:sz="0" w:space="0" w:color="auto"/>
                        <w:bottom w:val="none" w:sz="0" w:space="0" w:color="auto"/>
                        <w:right w:val="none" w:sz="0" w:space="0" w:color="auto"/>
                      </w:divBdr>
                      <w:divsChild>
                        <w:div w:id="689840831">
                          <w:marLeft w:val="0"/>
                          <w:marRight w:val="0"/>
                          <w:marTop w:val="120"/>
                          <w:marBottom w:val="120"/>
                          <w:divBdr>
                            <w:top w:val="none" w:sz="0" w:space="0" w:color="auto"/>
                            <w:left w:val="none" w:sz="0" w:space="0" w:color="auto"/>
                            <w:bottom w:val="none" w:sz="0" w:space="0" w:color="auto"/>
                            <w:right w:val="none" w:sz="0" w:space="0" w:color="auto"/>
                          </w:divBdr>
                          <w:divsChild>
                            <w:div w:id="1319399">
                              <w:marLeft w:val="0"/>
                              <w:marRight w:val="0"/>
                              <w:marTop w:val="120"/>
                              <w:marBottom w:val="120"/>
                              <w:divBdr>
                                <w:top w:val="none" w:sz="0" w:space="0" w:color="auto"/>
                                <w:left w:val="none" w:sz="0" w:space="0" w:color="auto"/>
                                <w:bottom w:val="none" w:sz="0" w:space="0" w:color="auto"/>
                                <w:right w:val="none" w:sz="0" w:space="0" w:color="auto"/>
                              </w:divBdr>
                              <w:divsChild>
                                <w:div w:id="340280882">
                                  <w:marLeft w:val="0"/>
                                  <w:marRight w:val="0"/>
                                  <w:marTop w:val="120"/>
                                  <w:marBottom w:val="120"/>
                                  <w:divBdr>
                                    <w:top w:val="none" w:sz="0" w:space="0" w:color="auto"/>
                                    <w:left w:val="none" w:sz="0" w:space="0" w:color="auto"/>
                                    <w:bottom w:val="none" w:sz="0" w:space="0" w:color="auto"/>
                                    <w:right w:val="none" w:sz="0" w:space="0" w:color="auto"/>
                                  </w:divBdr>
                                  <w:divsChild>
                                    <w:div w:id="2090616437">
                                      <w:marLeft w:val="0"/>
                                      <w:marRight w:val="0"/>
                                      <w:marTop w:val="120"/>
                                      <w:marBottom w:val="120"/>
                                      <w:divBdr>
                                        <w:top w:val="none" w:sz="0" w:space="0" w:color="auto"/>
                                        <w:left w:val="none" w:sz="0" w:space="0" w:color="auto"/>
                                        <w:bottom w:val="none" w:sz="0" w:space="0" w:color="auto"/>
                                        <w:right w:val="none" w:sz="0" w:space="0" w:color="auto"/>
                                      </w:divBdr>
                                      <w:divsChild>
                                        <w:div w:id="673725846">
                                          <w:marLeft w:val="0"/>
                                          <w:marRight w:val="0"/>
                                          <w:marTop w:val="120"/>
                                          <w:marBottom w:val="120"/>
                                          <w:divBdr>
                                            <w:top w:val="none" w:sz="0" w:space="0" w:color="auto"/>
                                            <w:left w:val="none" w:sz="0" w:space="0" w:color="auto"/>
                                            <w:bottom w:val="none" w:sz="0" w:space="0" w:color="auto"/>
                                            <w:right w:val="none" w:sz="0" w:space="0" w:color="auto"/>
                                          </w:divBdr>
                                          <w:divsChild>
                                            <w:div w:id="422799361">
                                              <w:marLeft w:val="0"/>
                                              <w:marRight w:val="0"/>
                                              <w:marTop w:val="120"/>
                                              <w:marBottom w:val="120"/>
                                              <w:divBdr>
                                                <w:top w:val="none" w:sz="0" w:space="0" w:color="auto"/>
                                                <w:left w:val="none" w:sz="0" w:space="0" w:color="auto"/>
                                                <w:bottom w:val="none" w:sz="0" w:space="0" w:color="auto"/>
                                                <w:right w:val="none" w:sz="0" w:space="0" w:color="auto"/>
                                              </w:divBdr>
                                              <w:divsChild>
                                                <w:div w:id="4747565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3455114">
                                          <w:marLeft w:val="0"/>
                                          <w:marRight w:val="0"/>
                                          <w:marTop w:val="120"/>
                                          <w:marBottom w:val="120"/>
                                          <w:divBdr>
                                            <w:top w:val="none" w:sz="0" w:space="0" w:color="auto"/>
                                            <w:left w:val="none" w:sz="0" w:space="0" w:color="auto"/>
                                            <w:bottom w:val="none" w:sz="0" w:space="0" w:color="auto"/>
                                            <w:right w:val="none" w:sz="0" w:space="0" w:color="auto"/>
                                          </w:divBdr>
                                          <w:divsChild>
                                            <w:div w:id="1537043538">
                                              <w:marLeft w:val="0"/>
                                              <w:marRight w:val="0"/>
                                              <w:marTop w:val="120"/>
                                              <w:marBottom w:val="120"/>
                                              <w:divBdr>
                                                <w:top w:val="none" w:sz="0" w:space="0" w:color="auto"/>
                                                <w:left w:val="none" w:sz="0" w:space="0" w:color="auto"/>
                                                <w:bottom w:val="none" w:sz="0" w:space="0" w:color="auto"/>
                                                <w:right w:val="none" w:sz="0" w:space="0" w:color="auto"/>
                                              </w:divBdr>
                                              <w:divsChild>
                                                <w:div w:id="9997712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99175534">
                                          <w:marLeft w:val="0"/>
                                          <w:marRight w:val="0"/>
                                          <w:marTop w:val="120"/>
                                          <w:marBottom w:val="120"/>
                                          <w:divBdr>
                                            <w:top w:val="none" w:sz="0" w:space="0" w:color="auto"/>
                                            <w:left w:val="none" w:sz="0" w:space="0" w:color="auto"/>
                                            <w:bottom w:val="none" w:sz="0" w:space="0" w:color="auto"/>
                                            <w:right w:val="none" w:sz="0" w:space="0" w:color="auto"/>
                                          </w:divBdr>
                                          <w:divsChild>
                                            <w:div w:id="147750289">
                                              <w:marLeft w:val="0"/>
                                              <w:marRight w:val="0"/>
                                              <w:marTop w:val="120"/>
                                              <w:marBottom w:val="120"/>
                                              <w:divBdr>
                                                <w:top w:val="none" w:sz="0" w:space="0" w:color="auto"/>
                                                <w:left w:val="none" w:sz="0" w:space="0" w:color="auto"/>
                                                <w:bottom w:val="none" w:sz="0" w:space="0" w:color="auto"/>
                                                <w:right w:val="none" w:sz="0" w:space="0" w:color="auto"/>
                                              </w:divBdr>
                                              <w:divsChild>
                                                <w:div w:id="8909266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74686587">
                                          <w:marLeft w:val="0"/>
                                          <w:marRight w:val="0"/>
                                          <w:marTop w:val="120"/>
                                          <w:marBottom w:val="120"/>
                                          <w:divBdr>
                                            <w:top w:val="none" w:sz="0" w:space="0" w:color="auto"/>
                                            <w:left w:val="none" w:sz="0" w:space="0" w:color="auto"/>
                                            <w:bottom w:val="none" w:sz="0" w:space="0" w:color="auto"/>
                                            <w:right w:val="none" w:sz="0" w:space="0" w:color="auto"/>
                                          </w:divBdr>
                                          <w:divsChild>
                                            <w:div w:id="796604178">
                                              <w:marLeft w:val="0"/>
                                              <w:marRight w:val="0"/>
                                              <w:marTop w:val="120"/>
                                              <w:marBottom w:val="120"/>
                                              <w:divBdr>
                                                <w:top w:val="none" w:sz="0" w:space="0" w:color="auto"/>
                                                <w:left w:val="none" w:sz="0" w:space="0" w:color="auto"/>
                                                <w:bottom w:val="none" w:sz="0" w:space="0" w:color="auto"/>
                                                <w:right w:val="none" w:sz="0" w:space="0" w:color="auto"/>
                                              </w:divBdr>
                                              <w:divsChild>
                                                <w:div w:id="113456493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80390162">
                                          <w:marLeft w:val="0"/>
                                          <w:marRight w:val="0"/>
                                          <w:marTop w:val="120"/>
                                          <w:marBottom w:val="120"/>
                                          <w:divBdr>
                                            <w:top w:val="none" w:sz="0" w:space="0" w:color="auto"/>
                                            <w:left w:val="none" w:sz="0" w:space="0" w:color="auto"/>
                                            <w:bottom w:val="none" w:sz="0" w:space="0" w:color="auto"/>
                                            <w:right w:val="none" w:sz="0" w:space="0" w:color="auto"/>
                                          </w:divBdr>
                                          <w:divsChild>
                                            <w:div w:id="1509639795">
                                              <w:marLeft w:val="0"/>
                                              <w:marRight w:val="0"/>
                                              <w:marTop w:val="120"/>
                                              <w:marBottom w:val="120"/>
                                              <w:divBdr>
                                                <w:top w:val="none" w:sz="0" w:space="0" w:color="auto"/>
                                                <w:left w:val="none" w:sz="0" w:space="0" w:color="auto"/>
                                                <w:bottom w:val="none" w:sz="0" w:space="0" w:color="auto"/>
                                                <w:right w:val="none" w:sz="0" w:space="0" w:color="auto"/>
                                              </w:divBdr>
                                              <w:divsChild>
                                                <w:div w:id="9011383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00823613">
                                          <w:marLeft w:val="0"/>
                                          <w:marRight w:val="0"/>
                                          <w:marTop w:val="120"/>
                                          <w:marBottom w:val="120"/>
                                          <w:divBdr>
                                            <w:top w:val="none" w:sz="0" w:space="0" w:color="auto"/>
                                            <w:left w:val="none" w:sz="0" w:space="0" w:color="auto"/>
                                            <w:bottom w:val="none" w:sz="0" w:space="0" w:color="auto"/>
                                            <w:right w:val="none" w:sz="0" w:space="0" w:color="auto"/>
                                          </w:divBdr>
                                        </w:div>
                                        <w:div w:id="1252541963">
                                          <w:marLeft w:val="0"/>
                                          <w:marRight w:val="0"/>
                                          <w:marTop w:val="120"/>
                                          <w:marBottom w:val="120"/>
                                          <w:divBdr>
                                            <w:top w:val="none" w:sz="0" w:space="0" w:color="auto"/>
                                            <w:left w:val="none" w:sz="0" w:space="0" w:color="auto"/>
                                            <w:bottom w:val="none" w:sz="0" w:space="0" w:color="auto"/>
                                            <w:right w:val="none" w:sz="0" w:space="0" w:color="auto"/>
                                          </w:divBdr>
                                          <w:divsChild>
                                            <w:div w:id="1849325301">
                                              <w:marLeft w:val="0"/>
                                              <w:marRight w:val="0"/>
                                              <w:marTop w:val="120"/>
                                              <w:marBottom w:val="120"/>
                                              <w:divBdr>
                                                <w:top w:val="none" w:sz="0" w:space="0" w:color="auto"/>
                                                <w:left w:val="none" w:sz="0" w:space="0" w:color="auto"/>
                                                <w:bottom w:val="none" w:sz="0" w:space="0" w:color="auto"/>
                                                <w:right w:val="none" w:sz="0" w:space="0" w:color="auto"/>
                                              </w:divBdr>
                                              <w:divsChild>
                                                <w:div w:id="21141996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83078462">
                                          <w:marLeft w:val="0"/>
                                          <w:marRight w:val="0"/>
                                          <w:marTop w:val="120"/>
                                          <w:marBottom w:val="120"/>
                                          <w:divBdr>
                                            <w:top w:val="none" w:sz="0" w:space="0" w:color="auto"/>
                                            <w:left w:val="none" w:sz="0" w:space="0" w:color="auto"/>
                                            <w:bottom w:val="none" w:sz="0" w:space="0" w:color="auto"/>
                                            <w:right w:val="none" w:sz="0" w:space="0" w:color="auto"/>
                                          </w:divBdr>
                                          <w:divsChild>
                                            <w:div w:id="1772239104">
                                              <w:marLeft w:val="0"/>
                                              <w:marRight w:val="0"/>
                                              <w:marTop w:val="120"/>
                                              <w:marBottom w:val="120"/>
                                              <w:divBdr>
                                                <w:top w:val="none" w:sz="0" w:space="0" w:color="auto"/>
                                                <w:left w:val="none" w:sz="0" w:space="0" w:color="auto"/>
                                                <w:bottom w:val="none" w:sz="0" w:space="0" w:color="auto"/>
                                                <w:right w:val="none" w:sz="0" w:space="0" w:color="auto"/>
                                              </w:divBdr>
                                              <w:divsChild>
                                                <w:div w:id="3371964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33265507">
                                          <w:marLeft w:val="0"/>
                                          <w:marRight w:val="0"/>
                                          <w:marTop w:val="120"/>
                                          <w:marBottom w:val="120"/>
                                          <w:divBdr>
                                            <w:top w:val="none" w:sz="0" w:space="0" w:color="auto"/>
                                            <w:left w:val="none" w:sz="0" w:space="0" w:color="auto"/>
                                            <w:bottom w:val="none" w:sz="0" w:space="0" w:color="auto"/>
                                            <w:right w:val="none" w:sz="0" w:space="0" w:color="auto"/>
                                          </w:divBdr>
                                          <w:divsChild>
                                            <w:div w:id="1108162859">
                                              <w:marLeft w:val="0"/>
                                              <w:marRight w:val="0"/>
                                              <w:marTop w:val="120"/>
                                              <w:marBottom w:val="120"/>
                                              <w:divBdr>
                                                <w:top w:val="none" w:sz="0" w:space="0" w:color="auto"/>
                                                <w:left w:val="none" w:sz="0" w:space="0" w:color="auto"/>
                                                <w:bottom w:val="none" w:sz="0" w:space="0" w:color="auto"/>
                                                <w:right w:val="none" w:sz="0" w:space="0" w:color="auto"/>
                                              </w:divBdr>
                                              <w:divsChild>
                                                <w:div w:id="2919122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22609261">
                                          <w:marLeft w:val="0"/>
                                          <w:marRight w:val="0"/>
                                          <w:marTop w:val="120"/>
                                          <w:marBottom w:val="120"/>
                                          <w:divBdr>
                                            <w:top w:val="none" w:sz="0" w:space="0" w:color="auto"/>
                                            <w:left w:val="none" w:sz="0" w:space="0" w:color="auto"/>
                                            <w:bottom w:val="none" w:sz="0" w:space="0" w:color="auto"/>
                                            <w:right w:val="none" w:sz="0" w:space="0" w:color="auto"/>
                                          </w:divBdr>
                                          <w:divsChild>
                                            <w:div w:id="1384937750">
                                              <w:marLeft w:val="0"/>
                                              <w:marRight w:val="0"/>
                                              <w:marTop w:val="120"/>
                                              <w:marBottom w:val="120"/>
                                              <w:divBdr>
                                                <w:top w:val="none" w:sz="0" w:space="0" w:color="auto"/>
                                                <w:left w:val="none" w:sz="0" w:space="0" w:color="auto"/>
                                                <w:bottom w:val="none" w:sz="0" w:space="0" w:color="auto"/>
                                                <w:right w:val="none" w:sz="0" w:space="0" w:color="auto"/>
                                              </w:divBdr>
                                              <w:divsChild>
                                                <w:div w:id="196079804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67434747">
                                          <w:marLeft w:val="0"/>
                                          <w:marRight w:val="0"/>
                                          <w:marTop w:val="120"/>
                                          <w:marBottom w:val="120"/>
                                          <w:divBdr>
                                            <w:top w:val="none" w:sz="0" w:space="0" w:color="auto"/>
                                            <w:left w:val="none" w:sz="0" w:space="0" w:color="auto"/>
                                            <w:bottom w:val="none" w:sz="0" w:space="0" w:color="auto"/>
                                            <w:right w:val="none" w:sz="0" w:space="0" w:color="auto"/>
                                          </w:divBdr>
                                          <w:divsChild>
                                            <w:div w:id="875586920">
                                              <w:marLeft w:val="0"/>
                                              <w:marRight w:val="0"/>
                                              <w:marTop w:val="120"/>
                                              <w:marBottom w:val="120"/>
                                              <w:divBdr>
                                                <w:top w:val="none" w:sz="0" w:space="0" w:color="auto"/>
                                                <w:left w:val="none" w:sz="0" w:space="0" w:color="auto"/>
                                                <w:bottom w:val="none" w:sz="0" w:space="0" w:color="auto"/>
                                                <w:right w:val="none" w:sz="0" w:space="0" w:color="auto"/>
                                              </w:divBdr>
                                              <w:divsChild>
                                                <w:div w:id="12735951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31150495">
                                          <w:marLeft w:val="0"/>
                                          <w:marRight w:val="0"/>
                                          <w:marTop w:val="120"/>
                                          <w:marBottom w:val="120"/>
                                          <w:divBdr>
                                            <w:top w:val="none" w:sz="0" w:space="0" w:color="auto"/>
                                            <w:left w:val="none" w:sz="0" w:space="0" w:color="auto"/>
                                            <w:bottom w:val="none" w:sz="0" w:space="0" w:color="auto"/>
                                            <w:right w:val="none" w:sz="0" w:space="0" w:color="auto"/>
                                          </w:divBdr>
                                          <w:divsChild>
                                            <w:div w:id="1189105889">
                                              <w:marLeft w:val="0"/>
                                              <w:marRight w:val="0"/>
                                              <w:marTop w:val="120"/>
                                              <w:marBottom w:val="120"/>
                                              <w:divBdr>
                                                <w:top w:val="none" w:sz="0" w:space="0" w:color="auto"/>
                                                <w:left w:val="none" w:sz="0" w:space="0" w:color="auto"/>
                                                <w:bottom w:val="none" w:sz="0" w:space="0" w:color="auto"/>
                                                <w:right w:val="none" w:sz="0" w:space="0" w:color="auto"/>
                                              </w:divBdr>
                                              <w:divsChild>
                                                <w:div w:id="11077731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54034109">
                                          <w:marLeft w:val="0"/>
                                          <w:marRight w:val="0"/>
                                          <w:marTop w:val="120"/>
                                          <w:marBottom w:val="120"/>
                                          <w:divBdr>
                                            <w:top w:val="none" w:sz="0" w:space="0" w:color="auto"/>
                                            <w:left w:val="none" w:sz="0" w:space="0" w:color="auto"/>
                                            <w:bottom w:val="none" w:sz="0" w:space="0" w:color="auto"/>
                                            <w:right w:val="none" w:sz="0" w:space="0" w:color="auto"/>
                                          </w:divBdr>
                                          <w:divsChild>
                                            <w:div w:id="2084987740">
                                              <w:marLeft w:val="0"/>
                                              <w:marRight w:val="0"/>
                                              <w:marTop w:val="120"/>
                                              <w:marBottom w:val="120"/>
                                              <w:divBdr>
                                                <w:top w:val="none" w:sz="0" w:space="0" w:color="auto"/>
                                                <w:left w:val="none" w:sz="0" w:space="0" w:color="auto"/>
                                                <w:bottom w:val="none" w:sz="0" w:space="0" w:color="auto"/>
                                                <w:right w:val="none" w:sz="0" w:space="0" w:color="auto"/>
                                              </w:divBdr>
                                              <w:divsChild>
                                                <w:div w:id="99171330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67617395">
                                          <w:marLeft w:val="0"/>
                                          <w:marRight w:val="0"/>
                                          <w:marTop w:val="120"/>
                                          <w:marBottom w:val="120"/>
                                          <w:divBdr>
                                            <w:top w:val="none" w:sz="0" w:space="0" w:color="auto"/>
                                            <w:left w:val="none" w:sz="0" w:space="0" w:color="auto"/>
                                            <w:bottom w:val="none" w:sz="0" w:space="0" w:color="auto"/>
                                            <w:right w:val="none" w:sz="0" w:space="0" w:color="auto"/>
                                          </w:divBdr>
                                          <w:divsChild>
                                            <w:div w:id="1958482768">
                                              <w:marLeft w:val="0"/>
                                              <w:marRight w:val="0"/>
                                              <w:marTop w:val="120"/>
                                              <w:marBottom w:val="120"/>
                                              <w:divBdr>
                                                <w:top w:val="none" w:sz="0" w:space="0" w:color="auto"/>
                                                <w:left w:val="none" w:sz="0" w:space="0" w:color="auto"/>
                                                <w:bottom w:val="none" w:sz="0" w:space="0" w:color="auto"/>
                                                <w:right w:val="none" w:sz="0" w:space="0" w:color="auto"/>
                                              </w:divBdr>
                                              <w:divsChild>
                                                <w:div w:id="13896484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75811718">
                                          <w:marLeft w:val="0"/>
                                          <w:marRight w:val="0"/>
                                          <w:marTop w:val="120"/>
                                          <w:marBottom w:val="120"/>
                                          <w:divBdr>
                                            <w:top w:val="none" w:sz="0" w:space="0" w:color="auto"/>
                                            <w:left w:val="none" w:sz="0" w:space="0" w:color="auto"/>
                                            <w:bottom w:val="none" w:sz="0" w:space="0" w:color="auto"/>
                                            <w:right w:val="none" w:sz="0" w:space="0" w:color="auto"/>
                                          </w:divBdr>
                                          <w:divsChild>
                                            <w:div w:id="83721435">
                                              <w:marLeft w:val="0"/>
                                              <w:marRight w:val="0"/>
                                              <w:marTop w:val="120"/>
                                              <w:marBottom w:val="120"/>
                                              <w:divBdr>
                                                <w:top w:val="none" w:sz="0" w:space="0" w:color="auto"/>
                                                <w:left w:val="none" w:sz="0" w:space="0" w:color="auto"/>
                                                <w:bottom w:val="none" w:sz="0" w:space="0" w:color="auto"/>
                                                <w:right w:val="none" w:sz="0" w:space="0" w:color="auto"/>
                                              </w:divBdr>
                                              <w:divsChild>
                                                <w:div w:id="209377607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0615977">
      <w:bodyDiv w:val="1"/>
      <w:marLeft w:val="0"/>
      <w:marRight w:val="0"/>
      <w:marTop w:val="0"/>
      <w:marBottom w:val="0"/>
      <w:divBdr>
        <w:top w:val="none" w:sz="0" w:space="0" w:color="auto"/>
        <w:left w:val="none" w:sz="0" w:space="0" w:color="auto"/>
        <w:bottom w:val="none" w:sz="0" w:space="0" w:color="auto"/>
        <w:right w:val="none" w:sz="0" w:space="0" w:color="auto"/>
      </w:divBdr>
      <w:divsChild>
        <w:div w:id="1102921431">
          <w:marLeft w:val="0"/>
          <w:marRight w:val="0"/>
          <w:marTop w:val="0"/>
          <w:marBottom w:val="0"/>
          <w:divBdr>
            <w:top w:val="none" w:sz="0" w:space="0" w:color="auto"/>
            <w:left w:val="none" w:sz="0" w:space="0" w:color="auto"/>
            <w:bottom w:val="none" w:sz="0" w:space="0" w:color="auto"/>
            <w:right w:val="none" w:sz="0" w:space="0" w:color="auto"/>
          </w:divBdr>
          <w:divsChild>
            <w:div w:id="2769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840">
      <w:bodyDiv w:val="1"/>
      <w:marLeft w:val="0"/>
      <w:marRight w:val="0"/>
      <w:marTop w:val="0"/>
      <w:marBottom w:val="0"/>
      <w:divBdr>
        <w:top w:val="none" w:sz="0" w:space="0" w:color="auto"/>
        <w:left w:val="none" w:sz="0" w:space="0" w:color="auto"/>
        <w:bottom w:val="none" w:sz="0" w:space="0" w:color="auto"/>
        <w:right w:val="none" w:sz="0" w:space="0" w:color="auto"/>
      </w:divBdr>
    </w:div>
    <w:div w:id="1750694436">
      <w:bodyDiv w:val="1"/>
      <w:marLeft w:val="0"/>
      <w:marRight w:val="0"/>
      <w:marTop w:val="0"/>
      <w:marBottom w:val="0"/>
      <w:divBdr>
        <w:top w:val="none" w:sz="0" w:space="0" w:color="auto"/>
        <w:left w:val="none" w:sz="0" w:space="0" w:color="auto"/>
        <w:bottom w:val="none" w:sz="0" w:space="0" w:color="auto"/>
        <w:right w:val="none" w:sz="0" w:space="0" w:color="auto"/>
      </w:divBdr>
    </w:div>
    <w:div w:id="1795558780">
      <w:bodyDiv w:val="1"/>
      <w:marLeft w:val="0"/>
      <w:marRight w:val="0"/>
      <w:marTop w:val="0"/>
      <w:marBottom w:val="0"/>
      <w:divBdr>
        <w:top w:val="none" w:sz="0" w:space="0" w:color="auto"/>
        <w:left w:val="none" w:sz="0" w:space="0" w:color="auto"/>
        <w:bottom w:val="none" w:sz="0" w:space="0" w:color="auto"/>
        <w:right w:val="none" w:sz="0" w:space="0" w:color="auto"/>
      </w:divBdr>
    </w:div>
    <w:div w:id="1795560155">
      <w:bodyDiv w:val="1"/>
      <w:marLeft w:val="0"/>
      <w:marRight w:val="0"/>
      <w:marTop w:val="0"/>
      <w:marBottom w:val="0"/>
      <w:divBdr>
        <w:top w:val="none" w:sz="0" w:space="0" w:color="auto"/>
        <w:left w:val="none" w:sz="0" w:space="0" w:color="auto"/>
        <w:bottom w:val="none" w:sz="0" w:space="0" w:color="auto"/>
        <w:right w:val="none" w:sz="0" w:space="0" w:color="auto"/>
      </w:divBdr>
    </w:div>
    <w:div w:id="1812820904">
      <w:bodyDiv w:val="1"/>
      <w:marLeft w:val="0"/>
      <w:marRight w:val="0"/>
      <w:marTop w:val="0"/>
      <w:marBottom w:val="0"/>
      <w:divBdr>
        <w:top w:val="none" w:sz="0" w:space="0" w:color="auto"/>
        <w:left w:val="none" w:sz="0" w:space="0" w:color="auto"/>
        <w:bottom w:val="none" w:sz="0" w:space="0" w:color="auto"/>
        <w:right w:val="none" w:sz="0" w:space="0" w:color="auto"/>
      </w:divBdr>
    </w:div>
    <w:div w:id="1818574826">
      <w:bodyDiv w:val="1"/>
      <w:marLeft w:val="0"/>
      <w:marRight w:val="0"/>
      <w:marTop w:val="0"/>
      <w:marBottom w:val="0"/>
      <w:divBdr>
        <w:top w:val="none" w:sz="0" w:space="0" w:color="auto"/>
        <w:left w:val="none" w:sz="0" w:space="0" w:color="auto"/>
        <w:bottom w:val="none" w:sz="0" w:space="0" w:color="auto"/>
        <w:right w:val="none" w:sz="0" w:space="0" w:color="auto"/>
      </w:divBdr>
    </w:div>
    <w:div w:id="1820076793">
      <w:bodyDiv w:val="1"/>
      <w:marLeft w:val="0"/>
      <w:marRight w:val="0"/>
      <w:marTop w:val="0"/>
      <w:marBottom w:val="0"/>
      <w:divBdr>
        <w:top w:val="none" w:sz="0" w:space="0" w:color="auto"/>
        <w:left w:val="none" w:sz="0" w:space="0" w:color="auto"/>
        <w:bottom w:val="none" w:sz="0" w:space="0" w:color="auto"/>
        <w:right w:val="none" w:sz="0" w:space="0" w:color="auto"/>
      </w:divBdr>
    </w:div>
    <w:div w:id="1825661513">
      <w:bodyDiv w:val="1"/>
      <w:marLeft w:val="0"/>
      <w:marRight w:val="0"/>
      <w:marTop w:val="0"/>
      <w:marBottom w:val="0"/>
      <w:divBdr>
        <w:top w:val="none" w:sz="0" w:space="0" w:color="auto"/>
        <w:left w:val="none" w:sz="0" w:space="0" w:color="auto"/>
        <w:bottom w:val="none" w:sz="0" w:space="0" w:color="auto"/>
        <w:right w:val="none" w:sz="0" w:space="0" w:color="auto"/>
      </w:divBdr>
    </w:div>
    <w:div w:id="1829586979">
      <w:bodyDiv w:val="1"/>
      <w:marLeft w:val="0"/>
      <w:marRight w:val="0"/>
      <w:marTop w:val="0"/>
      <w:marBottom w:val="0"/>
      <w:divBdr>
        <w:top w:val="none" w:sz="0" w:space="0" w:color="auto"/>
        <w:left w:val="none" w:sz="0" w:space="0" w:color="auto"/>
        <w:bottom w:val="none" w:sz="0" w:space="0" w:color="auto"/>
        <w:right w:val="none" w:sz="0" w:space="0" w:color="auto"/>
      </w:divBdr>
    </w:div>
    <w:div w:id="1830514219">
      <w:bodyDiv w:val="1"/>
      <w:marLeft w:val="0"/>
      <w:marRight w:val="0"/>
      <w:marTop w:val="0"/>
      <w:marBottom w:val="0"/>
      <w:divBdr>
        <w:top w:val="none" w:sz="0" w:space="0" w:color="auto"/>
        <w:left w:val="none" w:sz="0" w:space="0" w:color="auto"/>
        <w:bottom w:val="none" w:sz="0" w:space="0" w:color="auto"/>
        <w:right w:val="none" w:sz="0" w:space="0" w:color="auto"/>
      </w:divBdr>
    </w:div>
    <w:div w:id="1831871062">
      <w:bodyDiv w:val="1"/>
      <w:marLeft w:val="0"/>
      <w:marRight w:val="0"/>
      <w:marTop w:val="0"/>
      <w:marBottom w:val="0"/>
      <w:divBdr>
        <w:top w:val="none" w:sz="0" w:space="0" w:color="auto"/>
        <w:left w:val="none" w:sz="0" w:space="0" w:color="auto"/>
        <w:bottom w:val="none" w:sz="0" w:space="0" w:color="auto"/>
        <w:right w:val="none" w:sz="0" w:space="0" w:color="auto"/>
      </w:divBdr>
    </w:div>
    <w:div w:id="1850368295">
      <w:bodyDiv w:val="1"/>
      <w:marLeft w:val="0"/>
      <w:marRight w:val="0"/>
      <w:marTop w:val="0"/>
      <w:marBottom w:val="0"/>
      <w:divBdr>
        <w:top w:val="none" w:sz="0" w:space="0" w:color="auto"/>
        <w:left w:val="none" w:sz="0" w:space="0" w:color="auto"/>
        <w:bottom w:val="none" w:sz="0" w:space="0" w:color="auto"/>
        <w:right w:val="none" w:sz="0" w:space="0" w:color="auto"/>
      </w:divBdr>
    </w:div>
    <w:div w:id="1851409795">
      <w:bodyDiv w:val="1"/>
      <w:marLeft w:val="0"/>
      <w:marRight w:val="0"/>
      <w:marTop w:val="0"/>
      <w:marBottom w:val="0"/>
      <w:divBdr>
        <w:top w:val="none" w:sz="0" w:space="0" w:color="auto"/>
        <w:left w:val="none" w:sz="0" w:space="0" w:color="auto"/>
        <w:bottom w:val="none" w:sz="0" w:space="0" w:color="auto"/>
        <w:right w:val="none" w:sz="0" w:space="0" w:color="auto"/>
      </w:divBdr>
    </w:div>
    <w:div w:id="1851866064">
      <w:bodyDiv w:val="1"/>
      <w:marLeft w:val="0"/>
      <w:marRight w:val="0"/>
      <w:marTop w:val="0"/>
      <w:marBottom w:val="0"/>
      <w:divBdr>
        <w:top w:val="none" w:sz="0" w:space="0" w:color="auto"/>
        <w:left w:val="none" w:sz="0" w:space="0" w:color="auto"/>
        <w:bottom w:val="none" w:sz="0" w:space="0" w:color="auto"/>
        <w:right w:val="none" w:sz="0" w:space="0" w:color="auto"/>
      </w:divBdr>
    </w:div>
    <w:div w:id="1854032147">
      <w:bodyDiv w:val="1"/>
      <w:marLeft w:val="0"/>
      <w:marRight w:val="0"/>
      <w:marTop w:val="0"/>
      <w:marBottom w:val="0"/>
      <w:divBdr>
        <w:top w:val="none" w:sz="0" w:space="0" w:color="auto"/>
        <w:left w:val="none" w:sz="0" w:space="0" w:color="auto"/>
        <w:bottom w:val="none" w:sz="0" w:space="0" w:color="auto"/>
        <w:right w:val="none" w:sz="0" w:space="0" w:color="auto"/>
      </w:divBdr>
    </w:div>
    <w:div w:id="1867062115">
      <w:bodyDiv w:val="1"/>
      <w:marLeft w:val="0"/>
      <w:marRight w:val="0"/>
      <w:marTop w:val="0"/>
      <w:marBottom w:val="0"/>
      <w:divBdr>
        <w:top w:val="none" w:sz="0" w:space="0" w:color="auto"/>
        <w:left w:val="none" w:sz="0" w:space="0" w:color="auto"/>
        <w:bottom w:val="none" w:sz="0" w:space="0" w:color="auto"/>
        <w:right w:val="none" w:sz="0" w:space="0" w:color="auto"/>
      </w:divBdr>
    </w:div>
    <w:div w:id="1871793851">
      <w:bodyDiv w:val="1"/>
      <w:marLeft w:val="0"/>
      <w:marRight w:val="0"/>
      <w:marTop w:val="0"/>
      <w:marBottom w:val="0"/>
      <w:divBdr>
        <w:top w:val="none" w:sz="0" w:space="0" w:color="auto"/>
        <w:left w:val="none" w:sz="0" w:space="0" w:color="auto"/>
        <w:bottom w:val="none" w:sz="0" w:space="0" w:color="auto"/>
        <w:right w:val="none" w:sz="0" w:space="0" w:color="auto"/>
      </w:divBdr>
    </w:div>
    <w:div w:id="1885096596">
      <w:bodyDiv w:val="1"/>
      <w:marLeft w:val="0"/>
      <w:marRight w:val="0"/>
      <w:marTop w:val="0"/>
      <w:marBottom w:val="0"/>
      <w:divBdr>
        <w:top w:val="none" w:sz="0" w:space="0" w:color="auto"/>
        <w:left w:val="none" w:sz="0" w:space="0" w:color="auto"/>
        <w:bottom w:val="none" w:sz="0" w:space="0" w:color="auto"/>
        <w:right w:val="none" w:sz="0" w:space="0" w:color="auto"/>
      </w:divBdr>
    </w:div>
    <w:div w:id="1964650273">
      <w:bodyDiv w:val="1"/>
      <w:marLeft w:val="0"/>
      <w:marRight w:val="0"/>
      <w:marTop w:val="0"/>
      <w:marBottom w:val="0"/>
      <w:divBdr>
        <w:top w:val="none" w:sz="0" w:space="0" w:color="auto"/>
        <w:left w:val="none" w:sz="0" w:space="0" w:color="auto"/>
        <w:bottom w:val="none" w:sz="0" w:space="0" w:color="auto"/>
        <w:right w:val="none" w:sz="0" w:space="0" w:color="auto"/>
      </w:divBdr>
    </w:div>
    <w:div w:id="1984852087">
      <w:bodyDiv w:val="1"/>
      <w:marLeft w:val="0"/>
      <w:marRight w:val="0"/>
      <w:marTop w:val="0"/>
      <w:marBottom w:val="0"/>
      <w:divBdr>
        <w:top w:val="none" w:sz="0" w:space="0" w:color="auto"/>
        <w:left w:val="none" w:sz="0" w:space="0" w:color="auto"/>
        <w:bottom w:val="none" w:sz="0" w:space="0" w:color="auto"/>
        <w:right w:val="none" w:sz="0" w:space="0" w:color="auto"/>
      </w:divBdr>
    </w:div>
    <w:div w:id="1990011289">
      <w:bodyDiv w:val="1"/>
      <w:marLeft w:val="0"/>
      <w:marRight w:val="0"/>
      <w:marTop w:val="0"/>
      <w:marBottom w:val="0"/>
      <w:divBdr>
        <w:top w:val="none" w:sz="0" w:space="0" w:color="auto"/>
        <w:left w:val="none" w:sz="0" w:space="0" w:color="auto"/>
        <w:bottom w:val="none" w:sz="0" w:space="0" w:color="auto"/>
        <w:right w:val="none" w:sz="0" w:space="0" w:color="auto"/>
      </w:divBdr>
    </w:div>
    <w:div w:id="1995985633">
      <w:bodyDiv w:val="1"/>
      <w:marLeft w:val="0"/>
      <w:marRight w:val="0"/>
      <w:marTop w:val="0"/>
      <w:marBottom w:val="0"/>
      <w:divBdr>
        <w:top w:val="none" w:sz="0" w:space="0" w:color="auto"/>
        <w:left w:val="none" w:sz="0" w:space="0" w:color="auto"/>
        <w:bottom w:val="none" w:sz="0" w:space="0" w:color="auto"/>
        <w:right w:val="none" w:sz="0" w:space="0" w:color="auto"/>
      </w:divBdr>
    </w:div>
    <w:div w:id="2007171684">
      <w:bodyDiv w:val="1"/>
      <w:marLeft w:val="0"/>
      <w:marRight w:val="0"/>
      <w:marTop w:val="0"/>
      <w:marBottom w:val="0"/>
      <w:divBdr>
        <w:top w:val="none" w:sz="0" w:space="0" w:color="auto"/>
        <w:left w:val="none" w:sz="0" w:space="0" w:color="auto"/>
        <w:bottom w:val="none" w:sz="0" w:space="0" w:color="auto"/>
        <w:right w:val="none" w:sz="0" w:space="0" w:color="auto"/>
      </w:divBdr>
      <w:divsChild>
        <w:div w:id="328482448">
          <w:marLeft w:val="0"/>
          <w:marRight w:val="0"/>
          <w:marTop w:val="120"/>
          <w:marBottom w:val="120"/>
          <w:divBdr>
            <w:top w:val="none" w:sz="0" w:space="0" w:color="auto"/>
            <w:left w:val="none" w:sz="0" w:space="0" w:color="auto"/>
            <w:bottom w:val="none" w:sz="0" w:space="0" w:color="auto"/>
            <w:right w:val="none" w:sz="0" w:space="0" w:color="auto"/>
          </w:divBdr>
        </w:div>
        <w:div w:id="831674491">
          <w:marLeft w:val="0"/>
          <w:marRight w:val="0"/>
          <w:marTop w:val="120"/>
          <w:marBottom w:val="120"/>
          <w:divBdr>
            <w:top w:val="none" w:sz="0" w:space="0" w:color="auto"/>
            <w:left w:val="none" w:sz="0" w:space="0" w:color="auto"/>
            <w:bottom w:val="none" w:sz="0" w:space="0" w:color="auto"/>
            <w:right w:val="none" w:sz="0" w:space="0" w:color="auto"/>
          </w:divBdr>
        </w:div>
        <w:div w:id="1331911567">
          <w:marLeft w:val="0"/>
          <w:marRight w:val="0"/>
          <w:marTop w:val="120"/>
          <w:marBottom w:val="120"/>
          <w:divBdr>
            <w:top w:val="none" w:sz="0" w:space="0" w:color="auto"/>
            <w:left w:val="none" w:sz="0" w:space="0" w:color="auto"/>
            <w:bottom w:val="none" w:sz="0" w:space="0" w:color="auto"/>
            <w:right w:val="none" w:sz="0" w:space="0" w:color="auto"/>
          </w:divBdr>
        </w:div>
      </w:divsChild>
    </w:div>
    <w:div w:id="2027822149">
      <w:bodyDiv w:val="1"/>
      <w:marLeft w:val="0"/>
      <w:marRight w:val="0"/>
      <w:marTop w:val="0"/>
      <w:marBottom w:val="0"/>
      <w:divBdr>
        <w:top w:val="none" w:sz="0" w:space="0" w:color="auto"/>
        <w:left w:val="none" w:sz="0" w:space="0" w:color="auto"/>
        <w:bottom w:val="none" w:sz="0" w:space="0" w:color="auto"/>
        <w:right w:val="none" w:sz="0" w:space="0" w:color="auto"/>
      </w:divBdr>
    </w:div>
    <w:div w:id="2031754468">
      <w:bodyDiv w:val="1"/>
      <w:marLeft w:val="0"/>
      <w:marRight w:val="0"/>
      <w:marTop w:val="0"/>
      <w:marBottom w:val="0"/>
      <w:divBdr>
        <w:top w:val="none" w:sz="0" w:space="0" w:color="auto"/>
        <w:left w:val="none" w:sz="0" w:space="0" w:color="auto"/>
        <w:bottom w:val="none" w:sz="0" w:space="0" w:color="auto"/>
        <w:right w:val="none" w:sz="0" w:space="0" w:color="auto"/>
      </w:divBdr>
    </w:div>
    <w:div w:id="2074615992">
      <w:bodyDiv w:val="1"/>
      <w:marLeft w:val="0"/>
      <w:marRight w:val="0"/>
      <w:marTop w:val="0"/>
      <w:marBottom w:val="0"/>
      <w:divBdr>
        <w:top w:val="none" w:sz="0" w:space="0" w:color="auto"/>
        <w:left w:val="none" w:sz="0" w:space="0" w:color="auto"/>
        <w:bottom w:val="none" w:sz="0" w:space="0" w:color="auto"/>
        <w:right w:val="none" w:sz="0" w:space="0" w:color="auto"/>
      </w:divBdr>
    </w:div>
    <w:div w:id="2080249681">
      <w:bodyDiv w:val="1"/>
      <w:marLeft w:val="0"/>
      <w:marRight w:val="0"/>
      <w:marTop w:val="0"/>
      <w:marBottom w:val="0"/>
      <w:divBdr>
        <w:top w:val="none" w:sz="0" w:space="0" w:color="auto"/>
        <w:left w:val="none" w:sz="0" w:space="0" w:color="auto"/>
        <w:bottom w:val="none" w:sz="0" w:space="0" w:color="auto"/>
        <w:right w:val="none" w:sz="0" w:space="0" w:color="auto"/>
      </w:divBdr>
      <w:divsChild>
        <w:div w:id="1357807575">
          <w:marLeft w:val="0"/>
          <w:marRight w:val="0"/>
          <w:marTop w:val="120"/>
          <w:marBottom w:val="120"/>
          <w:divBdr>
            <w:top w:val="none" w:sz="0" w:space="0" w:color="auto"/>
            <w:left w:val="none" w:sz="0" w:space="0" w:color="auto"/>
            <w:bottom w:val="none" w:sz="0" w:space="0" w:color="auto"/>
            <w:right w:val="none" w:sz="0" w:space="0" w:color="auto"/>
          </w:divBdr>
        </w:div>
      </w:divsChild>
    </w:div>
    <w:div w:id="2082020661">
      <w:bodyDiv w:val="1"/>
      <w:marLeft w:val="0"/>
      <w:marRight w:val="0"/>
      <w:marTop w:val="0"/>
      <w:marBottom w:val="0"/>
      <w:divBdr>
        <w:top w:val="none" w:sz="0" w:space="0" w:color="auto"/>
        <w:left w:val="none" w:sz="0" w:space="0" w:color="auto"/>
        <w:bottom w:val="none" w:sz="0" w:space="0" w:color="auto"/>
        <w:right w:val="none" w:sz="0" w:space="0" w:color="auto"/>
      </w:divBdr>
    </w:div>
    <w:div w:id="21113873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hyperlink" Target="https://mirrors.tuna.tsinghua.edu.cn/apache/zookeeper/"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6.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header" Target="header1.xml"/><Relationship Id="rId37" Type="http://schemas.openxmlformats.org/officeDocument/2006/relationships/footer" Target="footer3.xm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png"/><Relationship Id="rId27" Type="http://schemas.microsoft.com/office/2011/relationships/commentsExtended" Target="commentsExtended.xml"/><Relationship Id="rId30" Type="http://schemas.openxmlformats.org/officeDocument/2006/relationships/image" Target="media/image18.png"/><Relationship Id="rId35" Type="http://schemas.openxmlformats.org/officeDocument/2006/relationships/footer" Target="footer2.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eader" Target="header4.xml"/><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2.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5.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microsoft.com/office/2016/09/relationships/commentsIds" Target="commentsIds.xml"/><Relationship Id="rId36" Type="http://schemas.openxmlformats.org/officeDocument/2006/relationships/header" Target="header3.xm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eader" Target="header5.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png"/><Relationship Id="rId34" Type="http://schemas.openxmlformats.org/officeDocument/2006/relationships/footer" Target="footer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microsoft.com/office/2018/08/relationships/commentsExtensible" Target="commentsExtensible.xml"/><Relationship Id="rId24" Type="http://schemas.openxmlformats.org/officeDocument/2006/relationships/image" Target="media/image16.png"/><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image" Target="media/image48.png"/><Relationship Id="rId87" Type="http://schemas.microsoft.com/office/2011/relationships/people" Target="people.xml"/><Relationship Id="rId61" Type="http://schemas.openxmlformats.org/officeDocument/2006/relationships/image" Target="media/image43.png"/><Relationship Id="rId82"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19CA5-78B9-4FB4-93CF-33E96D280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13997</TotalTime>
  <Pages>42</Pages>
  <Words>3511</Words>
  <Characters>20017</Characters>
  <Application>Microsoft Office Word</Application>
  <DocSecurity>0</DocSecurity>
  <Lines>166</Lines>
  <Paragraphs>46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计算机语言的发展</vt:lpstr>
      <vt:lpstr>        1、机器语言</vt:lpstr>
      <vt:lpstr>        2、汇编语言</vt:lpstr>
      <vt:lpstr>        3、高级语言（面向用户并且高度封装的语言）</vt:lpstr>
      <vt:lpstr>    人机交互方式</vt:lpstr>
      <vt:lpstr>    2、JAVA版本</vt:lpstr>
      <vt:lpstr>    3、Java的运行过</vt:lpstr>
      <vt:lpstr>    4、跨平台性</vt:lpstr>
      <vt:lpstr>        1、Java的跨平台性</vt:lpstr>
      <vt:lpstr>        2、C语言的跨平台（多次编译，到处运行。）</vt:lpstr>
      <vt:lpstr>    5、解释性语言和编译型语言的区别和不同</vt:lpstr>
      <vt:lpstr>    6、Java程序设计环境</vt:lpstr>
      <vt:lpstr>        1、JDK(Java Development kit)</vt:lpstr>
      <vt:lpstr>        2、配置JAVA开发环境 </vt:lpstr>
      <vt:lpstr>    7、第一个程序 </vt:lpstr>
      <vt:lpstr>        1、编写第一个程序注意事项</vt:lpstr>
      <vt:lpstr>        2、关于定义类的注意事项</vt:lpstr>
      <vt:lpstr>        3、关于main方法的注意事项 </vt:lpstr>
      <vt:lpstr>        4、关于方法体中的代码注意事项</vt:lpstr>
      <vt:lpstr>        5、编辑阶段的注意事项</vt:lpstr>
      <vt:lpstr>        6、执行阶段的注意事项</vt:lpstr>
      <vt:lpstr>8、Scanner</vt:lpstr>
      <vt:lpstr>    1、使用Scanner的三个步骤：</vt:lpstr>
      <vt:lpstr>        1)导入Scanner类,位置：在有效代码的第一行！</vt:lpstr>
      <vt:lpstr>        2)实例化一个Scanner对象</vt:lpstr>
      <vt:lpstr>        3)获取用户输入的年龄</vt:lpstr>
      <vt:lpstr>    2、Scanner类还可以获取别的类型数据：</vt:lpstr>
      <vt:lpstr>        1、获取基本数据类型都是获取第一个空格之前的文本，以空格或回车结束！</vt:lpstr>
      <vt:lpstr>    3、例子</vt:lpstr>
      <vt:lpstr>8、变量和常量</vt:lpstr>
      <vt:lpstr>    1、变量</vt:lpstr>
      <vt:lpstr>    2、常量</vt:lpstr>
      <vt:lpstr>    3、关键字</vt:lpstr>
      <vt:lpstr>    4、标识符</vt:lpstr>
      <vt:lpstr>    5、命名规范</vt:lpstr>
      <vt:lpstr>    6、注释</vt:lpstr>
      <vt:lpstr>    7、反编译</vt:lpstr>
      <vt:lpstr>7、数据类型</vt:lpstr>
      <vt:lpstr>    基本数据类型</vt:lpstr>
      <vt:lpstr>    2、整型</vt:lpstr>
      <vt:lpstr>    2、浮点型</vt:lpstr>
      <vt:lpstr>    char型</vt:lpstr>
      <vt:lpstr>    3、转义字符</vt:lpstr>
      <vt:lpstr>    4、int类型和char类型的关系</vt:lpstr>
      <vt:lpstr>    6、布尔类型（boolean）</vt:lpstr>
      <vt:lpstr>    7、数值的比较</vt:lpstr>
      <vt:lpstr>8、数值类型的转换（不包括boolean）</vt:lpstr>
      <vt:lpstr>    1、自动类型转换：</vt:lpstr>
      <vt:lpstr>    2、强制类型转换(cast)</vt:lpstr>
      <vt:lpstr>运算符</vt:lpstr>
      <vt:lpstr>    算术运算符 （除了boolean）</vt:lpstr>
      <vt:lpstr>    自增减操（除了boolean）</vt:lpstr>
      <vt:lpstr>    赋值运算符</vt:lpstr>
      <vt:lpstr>    扩展赋值运算符</vt:lpstr>
      <vt:lpstr>    关系运算符</vt:lpstr>
      <vt:lpstr>    逻辑运算符</vt:lpstr>
      <vt:lpstr>    6、位运算</vt:lpstr>
      <vt:lpstr>        1、位运算的种类（除了~都为二元运算符）</vt:lpstr>
      <vt:lpstr>    三目运算符：</vt:lpstr>
      <vt:lpstr>流程控制 </vt:lpstr>
      <vt:lpstr>    块语句（block）</vt:lpstr>
      <vt:lpstr>    选择结构</vt:lpstr>
      <vt:lpstr>        单选结构</vt:lpstr>
      <vt:lpstr>    双选结构</vt:lpstr>
      <vt:lpstr>        语法: if(条件表达式) {</vt:lpstr>
      <vt:lpstr>    多选结构</vt:lpstr>
      <vt:lpstr>        、语法：</vt:lpstr>
      <vt:lpstr>        注：注意事项</vt:lpstr>
      <vt:lpstr>    switch-case</vt:lpstr>
      <vt:lpstr>    for循环</vt:lpstr>
      <vt:lpstr>        for循环语法：</vt:lpstr>
      <vt:lpstr>    中断控制语句</vt:lpstr>
      <vt:lpstr>        1、break</vt:lpstr>
      <vt:lpstr>        2、continue</vt:lpstr>
      <vt:lpstr>        3、label</vt:lpstr>
      <vt:lpstr>数组</vt:lpstr>
      <vt:lpstr>    1、数组的定义</vt:lpstr>
      <vt:lpstr>    一维数组</vt:lpstr>
      <vt:lpstr>        、数组的声明</vt:lpstr>
      <vt:lpstr>    二维数组</vt:lpstr>
      <vt:lpstr>面向对象（oop）</vt:lpstr>
      <vt:lpstr>    1、面向对象（objected oriented programming,oop）</vt:lpstr>
      <vt:lpstr>    2、类</vt:lpstr>
      <vt:lpstr>    3、对象</vt:lpstr>
      <vt:lpstr>    5、成员变量和局部变量</vt:lpstr>
      <vt:lpstr>    4、成员方法（技能）</vt:lpstr>
      <vt:lpstr>        什么是方法？</vt:lpstr>
      <vt:lpstr>        方法的作用？</vt:lpstr>
      <vt:lpstr>        方法的定义   </vt:lpstr>
      <vt:lpstr>        、方法的重载</vt:lpstr>
      <vt:lpstr>    7、构造方法（构造器constructor）</vt:lpstr>
      <vt:lpstr>    初始代码块</vt:lpstr>
      <vt:lpstr>    内部类+</vt:lpstr>
      <vt:lpstr>    对象创建的过程</vt:lpstr>
      <vt:lpstr>    对象数组</vt:lpstr>
      <vt:lpstr>    this</vt:lpstr>
      <vt:lpstr>    super</vt:lpstr>
      <vt:lpstr>    static 关键字</vt:lpstr>
      <vt:lpstr>面向对象三大特性</vt:lpstr>
      <vt:lpstr>    1、封装</vt:lpstr>
    </vt:vector>
  </TitlesOfParts>
  <Company/>
  <LinksUpToDate>false</LinksUpToDate>
  <CharactersWithSpaces>23482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李 斌</cp:lastModifiedBy>
  <cp:revision>72</cp:revision>
  <dcterms:created xsi:type="dcterms:W3CDTF">2018-09-03T09:19:00Z</dcterms:created>
  <dcterms:modified xsi:type="dcterms:W3CDTF">2021-07-27T15:59:00Z</dcterms:modified>
</cp:coreProperties>
</file>