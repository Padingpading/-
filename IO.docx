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34A53" w14:textId="3267DAA4" w:rsidR="007A1A2B" w:rsidRDefault="00201D64" w:rsidP="00F3539B">
      <w:pPr>
        <w:pStyle w:val="11"/>
      </w:pPr>
      <w:r>
        <w:t>IO</w:t>
      </w:r>
    </w:p>
    <w:p w14:paraId="720D1E75" w14:textId="0F3FBC35" w:rsidR="00201D64" w:rsidRDefault="00F3539B" w:rsidP="00F3539B">
      <w:pPr>
        <w:pStyle w:val="20"/>
      </w:pPr>
      <w:r w:rsidRPr="00F3539B">
        <w:t>I/O</w:t>
      </w:r>
      <w:r w:rsidRPr="00F3539B">
        <w:t>模型</w:t>
      </w:r>
    </w:p>
    <w:p w14:paraId="1B23FB99" w14:textId="3EECD632" w:rsidR="00F3539B" w:rsidRDefault="00F3539B" w:rsidP="00BB3A9D">
      <w:pPr>
        <w:pStyle w:val="3"/>
      </w:pPr>
      <w:r w:rsidRPr="00F3539B">
        <w:t>BIO</w:t>
      </w:r>
    </w:p>
    <w:p w14:paraId="1EE206CC" w14:textId="602B7049" w:rsidR="00BB15CB" w:rsidRPr="00BB15CB" w:rsidRDefault="00BB15CB" w:rsidP="00BB15CB">
      <w:pPr>
        <w:ind w:firstLine="420"/>
        <w:jc w:val="center"/>
      </w:pPr>
      <w:r>
        <w:rPr>
          <w:noProof/>
        </w:rPr>
        <w:drawing>
          <wp:inline distT="0" distB="0" distL="0" distR="0" wp14:anchorId="7D7F98DA" wp14:editId="2317D876">
            <wp:extent cx="2880000" cy="1811703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811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0A5D6" w14:textId="2D6EE240" w:rsidR="00BB3A9D" w:rsidRDefault="00BB3A9D" w:rsidP="00BB3A9D">
      <w:pPr>
        <w:ind w:firstLine="420"/>
      </w:pPr>
      <w:r w:rsidRPr="00BB3A9D">
        <w:rPr>
          <w:rFonts w:hint="eastAsia"/>
        </w:rPr>
        <w:t>同步并阻塞</w:t>
      </w:r>
      <w:r w:rsidRPr="00BB3A9D">
        <w:t>(</w:t>
      </w:r>
      <w:r w:rsidRPr="00BB3A9D">
        <w:t>传统阻塞型</w:t>
      </w:r>
      <w:r w:rsidRPr="00BB3A9D">
        <w:t>)</w:t>
      </w:r>
      <w:r w:rsidRPr="00BB3A9D">
        <w:t>，服务器实现模式为一个连接一个线程，即客户端有连接请求时</w:t>
      </w:r>
      <w:proofErr w:type="gramStart"/>
      <w:r w:rsidRPr="00BB3A9D">
        <w:t>服务器端就需要</w:t>
      </w:r>
      <w:proofErr w:type="gramEnd"/>
      <w:r w:rsidRPr="00BB3A9D">
        <w:t>启动一个线程进行处理，如果这个连接不做任何事情会造成不必要的线程开销</w:t>
      </w:r>
    </w:p>
    <w:p w14:paraId="11EA743D" w14:textId="136F3E75" w:rsidR="00113C40" w:rsidRDefault="00113C40" w:rsidP="00113C40">
      <w:pPr>
        <w:ind w:firstLine="420"/>
        <w:jc w:val="center"/>
      </w:pPr>
    </w:p>
    <w:p w14:paraId="676F5974" w14:textId="26ECE83A" w:rsidR="00113C40" w:rsidRDefault="00113C40" w:rsidP="00113C40">
      <w:pPr>
        <w:pStyle w:val="3"/>
      </w:pPr>
      <w:r w:rsidRPr="00113C40">
        <w:t>NIO</w:t>
      </w:r>
    </w:p>
    <w:p w14:paraId="6995C51F" w14:textId="31B81E1D" w:rsidR="009D1BFD" w:rsidRPr="009D1BFD" w:rsidRDefault="009D1BFD" w:rsidP="009D1BFD">
      <w:pPr>
        <w:ind w:firstLine="420"/>
        <w:jc w:val="center"/>
      </w:pPr>
      <w:r w:rsidRPr="00E71AE9">
        <w:rPr>
          <w:noProof/>
        </w:rPr>
        <w:drawing>
          <wp:inline distT="0" distB="0" distL="0" distR="0" wp14:anchorId="7F680EEE" wp14:editId="5611BCD7">
            <wp:extent cx="2880000" cy="256100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561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321E1" w14:textId="0F610D07" w:rsidR="00113C40" w:rsidRDefault="00113C40" w:rsidP="00113C40">
      <w:pPr>
        <w:ind w:firstLine="420"/>
      </w:pPr>
      <w:r w:rsidRPr="00113C40">
        <w:rPr>
          <w:rFonts w:hint="eastAsia"/>
        </w:rPr>
        <w:t>同步非阻塞，服务器实现模式为一个线程处理多个请求</w:t>
      </w:r>
      <w:r w:rsidRPr="00113C40">
        <w:t>(</w:t>
      </w:r>
      <w:r w:rsidRPr="00113C40">
        <w:t>连接</w:t>
      </w:r>
      <w:r w:rsidRPr="00113C40">
        <w:t>)</w:t>
      </w:r>
      <w:r w:rsidRPr="00113C40">
        <w:t>，即客户端发送的连接请求都会注册到多路复用器上，多路复用器轮询到连接有</w:t>
      </w:r>
      <w:r w:rsidRPr="00113C40">
        <w:t>I/O</w:t>
      </w:r>
      <w:r w:rsidRPr="00113C40">
        <w:t>请求就进行处理</w:t>
      </w:r>
    </w:p>
    <w:p w14:paraId="193D70C7" w14:textId="743EC3DD" w:rsidR="00E71AE9" w:rsidRDefault="00E71AE9" w:rsidP="00F62FDD">
      <w:pPr>
        <w:ind w:firstLine="420"/>
        <w:jc w:val="center"/>
      </w:pPr>
    </w:p>
    <w:p w14:paraId="554C068A" w14:textId="2396A88B" w:rsidR="00E33B56" w:rsidRDefault="00E33B56" w:rsidP="00E33B56">
      <w:pPr>
        <w:pStyle w:val="3"/>
      </w:pPr>
      <w:r w:rsidRPr="00E33B56">
        <w:t>AIO</w:t>
      </w:r>
    </w:p>
    <w:p w14:paraId="65CCA5C6" w14:textId="7EF84D28" w:rsidR="00F3492E" w:rsidRDefault="00F3492E" w:rsidP="00F3492E">
      <w:pPr>
        <w:ind w:firstLine="420"/>
      </w:pPr>
      <w:r w:rsidRPr="00F3492E">
        <w:rPr>
          <w:rFonts w:hint="eastAsia"/>
        </w:rPr>
        <w:t>（又称为</w:t>
      </w:r>
      <w:r w:rsidRPr="00F3492E">
        <w:t>NIO 2.0</w:t>
      </w:r>
      <w:r w:rsidRPr="00F3492E">
        <w:t>）异步非阻塞，服务器实现模式为一个有效请求一个线程，客户端的</w:t>
      </w:r>
      <w:r w:rsidRPr="00F3492E">
        <w:lastRenderedPageBreak/>
        <w:t>/O</w:t>
      </w:r>
      <w:r w:rsidRPr="00F3492E">
        <w:t>请求都是由</w:t>
      </w:r>
      <w:r w:rsidRPr="00F3492E">
        <w:t>OS</w:t>
      </w:r>
      <w:r w:rsidRPr="00F3492E">
        <w:t>先完成了再通知服务器应用去启动线程进行处理，一般适用于连接数较多且连接时间较长的应用</w:t>
      </w:r>
    </w:p>
    <w:p w14:paraId="16B4F0EB" w14:textId="4DFD0058" w:rsidR="00754CE7" w:rsidRDefault="00E95E18" w:rsidP="00E95E18">
      <w:pPr>
        <w:pStyle w:val="3"/>
      </w:pPr>
      <w:r w:rsidRPr="00E95E18">
        <w:rPr>
          <w:rFonts w:hint="eastAsia"/>
        </w:rPr>
        <w:t>适用场景分析</w:t>
      </w:r>
    </w:p>
    <w:p w14:paraId="2570B724" w14:textId="77777777" w:rsidR="00E95E18" w:rsidRDefault="00E95E18" w:rsidP="00E95E18">
      <w:pPr>
        <w:ind w:firstLine="420"/>
      </w:pPr>
      <w:r>
        <w:t>1</w:t>
      </w:r>
      <w:r>
        <w:t>、</w:t>
      </w:r>
      <w:proofErr w:type="spellStart"/>
      <w:r>
        <w:t>BlO</w:t>
      </w:r>
      <w:proofErr w:type="spellEnd"/>
      <w:r>
        <w:t>方式适用于连接数目比较小且固定的架构，这种方式对服务器资源要求比较高，并发局限于应用中，</w:t>
      </w:r>
      <w:r>
        <w:t>JDK1.4</w:t>
      </w:r>
      <w:r>
        <w:t>以前的唯一选择，但程序简单易理解。</w:t>
      </w:r>
    </w:p>
    <w:p w14:paraId="702E99B2" w14:textId="77777777" w:rsidR="00E95E18" w:rsidRDefault="00E95E18" w:rsidP="00E95E18">
      <w:pPr>
        <w:ind w:firstLine="420"/>
      </w:pPr>
    </w:p>
    <w:p w14:paraId="46CB35A7" w14:textId="77777777" w:rsidR="00E95E18" w:rsidRDefault="00E95E18" w:rsidP="00E95E18">
      <w:pPr>
        <w:ind w:firstLine="420"/>
      </w:pPr>
      <w:r>
        <w:t>2</w:t>
      </w:r>
      <w:r>
        <w:t>、</w:t>
      </w:r>
      <w:r>
        <w:t>NIO</w:t>
      </w:r>
      <w:r>
        <w:t>方式适用于连接数目多且连接比较短</w:t>
      </w:r>
      <w:r>
        <w:t>(</w:t>
      </w:r>
      <w:proofErr w:type="gramStart"/>
      <w:r>
        <w:t>轻操作</w:t>
      </w:r>
      <w:proofErr w:type="gramEnd"/>
      <w:r>
        <w:t>)</w:t>
      </w:r>
      <w:r>
        <w:t>的架构，比如聊天服务器，弹幕系统，服务器间通讯等。编程比较复杂，</w:t>
      </w:r>
      <w:r>
        <w:t>JDK1.4</w:t>
      </w:r>
      <w:r>
        <w:t>开始支持。</w:t>
      </w:r>
    </w:p>
    <w:p w14:paraId="7CD62866" w14:textId="77777777" w:rsidR="00E95E18" w:rsidRDefault="00E95E18" w:rsidP="00E95E18">
      <w:pPr>
        <w:ind w:firstLine="420"/>
      </w:pPr>
    </w:p>
    <w:p w14:paraId="3ED8BE00" w14:textId="77777777" w:rsidR="00E95E18" w:rsidRDefault="00E95E18" w:rsidP="00E95E18">
      <w:pPr>
        <w:ind w:firstLine="420"/>
      </w:pPr>
      <w:r>
        <w:t>3</w:t>
      </w:r>
      <w:r>
        <w:t>、</w:t>
      </w:r>
      <w:proofErr w:type="spellStart"/>
      <w:r>
        <w:t>AlO</w:t>
      </w:r>
      <w:proofErr w:type="spellEnd"/>
      <w:r>
        <w:t>方式使用于连接数目多且连接比较长（重操作）的架构，比如相册服务器，充分调用</w:t>
      </w:r>
      <w:r>
        <w:t>OS</w:t>
      </w:r>
      <w:r>
        <w:t>（</w:t>
      </w:r>
      <w:proofErr w:type="spellStart"/>
      <w:r>
        <w:t>OutputStream</w:t>
      </w:r>
      <w:proofErr w:type="spellEnd"/>
      <w:r>
        <w:t>）参与并发操作，编程比较复杂，</w:t>
      </w:r>
      <w:r>
        <w:t>JDK7</w:t>
      </w:r>
      <w:r>
        <w:t>开始支持。</w:t>
      </w:r>
    </w:p>
    <w:p w14:paraId="77ECAEDB" w14:textId="6645A3BA" w:rsidR="00E95E18" w:rsidRDefault="00E95E18" w:rsidP="00E95E18">
      <w:pPr>
        <w:ind w:firstLine="420"/>
      </w:pPr>
    </w:p>
    <w:p w14:paraId="18A6F49C" w14:textId="4640A6EB" w:rsidR="00EE70D8" w:rsidRDefault="00EE70D8" w:rsidP="00F461B2">
      <w:pPr>
        <w:pStyle w:val="11"/>
      </w:pPr>
      <w:r>
        <w:t>BIO</w:t>
      </w:r>
    </w:p>
    <w:p w14:paraId="39506AF9" w14:textId="680345A5" w:rsidR="00EE70D8" w:rsidRDefault="00EE70D8" w:rsidP="00F461B2">
      <w:pPr>
        <w:pStyle w:val="20"/>
      </w:pPr>
      <w:r w:rsidRPr="00EE70D8">
        <w:rPr>
          <w:rFonts w:hint="eastAsia"/>
        </w:rPr>
        <w:t>简介</w:t>
      </w:r>
    </w:p>
    <w:p w14:paraId="6093BEC7" w14:textId="15F8F635" w:rsidR="00EE70D8" w:rsidRDefault="00EE70D8" w:rsidP="00EE70D8">
      <w:pPr>
        <w:ind w:firstLine="420"/>
      </w:pPr>
      <w:r w:rsidRPr="00EE70D8">
        <w:t>Java BIO</w:t>
      </w:r>
      <w:r w:rsidRPr="00EE70D8">
        <w:t>就是传统的</w:t>
      </w:r>
      <w:r w:rsidRPr="00EE70D8">
        <w:t xml:space="preserve">java io </w:t>
      </w:r>
      <w:r w:rsidRPr="00EE70D8">
        <w:t>编程，其相关的类和接口在</w:t>
      </w:r>
      <w:r w:rsidRPr="00EE70D8">
        <w:t>java.io</w:t>
      </w:r>
    </w:p>
    <w:p w14:paraId="0B0A1E28" w14:textId="2F862AA6" w:rsidR="00EE70D8" w:rsidRDefault="00EE70D8" w:rsidP="00EE70D8">
      <w:pPr>
        <w:ind w:firstLine="420"/>
      </w:pPr>
      <w:proofErr w:type="spellStart"/>
      <w:r w:rsidRPr="00EE70D8">
        <w:t>BlO</w:t>
      </w:r>
      <w:proofErr w:type="spellEnd"/>
      <w:r w:rsidRPr="00EE70D8">
        <w:t>(blocking l/O):</w:t>
      </w:r>
      <w:r w:rsidRPr="00EE70D8">
        <w:t>同步阻塞，服务器实现模式为一个连接一个线程，即客户端有连接请求时</w:t>
      </w:r>
      <w:proofErr w:type="gramStart"/>
      <w:r w:rsidRPr="00EE70D8">
        <w:t>服务器端就需要</w:t>
      </w:r>
      <w:proofErr w:type="gramEnd"/>
      <w:r w:rsidRPr="00EE70D8">
        <w:t>启动一个线程进行处理，如果这个连接不做任何事情会造成不必要的线程开销，可以通过线程</w:t>
      </w:r>
      <w:proofErr w:type="gramStart"/>
      <w:r w:rsidRPr="00EE70D8">
        <w:t>池机制</w:t>
      </w:r>
      <w:proofErr w:type="gramEnd"/>
      <w:r w:rsidRPr="00EE70D8">
        <w:t>改善</w:t>
      </w:r>
      <w:r w:rsidRPr="00EE70D8">
        <w:t>(</w:t>
      </w:r>
      <w:r w:rsidRPr="00EE70D8">
        <w:t>实现多个客户连接服务器</w:t>
      </w:r>
      <w:r w:rsidRPr="00EE70D8">
        <w:t>).</w:t>
      </w:r>
    </w:p>
    <w:p w14:paraId="491F000A" w14:textId="43306678" w:rsidR="00497001" w:rsidRDefault="008B1AB7" w:rsidP="008B1AB7">
      <w:pPr>
        <w:pStyle w:val="3"/>
      </w:pPr>
      <w:r w:rsidRPr="008B1AB7">
        <w:t>BIO</w:t>
      </w:r>
      <w:r w:rsidRPr="008B1AB7">
        <w:t>工作模式</w:t>
      </w:r>
    </w:p>
    <w:p w14:paraId="32D7EE39" w14:textId="1CDFEB45" w:rsidR="008B1AB7" w:rsidRDefault="008B1AB7" w:rsidP="008B1AB7">
      <w:pPr>
        <w:ind w:firstLine="420"/>
      </w:pPr>
      <w:r>
        <w:rPr>
          <w:noProof/>
        </w:rPr>
        <w:drawing>
          <wp:inline distT="0" distB="0" distL="0" distR="0" wp14:anchorId="5DDE27CD" wp14:editId="05B55BB5">
            <wp:extent cx="5274310" cy="2179955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17E72" w14:textId="664E3E2F" w:rsidR="00FC6868" w:rsidRDefault="00FC6868" w:rsidP="00F461B2">
      <w:pPr>
        <w:pStyle w:val="20"/>
      </w:pPr>
      <w:r w:rsidRPr="00FC6868">
        <w:rPr>
          <w:rFonts w:hint="eastAsia"/>
        </w:rPr>
        <w:t>单发机制</w:t>
      </w:r>
    </w:p>
    <w:p w14:paraId="62B4868F" w14:textId="53F1E3C1" w:rsidR="00FC6868" w:rsidRDefault="00FC6868" w:rsidP="00FC6868">
      <w:pPr>
        <w:ind w:firstLine="420"/>
      </w:pPr>
      <w:r w:rsidRPr="00FC6868">
        <w:t>Server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A3494" w14:paraId="3026A267" w14:textId="77777777" w:rsidTr="00EA3494">
        <w:tc>
          <w:tcPr>
            <w:tcW w:w="8296" w:type="dxa"/>
          </w:tcPr>
          <w:p w14:paraId="0BF44B04" w14:textId="03C855F8" w:rsidR="002C597C" w:rsidRPr="002C597C" w:rsidRDefault="002C597C" w:rsidP="002C597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402"/>
              <w:jc w:val="left"/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</w:pPr>
            <w:r w:rsidRPr="002C597C">
              <w:rPr>
                <w:rFonts w:ascii="Consolas" w:eastAsia="MingLiU" w:hAnsi="Consolas" w:cs="MingLiU"/>
                <w:b/>
                <w:color w:val="000080"/>
                <w:sz w:val="20"/>
                <w:szCs w:val="20"/>
              </w:rPr>
              <w:lastRenderedPageBreak/>
              <w:t xml:space="preserve">public class </w:t>
            </w:r>
            <w:r w:rsidRPr="002C597C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Server {</w:t>
            </w:r>
            <w:r w:rsidRPr="002C597C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br/>
              <w:t xml:space="preserve">    </w:t>
            </w:r>
            <w:r w:rsidRPr="002C597C">
              <w:rPr>
                <w:rFonts w:ascii="Consolas" w:eastAsia="MingLiU" w:hAnsi="Consolas" w:cs="MingLiU"/>
                <w:b/>
                <w:color w:val="000080"/>
                <w:sz w:val="20"/>
                <w:szCs w:val="20"/>
              </w:rPr>
              <w:t xml:space="preserve">public static void </w:t>
            </w:r>
            <w:r w:rsidRPr="002C597C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 xml:space="preserve">main(String[] </w:t>
            </w:r>
            <w:proofErr w:type="spellStart"/>
            <w:r w:rsidRPr="002C597C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args</w:t>
            </w:r>
            <w:proofErr w:type="spellEnd"/>
            <w:r w:rsidRPr="002C597C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) {</w:t>
            </w:r>
            <w:r w:rsidRPr="002C597C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br/>
              <w:t xml:space="preserve">        </w:t>
            </w:r>
            <w:r w:rsidRPr="002C597C">
              <w:rPr>
                <w:rFonts w:ascii="Consolas" w:eastAsia="MingLiU" w:hAnsi="Consolas" w:cs="MingLiU"/>
                <w:b/>
                <w:color w:val="000080"/>
                <w:sz w:val="20"/>
                <w:szCs w:val="20"/>
              </w:rPr>
              <w:t xml:space="preserve">try </w:t>
            </w:r>
            <w:r w:rsidRPr="002C597C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{</w:t>
            </w:r>
            <w:r w:rsidRPr="002C597C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br/>
              <w:t xml:space="preserve">            </w:t>
            </w:r>
            <w:r w:rsidRPr="002C597C">
              <w:rPr>
                <w:rFonts w:ascii="Consolas" w:eastAsia="MingLiU" w:hAnsi="Consolas" w:cs="MingLiU"/>
                <w:bCs w:val="0"/>
                <w:i/>
                <w:iCs/>
                <w:color w:val="808080"/>
                <w:sz w:val="20"/>
                <w:szCs w:val="20"/>
              </w:rPr>
              <w:t>//1</w:t>
            </w:r>
            <w:r w:rsidRPr="002C597C">
              <w:rPr>
                <w:rFonts w:ascii="黑体" w:eastAsia="黑体" w:hAnsi="黑体" w:cs="MingLiU" w:hint="eastAsia"/>
                <w:bCs w:val="0"/>
                <w:i/>
                <w:iCs/>
                <w:color w:val="808080"/>
                <w:sz w:val="20"/>
                <w:szCs w:val="20"/>
              </w:rPr>
              <w:t>、定义一个</w:t>
            </w:r>
            <w:r w:rsidRPr="002C597C">
              <w:rPr>
                <w:rFonts w:ascii="Consolas" w:eastAsia="MingLiU" w:hAnsi="Consolas" w:cs="MingLiU"/>
                <w:bCs w:val="0"/>
                <w:i/>
                <w:iCs/>
                <w:color w:val="808080"/>
                <w:sz w:val="20"/>
                <w:szCs w:val="20"/>
              </w:rPr>
              <w:t xml:space="preserve">server socket </w:t>
            </w:r>
            <w:r w:rsidRPr="002C597C">
              <w:rPr>
                <w:rFonts w:ascii="黑体" w:eastAsia="黑体" w:hAnsi="黑体" w:cs="MingLiU" w:hint="eastAsia"/>
                <w:bCs w:val="0"/>
                <w:i/>
                <w:iCs/>
                <w:color w:val="808080"/>
                <w:sz w:val="20"/>
                <w:szCs w:val="20"/>
              </w:rPr>
              <w:t>对象进行服务器端的端口注册</w:t>
            </w:r>
            <w:r w:rsidRPr="002C597C">
              <w:rPr>
                <w:rFonts w:ascii="黑体" w:eastAsia="黑体" w:hAnsi="黑体" w:cs="MingLiU" w:hint="eastAsia"/>
                <w:bCs w:val="0"/>
                <w:i/>
                <w:iCs/>
                <w:color w:val="808080"/>
                <w:sz w:val="20"/>
                <w:szCs w:val="20"/>
              </w:rPr>
              <w:br/>
              <w:t xml:space="preserve">            </w:t>
            </w:r>
            <w:proofErr w:type="spellStart"/>
            <w:r w:rsidRPr="002C597C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ServerSocket</w:t>
            </w:r>
            <w:proofErr w:type="spellEnd"/>
            <w:r w:rsidRPr="002C597C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C597C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serverSocket</w:t>
            </w:r>
            <w:proofErr w:type="spellEnd"/>
            <w:r w:rsidRPr="002C597C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 xml:space="preserve"> =</w:t>
            </w:r>
            <w:r w:rsidRPr="002C597C">
              <w:rPr>
                <w:rFonts w:ascii="Consolas" w:eastAsia="MingLiU" w:hAnsi="Consolas" w:cs="MingLiU"/>
                <w:b/>
                <w:color w:val="000080"/>
                <w:sz w:val="20"/>
                <w:szCs w:val="20"/>
              </w:rPr>
              <w:t xml:space="preserve">new </w:t>
            </w:r>
            <w:proofErr w:type="spellStart"/>
            <w:r w:rsidRPr="002C597C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ServerSocket</w:t>
            </w:r>
            <w:proofErr w:type="spellEnd"/>
            <w:r w:rsidRPr="002C597C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(</w:t>
            </w:r>
            <w:r w:rsidRPr="002C597C">
              <w:rPr>
                <w:rFonts w:ascii="Consolas" w:eastAsia="MingLiU" w:hAnsi="Consolas" w:cs="MingLiU"/>
                <w:bCs w:val="0"/>
                <w:color w:val="0000FF"/>
                <w:sz w:val="20"/>
                <w:szCs w:val="20"/>
              </w:rPr>
              <w:t>9999</w:t>
            </w:r>
            <w:r w:rsidRPr="002C597C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);</w:t>
            </w:r>
            <w:r w:rsidRPr="002C597C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br/>
              <w:t xml:space="preserve">            </w:t>
            </w:r>
            <w:r w:rsidRPr="002C597C">
              <w:rPr>
                <w:rFonts w:ascii="Consolas" w:eastAsia="MingLiU" w:hAnsi="Consolas" w:cs="MingLiU"/>
                <w:bCs w:val="0"/>
                <w:i/>
                <w:iCs/>
                <w:color w:val="808080"/>
                <w:sz w:val="20"/>
                <w:szCs w:val="20"/>
              </w:rPr>
              <w:t>//2</w:t>
            </w:r>
            <w:r w:rsidRPr="002C597C">
              <w:rPr>
                <w:rFonts w:ascii="黑体" w:eastAsia="黑体" w:hAnsi="黑体" w:cs="MingLiU" w:hint="eastAsia"/>
                <w:bCs w:val="0"/>
                <w:i/>
                <w:iCs/>
                <w:color w:val="808080"/>
                <w:sz w:val="20"/>
                <w:szCs w:val="20"/>
              </w:rPr>
              <w:t>、监听客户端的</w:t>
            </w:r>
            <w:r w:rsidRPr="002C597C">
              <w:rPr>
                <w:rFonts w:ascii="Consolas" w:eastAsia="MingLiU" w:hAnsi="Consolas" w:cs="MingLiU"/>
                <w:bCs w:val="0"/>
                <w:i/>
                <w:iCs/>
                <w:color w:val="808080"/>
                <w:sz w:val="20"/>
                <w:szCs w:val="20"/>
              </w:rPr>
              <w:t>socket</w:t>
            </w:r>
            <w:r w:rsidRPr="002C597C">
              <w:rPr>
                <w:rFonts w:ascii="黑体" w:eastAsia="黑体" w:hAnsi="黑体" w:cs="MingLiU" w:hint="eastAsia"/>
                <w:bCs w:val="0"/>
                <w:i/>
                <w:iCs/>
                <w:color w:val="808080"/>
                <w:sz w:val="20"/>
                <w:szCs w:val="20"/>
              </w:rPr>
              <w:t>链接请求</w:t>
            </w:r>
            <w:r w:rsidRPr="002C597C">
              <w:rPr>
                <w:rFonts w:ascii="Consolas" w:eastAsia="MingLiU" w:hAnsi="Consolas" w:cs="MingLiU"/>
                <w:bCs w:val="0"/>
                <w:i/>
                <w:iCs/>
                <w:color w:val="808080"/>
                <w:sz w:val="20"/>
                <w:szCs w:val="20"/>
              </w:rPr>
              <w:t>,</w:t>
            </w:r>
            <w:r w:rsidRPr="002C597C">
              <w:rPr>
                <w:rFonts w:ascii="黑体" w:eastAsia="黑体" w:hAnsi="黑体" w:cs="MingLiU" w:hint="eastAsia"/>
                <w:bCs w:val="0"/>
                <w:i/>
                <w:iCs/>
                <w:color w:val="808080"/>
                <w:sz w:val="20"/>
                <w:szCs w:val="20"/>
              </w:rPr>
              <w:t>这里会被阻塞，需要等待</w:t>
            </w:r>
            <w:r w:rsidRPr="002C597C">
              <w:rPr>
                <w:rFonts w:ascii="Consolas" w:eastAsia="MingLiU" w:hAnsi="Consolas" w:cs="MingLiU"/>
                <w:bCs w:val="0"/>
                <w:i/>
                <w:iCs/>
                <w:color w:val="808080"/>
                <w:sz w:val="20"/>
                <w:szCs w:val="20"/>
              </w:rPr>
              <w:t>client</w:t>
            </w:r>
            <w:r w:rsidRPr="002C597C">
              <w:rPr>
                <w:rFonts w:ascii="黑体" w:eastAsia="黑体" w:hAnsi="黑体" w:cs="MingLiU" w:hint="eastAsia"/>
                <w:bCs w:val="0"/>
                <w:i/>
                <w:iCs/>
                <w:color w:val="808080"/>
                <w:sz w:val="20"/>
                <w:szCs w:val="20"/>
              </w:rPr>
              <w:t>端的链接。三次握手。</w:t>
            </w:r>
            <w:r w:rsidRPr="002C597C">
              <w:rPr>
                <w:rFonts w:ascii="黑体" w:eastAsia="黑体" w:hAnsi="黑体" w:cs="MingLiU" w:hint="eastAsia"/>
                <w:bCs w:val="0"/>
                <w:i/>
                <w:iCs/>
                <w:color w:val="808080"/>
                <w:sz w:val="20"/>
                <w:szCs w:val="20"/>
              </w:rPr>
              <w:br/>
              <w:t xml:space="preserve">            </w:t>
            </w:r>
            <w:r w:rsidRPr="002C597C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 xml:space="preserve">Socket </w:t>
            </w:r>
            <w:proofErr w:type="spellStart"/>
            <w:r w:rsidRPr="002C597C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socket</w:t>
            </w:r>
            <w:proofErr w:type="spellEnd"/>
            <w:r w:rsidRPr="002C597C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2C597C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serverSocket.accept</w:t>
            </w:r>
            <w:proofErr w:type="spellEnd"/>
            <w:r w:rsidRPr="002C597C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();</w:t>
            </w:r>
            <w:r w:rsidRPr="002C597C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br/>
              <w:t xml:space="preserve">            </w:t>
            </w:r>
            <w:r w:rsidRPr="002C597C">
              <w:rPr>
                <w:rFonts w:ascii="Consolas" w:eastAsia="MingLiU" w:hAnsi="Consolas" w:cs="MingLiU"/>
                <w:bCs w:val="0"/>
                <w:i/>
                <w:iCs/>
                <w:color w:val="808080"/>
                <w:sz w:val="20"/>
                <w:szCs w:val="20"/>
              </w:rPr>
              <w:t>//3</w:t>
            </w:r>
            <w:r w:rsidRPr="002C597C">
              <w:rPr>
                <w:rFonts w:ascii="黑体" w:eastAsia="黑体" w:hAnsi="黑体" w:cs="MingLiU" w:hint="eastAsia"/>
                <w:bCs w:val="0"/>
                <w:i/>
                <w:iCs/>
                <w:color w:val="808080"/>
                <w:sz w:val="20"/>
                <w:szCs w:val="20"/>
              </w:rPr>
              <w:t>、从</w:t>
            </w:r>
            <w:r w:rsidRPr="002C597C">
              <w:rPr>
                <w:rFonts w:ascii="Consolas" w:eastAsia="MingLiU" w:hAnsi="Consolas" w:cs="MingLiU"/>
                <w:bCs w:val="0"/>
                <w:i/>
                <w:iCs/>
                <w:color w:val="808080"/>
                <w:sz w:val="20"/>
                <w:szCs w:val="20"/>
              </w:rPr>
              <w:t>socket</w:t>
            </w:r>
            <w:r w:rsidRPr="002C597C">
              <w:rPr>
                <w:rFonts w:ascii="黑体" w:eastAsia="黑体" w:hAnsi="黑体" w:cs="MingLiU" w:hint="eastAsia"/>
                <w:bCs w:val="0"/>
                <w:i/>
                <w:iCs/>
                <w:color w:val="808080"/>
                <w:sz w:val="20"/>
                <w:szCs w:val="20"/>
              </w:rPr>
              <w:t>管道中得到一个字节输入流对象</w:t>
            </w:r>
            <w:r w:rsidRPr="002C597C">
              <w:rPr>
                <w:rFonts w:ascii="黑体" w:eastAsia="黑体" w:hAnsi="黑体" w:cs="MingLiU" w:hint="eastAsia"/>
                <w:bCs w:val="0"/>
                <w:i/>
                <w:iCs/>
                <w:color w:val="808080"/>
                <w:sz w:val="20"/>
                <w:szCs w:val="20"/>
              </w:rPr>
              <w:br/>
              <w:t xml:space="preserve">            </w:t>
            </w:r>
            <w:proofErr w:type="spellStart"/>
            <w:r w:rsidRPr="002C597C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InputStream</w:t>
            </w:r>
            <w:proofErr w:type="spellEnd"/>
            <w:r w:rsidRPr="002C597C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 xml:space="preserve"> is = </w:t>
            </w:r>
            <w:proofErr w:type="spellStart"/>
            <w:r w:rsidRPr="002C597C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socket.getInputStream</w:t>
            </w:r>
            <w:proofErr w:type="spellEnd"/>
            <w:r w:rsidRPr="002C597C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();</w:t>
            </w:r>
            <w:r w:rsidRPr="002C597C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br/>
              <w:t xml:space="preserve">            </w:t>
            </w:r>
            <w:r w:rsidRPr="002C597C">
              <w:rPr>
                <w:rFonts w:ascii="Consolas" w:eastAsia="MingLiU" w:hAnsi="Consolas" w:cs="MingLiU"/>
                <w:bCs w:val="0"/>
                <w:i/>
                <w:iCs/>
                <w:color w:val="808080"/>
                <w:sz w:val="20"/>
                <w:szCs w:val="20"/>
              </w:rPr>
              <w:t>//4</w:t>
            </w:r>
            <w:r w:rsidRPr="002C597C">
              <w:rPr>
                <w:rFonts w:ascii="黑体" w:eastAsia="黑体" w:hAnsi="黑体" w:cs="MingLiU" w:hint="eastAsia"/>
                <w:bCs w:val="0"/>
                <w:i/>
                <w:iCs/>
                <w:color w:val="808080"/>
                <w:sz w:val="20"/>
                <w:szCs w:val="20"/>
              </w:rPr>
              <w:t>、把字节输入流包装成一个缓冲字符输入流</w:t>
            </w:r>
            <w:r w:rsidRPr="002C597C">
              <w:rPr>
                <w:rFonts w:ascii="黑体" w:eastAsia="黑体" w:hAnsi="黑体" w:cs="MingLiU" w:hint="eastAsia"/>
                <w:bCs w:val="0"/>
                <w:i/>
                <w:iCs/>
                <w:color w:val="808080"/>
                <w:sz w:val="20"/>
                <w:szCs w:val="20"/>
              </w:rPr>
              <w:br/>
              <w:t xml:space="preserve">            </w:t>
            </w:r>
            <w:proofErr w:type="spellStart"/>
            <w:r w:rsidRPr="002C597C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BufferedReader</w:t>
            </w:r>
            <w:proofErr w:type="spellEnd"/>
            <w:r w:rsidRPr="002C597C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 xml:space="preserve"> bf = </w:t>
            </w:r>
            <w:r w:rsidRPr="002C597C">
              <w:rPr>
                <w:rFonts w:ascii="Consolas" w:eastAsia="MingLiU" w:hAnsi="Consolas" w:cs="MingLiU"/>
                <w:b/>
                <w:color w:val="000080"/>
                <w:sz w:val="20"/>
                <w:szCs w:val="20"/>
              </w:rPr>
              <w:t xml:space="preserve">new </w:t>
            </w:r>
            <w:proofErr w:type="spellStart"/>
            <w:r w:rsidRPr="002C597C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BufferedReader</w:t>
            </w:r>
            <w:proofErr w:type="spellEnd"/>
            <w:r w:rsidRPr="002C597C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(</w:t>
            </w:r>
            <w:r w:rsidRPr="002C597C">
              <w:rPr>
                <w:rFonts w:ascii="Consolas" w:eastAsia="MingLiU" w:hAnsi="Consolas" w:cs="MingLiU"/>
                <w:b/>
                <w:color w:val="000080"/>
                <w:sz w:val="20"/>
                <w:szCs w:val="20"/>
              </w:rPr>
              <w:t xml:space="preserve">new </w:t>
            </w:r>
            <w:proofErr w:type="spellStart"/>
            <w:r w:rsidRPr="002C597C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InputStreamReader</w:t>
            </w:r>
            <w:proofErr w:type="spellEnd"/>
            <w:r w:rsidRPr="002C597C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(is));</w:t>
            </w:r>
            <w:r w:rsidRPr="002C597C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br/>
              <w:t xml:space="preserve">            String msg;</w:t>
            </w:r>
            <w:r w:rsidRPr="002C597C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br/>
              <w:t xml:space="preserve">            </w:t>
            </w:r>
            <w:r w:rsidR="00572696">
              <w:rPr>
                <w:rFonts w:ascii="Consolas" w:eastAsia="MingLiU" w:hAnsi="Consolas" w:cs="MingLiU"/>
                <w:color w:val="000000"/>
                <w:sz w:val="20"/>
                <w:szCs w:val="20"/>
              </w:rPr>
              <w:t>if</w:t>
            </w:r>
            <w:r w:rsidRPr="002C597C">
              <w:rPr>
                <w:rFonts w:ascii="Consolas" w:eastAsia="MingLiU" w:hAnsi="Consolas" w:cs="MingLiU"/>
                <w:b/>
                <w:color w:val="000080"/>
                <w:sz w:val="20"/>
                <w:szCs w:val="20"/>
              </w:rPr>
              <w:t xml:space="preserve"> </w:t>
            </w:r>
            <w:r w:rsidRPr="002C597C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((msg=</w:t>
            </w:r>
            <w:proofErr w:type="spellStart"/>
            <w:r w:rsidRPr="002C597C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bf.readLine</w:t>
            </w:r>
            <w:proofErr w:type="spellEnd"/>
            <w:r w:rsidRPr="002C597C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())!=</w:t>
            </w:r>
            <w:r w:rsidRPr="002C597C">
              <w:rPr>
                <w:rFonts w:ascii="Consolas" w:eastAsia="MingLiU" w:hAnsi="Consolas" w:cs="MingLiU"/>
                <w:b/>
                <w:color w:val="000080"/>
                <w:sz w:val="20"/>
                <w:szCs w:val="20"/>
              </w:rPr>
              <w:t>null</w:t>
            </w:r>
            <w:r w:rsidRPr="002C597C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){</w:t>
            </w:r>
            <w:r w:rsidRPr="002C597C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br/>
              <w:t xml:space="preserve">                </w:t>
            </w:r>
            <w:proofErr w:type="spellStart"/>
            <w:r w:rsidRPr="002C597C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System.</w:t>
            </w:r>
            <w:r w:rsidRPr="002C597C">
              <w:rPr>
                <w:rFonts w:ascii="Consolas" w:eastAsia="MingLiU" w:hAnsi="Consolas" w:cs="MingLiU"/>
                <w:b/>
                <w:i/>
                <w:iCs/>
                <w:color w:val="660E7A"/>
                <w:sz w:val="20"/>
                <w:szCs w:val="20"/>
              </w:rPr>
              <w:t>out</w:t>
            </w:r>
            <w:r w:rsidRPr="002C597C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.println</w:t>
            </w:r>
            <w:proofErr w:type="spellEnd"/>
            <w:r w:rsidRPr="002C597C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(</w:t>
            </w:r>
            <w:r w:rsidRPr="002C597C">
              <w:rPr>
                <w:rFonts w:ascii="Consolas" w:eastAsia="MingLiU" w:hAnsi="Consolas" w:cs="MingLiU"/>
                <w:b/>
                <w:color w:val="008000"/>
                <w:sz w:val="20"/>
                <w:szCs w:val="20"/>
              </w:rPr>
              <w:t>"</w:t>
            </w:r>
            <w:r w:rsidRPr="002C597C">
              <w:rPr>
                <w:rFonts w:ascii="黑体" w:eastAsia="黑体" w:hAnsi="黑体" w:cs="MingLiU" w:hint="eastAsia"/>
                <w:b/>
                <w:color w:val="008000"/>
                <w:sz w:val="20"/>
                <w:szCs w:val="20"/>
              </w:rPr>
              <w:t>服务端接口</w:t>
            </w:r>
            <w:r w:rsidRPr="002C597C">
              <w:rPr>
                <w:rFonts w:ascii="Consolas" w:eastAsia="MingLiU" w:hAnsi="Consolas" w:cs="MingLiU"/>
                <w:b/>
                <w:color w:val="008000"/>
                <w:sz w:val="20"/>
                <w:szCs w:val="20"/>
              </w:rPr>
              <w:t>:"</w:t>
            </w:r>
            <w:r w:rsidRPr="002C597C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+msg);</w:t>
            </w:r>
            <w:r w:rsidRPr="002C597C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br/>
              <w:t xml:space="preserve">            }</w:t>
            </w:r>
            <w:r w:rsidRPr="002C597C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br/>
              <w:t xml:space="preserve">        } </w:t>
            </w:r>
            <w:r w:rsidRPr="002C597C">
              <w:rPr>
                <w:rFonts w:ascii="Consolas" w:eastAsia="MingLiU" w:hAnsi="Consolas" w:cs="MingLiU"/>
                <w:b/>
                <w:color w:val="000080"/>
                <w:sz w:val="20"/>
                <w:szCs w:val="20"/>
              </w:rPr>
              <w:t xml:space="preserve">catch </w:t>
            </w:r>
            <w:r w:rsidRPr="002C597C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(</w:t>
            </w:r>
            <w:proofErr w:type="spellStart"/>
            <w:r w:rsidRPr="002C597C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IOException</w:t>
            </w:r>
            <w:proofErr w:type="spellEnd"/>
            <w:r w:rsidRPr="002C597C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 xml:space="preserve"> e) {</w:t>
            </w:r>
            <w:r w:rsidRPr="002C597C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br/>
              <w:t xml:space="preserve">            </w:t>
            </w:r>
            <w:proofErr w:type="spellStart"/>
            <w:r w:rsidRPr="002C597C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e.printStackTrace</w:t>
            </w:r>
            <w:proofErr w:type="spellEnd"/>
            <w:r w:rsidRPr="002C597C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();</w:t>
            </w:r>
            <w:r w:rsidRPr="002C597C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br/>
              <w:t xml:space="preserve">        }</w:t>
            </w:r>
            <w:r w:rsidRPr="002C597C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br/>
              <w:t xml:space="preserve">    }</w:t>
            </w:r>
            <w:r w:rsidRPr="002C597C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br/>
              <w:t>}</w:t>
            </w:r>
          </w:p>
          <w:p w14:paraId="3ABE433F" w14:textId="77777777" w:rsidR="00EA3494" w:rsidRPr="002C597C" w:rsidRDefault="00EA3494" w:rsidP="00FC6868">
            <w:pPr>
              <w:ind w:firstLineChars="0" w:firstLine="0"/>
            </w:pPr>
          </w:p>
        </w:tc>
      </w:tr>
    </w:tbl>
    <w:p w14:paraId="01BB4220" w14:textId="77777777" w:rsidR="00EA3494" w:rsidRDefault="00EA3494" w:rsidP="00FC6868">
      <w:pPr>
        <w:ind w:firstLine="420"/>
      </w:pPr>
    </w:p>
    <w:p w14:paraId="1A5CCC58" w14:textId="77777777" w:rsidR="006D2F88" w:rsidRDefault="006D2F88" w:rsidP="00FC6868">
      <w:pPr>
        <w:ind w:firstLine="420"/>
      </w:pPr>
    </w:p>
    <w:p w14:paraId="439947E1" w14:textId="2F91AC1B" w:rsidR="006D2F88" w:rsidRDefault="006D2F88" w:rsidP="00FC6868">
      <w:pPr>
        <w:ind w:firstLine="420"/>
      </w:pPr>
      <w:r w:rsidRPr="006D2F88">
        <w:t>Client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A3494" w14:paraId="67ABC04C" w14:textId="77777777" w:rsidTr="00EA3494">
        <w:tc>
          <w:tcPr>
            <w:tcW w:w="8296" w:type="dxa"/>
          </w:tcPr>
          <w:p w14:paraId="71190398" w14:textId="26392EAA" w:rsidR="00EA3494" w:rsidRPr="002C597C" w:rsidRDefault="00EA3494" w:rsidP="002C597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402"/>
              <w:jc w:val="left"/>
              <w:rPr>
                <w:rFonts w:ascii="Consolas" w:eastAsiaTheme="minorEastAsia" w:hAnsi="Consolas" w:cs="MingLiU"/>
                <w:bCs w:val="0"/>
                <w:color w:val="000000"/>
                <w:sz w:val="20"/>
                <w:szCs w:val="20"/>
              </w:rPr>
            </w:pPr>
            <w:r w:rsidRPr="00EA3494">
              <w:rPr>
                <w:rFonts w:ascii="Consolas" w:eastAsia="MingLiU" w:hAnsi="Consolas" w:cs="MingLiU"/>
                <w:b/>
                <w:color w:val="000080"/>
                <w:sz w:val="20"/>
                <w:szCs w:val="20"/>
              </w:rPr>
              <w:t xml:space="preserve">public class </w:t>
            </w:r>
            <w:r w:rsidRPr="00EA3494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Client {</w:t>
            </w:r>
            <w:r w:rsidRPr="00EA3494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br/>
              <w:t xml:space="preserve">    </w:t>
            </w:r>
            <w:r w:rsidRPr="00EA3494">
              <w:rPr>
                <w:rFonts w:ascii="Consolas" w:eastAsia="MingLiU" w:hAnsi="Consolas" w:cs="MingLiU"/>
                <w:b/>
                <w:color w:val="000080"/>
                <w:sz w:val="20"/>
                <w:szCs w:val="20"/>
              </w:rPr>
              <w:t xml:space="preserve">public static void </w:t>
            </w:r>
            <w:r w:rsidRPr="00EA3494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 xml:space="preserve">main(String[] </w:t>
            </w:r>
            <w:proofErr w:type="spellStart"/>
            <w:r w:rsidRPr="00EA3494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args</w:t>
            </w:r>
            <w:proofErr w:type="spellEnd"/>
            <w:r w:rsidRPr="00EA3494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 xml:space="preserve">) </w:t>
            </w:r>
            <w:r w:rsidRPr="00EA3494">
              <w:rPr>
                <w:rFonts w:ascii="Consolas" w:eastAsia="MingLiU" w:hAnsi="Consolas" w:cs="MingLiU"/>
                <w:b/>
                <w:color w:val="000080"/>
                <w:sz w:val="20"/>
                <w:szCs w:val="20"/>
              </w:rPr>
              <w:t xml:space="preserve">throws </w:t>
            </w:r>
            <w:proofErr w:type="spellStart"/>
            <w:r w:rsidRPr="00EA3494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IOException</w:t>
            </w:r>
            <w:proofErr w:type="spellEnd"/>
            <w:r w:rsidRPr="00EA3494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 xml:space="preserve"> {</w:t>
            </w:r>
            <w:r w:rsidRPr="00EA3494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br/>
              <w:t xml:space="preserve">        </w:t>
            </w:r>
            <w:r w:rsidRPr="00EA3494">
              <w:rPr>
                <w:rFonts w:ascii="Consolas" w:eastAsia="MingLiU" w:hAnsi="Consolas" w:cs="MingLiU"/>
                <w:bCs w:val="0"/>
                <w:i/>
                <w:iCs/>
                <w:color w:val="808080"/>
                <w:sz w:val="20"/>
                <w:szCs w:val="20"/>
              </w:rPr>
              <w:t>//1</w:t>
            </w:r>
            <w:r w:rsidRPr="00EA3494">
              <w:rPr>
                <w:rFonts w:ascii="黑体" w:eastAsia="黑体" w:hAnsi="黑体" w:cs="MingLiU" w:hint="eastAsia"/>
                <w:bCs w:val="0"/>
                <w:i/>
                <w:iCs/>
                <w:color w:val="808080"/>
                <w:sz w:val="20"/>
                <w:szCs w:val="20"/>
              </w:rPr>
              <w:t>、创建</w:t>
            </w:r>
            <w:r w:rsidRPr="00EA3494">
              <w:rPr>
                <w:rFonts w:ascii="Consolas" w:eastAsia="MingLiU" w:hAnsi="Consolas" w:cs="MingLiU"/>
                <w:bCs w:val="0"/>
                <w:i/>
                <w:iCs/>
                <w:color w:val="808080"/>
                <w:sz w:val="20"/>
                <w:szCs w:val="20"/>
              </w:rPr>
              <w:t>socket</w:t>
            </w:r>
            <w:r w:rsidRPr="00EA3494">
              <w:rPr>
                <w:rFonts w:ascii="黑体" w:eastAsia="黑体" w:hAnsi="黑体" w:cs="MingLiU" w:hint="eastAsia"/>
                <w:bCs w:val="0"/>
                <w:i/>
                <w:iCs/>
                <w:color w:val="808080"/>
                <w:sz w:val="20"/>
                <w:szCs w:val="20"/>
              </w:rPr>
              <w:t>对象请求服务端的链接</w:t>
            </w:r>
            <w:r w:rsidRPr="00EA3494">
              <w:rPr>
                <w:rFonts w:ascii="黑体" w:eastAsia="黑体" w:hAnsi="黑体" w:cs="MingLiU" w:hint="eastAsia"/>
                <w:bCs w:val="0"/>
                <w:i/>
                <w:iCs/>
                <w:color w:val="808080"/>
                <w:sz w:val="20"/>
                <w:szCs w:val="20"/>
              </w:rPr>
              <w:br/>
              <w:t xml:space="preserve">        </w:t>
            </w:r>
            <w:r w:rsidRPr="00EA3494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 xml:space="preserve">Socket </w:t>
            </w:r>
            <w:proofErr w:type="spellStart"/>
            <w:r w:rsidRPr="00EA3494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socket</w:t>
            </w:r>
            <w:proofErr w:type="spellEnd"/>
            <w:r w:rsidRPr="00EA3494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 xml:space="preserve"> = </w:t>
            </w:r>
            <w:r w:rsidRPr="00EA3494">
              <w:rPr>
                <w:rFonts w:ascii="Consolas" w:eastAsia="MingLiU" w:hAnsi="Consolas" w:cs="MingLiU"/>
                <w:b/>
                <w:color w:val="000080"/>
                <w:sz w:val="20"/>
                <w:szCs w:val="20"/>
              </w:rPr>
              <w:t xml:space="preserve">new </w:t>
            </w:r>
            <w:r w:rsidRPr="00EA3494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Socket(</w:t>
            </w:r>
            <w:r w:rsidRPr="00EA3494">
              <w:rPr>
                <w:rFonts w:ascii="Consolas" w:eastAsia="MingLiU" w:hAnsi="Consolas" w:cs="MingLiU"/>
                <w:b/>
                <w:color w:val="008000"/>
                <w:sz w:val="20"/>
                <w:szCs w:val="20"/>
              </w:rPr>
              <w:t>"127.0.0.1"</w:t>
            </w:r>
            <w:r w:rsidRPr="00EA3494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,</w:t>
            </w:r>
            <w:r w:rsidRPr="00EA3494">
              <w:rPr>
                <w:rFonts w:ascii="Consolas" w:eastAsia="MingLiU" w:hAnsi="Consolas" w:cs="MingLiU"/>
                <w:bCs w:val="0"/>
                <w:color w:val="0000FF"/>
                <w:sz w:val="20"/>
                <w:szCs w:val="20"/>
              </w:rPr>
              <w:t>9999</w:t>
            </w:r>
            <w:r w:rsidRPr="00EA3494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);</w:t>
            </w:r>
            <w:r w:rsidRPr="00EA3494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br/>
              <w:t xml:space="preserve">        </w:t>
            </w:r>
            <w:r w:rsidRPr="00EA3494">
              <w:rPr>
                <w:rFonts w:ascii="Consolas" w:eastAsia="MingLiU" w:hAnsi="Consolas" w:cs="MingLiU"/>
                <w:bCs w:val="0"/>
                <w:i/>
                <w:iCs/>
                <w:color w:val="808080"/>
                <w:sz w:val="20"/>
                <w:szCs w:val="20"/>
              </w:rPr>
              <w:t>//2</w:t>
            </w:r>
            <w:r w:rsidRPr="00EA3494">
              <w:rPr>
                <w:rFonts w:ascii="黑体" w:eastAsia="黑体" w:hAnsi="黑体" w:cs="MingLiU" w:hint="eastAsia"/>
                <w:bCs w:val="0"/>
                <w:i/>
                <w:iCs/>
                <w:color w:val="808080"/>
                <w:sz w:val="20"/>
                <w:szCs w:val="20"/>
              </w:rPr>
              <w:t>、从</w:t>
            </w:r>
            <w:r w:rsidRPr="00EA3494">
              <w:rPr>
                <w:rFonts w:ascii="Consolas" w:eastAsia="MingLiU" w:hAnsi="Consolas" w:cs="MingLiU"/>
                <w:bCs w:val="0"/>
                <w:i/>
                <w:iCs/>
                <w:color w:val="808080"/>
                <w:sz w:val="20"/>
                <w:szCs w:val="20"/>
              </w:rPr>
              <w:t>socket</w:t>
            </w:r>
            <w:r w:rsidRPr="00EA3494">
              <w:rPr>
                <w:rFonts w:ascii="黑体" w:eastAsia="黑体" w:hAnsi="黑体" w:cs="MingLiU" w:hint="eastAsia"/>
                <w:bCs w:val="0"/>
                <w:i/>
                <w:iCs/>
                <w:color w:val="808080"/>
                <w:sz w:val="20"/>
                <w:szCs w:val="20"/>
              </w:rPr>
              <w:t>对象中获取一个字节输出流。</w:t>
            </w:r>
            <w:r w:rsidRPr="00EA3494">
              <w:rPr>
                <w:rFonts w:ascii="黑体" w:eastAsia="黑体" w:hAnsi="黑体" w:cs="MingLiU" w:hint="eastAsia"/>
                <w:bCs w:val="0"/>
                <w:i/>
                <w:iCs/>
                <w:color w:val="808080"/>
                <w:sz w:val="20"/>
                <w:szCs w:val="20"/>
              </w:rPr>
              <w:br/>
              <w:t xml:space="preserve">        </w:t>
            </w:r>
            <w:proofErr w:type="spellStart"/>
            <w:r w:rsidRPr="00EA3494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  <w:lang w:eastAsia="zh-TW"/>
              </w:rPr>
              <w:t>OutputStream</w:t>
            </w:r>
            <w:proofErr w:type="spellEnd"/>
            <w:r w:rsidRPr="00EA3494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  <w:lang w:eastAsia="zh-TW"/>
              </w:rPr>
              <w:t xml:space="preserve"> </w:t>
            </w:r>
            <w:proofErr w:type="spellStart"/>
            <w:r w:rsidRPr="00EA3494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  <w:lang w:eastAsia="zh-TW"/>
              </w:rPr>
              <w:t>os</w:t>
            </w:r>
            <w:proofErr w:type="spellEnd"/>
            <w:r w:rsidRPr="00EA3494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  <w:lang w:eastAsia="zh-TW"/>
              </w:rPr>
              <w:t xml:space="preserve"> = </w:t>
            </w:r>
            <w:proofErr w:type="spellStart"/>
            <w:r w:rsidRPr="00EA3494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  <w:lang w:eastAsia="zh-TW"/>
              </w:rPr>
              <w:t>socket.getOutputStream</w:t>
            </w:r>
            <w:proofErr w:type="spellEnd"/>
            <w:r w:rsidRPr="00EA3494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  <w:lang w:eastAsia="zh-TW"/>
              </w:rPr>
              <w:t>();</w:t>
            </w:r>
            <w:r w:rsidRPr="00EA3494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  <w:lang w:eastAsia="zh-TW"/>
              </w:rPr>
              <w:br/>
              <w:t xml:space="preserve">        </w:t>
            </w:r>
            <w:proofErr w:type="spellStart"/>
            <w:r w:rsidRPr="00EA3494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  <w:lang w:eastAsia="zh-TW"/>
              </w:rPr>
              <w:t>PrintStream</w:t>
            </w:r>
            <w:proofErr w:type="spellEnd"/>
            <w:r w:rsidRPr="00EA3494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  <w:lang w:eastAsia="zh-TW"/>
              </w:rPr>
              <w:t xml:space="preserve"> </w:t>
            </w:r>
            <w:proofErr w:type="spellStart"/>
            <w:r w:rsidRPr="00EA3494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  <w:lang w:eastAsia="zh-TW"/>
              </w:rPr>
              <w:t>ps</w:t>
            </w:r>
            <w:proofErr w:type="spellEnd"/>
            <w:r w:rsidRPr="00EA3494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  <w:lang w:eastAsia="zh-TW"/>
              </w:rPr>
              <w:t xml:space="preserve"> = </w:t>
            </w:r>
            <w:r w:rsidRPr="00EA3494">
              <w:rPr>
                <w:rFonts w:ascii="Consolas" w:eastAsia="MingLiU" w:hAnsi="Consolas" w:cs="MingLiU"/>
                <w:b/>
                <w:color w:val="000080"/>
                <w:sz w:val="20"/>
                <w:szCs w:val="20"/>
                <w:lang w:eastAsia="zh-TW"/>
              </w:rPr>
              <w:t xml:space="preserve">new </w:t>
            </w:r>
            <w:proofErr w:type="spellStart"/>
            <w:r w:rsidRPr="00EA3494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  <w:lang w:eastAsia="zh-TW"/>
              </w:rPr>
              <w:t>PrintStream</w:t>
            </w:r>
            <w:proofErr w:type="spellEnd"/>
            <w:r w:rsidRPr="00EA3494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  <w:lang w:eastAsia="zh-TW"/>
              </w:rPr>
              <w:t>(</w:t>
            </w:r>
            <w:proofErr w:type="spellStart"/>
            <w:r w:rsidRPr="00EA3494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  <w:lang w:eastAsia="zh-TW"/>
              </w:rPr>
              <w:t>os</w:t>
            </w:r>
            <w:proofErr w:type="spellEnd"/>
            <w:r w:rsidRPr="00EA3494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  <w:lang w:eastAsia="zh-TW"/>
              </w:rPr>
              <w:t>);</w:t>
            </w:r>
            <w:r w:rsidRPr="00EA3494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  <w:lang w:eastAsia="zh-TW"/>
              </w:rPr>
              <w:br/>
              <w:t xml:space="preserve">        </w:t>
            </w:r>
            <w:proofErr w:type="spellStart"/>
            <w:r w:rsidRPr="00EA3494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  <w:lang w:eastAsia="zh-TW"/>
              </w:rPr>
              <w:t>ps.println</w:t>
            </w:r>
            <w:proofErr w:type="spellEnd"/>
            <w:r w:rsidRPr="00EA3494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  <w:lang w:eastAsia="zh-TW"/>
              </w:rPr>
              <w:t>(</w:t>
            </w:r>
            <w:r w:rsidRPr="00EA3494">
              <w:rPr>
                <w:rFonts w:ascii="Consolas" w:eastAsia="MingLiU" w:hAnsi="Consolas" w:cs="MingLiU"/>
                <w:b/>
                <w:color w:val="008000"/>
                <w:sz w:val="20"/>
                <w:szCs w:val="20"/>
                <w:lang w:eastAsia="zh-TW"/>
              </w:rPr>
              <w:t>"</w:t>
            </w:r>
            <w:proofErr w:type="spellStart"/>
            <w:r w:rsidRPr="00EA3494">
              <w:rPr>
                <w:rFonts w:ascii="Consolas" w:eastAsia="MingLiU" w:hAnsi="Consolas" w:cs="MingLiU"/>
                <w:b/>
                <w:color w:val="008000"/>
                <w:sz w:val="20"/>
                <w:szCs w:val="20"/>
                <w:lang w:eastAsia="zh-TW"/>
              </w:rPr>
              <w:t>hello,world</w:t>
            </w:r>
            <w:proofErr w:type="spellEnd"/>
            <w:r w:rsidRPr="00EA3494">
              <w:rPr>
                <w:rFonts w:ascii="Consolas" w:eastAsia="MingLiU" w:hAnsi="Consolas" w:cs="MingLiU"/>
                <w:b/>
                <w:color w:val="008000"/>
                <w:sz w:val="20"/>
                <w:szCs w:val="20"/>
                <w:lang w:eastAsia="zh-TW"/>
              </w:rPr>
              <w:t>"</w:t>
            </w:r>
            <w:r w:rsidRPr="00EA3494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  <w:lang w:eastAsia="zh-TW"/>
              </w:rPr>
              <w:t>);</w:t>
            </w:r>
            <w:r w:rsidRPr="00EA3494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  <w:lang w:eastAsia="zh-TW"/>
              </w:rPr>
              <w:br/>
              <w:t xml:space="preserve">        </w:t>
            </w:r>
            <w:proofErr w:type="spellStart"/>
            <w:r w:rsidRPr="00EA3494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  <w:lang w:eastAsia="zh-TW"/>
              </w:rPr>
              <w:t>ps.flush</w:t>
            </w:r>
            <w:proofErr w:type="spellEnd"/>
            <w:r w:rsidRPr="00EA3494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  <w:lang w:eastAsia="zh-TW"/>
              </w:rPr>
              <w:t>();</w:t>
            </w:r>
            <w:r w:rsidRPr="00EA3494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  <w:lang w:eastAsia="zh-TW"/>
              </w:rPr>
              <w:br/>
              <w:t xml:space="preserve">    }</w:t>
            </w:r>
            <w:r w:rsidRPr="00EA3494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  <w:lang w:eastAsia="zh-TW"/>
              </w:rPr>
              <w:br/>
              <w:t>}</w:t>
            </w:r>
          </w:p>
        </w:tc>
      </w:tr>
    </w:tbl>
    <w:p w14:paraId="02845404" w14:textId="77777777" w:rsidR="00EA3494" w:rsidRDefault="00EA3494" w:rsidP="00FC6868">
      <w:pPr>
        <w:ind w:firstLine="420"/>
      </w:pPr>
    </w:p>
    <w:p w14:paraId="35592275" w14:textId="4693801D" w:rsidR="006D2F88" w:rsidRDefault="006D2F88" w:rsidP="00FC6868">
      <w:pPr>
        <w:ind w:firstLine="420"/>
      </w:pPr>
      <w:r w:rsidRPr="006D2F88">
        <w:rPr>
          <w:rFonts w:hint="eastAsia"/>
        </w:rPr>
        <w:t>小结</w:t>
      </w:r>
    </w:p>
    <w:p w14:paraId="4E1CDF3D" w14:textId="07CA3945" w:rsidR="006D2F88" w:rsidRDefault="006D2F88" w:rsidP="0034187E">
      <w:pPr>
        <w:ind w:firstLine="420"/>
      </w:pPr>
      <w:r>
        <w:rPr>
          <w:rFonts w:hint="eastAsia"/>
        </w:rPr>
        <w:t>在以上通信中，</w:t>
      </w:r>
      <w:proofErr w:type="gramStart"/>
      <w:r>
        <w:rPr>
          <w:rFonts w:hint="eastAsia"/>
        </w:rPr>
        <w:t>服务端会一致</w:t>
      </w:r>
      <w:proofErr w:type="gramEnd"/>
      <w:r>
        <w:rPr>
          <w:rFonts w:hint="eastAsia"/>
        </w:rPr>
        <w:t>等待客户端的消息，如果客户端没有进行消息的发送</w:t>
      </w:r>
      <w:proofErr w:type="gramStart"/>
      <w:r>
        <w:rPr>
          <w:rFonts w:hint="eastAsia"/>
        </w:rPr>
        <w:t>江服务端</w:t>
      </w:r>
      <w:proofErr w:type="gramEnd"/>
      <w:r>
        <w:rPr>
          <w:rFonts w:hint="eastAsia"/>
        </w:rPr>
        <w:t>将一直进入阻塞状态。</w:t>
      </w:r>
    </w:p>
    <w:p w14:paraId="3A8B0001" w14:textId="16EFC7A1" w:rsidR="006D2F88" w:rsidRDefault="006D2F88" w:rsidP="0034187E">
      <w:pPr>
        <w:ind w:firstLine="420"/>
      </w:pPr>
      <w:r>
        <w:rPr>
          <w:rFonts w:hint="eastAsia"/>
        </w:rPr>
        <w:t>同时服务端是按照行获取消息的，这意味着客户端也必须按照行进</w:t>
      </w:r>
      <w:proofErr w:type="gramStart"/>
      <w:r>
        <w:rPr>
          <w:rFonts w:hint="eastAsia"/>
        </w:rPr>
        <w:t>行消息</w:t>
      </w:r>
      <w:proofErr w:type="gramEnd"/>
      <w:r>
        <w:rPr>
          <w:rFonts w:hint="eastAsia"/>
        </w:rPr>
        <w:t>的发送，否则服务端将进入等待消息的阻塞状态</w:t>
      </w:r>
      <w:r>
        <w:t>!</w:t>
      </w:r>
    </w:p>
    <w:p w14:paraId="6F64456D" w14:textId="610EFC3E" w:rsidR="006D2F88" w:rsidRDefault="006D2F88" w:rsidP="0034187E">
      <w:pPr>
        <w:ind w:firstLine="420"/>
      </w:pPr>
      <w:r>
        <w:rPr>
          <w:rFonts w:hint="eastAsia"/>
        </w:rPr>
        <w:t>可以考虑改为</w:t>
      </w:r>
      <w:r>
        <w:t>if</w:t>
      </w:r>
      <w:r>
        <w:t>判断</w:t>
      </w:r>
    </w:p>
    <w:p w14:paraId="74C86440" w14:textId="77777777" w:rsidR="006D2F88" w:rsidRDefault="006D2F88" w:rsidP="006D2F88">
      <w:pPr>
        <w:ind w:firstLine="420"/>
      </w:pPr>
      <w:r>
        <w:rPr>
          <w:rFonts w:hint="eastAsia"/>
        </w:rPr>
        <w:lastRenderedPageBreak/>
        <w:t>由于这种机制是端到端的，若连接的</w:t>
      </w:r>
      <w:r>
        <w:t>Client Socket</w:t>
      </w:r>
      <w:r>
        <w:t>断了，服务端的</w:t>
      </w:r>
      <w:r>
        <w:t>Socket</w:t>
      </w:r>
      <w:r>
        <w:t>也会出现异常机制。</w:t>
      </w:r>
    </w:p>
    <w:p w14:paraId="3667C8EA" w14:textId="6D216C90" w:rsidR="006D2F88" w:rsidRDefault="00572696" w:rsidP="00F461B2">
      <w:pPr>
        <w:pStyle w:val="20"/>
      </w:pPr>
      <w:proofErr w:type="gramStart"/>
      <w:r w:rsidRPr="00572696">
        <w:rPr>
          <w:rFonts w:hint="eastAsia"/>
        </w:rPr>
        <w:t>多发和</w:t>
      </w:r>
      <w:proofErr w:type="gramEnd"/>
      <w:r w:rsidRPr="00572696">
        <w:rPr>
          <w:rFonts w:hint="eastAsia"/>
        </w:rPr>
        <w:t>多收机制</w:t>
      </w:r>
    </w:p>
    <w:p w14:paraId="06D851FD" w14:textId="77777777" w:rsidR="00F3627B" w:rsidRPr="00F3627B" w:rsidRDefault="00F3627B" w:rsidP="00F3627B">
      <w:pPr>
        <w:ind w:firstLine="420"/>
      </w:pPr>
      <w:r w:rsidRPr="00F3627B">
        <w:rPr>
          <w:rFonts w:hint="eastAsia"/>
        </w:rPr>
        <w:t>在上一个</w:t>
      </w:r>
      <w:r w:rsidRPr="00F3627B">
        <w:t>demo</w:t>
      </w:r>
      <w:r w:rsidRPr="00F3627B">
        <w:t>的基础上</w:t>
      </w:r>
      <w:proofErr w:type="gramStart"/>
      <w:r w:rsidRPr="00F3627B">
        <w:t>作出</w:t>
      </w:r>
      <w:proofErr w:type="gramEnd"/>
      <w:r w:rsidRPr="00F3627B">
        <w:t>一些修改，使得</w:t>
      </w:r>
      <w:r w:rsidRPr="00F3627B">
        <w:t>Client</w:t>
      </w:r>
      <w:r w:rsidRPr="00F3627B">
        <w:t>可以持续输入，然后</w:t>
      </w:r>
      <w:proofErr w:type="gramStart"/>
      <w:r w:rsidRPr="00F3627B">
        <w:t>后</w:t>
      </w:r>
      <w:proofErr w:type="gramEnd"/>
      <w:r w:rsidRPr="00F3627B">
        <w:t>Server</w:t>
      </w:r>
      <w:r w:rsidRPr="00F3627B">
        <w:t>可以持续输出。保持两端之间通道的连接。</w:t>
      </w:r>
    </w:p>
    <w:p w14:paraId="364EB611" w14:textId="205C518B" w:rsidR="00572696" w:rsidRDefault="00B32A8D" w:rsidP="00572696">
      <w:pPr>
        <w:ind w:firstLine="420"/>
      </w:pPr>
      <w:r w:rsidRPr="00B32A8D">
        <w:t>Server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66C86" w14:paraId="1F0105CE" w14:textId="77777777" w:rsidTr="00666C86">
        <w:tc>
          <w:tcPr>
            <w:tcW w:w="8296" w:type="dxa"/>
          </w:tcPr>
          <w:p w14:paraId="303D1D5B" w14:textId="77777777" w:rsidR="00734F2D" w:rsidRPr="00734F2D" w:rsidRDefault="00734F2D" w:rsidP="00734F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402"/>
              <w:jc w:val="left"/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</w:pPr>
            <w:r w:rsidRPr="00734F2D">
              <w:rPr>
                <w:rFonts w:ascii="Consolas" w:eastAsia="MingLiU" w:hAnsi="Consolas" w:cs="MingLiU"/>
                <w:b/>
                <w:color w:val="000080"/>
                <w:sz w:val="20"/>
                <w:szCs w:val="20"/>
              </w:rPr>
              <w:t xml:space="preserve">public class </w:t>
            </w:r>
            <w:r w:rsidRPr="00734F2D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Server {</w:t>
            </w:r>
            <w:r w:rsidRPr="00734F2D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br/>
              <w:t xml:space="preserve">    </w:t>
            </w:r>
            <w:r w:rsidRPr="00734F2D">
              <w:rPr>
                <w:rFonts w:ascii="Consolas" w:eastAsia="MingLiU" w:hAnsi="Consolas" w:cs="MingLiU"/>
                <w:b/>
                <w:color w:val="000080"/>
                <w:sz w:val="20"/>
                <w:szCs w:val="20"/>
              </w:rPr>
              <w:t xml:space="preserve">public static void </w:t>
            </w:r>
            <w:r w:rsidRPr="00734F2D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 xml:space="preserve">main(String[] </w:t>
            </w:r>
            <w:proofErr w:type="spellStart"/>
            <w:r w:rsidRPr="00734F2D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args</w:t>
            </w:r>
            <w:proofErr w:type="spellEnd"/>
            <w:r w:rsidRPr="00734F2D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) {</w:t>
            </w:r>
            <w:r w:rsidRPr="00734F2D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br/>
              <w:t xml:space="preserve">        </w:t>
            </w:r>
            <w:r w:rsidRPr="00734F2D">
              <w:rPr>
                <w:rFonts w:ascii="Consolas" w:eastAsia="MingLiU" w:hAnsi="Consolas" w:cs="MingLiU"/>
                <w:b/>
                <w:color w:val="000080"/>
                <w:sz w:val="20"/>
                <w:szCs w:val="20"/>
              </w:rPr>
              <w:t xml:space="preserve">try </w:t>
            </w:r>
            <w:r w:rsidRPr="00734F2D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{</w:t>
            </w:r>
            <w:r w:rsidRPr="00734F2D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br/>
              <w:t xml:space="preserve">            </w:t>
            </w:r>
            <w:r w:rsidRPr="00734F2D">
              <w:rPr>
                <w:rFonts w:ascii="Consolas" w:eastAsia="MingLiU" w:hAnsi="Consolas" w:cs="MingLiU"/>
                <w:bCs w:val="0"/>
                <w:i/>
                <w:iCs/>
                <w:color w:val="808080"/>
                <w:sz w:val="20"/>
                <w:szCs w:val="20"/>
              </w:rPr>
              <w:t>//1</w:t>
            </w:r>
            <w:r w:rsidRPr="00734F2D">
              <w:rPr>
                <w:rFonts w:ascii="黑体" w:eastAsia="黑体" w:hAnsi="黑体" w:cs="MingLiU" w:hint="eastAsia"/>
                <w:bCs w:val="0"/>
                <w:i/>
                <w:iCs/>
                <w:color w:val="808080"/>
                <w:sz w:val="20"/>
                <w:szCs w:val="20"/>
              </w:rPr>
              <w:t>、定义一个</w:t>
            </w:r>
            <w:r w:rsidRPr="00734F2D">
              <w:rPr>
                <w:rFonts w:ascii="Consolas" w:eastAsia="MingLiU" w:hAnsi="Consolas" w:cs="MingLiU"/>
                <w:bCs w:val="0"/>
                <w:i/>
                <w:iCs/>
                <w:color w:val="808080"/>
                <w:sz w:val="20"/>
                <w:szCs w:val="20"/>
              </w:rPr>
              <w:t xml:space="preserve">server socket </w:t>
            </w:r>
            <w:r w:rsidRPr="00734F2D">
              <w:rPr>
                <w:rFonts w:ascii="黑体" w:eastAsia="黑体" w:hAnsi="黑体" w:cs="MingLiU" w:hint="eastAsia"/>
                <w:bCs w:val="0"/>
                <w:i/>
                <w:iCs/>
                <w:color w:val="808080"/>
                <w:sz w:val="20"/>
                <w:szCs w:val="20"/>
              </w:rPr>
              <w:t>对象进行服务器端的端口注册</w:t>
            </w:r>
            <w:r w:rsidRPr="00734F2D">
              <w:rPr>
                <w:rFonts w:ascii="黑体" w:eastAsia="黑体" w:hAnsi="黑体" w:cs="MingLiU" w:hint="eastAsia"/>
                <w:bCs w:val="0"/>
                <w:i/>
                <w:iCs/>
                <w:color w:val="808080"/>
                <w:sz w:val="20"/>
                <w:szCs w:val="20"/>
              </w:rPr>
              <w:br/>
              <w:t xml:space="preserve">            </w:t>
            </w:r>
            <w:proofErr w:type="spellStart"/>
            <w:r w:rsidRPr="00734F2D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ServerSocket</w:t>
            </w:r>
            <w:proofErr w:type="spellEnd"/>
            <w:r w:rsidRPr="00734F2D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34F2D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serverSocket</w:t>
            </w:r>
            <w:proofErr w:type="spellEnd"/>
            <w:r w:rsidRPr="00734F2D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 xml:space="preserve"> =</w:t>
            </w:r>
            <w:r w:rsidRPr="00734F2D">
              <w:rPr>
                <w:rFonts w:ascii="Consolas" w:eastAsia="MingLiU" w:hAnsi="Consolas" w:cs="MingLiU"/>
                <w:b/>
                <w:color w:val="000080"/>
                <w:sz w:val="20"/>
                <w:szCs w:val="20"/>
              </w:rPr>
              <w:t xml:space="preserve">new </w:t>
            </w:r>
            <w:proofErr w:type="spellStart"/>
            <w:r w:rsidRPr="00734F2D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ServerSocket</w:t>
            </w:r>
            <w:proofErr w:type="spellEnd"/>
            <w:r w:rsidRPr="00734F2D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(</w:t>
            </w:r>
            <w:r w:rsidRPr="00734F2D">
              <w:rPr>
                <w:rFonts w:ascii="Consolas" w:eastAsia="MingLiU" w:hAnsi="Consolas" w:cs="MingLiU"/>
                <w:bCs w:val="0"/>
                <w:color w:val="0000FF"/>
                <w:sz w:val="20"/>
                <w:szCs w:val="20"/>
              </w:rPr>
              <w:t>9999</w:t>
            </w:r>
            <w:r w:rsidRPr="00734F2D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);</w:t>
            </w:r>
            <w:r w:rsidRPr="00734F2D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br/>
              <w:t xml:space="preserve">            </w:t>
            </w:r>
            <w:r w:rsidRPr="00734F2D">
              <w:rPr>
                <w:rFonts w:ascii="Consolas" w:eastAsia="MingLiU" w:hAnsi="Consolas" w:cs="MingLiU"/>
                <w:bCs w:val="0"/>
                <w:i/>
                <w:iCs/>
                <w:color w:val="808080"/>
                <w:sz w:val="20"/>
                <w:szCs w:val="20"/>
              </w:rPr>
              <w:t>//2</w:t>
            </w:r>
            <w:r w:rsidRPr="00734F2D">
              <w:rPr>
                <w:rFonts w:ascii="黑体" w:eastAsia="黑体" w:hAnsi="黑体" w:cs="MingLiU" w:hint="eastAsia"/>
                <w:bCs w:val="0"/>
                <w:i/>
                <w:iCs/>
                <w:color w:val="808080"/>
                <w:sz w:val="20"/>
                <w:szCs w:val="20"/>
              </w:rPr>
              <w:t>、监听客户端的</w:t>
            </w:r>
            <w:r w:rsidRPr="00734F2D">
              <w:rPr>
                <w:rFonts w:ascii="Consolas" w:eastAsia="MingLiU" w:hAnsi="Consolas" w:cs="MingLiU"/>
                <w:bCs w:val="0"/>
                <w:i/>
                <w:iCs/>
                <w:color w:val="808080"/>
                <w:sz w:val="20"/>
                <w:szCs w:val="20"/>
              </w:rPr>
              <w:t>socket</w:t>
            </w:r>
            <w:r w:rsidRPr="00734F2D">
              <w:rPr>
                <w:rFonts w:ascii="黑体" w:eastAsia="黑体" w:hAnsi="黑体" w:cs="MingLiU" w:hint="eastAsia"/>
                <w:bCs w:val="0"/>
                <w:i/>
                <w:iCs/>
                <w:color w:val="808080"/>
                <w:sz w:val="20"/>
                <w:szCs w:val="20"/>
              </w:rPr>
              <w:t>链接请求</w:t>
            </w:r>
            <w:r w:rsidRPr="00734F2D">
              <w:rPr>
                <w:rFonts w:ascii="Consolas" w:eastAsia="MingLiU" w:hAnsi="Consolas" w:cs="MingLiU"/>
                <w:bCs w:val="0"/>
                <w:i/>
                <w:iCs/>
                <w:color w:val="808080"/>
                <w:sz w:val="20"/>
                <w:szCs w:val="20"/>
              </w:rPr>
              <w:t>,</w:t>
            </w:r>
            <w:r w:rsidRPr="00734F2D">
              <w:rPr>
                <w:rFonts w:ascii="黑体" w:eastAsia="黑体" w:hAnsi="黑体" w:cs="MingLiU" w:hint="eastAsia"/>
                <w:bCs w:val="0"/>
                <w:i/>
                <w:iCs/>
                <w:color w:val="808080"/>
                <w:sz w:val="20"/>
                <w:szCs w:val="20"/>
              </w:rPr>
              <w:t>这里会被阻塞，需要等待</w:t>
            </w:r>
            <w:r w:rsidRPr="00734F2D">
              <w:rPr>
                <w:rFonts w:ascii="Consolas" w:eastAsia="MingLiU" w:hAnsi="Consolas" w:cs="MingLiU"/>
                <w:bCs w:val="0"/>
                <w:i/>
                <w:iCs/>
                <w:color w:val="808080"/>
                <w:sz w:val="20"/>
                <w:szCs w:val="20"/>
              </w:rPr>
              <w:t>client</w:t>
            </w:r>
            <w:r w:rsidRPr="00734F2D">
              <w:rPr>
                <w:rFonts w:ascii="黑体" w:eastAsia="黑体" w:hAnsi="黑体" w:cs="MingLiU" w:hint="eastAsia"/>
                <w:bCs w:val="0"/>
                <w:i/>
                <w:iCs/>
                <w:color w:val="808080"/>
                <w:sz w:val="20"/>
                <w:szCs w:val="20"/>
              </w:rPr>
              <w:t>端的链接。三次握手。</w:t>
            </w:r>
            <w:r w:rsidRPr="00734F2D">
              <w:rPr>
                <w:rFonts w:ascii="黑体" w:eastAsia="黑体" w:hAnsi="黑体" w:cs="MingLiU" w:hint="eastAsia"/>
                <w:bCs w:val="0"/>
                <w:i/>
                <w:iCs/>
                <w:color w:val="808080"/>
                <w:sz w:val="20"/>
                <w:szCs w:val="20"/>
              </w:rPr>
              <w:br/>
              <w:t xml:space="preserve">            </w:t>
            </w:r>
            <w:r w:rsidRPr="00734F2D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 xml:space="preserve">Socket </w:t>
            </w:r>
            <w:proofErr w:type="spellStart"/>
            <w:r w:rsidRPr="00734F2D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socket</w:t>
            </w:r>
            <w:proofErr w:type="spellEnd"/>
            <w:r w:rsidRPr="00734F2D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734F2D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serverSocket.accept</w:t>
            </w:r>
            <w:proofErr w:type="spellEnd"/>
            <w:r w:rsidRPr="00734F2D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();</w:t>
            </w:r>
            <w:r w:rsidRPr="00734F2D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br/>
              <w:t xml:space="preserve">            </w:t>
            </w:r>
            <w:r w:rsidRPr="00734F2D">
              <w:rPr>
                <w:rFonts w:ascii="Consolas" w:eastAsia="MingLiU" w:hAnsi="Consolas" w:cs="MingLiU"/>
                <w:bCs w:val="0"/>
                <w:i/>
                <w:iCs/>
                <w:color w:val="808080"/>
                <w:sz w:val="20"/>
                <w:szCs w:val="20"/>
              </w:rPr>
              <w:t>//3</w:t>
            </w:r>
            <w:r w:rsidRPr="00734F2D">
              <w:rPr>
                <w:rFonts w:ascii="黑体" w:eastAsia="黑体" w:hAnsi="黑体" w:cs="MingLiU" w:hint="eastAsia"/>
                <w:bCs w:val="0"/>
                <w:i/>
                <w:iCs/>
                <w:color w:val="808080"/>
                <w:sz w:val="20"/>
                <w:szCs w:val="20"/>
              </w:rPr>
              <w:t>、从</w:t>
            </w:r>
            <w:r w:rsidRPr="00734F2D">
              <w:rPr>
                <w:rFonts w:ascii="Consolas" w:eastAsia="MingLiU" w:hAnsi="Consolas" w:cs="MingLiU"/>
                <w:bCs w:val="0"/>
                <w:i/>
                <w:iCs/>
                <w:color w:val="808080"/>
                <w:sz w:val="20"/>
                <w:szCs w:val="20"/>
              </w:rPr>
              <w:t>socket</w:t>
            </w:r>
            <w:r w:rsidRPr="00734F2D">
              <w:rPr>
                <w:rFonts w:ascii="黑体" w:eastAsia="黑体" w:hAnsi="黑体" w:cs="MingLiU" w:hint="eastAsia"/>
                <w:bCs w:val="0"/>
                <w:i/>
                <w:iCs/>
                <w:color w:val="808080"/>
                <w:sz w:val="20"/>
                <w:szCs w:val="20"/>
              </w:rPr>
              <w:t>管道中得到一个字节输入流对象</w:t>
            </w:r>
            <w:r w:rsidRPr="00734F2D">
              <w:rPr>
                <w:rFonts w:ascii="黑体" w:eastAsia="黑体" w:hAnsi="黑体" w:cs="MingLiU" w:hint="eastAsia"/>
                <w:bCs w:val="0"/>
                <w:i/>
                <w:iCs/>
                <w:color w:val="808080"/>
                <w:sz w:val="20"/>
                <w:szCs w:val="20"/>
              </w:rPr>
              <w:br/>
              <w:t xml:space="preserve">            </w:t>
            </w:r>
            <w:proofErr w:type="spellStart"/>
            <w:r w:rsidRPr="00734F2D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InputStream</w:t>
            </w:r>
            <w:proofErr w:type="spellEnd"/>
            <w:r w:rsidRPr="00734F2D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 xml:space="preserve"> is = </w:t>
            </w:r>
            <w:proofErr w:type="spellStart"/>
            <w:r w:rsidRPr="00734F2D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socket.getInputStream</w:t>
            </w:r>
            <w:proofErr w:type="spellEnd"/>
            <w:r w:rsidRPr="00734F2D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();</w:t>
            </w:r>
            <w:r w:rsidRPr="00734F2D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br/>
              <w:t xml:space="preserve">            </w:t>
            </w:r>
            <w:r w:rsidRPr="00734F2D">
              <w:rPr>
                <w:rFonts w:ascii="Consolas" w:eastAsia="MingLiU" w:hAnsi="Consolas" w:cs="MingLiU"/>
                <w:bCs w:val="0"/>
                <w:i/>
                <w:iCs/>
                <w:color w:val="808080"/>
                <w:sz w:val="20"/>
                <w:szCs w:val="20"/>
              </w:rPr>
              <w:t>//4</w:t>
            </w:r>
            <w:r w:rsidRPr="00734F2D">
              <w:rPr>
                <w:rFonts w:ascii="黑体" w:eastAsia="黑体" w:hAnsi="黑体" w:cs="MingLiU" w:hint="eastAsia"/>
                <w:bCs w:val="0"/>
                <w:i/>
                <w:iCs/>
                <w:color w:val="808080"/>
                <w:sz w:val="20"/>
                <w:szCs w:val="20"/>
              </w:rPr>
              <w:t>、把字节输入流包装成一个缓冲字符输入流</w:t>
            </w:r>
            <w:r w:rsidRPr="00734F2D">
              <w:rPr>
                <w:rFonts w:ascii="黑体" w:eastAsia="黑体" w:hAnsi="黑体" w:cs="MingLiU" w:hint="eastAsia"/>
                <w:bCs w:val="0"/>
                <w:i/>
                <w:iCs/>
                <w:color w:val="808080"/>
                <w:sz w:val="20"/>
                <w:szCs w:val="20"/>
              </w:rPr>
              <w:br/>
              <w:t xml:space="preserve">            </w:t>
            </w:r>
            <w:proofErr w:type="spellStart"/>
            <w:r w:rsidRPr="00734F2D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BufferedReader</w:t>
            </w:r>
            <w:proofErr w:type="spellEnd"/>
            <w:r w:rsidRPr="00734F2D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 xml:space="preserve"> bf = </w:t>
            </w:r>
            <w:r w:rsidRPr="00734F2D">
              <w:rPr>
                <w:rFonts w:ascii="Consolas" w:eastAsia="MingLiU" w:hAnsi="Consolas" w:cs="MingLiU"/>
                <w:b/>
                <w:color w:val="000080"/>
                <w:sz w:val="20"/>
                <w:szCs w:val="20"/>
              </w:rPr>
              <w:t xml:space="preserve">new </w:t>
            </w:r>
            <w:proofErr w:type="spellStart"/>
            <w:r w:rsidRPr="00734F2D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BufferedReader</w:t>
            </w:r>
            <w:proofErr w:type="spellEnd"/>
            <w:r w:rsidRPr="00734F2D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(</w:t>
            </w:r>
            <w:r w:rsidRPr="00734F2D">
              <w:rPr>
                <w:rFonts w:ascii="Consolas" w:eastAsia="MingLiU" w:hAnsi="Consolas" w:cs="MingLiU"/>
                <w:b/>
                <w:color w:val="000080"/>
                <w:sz w:val="20"/>
                <w:szCs w:val="20"/>
              </w:rPr>
              <w:t xml:space="preserve">new </w:t>
            </w:r>
            <w:proofErr w:type="spellStart"/>
            <w:r w:rsidRPr="00734F2D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InputStreamReader</w:t>
            </w:r>
            <w:proofErr w:type="spellEnd"/>
            <w:r w:rsidRPr="00734F2D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(is));</w:t>
            </w:r>
            <w:r w:rsidRPr="00734F2D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br/>
              <w:t xml:space="preserve">            String msg;</w:t>
            </w:r>
            <w:r w:rsidRPr="00734F2D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br/>
              <w:t xml:space="preserve">            </w:t>
            </w:r>
            <w:r w:rsidRPr="00734F2D">
              <w:rPr>
                <w:rFonts w:ascii="Consolas" w:eastAsia="MingLiU" w:hAnsi="Consolas" w:cs="MingLiU"/>
                <w:b/>
                <w:color w:val="000080"/>
                <w:sz w:val="20"/>
                <w:szCs w:val="20"/>
              </w:rPr>
              <w:t xml:space="preserve">while </w:t>
            </w:r>
            <w:r w:rsidRPr="00734F2D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((msg=</w:t>
            </w:r>
            <w:proofErr w:type="spellStart"/>
            <w:r w:rsidRPr="00734F2D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bf.readLine</w:t>
            </w:r>
            <w:proofErr w:type="spellEnd"/>
            <w:r w:rsidRPr="00734F2D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())!=</w:t>
            </w:r>
            <w:r w:rsidRPr="00734F2D">
              <w:rPr>
                <w:rFonts w:ascii="Consolas" w:eastAsia="MingLiU" w:hAnsi="Consolas" w:cs="MingLiU"/>
                <w:b/>
                <w:color w:val="000080"/>
                <w:sz w:val="20"/>
                <w:szCs w:val="20"/>
              </w:rPr>
              <w:t>null</w:t>
            </w:r>
            <w:r w:rsidRPr="00734F2D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){</w:t>
            </w:r>
            <w:r w:rsidRPr="00734F2D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br/>
              <w:t xml:space="preserve">                </w:t>
            </w:r>
            <w:proofErr w:type="spellStart"/>
            <w:r w:rsidRPr="00734F2D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System.</w:t>
            </w:r>
            <w:r w:rsidRPr="00734F2D">
              <w:rPr>
                <w:rFonts w:ascii="Consolas" w:eastAsia="MingLiU" w:hAnsi="Consolas" w:cs="MingLiU"/>
                <w:b/>
                <w:i/>
                <w:iCs/>
                <w:color w:val="660E7A"/>
                <w:sz w:val="20"/>
                <w:szCs w:val="20"/>
              </w:rPr>
              <w:t>out</w:t>
            </w:r>
            <w:r w:rsidRPr="00734F2D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.println</w:t>
            </w:r>
            <w:proofErr w:type="spellEnd"/>
            <w:r w:rsidRPr="00734F2D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(</w:t>
            </w:r>
            <w:r w:rsidRPr="00734F2D">
              <w:rPr>
                <w:rFonts w:ascii="Consolas" w:eastAsia="MingLiU" w:hAnsi="Consolas" w:cs="MingLiU"/>
                <w:b/>
                <w:color w:val="008000"/>
                <w:sz w:val="20"/>
                <w:szCs w:val="20"/>
              </w:rPr>
              <w:t>"</w:t>
            </w:r>
            <w:r w:rsidRPr="00734F2D">
              <w:rPr>
                <w:rFonts w:ascii="黑体" w:eastAsia="黑体" w:hAnsi="黑体" w:cs="MingLiU" w:hint="eastAsia"/>
                <w:b/>
                <w:color w:val="008000"/>
                <w:sz w:val="20"/>
                <w:szCs w:val="20"/>
              </w:rPr>
              <w:t>服务端接口</w:t>
            </w:r>
            <w:r w:rsidRPr="00734F2D">
              <w:rPr>
                <w:rFonts w:ascii="Consolas" w:eastAsia="MingLiU" w:hAnsi="Consolas" w:cs="MingLiU"/>
                <w:b/>
                <w:color w:val="008000"/>
                <w:sz w:val="20"/>
                <w:szCs w:val="20"/>
              </w:rPr>
              <w:t>:"</w:t>
            </w:r>
            <w:r w:rsidRPr="00734F2D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+msg);</w:t>
            </w:r>
            <w:r w:rsidRPr="00734F2D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br/>
              <w:t xml:space="preserve">            }</w:t>
            </w:r>
            <w:r w:rsidRPr="00734F2D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br/>
              <w:t xml:space="preserve">        } </w:t>
            </w:r>
            <w:r w:rsidRPr="00734F2D">
              <w:rPr>
                <w:rFonts w:ascii="Consolas" w:eastAsia="MingLiU" w:hAnsi="Consolas" w:cs="MingLiU"/>
                <w:b/>
                <w:color w:val="000080"/>
                <w:sz w:val="20"/>
                <w:szCs w:val="20"/>
              </w:rPr>
              <w:t xml:space="preserve">catch </w:t>
            </w:r>
            <w:r w:rsidRPr="00734F2D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(</w:t>
            </w:r>
            <w:proofErr w:type="spellStart"/>
            <w:r w:rsidRPr="00734F2D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IOException</w:t>
            </w:r>
            <w:proofErr w:type="spellEnd"/>
            <w:r w:rsidRPr="00734F2D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 xml:space="preserve"> e) {</w:t>
            </w:r>
            <w:r w:rsidRPr="00734F2D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br/>
              <w:t xml:space="preserve">            </w:t>
            </w:r>
            <w:proofErr w:type="spellStart"/>
            <w:r w:rsidRPr="00734F2D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e.printStackTrace</w:t>
            </w:r>
            <w:proofErr w:type="spellEnd"/>
            <w:r w:rsidRPr="00734F2D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();</w:t>
            </w:r>
            <w:r w:rsidRPr="00734F2D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br/>
              <w:t xml:space="preserve">        }</w:t>
            </w:r>
            <w:r w:rsidRPr="00734F2D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br/>
              <w:t xml:space="preserve">    }</w:t>
            </w:r>
            <w:r w:rsidRPr="00734F2D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br/>
              <w:t>}</w:t>
            </w:r>
          </w:p>
          <w:p w14:paraId="681C4146" w14:textId="77777777" w:rsidR="00666C86" w:rsidRPr="00734F2D" w:rsidRDefault="00666C86" w:rsidP="00572696">
            <w:pPr>
              <w:ind w:firstLineChars="0" w:firstLine="0"/>
            </w:pPr>
          </w:p>
        </w:tc>
      </w:tr>
    </w:tbl>
    <w:p w14:paraId="10B0FA85" w14:textId="67713D5F" w:rsidR="00666C86" w:rsidRDefault="00666C86" w:rsidP="00572696">
      <w:pPr>
        <w:ind w:firstLine="420"/>
      </w:pPr>
    </w:p>
    <w:p w14:paraId="6692583B" w14:textId="10C54FDD" w:rsidR="00B32A8D" w:rsidRDefault="00B32A8D" w:rsidP="00572696">
      <w:pPr>
        <w:ind w:firstLine="420"/>
      </w:pPr>
      <w:r>
        <w:t>Client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66C86" w14:paraId="388B7BED" w14:textId="77777777" w:rsidTr="00666C86">
        <w:tc>
          <w:tcPr>
            <w:tcW w:w="8296" w:type="dxa"/>
          </w:tcPr>
          <w:p w14:paraId="4C3C9428" w14:textId="77777777" w:rsidR="00734F2D" w:rsidRPr="00734F2D" w:rsidRDefault="00734F2D" w:rsidP="00734F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402"/>
              <w:jc w:val="left"/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</w:pPr>
            <w:r w:rsidRPr="00734F2D">
              <w:rPr>
                <w:rFonts w:ascii="Consolas" w:eastAsia="MingLiU" w:hAnsi="Consolas" w:cs="MingLiU"/>
                <w:b/>
                <w:color w:val="000080"/>
                <w:sz w:val="20"/>
                <w:szCs w:val="20"/>
              </w:rPr>
              <w:t xml:space="preserve">public class </w:t>
            </w:r>
            <w:r w:rsidRPr="00734F2D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Client {</w:t>
            </w:r>
            <w:r w:rsidRPr="00734F2D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br/>
              <w:t xml:space="preserve">    </w:t>
            </w:r>
            <w:r w:rsidRPr="00734F2D">
              <w:rPr>
                <w:rFonts w:ascii="Consolas" w:eastAsia="MingLiU" w:hAnsi="Consolas" w:cs="MingLiU"/>
                <w:b/>
                <w:color w:val="000080"/>
                <w:sz w:val="20"/>
                <w:szCs w:val="20"/>
              </w:rPr>
              <w:t xml:space="preserve">public static void </w:t>
            </w:r>
            <w:r w:rsidRPr="00734F2D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 xml:space="preserve">main(String[] </w:t>
            </w:r>
            <w:proofErr w:type="spellStart"/>
            <w:r w:rsidRPr="00734F2D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args</w:t>
            </w:r>
            <w:proofErr w:type="spellEnd"/>
            <w:r w:rsidRPr="00734F2D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 xml:space="preserve">) </w:t>
            </w:r>
            <w:r w:rsidRPr="00734F2D">
              <w:rPr>
                <w:rFonts w:ascii="Consolas" w:eastAsia="MingLiU" w:hAnsi="Consolas" w:cs="MingLiU"/>
                <w:b/>
                <w:color w:val="000080"/>
                <w:sz w:val="20"/>
                <w:szCs w:val="20"/>
              </w:rPr>
              <w:t xml:space="preserve">throws </w:t>
            </w:r>
            <w:proofErr w:type="spellStart"/>
            <w:r w:rsidRPr="00734F2D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IOException</w:t>
            </w:r>
            <w:proofErr w:type="spellEnd"/>
            <w:r w:rsidRPr="00734F2D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 xml:space="preserve"> {</w:t>
            </w:r>
            <w:r w:rsidRPr="00734F2D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br/>
              <w:t xml:space="preserve">        </w:t>
            </w:r>
            <w:r w:rsidRPr="00734F2D">
              <w:rPr>
                <w:rFonts w:ascii="Consolas" w:eastAsia="MingLiU" w:hAnsi="Consolas" w:cs="MingLiU"/>
                <w:bCs w:val="0"/>
                <w:i/>
                <w:iCs/>
                <w:color w:val="808080"/>
                <w:sz w:val="20"/>
                <w:szCs w:val="20"/>
              </w:rPr>
              <w:t>//1</w:t>
            </w:r>
            <w:r w:rsidRPr="00734F2D">
              <w:rPr>
                <w:rFonts w:ascii="黑体" w:eastAsia="黑体" w:hAnsi="黑体" w:cs="MingLiU" w:hint="eastAsia"/>
                <w:bCs w:val="0"/>
                <w:i/>
                <w:iCs/>
                <w:color w:val="808080"/>
                <w:sz w:val="20"/>
                <w:szCs w:val="20"/>
              </w:rPr>
              <w:t>、创建</w:t>
            </w:r>
            <w:r w:rsidRPr="00734F2D">
              <w:rPr>
                <w:rFonts w:ascii="Consolas" w:eastAsia="MingLiU" w:hAnsi="Consolas" w:cs="MingLiU"/>
                <w:bCs w:val="0"/>
                <w:i/>
                <w:iCs/>
                <w:color w:val="808080"/>
                <w:sz w:val="20"/>
                <w:szCs w:val="20"/>
              </w:rPr>
              <w:t>socket</w:t>
            </w:r>
            <w:r w:rsidRPr="00734F2D">
              <w:rPr>
                <w:rFonts w:ascii="黑体" w:eastAsia="黑体" w:hAnsi="黑体" w:cs="MingLiU" w:hint="eastAsia"/>
                <w:bCs w:val="0"/>
                <w:i/>
                <w:iCs/>
                <w:color w:val="808080"/>
                <w:sz w:val="20"/>
                <w:szCs w:val="20"/>
              </w:rPr>
              <w:t>对象请求服务端的链接</w:t>
            </w:r>
            <w:r w:rsidRPr="00734F2D">
              <w:rPr>
                <w:rFonts w:ascii="黑体" w:eastAsia="黑体" w:hAnsi="黑体" w:cs="MingLiU" w:hint="eastAsia"/>
                <w:bCs w:val="0"/>
                <w:i/>
                <w:iCs/>
                <w:color w:val="808080"/>
                <w:sz w:val="20"/>
                <w:szCs w:val="20"/>
              </w:rPr>
              <w:br/>
              <w:t xml:space="preserve">        </w:t>
            </w:r>
            <w:r w:rsidRPr="00734F2D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 xml:space="preserve">Socket </w:t>
            </w:r>
            <w:proofErr w:type="spellStart"/>
            <w:r w:rsidRPr="00734F2D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socket</w:t>
            </w:r>
            <w:proofErr w:type="spellEnd"/>
            <w:r w:rsidRPr="00734F2D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 xml:space="preserve"> = </w:t>
            </w:r>
            <w:r w:rsidRPr="00734F2D">
              <w:rPr>
                <w:rFonts w:ascii="Consolas" w:eastAsia="MingLiU" w:hAnsi="Consolas" w:cs="MingLiU"/>
                <w:b/>
                <w:color w:val="000080"/>
                <w:sz w:val="20"/>
                <w:szCs w:val="20"/>
              </w:rPr>
              <w:t xml:space="preserve">new </w:t>
            </w:r>
            <w:r w:rsidRPr="00734F2D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Socket(</w:t>
            </w:r>
            <w:r w:rsidRPr="00734F2D">
              <w:rPr>
                <w:rFonts w:ascii="Consolas" w:eastAsia="MingLiU" w:hAnsi="Consolas" w:cs="MingLiU"/>
                <w:b/>
                <w:color w:val="008000"/>
                <w:sz w:val="20"/>
                <w:szCs w:val="20"/>
              </w:rPr>
              <w:t>"127.0.0.1"</w:t>
            </w:r>
            <w:r w:rsidRPr="00734F2D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,</w:t>
            </w:r>
            <w:r w:rsidRPr="00734F2D">
              <w:rPr>
                <w:rFonts w:ascii="Consolas" w:eastAsia="MingLiU" w:hAnsi="Consolas" w:cs="MingLiU"/>
                <w:bCs w:val="0"/>
                <w:color w:val="0000FF"/>
                <w:sz w:val="20"/>
                <w:szCs w:val="20"/>
              </w:rPr>
              <w:t>9999</w:t>
            </w:r>
            <w:r w:rsidRPr="00734F2D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);</w:t>
            </w:r>
            <w:r w:rsidRPr="00734F2D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br/>
              <w:t xml:space="preserve">        </w:t>
            </w:r>
            <w:r w:rsidRPr="00734F2D">
              <w:rPr>
                <w:rFonts w:ascii="Consolas" w:eastAsia="MingLiU" w:hAnsi="Consolas" w:cs="MingLiU"/>
                <w:bCs w:val="0"/>
                <w:i/>
                <w:iCs/>
                <w:color w:val="808080"/>
                <w:sz w:val="20"/>
                <w:szCs w:val="20"/>
              </w:rPr>
              <w:t>//2</w:t>
            </w:r>
            <w:r w:rsidRPr="00734F2D">
              <w:rPr>
                <w:rFonts w:ascii="黑体" w:eastAsia="黑体" w:hAnsi="黑体" w:cs="MingLiU" w:hint="eastAsia"/>
                <w:bCs w:val="0"/>
                <w:i/>
                <w:iCs/>
                <w:color w:val="808080"/>
                <w:sz w:val="20"/>
                <w:szCs w:val="20"/>
              </w:rPr>
              <w:t>、从</w:t>
            </w:r>
            <w:r w:rsidRPr="00734F2D">
              <w:rPr>
                <w:rFonts w:ascii="Consolas" w:eastAsia="MingLiU" w:hAnsi="Consolas" w:cs="MingLiU"/>
                <w:bCs w:val="0"/>
                <w:i/>
                <w:iCs/>
                <w:color w:val="808080"/>
                <w:sz w:val="20"/>
                <w:szCs w:val="20"/>
              </w:rPr>
              <w:t>socket</w:t>
            </w:r>
            <w:r w:rsidRPr="00734F2D">
              <w:rPr>
                <w:rFonts w:ascii="黑体" w:eastAsia="黑体" w:hAnsi="黑体" w:cs="MingLiU" w:hint="eastAsia"/>
                <w:bCs w:val="0"/>
                <w:i/>
                <w:iCs/>
                <w:color w:val="808080"/>
                <w:sz w:val="20"/>
                <w:szCs w:val="20"/>
              </w:rPr>
              <w:t>对象中获取一个字节输出流。</w:t>
            </w:r>
            <w:r w:rsidRPr="00734F2D">
              <w:rPr>
                <w:rFonts w:ascii="黑体" w:eastAsia="黑体" w:hAnsi="黑体" w:cs="MingLiU" w:hint="eastAsia"/>
                <w:bCs w:val="0"/>
                <w:i/>
                <w:iCs/>
                <w:color w:val="808080"/>
                <w:sz w:val="20"/>
                <w:szCs w:val="20"/>
              </w:rPr>
              <w:br/>
              <w:t xml:space="preserve">        </w:t>
            </w:r>
            <w:proofErr w:type="spellStart"/>
            <w:r w:rsidRPr="00734F2D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OutputStream</w:t>
            </w:r>
            <w:proofErr w:type="spellEnd"/>
            <w:r w:rsidRPr="00734F2D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34F2D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os</w:t>
            </w:r>
            <w:proofErr w:type="spellEnd"/>
            <w:r w:rsidRPr="00734F2D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734F2D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socket.getOutputStream</w:t>
            </w:r>
            <w:proofErr w:type="spellEnd"/>
            <w:r w:rsidRPr="00734F2D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();</w:t>
            </w:r>
            <w:r w:rsidRPr="00734F2D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br/>
              <w:t xml:space="preserve">        </w:t>
            </w:r>
            <w:proofErr w:type="spellStart"/>
            <w:r w:rsidRPr="00734F2D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PrintStream</w:t>
            </w:r>
            <w:proofErr w:type="spellEnd"/>
            <w:r w:rsidRPr="00734F2D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34F2D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ps</w:t>
            </w:r>
            <w:proofErr w:type="spellEnd"/>
            <w:r w:rsidRPr="00734F2D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 xml:space="preserve"> = </w:t>
            </w:r>
            <w:r w:rsidRPr="00734F2D">
              <w:rPr>
                <w:rFonts w:ascii="Consolas" w:eastAsia="MingLiU" w:hAnsi="Consolas" w:cs="MingLiU"/>
                <w:b/>
                <w:color w:val="000080"/>
                <w:sz w:val="20"/>
                <w:szCs w:val="20"/>
              </w:rPr>
              <w:t xml:space="preserve">new </w:t>
            </w:r>
            <w:proofErr w:type="spellStart"/>
            <w:r w:rsidRPr="00734F2D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PrintStream</w:t>
            </w:r>
            <w:proofErr w:type="spellEnd"/>
            <w:r w:rsidRPr="00734F2D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(</w:t>
            </w:r>
            <w:proofErr w:type="spellStart"/>
            <w:r w:rsidRPr="00734F2D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os</w:t>
            </w:r>
            <w:proofErr w:type="spellEnd"/>
            <w:r w:rsidRPr="00734F2D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);</w:t>
            </w:r>
            <w:r w:rsidRPr="00734F2D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br/>
              <w:t xml:space="preserve">        Scanner </w:t>
            </w:r>
            <w:proofErr w:type="spellStart"/>
            <w:r w:rsidRPr="00734F2D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sc</w:t>
            </w:r>
            <w:proofErr w:type="spellEnd"/>
            <w:r w:rsidRPr="00734F2D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 xml:space="preserve"> = </w:t>
            </w:r>
            <w:r w:rsidRPr="00734F2D">
              <w:rPr>
                <w:rFonts w:ascii="Consolas" w:eastAsia="MingLiU" w:hAnsi="Consolas" w:cs="MingLiU"/>
                <w:b/>
                <w:color w:val="000080"/>
                <w:sz w:val="20"/>
                <w:szCs w:val="20"/>
              </w:rPr>
              <w:t xml:space="preserve">new </w:t>
            </w:r>
            <w:r w:rsidRPr="00734F2D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Scanner(System.</w:t>
            </w:r>
            <w:r w:rsidRPr="00734F2D">
              <w:rPr>
                <w:rFonts w:ascii="Consolas" w:eastAsia="MingLiU" w:hAnsi="Consolas" w:cs="MingLiU"/>
                <w:b/>
                <w:i/>
                <w:iCs/>
                <w:color w:val="660E7A"/>
                <w:sz w:val="20"/>
                <w:szCs w:val="20"/>
              </w:rPr>
              <w:t>in</w:t>
            </w:r>
            <w:r w:rsidRPr="00734F2D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);</w:t>
            </w:r>
            <w:r w:rsidRPr="00734F2D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br/>
              <w:t xml:space="preserve">        </w:t>
            </w:r>
            <w:r w:rsidRPr="00734F2D">
              <w:rPr>
                <w:rFonts w:ascii="Consolas" w:eastAsia="MingLiU" w:hAnsi="Consolas" w:cs="MingLiU"/>
                <w:b/>
                <w:color w:val="000080"/>
                <w:sz w:val="20"/>
                <w:szCs w:val="20"/>
              </w:rPr>
              <w:t xml:space="preserve">while </w:t>
            </w:r>
            <w:r w:rsidRPr="00734F2D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(</w:t>
            </w:r>
            <w:r w:rsidRPr="00734F2D">
              <w:rPr>
                <w:rFonts w:ascii="Consolas" w:eastAsia="MingLiU" w:hAnsi="Consolas" w:cs="MingLiU"/>
                <w:b/>
                <w:color w:val="000080"/>
                <w:sz w:val="20"/>
                <w:szCs w:val="20"/>
              </w:rPr>
              <w:t>true</w:t>
            </w:r>
            <w:r w:rsidRPr="00734F2D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){</w:t>
            </w:r>
            <w:r w:rsidRPr="00734F2D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br/>
              <w:t xml:space="preserve">            </w:t>
            </w:r>
            <w:proofErr w:type="spellStart"/>
            <w:r w:rsidRPr="00734F2D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System.</w:t>
            </w:r>
            <w:r w:rsidRPr="00734F2D">
              <w:rPr>
                <w:rFonts w:ascii="Consolas" w:eastAsia="MingLiU" w:hAnsi="Consolas" w:cs="MingLiU"/>
                <w:b/>
                <w:i/>
                <w:iCs/>
                <w:color w:val="660E7A"/>
                <w:sz w:val="20"/>
                <w:szCs w:val="20"/>
              </w:rPr>
              <w:t>out</w:t>
            </w:r>
            <w:r w:rsidRPr="00734F2D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.print</w:t>
            </w:r>
            <w:proofErr w:type="spellEnd"/>
            <w:r w:rsidRPr="00734F2D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(</w:t>
            </w:r>
            <w:r w:rsidRPr="00734F2D">
              <w:rPr>
                <w:rFonts w:ascii="Consolas" w:eastAsia="MingLiU" w:hAnsi="Consolas" w:cs="MingLiU"/>
                <w:b/>
                <w:color w:val="008000"/>
                <w:sz w:val="20"/>
                <w:szCs w:val="20"/>
              </w:rPr>
              <w:t>"</w:t>
            </w:r>
            <w:r w:rsidRPr="00734F2D">
              <w:rPr>
                <w:rFonts w:ascii="黑体" w:eastAsia="黑体" w:hAnsi="黑体" w:cs="MingLiU" w:hint="eastAsia"/>
                <w:b/>
                <w:color w:val="008000"/>
                <w:sz w:val="20"/>
                <w:szCs w:val="20"/>
              </w:rPr>
              <w:t>发送</w:t>
            </w:r>
            <w:r w:rsidRPr="00734F2D">
              <w:rPr>
                <w:rFonts w:ascii="Consolas" w:eastAsia="MingLiU" w:hAnsi="Consolas" w:cs="MingLiU"/>
                <w:b/>
                <w:color w:val="008000"/>
                <w:sz w:val="20"/>
                <w:szCs w:val="20"/>
              </w:rPr>
              <w:t>"</w:t>
            </w:r>
            <w:r w:rsidRPr="00734F2D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);</w:t>
            </w:r>
            <w:r w:rsidRPr="00734F2D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br/>
            </w:r>
            <w:r w:rsidRPr="00734F2D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lastRenderedPageBreak/>
              <w:t xml:space="preserve">            String msg =</w:t>
            </w:r>
            <w:proofErr w:type="spellStart"/>
            <w:r w:rsidRPr="00734F2D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sc.nextLine</w:t>
            </w:r>
            <w:proofErr w:type="spellEnd"/>
            <w:r w:rsidRPr="00734F2D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();</w:t>
            </w:r>
            <w:r w:rsidRPr="00734F2D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br/>
              <w:t xml:space="preserve">            </w:t>
            </w:r>
            <w:proofErr w:type="spellStart"/>
            <w:r w:rsidRPr="00734F2D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ps.println</w:t>
            </w:r>
            <w:proofErr w:type="spellEnd"/>
            <w:r w:rsidRPr="00734F2D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(msg);</w:t>
            </w:r>
            <w:r w:rsidRPr="00734F2D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br/>
              <w:t xml:space="preserve">            </w:t>
            </w:r>
            <w:proofErr w:type="spellStart"/>
            <w:r w:rsidRPr="00734F2D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ps.flush</w:t>
            </w:r>
            <w:proofErr w:type="spellEnd"/>
            <w:r w:rsidRPr="00734F2D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();</w:t>
            </w:r>
            <w:r w:rsidRPr="00734F2D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br/>
              <w:t xml:space="preserve">        }</w:t>
            </w:r>
            <w:r w:rsidRPr="00734F2D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br/>
              <w:t xml:space="preserve">    }</w:t>
            </w:r>
            <w:r w:rsidRPr="00734F2D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br/>
              <w:t>}</w:t>
            </w:r>
          </w:p>
          <w:p w14:paraId="41035974" w14:textId="77777777" w:rsidR="00666C86" w:rsidRPr="00734F2D" w:rsidRDefault="00666C86" w:rsidP="00572696">
            <w:pPr>
              <w:ind w:firstLineChars="0" w:firstLine="0"/>
            </w:pPr>
          </w:p>
        </w:tc>
      </w:tr>
    </w:tbl>
    <w:p w14:paraId="7C9590D2" w14:textId="7257921C" w:rsidR="00666C86" w:rsidRDefault="00F03586" w:rsidP="00F461B2">
      <w:pPr>
        <w:pStyle w:val="20"/>
      </w:pPr>
      <w:r w:rsidRPr="00F03586">
        <w:rPr>
          <w:rFonts w:hint="eastAsia"/>
        </w:rPr>
        <w:lastRenderedPageBreak/>
        <w:t>接收多个客户端</w:t>
      </w:r>
    </w:p>
    <w:p w14:paraId="7DA4D05A" w14:textId="77777777" w:rsidR="00F03586" w:rsidRDefault="00F03586" w:rsidP="00F03586">
      <w:pPr>
        <w:ind w:firstLine="420"/>
      </w:pPr>
      <w:r>
        <w:rPr>
          <w:rFonts w:hint="eastAsia"/>
        </w:rPr>
        <w:t>在上述的案例中，一个服务</w:t>
      </w:r>
      <w:proofErr w:type="gramStart"/>
      <w:r>
        <w:rPr>
          <w:rFonts w:hint="eastAsia"/>
        </w:rPr>
        <w:t>端只能</w:t>
      </w:r>
      <w:proofErr w:type="gramEnd"/>
      <w:r>
        <w:rPr>
          <w:rFonts w:hint="eastAsia"/>
        </w:rPr>
        <w:t>接收一个客户端的通信请求，那么如果服务</w:t>
      </w:r>
      <w:proofErr w:type="gramStart"/>
      <w:r>
        <w:rPr>
          <w:rFonts w:hint="eastAsia"/>
        </w:rPr>
        <w:t>端需要</w:t>
      </w:r>
      <w:proofErr w:type="gramEnd"/>
      <w:r>
        <w:rPr>
          <w:rFonts w:hint="eastAsia"/>
        </w:rPr>
        <w:t>处理很多个客户端的消息通信请求应该如何处理呢，此时我们就需要在服务端引入线程了，也就是说客户端每发起一个请求，</w:t>
      </w:r>
      <w:proofErr w:type="gramStart"/>
      <w:r>
        <w:rPr>
          <w:rFonts w:hint="eastAsia"/>
        </w:rPr>
        <w:t>服务端就创建</w:t>
      </w:r>
      <w:proofErr w:type="gramEnd"/>
      <w:r>
        <w:rPr>
          <w:rFonts w:hint="eastAsia"/>
        </w:rPr>
        <w:t>一个新的线程来处理这个客户端的请求，这样就实现了一个客户端一个线程的模型，图解模式如下</w:t>
      </w:r>
      <w:r>
        <w:t>:</w:t>
      </w:r>
    </w:p>
    <w:p w14:paraId="3CADC436" w14:textId="06F56D8A" w:rsidR="00B32A8D" w:rsidRDefault="003C523F" w:rsidP="00D477CD">
      <w:pPr>
        <w:ind w:firstLine="420"/>
        <w:jc w:val="center"/>
      </w:pPr>
      <w:r w:rsidRPr="003C523F">
        <w:rPr>
          <w:noProof/>
        </w:rPr>
        <w:drawing>
          <wp:inline distT="0" distB="0" distL="0" distR="0" wp14:anchorId="078C6BFE" wp14:editId="1A65148E">
            <wp:extent cx="4320000" cy="2717554"/>
            <wp:effectExtent l="0" t="0" r="4445" b="6985"/>
            <wp:docPr id="216" name="图片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717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7EDCD" w14:textId="63EA7A75" w:rsidR="00960E5F" w:rsidRDefault="00960E5F" w:rsidP="00D477CD">
      <w:pPr>
        <w:ind w:firstLine="420"/>
        <w:jc w:val="center"/>
      </w:pPr>
    </w:p>
    <w:p w14:paraId="3568C20E" w14:textId="07F5868A" w:rsidR="00960E5F" w:rsidRDefault="00960E5F" w:rsidP="00960E5F">
      <w:pPr>
        <w:ind w:firstLine="420"/>
      </w:pPr>
      <w:r>
        <w:t xml:space="preserve">Client 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60E5F" w14:paraId="3DCBA635" w14:textId="77777777" w:rsidTr="00960E5F">
        <w:tc>
          <w:tcPr>
            <w:tcW w:w="8296" w:type="dxa"/>
          </w:tcPr>
          <w:p w14:paraId="33226E49" w14:textId="77777777" w:rsidR="00960E5F" w:rsidRPr="00960E5F" w:rsidRDefault="00960E5F" w:rsidP="00960E5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402"/>
              <w:jc w:val="left"/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</w:pPr>
            <w:r w:rsidRPr="00960E5F">
              <w:rPr>
                <w:rFonts w:ascii="Consolas" w:eastAsia="MingLiU" w:hAnsi="Consolas" w:cs="MingLiU"/>
                <w:b/>
                <w:color w:val="000080"/>
                <w:sz w:val="20"/>
                <w:szCs w:val="20"/>
              </w:rPr>
              <w:t xml:space="preserve">public class </w:t>
            </w:r>
            <w:r w:rsidRPr="00960E5F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Client {</w:t>
            </w:r>
            <w:r w:rsidRPr="00960E5F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br/>
              <w:t xml:space="preserve">    </w:t>
            </w:r>
            <w:r w:rsidRPr="00960E5F">
              <w:rPr>
                <w:rFonts w:ascii="Consolas" w:eastAsia="MingLiU" w:hAnsi="Consolas" w:cs="MingLiU"/>
                <w:b/>
                <w:color w:val="000080"/>
                <w:sz w:val="20"/>
                <w:szCs w:val="20"/>
              </w:rPr>
              <w:t xml:space="preserve">public static void </w:t>
            </w:r>
            <w:r w:rsidRPr="00960E5F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 xml:space="preserve">main(String[] </w:t>
            </w:r>
            <w:proofErr w:type="spellStart"/>
            <w:r w:rsidRPr="00960E5F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args</w:t>
            </w:r>
            <w:proofErr w:type="spellEnd"/>
            <w:r w:rsidRPr="00960E5F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 xml:space="preserve">) </w:t>
            </w:r>
            <w:r w:rsidRPr="00960E5F">
              <w:rPr>
                <w:rFonts w:ascii="Consolas" w:eastAsia="MingLiU" w:hAnsi="Consolas" w:cs="MingLiU"/>
                <w:b/>
                <w:color w:val="000080"/>
                <w:sz w:val="20"/>
                <w:szCs w:val="20"/>
              </w:rPr>
              <w:t xml:space="preserve">throws </w:t>
            </w:r>
            <w:proofErr w:type="spellStart"/>
            <w:r w:rsidRPr="00960E5F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IOException</w:t>
            </w:r>
            <w:proofErr w:type="spellEnd"/>
            <w:r w:rsidRPr="00960E5F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 xml:space="preserve"> {</w:t>
            </w:r>
            <w:r w:rsidRPr="00960E5F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br/>
              <w:t xml:space="preserve">        </w:t>
            </w:r>
            <w:r w:rsidRPr="00960E5F">
              <w:rPr>
                <w:rFonts w:ascii="Consolas" w:eastAsia="MingLiU" w:hAnsi="Consolas" w:cs="MingLiU"/>
                <w:bCs w:val="0"/>
                <w:i/>
                <w:iCs/>
                <w:color w:val="808080"/>
                <w:sz w:val="20"/>
                <w:szCs w:val="20"/>
              </w:rPr>
              <w:t>//1</w:t>
            </w:r>
            <w:r w:rsidRPr="00960E5F">
              <w:rPr>
                <w:rFonts w:ascii="黑体" w:eastAsia="黑体" w:hAnsi="黑体" w:cs="MingLiU" w:hint="eastAsia"/>
                <w:bCs w:val="0"/>
                <w:i/>
                <w:iCs/>
                <w:color w:val="808080"/>
                <w:sz w:val="20"/>
                <w:szCs w:val="20"/>
              </w:rPr>
              <w:t>、创建</w:t>
            </w:r>
            <w:r w:rsidRPr="00960E5F">
              <w:rPr>
                <w:rFonts w:ascii="Consolas" w:eastAsia="MingLiU" w:hAnsi="Consolas" w:cs="MingLiU"/>
                <w:bCs w:val="0"/>
                <w:i/>
                <w:iCs/>
                <w:color w:val="808080"/>
                <w:sz w:val="20"/>
                <w:szCs w:val="20"/>
              </w:rPr>
              <w:t>socket</w:t>
            </w:r>
            <w:r w:rsidRPr="00960E5F">
              <w:rPr>
                <w:rFonts w:ascii="黑体" w:eastAsia="黑体" w:hAnsi="黑体" w:cs="MingLiU" w:hint="eastAsia"/>
                <w:bCs w:val="0"/>
                <w:i/>
                <w:iCs/>
                <w:color w:val="808080"/>
                <w:sz w:val="20"/>
                <w:szCs w:val="20"/>
              </w:rPr>
              <w:t>对象请求服务端的链接</w:t>
            </w:r>
            <w:r w:rsidRPr="00960E5F">
              <w:rPr>
                <w:rFonts w:ascii="黑体" w:eastAsia="黑体" w:hAnsi="黑体" w:cs="MingLiU" w:hint="eastAsia"/>
                <w:bCs w:val="0"/>
                <w:i/>
                <w:iCs/>
                <w:color w:val="808080"/>
                <w:sz w:val="20"/>
                <w:szCs w:val="20"/>
              </w:rPr>
              <w:br/>
              <w:t xml:space="preserve">        </w:t>
            </w:r>
            <w:r w:rsidRPr="00960E5F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 xml:space="preserve">Socket </w:t>
            </w:r>
            <w:proofErr w:type="spellStart"/>
            <w:r w:rsidRPr="00960E5F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socket</w:t>
            </w:r>
            <w:proofErr w:type="spellEnd"/>
            <w:r w:rsidRPr="00960E5F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 xml:space="preserve"> = </w:t>
            </w:r>
            <w:r w:rsidRPr="00960E5F">
              <w:rPr>
                <w:rFonts w:ascii="Consolas" w:eastAsia="MingLiU" w:hAnsi="Consolas" w:cs="MingLiU"/>
                <w:b/>
                <w:color w:val="000080"/>
                <w:sz w:val="20"/>
                <w:szCs w:val="20"/>
              </w:rPr>
              <w:t xml:space="preserve">new </w:t>
            </w:r>
            <w:r w:rsidRPr="00960E5F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Socket(</w:t>
            </w:r>
            <w:r w:rsidRPr="00960E5F">
              <w:rPr>
                <w:rFonts w:ascii="Consolas" w:eastAsia="MingLiU" w:hAnsi="Consolas" w:cs="MingLiU"/>
                <w:b/>
                <w:color w:val="008000"/>
                <w:sz w:val="20"/>
                <w:szCs w:val="20"/>
              </w:rPr>
              <w:t>"127.0.0.1"</w:t>
            </w:r>
            <w:r w:rsidRPr="00960E5F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,</w:t>
            </w:r>
            <w:r w:rsidRPr="00960E5F">
              <w:rPr>
                <w:rFonts w:ascii="Consolas" w:eastAsia="MingLiU" w:hAnsi="Consolas" w:cs="MingLiU"/>
                <w:bCs w:val="0"/>
                <w:color w:val="0000FF"/>
                <w:sz w:val="20"/>
                <w:szCs w:val="20"/>
              </w:rPr>
              <w:t>9999</w:t>
            </w:r>
            <w:r w:rsidRPr="00960E5F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);</w:t>
            </w:r>
            <w:r w:rsidRPr="00960E5F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br/>
              <w:t xml:space="preserve">        </w:t>
            </w:r>
            <w:r w:rsidRPr="00960E5F">
              <w:rPr>
                <w:rFonts w:ascii="Consolas" w:eastAsia="MingLiU" w:hAnsi="Consolas" w:cs="MingLiU"/>
                <w:bCs w:val="0"/>
                <w:i/>
                <w:iCs/>
                <w:color w:val="808080"/>
                <w:sz w:val="20"/>
                <w:szCs w:val="20"/>
              </w:rPr>
              <w:t>//2</w:t>
            </w:r>
            <w:r w:rsidRPr="00960E5F">
              <w:rPr>
                <w:rFonts w:ascii="黑体" w:eastAsia="黑体" w:hAnsi="黑体" w:cs="MingLiU" w:hint="eastAsia"/>
                <w:bCs w:val="0"/>
                <w:i/>
                <w:iCs/>
                <w:color w:val="808080"/>
                <w:sz w:val="20"/>
                <w:szCs w:val="20"/>
              </w:rPr>
              <w:t>、从</w:t>
            </w:r>
            <w:r w:rsidRPr="00960E5F">
              <w:rPr>
                <w:rFonts w:ascii="Consolas" w:eastAsia="MingLiU" w:hAnsi="Consolas" w:cs="MingLiU"/>
                <w:bCs w:val="0"/>
                <w:i/>
                <w:iCs/>
                <w:color w:val="808080"/>
                <w:sz w:val="20"/>
                <w:szCs w:val="20"/>
              </w:rPr>
              <w:t>socket</w:t>
            </w:r>
            <w:r w:rsidRPr="00960E5F">
              <w:rPr>
                <w:rFonts w:ascii="黑体" w:eastAsia="黑体" w:hAnsi="黑体" w:cs="MingLiU" w:hint="eastAsia"/>
                <w:bCs w:val="0"/>
                <w:i/>
                <w:iCs/>
                <w:color w:val="808080"/>
                <w:sz w:val="20"/>
                <w:szCs w:val="20"/>
              </w:rPr>
              <w:t>对象中获取一个字节输出流。</w:t>
            </w:r>
            <w:r w:rsidRPr="00960E5F">
              <w:rPr>
                <w:rFonts w:ascii="黑体" w:eastAsia="黑体" w:hAnsi="黑体" w:cs="MingLiU" w:hint="eastAsia"/>
                <w:bCs w:val="0"/>
                <w:i/>
                <w:iCs/>
                <w:color w:val="808080"/>
                <w:sz w:val="20"/>
                <w:szCs w:val="20"/>
              </w:rPr>
              <w:br/>
              <w:t xml:space="preserve">        </w:t>
            </w:r>
            <w:proofErr w:type="spellStart"/>
            <w:r w:rsidRPr="00960E5F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OutputStream</w:t>
            </w:r>
            <w:proofErr w:type="spellEnd"/>
            <w:r w:rsidRPr="00960E5F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60E5F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os</w:t>
            </w:r>
            <w:proofErr w:type="spellEnd"/>
            <w:r w:rsidRPr="00960E5F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960E5F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socket.getOutputStream</w:t>
            </w:r>
            <w:proofErr w:type="spellEnd"/>
            <w:r w:rsidRPr="00960E5F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();</w:t>
            </w:r>
            <w:r w:rsidRPr="00960E5F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br/>
              <w:t xml:space="preserve">        </w:t>
            </w:r>
            <w:proofErr w:type="spellStart"/>
            <w:r w:rsidRPr="00960E5F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PrintStream</w:t>
            </w:r>
            <w:proofErr w:type="spellEnd"/>
            <w:r w:rsidRPr="00960E5F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60E5F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ps</w:t>
            </w:r>
            <w:proofErr w:type="spellEnd"/>
            <w:r w:rsidRPr="00960E5F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 xml:space="preserve"> = </w:t>
            </w:r>
            <w:r w:rsidRPr="00960E5F">
              <w:rPr>
                <w:rFonts w:ascii="Consolas" w:eastAsia="MingLiU" w:hAnsi="Consolas" w:cs="MingLiU"/>
                <w:b/>
                <w:color w:val="000080"/>
                <w:sz w:val="20"/>
                <w:szCs w:val="20"/>
              </w:rPr>
              <w:t xml:space="preserve">new </w:t>
            </w:r>
            <w:proofErr w:type="spellStart"/>
            <w:r w:rsidRPr="00960E5F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PrintStream</w:t>
            </w:r>
            <w:proofErr w:type="spellEnd"/>
            <w:r w:rsidRPr="00960E5F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(</w:t>
            </w:r>
            <w:proofErr w:type="spellStart"/>
            <w:r w:rsidRPr="00960E5F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os</w:t>
            </w:r>
            <w:proofErr w:type="spellEnd"/>
            <w:r w:rsidRPr="00960E5F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);</w:t>
            </w:r>
            <w:r w:rsidRPr="00960E5F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br/>
              <w:t xml:space="preserve">        Scanner </w:t>
            </w:r>
            <w:proofErr w:type="spellStart"/>
            <w:r w:rsidRPr="00960E5F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sc</w:t>
            </w:r>
            <w:proofErr w:type="spellEnd"/>
            <w:r w:rsidRPr="00960E5F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 xml:space="preserve"> = </w:t>
            </w:r>
            <w:r w:rsidRPr="00960E5F">
              <w:rPr>
                <w:rFonts w:ascii="Consolas" w:eastAsia="MingLiU" w:hAnsi="Consolas" w:cs="MingLiU"/>
                <w:b/>
                <w:color w:val="000080"/>
                <w:sz w:val="20"/>
                <w:szCs w:val="20"/>
              </w:rPr>
              <w:t xml:space="preserve">new </w:t>
            </w:r>
            <w:r w:rsidRPr="00960E5F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Scanner(System.</w:t>
            </w:r>
            <w:r w:rsidRPr="00960E5F">
              <w:rPr>
                <w:rFonts w:ascii="Consolas" w:eastAsia="MingLiU" w:hAnsi="Consolas" w:cs="MingLiU"/>
                <w:b/>
                <w:i/>
                <w:iCs/>
                <w:color w:val="660E7A"/>
                <w:sz w:val="20"/>
                <w:szCs w:val="20"/>
              </w:rPr>
              <w:t>in</w:t>
            </w:r>
            <w:r w:rsidRPr="00960E5F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);</w:t>
            </w:r>
            <w:r w:rsidRPr="00960E5F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br/>
              <w:t xml:space="preserve">        </w:t>
            </w:r>
            <w:r w:rsidRPr="00960E5F">
              <w:rPr>
                <w:rFonts w:ascii="Consolas" w:eastAsia="MingLiU" w:hAnsi="Consolas" w:cs="MingLiU"/>
                <w:b/>
                <w:color w:val="000080"/>
                <w:sz w:val="20"/>
                <w:szCs w:val="20"/>
              </w:rPr>
              <w:t xml:space="preserve">while </w:t>
            </w:r>
            <w:r w:rsidRPr="00960E5F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(</w:t>
            </w:r>
            <w:r w:rsidRPr="00960E5F">
              <w:rPr>
                <w:rFonts w:ascii="Consolas" w:eastAsia="MingLiU" w:hAnsi="Consolas" w:cs="MingLiU"/>
                <w:b/>
                <w:color w:val="000080"/>
                <w:sz w:val="20"/>
                <w:szCs w:val="20"/>
              </w:rPr>
              <w:t>true</w:t>
            </w:r>
            <w:r w:rsidRPr="00960E5F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){</w:t>
            </w:r>
            <w:r w:rsidRPr="00960E5F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br/>
              <w:t xml:space="preserve">            </w:t>
            </w:r>
            <w:proofErr w:type="spellStart"/>
            <w:r w:rsidRPr="00960E5F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System.</w:t>
            </w:r>
            <w:r w:rsidRPr="00960E5F">
              <w:rPr>
                <w:rFonts w:ascii="Consolas" w:eastAsia="MingLiU" w:hAnsi="Consolas" w:cs="MingLiU"/>
                <w:b/>
                <w:i/>
                <w:iCs/>
                <w:color w:val="660E7A"/>
                <w:sz w:val="20"/>
                <w:szCs w:val="20"/>
              </w:rPr>
              <w:t>out</w:t>
            </w:r>
            <w:r w:rsidRPr="00960E5F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.print</w:t>
            </w:r>
            <w:proofErr w:type="spellEnd"/>
            <w:r w:rsidRPr="00960E5F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(</w:t>
            </w:r>
            <w:r w:rsidRPr="00960E5F">
              <w:rPr>
                <w:rFonts w:ascii="Consolas" w:eastAsia="MingLiU" w:hAnsi="Consolas" w:cs="MingLiU"/>
                <w:b/>
                <w:color w:val="008000"/>
                <w:sz w:val="20"/>
                <w:szCs w:val="20"/>
              </w:rPr>
              <w:t>"</w:t>
            </w:r>
            <w:r w:rsidRPr="00960E5F">
              <w:rPr>
                <w:rFonts w:ascii="黑体" w:eastAsia="黑体" w:hAnsi="黑体" w:cs="MingLiU" w:hint="eastAsia"/>
                <w:b/>
                <w:color w:val="008000"/>
                <w:sz w:val="20"/>
                <w:szCs w:val="20"/>
              </w:rPr>
              <w:t>发送</w:t>
            </w:r>
            <w:r w:rsidRPr="00960E5F">
              <w:rPr>
                <w:rFonts w:ascii="Consolas" w:eastAsia="MingLiU" w:hAnsi="Consolas" w:cs="MingLiU"/>
                <w:b/>
                <w:color w:val="008000"/>
                <w:sz w:val="20"/>
                <w:szCs w:val="20"/>
              </w:rPr>
              <w:t>:"</w:t>
            </w:r>
            <w:r w:rsidRPr="00960E5F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);</w:t>
            </w:r>
            <w:r w:rsidRPr="00960E5F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br/>
              <w:t xml:space="preserve">            String msg =</w:t>
            </w:r>
            <w:proofErr w:type="spellStart"/>
            <w:r w:rsidRPr="00960E5F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sc.nextLine</w:t>
            </w:r>
            <w:proofErr w:type="spellEnd"/>
            <w:r w:rsidRPr="00960E5F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();</w:t>
            </w:r>
            <w:r w:rsidRPr="00960E5F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br/>
              <w:t xml:space="preserve">            </w:t>
            </w:r>
            <w:proofErr w:type="spellStart"/>
            <w:r w:rsidRPr="00960E5F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ps.println</w:t>
            </w:r>
            <w:proofErr w:type="spellEnd"/>
            <w:r w:rsidRPr="00960E5F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(msg);</w:t>
            </w:r>
            <w:r w:rsidRPr="00960E5F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br/>
              <w:t xml:space="preserve">            </w:t>
            </w:r>
            <w:proofErr w:type="spellStart"/>
            <w:r w:rsidRPr="00960E5F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ps.flush</w:t>
            </w:r>
            <w:proofErr w:type="spellEnd"/>
            <w:r w:rsidRPr="00960E5F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();</w:t>
            </w:r>
            <w:r w:rsidRPr="00960E5F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br/>
            </w:r>
            <w:r w:rsidRPr="00960E5F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lastRenderedPageBreak/>
              <w:t xml:space="preserve">        }</w:t>
            </w:r>
            <w:r w:rsidRPr="00960E5F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br/>
              <w:t xml:space="preserve">    }</w:t>
            </w:r>
            <w:r w:rsidRPr="00960E5F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br/>
              <w:t>}</w:t>
            </w:r>
          </w:p>
          <w:p w14:paraId="0FD37211" w14:textId="77777777" w:rsidR="00960E5F" w:rsidRPr="00960E5F" w:rsidRDefault="00960E5F" w:rsidP="00960E5F">
            <w:pPr>
              <w:ind w:firstLineChars="0" w:firstLine="0"/>
            </w:pPr>
          </w:p>
        </w:tc>
      </w:tr>
    </w:tbl>
    <w:p w14:paraId="7136FFB9" w14:textId="29015B5A" w:rsidR="00960E5F" w:rsidRDefault="00F171A9" w:rsidP="00960E5F">
      <w:pPr>
        <w:ind w:firstLine="420"/>
      </w:pPr>
      <w:r>
        <w:lastRenderedPageBreak/>
        <w:t>Server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71A9" w14:paraId="3202B58C" w14:textId="77777777" w:rsidTr="00F171A9">
        <w:tc>
          <w:tcPr>
            <w:tcW w:w="8296" w:type="dxa"/>
          </w:tcPr>
          <w:p w14:paraId="0C58495A" w14:textId="6D543D6D" w:rsidR="00F171A9" w:rsidRPr="00936663" w:rsidRDefault="00F171A9" w:rsidP="0093666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402"/>
              <w:jc w:val="left"/>
              <w:rPr>
                <w:rFonts w:ascii="Consolas" w:eastAsiaTheme="minorEastAsia" w:hAnsi="Consolas" w:cs="MingLiU"/>
                <w:bCs w:val="0"/>
                <w:color w:val="000000"/>
                <w:sz w:val="20"/>
                <w:szCs w:val="20"/>
              </w:rPr>
            </w:pPr>
            <w:r w:rsidRPr="00F171A9">
              <w:rPr>
                <w:rFonts w:ascii="Consolas" w:eastAsia="MingLiU" w:hAnsi="Consolas" w:cs="MingLiU"/>
                <w:b/>
                <w:color w:val="000080"/>
                <w:sz w:val="20"/>
                <w:szCs w:val="20"/>
              </w:rPr>
              <w:t xml:space="preserve">public class </w:t>
            </w:r>
            <w:r w:rsidRPr="00F171A9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Server {</w:t>
            </w:r>
            <w:r w:rsidRPr="00F171A9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br/>
              <w:t xml:space="preserve">    </w:t>
            </w:r>
            <w:r w:rsidRPr="00F171A9">
              <w:rPr>
                <w:rFonts w:ascii="Consolas" w:eastAsia="MingLiU" w:hAnsi="Consolas" w:cs="MingLiU"/>
                <w:b/>
                <w:color w:val="000080"/>
                <w:sz w:val="20"/>
                <w:szCs w:val="20"/>
              </w:rPr>
              <w:t xml:space="preserve">public static void </w:t>
            </w:r>
            <w:r w:rsidRPr="00F171A9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 xml:space="preserve">main(String[] </w:t>
            </w:r>
            <w:proofErr w:type="spellStart"/>
            <w:r w:rsidRPr="00F171A9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args</w:t>
            </w:r>
            <w:proofErr w:type="spellEnd"/>
            <w:r w:rsidRPr="00F171A9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) {</w:t>
            </w:r>
            <w:r w:rsidRPr="00F171A9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br/>
              <w:t xml:space="preserve">        </w:t>
            </w:r>
            <w:r w:rsidRPr="00F171A9">
              <w:rPr>
                <w:rFonts w:ascii="Consolas" w:eastAsia="MingLiU" w:hAnsi="Consolas" w:cs="MingLiU"/>
                <w:b/>
                <w:color w:val="000080"/>
                <w:sz w:val="20"/>
                <w:szCs w:val="20"/>
              </w:rPr>
              <w:t xml:space="preserve">try </w:t>
            </w:r>
            <w:r w:rsidRPr="00F171A9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{</w:t>
            </w:r>
            <w:r w:rsidRPr="00F171A9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br/>
              <w:t xml:space="preserve">            </w:t>
            </w:r>
            <w:r w:rsidRPr="00F171A9">
              <w:rPr>
                <w:rFonts w:ascii="Consolas" w:eastAsia="MingLiU" w:hAnsi="Consolas" w:cs="MingLiU"/>
                <w:bCs w:val="0"/>
                <w:i/>
                <w:iCs/>
                <w:color w:val="808080"/>
                <w:sz w:val="20"/>
                <w:szCs w:val="20"/>
              </w:rPr>
              <w:t>//1</w:t>
            </w:r>
            <w:r w:rsidRPr="00F171A9">
              <w:rPr>
                <w:rFonts w:ascii="黑体" w:eastAsia="黑体" w:hAnsi="黑体" w:cs="MingLiU" w:hint="eastAsia"/>
                <w:bCs w:val="0"/>
                <w:i/>
                <w:iCs/>
                <w:color w:val="808080"/>
                <w:sz w:val="20"/>
                <w:szCs w:val="20"/>
              </w:rPr>
              <w:t>、创建</w:t>
            </w:r>
            <w:r w:rsidRPr="00F171A9">
              <w:rPr>
                <w:rFonts w:ascii="Consolas" w:eastAsia="MingLiU" w:hAnsi="Consolas" w:cs="MingLiU"/>
                <w:bCs w:val="0"/>
                <w:i/>
                <w:iCs/>
                <w:color w:val="808080"/>
                <w:sz w:val="20"/>
                <w:szCs w:val="20"/>
              </w:rPr>
              <w:t>socket</w:t>
            </w:r>
            <w:r w:rsidRPr="00F171A9">
              <w:rPr>
                <w:rFonts w:ascii="黑体" w:eastAsia="黑体" w:hAnsi="黑体" w:cs="MingLiU" w:hint="eastAsia"/>
                <w:bCs w:val="0"/>
                <w:i/>
                <w:iCs/>
                <w:color w:val="808080"/>
                <w:sz w:val="20"/>
                <w:szCs w:val="20"/>
              </w:rPr>
              <w:t>对象请求服务端的链接</w:t>
            </w:r>
            <w:r w:rsidRPr="00F171A9">
              <w:rPr>
                <w:rFonts w:ascii="黑体" w:eastAsia="黑体" w:hAnsi="黑体" w:cs="MingLiU" w:hint="eastAsia"/>
                <w:bCs w:val="0"/>
                <w:i/>
                <w:iCs/>
                <w:color w:val="808080"/>
                <w:sz w:val="20"/>
                <w:szCs w:val="20"/>
              </w:rPr>
              <w:br/>
              <w:t xml:space="preserve">            </w:t>
            </w:r>
            <w:proofErr w:type="spellStart"/>
            <w:r w:rsidRPr="00F171A9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ServerSocket</w:t>
            </w:r>
            <w:proofErr w:type="spellEnd"/>
            <w:r w:rsidRPr="00F171A9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 xml:space="preserve"> ss =</w:t>
            </w:r>
            <w:r w:rsidRPr="00F171A9">
              <w:rPr>
                <w:rFonts w:ascii="Consolas" w:eastAsia="MingLiU" w:hAnsi="Consolas" w:cs="MingLiU"/>
                <w:b/>
                <w:color w:val="000080"/>
                <w:sz w:val="20"/>
                <w:szCs w:val="20"/>
              </w:rPr>
              <w:t xml:space="preserve">new </w:t>
            </w:r>
            <w:proofErr w:type="spellStart"/>
            <w:r w:rsidRPr="00F171A9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ServerSocket</w:t>
            </w:r>
            <w:proofErr w:type="spellEnd"/>
            <w:r w:rsidRPr="00F171A9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(</w:t>
            </w:r>
            <w:r w:rsidRPr="00F171A9">
              <w:rPr>
                <w:rFonts w:ascii="Consolas" w:eastAsia="MingLiU" w:hAnsi="Consolas" w:cs="MingLiU"/>
                <w:bCs w:val="0"/>
                <w:color w:val="0000FF"/>
                <w:sz w:val="20"/>
                <w:szCs w:val="20"/>
              </w:rPr>
              <w:t>9999</w:t>
            </w:r>
            <w:r w:rsidRPr="00F171A9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);</w:t>
            </w:r>
            <w:r w:rsidRPr="00F171A9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br/>
              <w:t xml:space="preserve">            </w:t>
            </w:r>
            <w:r w:rsidRPr="00F171A9">
              <w:rPr>
                <w:rFonts w:ascii="Consolas" w:eastAsia="MingLiU" w:hAnsi="Consolas" w:cs="MingLiU"/>
                <w:bCs w:val="0"/>
                <w:i/>
                <w:iCs/>
                <w:color w:val="808080"/>
                <w:sz w:val="20"/>
                <w:szCs w:val="20"/>
              </w:rPr>
              <w:t>//2</w:t>
            </w:r>
            <w:r w:rsidRPr="00F171A9">
              <w:rPr>
                <w:rFonts w:ascii="黑体" w:eastAsia="黑体" w:hAnsi="黑体" w:cs="MingLiU" w:hint="eastAsia"/>
                <w:bCs w:val="0"/>
                <w:i/>
                <w:iCs/>
                <w:color w:val="808080"/>
                <w:sz w:val="20"/>
                <w:szCs w:val="20"/>
              </w:rPr>
              <w:t>、定义一个死循环，负责不断的接受客户端的</w:t>
            </w:r>
            <w:r w:rsidRPr="00F171A9">
              <w:rPr>
                <w:rFonts w:ascii="Consolas" w:eastAsia="MingLiU" w:hAnsi="Consolas" w:cs="MingLiU"/>
                <w:bCs w:val="0"/>
                <w:i/>
                <w:iCs/>
                <w:color w:val="808080"/>
                <w:sz w:val="20"/>
                <w:szCs w:val="20"/>
              </w:rPr>
              <w:t>socket</w:t>
            </w:r>
            <w:r w:rsidRPr="00F171A9">
              <w:rPr>
                <w:rFonts w:ascii="黑体" w:eastAsia="黑体" w:hAnsi="黑体" w:cs="MingLiU" w:hint="eastAsia"/>
                <w:bCs w:val="0"/>
                <w:i/>
                <w:iCs/>
                <w:color w:val="808080"/>
                <w:sz w:val="20"/>
                <w:szCs w:val="20"/>
              </w:rPr>
              <w:t>链接请求</w:t>
            </w:r>
            <w:r w:rsidRPr="00F171A9">
              <w:rPr>
                <w:rFonts w:ascii="黑体" w:eastAsia="黑体" w:hAnsi="黑体" w:cs="MingLiU" w:hint="eastAsia"/>
                <w:bCs w:val="0"/>
                <w:i/>
                <w:iCs/>
                <w:color w:val="808080"/>
                <w:sz w:val="20"/>
                <w:szCs w:val="20"/>
              </w:rPr>
              <w:br/>
              <w:t xml:space="preserve">            </w:t>
            </w:r>
            <w:r w:rsidRPr="00F171A9">
              <w:rPr>
                <w:rFonts w:ascii="Consolas" w:eastAsia="MingLiU" w:hAnsi="Consolas" w:cs="MingLiU"/>
                <w:b/>
                <w:color w:val="000080"/>
                <w:sz w:val="20"/>
                <w:szCs w:val="20"/>
              </w:rPr>
              <w:t xml:space="preserve">while </w:t>
            </w:r>
            <w:r w:rsidRPr="00F171A9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(</w:t>
            </w:r>
            <w:r w:rsidRPr="00F171A9">
              <w:rPr>
                <w:rFonts w:ascii="Consolas" w:eastAsia="MingLiU" w:hAnsi="Consolas" w:cs="MingLiU"/>
                <w:b/>
                <w:color w:val="000080"/>
                <w:sz w:val="20"/>
                <w:szCs w:val="20"/>
              </w:rPr>
              <w:t>true</w:t>
            </w:r>
            <w:r w:rsidRPr="00F171A9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){</w:t>
            </w:r>
            <w:r w:rsidRPr="00F171A9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br/>
              <w:t xml:space="preserve">                Socket </w:t>
            </w:r>
            <w:proofErr w:type="spellStart"/>
            <w:r w:rsidRPr="00F171A9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socket</w:t>
            </w:r>
            <w:proofErr w:type="spellEnd"/>
            <w:r w:rsidRPr="00F171A9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F171A9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ss.accept</w:t>
            </w:r>
            <w:proofErr w:type="spellEnd"/>
            <w:r w:rsidRPr="00F171A9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();</w:t>
            </w:r>
            <w:r w:rsidRPr="00F171A9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br/>
              <w:t xml:space="preserve">                </w:t>
            </w:r>
            <w:r w:rsidRPr="00F171A9">
              <w:rPr>
                <w:rFonts w:ascii="Consolas" w:eastAsia="MingLiU" w:hAnsi="Consolas" w:cs="MingLiU"/>
                <w:bCs w:val="0"/>
                <w:i/>
                <w:iCs/>
                <w:color w:val="808080"/>
                <w:sz w:val="20"/>
                <w:szCs w:val="20"/>
              </w:rPr>
              <w:t>//3</w:t>
            </w:r>
            <w:r w:rsidRPr="00F171A9">
              <w:rPr>
                <w:rFonts w:ascii="黑体" w:eastAsia="黑体" w:hAnsi="黑体" w:cs="MingLiU" w:hint="eastAsia"/>
                <w:bCs w:val="0"/>
                <w:i/>
                <w:iCs/>
                <w:color w:val="808080"/>
                <w:sz w:val="20"/>
                <w:szCs w:val="20"/>
              </w:rPr>
              <w:t>、创建一个独立的线程</w:t>
            </w:r>
            <w:proofErr w:type="gramStart"/>
            <w:r w:rsidRPr="00F171A9">
              <w:rPr>
                <w:rFonts w:ascii="黑体" w:eastAsia="黑体" w:hAnsi="黑体" w:cs="MingLiU" w:hint="eastAsia"/>
                <w:bCs w:val="0"/>
                <w:i/>
                <w:iCs/>
                <w:color w:val="808080"/>
                <w:sz w:val="20"/>
                <w:szCs w:val="20"/>
              </w:rPr>
              <w:t>俩处理</w:t>
            </w:r>
            <w:proofErr w:type="gramEnd"/>
            <w:r w:rsidRPr="00F171A9">
              <w:rPr>
                <w:rFonts w:ascii="黑体" w:eastAsia="黑体" w:hAnsi="黑体" w:cs="MingLiU" w:hint="eastAsia"/>
                <w:bCs w:val="0"/>
                <w:i/>
                <w:iCs/>
                <w:color w:val="808080"/>
                <w:sz w:val="20"/>
                <w:szCs w:val="20"/>
              </w:rPr>
              <w:t>这个客户端的</w:t>
            </w:r>
            <w:r w:rsidRPr="00F171A9">
              <w:rPr>
                <w:rFonts w:ascii="Consolas" w:eastAsia="MingLiU" w:hAnsi="Consolas" w:cs="MingLiU"/>
                <w:bCs w:val="0"/>
                <w:i/>
                <w:iCs/>
                <w:color w:val="808080"/>
                <w:sz w:val="20"/>
                <w:szCs w:val="20"/>
              </w:rPr>
              <w:t>socket</w:t>
            </w:r>
            <w:r w:rsidRPr="00F171A9">
              <w:rPr>
                <w:rFonts w:ascii="黑体" w:eastAsia="黑体" w:hAnsi="黑体" w:cs="MingLiU" w:hint="eastAsia"/>
                <w:bCs w:val="0"/>
                <w:i/>
                <w:iCs/>
                <w:color w:val="808080"/>
                <w:sz w:val="20"/>
                <w:szCs w:val="20"/>
              </w:rPr>
              <w:t>通信需求</w:t>
            </w:r>
            <w:r w:rsidRPr="00F171A9">
              <w:rPr>
                <w:rFonts w:ascii="黑体" w:eastAsia="黑体" w:hAnsi="黑体" w:cs="MingLiU" w:hint="eastAsia"/>
                <w:bCs w:val="0"/>
                <w:i/>
                <w:iCs/>
                <w:color w:val="808080"/>
                <w:sz w:val="20"/>
                <w:szCs w:val="20"/>
              </w:rPr>
              <w:br/>
              <w:t xml:space="preserve">                </w:t>
            </w:r>
            <w:r w:rsidRPr="00F171A9">
              <w:rPr>
                <w:rFonts w:ascii="Consolas" w:eastAsia="MingLiU" w:hAnsi="Consolas" w:cs="MingLiU"/>
                <w:b/>
                <w:color w:val="000080"/>
                <w:sz w:val="20"/>
                <w:szCs w:val="20"/>
              </w:rPr>
              <w:t xml:space="preserve">new </w:t>
            </w:r>
            <w:proofErr w:type="spellStart"/>
            <w:r w:rsidRPr="00F171A9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ServerThread</w:t>
            </w:r>
            <w:proofErr w:type="spellEnd"/>
            <w:r w:rsidRPr="00F171A9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(socket).start();</w:t>
            </w:r>
            <w:r w:rsidRPr="00F171A9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br/>
              <w:t xml:space="preserve">            }</w:t>
            </w:r>
            <w:r w:rsidRPr="00F171A9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br/>
            </w:r>
            <w:r w:rsidRPr="00F171A9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br/>
              <w:t xml:space="preserve">        } </w:t>
            </w:r>
            <w:r w:rsidRPr="00F171A9">
              <w:rPr>
                <w:rFonts w:ascii="Consolas" w:eastAsia="MingLiU" w:hAnsi="Consolas" w:cs="MingLiU"/>
                <w:b/>
                <w:color w:val="000080"/>
                <w:sz w:val="20"/>
                <w:szCs w:val="20"/>
              </w:rPr>
              <w:t xml:space="preserve">catch </w:t>
            </w:r>
            <w:r w:rsidRPr="00F171A9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(</w:t>
            </w:r>
            <w:proofErr w:type="spellStart"/>
            <w:r w:rsidRPr="00F171A9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IOException</w:t>
            </w:r>
            <w:proofErr w:type="spellEnd"/>
            <w:r w:rsidRPr="00F171A9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 xml:space="preserve"> e) {</w:t>
            </w:r>
            <w:r w:rsidRPr="00F171A9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br/>
              <w:t xml:space="preserve">            </w:t>
            </w:r>
            <w:proofErr w:type="spellStart"/>
            <w:r w:rsidRPr="00F171A9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e.printStackTrace</w:t>
            </w:r>
            <w:proofErr w:type="spellEnd"/>
            <w:r w:rsidRPr="00F171A9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();</w:t>
            </w:r>
            <w:r w:rsidRPr="00F171A9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br/>
              <w:t xml:space="preserve">        }</w:t>
            </w:r>
            <w:r w:rsidRPr="00F171A9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br/>
              <w:t xml:space="preserve">    }</w:t>
            </w:r>
            <w:r w:rsidRPr="00F171A9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br/>
              <w:t>}</w:t>
            </w:r>
          </w:p>
        </w:tc>
      </w:tr>
    </w:tbl>
    <w:p w14:paraId="67863DC4" w14:textId="1E5CF13D" w:rsidR="00F171A9" w:rsidRDefault="00936663" w:rsidP="00960E5F">
      <w:pPr>
        <w:ind w:firstLine="420"/>
      </w:pPr>
      <w:proofErr w:type="spellStart"/>
      <w:r w:rsidRPr="00936663">
        <w:t>ServerThread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36663" w14:paraId="674916DE" w14:textId="77777777" w:rsidTr="00936663">
        <w:tc>
          <w:tcPr>
            <w:tcW w:w="8296" w:type="dxa"/>
          </w:tcPr>
          <w:p w14:paraId="204A3F6C" w14:textId="77777777" w:rsidR="00936663" w:rsidRPr="00936663" w:rsidRDefault="00936663" w:rsidP="00936663">
            <w:pPr>
              <w:ind w:firstLineChars="0" w:firstLine="0"/>
            </w:pPr>
            <w:r w:rsidRPr="00936663">
              <w:rPr>
                <w:b/>
              </w:rPr>
              <w:t xml:space="preserve">public class </w:t>
            </w:r>
            <w:proofErr w:type="spellStart"/>
            <w:r w:rsidRPr="00936663">
              <w:t>ServerThread</w:t>
            </w:r>
            <w:proofErr w:type="spellEnd"/>
            <w:r w:rsidRPr="00936663">
              <w:t xml:space="preserve"> </w:t>
            </w:r>
            <w:r w:rsidRPr="00936663">
              <w:rPr>
                <w:b/>
              </w:rPr>
              <w:t xml:space="preserve">extends  </w:t>
            </w:r>
            <w:r w:rsidRPr="00936663">
              <w:t>Thread {</w:t>
            </w:r>
            <w:r w:rsidRPr="00936663">
              <w:br/>
            </w:r>
            <w:r w:rsidRPr="00936663">
              <w:br/>
              <w:t xml:space="preserve">    </w:t>
            </w:r>
            <w:r w:rsidRPr="00936663">
              <w:rPr>
                <w:b/>
              </w:rPr>
              <w:t xml:space="preserve">private </w:t>
            </w:r>
            <w:r w:rsidRPr="00936663">
              <w:t xml:space="preserve">Socket </w:t>
            </w:r>
            <w:proofErr w:type="spellStart"/>
            <w:r w:rsidRPr="00936663">
              <w:rPr>
                <w:b/>
              </w:rPr>
              <w:t>socket</w:t>
            </w:r>
            <w:proofErr w:type="spellEnd"/>
            <w:r w:rsidRPr="00936663">
              <w:t>;</w:t>
            </w:r>
            <w:r w:rsidRPr="00936663">
              <w:br/>
            </w:r>
            <w:r w:rsidRPr="00936663">
              <w:br/>
              <w:t xml:space="preserve">    </w:t>
            </w:r>
            <w:r w:rsidRPr="00936663">
              <w:rPr>
                <w:b/>
              </w:rPr>
              <w:t xml:space="preserve">public </w:t>
            </w:r>
            <w:proofErr w:type="spellStart"/>
            <w:r w:rsidRPr="00936663">
              <w:t>ServerThread</w:t>
            </w:r>
            <w:proofErr w:type="spellEnd"/>
            <w:r w:rsidRPr="00936663">
              <w:t>(Socket socket){</w:t>
            </w:r>
            <w:r w:rsidRPr="00936663">
              <w:br/>
              <w:t xml:space="preserve">        </w:t>
            </w:r>
            <w:proofErr w:type="spellStart"/>
            <w:r w:rsidRPr="00936663">
              <w:rPr>
                <w:b/>
              </w:rPr>
              <w:t>this</w:t>
            </w:r>
            <w:r w:rsidRPr="00936663">
              <w:t>.</w:t>
            </w:r>
            <w:r w:rsidRPr="00936663">
              <w:rPr>
                <w:b/>
              </w:rPr>
              <w:t>socket</w:t>
            </w:r>
            <w:proofErr w:type="spellEnd"/>
            <w:r w:rsidRPr="00936663">
              <w:rPr>
                <w:b/>
              </w:rPr>
              <w:t xml:space="preserve"> </w:t>
            </w:r>
            <w:r w:rsidRPr="00936663">
              <w:t>= socket;</w:t>
            </w:r>
            <w:r w:rsidRPr="00936663">
              <w:br/>
              <w:t xml:space="preserve">    }</w:t>
            </w:r>
            <w:r w:rsidRPr="00936663">
              <w:br/>
            </w:r>
            <w:r w:rsidRPr="00936663">
              <w:br/>
              <w:t xml:space="preserve">    @Override</w:t>
            </w:r>
            <w:r w:rsidRPr="00936663">
              <w:br/>
              <w:t xml:space="preserve">    </w:t>
            </w:r>
            <w:r w:rsidRPr="00936663">
              <w:rPr>
                <w:b/>
              </w:rPr>
              <w:t xml:space="preserve">public void </w:t>
            </w:r>
            <w:r w:rsidRPr="00936663">
              <w:t>run() {</w:t>
            </w:r>
            <w:r w:rsidRPr="00936663">
              <w:br/>
              <w:t xml:space="preserve">        </w:t>
            </w:r>
            <w:r w:rsidRPr="00936663">
              <w:rPr>
                <w:b/>
              </w:rPr>
              <w:t xml:space="preserve">try </w:t>
            </w:r>
            <w:r w:rsidRPr="00936663">
              <w:t>{</w:t>
            </w:r>
            <w:r w:rsidRPr="00936663">
              <w:br/>
              <w:t xml:space="preserve">            </w:t>
            </w:r>
            <w:r w:rsidRPr="00936663">
              <w:rPr>
                <w:b/>
              </w:rPr>
              <w:t xml:space="preserve">int </w:t>
            </w:r>
            <w:r w:rsidRPr="00936663">
              <w:t xml:space="preserve">port = </w:t>
            </w:r>
            <w:proofErr w:type="spellStart"/>
            <w:r w:rsidRPr="00936663">
              <w:rPr>
                <w:b/>
              </w:rPr>
              <w:t>socket</w:t>
            </w:r>
            <w:r w:rsidRPr="00936663">
              <w:t>.getPort</w:t>
            </w:r>
            <w:proofErr w:type="spellEnd"/>
            <w:r w:rsidRPr="00936663">
              <w:t>();</w:t>
            </w:r>
            <w:r w:rsidRPr="00936663">
              <w:br/>
              <w:t xml:space="preserve">            </w:t>
            </w:r>
            <w:r w:rsidRPr="00936663">
              <w:rPr>
                <w:i/>
                <w:iCs/>
              </w:rPr>
              <w:t>//</w:t>
            </w:r>
            <w:r w:rsidRPr="00936663">
              <w:rPr>
                <w:rFonts w:hint="eastAsia"/>
                <w:i/>
                <w:iCs/>
              </w:rPr>
              <w:t>从</w:t>
            </w:r>
            <w:r w:rsidRPr="00936663">
              <w:rPr>
                <w:i/>
                <w:iCs/>
              </w:rPr>
              <w:t>socket</w:t>
            </w:r>
            <w:r w:rsidRPr="00936663">
              <w:rPr>
                <w:rFonts w:hint="eastAsia"/>
                <w:i/>
                <w:iCs/>
              </w:rPr>
              <w:t>对象中得到一个字节输入流</w:t>
            </w:r>
            <w:r w:rsidRPr="00936663">
              <w:rPr>
                <w:rFonts w:hint="eastAsia"/>
                <w:i/>
                <w:iCs/>
              </w:rPr>
              <w:br/>
              <w:t xml:space="preserve">            </w:t>
            </w:r>
            <w:proofErr w:type="spellStart"/>
            <w:r w:rsidRPr="00936663">
              <w:t>InputStream</w:t>
            </w:r>
            <w:proofErr w:type="spellEnd"/>
            <w:r w:rsidRPr="00936663">
              <w:t xml:space="preserve"> is = </w:t>
            </w:r>
            <w:proofErr w:type="spellStart"/>
            <w:r w:rsidRPr="00936663">
              <w:rPr>
                <w:b/>
              </w:rPr>
              <w:t>socket</w:t>
            </w:r>
            <w:r w:rsidRPr="00936663">
              <w:t>.getInputStream</w:t>
            </w:r>
            <w:proofErr w:type="spellEnd"/>
            <w:r w:rsidRPr="00936663">
              <w:t>();</w:t>
            </w:r>
            <w:r w:rsidRPr="00936663">
              <w:br/>
              <w:t xml:space="preserve">            </w:t>
            </w:r>
            <w:proofErr w:type="spellStart"/>
            <w:r w:rsidRPr="00936663">
              <w:t>BufferedReader</w:t>
            </w:r>
            <w:proofErr w:type="spellEnd"/>
            <w:r w:rsidRPr="00936663">
              <w:t xml:space="preserve"> bf = </w:t>
            </w:r>
            <w:r w:rsidRPr="00936663">
              <w:rPr>
                <w:b/>
              </w:rPr>
              <w:t xml:space="preserve">new </w:t>
            </w:r>
            <w:proofErr w:type="spellStart"/>
            <w:r w:rsidRPr="00936663">
              <w:t>BufferedReader</w:t>
            </w:r>
            <w:proofErr w:type="spellEnd"/>
            <w:r w:rsidRPr="00936663">
              <w:t>(</w:t>
            </w:r>
            <w:r w:rsidRPr="00936663">
              <w:rPr>
                <w:b/>
              </w:rPr>
              <w:t xml:space="preserve">new </w:t>
            </w:r>
            <w:proofErr w:type="spellStart"/>
            <w:r w:rsidRPr="00936663">
              <w:t>InputStreamReader</w:t>
            </w:r>
            <w:proofErr w:type="spellEnd"/>
            <w:r w:rsidRPr="00936663">
              <w:t>(is));</w:t>
            </w:r>
            <w:r w:rsidRPr="00936663">
              <w:br/>
              <w:t xml:space="preserve">            String msg;</w:t>
            </w:r>
            <w:r w:rsidRPr="00936663">
              <w:br/>
              <w:t xml:space="preserve">            </w:t>
            </w:r>
            <w:r w:rsidRPr="00936663">
              <w:rPr>
                <w:b/>
              </w:rPr>
              <w:t xml:space="preserve">while </w:t>
            </w:r>
            <w:r w:rsidRPr="00936663">
              <w:t>((msg=</w:t>
            </w:r>
            <w:proofErr w:type="spellStart"/>
            <w:r w:rsidRPr="00936663">
              <w:t>bf.readLine</w:t>
            </w:r>
            <w:proofErr w:type="spellEnd"/>
            <w:r w:rsidRPr="00936663">
              <w:t>())!=</w:t>
            </w:r>
            <w:r w:rsidRPr="00936663">
              <w:rPr>
                <w:b/>
              </w:rPr>
              <w:t>null</w:t>
            </w:r>
            <w:r w:rsidRPr="00936663">
              <w:t>){</w:t>
            </w:r>
            <w:r w:rsidRPr="00936663">
              <w:br/>
              <w:t xml:space="preserve">                </w:t>
            </w:r>
            <w:proofErr w:type="spellStart"/>
            <w:r w:rsidRPr="00936663">
              <w:t>System.</w:t>
            </w:r>
            <w:r w:rsidRPr="00936663">
              <w:rPr>
                <w:b/>
                <w:i/>
                <w:iCs/>
              </w:rPr>
              <w:t>out</w:t>
            </w:r>
            <w:r w:rsidRPr="00936663">
              <w:t>.println</w:t>
            </w:r>
            <w:proofErr w:type="spellEnd"/>
            <w:r w:rsidRPr="00936663">
              <w:t>(</w:t>
            </w:r>
            <w:r w:rsidRPr="00936663">
              <w:rPr>
                <w:b/>
              </w:rPr>
              <w:t>"</w:t>
            </w:r>
            <w:r w:rsidRPr="00936663">
              <w:rPr>
                <w:rFonts w:hint="eastAsia"/>
                <w:b/>
              </w:rPr>
              <w:t>服务端接口</w:t>
            </w:r>
            <w:r w:rsidRPr="00936663">
              <w:rPr>
                <w:b/>
              </w:rPr>
              <w:t>:"</w:t>
            </w:r>
            <w:r w:rsidRPr="00936663">
              <w:t>+port+</w:t>
            </w:r>
            <w:r w:rsidRPr="00936663">
              <w:rPr>
                <w:b/>
              </w:rPr>
              <w:t>":"</w:t>
            </w:r>
            <w:r w:rsidRPr="00936663">
              <w:t>+msg);</w:t>
            </w:r>
            <w:r w:rsidRPr="00936663">
              <w:br/>
              <w:t xml:space="preserve">            }</w:t>
            </w:r>
            <w:r w:rsidRPr="00936663">
              <w:br/>
              <w:t xml:space="preserve">        } </w:t>
            </w:r>
            <w:r w:rsidRPr="00936663">
              <w:rPr>
                <w:b/>
              </w:rPr>
              <w:t xml:space="preserve">catch </w:t>
            </w:r>
            <w:r w:rsidRPr="00936663">
              <w:t>(</w:t>
            </w:r>
            <w:proofErr w:type="spellStart"/>
            <w:r w:rsidRPr="00936663">
              <w:t>IOException</w:t>
            </w:r>
            <w:proofErr w:type="spellEnd"/>
            <w:r w:rsidRPr="00936663">
              <w:t xml:space="preserve"> e) {</w:t>
            </w:r>
            <w:r w:rsidRPr="00936663">
              <w:br/>
              <w:t xml:space="preserve">            </w:t>
            </w:r>
            <w:proofErr w:type="spellStart"/>
            <w:r w:rsidRPr="00936663">
              <w:t>e.printStackTrace</w:t>
            </w:r>
            <w:proofErr w:type="spellEnd"/>
            <w:r w:rsidRPr="00936663">
              <w:t>();</w:t>
            </w:r>
            <w:r w:rsidRPr="00936663">
              <w:br/>
            </w:r>
            <w:r w:rsidRPr="00936663">
              <w:lastRenderedPageBreak/>
              <w:t xml:space="preserve">        }</w:t>
            </w:r>
            <w:r w:rsidRPr="00936663">
              <w:br/>
              <w:t xml:space="preserve">    }</w:t>
            </w:r>
            <w:r w:rsidRPr="00936663">
              <w:br/>
              <w:t>}</w:t>
            </w:r>
          </w:p>
          <w:p w14:paraId="125F2632" w14:textId="77777777" w:rsidR="00936663" w:rsidRPr="00936663" w:rsidRDefault="00936663" w:rsidP="00960E5F">
            <w:pPr>
              <w:ind w:firstLineChars="0" w:firstLine="0"/>
            </w:pPr>
          </w:p>
        </w:tc>
      </w:tr>
    </w:tbl>
    <w:p w14:paraId="3A3695AB" w14:textId="77777777" w:rsidR="00112EF4" w:rsidRDefault="00112EF4" w:rsidP="00112EF4">
      <w:pPr>
        <w:ind w:firstLine="420"/>
      </w:pPr>
      <w:r>
        <w:rPr>
          <w:rFonts w:hint="eastAsia"/>
        </w:rPr>
        <w:lastRenderedPageBreak/>
        <w:t>每个</w:t>
      </w:r>
      <w:r>
        <w:t>Socket</w:t>
      </w:r>
      <w:r>
        <w:t>接收到，都会创建一个线程，线程的竞争、切换上下文影响性能</w:t>
      </w:r>
    </w:p>
    <w:p w14:paraId="5B18A287" w14:textId="77777777" w:rsidR="00112EF4" w:rsidRDefault="00112EF4" w:rsidP="00112EF4">
      <w:pPr>
        <w:ind w:firstLine="420"/>
      </w:pPr>
      <w:r>
        <w:rPr>
          <w:rFonts w:hint="eastAsia"/>
        </w:rPr>
        <w:t>每个线程都会占用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空间和</w:t>
      </w:r>
      <w:r>
        <w:t>CPU</w:t>
      </w:r>
      <w:r>
        <w:t>资源</w:t>
      </w:r>
      <w:r>
        <w:t>;</w:t>
      </w:r>
    </w:p>
    <w:p w14:paraId="5B1FF3FA" w14:textId="77777777" w:rsidR="00112EF4" w:rsidRDefault="00112EF4" w:rsidP="00112EF4">
      <w:pPr>
        <w:ind w:firstLine="420"/>
      </w:pPr>
      <w:r>
        <w:rPr>
          <w:rFonts w:hint="eastAsia"/>
        </w:rPr>
        <w:t>并不是每个</w:t>
      </w:r>
      <w:r>
        <w:t>socket</w:t>
      </w:r>
      <w:r>
        <w:t>都进行</w:t>
      </w:r>
      <w:r>
        <w:t>IO</w:t>
      </w:r>
      <w:r>
        <w:t>操作，无意义的线程处理（等待）</w:t>
      </w:r>
    </w:p>
    <w:p w14:paraId="73DF9CFA" w14:textId="77777777" w:rsidR="00112EF4" w:rsidRDefault="00112EF4" w:rsidP="00112EF4">
      <w:pPr>
        <w:ind w:firstLine="420"/>
      </w:pPr>
      <w:r>
        <w:rPr>
          <w:rFonts w:hint="eastAsia"/>
        </w:rPr>
        <w:t>客户端的并发访问增加时。服务端将呈现</w:t>
      </w:r>
      <w:r>
        <w:t>1:1</w:t>
      </w:r>
      <w:r>
        <w:t>的线程开销，访问量越大，系统将发生线程</w:t>
      </w:r>
      <w:proofErr w:type="gramStart"/>
      <w:r>
        <w:t>栈</w:t>
      </w:r>
      <w:proofErr w:type="gramEnd"/>
      <w:r>
        <w:t>溢出，线程创建失败，最终导致进程</w:t>
      </w:r>
      <w:proofErr w:type="gramStart"/>
      <w:r>
        <w:t>宕</w:t>
      </w:r>
      <w:proofErr w:type="gramEnd"/>
      <w:r>
        <w:t>机或者僵死，从而不能对外提供服务。</w:t>
      </w:r>
    </w:p>
    <w:p w14:paraId="24CBFF60" w14:textId="03D5E12F" w:rsidR="00112EF4" w:rsidRDefault="00D8743E" w:rsidP="00D8743E">
      <w:pPr>
        <w:pStyle w:val="20"/>
      </w:pPr>
      <w:r w:rsidRPr="00D8743E">
        <w:rPr>
          <w:rFonts w:hint="eastAsia"/>
        </w:rPr>
        <w:t>伪异步</w:t>
      </w:r>
      <w:r w:rsidRPr="00D8743E">
        <w:t>I/O</w:t>
      </w:r>
      <w:r w:rsidRPr="00D8743E">
        <w:t>编程</w:t>
      </w:r>
    </w:p>
    <w:p w14:paraId="3F2C78A1" w14:textId="6B7D8BEB" w:rsidR="00D8743E" w:rsidRDefault="00D8743E" w:rsidP="00D8743E">
      <w:pPr>
        <w:pStyle w:val="3"/>
      </w:pPr>
      <w:r w:rsidRPr="00D8743E">
        <w:rPr>
          <w:rFonts w:hint="eastAsia"/>
        </w:rPr>
        <w:t>概述</w:t>
      </w:r>
    </w:p>
    <w:p w14:paraId="4A6D9C33" w14:textId="469813DA" w:rsidR="00483F18" w:rsidRPr="00483F18" w:rsidRDefault="00483F18" w:rsidP="00483F18">
      <w:pPr>
        <w:ind w:firstLine="420"/>
      </w:pPr>
      <w:r w:rsidRPr="00483F18">
        <w:rPr>
          <w:noProof/>
        </w:rPr>
        <w:drawing>
          <wp:inline distT="0" distB="0" distL="0" distR="0" wp14:anchorId="533E648A" wp14:editId="3D44D5D4">
            <wp:extent cx="5274310" cy="2686050"/>
            <wp:effectExtent l="0" t="0" r="2540" b="0"/>
            <wp:docPr id="218" name="图片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E3F6F" w14:textId="36E67AB5" w:rsidR="00D8743E" w:rsidRDefault="00D8743E" w:rsidP="00D8743E">
      <w:pPr>
        <w:ind w:firstLine="420"/>
      </w:pPr>
      <w:r w:rsidRPr="00D8743E">
        <w:rPr>
          <w:rFonts w:hint="eastAsia"/>
        </w:rPr>
        <w:t>上述案例中</w:t>
      </w:r>
      <w:r w:rsidRPr="00D8743E">
        <w:t>:</w:t>
      </w:r>
      <w:r w:rsidRPr="00D8743E">
        <w:t>客户端的并发访问增加时。服务端将呈现</w:t>
      </w:r>
      <w:r w:rsidRPr="00D8743E">
        <w:t>1:1</w:t>
      </w:r>
      <w:r w:rsidRPr="00D8743E">
        <w:t>的线程开销，访问量越大，系统将发生线程</w:t>
      </w:r>
      <w:proofErr w:type="gramStart"/>
      <w:r w:rsidRPr="00D8743E">
        <w:t>栈</w:t>
      </w:r>
      <w:proofErr w:type="gramEnd"/>
      <w:r w:rsidRPr="00D8743E">
        <w:t>溢出，线程创建失败，最终导致进程</w:t>
      </w:r>
      <w:proofErr w:type="gramStart"/>
      <w:r w:rsidRPr="00D8743E">
        <w:t>宕</w:t>
      </w:r>
      <w:proofErr w:type="gramEnd"/>
      <w:r w:rsidRPr="00D8743E">
        <w:t>机或者僵死，从而不能对外提供服务。</w:t>
      </w:r>
    </w:p>
    <w:p w14:paraId="42FE4FCA" w14:textId="677F35DF" w:rsidR="00056B22" w:rsidRDefault="00056B22" w:rsidP="002E77C5">
      <w:pPr>
        <w:ind w:firstLine="420"/>
      </w:pPr>
      <w:r>
        <w:rPr>
          <w:rFonts w:hint="eastAsia"/>
        </w:rPr>
        <w:t>接下来我们采用一个伪异步</w:t>
      </w:r>
      <w:r>
        <w:t>I/O</w:t>
      </w:r>
      <w:r>
        <w:t>的通信框架，采用线程池和任务队列实现，当客户端接入时，将客户端的</w:t>
      </w:r>
      <w:r>
        <w:t>Socket</w:t>
      </w:r>
      <w:r>
        <w:t>封装成一个</w:t>
      </w:r>
      <w:r>
        <w:t>Task(</w:t>
      </w:r>
      <w:r>
        <w:t>该任务实现</w:t>
      </w:r>
      <w:proofErr w:type="spellStart"/>
      <w:r>
        <w:t>java.lang.Runnable</w:t>
      </w:r>
      <w:proofErr w:type="spellEnd"/>
      <w:r>
        <w:t>线程任务接口</w:t>
      </w:r>
      <w:r>
        <w:t>)</w:t>
      </w:r>
      <w:r>
        <w:t>交给后端的线程池中进行处理。</w:t>
      </w:r>
      <w:r>
        <w:t>JDK</w:t>
      </w:r>
      <w:r>
        <w:t>的线程</w:t>
      </w:r>
      <w:proofErr w:type="gramStart"/>
      <w:r>
        <w:t>池维护</w:t>
      </w:r>
      <w:proofErr w:type="gramEnd"/>
      <w:r>
        <w:t>一个消息队列和</w:t>
      </w:r>
      <w:r>
        <w:t>N</w:t>
      </w:r>
      <w:proofErr w:type="gramStart"/>
      <w:r>
        <w:t>个</w:t>
      </w:r>
      <w:proofErr w:type="gramEnd"/>
      <w:r>
        <w:t>活跃的线程，对消息队列中</w:t>
      </w:r>
      <w:r>
        <w:t>Socket</w:t>
      </w:r>
      <w:r>
        <w:t>任务进行处理，由于线程池可以设置消息队列的大小和最大线程数，因此，它的资源占用是可控的，无论多少个客户端并发访问，都不会导致资源的耗尽和</w:t>
      </w:r>
      <w:proofErr w:type="gramStart"/>
      <w:r>
        <w:t>宕</w:t>
      </w:r>
      <w:proofErr w:type="gramEnd"/>
      <w:r>
        <w:t>机。</w:t>
      </w:r>
      <w:r w:rsidR="00D233E2">
        <w:t>’</w:t>
      </w:r>
    </w:p>
    <w:p w14:paraId="71E7FA63" w14:textId="4536B787" w:rsidR="00483F18" w:rsidRDefault="002E77C5" w:rsidP="002E77C5">
      <w:pPr>
        <w:pStyle w:val="3"/>
      </w:pPr>
      <w:r>
        <w:rPr>
          <w:rFonts w:hint="eastAsia"/>
        </w:rPr>
        <w:t>小结</w:t>
      </w:r>
    </w:p>
    <w:p w14:paraId="168FFC25" w14:textId="77777777" w:rsidR="00DD141A" w:rsidRDefault="00DD141A" w:rsidP="00DD141A">
      <w:pPr>
        <w:ind w:firstLine="420"/>
      </w:pPr>
      <w:r>
        <w:rPr>
          <w:rFonts w:hint="eastAsia"/>
        </w:rPr>
        <w:t>伪异步</w:t>
      </w:r>
      <w:r>
        <w:t>io</w:t>
      </w:r>
      <w:r>
        <w:t>采用了线程池实现，因此避免了为每个请求创建一个独立线程造成线程资源耗尽的问题，但由于底层依然是采用的同步阻塞模型，因此无法从根本上解决问题。</w:t>
      </w:r>
    </w:p>
    <w:p w14:paraId="2CC8C48D" w14:textId="4FC793ED" w:rsidR="00DD141A" w:rsidRDefault="00DD141A" w:rsidP="00DD141A">
      <w:pPr>
        <w:ind w:firstLine="420"/>
      </w:pPr>
      <w:r>
        <w:rPr>
          <w:rFonts w:hint="eastAsia"/>
        </w:rPr>
        <w:t>如果单个消息处理的缓慢，或者服务器线程池中的全部线程都被阻塞，那么后续套接字的</w:t>
      </w:r>
      <w:r>
        <w:t>I/O</w:t>
      </w:r>
      <w:r>
        <w:t>消息都将在队列中排队。新的</w:t>
      </w:r>
      <w:r>
        <w:t>Socket</w:t>
      </w:r>
      <w:r>
        <w:t>请求将被拒绝，客户端会发生大量连接超时</w:t>
      </w:r>
      <w:r>
        <w:t>.</w:t>
      </w:r>
    </w:p>
    <w:p w14:paraId="3682D8DE" w14:textId="308FF53F" w:rsidR="00675B1E" w:rsidRDefault="00753763" w:rsidP="00753763">
      <w:pPr>
        <w:pStyle w:val="20"/>
      </w:pPr>
      <w:r w:rsidRPr="00753763">
        <w:lastRenderedPageBreak/>
        <w:t>BIO</w:t>
      </w:r>
      <w:r w:rsidRPr="00753763">
        <w:t>模式下的端口转发思想</w:t>
      </w:r>
    </w:p>
    <w:p w14:paraId="68C18BFA" w14:textId="77777777" w:rsidR="00753763" w:rsidRPr="00753763" w:rsidRDefault="00753763" w:rsidP="00753763">
      <w:pPr>
        <w:ind w:firstLine="420"/>
      </w:pPr>
      <w:r w:rsidRPr="00753763">
        <w:rPr>
          <w:rFonts w:hint="eastAsia"/>
        </w:rPr>
        <w:t>需求：需要实现一个客户端的消息可以发送给所有的客户端去接收。</w:t>
      </w:r>
    </w:p>
    <w:p w14:paraId="1DC03B18" w14:textId="2B87CC0C" w:rsidR="00753763" w:rsidRDefault="00557188" w:rsidP="00FA7F45">
      <w:pPr>
        <w:ind w:firstLine="420"/>
      </w:pPr>
      <w:r>
        <w:rPr>
          <w:noProof/>
        </w:rPr>
        <w:drawing>
          <wp:inline distT="0" distB="0" distL="0" distR="0" wp14:anchorId="230E6D08" wp14:editId="65FDFDF9">
            <wp:extent cx="4320000" cy="2644219"/>
            <wp:effectExtent l="0" t="0" r="4445" b="3810"/>
            <wp:docPr id="220" name="图片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644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BAAAD" w14:textId="4DA28568" w:rsidR="00984FBF" w:rsidRDefault="00FC2FF5" w:rsidP="00FC2FF5">
      <w:pPr>
        <w:pStyle w:val="3"/>
      </w:pPr>
      <w:r w:rsidRPr="00FC2FF5">
        <w:rPr>
          <w:rFonts w:hint="eastAsia"/>
        </w:rPr>
        <w:t>服务端</w:t>
      </w:r>
    </w:p>
    <w:p w14:paraId="0D88AC8D" w14:textId="61FE6C8C" w:rsidR="00FC2FF5" w:rsidRDefault="00096F16" w:rsidP="00FC2FF5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FC2FF5">
        <w:rPr>
          <w:rFonts w:hint="eastAsia"/>
        </w:rPr>
        <w:t>注册端口</w:t>
      </w:r>
    </w:p>
    <w:p w14:paraId="4F5045E8" w14:textId="5C4F7E5B" w:rsidR="00FC2FF5" w:rsidRDefault="00096F16" w:rsidP="00FC2FF5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FC2FF5">
        <w:rPr>
          <w:rFonts w:hint="eastAsia"/>
        </w:rPr>
        <w:t>接受客户端的</w:t>
      </w:r>
      <w:r w:rsidR="00FC2FF5">
        <w:t>Socket</w:t>
      </w:r>
      <w:r w:rsidR="00FC2FF5">
        <w:t>连接，交给一个独立的线程来处理</w:t>
      </w:r>
    </w:p>
    <w:p w14:paraId="5596C752" w14:textId="7B810A20" w:rsidR="00FC2FF5" w:rsidRDefault="00096F16" w:rsidP="00FC2FF5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FC2FF5">
        <w:rPr>
          <w:rFonts w:hint="eastAsia"/>
        </w:rPr>
        <w:t>把当前连接的客户端</w:t>
      </w:r>
      <w:r w:rsidR="00FC2FF5">
        <w:t>Socket</w:t>
      </w:r>
      <w:r w:rsidR="00FC2FF5">
        <w:t>存入到一个所谓的在线</w:t>
      </w:r>
      <w:r w:rsidR="00FC2FF5">
        <w:t>Socket</w:t>
      </w:r>
      <w:r w:rsidR="00FC2FF5">
        <w:t>集合中</w:t>
      </w:r>
    </w:p>
    <w:p w14:paraId="36BECC40" w14:textId="12481187" w:rsidR="00984FBF" w:rsidRPr="00753763" w:rsidRDefault="00096F16" w:rsidP="00FC2FF5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FC2FF5">
        <w:rPr>
          <w:rFonts w:hint="eastAsia"/>
        </w:rPr>
        <w:t>接受客户端的消息，然后推送给当前所有在线的</w:t>
      </w:r>
      <w:r w:rsidR="00FC2FF5">
        <w:t>Socket</w:t>
      </w:r>
      <w:r w:rsidR="00FC2FF5">
        <w:t>接收</w:t>
      </w:r>
    </w:p>
    <w:p w14:paraId="5AAADA22" w14:textId="3A20F0D0" w:rsidR="002E77C5" w:rsidRDefault="00166109" w:rsidP="00166109">
      <w:pPr>
        <w:pStyle w:val="20"/>
      </w:pPr>
      <w:r w:rsidRPr="00166109">
        <w:t>.</w:t>
      </w:r>
      <w:r w:rsidRPr="00166109">
        <w:t>基于</w:t>
      </w:r>
      <w:r w:rsidRPr="00166109">
        <w:t>BIO</w:t>
      </w:r>
      <w:r w:rsidRPr="00166109">
        <w:t>模式下的即时通讯</w:t>
      </w:r>
    </w:p>
    <w:p w14:paraId="1CC33927" w14:textId="72BB4A92" w:rsidR="00166109" w:rsidRDefault="00166109" w:rsidP="00166109">
      <w:pPr>
        <w:pStyle w:val="11"/>
      </w:pPr>
      <w:r w:rsidRPr="00166109">
        <w:t xml:space="preserve">NIO </w:t>
      </w:r>
    </w:p>
    <w:p w14:paraId="1E29B1A4" w14:textId="767D2EA8" w:rsidR="00011DB1" w:rsidRDefault="00011DB1" w:rsidP="00011DB1">
      <w:pPr>
        <w:pStyle w:val="20"/>
      </w:pPr>
      <w:r>
        <w:rPr>
          <w:rFonts w:hint="eastAsia"/>
        </w:rPr>
        <w:t>N</w:t>
      </w:r>
      <w:r>
        <w:t>IO</w:t>
      </w:r>
    </w:p>
    <w:p w14:paraId="3B73E269" w14:textId="5D172088" w:rsidR="00011DB1" w:rsidRPr="00011DB1" w:rsidRDefault="00011DB1" w:rsidP="00011DB1">
      <w:pPr>
        <w:pStyle w:val="3"/>
      </w:pPr>
      <w:r>
        <w:rPr>
          <w:rFonts w:hint="eastAsia"/>
        </w:rPr>
        <w:t>概述</w:t>
      </w:r>
    </w:p>
    <w:p w14:paraId="48F993C8" w14:textId="577C3891" w:rsidR="00166109" w:rsidRDefault="00166109" w:rsidP="00166109">
      <w:pPr>
        <w:ind w:firstLine="420"/>
      </w:pPr>
      <w:r>
        <w:t xml:space="preserve">NIO (New </w:t>
      </w:r>
      <w:proofErr w:type="spellStart"/>
      <w:r>
        <w:t>lO</w:t>
      </w:r>
      <w:proofErr w:type="spellEnd"/>
      <w:r>
        <w:t>)</w:t>
      </w:r>
      <w:r>
        <w:t>也有人称之为</w:t>
      </w:r>
      <w:r>
        <w:t xml:space="preserve">java non-blocking </w:t>
      </w:r>
      <w:proofErr w:type="spellStart"/>
      <w:r>
        <w:t>lO</w:t>
      </w:r>
      <w:proofErr w:type="spellEnd"/>
      <w:r>
        <w:t>是从</w:t>
      </w:r>
      <w:r>
        <w:t>Java 1.4</w:t>
      </w:r>
      <w:r>
        <w:t>版本开始引入的一个新的</w:t>
      </w:r>
      <w:r>
        <w:t>IO API</w:t>
      </w:r>
      <w:r>
        <w:t>，可以替代标准的</w:t>
      </w:r>
      <w:r>
        <w:t xml:space="preserve">Java </w:t>
      </w:r>
      <w:proofErr w:type="spellStart"/>
      <w:r>
        <w:t>lO</w:t>
      </w:r>
      <w:proofErr w:type="spellEnd"/>
      <w:r>
        <w:t xml:space="preserve"> API</w:t>
      </w:r>
      <w:r>
        <w:t>。</w:t>
      </w:r>
      <w:r>
        <w:t>NIO</w:t>
      </w:r>
      <w:r>
        <w:t>与原来的</w:t>
      </w:r>
      <w:r>
        <w:t>IO</w:t>
      </w:r>
      <w:r>
        <w:t>有同样的作用和目的，但是使用的方式完全不同，</w:t>
      </w:r>
      <w:r>
        <w:t>NIO</w:t>
      </w:r>
      <w:r>
        <w:t>支持面向缓冲区的、基于通道的</w:t>
      </w:r>
      <w:r>
        <w:t>IO</w:t>
      </w:r>
      <w:r>
        <w:t>操作。</w:t>
      </w:r>
      <w:r>
        <w:t>NIO</w:t>
      </w:r>
      <w:r>
        <w:t>将以更加高效的方式进行文件的读写操作。</w:t>
      </w:r>
      <w:r>
        <w:t>NIO</w:t>
      </w:r>
      <w:r>
        <w:t>可以理解为非阻塞</w:t>
      </w:r>
      <w:r>
        <w:t>IO,</w:t>
      </w:r>
      <w:r>
        <w:t>传统的</w:t>
      </w:r>
      <w:r>
        <w:t>IO</w:t>
      </w:r>
      <w:r>
        <w:t>的</w:t>
      </w:r>
      <w:r>
        <w:t>read</w:t>
      </w:r>
      <w:r>
        <w:t>和</w:t>
      </w:r>
      <w:r>
        <w:t>write</w:t>
      </w:r>
      <w:r>
        <w:t>只能阻塞执行，线程在读写</w:t>
      </w:r>
      <w:r>
        <w:t>IO</w:t>
      </w:r>
      <w:r>
        <w:t>期间不能干其他事情，比如调用</w:t>
      </w:r>
      <w:proofErr w:type="spellStart"/>
      <w:r>
        <w:t>socket.read</w:t>
      </w:r>
      <w:proofErr w:type="spellEnd"/>
      <w:r>
        <w:t>()</w:t>
      </w:r>
      <w:r>
        <w:t>时，如果服务器一直没有数据传输过来，线程就一直阻塞</w:t>
      </w:r>
      <w:r>
        <w:rPr>
          <w:rFonts w:hint="eastAsia"/>
        </w:rPr>
        <w:t>，而</w:t>
      </w:r>
      <w:r>
        <w:t>NIO</w:t>
      </w:r>
      <w:r>
        <w:t>中可以配置</w:t>
      </w:r>
      <w:r>
        <w:t>socket</w:t>
      </w:r>
      <w:r>
        <w:t>为非阻塞模式。</w:t>
      </w:r>
    </w:p>
    <w:p w14:paraId="5392FC66" w14:textId="662666C2" w:rsidR="00B75838" w:rsidRDefault="00A47491" w:rsidP="00166109">
      <w:pPr>
        <w:ind w:firstLine="420"/>
      </w:pPr>
      <w:r w:rsidRPr="00A47491">
        <w:t>NIO</w:t>
      </w:r>
      <w:proofErr w:type="gramStart"/>
      <w:r w:rsidRPr="00A47491">
        <w:t>相关类都被</w:t>
      </w:r>
      <w:proofErr w:type="gramEnd"/>
      <w:r w:rsidRPr="00A47491">
        <w:t>放在</w:t>
      </w:r>
      <w:proofErr w:type="spellStart"/>
      <w:r w:rsidRPr="00A47491">
        <w:t>java.nio</w:t>
      </w:r>
      <w:proofErr w:type="spellEnd"/>
      <w:r w:rsidRPr="00A47491">
        <w:t>包及子包下，并且对原</w:t>
      </w:r>
      <w:r w:rsidRPr="00A47491">
        <w:t>java.io</w:t>
      </w:r>
      <w:r w:rsidRPr="00A47491">
        <w:t>包中的很多类进行改写。</w:t>
      </w:r>
    </w:p>
    <w:p w14:paraId="10F458C1" w14:textId="6FE8DED3" w:rsidR="00166109" w:rsidRDefault="00761C97" w:rsidP="00166109">
      <w:pPr>
        <w:ind w:firstLine="420"/>
      </w:pPr>
      <w:r w:rsidRPr="00761C97">
        <w:t>NIO</w:t>
      </w:r>
      <w:r w:rsidRPr="00761C97">
        <w:t>有三大核心部分</w:t>
      </w:r>
      <w:r w:rsidRPr="00761C97">
        <w:t>:Channel(</w:t>
      </w:r>
      <w:r w:rsidRPr="00761C97">
        <w:t>通道</w:t>
      </w:r>
      <w:r w:rsidRPr="00761C97">
        <w:t>)</w:t>
      </w:r>
      <w:r w:rsidRPr="00761C97">
        <w:t>，</w:t>
      </w:r>
      <w:r w:rsidRPr="00761C97">
        <w:t>Buffer(</w:t>
      </w:r>
      <w:r w:rsidRPr="00761C97">
        <w:t>缓冲区</w:t>
      </w:r>
      <w:r w:rsidRPr="00761C97">
        <w:t>), Selector(</w:t>
      </w:r>
      <w:r w:rsidRPr="00761C97">
        <w:t>选择器</w:t>
      </w:r>
      <w:r w:rsidRPr="00761C97">
        <w:t>)</w:t>
      </w:r>
    </w:p>
    <w:p w14:paraId="1D831D19" w14:textId="77777777" w:rsidR="00DE56CB" w:rsidRDefault="00DE56CB" w:rsidP="00DE56CB">
      <w:pPr>
        <w:ind w:firstLine="420"/>
      </w:pPr>
      <w:r>
        <w:t xml:space="preserve">Java </w:t>
      </w:r>
      <w:proofErr w:type="spellStart"/>
      <w:r>
        <w:t>NlO</w:t>
      </w:r>
      <w:proofErr w:type="spellEnd"/>
      <w:r>
        <w:t>的非阻塞模式，使一个线程从某通道发送请求或者读取数据，但是它仅能得到</w:t>
      </w:r>
      <w:r>
        <w:lastRenderedPageBreak/>
        <w:t>目前可用的数据，如果目前没有数据可用时，就什么都不会获取，而不是保持线程阻塞，所以直至数据变的可以读取之前，该线程可以继续做其他的事情。非阻塞写也是如此，一个线程请求写入一些数据到某通道，但不需要等待它完全写入，这个线程同时可以去</w:t>
      </w:r>
      <w:proofErr w:type="gramStart"/>
      <w:r>
        <w:t>做别</w:t>
      </w:r>
      <w:proofErr w:type="gramEnd"/>
      <w:r>
        <w:t>的事情。</w:t>
      </w:r>
    </w:p>
    <w:p w14:paraId="53B94035" w14:textId="36596322" w:rsidR="00DE56CB" w:rsidRDefault="00B91578" w:rsidP="00DE56CB">
      <w:pPr>
        <w:ind w:firstLine="420"/>
      </w:pPr>
      <w:r w:rsidRPr="00B91578">
        <w:rPr>
          <w:rFonts w:hint="eastAsia"/>
        </w:rPr>
        <w:t>通俗理解</w:t>
      </w:r>
      <w:r w:rsidRPr="00B91578">
        <w:t>:NIO</w:t>
      </w:r>
      <w:r w:rsidRPr="00B91578">
        <w:t>是可以做到用一个线程来处理多个操作的。假设有</w:t>
      </w:r>
      <w:r w:rsidRPr="00B91578">
        <w:t>1000</w:t>
      </w:r>
      <w:r w:rsidRPr="00B91578">
        <w:t>个请求过来</w:t>
      </w:r>
      <w:r w:rsidRPr="00B91578">
        <w:t>,</w:t>
      </w:r>
      <w:r w:rsidRPr="00B91578">
        <w:t>根据实际情况，可以分配</w:t>
      </w:r>
      <w:r w:rsidRPr="00B91578">
        <w:t>20</w:t>
      </w:r>
      <w:r w:rsidRPr="00B91578">
        <w:t>或者</w:t>
      </w:r>
      <w:r w:rsidRPr="00B91578">
        <w:t>80</w:t>
      </w:r>
      <w:r w:rsidRPr="00B91578">
        <w:t>个线程来处理。不像之前的阻塞</w:t>
      </w:r>
      <w:r w:rsidRPr="00B91578">
        <w:t>IO</w:t>
      </w:r>
      <w:r w:rsidRPr="00B91578">
        <w:t>那样，非得分配</w:t>
      </w:r>
      <w:r w:rsidRPr="00B91578">
        <w:t>1000</w:t>
      </w:r>
      <w:r w:rsidRPr="00B91578">
        <w:t>个。</w:t>
      </w:r>
    </w:p>
    <w:p w14:paraId="1E3CE9B8" w14:textId="5B47E882" w:rsidR="00011DB1" w:rsidRDefault="00011DB1" w:rsidP="00011DB1">
      <w:pPr>
        <w:pStyle w:val="3"/>
      </w:pPr>
      <w:r w:rsidRPr="00011DB1">
        <w:t xml:space="preserve">NIO </w:t>
      </w:r>
      <w:r w:rsidRPr="00011DB1">
        <w:t>与</w:t>
      </w:r>
      <w:r w:rsidRPr="00011DB1">
        <w:t xml:space="preserve"> BIO</w:t>
      </w:r>
      <w:r w:rsidRPr="00011DB1">
        <w:t>的比较</w:t>
      </w:r>
    </w:p>
    <w:p w14:paraId="70AF9AAA" w14:textId="602B6961" w:rsidR="00011DB1" w:rsidRDefault="00011DB1" w:rsidP="00011DB1">
      <w:pPr>
        <w:ind w:firstLine="420"/>
      </w:pPr>
      <w:r w:rsidRPr="00011DB1">
        <w:t>BIO</w:t>
      </w:r>
      <w:r w:rsidRPr="00011DB1">
        <w:t>以流的方式处理数据</w:t>
      </w:r>
      <w:r w:rsidRPr="00011DB1">
        <w:t>,</w:t>
      </w:r>
      <w:r w:rsidRPr="00011DB1">
        <w:t>而</w:t>
      </w:r>
      <w:r w:rsidRPr="00011DB1">
        <w:t>NIO</w:t>
      </w:r>
      <w:r w:rsidRPr="00011DB1">
        <w:t>以块的方式处理数据</w:t>
      </w:r>
      <w:r w:rsidRPr="00011DB1">
        <w:t>,</w:t>
      </w:r>
      <w:r w:rsidRPr="00011DB1">
        <w:t>块</w:t>
      </w:r>
      <w:r w:rsidRPr="00011DB1">
        <w:t>I/O</w:t>
      </w:r>
      <w:r w:rsidRPr="00011DB1">
        <w:t>的</w:t>
      </w:r>
      <w:proofErr w:type="gramStart"/>
      <w:r w:rsidRPr="00011DB1">
        <w:t>效率比流</w:t>
      </w:r>
      <w:proofErr w:type="gramEnd"/>
      <w:r w:rsidRPr="00011DB1">
        <w:t>IO</w:t>
      </w:r>
      <w:r w:rsidRPr="00011DB1">
        <w:t>高很多</w:t>
      </w:r>
    </w:p>
    <w:p w14:paraId="7C768C4F" w14:textId="39BEE450" w:rsidR="00AE2A10" w:rsidRDefault="00AE2A10" w:rsidP="00011DB1">
      <w:pPr>
        <w:ind w:firstLine="420"/>
      </w:pPr>
      <w:r w:rsidRPr="00AE2A10">
        <w:t>BIO</w:t>
      </w:r>
      <w:r w:rsidRPr="00AE2A10">
        <w:t>是阻塞的，</w:t>
      </w:r>
      <w:r w:rsidRPr="00AE2A10">
        <w:t>NIO</w:t>
      </w:r>
      <w:r w:rsidRPr="00AE2A10">
        <w:t>则是非阻塞的</w:t>
      </w:r>
    </w:p>
    <w:p w14:paraId="6B49A431" w14:textId="5642125B" w:rsidR="00693078" w:rsidRDefault="00693078" w:rsidP="00011DB1">
      <w:pPr>
        <w:ind w:firstLine="420"/>
      </w:pPr>
      <w:proofErr w:type="spellStart"/>
      <w:r w:rsidRPr="00693078">
        <w:t>BlO</w:t>
      </w:r>
      <w:proofErr w:type="spellEnd"/>
      <w:r w:rsidRPr="00693078">
        <w:t>基于字节流和字符流进行操作，而</w:t>
      </w:r>
      <w:r w:rsidRPr="00693078">
        <w:t>NIO</w:t>
      </w:r>
      <w:r w:rsidRPr="00693078">
        <w:t>基于</w:t>
      </w:r>
      <w:r w:rsidRPr="00693078">
        <w:t>Channel(</w:t>
      </w:r>
      <w:r w:rsidRPr="00693078">
        <w:t>通道</w:t>
      </w:r>
      <w:r w:rsidRPr="00693078">
        <w:t>)</w:t>
      </w:r>
      <w:r w:rsidRPr="00693078">
        <w:t>和</w:t>
      </w:r>
      <w:r w:rsidRPr="00693078">
        <w:t>Buffer(</w:t>
      </w:r>
      <w:r w:rsidRPr="00693078">
        <w:t>缓冲区</w:t>
      </w:r>
      <w:r w:rsidRPr="00693078">
        <w:t>)</w:t>
      </w:r>
      <w:r w:rsidRPr="00693078">
        <w:t>进行操作，数据总是从通道读取到缓冲区中，或者从缓冲区写入到通道中。</w:t>
      </w:r>
      <w:r w:rsidRPr="00693078">
        <w:t>Selector(</w:t>
      </w:r>
      <w:r w:rsidRPr="00693078">
        <w:t>选择器</w:t>
      </w:r>
      <w:r w:rsidRPr="00693078">
        <w:t>)</w:t>
      </w:r>
      <w:r w:rsidRPr="00693078">
        <w:t>用于监听多个通道的事件（比如</w:t>
      </w:r>
      <w:r w:rsidRPr="00693078">
        <w:t>:</w:t>
      </w:r>
      <w:r w:rsidRPr="00693078">
        <w:t>连接请求，数据到达等</w:t>
      </w:r>
      <w:r w:rsidRPr="00693078">
        <w:t>)</w:t>
      </w:r>
      <w:r w:rsidRPr="00693078">
        <w:t>，因此使用单个线程就可以监听多个客户端通道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44A26" w14:paraId="009729AF" w14:textId="77777777" w:rsidTr="00144A26">
        <w:tc>
          <w:tcPr>
            <w:tcW w:w="4148" w:type="dxa"/>
          </w:tcPr>
          <w:p w14:paraId="51CB7183" w14:textId="29D4B887" w:rsidR="00144A26" w:rsidRDefault="00144A26" w:rsidP="00011DB1">
            <w:pPr>
              <w:ind w:firstLineChars="0" w:firstLine="0"/>
            </w:pPr>
            <w:r w:rsidRPr="00144A26">
              <w:t>NIO</w:t>
            </w:r>
          </w:p>
        </w:tc>
        <w:tc>
          <w:tcPr>
            <w:tcW w:w="4148" w:type="dxa"/>
          </w:tcPr>
          <w:p w14:paraId="04CE7CD2" w14:textId="3CF6DFBB" w:rsidR="00144A26" w:rsidRDefault="00144A26" w:rsidP="00011DB1">
            <w:pPr>
              <w:ind w:firstLineChars="0" w:firstLine="0"/>
            </w:pPr>
            <w:r w:rsidRPr="00144A26">
              <w:t>BIO</w:t>
            </w:r>
          </w:p>
        </w:tc>
      </w:tr>
      <w:tr w:rsidR="00144A26" w14:paraId="373397C6" w14:textId="77777777" w:rsidTr="00144A26">
        <w:tc>
          <w:tcPr>
            <w:tcW w:w="4148" w:type="dxa"/>
          </w:tcPr>
          <w:p w14:paraId="4226C430" w14:textId="4607FFA3" w:rsidR="00144A26" w:rsidRDefault="00144A26" w:rsidP="00011DB1">
            <w:pPr>
              <w:ind w:firstLineChars="0" w:firstLine="0"/>
            </w:pPr>
            <w:r w:rsidRPr="00144A26">
              <w:rPr>
                <w:rFonts w:hint="eastAsia"/>
              </w:rPr>
              <w:t>面向缓冲区（</w:t>
            </w:r>
            <w:r w:rsidRPr="00144A26">
              <w:t>Buffer</w:t>
            </w:r>
            <w:r w:rsidRPr="00144A26">
              <w:t>）</w:t>
            </w:r>
          </w:p>
        </w:tc>
        <w:tc>
          <w:tcPr>
            <w:tcW w:w="4148" w:type="dxa"/>
          </w:tcPr>
          <w:p w14:paraId="64414652" w14:textId="396B8EC8" w:rsidR="00144A26" w:rsidRDefault="00144A26" w:rsidP="00011DB1">
            <w:pPr>
              <w:ind w:firstLineChars="0" w:firstLine="0"/>
            </w:pPr>
            <w:r w:rsidRPr="00144A26">
              <w:rPr>
                <w:rFonts w:hint="eastAsia"/>
              </w:rPr>
              <w:t>面向流（</w:t>
            </w:r>
            <w:r w:rsidRPr="00144A26">
              <w:t>Stream</w:t>
            </w:r>
            <w:r w:rsidRPr="00144A26">
              <w:t>）</w:t>
            </w:r>
          </w:p>
        </w:tc>
      </w:tr>
      <w:tr w:rsidR="00144A26" w14:paraId="56198C5F" w14:textId="77777777" w:rsidTr="00144A26">
        <w:tc>
          <w:tcPr>
            <w:tcW w:w="4148" w:type="dxa"/>
          </w:tcPr>
          <w:p w14:paraId="5152548E" w14:textId="2FD2F9D8" w:rsidR="00144A26" w:rsidRDefault="00144A26" w:rsidP="00011DB1">
            <w:pPr>
              <w:ind w:firstLineChars="0" w:firstLine="0"/>
            </w:pPr>
            <w:r w:rsidRPr="00144A26">
              <w:rPr>
                <w:rFonts w:hint="eastAsia"/>
              </w:rPr>
              <w:t>非阻塞（</w:t>
            </w:r>
            <w:proofErr w:type="spellStart"/>
            <w:r w:rsidRPr="00144A26">
              <w:t>Non Blocking</w:t>
            </w:r>
            <w:proofErr w:type="spellEnd"/>
            <w:r w:rsidRPr="00144A26">
              <w:t xml:space="preserve"> IO</w:t>
            </w:r>
            <w:r w:rsidRPr="00144A26">
              <w:t>）</w:t>
            </w:r>
          </w:p>
        </w:tc>
        <w:tc>
          <w:tcPr>
            <w:tcW w:w="4148" w:type="dxa"/>
          </w:tcPr>
          <w:p w14:paraId="5E82AC51" w14:textId="54E526D0" w:rsidR="00144A26" w:rsidRDefault="00144A26" w:rsidP="00011DB1">
            <w:pPr>
              <w:ind w:firstLineChars="0" w:firstLine="0"/>
            </w:pPr>
            <w:r w:rsidRPr="00144A26">
              <w:rPr>
                <w:rFonts w:hint="eastAsia"/>
              </w:rPr>
              <w:t>阻塞</w:t>
            </w:r>
            <w:r w:rsidRPr="00144A26">
              <w:t>IO</w:t>
            </w:r>
            <w:r w:rsidRPr="00144A26">
              <w:t>（</w:t>
            </w:r>
            <w:r w:rsidRPr="00144A26">
              <w:t>Blocking IO</w:t>
            </w:r>
            <w:r w:rsidRPr="00144A26">
              <w:t>）</w:t>
            </w:r>
          </w:p>
        </w:tc>
      </w:tr>
      <w:tr w:rsidR="00144A26" w14:paraId="5BF05903" w14:textId="77777777" w:rsidTr="00144A26">
        <w:tc>
          <w:tcPr>
            <w:tcW w:w="4148" w:type="dxa"/>
          </w:tcPr>
          <w:p w14:paraId="64361AF4" w14:textId="155C2222" w:rsidR="00144A26" w:rsidRPr="00144A26" w:rsidRDefault="00144A26" w:rsidP="00011DB1">
            <w:pPr>
              <w:ind w:firstLineChars="0" w:firstLine="0"/>
            </w:pPr>
            <w:r w:rsidRPr="00144A26">
              <w:rPr>
                <w:rFonts w:hint="eastAsia"/>
              </w:rPr>
              <w:t>选择器（</w:t>
            </w:r>
            <w:r w:rsidRPr="00144A26">
              <w:t>Selectors</w:t>
            </w:r>
            <w:r w:rsidRPr="00144A26">
              <w:t>）</w:t>
            </w:r>
          </w:p>
        </w:tc>
        <w:tc>
          <w:tcPr>
            <w:tcW w:w="4148" w:type="dxa"/>
          </w:tcPr>
          <w:p w14:paraId="0AB4FA3B" w14:textId="77777777" w:rsidR="00144A26" w:rsidRDefault="00144A26" w:rsidP="00011DB1">
            <w:pPr>
              <w:ind w:firstLineChars="0" w:firstLine="0"/>
            </w:pPr>
          </w:p>
        </w:tc>
      </w:tr>
    </w:tbl>
    <w:p w14:paraId="51D77D67" w14:textId="49F0161D" w:rsidR="00A960F5" w:rsidRDefault="00A960F5" w:rsidP="00E438D4">
      <w:pPr>
        <w:ind w:firstLine="420"/>
      </w:pPr>
      <w:r>
        <w:t>NIO</w:t>
      </w:r>
      <w:r>
        <w:t>可以先将数据写入到缓冲区，然后再有缓冲区写入通道，因此可以做到同步非阻塞。</w:t>
      </w:r>
    </w:p>
    <w:p w14:paraId="3FC71FD9" w14:textId="0464D682" w:rsidR="00144A26" w:rsidRDefault="00A960F5" w:rsidP="00A960F5">
      <w:pPr>
        <w:ind w:firstLine="420"/>
      </w:pPr>
      <w:r>
        <w:t>BIO</w:t>
      </w:r>
      <w:r>
        <w:t>则是面向的流，读写数据都是单向的。因此是同步阻塞。</w:t>
      </w:r>
    </w:p>
    <w:p w14:paraId="2B85E6B6" w14:textId="5A72AF9E" w:rsidR="0097717C" w:rsidRDefault="002943AA" w:rsidP="002943AA">
      <w:pPr>
        <w:pStyle w:val="20"/>
      </w:pPr>
      <w:r w:rsidRPr="002943AA">
        <w:t xml:space="preserve">NIO </w:t>
      </w:r>
      <w:r w:rsidRPr="002943AA">
        <w:t>三大核心原理</w:t>
      </w:r>
    </w:p>
    <w:p w14:paraId="468CCC4F" w14:textId="77777777" w:rsidR="00E55F4E" w:rsidRDefault="002943AA" w:rsidP="00E55F4E">
      <w:pPr>
        <w:ind w:firstLine="420"/>
      </w:pPr>
      <w:r w:rsidRPr="002943AA">
        <w:t>NIO</w:t>
      </w:r>
      <w:r w:rsidRPr="002943AA">
        <w:t>有三大核心部分</w:t>
      </w:r>
      <w:r w:rsidRPr="002943AA">
        <w:t>: Channel(</w:t>
      </w:r>
      <w:r w:rsidRPr="002943AA">
        <w:t>通道</w:t>
      </w:r>
      <w:r w:rsidRPr="002943AA">
        <w:t>)</w:t>
      </w:r>
      <w:r w:rsidRPr="002943AA">
        <w:t>，</w:t>
      </w:r>
      <w:r w:rsidRPr="002943AA">
        <w:t>Buffer(</w:t>
      </w:r>
      <w:r w:rsidRPr="002943AA">
        <w:t>缓冲区</w:t>
      </w:r>
      <w:r w:rsidRPr="002943AA">
        <w:t>)</w:t>
      </w:r>
      <w:r w:rsidRPr="002943AA">
        <w:t>，</w:t>
      </w:r>
      <w:r w:rsidRPr="002943AA">
        <w:t>Selector(</w:t>
      </w:r>
      <w:r w:rsidRPr="002943AA">
        <w:t>选择器</w:t>
      </w:r>
      <w:r w:rsidRPr="002943AA">
        <w:t>)</w:t>
      </w:r>
    </w:p>
    <w:p w14:paraId="3C2BBF3A" w14:textId="0DCD625A" w:rsidR="002943AA" w:rsidRDefault="00E55F4E" w:rsidP="00E55F4E">
      <w:pPr>
        <w:ind w:firstLine="420"/>
      </w:pPr>
      <w:r w:rsidRPr="00E55F4E">
        <w:t>Buffer(</w:t>
      </w:r>
      <w:r w:rsidRPr="00E55F4E">
        <w:t>缓冲区</w:t>
      </w:r>
      <w:r w:rsidRPr="00E55F4E">
        <w:t>)</w:t>
      </w:r>
    </w:p>
    <w:p w14:paraId="616C2373" w14:textId="72FBAB84" w:rsidR="005F3AE1" w:rsidRDefault="00E55F4E" w:rsidP="00784F97">
      <w:pPr>
        <w:ind w:left="420" w:firstLine="420"/>
      </w:pPr>
      <w:r w:rsidRPr="00E55F4E">
        <w:rPr>
          <w:rFonts w:hint="eastAsia"/>
        </w:rPr>
        <w:t>缓冲区本质上是一块可以写入数据，然后可以从中读取数据的内存。这块内存被包装成</w:t>
      </w:r>
      <w:r w:rsidRPr="00E55F4E">
        <w:t>NIO Buffer</w:t>
      </w:r>
      <w:r w:rsidRPr="00E55F4E">
        <w:t>对象，并提供了一组方法，用来方便的访问该块内存。相比较直接对数组的操作，</w:t>
      </w:r>
      <w:r w:rsidRPr="00E55F4E">
        <w:t xml:space="preserve">Buffer </w:t>
      </w:r>
      <w:proofErr w:type="spellStart"/>
      <w:r w:rsidRPr="00E55F4E">
        <w:t>APl</w:t>
      </w:r>
      <w:proofErr w:type="spellEnd"/>
      <w:r w:rsidRPr="00E55F4E">
        <w:t>更加容易操作和管理。</w:t>
      </w:r>
    </w:p>
    <w:p w14:paraId="3BEFD5C6" w14:textId="77777777" w:rsidR="00297E2E" w:rsidRPr="002943AA" w:rsidRDefault="00297E2E" w:rsidP="00784F97">
      <w:pPr>
        <w:ind w:left="420" w:firstLine="420"/>
      </w:pPr>
    </w:p>
    <w:p w14:paraId="22CD7F82" w14:textId="22D15AA6" w:rsidR="00297E2E" w:rsidRDefault="00297E2E" w:rsidP="00297E2E">
      <w:pPr>
        <w:ind w:firstLine="420"/>
      </w:pPr>
      <w:r>
        <w:rPr>
          <w:rFonts w:hint="eastAsia"/>
        </w:rPr>
        <w:t>Channel(</w:t>
      </w:r>
      <w:r>
        <w:rPr>
          <w:rFonts w:hint="eastAsia"/>
        </w:rPr>
        <w:t>通道</w:t>
      </w:r>
      <w:r>
        <w:rPr>
          <w:rFonts w:hint="eastAsia"/>
        </w:rPr>
        <w:t>)</w:t>
      </w:r>
    </w:p>
    <w:p w14:paraId="548F5A3C" w14:textId="110EDE59" w:rsidR="00297E2E" w:rsidRDefault="00297E2E" w:rsidP="00297E2E">
      <w:pPr>
        <w:ind w:firstLine="420"/>
      </w:pPr>
      <w:r>
        <w:tab/>
      </w:r>
      <w:r w:rsidRPr="00297E2E">
        <w:t>Java NIO</w:t>
      </w:r>
      <w:r w:rsidRPr="00297E2E">
        <w:t>的通道类似流，但又有些不同</w:t>
      </w:r>
      <w:r w:rsidRPr="00297E2E">
        <w:t>:</w:t>
      </w:r>
      <w:r w:rsidRPr="00297E2E">
        <w:t>既可以从通道中读取数据，又可以写数据到通道。但流的</w:t>
      </w:r>
      <w:r w:rsidRPr="00297E2E">
        <w:t>(input</w:t>
      </w:r>
      <w:r w:rsidRPr="00297E2E">
        <w:t>或</w:t>
      </w:r>
      <w:r w:rsidRPr="00297E2E">
        <w:t>output)</w:t>
      </w:r>
      <w:r w:rsidRPr="00297E2E">
        <w:t>读写通常是单向的。通道可以非阻塞读取和写入通道，通道可以支持读取或写入缓冲区，也支持</w:t>
      </w:r>
      <w:proofErr w:type="gramStart"/>
      <w:r w:rsidRPr="00297E2E">
        <w:t>异步地</w:t>
      </w:r>
      <w:proofErr w:type="gramEnd"/>
      <w:r w:rsidRPr="00297E2E">
        <w:t>读写。</w:t>
      </w:r>
    </w:p>
    <w:p w14:paraId="0274BA4D" w14:textId="77777777" w:rsidR="009229FD" w:rsidRDefault="009229FD" w:rsidP="00297E2E">
      <w:pPr>
        <w:ind w:firstLine="420"/>
      </w:pPr>
    </w:p>
    <w:p w14:paraId="7CC82FD0" w14:textId="07F522CC" w:rsidR="002943AA" w:rsidRDefault="009229FD" w:rsidP="002943AA">
      <w:pPr>
        <w:ind w:firstLine="420"/>
      </w:pPr>
      <w:r w:rsidRPr="009229FD">
        <w:t>Selector(</w:t>
      </w:r>
      <w:r w:rsidRPr="009229FD">
        <w:t>选择器</w:t>
      </w:r>
      <w:r w:rsidRPr="009229FD">
        <w:t>)</w:t>
      </w:r>
    </w:p>
    <w:p w14:paraId="6244A401" w14:textId="6E8BEF27" w:rsidR="00B10F42" w:rsidRDefault="00B10F42" w:rsidP="00B10F42">
      <w:pPr>
        <w:ind w:left="420" w:firstLine="420"/>
      </w:pPr>
      <w:r w:rsidRPr="00B10F42">
        <w:t>Selector</w:t>
      </w:r>
      <w:r w:rsidRPr="00B10F42">
        <w:t>是一个</w:t>
      </w:r>
      <w:r w:rsidR="00E2573C">
        <w:t>j</w:t>
      </w:r>
      <w:r w:rsidRPr="00B10F42">
        <w:t>ava NIO</w:t>
      </w:r>
      <w:r w:rsidRPr="00B10F42">
        <w:t>组件，可以能够检查一个或多个</w:t>
      </w:r>
      <w:r w:rsidRPr="00B10F42">
        <w:t>NIO</w:t>
      </w:r>
      <w:r w:rsidRPr="00B10F42">
        <w:t>通道，并确定哪些通道已经准备好进行读取或写入。这样，一个单独的线程可以管理多个</w:t>
      </w:r>
      <w:r w:rsidRPr="00B10F42">
        <w:t>channel</w:t>
      </w:r>
      <w:r w:rsidRPr="00B10F42">
        <w:t>，从而管理多个网络连接，提高效率</w:t>
      </w:r>
    </w:p>
    <w:p w14:paraId="70D8FBB6" w14:textId="0E0DD0F0" w:rsidR="00C35E0D" w:rsidRDefault="00C35E0D" w:rsidP="00C35E0D">
      <w:pPr>
        <w:ind w:left="420" w:firstLine="420"/>
        <w:jc w:val="center"/>
      </w:pPr>
      <w:r>
        <w:rPr>
          <w:noProof/>
        </w:rPr>
        <w:lastRenderedPageBreak/>
        <w:drawing>
          <wp:inline distT="0" distB="0" distL="0" distR="0" wp14:anchorId="02C70F19" wp14:editId="1F6202B0">
            <wp:extent cx="2880000" cy="2840472"/>
            <wp:effectExtent l="0" t="0" r="0" b="0"/>
            <wp:docPr id="224" name="图片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84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2E327" w14:textId="77777777" w:rsidR="005134AA" w:rsidRDefault="005134AA" w:rsidP="005134AA">
      <w:pPr>
        <w:ind w:firstLine="420"/>
      </w:pPr>
      <w:r>
        <w:rPr>
          <w:rFonts w:hint="eastAsia"/>
        </w:rPr>
        <w:t>每个</w:t>
      </w:r>
      <w:r>
        <w:t>channel</w:t>
      </w:r>
      <w:r>
        <w:t>都会对应一个</w:t>
      </w:r>
      <w:r>
        <w:t xml:space="preserve"> Buffer</w:t>
      </w:r>
    </w:p>
    <w:p w14:paraId="24414CD3" w14:textId="77777777" w:rsidR="005134AA" w:rsidRDefault="005134AA" w:rsidP="005134AA">
      <w:pPr>
        <w:ind w:firstLine="420"/>
      </w:pPr>
      <w:r>
        <w:rPr>
          <w:rFonts w:hint="eastAsia"/>
        </w:rPr>
        <w:t>一个线程对应</w:t>
      </w:r>
      <w:r>
        <w:t>Selector ,</w:t>
      </w:r>
      <w:r>
        <w:t>一个</w:t>
      </w:r>
      <w:r>
        <w:t>Selector</w:t>
      </w:r>
      <w:r>
        <w:t>对应多个</w:t>
      </w:r>
      <w:r>
        <w:t>channel(</w:t>
      </w:r>
      <w:r>
        <w:t>连接</w:t>
      </w:r>
      <w:r>
        <w:t>)</w:t>
      </w:r>
      <w:r>
        <w:t>程序</w:t>
      </w:r>
    </w:p>
    <w:p w14:paraId="782D05A7" w14:textId="77777777" w:rsidR="005134AA" w:rsidRDefault="005134AA" w:rsidP="005134AA">
      <w:pPr>
        <w:ind w:firstLine="420"/>
      </w:pPr>
      <w:r>
        <w:rPr>
          <w:rFonts w:hint="eastAsia"/>
        </w:rPr>
        <w:t>切换到哪个</w:t>
      </w:r>
      <w:r>
        <w:t>channel</w:t>
      </w:r>
      <w:r>
        <w:t>是由事件决定的</w:t>
      </w:r>
    </w:p>
    <w:p w14:paraId="723ED10D" w14:textId="77777777" w:rsidR="005134AA" w:rsidRDefault="005134AA" w:rsidP="005134AA">
      <w:pPr>
        <w:ind w:firstLine="420"/>
      </w:pPr>
      <w:r>
        <w:t xml:space="preserve">Selector </w:t>
      </w:r>
      <w:r>
        <w:t>会根据不同的事件，在各个通道上切换</w:t>
      </w:r>
    </w:p>
    <w:p w14:paraId="6EE6C373" w14:textId="77777777" w:rsidR="005134AA" w:rsidRDefault="005134AA" w:rsidP="005134AA">
      <w:pPr>
        <w:ind w:firstLine="420"/>
      </w:pPr>
      <w:r>
        <w:t xml:space="preserve">Buffer </w:t>
      </w:r>
      <w:r>
        <w:t>就是一个内存块，底层是一个数组</w:t>
      </w:r>
    </w:p>
    <w:p w14:paraId="25E509FD" w14:textId="77777777" w:rsidR="005134AA" w:rsidRDefault="005134AA" w:rsidP="005134AA">
      <w:pPr>
        <w:ind w:firstLine="420"/>
      </w:pPr>
      <w:r>
        <w:rPr>
          <w:rFonts w:hint="eastAsia"/>
        </w:rPr>
        <w:t>数据的读取写入是通过</w:t>
      </w:r>
      <w:r>
        <w:t xml:space="preserve"> Buffer</w:t>
      </w:r>
      <w:r>
        <w:t>完成的，</w:t>
      </w:r>
      <w:proofErr w:type="spellStart"/>
      <w:r>
        <w:t>BlO</w:t>
      </w:r>
      <w:proofErr w:type="spellEnd"/>
      <w:r>
        <w:t>中要么是输入流，或者是输出流</w:t>
      </w:r>
      <w:r>
        <w:t>,</w:t>
      </w:r>
      <w:r>
        <w:t>不能双向，但是</w:t>
      </w:r>
      <w:r>
        <w:t>NIO</w:t>
      </w:r>
      <w:r>
        <w:t>的</w:t>
      </w:r>
      <w:r>
        <w:t>Buffer</w:t>
      </w:r>
      <w:r>
        <w:t>是可以读也可以写。</w:t>
      </w:r>
    </w:p>
    <w:p w14:paraId="5EBD0873" w14:textId="22BA57C2" w:rsidR="005134AA" w:rsidRDefault="005134AA" w:rsidP="005134AA">
      <w:pPr>
        <w:ind w:firstLine="420"/>
      </w:pPr>
      <w:r>
        <w:t>Java NIO</w:t>
      </w:r>
      <w:r>
        <w:t>系统的核心在于</w:t>
      </w:r>
      <w:r>
        <w:t>:</w:t>
      </w:r>
      <w:r>
        <w:t>通道</w:t>
      </w:r>
      <w:r>
        <w:t>(Channel)</w:t>
      </w:r>
      <w:r>
        <w:t>和缓冲区</w:t>
      </w:r>
      <w:r>
        <w:t>(Buffer)</w:t>
      </w:r>
      <w:r>
        <w:t>。通道表示打开到</w:t>
      </w:r>
      <w:proofErr w:type="spellStart"/>
      <w:r>
        <w:t>lO</w:t>
      </w:r>
      <w:proofErr w:type="spellEnd"/>
      <w:r>
        <w:t>设备</w:t>
      </w:r>
      <w:r>
        <w:t>(</w:t>
      </w:r>
      <w:r>
        <w:t>例如</w:t>
      </w:r>
      <w:r>
        <w:t>:</w:t>
      </w:r>
      <w:r>
        <w:t>文件、套接字</w:t>
      </w:r>
      <w:r>
        <w:t>)</w:t>
      </w:r>
      <w:r>
        <w:t>的连接。若需要使用</w:t>
      </w:r>
      <w:r>
        <w:t>NIO</w:t>
      </w:r>
      <w:r>
        <w:t>系统，需要获取用于连接</w:t>
      </w:r>
      <w:r>
        <w:t>IO</w:t>
      </w:r>
      <w:r>
        <w:t>设备的通道以及用于容纳数据的缓冲区。然后操作缓冲区，对数据进行处理。简而言之，</w:t>
      </w:r>
      <w:r>
        <w:t>Channel</w:t>
      </w:r>
      <w:r>
        <w:t>负责传输，</w:t>
      </w:r>
      <w:r>
        <w:t>Buffer</w:t>
      </w:r>
      <w:r>
        <w:t>负责存取数据</w:t>
      </w:r>
    </w:p>
    <w:p w14:paraId="61C5758E" w14:textId="6F3BBEBF" w:rsidR="0069664F" w:rsidRDefault="0069664F" w:rsidP="005134AA">
      <w:pPr>
        <w:ind w:firstLine="420"/>
      </w:pPr>
    </w:p>
    <w:p w14:paraId="04100E83" w14:textId="3CA87C04" w:rsidR="0011040F" w:rsidRDefault="0069664F" w:rsidP="0069664F">
      <w:pPr>
        <w:pStyle w:val="20"/>
      </w:pPr>
      <w:r>
        <w:rPr>
          <w:rFonts w:hint="eastAsia"/>
        </w:rPr>
        <w:t>缓冲区</w:t>
      </w:r>
      <w:r w:rsidR="0011040F">
        <w:rPr>
          <w:rFonts w:hint="eastAsia"/>
        </w:rPr>
        <w:t>Buff</w:t>
      </w:r>
      <w:r w:rsidR="0011040F">
        <w:t>er</w:t>
      </w:r>
    </w:p>
    <w:p w14:paraId="26AA7AA6" w14:textId="0685126D" w:rsidR="0011040F" w:rsidRPr="0011040F" w:rsidRDefault="00F96CE7" w:rsidP="0011040F">
      <w:pPr>
        <w:ind w:firstLine="420"/>
      </w:pPr>
      <w:r w:rsidRPr="00F96CE7">
        <w:rPr>
          <w:rFonts w:hint="eastAsia"/>
        </w:rPr>
        <w:t>一个用于特定基本数据类型的容器。由</w:t>
      </w:r>
      <w:proofErr w:type="spellStart"/>
      <w:r w:rsidRPr="00F96CE7">
        <w:t>java.nio</w:t>
      </w:r>
      <w:proofErr w:type="spellEnd"/>
      <w:r w:rsidRPr="00F96CE7">
        <w:t>包定义的，所有缓冲区都是</w:t>
      </w:r>
      <w:r w:rsidRPr="00F96CE7">
        <w:t>Buffer</w:t>
      </w:r>
      <w:r w:rsidRPr="00F96CE7">
        <w:t>抽象类的子类。</w:t>
      </w:r>
      <w:r w:rsidRPr="00F96CE7">
        <w:t>Java NIO</w:t>
      </w:r>
      <w:r w:rsidRPr="00F96CE7">
        <w:t>中的</w:t>
      </w:r>
      <w:r w:rsidRPr="00F96CE7">
        <w:t>Buffer</w:t>
      </w:r>
      <w:r w:rsidRPr="00F96CE7">
        <w:t>主要用于与</w:t>
      </w:r>
      <w:r w:rsidRPr="00F96CE7">
        <w:t>NIO</w:t>
      </w:r>
      <w:r w:rsidRPr="00F96CE7">
        <w:t>通道进行交互，数据是从通道读入缓冲区，从缓冲区写入通道中的</w:t>
      </w:r>
    </w:p>
    <w:p w14:paraId="62119062" w14:textId="78E0DB5F" w:rsidR="0069664F" w:rsidRDefault="00247892" w:rsidP="00247892">
      <w:pPr>
        <w:ind w:firstLine="420"/>
        <w:jc w:val="center"/>
      </w:pPr>
      <w:r>
        <w:rPr>
          <w:noProof/>
        </w:rPr>
        <w:drawing>
          <wp:inline distT="0" distB="0" distL="0" distR="0" wp14:anchorId="02D33DD1" wp14:editId="644652BC">
            <wp:extent cx="4320000" cy="1143713"/>
            <wp:effectExtent l="0" t="0" r="4445" b="0"/>
            <wp:docPr id="230" name="图片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1143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E4C05" w14:textId="77777777" w:rsidR="00247892" w:rsidRPr="00247892" w:rsidRDefault="00247892" w:rsidP="00247892">
      <w:pPr>
        <w:ind w:firstLine="420"/>
      </w:pPr>
      <w:r w:rsidRPr="00247892">
        <w:t>Buffer</w:t>
      </w:r>
      <w:r w:rsidRPr="00247892">
        <w:t>类以及其子类</w:t>
      </w:r>
    </w:p>
    <w:p w14:paraId="032C17CE" w14:textId="77777777" w:rsidR="00540FF0" w:rsidRPr="00540FF0" w:rsidRDefault="00540FF0" w:rsidP="00540FF0">
      <w:pPr>
        <w:ind w:firstLine="420"/>
      </w:pPr>
      <w:r w:rsidRPr="00540FF0">
        <w:t>Buffer</w:t>
      </w:r>
      <w:r w:rsidRPr="00540FF0">
        <w:t>就像一个数组，可以保存多个相同类型的数据。根据数据类型不同，有了如下子类</w:t>
      </w:r>
    </w:p>
    <w:p w14:paraId="4C1C2CC0" w14:textId="77777777" w:rsidR="00972B74" w:rsidRDefault="00972B74" w:rsidP="00972B74">
      <w:pPr>
        <w:ind w:firstLine="420"/>
      </w:pPr>
      <w:r>
        <w:t>//</w:t>
      </w:r>
      <w:r>
        <w:t>初始化</w:t>
      </w:r>
    </w:p>
    <w:p w14:paraId="654CCCFC" w14:textId="151CE942" w:rsidR="00247892" w:rsidRDefault="00972B74" w:rsidP="00972B74">
      <w:pPr>
        <w:ind w:firstLine="420"/>
      </w:pPr>
      <w:proofErr w:type="spellStart"/>
      <w:r>
        <w:t>IntBuffer</w:t>
      </w:r>
      <w:proofErr w:type="spellEnd"/>
      <w:r>
        <w:t xml:space="preserve"> </w:t>
      </w:r>
      <w:proofErr w:type="spellStart"/>
      <w:r>
        <w:t>intBuffer</w:t>
      </w:r>
      <w:proofErr w:type="spellEnd"/>
      <w:r>
        <w:t xml:space="preserve"> = </w:t>
      </w:r>
      <w:proofErr w:type="spellStart"/>
      <w:r>
        <w:t>IntBuffer.allocate</w:t>
      </w:r>
      <w:proofErr w:type="spellEnd"/>
      <w:r>
        <w:t>(10);</w:t>
      </w:r>
    </w:p>
    <w:p w14:paraId="0D9856A5" w14:textId="77777777" w:rsidR="0045743A" w:rsidRDefault="0045743A" w:rsidP="0045743A">
      <w:pPr>
        <w:ind w:firstLine="420"/>
      </w:pPr>
      <w:proofErr w:type="spellStart"/>
      <w:r>
        <w:lastRenderedPageBreak/>
        <w:t>ByteBuffer</w:t>
      </w:r>
      <w:proofErr w:type="spellEnd"/>
    </w:p>
    <w:p w14:paraId="2840B2D6" w14:textId="77777777" w:rsidR="0045743A" w:rsidRDefault="0045743A" w:rsidP="0045743A">
      <w:pPr>
        <w:ind w:firstLine="420"/>
      </w:pPr>
      <w:proofErr w:type="spellStart"/>
      <w:r>
        <w:t>CharBuffer</w:t>
      </w:r>
      <w:proofErr w:type="spellEnd"/>
      <w:r>
        <w:t>，</w:t>
      </w:r>
    </w:p>
    <w:p w14:paraId="55198CBD" w14:textId="77777777" w:rsidR="0045743A" w:rsidRDefault="0045743A" w:rsidP="0045743A">
      <w:pPr>
        <w:ind w:firstLine="420"/>
      </w:pPr>
      <w:proofErr w:type="spellStart"/>
      <w:r>
        <w:t>DoubleBuffer</w:t>
      </w:r>
      <w:proofErr w:type="spellEnd"/>
    </w:p>
    <w:p w14:paraId="5039160F" w14:textId="77777777" w:rsidR="0045743A" w:rsidRDefault="0045743A" w:rsidP="0045743A">
      <w:pPr>
        <w:ind w:firstLine="420"/>
      </w:pPr>
      <w:proofErr w:type="spellStart"/>
      <w:r>
        <w:t>FloatBuffer</w:t>
      </w:r>
      <w:proofErr w:type="spellEnd"/>
    </w:p>
    <w:p w14:paraId="391030C4" w14:textId="77777777" w:rsidR="0045743A" w:rsidRDefault="0045743A" w:rsidP="0045743A">
      <w:pPr>
        <w:ind w:firstLine="420"/>
      </w:pPr>
      <w:proofErr w:type="spellStart"/>
      <w:r>
        <w:t>IntBuffer</w:t>
      </w:r>
      <w:proofErr w:type="spellEnd"/>
    </w:p>
    <w:p w14:paraId="3D2B9796" w14:textId="77777777" w:rsidR="0045743A" w:rsidRDefault="0045743A" w:rsidP="0045743A">
      <w:pPr>
        <w:ind w:firstLine="420"/>
      </w:pPr>
      <w:proofErr w:type="spellStart"/>
      <w:r>
        <w:t>LongBuffer</w:t>
      </w:r>
      <w:proofErr w:type="spellEnd"/>
    </w:p>
    <w:p w14:paraId="112D4599" w14:textId="4C631ACD" w:rsidR="0045743A" w:rsidRPr="00540FF0" w:rsidRDefault="0045743A" w:rsidP="0045743A">
      <w:pPr>
        <w:ind w:firstLine="420"/>
      </w:pPr>
      <w:proofErr w:type="spellStart"/>
      <w:r>
        <w:t>ShortBuffer</w:t>
      </w:r>
      <w:proofErr w:type="spellEnd"/>
    </w:p>
    <w:p w14:paraId="73FBC62A" w14:textId="744F2121" w:rsidR="0069664F" w:rsidRPr="0069664F" w:rsidRDefault="007268FB" w:rsidP="007268FB">
      <w:pPr>
        <w:pStyle w:val="3"/>
      </w:pPr>
      <w:r w:rsidRPr="007268FB">
        <w:rPr>
          <w:rFonts w:hint="eastAsia"/>
        </w:rPr>
        <w:t>缓冲区的基本属性</w:t>
      </w:r>
    </w:p>
    <w:p w14:paraId="3BCC9B80" w14:textId="77777777" w:rsidR="00DD30E0" w:rsidRDefault="00DD30E0" w:rsidP="00DD30E0">
      <w:pPr>
        <w:ind w:firstLine="420"/>
      </w:pPr>
      <w:r>
        <w:rPr>
          <w:rFonts w:hint="eastAsia"/>
        </w:rPr>
        <w:t>容量</w:t>
      </w:r>
      <w:r>
        <w:t>(capacity):</w:t>
      </w:r>
      <w:r>
        <w:t>作为一个内存块，</w:t>
      </w:r>
      <w:r>
        <w:t>Buffer</w:t>
      </w:r>
      <w:r>
        <w:t>具有一定的固定大小，也称为</w:t>
      </w:r>
      <w:r>
        <w:t>"</w:t>
      </w:r>
      <w:r>
        <w:t>容量</w:t>
      </w:r>
      <w:r>
        <w:t>"</w:t>
      </w:r>
      <w:r>
        <w:t>，缓冲区容量不能为负，并且创建后不能更改。</w:t>
      </w:r>
    </w:p>
    <w:p w14:paraId="3376589D" w14:textId="77777777" w:rsidR="00DD30E0" w:rsidRDefault="00DD30E0" w:rsidP="00DD30E0">
      <w:pPr>
        <w:ind w:firstLine="420"/>
      </w:pPr>
      <w:r>
        <w:t>**</w:t>
      </w:r>
      <w:r>
        <w:t>限制</w:t>
      </w:r>
      <w:r>
        <w:t>(limit)**</w:t>
      </w:r>
      <w:r>
        <w:t>表示缓冲区中可以操作数据的大小</w:t>
      </w:r>
      <w:r>
        <w:t xml:space="preserve">(limit </w:t>
      </w:r>
      <w:r>
        <w:t>后数据不能进行读写</w:t>
      </w:r>
      <w:r>
        <w:t>)</w:t>
      </w:r>
      <w:r>
        <w:t>。缓冲区的限制不能为负，并且不能大于其容量。写入模式，限制等于</w:t>
      </w:r>
      <w:r>
        <w:t>buffer</w:t>
      </w:r>
      <w:r>
        <w:t>的容量。读取模式下，</w:t>
      </w:r>
      <w:r>
        <w:t>limit</w:t>
      </w:r>
      <w:r>
        <w:t>等于写入的数据量。</w:t>
      </w:r>
    </w:p>
    <w:p w14:paraId="4C950A88" w14:textId="77777777" w:rsidR="00E933D0" w:rsidRDefault="00E933D0" w:rsidP="00E933D0">
      <w:pPr>
        <w:ind w:firstLine="420"/>
      </w:pPr>
      <w:r>
        <w:rPr>
          <w:rFonts w:hint="eastAsia"/>
        </w:rPr>
        <w:t>位置</w:t>
      </w:r>
      <w:r>
        <w:t>(position):</w:t>
      </w:r>
      <w:r>
        <w:t>下一个要读取或写入的数据的索引。缓冲区的位置不能为负，并且不能大于其限制</w:t>
      </w:r>
    </w:p>
    <w:p w14:paraId="0CC1E2F1" w14:textId="77777777" w:rsidR="00E933D0" w:rsidRDefault="00E933D0" w:rsidP="00E933D0">
      <w:pPr>
        <w:ind w:firstLine="420"/>
      </w:pPr>
      <w:r>
        <w:t>**</w:t>
      </w:r>
      <w:r>
        <w:t>标记</w:t>
      </w:r>
      <w:r>
        <w:t>(mark)**</w:t>
      </w:r>
      <w:r>
        <w:t>与重置</w:t>
      </w:r>
      <w:r>
        <w:t>(reset):</w:t>
      </w:r>
      <w:r>
        <w:t>标记是一个索引，通过</w:t>
      </w:r>
      <w:r>
        <w:t>Buffer</w:t>
      </w:r>
      <w:r>
        <w:t>中的</w:t>
      </w:r>
      <w:r>
        <w:t>mark()</w:t>
      </w:r>
      <w:r>
        <w:t>方法指定</w:t>
      </w:r>
      <w:r>
        <w:t>Buffer</w:t>
      </w:r>
      <w:r>
        <w:t>中一个特定的</w:t>
      </w:r>
      <w:r>
        <w:t>position</w:t>
      </w:r>
      <w:r>
        <w:t>，之后可以通过调用</w:t>
      </w:r>
      <w:r>
        <w:t>reset()</w:t>
      </w:r>
      <w:r>
        <w:t>方法恢复到这个</w:t>
      </w:r>
      <w:r>
        <w:t>position.</w:t>
      </w:r>
    </w:p>
    <w:p w14:paraId="4315471A" w14:textId="7592B1AD" w:rsidR="00C35E0D" w:rsidRDefault="0084334D" w:rsidP="00E933D0">
      <w:pPr>
        <w:ind w:firstLine="420"/>
      </w:pPr>
      <w:r w:rsidRPr="0084334D">
        <w:rPr>
          <w:rFonts w:hint="eastAsia"/>
        </w:rPr>
        <w:t>标记、位置、限制、容量遵守以下不变式</w:t>
      </w:r>
      <w:r w:rsidRPr="0084334D">
        <w:t>: 0&lt;=mark &lt;= position &lt;= limit &lt;= capacity</w:t>
      </w:r>
    </w:p>
    <w:p w14:paraId="17B73721" w14:textId="614A4C21" w:rsidR="00E96FC6" w:rsidRDefault="00E96FC6" w:rsidP="00E933D0">
      <w:pPr>
        <w:ind w:firstLine="420"/>
      </w:pPr>
      <w:r>
        <w:rPr>
          <w:rFonts w:hint="eastAsia"/>
        </w:rPr>
        <w:t>例如图示</w:t>
      </w:r>
      <w:r>
        <w:t>:</w:t>
      </w:r>
    </w:p>
    <w:p w14:paraId="7A578ABE" w14:textId="2C7DFB1A" w:rsidR="00E96FC6" w:rsidRDefault="00E96FC6" w:rsidP="00E933D0">
      <w:pPr>
        <w:ind w:firstLine="420"/>
      </w:pPr>
      <w:r>
        <w:rPr>
          <w:noProof/>
        </w:rPr>
        <w:drawing>
          <wp:inline distT="0" distB="0" distL="0" distR="0" wp14:anchorId="791E0671" wp14:editId="5C4ED184">
            <wp:extent cx="5274310" cy="1233170"/>
            <wp:effectExtent l="0" t="0" r="2540" b="5080"/>
            <wp:docPr id="232" name="图片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6E331" w14:textId="4D64A51F" w:rsidR="004F747A" w:rsidRDefault="004F747A" w:rsidP="00581EE8">
      <w:pPr>
        <w:ind w:firstLine="420"/>
        <w:jc w:val="center"/>
      </w:pPr>
      <w:r>
        <w:rPr>
          <w:noProof/>
        </w:rPr>
        <w:drawing>
          <wp:inline distT="0" distB="0" distL="0" distR="0" wp14:anchorId="0E2EFFAF" wp14:editId="0C43CE16">
            <wp:extent cx="5274310" cy="1250315"/>
            <wp:effectExtent l="0" t="0" r="2540" b="6985"/>
            <wp:docPr id="235" name="图片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F7665" w14:textId="77777777" w:rsidR="00581EE8" w:rsidRDefault="00581EE8" w:rsidP="00581EE8">
      <w:pPr>
        <w:ind w:firstLine="420"/>
        <w:jc w:val="center"/>
      </w:pPr>
    </w:p>
    <w:p w14:paraId="2D5A02D8" w14:textId="104964D0" w:rsidR="00581EE8" w:rsidRDefault="007D3425" w:rsidP="00E933D0">
      <w:pPr>
        <w:ind w:firstLine="420"/>
      </w:pPr>
      <w:r>
        <w:rPr>
          <w:noProof/>
        </w:rPr>
        <w:drawing>
          <wp:inline distT="0" distB="0" distL="0" distR="0" wp14:anchorId="6AAD4A44" wp14:editId="5787D41A">
            <wp:extent cx="5274310" cy="1082675"/>
            <wp:effectExtent l="0" t="0" r="2540" b="3175"/>
            <wp:docPr id="238" name="图片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4FC67" w14:textId="7E66F065" w:rsidR="0084334D" w:rsidRDefault="00E96FC6" w:rsidP="00E96FC6">
      <w:pPr>
        <w:pStyle w:val="3"/>
      </w:pPr>
      <w:r w:rsidRPr="00E96FC6">
        <w:lastRenderedPageBreak/>
        <w:t>Buffer</w:t>
      </w:r>
      <w:r w:rsidRPr="00E96FC6">
        <w:t>常用方法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7736A" w14:paraId="70A401FB" w14:textId="77777777" w:rsidTr="0027736A">
        <w:tc>
          <w:tcPr>
            <w:tcW w:w="8296" w:type="dxa"/>
          </w:tcPr>
          <w:p w14:paraId="497C91D1" w14:textId="77777777" w:rsidR="0027736A" w:rsidRDefault="0027736A" w:rsidP="0027736A">
            <w:pPr>
              <w:ind w:firstLineChars="0" w:firstLine="0"/>
            </w:pPr>
            <w:r>
              <w:t xml:space="preserve">abstract Object </w:t>
            </w:r>
            <w:proofErr w:type="gramStart"/>
            <w:r>
              <w:t>array(</w:t>
            </w:r>
            <w:proofErr w:type="gramEnd"/>
            <w:r>
              <w:t xml:space="preserve">) </w:t>
            </w:r>
          </w:p>
          <w:p w14:paraId="4AF2CEA6" w14:textId="77777777" w:rsidR="0027736A" w:rsidRDefault="0027736A" w:rsidP="0027736A">
            <w:pPr>
              <w:ind w:firstLineChars="0" w:firstLine="0"/>
            </w:pPr>
            <w:r>
              <w:rPr>
                <w:rFonts w:hint="eastAsia"/>
              </w:rPr>
              <w:t>返回数组，支持这个缓冲区</w:t>
            </w:r>
            <w:r>
              <w:t xml:space="preserve">  </w:t>
            </w:r>
            <w:r>
              <w:t>（可选操作）。</w:t>
            </w:r>
            <w:r>
              <w:t xml:space="preserve">  </w:t>
            </w:r>
          </w:p>
          <w:p w14:paraId="5FEE9A55" w14:textId="77777777" w:rsidR="0027736A" w:rsidRDefault="0027736A" w:rsidP="0027736A">
            <w:pPr>
              <w:ind w:firstLineChars="0" w:firstLine="0"/>
            </w:pPr>
            <w:r>
              <w:t xml:space="preserve">    </w:t>
            </w:r>
          </w:p>
          <w:p w14:paraId="5FA39B86" w14:textId="77777777" w:rsidR="0027736A" w:rsidRDefault="0027736A" w:rsidP="0027736A">
            <w:pPr>
              <w:ind w:firstLineChars="0" w:firstLine="0"/>
            </w:pPr>
            <w:r>
              <w:t xml:space="preserve">abstract int </w:t>
            </w:r>
            <w:proofErr w:type="spellStart"/>
            <w:proofErr w:type="gramStart"/>
            <w:r>
              <w:t>arrayOffset</w:t>
            </w:r>
            <w:proofErr w:type="spellEnd"/>
            <w:r>
              <w:t>(</w:t>
            </w:r>
            <w:proofErr w:type="gramEnd"/>
            <w:r>
              <w:t xml:space="preserve">) </w:t>
            </w:r>
          </w:p>
          <w:p w14:paraId="22924C0F" w14:textId="77777777" w:rsidR="0027736A" w:rsidRDefault="0027736A" w:rsidP="0027736A">
            <w:pPr>
              <w:ind w:firstLineChars="0" w:firstLine="0"/>
            </w:pPr>
            <w:r>
              <w:rPr>
                <w:rFonts w:hint="eastAsia"/>
              </w:rPr>
              <w:t>返回在缓冲</w:t>
            </w:r>
            <w:r>
              <w:t xml:space="preserve">  </w:t>
            </w:r>
            <w:r>
              <w:t>第一元这个缓冲区支持数组的偏移（可选操作）。</w:t>
            </w:r>
            <w:r>
              <w:t xml:space="preserve">  </w:t>
            </w:r>
          </w:p>
          <w:p w14:paraId="617C8FE6" w14:textId="77777777" w:rsidR="0027736A" w:rsidRDefault="0027736A" w:rsidP="0027736A">
            <w:pPr>
              <w:ind w:firstLineChars="0" w:firstLine="0"/>
            </w:pPr>
            <w:r>
              <w:t xml:space="preserve">    </w:t>
            </w:r>
          </w:p>
          <w:p w14:paraId="02A94A18" w14:textId="77777777" w:rsidR="0027736A" w:rsidRDefault="0027736A" w:rsidP="0027736A">
            <w:pPr>
              <w:ind w:firstLineChars="0" w:firstLine="0"/>
            </w:pPr>
            <w:r>
              <w:t xml:space="preserve">int </w:t>
            </w:r>
            <w:proofErr w:type="gramStart"/>
            <w:r>
              <w:t>capacity(</w:t>
            </w:r>
            <w:proofErr w:type="gramEnd"/>
            <w:r>
              <w:t xml:space="preserve">) </w:t>
            </w:r>
          </w:p>
          <w:p w14:paraId="338C1E89" w14:textId="77777777" w:rsidR="0027736A" w:rsidRDefault="0027736A" w:rsidP="0027736A">
            <w:pPr>
              <w:ind w:firstLineChars="0" w:firstLine="0"/>
            </w:pPr>
            <w:r>
              <w:rPr>
                <w:rFonts w:hint="eastAsia"/>
              </w:rPr>
              <w:t>返回此缓冲区的容量。</w:t>
            </w:r>
            <w:r>
              <w:t xml:space="preserve">  </w:t>
            </w:r>
          </w:p>
          <w:p w14:paraId="217C40DF" w14:textId="77777777" w:rsidR="0027736A" w:rsidRDefault="0027736A" w:rsidP="0027736A">
            <w:pPr>
              <w:ind w:firstLineChars="0" w:firstLine="0"/>
            </w:pPr>
            <w:r>
              <w:t xml:space="preserve">    </w:t>
            </w:r>
          </w:p>
          <w:p w14:paraId="36D15FFD" w14:textId="77777777" w:rsidR="0027736A" w:rsidRDefault="0027736A" w:rsidP="0027736A">
            <w:pPr>
              <w:ind w:firstLineChars="0" w:firstLine="0"/>
            </w:pPr>
            <w:r>
              <w:t xml:space="preserve">Buffer </w:t>
            </w:r>
            <w:proofErr w:type="gramStart"/>
            <w:r>
              <w:t>clear(</w:t>
            </w:r>
            <w:proofErr w:type="gramEnd"/>
            <w:r>
              <w:t xml:space="preserve">) </w:t>
            </w:r>
          </w:p>
          <w:p w14:paraId="195C3080" w14:textId="77777777" w:rsidR="0027736A" w:rsidRDefault="0027736A" w:rsidP="0027736A">
            <w:pPr>
              <w:ind w:firstLineChars="0" w:firstLine="0"/>
            </w:pPr>
            <w:r>
              <w:rPr>
                <w:rFonts w:hint="eastAsia"/>
              </w:rPr>
              <w:t>清除此缓冲区。</w:t>
            </w:r>
            <w:r>
              <w:t xml:space="preserve">  </w:t>
            </w:r>
          </w:p>
          <w:p w14:paraId="00BD4BD6" w14:textId="77777777" w:rsidR="0027736A" w:rsidRDefault="0027736A" w:rsidP="0027736A">
            <w:pPr>
              <w:ind w:firstLineChars="0" w:firstLine="0"/>
            </w:pPr>
            <w:r>
              <w:t xml:space="preserve">    </w:t>
            </w:r>
          </w:p>
          <w:p w14:paraId="79130018" w14:textId="77777777" w:rsidR="0027736A" w:rsidRDefault="0027736A" w:rsidP="0027736A">
            <w:pPr>
              <w:ind w:firstLineChars="0" w:firstLine="0"/>
            </w:pPr>
            <w:r>
              <w:t xml:space="preserve">Buffer </w:t>
            </w:r>
            <w:proofErr w:type="gramStart"/>
            <w:r>
              <w:t>flip(</w:t>
            </w:r>
            <w:proofErr w:type="gramEnd"/>
            <w:r>
              <w:t xml:space="preserve">) </w:t>
            </w:r>
          </w:p>
          <w:p w14:paraId="68F79121" w14:textId="77777777" w:rsidR="0027736A" w:rsidRDefault="0027736A" w:rsidP="0027736A">
            <w:pPr>
              <w:ind w:firstLineChars="0" w:firstLine="0"/>
            </w:pPr>
            <w:r>
              <w:rPr>
                <w:rFonts w:hint="eastAsia"/>
              </w:rPr>
              <w:t>翻转这个缓冲区。将</w:t>
            </w:r>
            <w:r>
              <w:t>position</w:t>
            </w:r>
            <w:r>
              <w:t>赋值给</w:t>
            </w:r>
            <w:r>
              <w:t>limit</w:t>
            </w:r>
            <w:r>
              <w:t>，然后</w:t>
            </w:r>
            <w:r>
              <w:t>position</w:t>
            </w:r>
            <w:r>
              <w:t>初始化为</w:t>
            </w:r>
            <w:r>
              <w:t>0</w:t>
            </w:r>
          </w:p>
          <w:p w14:paraId="7C878077" w14:textId="77777777" w:rsidR="0027736A" w:rsidRDefault="0027736A" w:rsidP="0027736A">
            <w:pPr>
              <w:ind w:firstLineChars="0" w:firstLine="0"/>
            </w:pPr>
            <w:r>
              <w:t xml:space="preserve">    </w:t>
            </w:r>
          </w:p>
          <w:p w14:paraId="7558617E" w14:textId="77777777" w:rsidR="0027736A" w:rsidRDefault="0027736A" w:rsidP="0027736A">
            <w:pPr>
              <w:ind w:firstLineChars="0" w:firstLine="0"/>
            </w:pPr>
            <w:r>
              <w:t xml:space="preserve">abstract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hasArray</w:t>
            </w:r>
            <w:proofErr w:type="spellEnd"/>
            <w:r>
              <w:t>(</w:t>
            </w:r>
            <w:proofErr w:type="gramEnd"/>
            <w:r>
              <w:t xml:space="preserve">) </w:t>
            </w:r>
          </w:p>
          <w:p w14:paraId="5AA1202C" w14:textId="77777777" w:rsidR="0027736A" w:rsidRDefault="0027736A" w:rsidP="0027736A">
            <w:pPr>
              <w:ind w:firstLineChars="0" w:firstLine="0"/>
            </w:pPr>
            <w:r>
              <w:rPr>
                <w:rFonts w:hint="eastAsia"/>
              </w:rPr>
              <w:t>告诉是否这个缓冲区是由一个可访问的数组支持的。</w:t>
            </w:r>
            <w:r>
              <w:t xml:space="preserve">  </w:t>
            </w:r>
          </w:p>
          <w:p w14:paraId="725C2C7F" w14:textId="77777777" w:rsidR="0027736A" w:rsidRDefault="0027736A" w:rsidP="0027736A">
            <w:pPr>
              <w:ind w:firstLineChars="0" w:firstLine="0"/>
            </w:pPr>
            <w:r>
              <w:t xml:space="preserve">    </w:t>
            </w:r>
          </w:p>
          <w:p w14:paraId="5523EF49" w14:textId="77777777" w:rsidR="0027736A" w:rsidRDefault="0027736A" w:rsidP="0027736A">
            <w:pPr>
              <w:ind w:firstLineChars="0" w:firstLine="0"/>
            </w:pP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hasRemaining</w:t>
            </w:r>
            <w:proofErr w:type="spellEnd"/>
            <w:r>
              <w:t>(</w:t>
            </w:r>
            <w:proofErr w:type="gramEnd"/>
            <w:r>
              <w:t xml:space="preserve">) </w:t>
            </w:r>
          </w:p>
          <w:p w14:paraId="5E9F93C4" w14:textId="77777777" w:rsidR="0027736A" w:rsidRDefault="0027736A" w:rsidP="0027736A">
            <w:pPr>
              <w:ind w:firstLineChars="0" w:firstLine="0"/>
            </w:pPr>
            <w:r>
              <w:rPr>
                <w:rFonts w:hint="eastAsia"/>
              </w:rPr>
              <w:t>告诉当前位置和极限之间是否有任何元素。</w:t>
            </w:r>
            <w:r>
              <w:t xml:space="preserve">  </w:t>
            </w:r>
          </w:p>
          <w:p w14:paraId="2AF4B4A6" w14:textId="77777777" w:rsidR="0027736A" w:rsidRDefault="0027736A" w:rsidP="0027736A">
            <w:pPr>
              <w:ind w:firstLineChars="0" w:firstLine="0"/>
            </w:pPr>
            <w:r>
              <w:t xml:space="preserve">    </w:t>
            </w:r>
          </w:p>
          <w:p w14:paraId="08C3141B" w14:textId="77777777" w:rsidR="0027736A" w:rsidRDefault="0027736A" w:rsidP="0027736A">
            <w:pPr>
              <w:ind w:firstLineChars="0" w:firstLine="0"/>
            </w:pPr>
            <w:r>
              <w:t xml:space="preserve">abstract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isDirect</w:t>
            </w:r>
            <w:proofErr w:type="spellEnd"/>
            <w:r>
              <w:t>(</w:t>
            </w:r>
            <w:proofErr w:type="gramEnd"/>
            <w:r>
              <w:t xml:space="preserve">) </w:t>
            </w:r>
          </w:p>
          <w:p w14:paraId="3EE71471" w14:textId="77777777" w:rsidR="0027736A" w:rsidRDefault="0027736A" w:rsidP="0027736A">
            <w:pPr>
              <w:ind w:firstLineChars="0" w:firstLine="0"/>
            </w:pPr>
            <w:r>
              <w:rPr>
                <w:rFonts w:hint="eastAsia"/>
              </w:rPr>
              <w:t>告诉这是否是</w:t>
            </w:r>
            <w:r>
              <w:t xml:space="preserve"> direct</w:t>
            </w:r>
            <w:r>
              <w:t>缓冲。</w:t>
            </w:r>
            <w:r>
              <w:t xml:space="preserve">  </w:t>
            </w:r>
          </w:p>
          <w:p w14:paraId="42081B93" w14:textId="77777777" w:rsidR="0027736A" w:rsidRDefault="0027736A" w:rsidP="0027736A">
            <w:pPr>
              <w:ind w:firstLineChars="0" w:firstLine="0"/>
            </w:pPr>
            <w:r>
              <w:t xml:space="preserve">    </w:t>
            </w:r>
          </w:p>
          <w:p w14:paraId="4C16BF27" w14:textId="77777777" w:rsidR="0027736A" w:rsidRDefault="0027736A" w:rsidP="0027736A">
            <w:pPr>
              <w:ind w:firstLineChars="0" w:firstLine="0"/>
            </w:pPr>
            <w:r>
              <w:t xml:space="preserve">abstract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isReadOnly</w:t>
            </w:r>
            <w:proofErr w:type="spellEnd"/>
            <w:r>
              <w:t>(</w:t>
            </w:r>
            <w:proofErr w:type="gramEnd"/>
            <w:r>
              <w:t xml:space="preserve">) </w:t>
            </w:r>
          </w:p>
          <w:p w14:paraId="1FB01276" w14:textId="77777777" w:rsidR="0027736A" w:rsidRDefault="0027736A" w:rsidP="0027736A">
            <w:pPr>
              <w:ind w:firstLineChars="0" w:firstLine="0"/>
            </w:pPr>
            <w:r>
              <w:rPr>
                <w:rFonts w:hint="eastAsia"/>
              </w:rPr>
              <w:t>告诉是否该缓冲区是只读的。</w:t>
            </w:r>
            <w:r>
              <w:t xml:space="preserve">  </w:t>
            </w:r>
          </w:p>
          <w:p w14:paraId="40C103CC" w14:textId="77777777" w:rsidR="0027736A" w:rsidRDefault="0027736A" w:rsidP="0027736A">
            <w:pPr>
              <w:ind w:firstLineChars="0" w:firstLine="0"/>
            </w:pPr>
            <w:r>
              <w:t xml:space="preserve">    </w:t>
            </w:r>
          </w:p>
          <w:p w14:paraId="47BB7529" w14:textId="77777777" w:rsidR="0027736A" w:rsidRDefault="0027736A" w:rsidP="0027736A">
            <w:pPr>
              <w:ind w:firstLineChars="0" w:firstLine="0"/>
            </w:pPr>
            <w:r>
              <w:t xml:space="preserve">int </w:t>
            </w:r>
            <w:proofErr w:type="gramStart"/>
            <w:r>
              <w:t>limit(</w:t>
            </w:r>
            <w:proofErr w:type="gramEnd"/>
            <w:r>
              <w:t xml:space="preserve">) </w:t>
            </w:r>
          </w:p>
          <w:p w14:paraId="7D8A8DBE" w14:textId="77777777" w:rsidR="0027736A" w:rsidRDefault="0027736A" w:rsidP="0027736A">
            <w:pPr>
              <w:ind w:firstLineChars="0" w:firstLine="0"/>
            </w:pPr>
            <w:r>
              <w:rPr>
                <w:rFonts w:hint="eastAsia"/>
              </w:rPr>
              <w:t>返回此缓冲区的限制。</w:t>
            </w:r>
            <w:r>
              <w:t xml:space="preserve">  </w:t>
            </w:r>
          </w:p>
          <w:p w14:paraId="476CA8C9" w14:textId="77777777" w:rsidR="0027736A" w:rsidRDefault="0027736A" w:rsidP="0027736A">
            <w:pPr>
              <w:ind w:firstLineChars="0" w:firstLine="0"/>
            </w:pPr>
            <w:r>
              <w:t xml:space="preserve">    </w:t>
            </w:r>
          </w:p>
          <w:p w14:paraId="2E93FD1D" w14:textId="77777777" w:rsidR="0027736A" w:rsidRDefault="0027736A" w:rsidP="0027736A">
            <w:pPr>
              <w:ind w:firstLineChars="0" w:firstLine="0"/>
            </w:pPr>
            <w:r>
              <w:t xml:space="preserve">Buffer </w:t>
            </w:r>
            <w:proofErr w:type="gramStart"/>
            <w:r>
              <w:t>limit(</w:t>
            </w:r>
            <w:proofErr w:type="gramEnd"/>
            <w:r>
              <w:t xml:space="preserve">int </w:t>
            </w:r>
            <w:proofErr w:type="spellStart"/>
            <w:r>
              <w:t>newLimit</w:t>
            </w:r>
            <w:proofErr w:type="spellEnd"/>
            <w:r>
              <w:t xml:space="preserve">) </w:t>
            </w:r>
          </w:p>
          <w:p w14:paraId="7E62100E" w14:textId="77777777" w:rsidR="0027736A" w:rsidRDefault="0027736A" w:rsidP="0027736A">
            <w:pPr>
              <w:ind w:firstLineChars="0" w:firstLine="0"/>
            </w:pPr>
            <w:r>
              <w:rPr>
                <w:rFonts w:hint="eastAsia"/>
              </w:rPr>
              <w:t>设置此缓冲区的限制。</w:t>
            </w:r>
            <w:r>
              <w:t xml:space="preserve">  </w:t>
            </w:r>
          </w:p>
          <w:p w14:paraId="130EF714" w14:textId="77777777" w:rsidR="0027736A" w:rsidRDefault="0027736A" w:rsidP="0027736A">
            <w:pPr>
              <w:ind w:firstLineChars="0" w:firstLine="0"/>
            </w:pPr>
            <w:r>
              <w:t xml:space="preserve">    </w:t>
            </w:r>
          </w:p>
          <w:p w14:paraId="402975D5" w14:textId="77777777" w:rsidR="0027736A" w:rsidRDefault="0027736A" w:rsidP="0027736A">
            <w:pPr>
              <w:ind w:firstLineChars="0" w:firstLine="0"/>
            </w:pPr>
            <w:r>
              <w:t xml:space="preserve">Buffer </w:t>
            </w:r>
            <w:proofErr w:type="gramStart"/>
            <w:r>
              <w:t>mark(</w:t>
            </w:r>
            <w:proofErr w:type="gramEnd"/>
            <w:r>
              <w:t xml:space="preserve">) </w:t>
            </w:r>
          </w:p>
          <w:p w14:paraId="119A55BB" w14:textId="77777777" w:rsidR="0027736A" w:rsidRDefault="0027736A" w:rsidP="0027736A">
            <w:pPr>
              <w:ind w:firstLineChars="0" w:firstLine="0"/>
            </w:pPr>
            <w:r>
              <w:rPr>
                <w:rFonts w:hint="eastAsia"/>
              </w:rPr>
              <w:t>设置此缓冲区的标记位置。</w:t>
            </w:r>
            <w:r>
              <w:t xml:space="preserve">  </w:t>
            </w:r>
          </w:p>
          <w:p w14:paraId="68D7A93E" w14:textId="77777777" w:rsidR="0027736A" w:rsidRDefault="0027736A" w:rsidP="0027736A">
            <w:pPr>
              <w:ind w:firstLineChars="0" w:firstLine="0"/>
            </w:pPr>
            <w:r>
              <w:t xml:space="preserve">    </w:t>
            </w:r>
          </w:p>
          <w:p w14:paraId="3484A636" w14:textId="77777777" w:rsidR="0027736A" w:rsidRDefault="0027736A" w:rsidP="0027736A">
            <w:pPr>
              <w:ind w:firstLineChars="0" w:firstLine="0"/>
            </w:pPr>
            <w:r>
              <w:t xml:space="preserve">int </w:t>
            </w:r>
            <w:proofErr w:type="gramStart"/>
            <w:r>
              <w:t>position(</w:t>
            </w:r>
            <w:proofErr w:type="gramEnd"/>
            <w:r>
              <w:t xml:space="preserve">) </w:t>
            </w:r>
          </w:p>
          <w:p w14:paraId="5FE934AA" w14:textId="77777777" w:rsidR="0027736A" w:rsidRDefault="0027736A" w:rsidP="0027736A">
            <w:pPr>
              <w:ind w:firstLineChars="0" w:firstLine="0"/>
            </w:pPr>
            <w:r>
              <w:rPr>
                <w:rFonts w:hint="eastAsia"/>
              </w:rPr>
              <w:t>返回此缓冲区的位置。</w:t>
            </w:r>
            <w:r>
              <w:t xml:space="preserve">  </w:t>
            </w:r>
          </w:p>
          <w:p w14:paraId="10964FCD" w14:textId="77777777" w:rsidR="0027736A" w:rsidRDefault="0027736A" w:rsidP="0027736A">
            <w:pPr>
              <w:ind w:firstLineChars="0" w:firstLine="0"/>
            </w:pPr>
            <w:r>
              <w:t xml:space="preserve">    </w:t>
            </w:r>
          </w:p>
          <w:p w14:paraId="7180307B" w14:textId="77777777" w:rsidR="0027736A" w:rsidRDefault="0027736A" w:rsidP="0027736A">
            <w:pPr>
              <w:ind w:firstLineChars="0" w:firstLine="0"/>
            </w:pPr>
            <w:r>
              <w:t xml:space="preserve">Buffer </w:t>
            </w:r>
            <w:proofErr w:type="gramStart"/>
            <w:r>
              <w:t>position(</w:t>
            </w:r>
            <w:proofErr w:type="gramEnd"/>
            <w:r>
              <w:t xml:space="preserve">int </w:t>
            </w:r>
            <w:proofErr w:type="spellStart"/>
            <w:r>
              <w:t>newPosition</w:t>
            </w:r>
            <w:proofErr w:type="spellEnd"/>
            <w:r>
              <w:t xml:space="preserve">) </w:t>
            </w:r>
          </w:p>
          <w:p w14:paraId="5DD0C3AF" w14:textId="77777777" w:rsidR="0027736A" w:rsidRDefault="0027736A" w:rsidP="0027736A">
            <w:pPr>
              <w:ind w:firstLineChars="0" w:firstLine="0"/>
            </w:pPr>
            <w:r>
              <w:rPr>
                <w:rFonts w:hint="eastAsia"/>
              </w:rPr>
              <w:t>设置此缓冲区的位置。</w:t>
            </w:r>
            <w:r>
              <w:t xml:space="preserve">  </w:t>
            </w:r>
          </w:p>
          <w:p w14:paraId="2CF00B15" w14:textId="77777777" w:rsidR="0027736A" w:rsidRDefault="0027736A" w:rsidP="0027736A">
            <w:pPr>
              <w:ind w:firstLineChars="0" w:firstLine="0"/>
            </w:pPr>
            <w:r>
              <w:t xml:space="preserve">    </w:t>
            </w:r>
          </w:p>
          <w:p w14:paraId="0FE5FDCC" w14:textId="77777777" w:rsidR="0027736A" w:rsidRDefault="0027736A" w:rsidP="0027736A">
            <w:pPr>
              <w:ind w:firstLineChars="0" w:firstLine="0"/>
            </w:pPr>
            <w:r>
              <w:lastRenderedPageBreak/>
              <w:t xml:space="preserve">int </w:t>
            </w:r>
            <w:proofErr w:type="gramStart"/>
            <w:r>
              <w:t>remaining(</w:t>
            </w:r>
            <w:proofErr w:type="gramEnd"/>
            <w:r>
              <w:t xml:space="preserve">) </w:t>
            </w:r>
          </w:p>
          <w:p w14:paraId="0546346F" w14:textId="77777777" w:rsidR="0027736A" w:rsidRDefault="0027736A" w:rsidP="0027736A">
            <w:pPr>
              <w:ind w:firstLineChars="0" w:firstLine="0"/>
            </w:pPr>
            <w:r>
              <w:rPr>
                <w:rFonts w:hint="eastAsia"/>
              </w:rPr>
              <w:t>返回当前位置和极限之间的元素的数目。</w:t>
            </w:r>
            <w:r>
              <w:t xml:space="preserve">  </w:t>
            </w:r>
          </w:p>
          <w:p w14:paraId="71563813" w14:textId="77777777" w:rsidR="0027736A" w:rsidRDefault="0027736A" w:rsidP="0027736A">
            <w:pPr>
              <w:ind w:firstLineChars="0" w:firstLine="0"/>
            </w:pPr>
            <w:r>
              <w:t xml:space="preserve">    </w:t>
            </w:r>
          </w:p>
          <w:p w14:paraId="13B2221F" w14:textId="77777777" w:rsidR="0027736A" w:rsidRDefault="0027736A" w:rsidP="0027736A">
            <w:pPr>
              <w:ind w:firstLineChars="0" w:firstLine="0"/>
            </w:pPr>
            <w:r>
              <w:t xml:space="preserve">Buffer </w:t>
            </w:r>
            <w:proofErr w:type="gramStart"/>
            <w:r>
              <w:t>reset(</w:t>
            </w:r>
            <w:proofErr w:type="gramEnd"/>
            <w:r>
              <w:t xml:space="preserve">) </w:t>
            </w:r>
          </w:p>
          <w:p w14:paraId="33D3C46C" w14:textId="77777777" w:rsidR="0027736A" w:rsidRDefault="0027736A" w:rsidP="0027736A">
            <w:pPr>
              <w:ind w:firstLineChars="0" w:firstLine="0"/>
            </w:pPr>
            <w:r>
              <w:rPr>
                <w:rFonts w:hint="eastAsia"/>
              </w:rPr>
              <w:t>重置此缓冲区的位置之前标记的位置。</w:t>
            </w:r>
            <w:r>
              <w:t xml:space="preserve">  </w:t>
            </w:r>
          </w:p>
          <w:p w14:paraId="5E232FCF" w14:textId="77777777" w:rsidR="0027736A" w:rsidRDefault="0027736A" w:rsidP="0027736A">
            <w:pPr>
              <w:ind w:firstLineChars="0" w:firstLine="0"/>
            </w:pPr>
            <w:r>
              <w:t xml:space="preserve">    </w:t>
            </w:r>
          </w:p>
          <w:p w14:paraId="06EE0A78" w14:textId="77777777" w:rsidR="0027736A" w:rsidRDefault="0027736A" w:rsidP="0027736A">
            <w:pPr>
              <w:ind w:firstLineChars="0" w:firstLine="0"/>
            </w:pPr>
            <w:r>
              <w:t xml:space="preserve">Buffer </w:t>
            </w:r>
            <w:proofErr w:type="gramStart"/>
            <w:r>
              <w:t>rewind(</w:t>
            </w:r>
            <w:proofErr w:type="gramEnd"/>
            <w:r>
              <w:t xml:space="preserve">) </w:t>
            </w:r>
          </w:p>
          <w:p w14:paraId="5A510119" w14:textId="4BF826A1" w:rsidR="0027736A" w:rsidRDefault="0027736A" w:rsidP="00013E29">
            <w:pPr>
              <w:ind w:firstLineChars="0" w:firstLine="0"/>
            </w:pPr>
            <w:r>
              <w:rPr>
                <w:rFonts w:hint="eastAsia"/>
              </w:rPr>
              <w:t>将此缓冲区。</w:t>
            </w:r>
            <w:r>
              <w:t xml:space="preserve">  </w:t>
            </w:r>
          </w:p>
        </w:tc>
      </w:tr>
    </w:tbl>
    <w:p w14:paraId="4E214E19" w14:textId="741F56FB" w:rsidR="0027736A" w:rsidRPr="0027736A" w:rsidRDefault="0027736A" w:rsidP="0027736A">
      <w:pPr>
        <w:ind w:firstLine="420"/>
      </w:pPr>
    </w:p>
    <w:p w14:paraId="33DB0D1C" w14:textId="3EFB45BE" w:rsidR="00E96FC6" w:rsidRDefault="000D0845" w:rsidP="000D0845">
      <w:pPr>
        <w:pStyle w:val="3"/>
      </w:pPr>
      <w:r w:rsidRPr="000D0845">
        <w:rPr>
          <w:rFonts w:hint="eastAsia"/>
        </w:rPr>
        <w:t>直接与非直接缓冲区</w:t>
      </w:r>
    </w:p>
    <w:p w14:paraId="5B114763" w14:textId="77777777" w:rsidR="000D0845" w:rsidRDefault="000D0845" w:rsidP="000D0845">
      <w:pPr>
        <w:ind w:firstLine="420"/>
      </w:pPr>
      <w:r>
        <w:t xml:space="preserve">byte </w:t>
      </w:r>
      <w:proofErr w:type="spellStart"/>
      <w:r>
        <w:t>byffer</w:t>
      </w:r>
      <w:proofErr w:type="spellEnd"/>
      <w:r>
        <w:t>可以是两种类型，一种是基于直接内存（</w:t>
      </w:r>
      <w:proofErr w:type="gramStart"/>
      <w:r>
        <w:t>也就是非堆内存</w:t>
      </w:r>
      <w:proofErr w:type="gramEnd"/>
      <w:r>
        <w:t>)</w:t>
      </w:r>
      <w:r>
        <w:t>﹔另一种是非直接内存（也就是堆内存</w:t>
      </w:r>
      <w:r>
        <w:t>)</w:t>
      </w:r>
      <w:r>
        <w:t>。对于直接内存来说，</w:t>
      </w:r>
      <w:r>
        <w:t>JVM</w:t>
      </w:r>
      <w:r>
        <w:t>将会在</w:t>
      </w:r>
      <w:r>
        <w:t>IO</w:t>
      </w:r>
      <w:r>
        <w:t>操作上具有更高的性能，因为它直接作用于本地系统的</w:t>
      </w:r>
      <w:r>
        <w:t>IO</w:t>
      </w:r>
      <w:r>
        <w:t>操作。而非直接内存，也就是堆内存中的数据，如果要作</w:t>
      </w:r>
      <w:r>
        <w:t>IO</w:t>
      </w:r>
      <w:r>
        <w:t>操作，会先从本进程内存复制到直接内存，再利用本地</w:t>
      </w:r>
      <w:r>
        <w:t>IO</w:t>
      </w:r>
      <w:r>
        <w:t>处理。</w:t>
      </w:r>
    </w:p>
    <w:p w14:paraId="105CBF05" w14:textId="77777777" w:rsidR="00294C8D" w:rsidRPr="00294C8D" w:rsidRDefault="00294C8D" w:rsidP="00294C8D">
      <w:pPr>
        <w:ind w:firstLine="420"/>
      </w:pPr>
      <w:r w:rsidRPr="00294C8D">
        <w:rPr>
          <w:rFonts w:hint="eastAsia"/>
        </w:rPr>
        <w:t>从数据流的角度，非直接内存是下面这样的作用链：</w:t>
      </w:r>
    </w:p>
    <w:p w14:paraId="48AF606A" w14:textId="7F766628" w:rsidR="000D0845" w:rsidRDefault="002F2EC2" w:rsidP="00A911AB">
      <w:pPr>
        <w:ind w:left="420" w:firstLine="420"/>
      </w:pPr>
      <w:r w:rsidRPr="002F2EC2">
        <w:rPr>
          <w:rFonts w:hint="eastAsia"/>
        </w:rPr>
        <w:t>本地</w:t>
      </w:r>
      <w:r w:rsidRPr="002F2EC2">
        <w:t>IO--&gt;</w:t>
      </w:r>
      <w:r w:rsidRPr="002F2EC2">
        <w:t>直接内存</w:t>
      </w:r>
      <w:r w:rsidRPr="002F2EC2">
        <w:t>--&gt;</w:t>
      </w:r>
      <w:r w:rsidRPr="002F2EC2">
        <w:t>非直接内存</w:t>
      </w:r>
      <w:r w:rsidRPr="002F2EC2">
        <w:t>--&gt;</w:t>
      </w:r>
      <w:r w:rsidRPr="002F2EC2">
        <w:t>直接内存</w:t>
      </w:r>
      <w:r w:rsidRPr="002F2EC2">
        <w:t>--&gt;</w:t>
      </w:r>
      <w:r w:rsidRPr="002F2EC2">
        <w:t>本地</w:t>
      </w:r>
      <w:r w:rsidRPr="002F2EC2">
        <w:t>IO</w:t>
      </w:r>
    </w:p>
    <w:p w14:paraId="30647D05" w14:textId="542FE38C" w:rsidR="00A911AB" w:rsidRPr="00A911AB" w:rsidRDefault="00A911AB" w:rsidP="00A911AB">
      <w:pPr>
        <w:ind w:firstLine="420"/>
      </w:pPr>
      <w:r w:rsidRPr="00A911AB">
        <w:rPr>
          <w:rFonts w:hint="eastAsia"/>
        </w:rPr>
        <w:t>而直接内存是：</w:t>
      </w:r>
    </w:p>
    <w:p w14:paraId="7C3A0A42" w14:textId="78AFE519" w:rsidR="00A911AB" w:rsidRDefault="0080344F" w:rsidP="00A911AB">
      <w:pPr>
        <w:ind w:firstLineChars="95" w:firstLine="199"/>
      </w:pPr>
      <w:r>
        <w:tab/>
      </w:r>
      <w:r w:rsidR="00616C7C">
        <w:tab/>
      </w:r>
      <w:r w:rsidRPr="0080344F">
        <w:rPr>
          <w:rFonts w:hint="eastAsia"/>
        </w:rPr>
        <w:t>本地</w:t>
      </w:r>
      <w:r w:rsidRPr="0080344F">
        <w:t>IO--&gt;</w:t>
      </w:r>
      <w:r w:rsidRPr="0080344F">
        <w:t>直接内存</w:t>
      </w:r>
      <w:r w:rsidRPr="0080344F">
        <w:t>--&gt;</w:t>
      </w:r>
      <w:r w:rsidRPr="0080344F">
        <w:t>本地</w:t>
      </w:r>
      <w:r w:rsidRPr="0080344F">
        <w:t>IO</w:t>
      </w:r>
    </w:p>
    <w:p w14:paraId="11170E84" w14:textId="77777777" w:rsidR="005829D8" w:rsidRDefault="005829D8" w:rsidP="005829D8">
      <w:pPr>
        <w:ind w:firstLineChars="95" w:firstLine="199"/>
      </w:pPr>
      <w:r>
        <w:rPr>
          <w:rFonts w:hint="eastAsia"/>
        </w:rPr>
        <w:t>很明显，在做</w:t>
      </w:r>
      <w:r>
        <w:t>IO</w:t>
      </w:r>
      <w:r>
        <w:t>处理时，比如网络发送大量数据时，直接内存会具有更高的效率。直接内存使用</w:t>
      </w:r>
      <w:proofErr w:type="spellStart"/>
      <w:r>
        <w:t>allocateDirect</w:t>
      </w:r>
      <w:proofErr w:type="spellEnd"/>
      <w:r>
        <w:t>创建，但是它</w:t>
      </w:r>
      <w:proofErr w:type="gramStart"/>
      <w:r>
        <w:t>比申请</w:t>
      </w:r>
      <w:proofErr w:type="gramEnd"/>
      <w:r>
        <w:t>普通的堆内存需要耗费更高的性能。不过，这部分的数据是在</w:t>
      </w:r>
      <w:r>
        <w:t>JVM</w:t>
      </w:r>
      <w:r>
        <w:t>之外的，因此它不会占用应用的内存。所以呢，当你有很大的数据要缓存，并且它的生命周期又很长，那么就比较适合使用直接内存。只是一般来说，如果不是能带来很明显的性能提升，还是推荐直接使用堆内存。字节缓冲区是直接缓冲区还是非直接缓冲区可通过调用其</w:t>
      </w:r>
      <w:r>
        <w:t xml:space="preserve"> </w:t>
      </w:r>
      <w:proofErr w:type="spellStart"/>
      <w:r>
        <w:t>isDirect</w:t>
      </w:r>
      <w:proofErr w:type="spellEnd"/>
      <w:r>
        <w:t xml:space="preserve">() </w:t>
      </w:r>
      <w:r>
        <w:t>方法来确定。</w:t>
      </w:r>
    </w:p>
    <w:p w14:paraId="0EF4DA09" w14:textId="43B10110" w:rsidR="005829D8" w:rsidRDefault="005A407E" w:rsidP="005829D8">
      <w:pPr>
        <w:ind w:firstLineChars="95" w:firstLine="199"/>
      </w:pPr>
      <w:r w:rsidRPr="005A407E">
        <w:rPr>
          <w:rFonts w:hint="eastAsia"/>
        </w:rPr>
        <w:t>使用场景</w:t>
      </w:r>
    </w:p>
    <w:p w14:paraId="7FFA87F1" w14:textId="77777777" w:rsidR="0076475F" w:rsidRDefault="0076475F" w:rsidP="0076475F">
      <w:pPr>
        <w:ind w:firstLineChars="95" w:firstLine="199"/>
      </w:pPr>
      <w:r>
        <w:tab/>
      </w:r>
      <w:r>
        <w:rPr>
          <w:rFonts w:hint="eastAsia"/>
        </w:rPr>
        <w:t>有很大的数据需要存储，它的生命周期又很长</w:t>
      </w:r>
    </w:p>
    <w:p w14:paraId="78829083" w14:textId="482D181C" w:rsidR="0076475F" w:rsidRDefault="0076475F" w:rsidP="0076475F">
      <w:pPr>
        <w:ind w:firstLine="420"/>
      </w:pPr>
      <w:r>
        <w:rPr>
          <w:rFonts w:hint="eastAsia"/>
        </w:rPr>
        <w:t>适合频繁的</w:t>
      </w:r>
      <w:r>
        <w:t>IO</w:t>
      </w:r>
      <w:r>
        <w:t>操作，比如网络并发场景</w:t>
      </w:r>
    </w:p>
    <w:p w14:paraId="0502C4D7" w14:textId="56461757" w:rsidR="00851AEA" w:rsidRDefault="00851AEA" w:rsidP="0076475F">
      <w:pPr>
        <w:ind w:firstLine="420"/>
      </w:pPr>
    </w:p>
    <w:p w14:paraId="59FA3706" w14:textId="7BEDCCFE" w:rsidR="00851AEA" w:rsidRDefault="00851AEA" w:rsidP="00851AEA">
      <w:pPr>
        <w:pStyle w:val="20"/>
      </w:pPr>
      <w:r>
        <w:t>通道</w:t>
      </w:r>
      <w:r>
        <w:rPr>
          <w:rFonts w:hint="eastAsia"/>
        </w:rPr>
        <w:t>C</w:t>
      </w:r>
      <w:r>
        <w:t>hannel</w:t>
      </w:r>
    </w:p>
    <w:p w14:paraId="6CDE17CB" w14:textId="004DBF59" w:rsidR="002326FD" w:rsidRPr="002326FD" w:rsidRDefault="002326FD" w:rsidP="002326FD">
      <w:pPr>
        <w:pStyle w:val="3"/>
      </w:pPr>
      <w:r>
        <w:t>概述</w:t>
      </w:r>
    </w:p>
    <w:p w14:paraId="445C75CF" w14:textId="7EE19584" w:rsidR="00851AEA" w:rsidRDefault="00851AEA" w:rsidP="00851AEA">
      <w:pPr>
        <w:ind w:firstLine="420"/>
      </w:pPr>
      <w:r w:rsidRPr="00851AEA">
        <w:rPr>
          <w:rFonts w:hint="eastAsia"/>
        </w:rPr>
        <w:t>通道（</w:t>
      </w:r>
      <w:r w:rsidRPr="00851AEA">
        <w:t>Channel</w:t>
      </w:r>
      <w:r w:rsidRPr="00851AEA">
        <w:t>）：由</w:t>
      </w:r>
      <w:r w:rsidRPr="00851AEA">
        <w:t xml:space="preserve"> </w:t>
      </w:r>
      <w:proofErr w:type="spellStart"/>
      <w:r w:rsidRPr="00851AEA">
        <w:t>java.nio.channels</w:t>
      </w:r>
      <w:proofErr w:type="spellEnd"/>
      <w:r w:rsidRPr="00851AEA">
        <w:t xml:space="preserve"> </w:t>
      </w:r>
      <w:r w:rsidRPr="00851AEA">
        <w:t>包定义</w:t>
      </w:r>
      <w:r w:rsidRPr="00851AEA">
        <w:t xml:space="preserve"> </w:t>
      </w:r>
      <w:r w:rsidRPr="00851AEA">
        <w:t>的。</w:t>
      </w:r>
      <w:r w:rsidRPr="00851AEA">
        <w:t xml:space="preserve">Channel </w:t>
      </w:r>
      <w:r w:rsidRPr="00851AEA">
        <w:t>表示</w:t>
      </w:r>
      <w:r w:rsidRPr="00851AEA">
        <w:t xml:space="preserve"> IO </w:t>
      </w:r>
      <w:r w:rsidRPr="00851AEA">
        <w:t>源与目标打开的连接。</w:t>
      </w:r>
      <w:r w:rsidRPr="00851AEA">
        <w:t xml:space="preserve"> Channel </w:t>
      </w:r>
      <w:r w:rsidRPr="00851AEA">
        <w:t>类似于传统的</w:t>
      </w:r>
      <w:r w:rsidRPr="00851AEA">
        <w:t>“</w:t>
      </w:r>
      <w:r w:rsidRPr="00851AEA">
        <w:t>流</w:t>
      </w:r>
      <w:r w:rsidRPr="00851AEA">
        <w:t>”</w:t>
      </w:r>
      <w:r w:rsidRPr="00851AEA">
        <w:t>。只不过</w:t>
      </w:r>
      <w:r w:rsidRPr="00851AEA">
        <w:t xml:space="preserve"> Channel </w:t>
      </w:r>
      <w:r w:rsidRPr="00851AEA">
        <w:t>本身不能直接访问数据，</w:t>
      </w:r>
      <w:r w:rsidRPr="00851AEA">
        <w:t xml:space="preserve">Channel </w:t>
      </w:r>
      <w:r w:rsidRPr="00851AEA">
        <w:t>只能与</w:t>
      </w:r>
      <w:r w:rsidRPr="00851AEA">
        <w:t xml:space="preserve"> Buffer </w:t>
      </w:r>
      <w:r w:rsidRPr="00851AEA">
        <w:t>进行交互。</w:t>
      </w:r>
    </w:p>
    <w:p w14:paraId="2F31F0A6" w14:textId="40DDB28C" w:rsidR="00467551" w:rsidRDefault="00467551" w:rsidP="00851AEA">
      <w:pPr>
        <w:ind w:firstLine="420"/>
      </w:pPr>
      <w:r w:rsidRPr="00467551">
        <w:t xml:space="preserve">NIO </w:t>
      </w:r>
      <w:r w:rsidRPr="00467551">
        <w:t>的通道类似于流，但有些区别如下：</w:t>
      </w:r>
    </w:p>
    <w:p w14:paraId="75780DB2" w14:textId="7DB10CE1" w:rsidR="002326FD" w:rsidRPr="00467551" w:rsidRDefault="00467551" w:rsidP="00965EAD">
      <w:pPr>
        <w:ind w:left="420" w:firstLine="420"/>
      </w:pPr>
      <w:r w:rsidRPr="00467551">
        <w:rPr>
          <w:rFonts w:hint="eastAsia"/>
        </w:rPr>
        <w:t>通道可以同时进行读写，而</w:t>
      </w:r>
      <w:proofErr w:type="gramStart"/>
      <w:r w:rsidRPr="00467551">
        <w:rPr>
          <w:rFonts w:hint="eastAsia"/>
        </w:rPr>
        <w:t>流只能</w:t>
      </w:r>
      <w:proofErr w:type="gramEnd"/>
      <w:r w:rsidRPr="00467551">
        <w:rPr>
          <w:rFonts w:hint="eastAsia"/>
        </w:rPr>
        <w:t>读或者只能写</w:t>
      </w:r>
      <w:r w:rsidR="00FF0643">
        <w:rPr>
          <w:rFonts w:hint="eastAsia"/>
        </w:rPr>
        <w:t>。</w:t>
      </w:r>
    </w:p>
    <w:p w14:paraId="7B0C9CBC" w14:textId="760D7792" w:rsidR="005C49BA" w:rsidRDefault="005C49BA" w:rsidP="00965EAD">
      <w:pPr>
        <w:ind w:left="420" w:firstLine="420"/>
      </w:pPr>
      <w:r w:rsidRPr="005C49BA">
        <w:rPr>
          <w:rFonts w:hint="eastAsia"/>
        </w:rPr>
        <w:t>通道可以实现异步读写数据</w:t>
      </w:r>
      <w:r w:rsidR="00FF0643">
        <w:rPr>
          <w:rFonts w:hint="eastAsia"/>
        </w:rPr>
        <w:t>。</w:t>
      </w:r>
    </w:p>
    <w:p w14:paraId="100DA2EB" w14:textId="77777777" w:rsidR="00965EAD" w:rsidRPr="00965EAD" w:rsidRDefault="00965EAD" w:rsidP="002D26AB">
      <w:pPr>
        <w:ind w:left="420" w:firstLine="420"/>
      </w:pPr>
      <w:r w:rsidRPr="00965EAD">
        <w:rPr>
          <w:rFonts w:hint="eastAsia"/>
        </w:rPr>
        <w:t>通道可以从缓冲读数据，也可以写数据到缓冲</w:t>
      </w:r>
      <w:r w:rsidRPr="00965EAD">
        <w:t>:</w:t>
      </w:r>
    </w:p>
    <w:p w14:paraId="10A91EA8" w14:textId="1FBEED60" w:rsidR="00965EAD" w:rsidRDefault="00FF0643" w:rsidP="00FF0643">
      <w:pPr>
        <w:ind w:left="420" w:firstLineChars="0" w:firstLine="0"/>
      </w:pPr>
      <w:r w:rsidRPr="00FF0643">
        <w:t xml:space="preserve">BIO </w:t>
      </w:r>
      <w:r w:rsidRPr="00FF0643">
        <w:t>中的</w:t>
      </w:r>
      <w:r w:rsidRPr="00FF0643">
        <w:t xml:space="preserve"> stream </w:t>
      </w:r>
      <w:r w:rsidRPr="00FF0643">
        <w:t>是单向的，例如</w:t>
      </w:r>
      <w:r w:rsidRPr="00FF0643">
        <w:t xml:space="preserve"> </w:t>
      </w:r>
      <w:proofErr w:type="spellStart"/>
      <w:r w:rsidRPr="00FF0643">
        <w:t>FileInputStream</w:t>
      </w:r>
      <w:proofErr w:type="spellEnd"/>
      <w:r w:rsidRPr="00FF0643">
        <w:t xml:space="preserve"> </w:t>
      </w:r>
      <w:r w:rsidRPr="00FF0643">
        <w:t>对象只能进行读取数据的操作，而</w:t>
      </w:r>
      <w:r w:rsidRPr="00FF0643">
        <w:t xml:space="preserve"> NIO </w:t>
      </w:r>
      <w:r w:rsidRPr="00FF0643">
        <w:t>中的通道</w:t>
      </w:r>
      <w:r w:rsidRPr="00FF0643">
        <w:t>(Channel)</w:t>
      </w:r>
      <w:r w:rsidRPr="00FF0643">
        <w:t>是双向的，可以读操作，也可以写操作。</w:t>
      </w:r>
    </w:p>
    <w:p w14:paraId="7AA54022" w14:textId="53DAC942" w:rsidR="0004395F" w:rsidRPr="0004395F" w:rsidRDefault="0004395F" w:rsidP="00B5031E">
      <w:pPr>
        <w:ind w:firstLine="420"/>
      </w:pPr>
      <w:r w:rsidRPr="0004395F">
        <w:lastRenderedPageBreak/>
        <w:t>3</w:t>
      </w:r>
      <w:r w:rsidRPr="0004395F">
        <w:t>、</w:t>
      </w:r>
      <w:r w:rsidRPr="0004395F">
        <w:t xml:space="preserve">Channel </w:t>
      </w:r>
      <w:r w:rsidRPr="0004395F">
        <w:t>在</w:t>
      </w:r>
      <w:r w:rsidRPr="0004395F">
        <w:t xml:space="preserve"> NIO </w:t>
      </w:r>
      <w:r w:rsidRPr="0004395F">
        <w:t>中是一个接口</w:t>
      </w:r>
    </w:p>
    <w:p w14:paraId="14177569" w14:textId="5FDCA893" w:rsidR="00467551" w:rsidRDefault="00965EAD" w:rsidP="00851AEA">
      <w:pPr>
        <w:ind w:firstLine="420"/>
      </w:pPr>
      <w:r>
        <w:tab/>
      </w:r>
      <w:r w:rsidR="001400E8" w:rsidRPr="001400E8">
        <w:t xml:space="preserve">public interface Channel extends </w:t>
      </w:r>
      <w:proofErr w:type="gramStart"/>
      <w:r w:rsidR="001400E8" w:rsidRPr="001400E8">
        <w:t>Closeable{</w:t>
      </w:r>
      <w:proofErr w:type="gramEnd"/>
      <w:r w:rsidR="001400E8" w:rsidRPr="001400E8">
        <w:t>}</w:t>
      </w:r>
    </w:p>
    <w:p w14:paraId="2F3C0484" w14:textId="17EA165F" w:rsidR="005F6012" w:rsidRDefault="00FC32AA" w:rsidP="00FC32AA">
      <w:pPr>
        <w:pStyle w:val="3"/>
      </w:pPr>
      <w:r w:rsidRPr="00FC32AA">
        <w:rPr>
          <w:rFonts w:hint="eastAsia"/>
        </w:rPr>
        <w:t>常用的</w:t>
      </w:r>
      <w:r w:rsidRPr="00FC32AA">
        <w:t>Channel</w:t>
      </w:r>
      <w:r w:rsidRPr="00FC32AA">
        <w:t>实现类</w:t>
      </w:r>
    </w:p>
    <w:p w14:paraId="29CF4F10" w14:textId="77777777" w:rsidR="00FC32AA" w:rsidRDefault="00FC32AA" w:rsidP="00FC32AA">
      <w:pPr>
        <w:ind w:firstLine="420"/>
      </w:pPr>
      <w:proofErr w:type="spellStart"/>
      <w:r>
        <w:t>FileChannel</w:t>
      </w:r>
      <w:proofErr w:type="spellEnd"/>
      <w:r>
        <w:t>：用于读取、写入、映射和操作文件的通道。</w:t>
      </w:r>
    </w:p>
    <w:p w14:paraId="1118D97B" w14:textId="77777777" w:rsidR="00FC32AA" w:rsidRDefault="00FC32AA" w:rsidP="00FC32AA">
      <w:pPr>
        <w:ind w:firstLine="420"/>
      </w:pPr>
      <w:proofErr w:type="spellStart"/>
      <w:r>
        <w:t>DatagramChannel</w:t>
      </w:r>
      <w:proofErr w:type="spellEnd"/>
      <w:r>
        <w:t>：通过</w:t>
      </w:r>
      <w:r>
        <w:t xml:space="preserve"> UDP </w:t>
      </w:r>
      <w:r>
        <w:t>读写网络中的数据通道。</w:t>
      </w:r>
    </w:p>
    <w:p w14:paraId="015BEDCC" w14:textId="77777777" w:rsidR="00FC32AA" w:rsidRDefault="00FC32AA" w:rsidP="00FC32AA">
      <w:pPr>
        <w:ind w:firstLine="420"/>
      </w:pPr>
      <w:proofErr w:type="spellStart"/>
      <w:r>
        <w:t>SocketChannel</w:t>
      </w:r>
      <w:proofErr w:type="spellEnd"/>
      <w:r>
        <w:t>：通过</w:t>
      </w:r>
      <w:r>
        <w:t xml:space="preserve"> TCP </w:t>
      </w:r>
      <w:r>
        <w:t>读写网络中的数据。</w:t>
      </w:r>
    </w:p>
    <w:p w14:paraId="3EBE61BC" w14:textId="77777777" w:rsidR="00FC32AA" w:rsidRDefault="00FC32AA" w:rsidP="00FC32AA">
      <w:pPr>
        <w:ind w:firstLine="420"/>
      </w:pPr>
      <w:proofErr w:type="spellStart"/>
      <w:r>
        <w:t>ServerSocketChannel</w:t>
      </w:r>
      <w:proofErr w:type="spellEnd"/>
      <w:r>
        <w:t>：可以监听新进来的</w:t>
      </w:r>
      <w:r>
        <w:t xml:space="preserve"> TCP </w:t>
      </w:r>
      <w:r>
        <w:t>连接，对每一个新进来的连接都会创建一个</w:t>
      </w:r>
      <w:r>
        <w:t xml:space="preserve"> </w:t>
      </w:r>
      <w:proofErr w:type="spellStart"/>
      <w:r>
        <w:t>SocketChannel</w:t>
      </w:r>
      <w:proofErr w:type="spellEnd"/>
      <w:r>
        <w:t>。</w:t>
      </w:r>
      <w:r>
        <w:t xml:space="preserve"> </w:t>
      </w:r>
      <w:r>
        <w:t>【</w:t>
      </w:r>
      <w:proofErr w:type="spellStart"/>
      <w:r>
        <w:t>ServerSocketChanne</w:t>
      </w:r>
      <w:proofErr w:type="spellEnd"/>
      <w:r>
        <w:t xml:space="preserve"> </w:t>
      </w:r>
      <w:r>
        <w:t>类似</w:t>
      </w:r>
      <w:r>
        <w:t xml:space="preserve"> </w:t>
      </w:r>
      <w:proofErr w:type="spellStart"/>
      <w:r>
        <w:t>ServerSocket</w:t>
      </w:r>
      <w:proofErr w:type="spellEnd"/>
      <w:r>
        <w:t xml:space="preserve"> , </w:t>
      </w:r>
      <w:proofErr w:type="spellStart"/>
      <w:r>
        <w:t>SocketChannel</w:t>
      </w:r>
      <w:proofErr w:type="spellEnd"/>
      <w:r>
        <w:t xml:space="preserve"> </w:t>
      </w:r>
      <w:r>
        <w:t>类似</w:t>
      </w:r>
      <w:r>
        <w:t xml:space="preserve"> Socket</w:t>
      </w:r>
      <w:r>
        <w:t>】</w:t>
      </w:r>
    </w:p>
    <w:p w14:paraId="28B82CBC" w14:textId="77777777" w:rsidR="00FC32AA" w:rsidRDefault="00FC32AA" w:rsidP="0070342F">
      <w:pPr>
        <w:pStyle w:val="3"/>
      </w:pPr>
      <w:proofErr w:type="spellStart"/>
      <w:r>
        <w:t>FileChannel</w:t>
      </w:r>
      <w:proofErr w:type="spellEnd"/>
      <w:r>
        <w:t xml:space="preserve"> </w:t>
      </w:r>
      <w:r>
        <w:t>类</w:t>
      </w:r>
    </w:p>
    <w:p w14:paraId="34DDFC9A" w14:textId="77777777" w:rsidR="0070342F" w:rsidRPr="0070342F" w:rsidRDefault="0070342F" w:rsidP="0070342F">
      <w:pPr>
        <w:ind w:firstLine="420"/>
      </w:pPr>
      <w:r w:rsidRPr="0070342F">
        <w:rPr>
          <w:rFonts w:hint="eastAsia"/>
        </w:rPr>
        <w:t>获取通道的一种方式是对支持通道的对象调用</w:t>
      </w:r>
      <w:proofErr w:type="spellStart"/>
      <w:r w:rsidRPr="0070342F">
        <w:t>getChannel</w:t>
      </w:r>
      <w:proofErr w:type="spellEnd"/>
      <w:r w:rsidRPr="0070342F">
        <w:t xml:space="preserve">() </w:t>
      </w:r>
      <w:r w:rsidRPr="0070342F">
        <w:t>方法。支持通道的类如下：</w:t>
      </w:r>
    </w:p>
    <w:p w14:paraId="6E01FC12" w14:textId="77777777" w:rsidR="001C4EE2" w:rsidRDefault="001C4EE2" w:rsidP="001C4EE2">
      <w:pPr>
        <w:ind w:firstLine="420"/>
      </w:pPr>
      <w:proofErr w:type="spellStart"/>
      <w:r>
        <w:t>FileInputStream</w:t>
      </w:r>
      <w:proofErr w:type="spellEnd"/>
    </w:p>
    <w:p w14:paraId="5D30209E" w14:textId="77777777" w:rsidR="001C4EE2" w:rsidRDefault="001C4EE2" w:rsidP="001C4EE2">
      <w:pPr>
        <w:ind w:firstLine="420"/>
      </w:pPr>
      <w:proofErr w:type="spellStart"/>
      <w:r>
        <w:t>FileOutputStream</w:t>
      </w:r>
      <w:proofErr w:type="spellEnd"/>
    </w:p>
    <w:p w14:paraId="1A6044C3" w14:textId="77777777" w:rsidR="001C4EE2" w:rsidRDefault="001C4EE2" w:rsidP="001C4EE2">
      <w:pPr>
        <w:ind w:firstLine="420"/>
      </w:pPr>
      <w:proofErr w:type="spellStart"/>
      <w:r>
        <w:t>RandomAccessFile</w:t>
      </w:r>
      <w:proofErr w:type="spellEnd"/>
    </w:p>
    <w:p w14:paraId="7A3AADE0" w14:textId="77777777" w:rsidR="001C4EE2" w:rsidRDefault="001C4EE2" w:rsidP="001C4EE2">
      <w:pPr>
        <w:ind w:firstLine="420"/>
      </w:pPr>
      <w:proofErr w:type="spellStart"/>
      <w:r>
        <w:t>DatagramSocket</w:t>
      </w:r>
      <w:proofErr w:type="spellEnd"/>
    </w:p>
    <w:p w14:paraId="382D5DB1" w14:textId="77777777" w:rsidR="001C4EE2" w:rsidRDefault="001C4EE2" w:rsidP="001C4EE2">
      <w:pPr>
        <w:ind w:firstLine="420"/>
      </w:pPr>
      <w:r>
        <w:t>Socket</w:t>
      </w:r>
    </w:p>
    <w:p w14:paraId="3F7017C2" w14:textId="77777777" w:rsidR="001C4EE2" w:rsidRDefault="001C4EE2" w:rsidP="001C4EE2">
      <w:pPr>
        <w:ind w:firstLine="420"/>
      </w:pPr>
      <w:proofErr w:type="spellStart"/>
      <w:r>
        <w:t>ServerSocket</w:t>
      </w:r>
      <w:proofErr w:type="spellEnd"/>
    </w:p>
    <w:p w14:paraId="4A4C39C1" w14:textId="77777777" w:rsidR="001C4EE2" w:rsidRDefault="001C4EE2" w:rsidP="001C4EE2">
      <w:pPr>
        <w:ind w:firstLine="420"/>
      </w:pPr>
      <w:r>
        <w:rPr>
          <w:rFonts w:hint="eastAsia"/>
        </w:rPr>
        <w:t>获取通道的其他方式是使用</w:t>
      </w:r>
      <w:r>
        <w:t xml:space="preserve"> Files </w:t>
      </w:r>
      <w:r>
        <w:t>类的静态方法</w:t>
      </w:r>
      <w:r>
        <w:t xml:space="preserve"> </w:t>
      </w:r>
      <w:proofErr w:type="spellStart"/>
      <w:r>
        <w:t>newByteChannel</w:t>
      </w:r>
      <w:proofErr w:type="spellEnd"/>
      <w:r>
        <w:t xml:space="preserve">() </w:t>
      </w:r>
      <w:r>
        <w:t>获取字节通道。或者通过通道的静态方法</w:t>
      </w:r>
      <w:r>
        <w:t xml:space="preserve"> open() </w:t>
      </w:r>
      <w:r>
        <w:t>打开并返回指定通道</w:t>
      </w:r>
    </w:p>
    <w:p w14:paraId="0A68F6FC" w14:textId="5FAACAB4" w:rsidR="00FC32AA" w:rsidRDefault="00710886" w:rsidP="004743F6">
      <w:pPr>
        <w:pStyle w:val="3"/>
      </w:pPr>
      <w:proofErr w:type="spellStart"/>
      <w:r w:rsidRPr="00710886">
        <w:t>FileChannel</w:t>
      </w:r>
      <w:proofErr w:type="spellEnd"/>
      <w:r w:rsidRPr="00710886">
        <w:t>常用方法</w:t>
      </w:r>
    </w:p>
    <w:p w14:paraId="52B66643" w14:textId="77777777" w:rsidR="00746B3D" w:rsidRDefault="00746B3D" w:rsidP="00746B3D">
      <w:pPr>
        <w:ind w:firstLine="420"/>
      </w:pPr>
      <w:r>
        <w:t>int read(</w:t>
      </w:r>
      <w:proofErr w:type="spellStart"/>
      <w:r>
        <w:t>ByteBuffer</w:t>
      </w:r>
      <w:proofErr w:type="spellEnd"/>
      <w:r>
        <w:t xml:space="preserve"> </w:t>
      </w:r>
      <w:proofErr w:type="spellStart"/>
      <w:r>
        <w:t>dst</w:t>
      </w:r>
      <w:proofErr w:type="spellEnd"/>
      <w:r>
        <w:t xml:space="preserve">) </w:t>
      </w:r>
      <w:r>
        <w:t>从</w:t>
      </w:r>
      <w:r>
        <w:t xml:space="preserve"> </w:t>
      </w:r>
      <w:r>
        <w:t>从</w:t>
      </w:r>
      <w:r>
        <w:t xml:space="preserve">  Channel </w:t>
      </w:r>
      <w:r>
        <w:t>到</w:t>
      </w:r>
      <w:r>
        <w:t xml:space="preserve"> </w:t>
      </w:r>
      <w:r>
        <w:t>中读取数据到</w:t>
      </w:r>
      <w:r>
        <w:t xml:space="preserve">  </w:t>
      </w:r>
      <w:proofErr w:type="spellStart"/>
      <w:r>
        <w:t>ByteBuffer</w:t>
      </w:r>
      <w:proofErr w:type="spellEnd"/>
    </w:p>
    <w:p w14:paraId="3A7DFF71" w14:textId="77777777" w:rsidR="00746B3D" w:rsidRDefault="00746B3D" w:rsidP="00746B3D">
      <w:pPr>
        <w:ind w:firstLine="420"/>
      </w:pPr>
      <w:r>
        <w:t>long  read(</w:t>
      </w:r>
      <w:proofErr w:type="spellStart"/>
      <w:r>
        <w:t>ByteBuffer</w:t>
      </w:r>
      <w:proofErr w:type="spellEnd"/>
      <w:r>
        <w:t xml:space="preserve">[] </w:t>
      </w:r>
      <w:proofErr w:type="spellStart"/>
      <w:r>
        <w:t>dsts</w:t>
      </w:r>
      <w:proofErr w:type="spellEnd"/>
      <w:r>
        <w:t xml:space="preserve">) </w:t>
      </w:r>
      <w:r>
        <w:t>将</w:t>
      </w:r>
      <w:r>
        <w:t xml:space="preserve"> </w:t>
      </w:r>
      <w:r>
        <w:t>将</w:t>
      </w:r>
      <w:r>
        <w:t xml:space="preserve">  Channel </w:t>
      </w:r>
      <w:r>
        <w:t>到</w:t>
      </w:r>
      <w:r>
        <w:t xml:space="preserve"> </w:t>
      </w:r>
      <w:r>
        <w:t>中的数据</w:t>
      </w:r>
      <w:r>
        <w:t>“</w:t>
      </w:r>
      <w:r>
        <w:t>分散</w:t>
      </w:r>
      <w:r>
        <w:t>”</w:t>
      </w:r>
      <w:r>
        <w:t>到</w:t>
      </w:r>
      <w:r>
        <w:t xml:space="preserve">  </w:t>
      </w:r>
      <w:proofErr w:type="spellStart"/>
      <w:r>
        <w:t>ByteBuffer</w:t>
      </w:r>
      <w:proofErr w:type="spellEnd"/>
      <w:r>
        <w:t>[]</w:t>
      </w:r>
    </w:p>
    <w:p w14:paraId="0EBD697F" w14:textId="77777777" w:rsidR="00746B3D" w:rsidRDefault="00746B3D" w:rsidP="00746B3D">
      <w:pPr>
        <w:ind w:firstLine="420"/>
      </w:pPr>
      <w:r>
        <w:t>int  write(</w:t>
      </w:r>
      <w:proofErr w:type="spellStart"/>
      <w:r>
        <w:t>ByteBuffer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) </w:t>
      </w:r>
      <w:r>
        <w:t>将</w:t>
      </w:r>
      <w:r>
        <w:t xml:space="preserve"> </w:t>
      </w:r>
      <w:r>
        <w:t>将</w:t>
      </w:r>
      <w:r>
        <w:t xml:space="preserve">  </w:t>
      </w:r>
      <w:proofErr w:type="spellStart"/>
      <w:r>
        <w:t>ByteBuffer</w:t>
      </w:r>
      <w:proofErr w:type="spellEnd"/>
      <w:r>
        <w:t xml:space="preserve"> </w:t>
      </w:r>
      <w:r>
        <w:t>到</w:t>
      </w:r>
      <w:r>
        <w:t xml:space="preserve"> </w:t>
      </w:r>
      <w:r>
        <w:t>中的数据写入到</w:t>
      </w:r>
      <w:r>
        <w:t xml:space="preserve">  Channel</w:t>
      </w:r>
    </w:p>
    <w:p w14:paraId="1384DFA4" w14:textId="77777777" w:rsidR="00746B3D" w:rsidRDefault="00746B3D" w:rsidP="00746B3D">
      <w:pPr>
        <w:ind w:firstLine="420"/>
      </w:pPr>
      <w:r>
        <w:t>long write(</w:t>
      </w:r>
      <w:proofErr w:type="spellStart"/>
      <w:r>
        <w:t>ByteBuffer</w:t>
      </w:r>
      <w:proofErr w:type="spellEnd"/>
      <w:r>
        <w:t xml:space="preserve">[] </w:t>
      </w:r>
      <w:proofErr w:type="spellStart"/>
      <w:r>
        <w:t>srcs</w:t>
      </w:r>
      <w:proofErr w:type="spellEnd"/>
      <w:r>
        <w:t xml:space="preserve">) </w:t>
      </w:r>
      <w:r>
        <w:t>将</w:t>
      </w:r>
      <w:r>
        <w:t xml:space="preserve"> </w:t>
      </w:r>
      <w:r>
        <w:t>将</w:t>
      </w:r>
      <w:r>
        <w:t xml:space="preserve">  </w:t>
      </w:r>
      <w:proofErr w:type="spellStart"/>
      <w:r>
        <w:t>ByteBuffer</w:t>
      </w:r>
      <w:proofErr w:type="spellEnd"/>
      <w:r>
        <w:t xml:space="preserve">[] </w:t>
      </w:r>
      <w:r>
        <w:t>到</w:t>
      </w:r>
      <w:r>
        <w:t xml:space="preserve"> </w:t>
      </w:r>
      <w:r>
        <w:t>中的数据</w:t>
      </w:r>
      <w:r>
        <w:t>“</w:t>
      </w:r>
      <w:r>
        <w:t>聚集</w:t>
      </w:r>
      <w:r>
        <w:t>”</w:t>
      </w:r>
      <w:r>
        <w:t>到</w:t>
      </w:r>
      <w:r>
        <w:t xml:space="preserve">  Channel</w:t>
      </w:r>
    </w:p>
    <w:p w14:paraId="6B845A63" w14:textId="77777777" w:rsidR="00746B3D" w:rsidRDefault="00746B3D" w:rsidP="00746B3D">
      <w:pPr>
        <w:ind w:firstLine="420"/>
      </w:pPr>
      <w:r>
        <w:t xml:space="preserve">long position() </w:t>
      </w:r>
      <w:r>
        <w:t>返回此通道的文件位置</w:t>
      </w:r>
    </w:p>
    <w:p w14:paraId="4F8C7090" w14:textId="77777777" w:rsidR="00746B3D" w:rsidRDefault="00746B3D" w:rsidP="00746B3D">
      <w:pPr>
        <w:ind w:firstLine="420"/>
      </w:pPr>
      <w:proofErr w:type="spellStart"/>
      <w:r>
        <w:t>FileChannel</w:t>
      </w:r>
      <w:proofErr w:type="spellEnd"/>
      <w:r>
        <w:t xml:space="preserve"> position(long p) </w:t>
      </w:r>
      <w:r>
        <w:t>设置此通道的文件位置</w:t>
      </w:r>
    </w:p>
    <w:p w14:paraId="59C73408" w14:textId="77777777" w:rsidR="00746B3D" w:rsidRDefault="00746B3D" w:rsidP="00746B3D">
      <w:pPr>
        <w:ind w:firstLine="420"/>
      </w:pPr>
      <w:r>
        <w:t xml:space="preserve">long size() </w:t>
      </w:r>
      <w:r>
        <w:t>返回此通道的文件的当前大小</w:t>
      </w:r>
    </w:p>
    <w:p w14:paraId="4A23EA14" w14:textId="77777777" w:rsidR="00746B3D" w:rsidRDefault="00746B3D" w:rsidP="00746B3D">
      <w:pPr>
        <w:ind w:firstLine="420"/>
      </w:pPr>
      <w:proofErr w:type="spellStart"/>
      <w:r>
        <w:t>FileChannel</w:t>
      </w:r>
      <w:proofErr w:type="spellEnd"/>
      <w:r>
        <w:t xml:space="preserve"> truncate(long s) </w:t>
      </w:r>
      <w:r>
        <w:t>将此通道的文件截取为给定大小</w:t>
      </w:r>
    </w:p>
    <w:p w14:paraId="5ED7CC91" w14:textId="77777777" w:rsidR="00746B3D" w:rsidRDefault="00746B3D" w:rsidP="00746B3D">
      <w:pPr>
        <w:ind w:firstLine="420"/>
      </w:pPr>
      <w:r>
        <w:t>void force(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metaData</w:t>
      </w:r>
      <w:proofErr w:type="spellEnd"/>
      <w:r>
        <w:t xml:space="preserve">) </w:t>
      </w:r>
      <w:r>
        <w:t>强制将所有对此通道的文件更新写入到存储设备中</w:t>
      </w:r>
    </w:p>
    <w:p w14:paraId="362F3814" w14:textId="6A51A917" w:rsidR="00746B3D" w:rsidRPr="00FC32AA" w:rsidRDefault="00746B3D" w:rsidP="00746B3D">
      <w:pPr>
        <w:ind w:firstLine="420"/>
      </w:pPr>
    </w:p>
    <w:sectPr w:rsidR="00746B3D" w:rsidRPr="00FC32AA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38C116" w14:textId="77777777" w:rsidR="00EA35AD" w:rsidRDefault="00EA35AD" w:rsidP="005507A5">
      <w:pPr>
        <w:ind w:firstLine="420"/>
      </w:pPr>
      <w:r>
        <w:separator/>
      </w:r>
    </w:p>
  </w:endnote>
  <w:endnote w:type="continuationSeparator" w:id="0">
    <w:p w14:paraId="716356B7" w14:textId="77777777" w:rsidR="00EA35AD" w:rsidRDefault="00EA35AD" w:rsidP="005507A5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8982F" w14:textId="77777777" w:rsidR="006A6342" w:rsidRDefault="006A6342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EDEFA" w14:textId="77777777" w:rsidR="006A6342" w:rsidRDefault="006A6342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0A36E" w14:textId="77777777" w:rsidR="006A6342" w:rsidRDefault="006A6342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70896E" w14:textId="77777777" w:rsidR="00EA35AD" w:rsidRDefault="00EA35AD" w:rsidP="005507A5">
      <w:pPr>
        <w:ind w:firstLine="420"/>
      </w:pPr>
      <w:r>
        <w:separator/>
      </w:r>
    </w:p>
  </w:footnote>
  <w:footnote w:type="continuationSeparator" w:id="0">
    <w:p w14:paraId="1D794194" w14:textId="77777777" w:rsidR="00EA35AD" w:rsidRDefault="00EA35AD" w:rsidP="005507A5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FCB10" w14:textId="77777777" w:rsidR="006A6342" w:rsidRDefault="006A6342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FA546" w14:textId="77777777" w:rsidR="006A6342" w:rsidRDefault="006A6342">
    <w:pPr>
      <w:pStyle w:val="a4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02229F" w14:textId="77777777" w:rsidR="006A6342" w:rsidRDefault="006A6342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91908"/>
    <w:multiLevelType w:val="multilevel"/>
    <w:tmpl w:val="C5DE5C60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510" w:hanging="51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720" w:hanging="72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080" w:hanging="1080"/>
      </w:pPr>
    </w:lvl>
    <w:lvl w:ilvl="6">
      <w:start w:val="1"/>
      <w:numFmt w:val="decimal"/>
      <w:isLgl/>
      <w:lvlText w:val="%1.%2.%3.%4.%5.%6.%7"/>
      <w:lvlJc w:val="left"/>
      <w:pPr>
        <w:ind w:left="1080" w:hanging="1080"/>
      </w:p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</w:lvl>
  </w:abstractNum>
  <w:abstractNum w:abstractNumId="1" w15:restartNumberingAfterBreak="0">
    <w:nsid w:val="0F0F702D"/>
    <w:multiLevelType w:val="multilevel"/>
    <w:tmpl w:val="84204226"/>
    <w:lvl w:ilvl="0">
      <w:start w:val="1"/>
      <w:numFmt w:val="decimal"/>
      <w:pStyle w:val="a"/>
      <w:suff w:val="nothing"/>
      <w:lvlText w:val="第%1章 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nothing"/>
      <w:lvlText w:val="%1.%2 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suff w:val="nothing"/>
      <w:lvlText w:val="%1.%2.%3 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suff w:val="nothing"/>
      <w:lvlText w:val="%1.%2.%3.%4 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suff w:val="nothing"/>
      <w:lvlText w:val="   （%5）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suff w:val="nothing"/>
      <w:lvlText w:val="     %6）"/>
      <w:lvlJc w:val="left"/>
      <w:pPr>
        <w:ind w:left="1134" w:hanging="1134"/>
      </w:pPr>
      <w:rPr>
        <w:rFonts w:hint="eastAsia"/>
      </w:rPr>
    </w:lvl>
    <w:lvl w:ilvl="6">
      <w:start w:val="1"/>
      <w:numFmt w:val="lowerLetter"/>
      <w:suff w:val="space"/>
      <w:lvlText w:val="     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 w15:restartNumberingAfterBreak="0">
    <w:nsid w:val="11FC2F35"/>
    <w:multiLevelType w:val="hybridMultilevel"/>
    <w:tmpl w:val="63D66D08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3" w15:restartNumberingAfterBreak="0">
    <w:nsid w:val="2F3C5B52"/>
    <w:multiLevelType w:val="multilevel"/>
    <w:tmpl w:val="460EE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3B54B2"/>
    <w:multiLevelType w:val="multilevel"/>
    <w:tmpl w:val="6C3A5CD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41761ACD"/>
    <w:multiLevelType w:val="multilevel"/>
    <w:tmpl w:val="BB52A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862A12"/>
    <w:multiLevelType w:val="hybridMultilevel"/>
    <w:tmpl w:val="565C6718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7" w15:restartNumberingAfterBreak="0">
    <w:nsid w:val="4F681162"/>
    <w:multiLevelType w:val="multilevel"/>
    <w:tmpl w:val="2E001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3C6771"/>
    <w:multiLevelType w:val="multilevel"/>
    <w:tmpl w:val="0618156A"/>
    <w:lvl w:ilvl="0">
      <w:start w:val="1"/>
      <w:numFmt w:val="decimal"/>
      <w:suff w:val="nothing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10"/>
      <w:suff w:val="space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suff w:val="nothing"/>
      <w:lvlText w:val="（%5）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9" w15:restartNumberingAfterBreak="0">
    <w:nsid w:val="62977B11"/>
    <w:multiLevelType w:val="multilevel"/>
    <w:tmpl w:val="1D3E1882"/>
    <w:lvl w:ilvl="0">
      <w:start w:val="1"/>
      <w:numFmt w:val="chineseCountingThousand"/>
      <w:pStyle w:val="11"/>
      <w:suff w:val="space"/>
      <w:lvlText w:val="%1"/>
      <w:lvlJc w:val="left"/>
      <w:pPr>
        <w:ind w:left="420" w:firstLine="0"/>
      </w:pPr>
      <w:rPr>
        <w:rFonts w:eastAsia="黑体" w:hint="eastAsia"/>
        <w:b/>
        <w:i w:val="0"/>
        <w:sz w:val="32"/>
      </w:rPr>
    </w:lvl>
    <w:lvl w:ilvl="1">
      <w:start w:val="1"/>
      <w:numFmt w:val="decimal"/>
      <w:pStyle w:val="20"/>
      <w:suff w:val="space"/>
      <w:lvlText w:val="%2"/>
      <w:lvlJc w:val="left"/>
      <w:pPr>
        <w:ind w:left="420" w:firstLine="0"/>
      </w:pPr>
      <w:rPr>
        <w:rFonts w:eastAsia="黑体" w:hint="eastAsia"/>
        <w:b/>
        <w:i w:val="0"/>
        <w:sz w:val="28"/>
      </w:rPr>
    </w:lvl>
    <w:lvl w:ilvl="2">
      <w:start w:val="1"/>
      <w:numFmt w:val="decimal"/>
      <w:suff w:val="space"/>
      <w:lvlText w:val="%3"/>
      <w:lvlJc w:val="right"/>
      <w:pPr>
        <w:ind w:left="4247" w:firstLine="0"/>
      </w:pPr>
      <w:rPr>
        <w:rFonts w:cs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4"/>
      <w:lvlJc w:val="left"/>
      <w:pPr>
        <w:ind w:left="420" w:firstLine="0"/>
      </w:pPr>
      <w:rPr>
        <w:rFonts w:eastAsia="仿宋" w:hint="eastAsia"/>
        <w:sz w:val="21"/>
      </w:rPr>
    </w:lvl>
    <w:lvl w:ilvl="4">
      <w:start w:val="1"/>
      <w:numFmt w:val="lowerLetter"/>
      <w:lvlText w:val="%5)"/>
      <w:lvlJc w:val="left"/>
      <w:pPr>
        <w:ind w:left="420" w:firstLine="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20" w:firstLine="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420" w:firstLine="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420" w:firstLine="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" w:firstLine="0"/>
      </w:pPr>
      <w:rPr>
        <w:rFonts w:hint="eastAsia"/>
      </w:rPr>
    </w:lvl>
  </w:abstractNum>
  <w:abstractNum w:abstractNumId="10" w15:restartNumberingAfterBreak="0">
    <w:nsid w:val="64BE2190"/>
    <w:multiLevelType w:val="multilevel"/>
    <w:tmpl w:val="7D441FC4"/>
    <w:lvl w:ilvl="0">
      <w:start w:val="1"/>
      <w:numFmt w:val="decimal"/>
      <w:suff w:val="nothing"/>
      <w:lvlText w:val="第%1章 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color w:val="auto"/>
        <w:sz w:val="32"/>
        <w:u w:val="none"/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Times New Roman" w:eastAsia="黑体" w:hAnsi="Times New Roman" w:hint="default"/>
        <w:b/>
        <w:i w:val="0"/>
        <w:color w:val="auto"/>
        <w:sz w:val="28"/>
        <w:u w:val="none"/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Times New Roman" w:eastAsia="黑体" w:hAnsi="Times New Roman" w:hint="default"/>
        <w:b/>
        <w:i w:val="0"/>
        <w:color w:val="auto"/>
        <w:sz w:val="28"/>
        <w:u w:val="none"/>
      </w:rPr>
    </w:lvl>
    <w:lvl w:ilvl="3">
      <w:start w:val="1"/>
      <w:numFmt w:val="decimal"/>
      <w:pStyle w:val="004"/>
      <w:suff w:val="nothing"/>
      <w:lvlText w:val="%1.%2.%3.%4 "/>
      <w:lvlJc w:val="left"/>
      <w:pPr>
        <w:ind w:left="0" w:firstLine="0"/>
      </w:pPr>
      <w:rPr>
        <w:rFonts w:ascii="Times New Roman" w:eastAsia="黑体" w:hAnsi="Times New Roman" w:hint="default"/>
        <w:b/>
        <w:i w:val="0"/>
        <w:color w:val="auto"/>
        <w:sz w:val="28"/>
        <w:u w:val="none"/>
      </w:rPr>
    </w:lvl>
    <w:lvl w:ilvl="4">
      <w:start w:val="1"/>
      <w:numFmt w:val="decimal"/>
      <w:pStyle w:val="005"/>
      <w:suff w:val="nothing"/>
      <w:lvlText w:val="  （%5）"/>
      <w:lvlJc w:val="left"/>
      <w:pPr>
        <w:ind w:left="0" w:firstLine="0"/>
      </w:pPr>
      <w:rPr>
        <w:rFonts w:ascii="宋体" w:eastAsia="宋体" w:hAnsi="Times New Roman" w:hint="eastAsia"/>
        <w:b w:val="0"/>
        <w:i w:val="0"/>
        <w:color w:val="auto"/>
        <w:sz w:val="24"/>
        <w:u w:val="none"/>
      </w:rPr>
    </w:lvl>
    <w:lvl w:ilvl="5">
      <w:start w:val="1"/>
      <w:numFmt w:val="decimal"/>
      <w:pStyle w:val="006"/>
      <w:suff w:val="nothing"/>
      <w:lvlText w:val="    %6）"/>
      <w:lvlJc w:val="left"/>
      <w:pPr>
        <w:ind w:left="0" w:firstLine="0"/>
      </w:pPr>
      <w:rPr>
        <w:rFonts w:ascii="宋体" w:eastAsia="宋体" w:hint="eastAsia"/>
        <w:b w:val="0"/>
        <w:i w:val="0"/>
        <w:color w:val="auto"/>
        <w:sz w:val="24"/>
        <w:u w:val="none"/>
      </w:rPr>
    </w:lvl>
    <w:lvl w:ilvl="6">
      <w:start w:val="1"/>
      <w:numFmt w:val="lowerLetter"/>
      <w:pStyle w:val="007"/>
      <w:suff w:val="nothing"/>
      <w:lvlText w:val="    %7 "/>
      <w:lvlJc w:val="left"/>
      <w:pPr>
        <w:ind w:left="0" w:firstLine="0"/>
      </w:pPr>
      <w:rPr>
        <w:rFonts w:ascii="宋体" w:eastAsia="宋体" w:hint="eastAsia"/>
        <w:b w:val="0"/>
        <w:i w:val="0"/>
        <w:color w:val="auto"/>
        <w:sz w:val="24"/>
        <w:u w:val="none"/>
      </w:rPr>
    </w:lvl>
    <w:lvl w:ilvl="7">
      <w:start w:val="1"/>
      <w:numFmt w:val="lowerLetter"/>
      <w:pStyle w:val="008"/>
      <w:suff w:val="nothing"/>
      <w:lvlText w:val="    %8）"/>
      <w:lvlJc w:val="left"/>
      <w:pPr>
        <w:ind w:left="0" w:firstLine="0"/>
      </w:pPr>
      <w:rPr>
        <w:rFonts w:ascii="宋体" w:eastAsia="宋体" w:hint="eastAsia"/>
        <w:b w:val="0"/>
        <w:i w:val="0"/>
        <w:color w:val="auto"/>
        <w:sz w:val="24"/>
        <w:u w:val="none"/>
      </w:rPr>
    </w:lvl>
    <w:lvl w:ilvl="8">
      <w:start w:val="1"/>
      <w:numFmt w:val="none"/>
      <w:pStyle w:val="009"/>
      <w:suff w:val="nothing"/>
      <w:lvlText w:val="        ◇ "/>
      <w:lvlJc w:val="left"/>
      <w:pPr>
        <w:ind w:left="0" w:firstLine="0"/>
      </w:pPr>
      <w:rPr>
        <w:rFonts w:hint="eastAsia"/>
        <w:b w:val="0"/>
        <w:i w:val="0"/>
        <w:color w:val="auto"/>
        <w:sz w:val="24"/>
        <w:u w:val="none"/>
      </w:rPr>
    </w:lvl>
  </w:abstractNum>
  <w:abstractNum w:abstractNumId="11" w15:restartNumberingAfterBreak="0">
    <w:nsid w:val="759F3362"/>
    <w:multiLevelType w:val="hybridMultilevel"/>
    <w:tmpl w:val="A4C80512"/>
    <w:lvl w:ilvl="0" w:tplc="DCB49C4C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2" w15:restartNumberingAfterBreak="0">
    <w:nsid w:val="7F1A67D1"/>
    <w:multiLevelType w:val="multilevel"/>
    <w:tmpl w:val="72FCACFA"/>
    <w:lvl w:ilvl="0">
      <w:start w:val="1"/>
      <w:numFmt w:val="chineseCountingThousand"/>
      <w:suff w:val="nothing"/>
      <w:lvlText w:val="%1"/>
      <w:lvlJc w:val="left"/>
      <w:pPr>
        <w:ind w:left="0" w:firstLine="0"/>
      </w:pPr>
      <w:rPr>
        <w:rFonts w:eastAsia="黑体" w:hint="eastAsia"/>
        <w:sz w:val="32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eastAsia="黑体" w:hint="eastAsia"/>
        <w:sz w:val="28"/>
      </w:rPr>
    </w:lvl>
    <w:lvl w:ilvl="2">
      <w:start w:val="1"/>
      <w:numFmt w:val="decimal"/>
      <w:suff w:val="nothing"/>
      <w:lvlText w:val="%3"/>
      <w:lvlJc w:val="left"/>
      <w:pPr>
        <w:ind w:left="0" w:firstLine="0"/>
      </w:pPr>
      <w:rPr>
        <w:rFonts w:eastAsia="仿宋" w:hint="eastAsia"/>
        <w:sz w:val="18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8"/>
  </w:num>
  <w:num w:numId="2">
    <w:abstractNumId w:val="1"/>
  </w:num>
  <w:num w:numId="3">
    <w:abstractNumId w:val="10"/>
  </w:num>
  <w:num w:numId="4">
    <w:abstractNumId w:val="12"/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4"/>
  </w:num>
  <w:num w:numId="8">
    <w:abstractNumId w:val="7"/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  <w:num w:numId="11">
    <w:abstractNumId w:val="3"/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</w:num>
  <w:num w:numId="16">
    <w:abstractNumId w:val="2"/>
  </w:num>
  <w:num w:numId="17">
    <w:abstractNumId w:val="11"/>
  </w:num>
  <w:num w:numId="1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bordersDoNotSurroundHeader/>
  <w:bordersDoNotSurroundFooter/>
  <w:hideSpellingErrors/>
  <w:hideGrammaticalErrors/>
  <w:proofState w:spelling="clean" w:grammar="clean"/>
  <w:attachedTemplate r:id="rId1"/>
  <w:linkStyl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ED5"/>
    <w:rsid w:val="00000195"/>
    <w:rsid w:val="000002ED"/>
    <w:rsid w:val="000003BF"/>
    <w:rsid w:val="000006A5"/>
    <w:rsid w:val="0000114D"/>
    <w:rsid w:val="0000149B"/>
    <w:rsid w:val="000014CC"/>
    <w:rsid w:val="000014FF"/>
    <w:rsid w:val="0000154C"/>
    <w:rsid w:val="00001CAD"/>
    <w:rsid w:val="00001E00"/>
    <w:rsid w:val="000021E4"/>
    <w:rsid w:val="0000275B"/>
    <w:rsid w:val="000029CA"/>
    <w:rsid w:val="0000326D"/>
    <w:rsid w:val="0000348A"/>
    <w:rsid w:val="0000378D"/>
    <w:rsid w:val="00003992"/>
    <w:rsid w:val="00003B4A"/>
    <w:rsid w:val="00003C8B"/>
    <w:rsid w:val="000041A9"/>
    <w:rsid w:val="00004328"/>
    <w:rsid w:val="000045A2"/>
    <w:rsid w:val="00004911"/>
    <w:rsid w:val="00004FB6"/>
    <w:rsid w:val="00005098"/>
    <w:rsid w:val="00005587"/>
    <w:rsid w:val="0000589B"/>
    <w:rsid w:val="00005EE6"/>
    <w:rsid w:val="000065A2"/>
    <w:rsid w:val="00006CA9"/>
    <w:rsid w:val="00007FD1"/>
    <w:rsid w:val="00010D0C"/>
    <w:rsid w:val="00010E5D"/>
    <w:rsid w:val="00010F7F"/>
    <w:rsid w:val="000110E5"/>
    <w:rsid w:val="000111C2"/>
    <w:rsid w:val="000112E2"/>
    <w:rsid w:val="00011498"/>
    <w:rsid w:val="00011533"/>
    <w:rsid w:val="0001173E"/>
    <w:rsid w:val="00011916"/>
    <w:rsid w:val="00011DB1"/>
    <w:rsid w:val="00012123"/>
    <w:rsid w:val="0001215A"/>
    <w:rsid w:val="0001216B"/>
    <w:rsid w:val="00012259"/>
    <w:rsid w:val="0001240F"/>
    <w:rsid w:val="0001275C"/>
    <w:rsid w:val="000128E5"/>
    <w:rsid w:val="00012A30"/>
    <w:rsid w:val="00012A70"/>
    <w:rsid w:val="00013069"/>
    <w:rsid w:val="0001322D"/>
    <w:rsid w:val="00013559"/>
    <w:rsid w:val="00013E29"/>
    <w:rsid w:val="0001437E"/>
    <w:rsid w:val="0001441D"/>
    <w:rsid w:val="00014434"/>
    <w:rsid w:val="00014737"/>
    <w:rsid w:val="00014CF4"/>
    <w:rsid w:val="00014D08"/>
    <w:rsid w:val="000151A4"/>
    <w:rsid w:val="00015533"/>
    <w:rsid w:val="00015AAC"/>
    <w:rsid w:val="00015B92"/>
    <w:rsid w:val="00015FA9"/>
    <w:rsid w:val="00016099"/>
    <w:rsid w:val="000161AE"/>
    <w:rsid w:val="000163D2"/>
    <w:rsid w:val="0001663C"/>
    <w:rsid w:val="00016DA0"/>
    <w:rsid w:val="00017040"/>
    <w:rsid w:val="00017138"/>
    <w:rsid w:val="0001721B"/>
    <w:rsid w:val="00017619"/>
    <w:rsid w:val="00017A6F"/>
    <w:rsid w:val="00017C1C"/>
    <w:rsid w:val="0002002C"/>
    <w:rsid w:val="00020B0B"/>
    <w:rsid w:val="00020B91"/>
    <w:rsid w:val="00020CF1"/>
    <w:rsid w:val="00020FF0"/>
    <w:rsid w:val="00021126"/>
    <w:rsid w:val="00021321"/>
    <w:rsid w:val="00021AA4"/>
    <w:rsid w:val="00022218"/>
    <w:rsid w:val="000224A3"/>
    <w:rsid w:val="00022538"/>
    <w:rsid w:val="00022675"/>
    <w:rsid w:val="0002271A"/>
    <w:rsid w:val="00022F36"/>
    <w:rsid w:val="00023700"/>
    <w:rsid w:val="00023725"/>
    <w:rsid w:val="000237FA"/>
    <w:rsid w:val="00023D7C"/>
    <w:rsid w:val="00023DA5"/>
    <w:rsid w:val="00024384"/>
    <w:rsid w:val="000246E1"/>
    <w:rsid w:val="00024B79"/>
    <w:rsid w:val="00024CA4"/>
    <w:rsid w:val="00024CF6"/>
    <w:rsid w:val="00024E50"/>
    <w:rsid w:val="000251C5"/>
    <w:rsid w:val="000252FC"/>
    <w:rsid w:val="000253A6"/>
    <w:rsid w:val="0002575B"/>
    <w:rsid w:val="0002584D"/>
    <w:rsid w:val="00025917"/>
    <w:rsid w:val="00025E99"/>
    <w:rsid w:val="0002631D"/>
    <w:rsid w:val="000276BC"/>
    <w:rsid w:val="0002771F"/>
    <w:rsid w:val="000277C8"/>
    <w:rsid w:val="00027CAA"/>
    <w:rsid w:val="000305B9"/>
    <w:rsid w:val="000308AB"/>
    <w:rsid w:val="00030F07"/>
    <w:rsid w:val="000313A9"/>
    <w:rsid w:val="000316BE"/>
    <w:rsid w:val="00032111"/>
    <w:rsid w:val="000321E5"/>
    <w:rsid w:val="000323FF"/>
    <w:rsid w:val="00032446"/>
    <w:rsid w:val="00032596"/>
    <w:rsid w:val="000326D9"/>
    <w:rsid w:val="00032A27"/>
    <w:rsid w:val="00032DDF"/>
    <w:rsid w:val="00032F7D"/>
    <w:rsid w:val="00033008"/>
    <w:rsid w:val="00033312"/>
    <w:rsid w:val="000336A3"/>
    <w:rsid w:val="000339D6"/>
    <w:rsid w:val="00033D27"/>
    <w:rsid w:val="00033D48"/>
    <w:rsid w:val="00033E1C"/>
    <w:rsid w:val="00033F7D"/>
    <w:rsid w:val="00034BB4"/>
    <w:rsid w:val="00034EB8"/>
    <w:rsid w:val="00034FC0"/>
    <w:rsid w:val="00035144"/>
    <w:rsid w:val="0003516F"/>
    <w:rsid w:val="00035917"/>
    <w:rsid w:val="00035BC5"/>
    <w:rsid w:val="00035C55"/>
    <w:rsid w:val="00035CBC"/>
    <w:rsid w:val="00035EF0"/>
    <w:rsid w:val="000360C0"/>
    <w:rsid w:val="00036D08"/>
    <w:rsid w:val="00036D4D"/>
    <w:rsid w:val="0003707B"/>
    <w:rsid w:val="00037554"/>
    <w:rsid w:val="0004019A"/>
    <w:rsid w:val="00040629"/>
    <w:rsid w:val="000408AB"/>
    <w:rsid w:val="000408CF"/>
    <w:rsid w:val="00040A85"/>
    <w:rsid w:val="00040D83"/>
    <w:rsid w:val="00040ECA"/>
    <w:rsid w:val="000415B8"/>
    <w:rsid w:val="00041A8B"/>
    <w:rsid w:val="00041B51"/>
    <w:rsid w:val="00041B76"/>
    <w:rsid w:val="00041C6D"/>
    <w:rsid w:val="000422EA"/>
    <w:rsid w:val="0004236E"/>
    <w:rsid w:val="000424D4"/>
    <w:rsid w:val="00042748"/>
    <w:rsid w:val="00042879"/>
    <w:rsid w:val="00042A9C"/>
    <w:rsid w:val="00042B48"/>
    <w:rsid w:val="00042B68"/>
    <w:rsid w:val="00042F1F"/>
    <w:rsid w:val="00042F51"/>
    <w:rsid w:val="000432D8"/>
    <w:rsid w:val="00043673"/>
    <w:rsid w:val="000437D8"/>
    <w:rsid w:val="0004395F"/>
    <w:rsid w:val="00043B86"/>
    <w:rsid w:val="00043CFB"/>
    <w:rsid w:val="00043D3A"/>
    <w:rsid w:val="00044304"/>
    <w:rsid w:val="00044500"/>
    <w:rsid w:val="00044570"/>
    <w:rsid w:val="00045675"/>
    <w:rsid w:val="000458FA"/>
    <w:rsid w:val="00045918"/>
    <w:rsid w:val="00045ADD"/>
    <w:rsid w:val="00045D37"/>
    <w:rsid w:val="000460D9"/>
    <w:rsid w:val="00046E7D"/>
    <w:rsid w:val="00047355"/>
    <w:rsid w:val="00047727"/>
    <w:rsid w:val="0004792E"/>
    <w:rsid w:val="0005055F"/>
    <w:rsid w:val="00050A7D"/>
    <w:rsid w:val="00050BD1"/>
    <w:rsid w:val="00050ECF"/>
    <w:rsid w:val="0005283E"/>
    <w:rsid w:val="00052870"/>
    <w:rsid w:val="00052A48"/>
    <w:rsid w:val="00052AFF"/>
    <w:rsid w:val="00053980"/>
    <w:rsid w:val="00053A81"/>
    <w:rsid w:val="00053BF1"/>
    <w:rsid w:val="00053C3C"/>
    <w:rsid w:val="00053D42"/>
    <w:rsid w:val="00053DC8"/>
    <w:rsid w:val="00054107"/>
    <w:rsid w:val="0005413E"/>
    <w:rsid w:val="00054EFA"/>
    <w:rsid w:val="00054FBD"/>
    <w:rsid w:val="000550D6"/>
    <w:rsid w:val="00055558"/>
    <w:rsid w:val="000557AA"/>
    <w:rsid w:val="00055C0F"/>
    <w:rsid w:val="00055CBE"/>
    <w:rsid w:val="00055CC6"/>
    <w:rsid w:val="00055E56"/>
    <w:rsid w:val="00056912"/>
    <w:rsid w:val="00056B22"/>
    <w:rsid w:val="00056C14"/>
    <w:rsid w:val="000571E2"/>
    <w:rsid w:val="00057628"/>
    <w:rsid w:val="00057806"/>
    <w:rsid w:val="00057E78"/>
    <w:rsid w:val="00060022"/>
    <w:rsid w:val="0006048B"/>
    <w:rsid w:val="00060720"/>
    <w:rsid w:val="000609E8"/>
    <w:rsid w:val="00060DA1"/>
    <w:rsid w:val="00061703"/>
    <w:rsid w:val="00061A80"/>
    <w:rsid w:val="00061BD9"/>
    <w:rsid w:val="00061DF2"/>
    <w:rsid w:val="00062D3A"/>
    <w:rsid w:val="00062EB7"/>
    <w:rsid w:val="000634DE"/>
    <w:rsid w:val="000637B6"/>
    <w:rsid w:val="000637C7"/>
    <w:rsid w:val="00063BA3"/>
    <w:rsid w:val="00063ED3"/>
    <w:rsid w:val="000641D0"/>
    <w:rsid w:val="000641DF"/>
    <w:rsid w:val="000643D8"/>
    <w:rsid w:val="0006475A"/>
    <w:rsid w:val="00064B4D"/>
    <w:rsid w:val="00064BD3"/>
    <w:rsid w:val="00064E23"/>
    <w:rsid w:val="00064E41"/>
    <w:rsid w:val="00064E92"/>
    <w:rsid w:val="000650D4"/>
    <w:rsid w:val="00065283"/>
    <w:rsid w:val="000653A9"/>
    <w:rsid w:val="000659DC"/>
    <w:rsid w:val="00065D5E"/>
    <w:rsid w:val="00065D76"/>
    <w:rsid w:val="00065E64"/>
    <w:rsid w:val="00065EEB"/>
    <w:rsid w:val="0006604C"/>
    <w:rsid w:val="00066470"/>
    <w:rsid w:val="00066475"/>
    <w:rsid w:val="000664F3"/>
    <w:rsid w:val="00066686"/>
    <w:rsid w:val="00066A1D"/>
    <w:rsid w:val="00066B13"/>
    <w:rsid w:val="00066BB9"/>
    <w:rsid w:val="00066D60"/>
    <w:rsid w:val="000678D8"/>
    <w:rsid w:val="00067A71"/>
    <w:rsid w:val="00067DA5"/>
    <w:rsid w:val="00067DB0"/>
    <w:rsid w:val="00067F7E"/>
    <w:rsid w:val="00070164"/>
    <w:rsid w:val="00070524"/>
    <w:rsid w:val="0007060C"/>
    <w:rsid w:val="00070DB9"/>
    <w:rsid w:val="00070F38"/>
    <w:rsid w:val="0007153B"/>
    <w:rsid w:val="00071557"/>
    <w:rsid w:val="00071885"/>
    <w:rsid w:val="00071988"/>
    <w:rsid w:val="00071EDC"/>
    <w:rsid w:val="00072138"/>
    <w:rsid w:val="000722C0"/>
    <w:rsid w:val="000726F9"/>
    <w:rsid w:val="00072F72"/>
    <w:rsid w:val="00073294"/>
    <w:rsid w:val="000738C2"/>
    <w:rsid w:val="00073C7F"/>
    <w:rsid w:val="00073C90"/>
    <w:rsid w:val="00073D0E"/>
    <w:rsid w:val="000740F7"/>
    <w:rsid w:val="0007411A"/>
    <w:rsid w:val="0007479B"/>
    <w:rsid w:val="000751F7"/>
    <w:rsid w:val="000752EF"/>
    <w:rsid w:val="00075384"/>
    <w:rsid w:val="0007568F"/>
    <w:rsid w:val="000759B5"/>
    <w:rsid w:val="00075CE9"/>
    <w:rsid w:val="00075F57"/>
    <w:rsid w:val="00076421"/>
    <w:rsid w:val="000767C3"/>
    <w:rsid w:val="00076B0C"/>
    <w:rsid w:val="00077039"/>
    <w:rsid w:val="00077275"/>
    <w:rsid w:val="000774CE"/>
    <w:rsid w:val="00077745"/>
    <w:rsid w:val="00077800"/>
    <w:rsid w:val="000778C7"/>
    <w:rsid w:val="000779CC"/>
    <w:rsid w:val="00077AD7"/>
    <w:rsid w:val="00077FC1"/>
    <w:rsid w:val="000800DD"/>
    <w:rsid w:val="000806A2"/>
    <w:rsid w:val="00080D33"/>
    <w:rsid w:val="00080E8E"/>
    <w:rsid w:val="00081084"/>
    <w:rsid w:val="000812E4"/>
    <w:rsid w:val="00081602"/>
    <w:rsid w:val="00081ACC"/>
    <w:rsid w:val="00081FE9"/>
    <w:rsid w:val="0008225F"/>
    <w:rsid w:val="0008252A"/>
    <w:rsid w:val="00082BCB"/>
    <w:rsid w:val="00082C6F"/>
    <w:rsid w:val="00083019"/>
    <w:rsid w:val="000835DF"/>
    <w:rsid w:val="00083757"/>
    <w:rsid w:val="0008402C"/>
    <w:rsid w:val="00084261"/>
    <w:rsid w:val="000843E2"/>
    <w:rsid w:val="0008465D"/>
    <w:rsid w:val="000852F8"/>
    <w:rsid w:val="0008546A"/>
    <w:rsid w:val="0008574F"/>
    <w:rsid w:val="0008575B"/>
    <w:rsid w:val="00085925"/>
    <w:rsid w:val="00085DDE"/>
    <w:rsid w:val="00085EF0"/>
    <w:rsid w:val="00086BC3"/>
    <w:rsid w:val="00086CD7"/>
    <w:rsid w:val="00087DC6"/>
    <w:rsid w:val="00087E4D"/>
    <w:rsid w:val="00087F1C"/>
    <w:rsid w:val="00090595"/>
    <w:rsid w:val="00090616"/>
    <w:rsid w:val="00090C92"/>
    <w:rsid w:val="00091080"/>
    <w:rsid w:val="00091121"/>
    <w:rsid w:val="00091564"/>
    <w:rsid w:val="000916D5"/>
    <w:rsid w:val="0009187A"/>
    <w:rsid w:val="00091C3A"/>
    <w:rsid w:val="00091DCA"/>
    <w:rsid w:val="000922A7"/>
    <w:rsid w:val="00092416"/>
    <w:rsid w:val="00092CB4"/>
    <w:rsid w:val="00092EA0"/>
    <w:rsid w:val="00093A17"/>
    <w:rsid w:val="00093D17"/>
    <w:rsid w:val="00094023"/>
    <w:rsid w:val="00094145"/>
    <w:rsid w:val="00094464"/>
    <w:rsid w:val="000947A4"/>
    <w:rsid w:val="00094910"/>
    <w:rsid w:val="00094AA7"/>
    <w:rsid w:val="00094C25"/>
    <w:rsid w:val="0009597E"/>
    <w:rsid w:val="000961D9"/>
    <w:rsid w:val="00096897"/>
    <w:rsid w:val="0009691F"/>
    <w:rsid w:val="00096F16"/>
    <w:rsid w:val="00097271"/>
    <w:rsid w:val="0009736C"/>
    <w:rsid w:val="00097627"/>
    <w:rsid w:val="000976DC"/>
    <w:rsid w:val="000A0775"/>
    <w:rsid w:val="000A0ABE"/>
    <w:rsid w:val="000A0B6C"/>
    <w:rsid w:val="000A0CE5"/>
    <w:rsid w:val="000A1194"/>
    <w:rsid w:val="000A1454"/>
    <w:rsid w:val="000A1894"/>
    <w:rsid w:val="000A1A08"/>
    <w:rsid w:val="000A207E"/>
    <w:rsid w:val="000A215B"/>
    <w:rsid w:val="000A29C7"/>
    <w:rsid w:val="000A2E2E"/>
    <w:rsid w:val="000A315F"/>
    <w:rsid w:val="000A37EB"/>
    <w:rsid w:val="000A3BAD"/>
    <w:rsid w:val="000A3CCD"/>
    <w:rsid w:val="000A3D89"/>
    <w:rsid w:val="000A4949"/>
    <w:rsid w:val="000A4CB8"/>
    <w:rsid w:val="000A4E5A"/>
    <w:rsid w:val="000A59EA"/>
    <w:rsid w:val="000A5ABB"/>
    <w:rsid w:val="000A5FB6"/>
    <w:rsid w:val="000A6135"/>
    <w:rsid w:val="000A641F"/>
    <w:rsid w:val="000A64F9"/>
    <w:rsid w:val="000A68E6"/>
    <w:rsid w:val="000A6D26"/>
    <w:rsid w:val="000A70BF"/>
    <w:rsid w:val="000A70E7"/>
    <w:rsid w:val="000A7545"/>
    <w:rsid w:val="000A76A5"/>
    <w:rsid w:val="000A7706"/>
    <w:rsid w:val="000A79A2"/>
    <w:rsid w:val="000A79B7"/>
    <w:rsid w:val="000A7F45"/>
    <w:rsid w:val="000A7F46"/>
    <w:rsid w:val="000B00B2"/>
    <w:rsid w:val="000B0872"/>
    <w:rsid w:val="000B0934"/>
    <w:rsid w:val="000B0A3D"/>
    <w:rsid w:val="000B0C6A"/>
    <w:rsid w:val="000B15A1"/>
    <w:rsid w:val="000B1626"/>
    <w:rsid w:val="000B17CC"/>
    <w:rsid w:val="000B17F3"/>
    <w:rsid w:val="000B1DF2"/>
    <w:rsid w:val="000B2577"/>
    <w:rsid w:val="000B268F"/>
    <w:rsid w:val="000B34B9"/>
    <w:rsid w:val="000B3AB5"/>
    <w:rsid w:val="000B3AD6"/>
    <w:rsid w:val="000B41EC"/>
    <w:rsid w:val="000B427F"/>
    <w:rsid w:val="000B4A65"/>
    <w:rsid w:val="000B4B7A"/>
    <w:rsid w:val="000B4B9A"/>
    <w:rsid w:val="000B516A"/>
    <w:rsid w:val="000B52C1"/>
    <w:rsid w:val="000B5945"/>
    <w:rsid w:val="000B59A0"/>
    <w:rsid w:val="000B5A80"/>
    <w:rsid w:val="000B673C"/>
    <w:rsid w:val="000B6EF1"/>
    <w:rsid w:val="000B708E"/>
    <w:rsid w:val="000B7664"/>
    <w:rsid w:val="000B7CBC"/>
    <w:rsid w:val="000C00EF"/>
    <w:rsid w:val="000C016A"/>
    <w:rsid w:val="000C062C"/>
    <w:rsid w:val="000C09EA"/>
    <w:rsid w:val="000C0C22"/>
    <w:rsid w:val="000C1379"/>
    <w:rsid w:val="000C16AF"/>
    <w:rsid w:val="000C1701"/>
    <w:rsid w:val="000C1A5D"/>
    <w:rsid w:val="000C1D0C"/>
    <w:rsid w:val="000C20B4"/>
    <w:rsid w:val="000C232A"/>
    <w:rsid w:val="000C23FA"/>
    <w:rsid w:val="000C2551"/>
    <w:rsid w:val="000C276C"/>
    <w:rsid w:val="000C2790"/>
    <w:rsid w:val="000C289C"/>
    <w:rsid w:val="000C2B43"/>
    <w:rsid w:val="000C321E"/>
    <w:rsid w:val="000C391C"/>
    <w:rsid w:val="000C3BA1"/>
    <w:rsid w:val="000C44A8"/>
    <w:rsid w:val="000C45D1"/>
    <w:rsid w:val="000C474F"/>
    <w:rsid w:val="000C48FD"/>
    <w:rsid w:val="000C4978"/>
    <w:rsid w:val="000C4EC8"/>
    <w:rsid w:val="000C52F9"/>
    <w:rsid w:val="000C55BB"/>
    <w:rsid w:val="000C5652"/>
    <w:rsid w:val="000C56E5"/>
    <w:rsid w:val="000C6263"/>
    <w:rsid w:val="000C6346"/>
    <w:rsid w:val="000C6556"/>
    <w:rsid w:val="000C6758"/>
    <w:rsid w:val="000C68C5"/>
    <w:rsid w:val="000C696B"/>
    <w:rsid w:val="000C6A23"/>
    <w:rsid w:val="000C7112"/>
    <w:rsid w:val="000C7353"/>
    <w:rsid w:val="000C76D7"/>
    <w:rsid w:val="000C77A7"/>
    <w:rsid w:val="000C7883"/>
    <w:rsid w:val="000C7A7C"/>
    <w:rsid w:val="000C7B4C"/>
    <w:rsid w:val="000D0057"/>
    <w:rsid w:val="000D03B6"/>
    <w:rsid w:val="000D07BE"/>
    <w:rsid w:val="000D0845"/>
    <w:rsid w:val="000D0E76"/>
    <w:rsid w:val="000D116B"/>
    <w:rsid w:val="000D15EB"/>
    <w:rsid w:val="000D1733"/>
    <w:rsid w:val="000D19C0"/>
    <w:rsid w:val="000D1AFE"/>
    <w:rsid w:val="000D2A8B"/>
    <w:rsid w:val="000D2C58"/>
    <w:rsid w:val="000D2CC9"/>
    <w:rsid w:val="000D2E7F"/>
    <w:rsid w:val="000D3273"/>
    <w:rsid w:val="000D3305"/>
    <w:rsid w:val="000D33C1"/>
    <w:rsid w:val="000D3477"/>
    <w:rsid w:val="000D3606"/>
    <w:rsid w:val="000D3A3E"/>
    <w:rsid w:val="000D3AB1"/>
    <w:rsid w:val="000D4E2B"/>
    <w:rsid w:val="000D4E78"/>
    <w:rsid w:val="000D50AD"/>
    <w:rsid w:val="000D562C"/>
    <w:rsid w:val="000D5989"/>
    <w:rsid w:val="000D5B38"/>
    <w:rsid w:val="000D5B62"/>
    <w:rsid w:val="000D5C51"/>
    <w:rsid w:val="000D5FD5"/>
    <w:rsid w:val="000D62C9"/>
    <w:rsid w:val="000D6436"/>
    <w:rsid w:val="000D6651"/>
    <w:rsid w:val="000D6654"/>
    <w:rsid w:val="000D66D2"/>
    <w:rsid w:val="000D7058"/>
    <w:rsid w:val="000D7B3B"/>
    <w:rsid w:val="000E007E"/>
    <w:rsid w:val="000E03C3"/>
    <w:rsid w:val="000E0A03"/>
    <w:rsid w:val="000E1677"/>
    <w:rsid w:val="000E18B1"/>
    <w:rsid w:val="000E286D"/>
    <w:rsid w:val="000E379B"/>
    <w:rsid w:val="000E3F1E"/>
    <w:rsid w:val="000E452D"/>
    <w:rsid w:val="000E45AA"/>
    <w:rsid w:val="000E4713"/>
    <w:rsid w:val="000E490A"/>
    <w:rsid w:val="000E4926"/>
    <w:rsid w:val="000E4ADD"/>
    <w:rsid w:val="000E4D60"/>
    <w:rsid w:val="000E4D9B"/>
    <w:rsid w:val="000E53BE"/>
    <w:rsid w:val="000E5462"/>
    <w:rsid w:val="000E5786"/>
    <w:rsid w:val="000E5A2B"/>
    <w:rsid w:val="000E5AE1"/>
    <w:rsid w:val="000E5D17"/>
    <w:rsid w:val="000E5D80"/>
    <w:rsid w:val="000E6008"/>
    <w:rsid w:val="000E66FB"/>
    <w:rsid w:val="000E6844"/>
    <w:rsid w:val="000E692D"/>
    <w:rsid w:val="000E6FEB"/>
    <w:rsid w:val="000E7150"/>
    <w:rsid w:val="000E716C"/>
    <w:rsid w:val="000E73AC"/>
    <w:rsid w:val="000E73F8"/>
    <w:rsid w:val="000E74C9"/>
    <w:rsid w:val="000E75E0"/>
    <w:rsid w:val="000E7E03"/>
    <w:rsid w:val="000E7E7B"/>
    <w:rsid w:val="000F021F"/>
    <w:rsid w:val="000F0604"/>
    <w:rsid w:val="000F0614"/>
    <w:rsid w:val="000F068A"/>
    <w:rsid w:val="000F0F2E"/>
    <w:rsid w:val="000F1020"/>
    <w:rsid w:val="000F11D9"/>
    <w:rsid w:val="000F15D0"/>
    <w:rsid w:val="000F19BB"/>
    <w:rsid w:val="000F2175"/>
    <w:rsid w:val="000F2224"/>
    <w:rsid w:val="000F2442"/>
    <w:rsid w:val="000F283D"/>
    <w:rsid w:val="000F2A24"/>
    <w:rsid w:val="000F2A5D"/>
    <w:rsid w:val="000F331F"/>
    <w:rsid w:val="000F3DB0"/>
    <w:rsid w:val="000F419F"/>
    <w:rsid w:val="000F469F"/>
    <w:rsid w:val="000F474B"/>
    <w:rsid w:val="000F4E9C"/>
    <w:rsid w:val="000F4FC1"/>
    <w:rsid w:val="000F558A"/>
    <w:rsid w:val="000F57EE"/>
    <w:rsid w:val="000F593F"/>
    <w:rsid w:val="000F5E6A"/>
    <w:rsid w:val="000F631D"/>
    <w:rsid w:val="000F6688"/>
    <w:rsid w:val="000F6708"/>
    <w:rsid w:val="000F70AE"/>
    <w:rsid w:val="000F77E8"/>
    <w:rsid w:val="0010009A"/>
    <w:rsid w:val="001007AD"/>
    <w:rsid w:val="001007BE"/>
    <w:rsid w:val="00100B3D"/>
    <w:rsid w:val="00100BDE"/>
    <w:rsid w:val="00100F2D"/>
    <w:rsid w:val="0010137C"/>
    <w:rsid w:val="00101820"/>
    <w:rsid w:val="001018B3"/>
    <w:rsid w:val="001018BA"/>
    <w:rsid w:val="0010197C"/>
    <w:rsid w:val="00101A38"/>
    <w:rsid w:val="00101A47"/>
    <w:rsid w:val="00101EB4"/>
    <w:rsid w:val="001022A3"/>
    <w:rsid w:val="00102A9C"/>
    <w:rsid w:val="00102ACE"/>
    <w:rsid w:val="00102F00"/>
    <w:rsid w:val="0010330C"/>
    <w:rsid w:val="001033DE"/>
    <w:rsid w:val="00103416"/>
    <w:rsid w:val="001035CC"/>
    <w:rsid w:val="001035D6"/>
    <w:rsid w:val="00103695"/>
    <w:rsid w:val="00103806"/>
    <w:rsid w:val="00103C16"/>
    <w:rsid w:val="001046B0"/>
    <w:rsid w:val="00104884"/>
    <w:rsid w:val="00104CE3"/>
    <w:rsid w:val="00105021"/>
    <w:rsid w:val="00105642"/>
    <w:rsid w:val="00105983"/>
    <w:rsid w:val="00105DE4"/>
    <w:rsid w:val="00105F40"/>
    <w:rsid w:val="00105F74"/>
    <w:rsid w:val="00106533"/>
    <w:rsid w:val="0010690F"/>
    <w:rsid w:val="00106CB0"/>
    <w:rsid w:val="00106E6E"/>
    <w:rsid w:val="00106EC8"/>
    <w:rsid w:val="00107168"/>
    <w:rsid w:val="00107409"/>
    <w:rsid w:val="001074EE"/>
    <w:rsid w:val="0010771D"/>
    <w:rsid w:val="001077F1"/>
    <w:rsid w:val="00107F2E"/>
    <w:rsid w:val="0011038A"/>
    <w:rsid w:val="001103D4"/>
    <w:rsid w:val="0011040F"/>
    <w:rsid w:val="00110850"/>
    <w:rsid w:val="001108DC"/>
    <w:rsid w:val="0011107A"/>
    <w:rsid w:val="00111174"/>
    <w:rsid w:val="001111D4"/>
    <w:rsid w:val="0011168A"/>
    <w:rsid w:val="00111694"/>
    <w:rsid w:val="00111B13"/>
    <w:rsid w:val="00111F3C"/>
    <w:rsid w:val="001121DF"/>
    <w:rsid w:val="00112377"/>
    <w:rsid w:val="00112CA2"/>
    <w:rsid w:val="00112EA1"/>
    <w:rsid w:val="00112EF4"/>
    <w:rsid w:val="0011309C"/>
    <w:rsid w:val="001133FA"/>
    <w:rsid w:val="00113AB1"/>
    <w:rsid w:val="00113C40"/>
    <w:rsid w:val="00114A9A"/>
    <w:rsid w:val="00114DF8"/>
    <w:rsid w:val="00115793"/>
    <w:rsid w:val="001159A2"/>
    <w:rsid w:val="001159B9"/>
    <w:rsid w:val="00115FA4"/>
    <w:rsid w:val="00115FD4"/>
    <w:rsid w:val="00115FE9"/>
    <w:rsid w:val="0011609A"/>
    <w:rsid w:val="00116B5F"/>
    <w:rsid w:val="00116F6C"/>
    <w:rsid w:val="00117169"/>
    <w:rsid w:val="00117284"/>
    <w:rsid w:val="001174B3"/>
    <w:rsid w:val="00117822"/>
    <w:rsid w:val="00117CB6"/>
    <w:rsid w:val="00120263"/>
    <w:rsid w:val="00120CC2"/>
    <w:rsid w:val="00121655"/>
    <w:rsid w:val="001219DA"/>
    <w:rsid w:val="001219F4"/>
    <w:rsid w:val="0012207A"/>
    <w:rsid w:val="0012243F"/>
    <w:rsid w:val="0012273B"/>
    <w:rsid w:val="001227E3"/>
    <w:rsid w:val="00122833"/>
    <w:rsid w:val="00122900"/>
    <w:rsid w:val="00122AAB"/>
    <w:rsid w:val="00122BD4"/>
    <w:rsid w:val="0012305F"/>
    <w:rsid w:val="001230FF"/>
    <w:rsid w:val="0012311A"/>
    <w:rsid w:val="0012319C"/>
    <w:rsid w:val="00123388"/>
    <w:rsid w:val="00123C83"/>
    <w:rsid w:val="00123D0B"/>
    <w:rsid w:val="0012453E"/>
    <w:rsid w:val="001251A1"/>
    <w:rsid w:val="001251B2"/>
    <w:rsid w:val="001254F3"/>
    <w:rsid w:val="0012551A"/>
    <w:rsid w:val="001268CC"/>
    <w:rsid w:val="00126DD4"/>
    <w:rsid w:val="00126F13"/>
    <w:rsid w:val="001272AA"/>
    <w:rsid w:val="001276F8"/>
    <w:rsid w:val="00127714"/>
    <w:rsid w:val="00127C63"/>
    <w:rsid w:val="00127EC3"/>
    <w:rsid w:val="00127FC9"/>
    <w:rsid w:val="00130CE3"/>
    <w:rsid w:val="001315DA"/>
    <w:rsid w:val="00131746"/>
    <w:rsid w:val="00131E60"/>
    <w:rsid w:val="00132072"/>
    <w:rsid w:val="001322A9"/>
    <w:rsid w:val="00132930"/>
    <w:rsid w:val="00132C48"/>
    <w:rsid w:val="00132D18"/>
    <w:rsid w:val="00132E33"/>
    <w:rsid w:val="00133054"/>
    <w:rsid w:val="00133B74"/>
    <w:rsid w:val="00133CC0"/>
    <w:rsid w:val="00134878"/>
    <w:rsid w:val="0013495C"/>
    <w:rsid w:val="00135637"/>
    <w:rsid w:val="00135739"/>
    <w:rsid w:val="001361DF"/>
    <w:rsid w:val="0013625C"/>
    <w:rsid w:val="001362F5"/>
    <w:rsid w:val="0013638A"/>
    <w:rsid w:val="00136484"/>
    <w:rsid w:val="0013653C"/>
    <w:rsid w:val="00136545"/>
    <w:rsid w:val="00136735"/>
    <w:rsid w:val="00136B07"/>
    <w:rsid w:val="00136FE5"/>
    <w:rsid w:val="001372D9"/>
    <w:rsid w:val="001400E8"/>
    <w:rsid w:val="0014032D"/>
    <w:rsid w:val="0014040D"/>
    <w:rsid w:val="00140764"/>
    <w:rsid w:val="0014091B"/>
    <w:rsid w:val="00140AA7"/>
    <w:rsid w:val="00140AB8"/>
    <w:rsid w:val="00140EA7"/>
    <w:rsid w:val="0014108F"/>
    <w:rsid w:val="001410DF"/>
    <w:rsid w:val="001411CB"/>
    <w:rsid w:val="001411E7"/>
    <w:rsid w:val="001416F5"/>
    <w:rsid w:val="0014187F"/>
    <w:rsid w:val="00141C37"/>
    <w:rsid w:val="00141F01"/>
    <w:rsid w:val="0014277F"/>
    <w:rsid w:val="00142BE1"/>
    <w:rsid w:val="00142BF6"/>
    <w:rsid w:val="00142C0A"/>
    <w:rsid w:val="00142CB6"/>
    <w:rsid w:val="00143032"/>
    <w:rsid w:val="0014349C"/>
    <w:rsid w:val="00143955"/>
    <w:rsid w:val="001439D8"/>
    <w:rsid w:val="00143CF1"/>
    <w:rsid w:val="00144130"/>
    <w:rsid w:val="001441F2"/>
    <w:rsid w:val="00144A26"/>
    <w:rsid w:val="00144DB3"/>
    <w:rsid w:val="00144E16"/>
    <w:rsid w:val="00144F29"/>
    <w:rsid w:val="00144F99"/>
    <w:rsid w:val="001453D8"/>
    <w:rsid w:val="00145937"/>
    <w:rsid w:val="00145B15"/>
    <w:rsid w:val="001463D9"/>
    <w:rsid w:val="001465F8"/>
    <w:rsid w:val="0014660A"/>
    <w:rsid w:val="00146A15"/>
    <w:rsid w:val="00146A47"/>
    <w:rsid w:val="00146AE3"/>
    <w:rsid w:val="00146B9D"/>
    <w:rsid w:val="00146DBD"/>
    <w:rsid w:val="00147344"/>
    <w:rsid w:val="001477C8"/>
    <w:rsid w:val="00147D77"/>
    <w:rsid w:val="001504D2"/>
    <w:rsid w:val="001509A4"/>
    <w:rsid w:val="00150D07"/>
    <w:rsid w:val="001519E3"/>
    <w:rsid w:val="0015223F"/>
    <w:rsid w:val="0015236F"/>
    <w:rsid w:val="00152D54"/>
    <w:rsid w:val="00153000"/>
    <w:rsid w:val="0015349B"/>
    <w:rsid w:val="00153CCE"/>
    <w:rsid w:val="0015506C"/>
    <w:rsid w:val="0015553B"/>
    <w:rsid w:val="00155712"/>
    <w:rsid w:val="00155B81"/>
    <w:rsid w:val="00155BD0"/>
    <w:rsid w:val="00155DDC"/>
    <w:rsid w:val="00155F18"/>
    <w:rsid w:val="001561BF"/>
    <w:rsid w:val="0015658A"/>
    <w:rsid w:val="0015665B"/>
    <w:rsid w:val="00156A6D"/>
    <w:rsid w:val="001571A3"/>
    <w:rsid w:val="00157252"/>
    <w:rsid w:val="001608A7"/>
    <w:rsid w:val="0016195E"/>
    <w:rsid w:val="00161A2D"/>
    <w:rsid w:val="001620EE"/>
    <w:rsid w:val="0016230A"/>
    <w:rsid w:val="001629A2"/>
    <w:rsid w:val="00162AF2"/>
    <w:rsid w:val="00163383"/>
    <w:rsid w:val="001633AC"/>
    <w:rsid w:val="00163678"/>
    <w:rsid w:val="001636D4"/>
    <w:rsid w:val="00163EB3"/>
    <w:rsid w:val="00163FF7"/>
    <w:rsid w:val="00164185"/>
    <w:rsid w:val="00164673"/>
    <w:rsid w:val="00164CEB"/>
    <w:rsid w:val="00165005"/>
    <w:rsid w:val="001653C5"/>
    <w:rsid w:val="00165D55"/>
    <w:rsid w:val="00166109"/>
    <w:rsid w:val="001669C3"/>
    <w:rsid w:val="00166AD0"/>
    <w:rsid w:val="00166C8B"/>
    <w:rsid w:val="00166F10"/>
    <w:rsid w:val="001672F8"/>
    <w:rsid w:val="0016786D"/>
    <w:rsid w:val="001678F3"/>
    <w:rsid w:val="00167DB6"/>
    <w:rsid w:val="0017044F"/>
    <w:rsid w:val="0017097E"/>
    <w:rsid w:val="00170B5C"/>
    <w:rsid w:val="00170E3E"/>
    <w:rsid w:val="00170F66"/>
    <w:rsid w:val="001711BD"/>
    <w:rsid w:val="00171738"/>
    <w:rsid w:val="0017178A"/>
    <w:rsid w:val="0017192A"/>
    <w:rsid w:val="00171D7F"/>
    <w:rsid w:val="00171FD6"/>
    <w:rsid w:val="00172264"/>
    <w:rsid w:val="0017274F"/>
    <w:rsid w:val="00172971"/>
    <w:rsid w:val="00172CF8"/>
    <w:rsid w:val="00172ECC"/>
    <w:rsid w:val="00173431"/>
    <w:rsid w:val="001734F2"/>
    <w:rsid w:val="00173566"/>
    <w:rsid w:val="001735D5"/>
    <w:rsid w:val="00173B04"/>
    <w:rsid w:val="00173B1C"/>
    <w:rsid w:val="00173F5B"/>
    <w:rsid w:val="0017429B"/>
    <w:rsid w:val="00174507"/>
    <w:rsid w:val="0017452B"/>
    <w:rsid w:val="001751D4"/>
    <w:rsid w:val="00175684"/>
    <w:rsid w:val="001765A5"/>
    <w:rsid w:val="00176E34"/>
    <w:rsid w:val="001772A6"/>
    <w:rsid w:val="0017738A"/>
    <w:rsid w:val="00177547"/>
    <w:rsid w:val="001813D5"/>
    <w:rsid w:val="0018146E"/>
    <w:rsid w:val="00181779"/>
    <w:rsid w:val="00181D7C"/>
    <w:rsid w:val="00181EFC"/>
    <w:rsid w:val="00182623"/>
    <w:rsid w:val="001828EB"/>
    <w:rsid w:val="00183B82"/>
    <w:rsid w:val="00183D8C"/>
    <w:rsid w:val="00183DE8"/>
    <w:rsid w:val="00183EF1"/>
    <w:rsid w:val="00184164"/>
    <w:rsid w:val="001845BE"/>
    <w:rsid w:val="001846C4"/>
    <w:rsid w:val="0018492C"/>
    <w:rsid w:val="00184A32"/>
    <w:rsid w:val="00184B7A"/>
    <w:rsid w:val="00184DC2"/>
    <w:rsid w:val="00184DF9"/>
    <w:rsid w:val="0018508A"/>
    <w:rsid w:val="00185462"/>
    <w:rsid w:val="001854FE"/>
    <w:rsid w:val="00185E72"/>
    <w:rsid w:val="00186011"/>
    <w:rsid w:val="0018660D"/>
    <w:rsid w:val="001869EB"/>
    <w:rsid w:val="001876AF"/>
    <w:rsid w:val="00187BB6"/>
    <w:rsid w:val="00187BE9"/>
    <w:rsid w:val="00187CE5"/>
    <w:rsid w:val="00187FCE"/>
    <w:rsid w:val="00190795"/>
    <w:rsid w:val="00190AC0"/>
    <w:rsid w:val="00191140"/>
    <w:rsid w:val="0019131B"/>
    <w:rsid w:val="0019175D"/>
    <w:rsid w:val="0019199B"/>
    <w:rsid w:val="00191A40"/>
    <w:rsid w:val="00191ADC"/>
    <w:rsid w:val="00191E30"/>
    <w:rsid w:val="00192226"/>
    <w:rsid w:val="00192628"/>
    <w:rsid w:val="00192B4C"/>
    <w:rsid w:val="00193462"/>
    <w:rsid w:val="00193CF3"/>
    <w:rsid w:val="00193EFA"/>
    <w:rsid w:val="001947D7"/>
    <w:rsid w:val="00194BA6"/>
    <w:rsid w:val="00194D2B"/>
    <w:rsid w:val="001951CD"/>
    <w:rsid w:val="001951E1"/>
    <w:rsid w:val="0019575B"/>
    <w:rsid w:val="00195BA6"/>
    <w:rsid w:val="0019619B"/>
    <w:rsid w:val="00196237"/>
    <w:rsid w:val="001968B9"/>
    <w:rsid w:val="00196B15"/>
    <w:rsid w:val="00196B3D"/>
    <w:rsid w:val="00196C69"/>
    <w:rsid w:val="00196FB5"/>
    <w:rsid w:val="00197419"/>
    <w:rsid w:val="0019747D"/>
    <w:rsid w:val="001A05F0"/>
    <w:rsid w:val="001A0C8E"/>
    <w:rsid w:val="001A13AF"/>
    <w:rsid w:val="001A1571"/>
    <w:rsid w:val="001A1CC2"/>
    <w:rsid w:val="001A28B4"/>
    <w:rsid w:val="001A2B84"/>
    <w:rsid w:val="001A2DAB"/>
    <w:rsid w:val="001A2E07"/>
    <w:rsid w:val="001A2EAF"/>
    <w:rsid w:val="001A391A"/>
    <w:rsid w:val="001A413B"/>
    <w:rsid w:val="001A432A"/>
    <w:rsid w:val="001A43A4"/>
    <w:rsid w:val="001A4BF6"/>
    <w:rsid w:val="001A4C31"/>
    <w:rsid w:val="001A507A"/>
    <w:rsid w:val="001A5122"/>
    <w:rsid w:val="001A554B"/>
    <w:rsid w:val="001A575E"/>
    <w:rsid w:val="001A5861"/>
    <w:rsid w:val="001A5F7F"/>
    <w:rsid w:val="001A627B"/>
    <w:rsid w:val="001A645E"/>
    <w:rsid w:val="001A6757"/>
    <w:rsid w:val="001A7029"/>
    <w:rsid w:val="001A73AF"/>
    <w:rsid w:val="001A74D4"/>
    <w:rsid w:val="001A7526"/>
    <w:rsid w:val="001A75BB"/>
    <w:rsid w:val="001A78A0"/>
    <w:rsid w:val="001A79BD"/>
    <w:rsid w:val="001A79F4"/>
    <w:rsid w:val="001A7C34"/>
    <w:rsid w:val="001A7C84"/>
    <w:rsid w:val="001B00E0"/>
    <w:rsid w:val="001B0140"/>
    <w:rsid w:val="001B06A2"/>
    <w:rsid w:val="001B0987"/>
    <w:rsid w:val="001B0B95"/>
    <w:rsid w:val="001B0C4D"/>
    <w:rsid w:val="001B0D87"/>
    <w:rsid w:val="001B0FD2"/>
    <w:rsid w:val="001B130C"/>
    <w:rsid w:val="001B1408"/>
    <w:rsid w:val="001B1419"/>
    <w:rsid w:val="001B17DE"/>
    <w:rsid w:val="001B261B"/>
    <w:rsid w:val="001B2CBE"/>
    <w:rsid w:val="001B3B0F"/>
    <w:rsid w:val="001B3F0B"/>
    <w:rsid w:val="001B4550"/>
    <w:rsid w:val="001B4C80"/>
    <w:rsid w:val="001B56BB"/>
    <w:rsid w:val="001B5706"/>
    <w:rsid w:val="001B5D4B"/>
    <w:rsid w:val="001B62C9"/>
    <w:rsid w:val="001B62F2"/>
    <w:rsid w:val="001B6892"/>
    <w:rsid w:val="001B72B9"/>
    <w:rsid w:val="001B7303"/>
    <w:rsid w:val="001B765B"/>
    <w:rsid w:val="001B7B90"/>
    <w:rsid w:val="001B7D1E"/>
    <w:rsid w:val="001C0208"/>
    <w:rsid w:val="001C03E0"/>
    <w:rsid w:val="001C03F5"/>
    <w:rsid w:val="001C062F"/>
    <w:rsid w:val="001C10B7"/>
    <w:rsid w:val="001C21B0"/>
    <w:rsid w:val="001C23C7"/>
    <w:rsid w:val="001C254C"/>
    <w:rsid w:val="001C2619"/>
    <w:rsid w:val="001C2646"/>
    <w:rsid w:val="001C27E3"/>
    <w:rsid w:val="001C2BD0"/>
    <w:rsid w:val="001C32AB"/>
    <w:rsid w:val="001C3832"/>
    <w:rsid w:val="001C3B4C"/>
    <w:rsid w:val="001C3BD0"/>
    <w:rsid w:val="001C3DA9"/>
    <w:rsid w:val="001C3EE9"/>
    <w:rsid w:val="001C3F02"/>
    <w:rsid w:val="001C4101"/>
    <w:rsid w:val="001C446E"/>
    <w:rsid w:val="001C4B27"/>
    <w:rsid w:val="001C4EE2"/>
    <w:rsid w:val="001C4F1F"/>
    <w:rsid w:val="001C60F7"/>
    <w:rsid w:val="001C655D"/>
    <w:rsid w:val="001C6B4C"/>
    <w:rsid w:val="001C70BD"/>
    <w:rsid w:val="001C734A"/>
    <w:rsid w:val="001C7A1B"/>
    <w:rsid w:val="001C7A26"/>
    <w:rsid w:val="001C7F05"/>
    <w:rsid w:val="001D00C4"/>
    <w:rsid w:val="001D0283"/>
    <w:rsid w:val="001D1718"/>
    <w:rsid w:val="001D1E88"/>
    <w:rsid w:val="001D2AF2"/>
    <w:rsid w:val="001D3201"/>
    <w:rsid w:val="001D32A0"/>
    <w:rsid w:val="001D3578"/>
    <w:rsid w:val="001D39A2"/>
    <w:rsid w:val="001D39EB"/>
    <w:rsid w:val="001D3AF7"/>
    <w:rsid w:val="001D3EFB"/>
    <w:rsid w:val="001D4023"/>
    <w:rsid w:val="001D44A0"/>
    <w:rsid w:val="001D4880"/>
    <w:rsid w:val="001D4BCD"/>
    <w:rsid w:val="001D5045"/>
    <w:rsid w:val="001D50CD"/>
    <w:rsid w:val="001D54FE"/>
    <w:rsid w:val="001D5AAF"/>
    <w:rsid w:val="001D5B4A"/>
    <w:rsid w:val="001D5C4B"/>
    <w:rsid w:val="001D5F87"/>
    <w:rsid w:val="001D5FF9"/>
    <w:rsid w:val="001D63DF"/>
    <w:rsid w:val="001D6740"/>
    <w:rsid w:val="001D77E2"/>
    <w:rsid w:val="001D7A35"/>
    <w:rsid w:val="001D7AA3"/>
    <w:rsid w:val="001D7AEE"/>
    <w:rsid w:val="001E019E"/>
    <w:rsid w:val="001E034F"/>
    <w:rsid w:val="001E042F"/>
    <w:rsid w:val="001E050C"/>
    <w:rsid w:val="001E0AD8"/>
    <w:rsid w:val="001E0D3B"/>
    <w:rsid w:val="001E0DB3"/>
    <w:rsid w:val="001E159F"/>
    <w:rsid w:val="001E1BED"/>
    <w:rsid w:val="001E22FC"/>
    <w:rsid w:val="001E2504"/>
    <w:rsid w:val="001E2588"/>
    <w:rsid w:val="001E25EE"/>
    <w:rsid w:val="001E360B"/>
    <w:rsid w:val="001E36E1"/>
    <w:rsid w:val="001E3936"/>
    <w:rsid w:val="001E3E53"/>
    <w:rsid w:val="001E405A"/>
    <w:rsid w:val="001E4551"/>
    <w:rsid w:val="001E455F"/>
    <w:rsid w:val="001E46A4"/>
    <w:rsid w:val="001E4CAC"/>
    <w:rsid w:val="001E4D0A"/>
    <w:rsid w:val="001E5552"/>
    <w:rsid w:val="001E5D67"/>
    <w:rsid w:val="001E5E25"/>
    <w:rsid w:val="001E6258"/>
    <w:rsid w:val="001E628A"/>
    <w:rsid w:val="001E62BC"/>
    <w:rsid w:val="001E6640"/>
    <w:rsid w:val="001E67BD"/>
    <w:rsid w:val="001E689C"/>
    <w:rsid w:val="001E6CC7"/>
    <w:rsid w:val="001E6DA7"/>
    <w:rsid w:val="001E7569"/>
    <w:rsid w:val="001E7D8B"/>
    <w:rsid w:val="001F000D"/>
    <w:rsid w:val="001F0324"/>
    <w:rsid w:val="001F0405"/>
    <w:rsid w:val="001F04A8"/>
    <w:rsid w:val="001F0B44"/>
    <w:rsid w:val="001F1023"/>
    <w:rsid w:val="001F107D"/>
    <w:rsid w:val="001F12E1"/>
    <w:rsid w:val="001F1CAF"/>
    <w:rsid w:val="001F2228"/>
    <w:rsid w:val="001F2A30"/>
    <w:rsid w:val="001F2B57"/>
    <w:rsid w:val="001F2F6E"/>
    <w:rsid w:val="001F359E"/>
    <w:rsid w:val="001F392C"/>
    <w:rsid w:val="001F3BC7"/>
    <w:rsid w:val="001F3DF5"/>
    <w:rsid w:val="001F3E13"/>
    <w:rsid w:val="001F4F58"/>
    <w:rsid w:val="001F5243"/>
    <w:rsid w:val="001F52C6"/>
    <w:rsid w:val="001F5388"/>
    <w:rsid w:val="001F53BA"/>
    <w:rsid w:val="001F5758"/>
    <w:rsid w:val="001F5918"/>
    <w:rsid w:val="001F59B5"/>
    <w:rsid w:val="001F5B71"/>
    <w:rsid w:val="001F621C"/>
    <w:rsid w:val="001F667B"/>
    <w:rsid w:val="001F6DE3"/>
    <w:rsid w:val="001F6DFA"/>
    <w:rsid w:val="001F6EC1"/>
    <w:rsid w:val="001F7674"/>
    <w:rsid w:val="001F7901"/>
    <w:rsid w:val="001F7958"/>
    <w:rsid w:val="001F7D3F"/>
    <w:rsid w:val="002002B2"/>
    <w:rsid w:val="00200595"/>
    <w:rsid w:val="002008BD"/>
    <w:rsid w:val="002015E0"/>
    <w:rsid w:val="00201D64"/>
    <w:rsid w:val="00202324"/>
    <w:rsid w:val="002029AA"/>
    <w:rsid w:val="002036B4"/>
    <w:rsid w:val="0020397A"/>
    <w:rsid w:val="002039E6"/>
    <w:rsid w:val="00203C8F"/>
    <w:rsid w:val="00203ED7"/>
    <w:rsid w:val="00203F73"/>
    <w:rsid w:val="002040BC"/>
    <w:rsid w:val="002043EF"/>
    <w:rsid w:val="0020477F"/>
    <w:rsid w:val="002047C7"/>
    <w:rsid w:val="002048C1"/>
    <w:rsid w:val="00204D6E"/>
    <w:rsid w:val="00204FD4"/>
    <w:rsid w:val="00205388"/>
    <w:rsid w:val="002054D6"/>
    <w:rsid w:val="002056A7"/>
    <w:rsid w:val="002056AB"/>
    <w:rsid w:val="00205949"/>
    <w:rsid w:val="00205E56"/>
    <w:rsid w:val="0020601B"/>
    <w:rsid w:val="002062C2"/>
    <w:rsid w:val="00206574"/>
    <w:rsid w:val="00206867"/>
    <w:rsid w:val="002069F3"/>
    <w:rsid w:val="00206AF8"/>
    <w:rsid w:val="00206D90"/>
    <w:rsid w:val="00206E24"/>
    <w:rsid w:val="002071EF"/>
    <w:rsid w:val="002072FF"/>
    <w:rsid w:val="00207594"/>
    <w:rsid w:val="00207CB1"/>
    <w:rsid w:val="00207D0E"/>
    <w:rsid w:val="00207EC0"/>
    <w:rsid w:val="00210003"/>
    <w:rsid w:val="00210398"/>
    <w:rsid w:val="0021055E"/>
    <w:rsid w:val="002106ED"/>
    <w:rsid w:val="00210925"/>
    <w:rsid w:val="002119B0"/>
    <w:rsid w:val="00211DC3"/>
    <w:rsid w:val="00212120"/>
    <w:rsid w:val="002124C3"/>
    <w:rsid w:val="002129EC"/>
    <w:rsid w:val="00212B84"/>
    <w:rsid w:val="00212BC3"/>
    <w:rsid w:val="002131C5"/>
    <w:rsid w:val="0021373E"/>
    <w:rsid w:val="00213746"/>
    <w:rsid w:val="00213895"/>
    <w:rsid w:val="002139CB"/>
    <w:rsid w:val="00213E3F"/>
    <w:rsid w:val="002140BD"/>
    <w:rsid w:val="0021447B"/>
    <w:rsid w:val="0021470F"/>
    <w:rsid w:val="002148AC"/>
    <w:rsid w:val="00214AF7"/>
    <w:rsid w:val="00214F62"/>
    <w:rsid w:val="00215154"/>
    <w:rsid w:val="0021533E"/>
    <w:rsid w:val="00215618"/>
    <w:rsid w:val="00215B48"/>
    <w:rsid w:val="00215D56"/>
    <w:rsid w:val="00216469"/>
    <w:rsid w:val="00216A51"/>
    <w:rsid w:val="00216E8E"/>
    <w:rsid w:val="00216EB4"/>
    <w:rsid w:val="00216FBB"/>
    <w:rsid w:val="00217565"/>
    <w:rsid w:val="00217FAB"/>
    <w:rsid w:val="00217FCF"/>
    <w:rsid w:val="002201B8"/>
    <w:rsid w:val="0022087B"/>
    <w:rsid w:val="0022094E"/>
    <w:rsid w:val="0022099C"/>
    <w:rsid w:val="00221003"/>
    <w:rsid w:val="0022103F"/>
    <w:rsid w:val="0022109C"/>
    <w:rsid w:val="00221193"/>
    <w:rsid w:val="0022228E"/>
    <w:rsid w:val="00222C19"/>
    <w:rsid w:val="00223013"/>
    <w:rsid w:val="00223185"/>
    <w:rsid w:val="0022378E"/>
    <w:rsid w:val="00223A13"/>
    <w:rsid w:val="00223D69"/>
    <w:rsid w:val="00224672"/>
    <w:rsid w:val="002247F7"/>
    <w:rsid w:val="002251DD"/>
    <w:rsid w:val="002255B6"/>
    <w:rsid w:val="00226052"/>
    <w:rsid w:val="0022677E"/>
    <w:rsid w:val="002273B9"/>
    <w:rsid w:val="002273F9"/>
    <w:rsid w:val="00227431"/>
    <w:rsid w:val="00230385"/>
    <w:rsid w:val="0023046F"/>
    <w:rsid w:val="0023080D"/>
    <w:rsid w:val="0023102C"/>
    <w:rsid w:val="00231209"/>
    <w:rsid w:val="0023156A"/>
    <w:rsid w:val="00231949"/>
    <w:rsid w:val="002319C8"/>
    <w:rsid w:val="002324E9"/>
    <w:rsid w:val="002326FD"/>
    <w:rsid w:val="00232AB2"/>
    <w:rsid w:val="00232BA4"/>
    <w:rsid w:val="00232EB2"/>
    <w:rsid w:val="00233202"/>
    <w:rsid w:val="00233A5F"/>
    <w:rsid w:val="00233CAB"/>
    <w:rsid w:val="00233DA6"/>
    <w:rsid w:val="002340B6"/>
    <w:rsid w:val="00234676"/>
    <w:rsid w:val="00234B84"/>
    <w:rsid w:val="00234D39"/>
    <w:rsid w:val="0023508E"/>
    <w:rsid w:val="00235B68"/>
    <w:rsid w:val="00235B6F"/>
    <w:rsid w:val="00235B9E"/>
    <w:rsid w:val="002362AD"/>
    <w:rsid w:val="00236D17"/>
    <w:rsid w:val="00236D79"/>
    <w:rsid w:val="00237B5C"/>
    <w:rsid w:val="00240302"/>
    <w:rsid w:val="00240B08"/>
    <w:rsid w:val="00240F96"/>
    <w:rsid w:val="0024147C"/>
    <w:rsid w:val="002415B2"/>
    <w:rsid w:val="0024191A"/>
    <w:rsid w:val="00241B58"/>
    <w:rsid w:val="00241CA3"/>
    <w:rsid w:val="00241E20"/>
    <w:rsid w:val="00241F45"/>
    <w:rsid w:val="00241FDC"/>
    <w:rsid w:val="002425D2"/>
    <w:rsid w:val="00242C2D"/>
    <w:rsid w:val="00242D7F"/>
    <w:rsid w:val="002434FE"/>
    <w:rsid w:val="002436E0"/>
    <w:rsid w:val="00243D26"/>
    <w:rsid w:val="00243F35"/>
    <w:rsid w:val="0024438B"/>
    <w:rsid w:val="00244516"/>
    <w:rsid w:val="00244DD2"/>
    <w:rsid w:val="00244F81"/>
    <w:rsid w:val="0024565A"/>
    <w:rsid w:val="0024572C"/>
    <w:rsid w:val="002457DF"/>
    <w:rsid w:val="00245ED1"/>
    <w:rsid w:val="0024684E"/>
    <w:rsid w:val="00246B65"/>
    <w:rsid w:val="00246C43"/>
    <w:rsid w:val="00246DEF"/>
    <w:rsid w:val="00247155"/>
    <w:rsid w:val="00247353"/>
    <w:rsid w:val="00247892"/>
    <w:rsid w:val="00247E27"/>
    <w:rsid w:val="0025005C"/>
    <w:rsid w:val="002503FC"/>
    <w:rsid w:val="002504ED"/>
    <w:rsid w:val="00250A85"/>
    <w:rsid w:val="00250AA5"/>
    <w:rsid w:val="00250F75"/>
    <w:rsid w:val="0025126B"/>
    <w:rsid w:val="00251AAA"/>
    <w:rsid w:val="00251C4E"/>
    <w:rsid w:val="00251EA0"/>
    <w:rsid w:val="00252048"/>
    <w:rsid w:val="002521F8"/>
    <w:rsid w:val="00252509"/>
    <w:rsid w:val="002526A0"/>
    <w:rsid w:val="00252824"/>
    <w:rsid w:val="00252918"/>
    <w:rsid w:val="00252EB3"/>
    <w:rsid w:val="00253104"/>
    <w:rsid w:val="002531E9"/>
    <w:rsid w:val="002533DE"/>
    <w:rsid w:val="00253759"/>
    <w:rsid w:val="002538CE"/>
    <w:rsid w:val="002539BB"/>
    <w:rsid w:val="00253A5B"/>
    <w:rsid w:val="00253CDC"/>
    <w:rsid w:val="00254074"/>
    <w:rsid w:val="002540E5"/>
    <w:rsid w:val="002541AE"/>
    <w:rsid w:val="0025470D"/>
    <w:rsid w:val="00254836"/>
    <w:rsid w:val="0025495E"/>
    <w:rsid w:val="00255409"/>
    <w:rsid w:val="002555DB"/>
    <w:rsid w:val="00255A27"/>
    <w:rsid w:val="00255E14"/>
    <w:rsid w:val="0025605E"/>
    <w:rsid w:val="0025617B"/>
    <w:rsid w:val="00256749"/>
    <w:rsid w:val="00257549"/>
    <w:rsid w:val="00257847"/>
    <w:rsid w:val="00257C7B"/>
    <w:rsid w:val="002600B6"/>
    <w:rsid w:val="00260B78"/>
    <w:rsid w:val="00260E7E"/>
    <w:rsid w:val="00260EAD"/>
    <w:rsid w:val="0026141A"/>
    <w:rsid w:val="00261553"/>
    <w:rsid w:val="00262248"/>
    <w:rsid w:val="00262D15"/>
    <w:rsid w:val="00262F0C"/>
    <w:rsid w:val="00262FB4"/>
    <w:rsid w:val="0026312E"/>
    <w:rsid w:val="00263600"/>
    <w:rsid w:val="00263772"/>
    <w:rsid w:val="00263F5B"/>
    <w:rsid w:val="00263F70"/>
    <w:rsid w:val="0026405F"/>
    <w:rsid w:val="002644BC"/>
    <w:rsid w:val="0026488F"/>
    <w:rsid w:val="00264AA9"/>
    <w:rsid w:val="00264D0F"/>
    <w:rsid w:val="0026546A"/>
    <w:rsid w:val="002655DB"/>
    <w:rsid w:val="002659A7"/>
    <w:rsid w:val="00266023"/>
    <w:rsid w:val="002664F6"/>
    <w:rsid w:val="00266904"/>
    <w:rsid w:val="00267059"/>
    <w:rsid w:val="002671D5"/>
    <w:rsid w:val="00267AB1"/>
    <w:rsid w:val="00267BD5"/>
    <w:rsid w:val="00267F7C"/>
    <w:rsid w:val="0027009D"/>
    <w:rsid w:val="00270266"/>
    <w:rsid w:val="00270309"/>
    <w:rsid w:val="002703B3"/>
    <w:rsid w:val="002708AF"/>
    <w:rsid w:val="00271034"/>
    <w:rsid w:val="0027112F"/>
    <w:rsid w:val="0027113F"/>
    <w:rsid w:val="002712EF"/>
    <w:rsid w:val="002712FA"/>
    <w:rsid w:val="002715A8"/>
    <w:rsid w:val="0027190B"/>
    <w:rsid w:val="00271BD6"/>
    <w:rsid w:val="00271C82"/>
    <w:rsid w:val="00272215"/>
    <w:rsid w:val="002722E0"/>
    <w:rsid w:val="002722EE"/>
    <w:rsid w:val="0027252B"/>
    <w:rsid w:val="002725A3"/>
    <w:rsid w:val="00272C52"/>
    <w:rsid w:val="0027318A"/>
    <w:rsid w:val="0027337B"/>
    <w:rsid w:val="002734D2"/>
    <w:rsid w:val="0027372B"/>
    <w:rsid w:val="00273C4F"/>
    <w:rsid w:val="00273F89"/>
    <w:rsid w:val="00274141"/>
    <w:rsid w:val="002741FE"/>
    <w:rsid w:val="002748DE"/>
    <w:rsid w:val="00274C6F"/>
    <w:rsid w:val="00274D98"/>
    <w:rsid w:val="00274FC4"/>
    <w:rsid w:val="002750D6"/>
    <w:rsid w:val="0027641E"/>
    <w:rsid w:val="00276717"/>
    <w:rsid w:val="00276ACB"/>
    <w:rsid w:val="00276CF6"/>
    <w:rsid w:val="00277297"/>
    <w:rsid w:val="0027736A"/>
    <w:rsid w:val="00277381"/>
    <w:rsid w:val="00277494"/>
    <w:rsid w:val="0027762B"/>
    <w:rsid w:val="0028024E"/>
    <w:rsid w:val="00280338"/>
    <w:rsid w:val="0028059F"/>
    <w:rsid w:val="002807F6"/>
    <w:rsid w:val="00280890"/>
    <w:rsid w:val="00280ECB"/>
    <w:rsid w:val="00280ECC"/>
    <w:rsid w:val="00280FBC"/>
    <w:rsid w:val="002810C8"/>
    <w:rsid w:val="00281117"/>
    <w:rsid w:val="002818F5"/>
    <w:rsid w:val="00281DE1"/>
    <w:rsid w:val="00281DE6"/>
    <w:rsid w:val="00281F19"/>
    <w:rsid w:val="00282069"/>
    <w:rsid w:val="00282682"/>
    <w:rsid w:val="002830D2"/>
    <w:rsid w:val="0028326B"/>
    <w:rsid w:val="00283F92"/>
    <w:rsid w:val="00283FC4"/>
    <w:rsid w:val="00284173"/>
    <w:rsid w:val="002847D1"/>
    <w:rsid w:val="00284908"/>
    <w:rsid w:val="00284F8A"/>
    <w:rsid w:val="002850C3"/>
    <w:rsid w:val="00285569"/>
    <w:rsid w:val="002858A6"/>
    <w:rsid w:val="00286031"/>
    <w:rsid w:val="002864A6"/>
    <w:rsid w:val="0028681B"/>
    <w:rsid w:val="00286C16"/>
    <w:rsid w:val="00286F40"/>
    <w:rsid w:val="00287033"/>
    <w:rsid w:val="00287418"/>
    <w:rsid w:val="0028752D"/>
    <w:rsid w:val="00287542"/>
    <w:rsid w:val="00287728"/>
    <w:rsid w:val="00287A33"/>
    <w:rsid w:val="00290204"/>
    <w:rsid w:val="0029039D"/>
    <w:rsid w:val="0029096B"/>
    <w:rsid w:val="00290A8D"/>
    <w:rsid w:val="002910FC"/>
    <w:rsid w:val="002916A5"/>
    <w:rsid w:val="00291D00"/>
    <w:rsid w:val="00292250"/>
    <w:rsid w:val="00292361"/>
    <w:rsid w:val="0029246D"/>
    <w:rsid w:val="0029267D"/>
    <w:rsid w:val="00292731"/>
    <w:rsid w:val="00292815"/>
    <w:rsid w:val="00292964"/>
    <w:rsid w:val="00292AC3"/>
    <w:rsid w:val="002930F5"/>
    <w:rsid w:val="00293DF2"/>
    <w:rsid w:val="00294156"/>
    <w:rsid w:val="002943AA"/>
    <w:rsid w:val="00294584"/>
    <w:rsid w:val="00294C8D"/>
    <w:rsid w:val="00294E51"/>
    <w:rsid w:val="00294E6D"/>
    <w:rsid w:val="00294EFE"/>
    <w:rsid w:val="002950DC"/>
    <w:rsid w:val="00295211"/>
    <w:rsid w:val="00295699"/>
    <w:rsid w:val="00295EEB"/>
    <w:rsid w:val="0029620E"/>
    <w:rsid w:val="00296715"/>
    <w:rsid w:val="0029677C"/>
    <w:rsid w:val="0029683F"/>
    <w:rsid w:val="00296CD5"/>
    <w:rsid w:val="00296E0C"/>
    <w:rsid w:val="00296F61"/>
    <w:rsid w:val="00297441"/>
    <w:rsid w:val="00297A66"/>
    <w:rsid w:val="00297E2E"/>
    <w:rsid w:val="00297FD0"/>
    <w:rsid w:val="002A0101"/>
    <w:rsid w:val="002A015C"/>
    <w:rsid w:val="002A0220"/>
    <w:rsid w:val="002A02CD"/>
    <w:rsid w:val="002A0688"/>
    <w:rsid w:val="002A06C5"/>
    <w:rsid w:val="002A0A17"/>
    <w:rsid w:val="002A0FE2"/>
    <w:rsid w:val="002A1956"/>
    <w:rsid w:val="002A1A86"/>
    <w:rsid w:val="002A2059"/>
    <w:rsid w:val="002A2392"/>
    <w:rsid w:val="002A2788"/>
    <w:rsid w:val="002A2CFC"/>
    <w:rsid w:val="002A30D4"/>
    <w:rsid w:val="002A3771"/>
    <w:rsid w:val="002A3D3D"/>
    <w:rsid w:val="002A3F1F"/>
    <w:rsid w:val="002A44A2"/>
    <w:rsid w:val="002A44C7"/>
    <w:rsid w:val="002A44DA"/>
    <w:rsid w:val="002A46D6"/>
    <w:rsid w:val="002A478E"/>
    <w:rsid w:val="002A4AD3"/>
    <w:rsid w:val="002A4B41"/>
    <w:rsid w:val="002A5562"/>
    <w:rsid w:val="002A6655"/>
    <w:rsid w:val="002A6812"/>
    <w:rsid w:val="002A6C52"/>
    <w:rsid w:val="002A7352"/>
    <w:rsid w:val="002A73A5"/>
    <w:rsid w:val="002A7725"/>
    <w:rsid w:val="002B01D0"/>
    <w:rsid w:val="002B0A94"/>
    <w:rsid w:val="002B0CC3"/>
    <w:rsid w:val="002B109B"/>
    <w:rsid w:val="002B11E2"/>
    <w:rsid w:val="002B154E"/>
    <w:rsid w:val="002B1AEE"/>
    <w:rsid w:val="002B1C6C"/>
    <w:rsid w:val="002B1E36"/>
    <w:rsid w:val="002B1F7B"/>
    <w:rsid w:val="002B2153"/>
    <w:rsid w:val="002B2519"/>
    <w:rsid w:val="002B2847"/>
    <w:rsid w:val="002B2CF7"/>
    <w:rsid w:val="002B32BA"/>
    <w:rsid w:val="002B3561"/>
    <w:rsid w:val="002B35AA"/>
    <w:rsid w:val="002B366E"/>
    <w:rsid w:val="002B3E8F"/>
    <w:rsid w:val="002B43FC"/>
    <w:rsid w:val="002B4A57"/>
    <w:rsid w:val="002B4E4A"/>
    <w:rsid w:val="002B52EB"/>
    <w:rsid w:val="002B57C5"/>
    <w:rsid w:val="002B58D8"/>
    <w:rsid w:val="002B5D0D"/>
    <w:rsid w:val="002B5F32"/>
    <w:rsid w:val="002B64FE"/>
    <w:rsid w:val="002B79BF"/>
    <w:rsid w:val="002B7B45"/>
    <w:rsid w:val="002B7BEC"/>
    <w:rsid w:val="002B7EC6"/>
    <w:rsid w:val="002C012F"/>
    <w:rsid w:val="002C0DCE"/>
    <w:rsid w:val="002C0E6E"/>
    <w:rsid w:val="002C10EC"/>
    <w:rsid w:val="002C12B5"/>
    <w:rsid w:val="002C153D"/>
    <w:rsid w:val="002C1B9B"/>
    <w:rsid w:val="002C1BF6"/>
    <w:rsid w:val="002C1F73"/>
    <w:rsid w:val="002C205C"/>
    <w:rsid w:val="002C213D"/>
    <w:rsid w:val="002C2BB7"/>
    <w:rsid w:val="002C2C9F"/>
    <w:rsid w:val="002C2D1A"/>
    <w:rsid w:val="002C2E55"/>
    <w:rsid w:val="002C3206"/>
    <w:rsid w:val="002C326E"/>
    <w:rsid w:val="002C3E48"/>
    <w:rsid w:val="002C45DA"/>
    <w:rsid w:val="002C4E28"/>
    <w:rsid w:val="002C54E4"/>
    <w:rsid w:val="002C597C"/>
    <w:rsid w:val="002C5E4F"/>
    <w:rsid w:val="002C5FF5"/>
    <w:rsid w:val="002C6307"/>
    <w:rsid w:val="002C643F"/>
    <w:rsid w:val="002C6C13"/>
    <w:rsid w:val="002C724A"/>
    <w:rsid w:val="002C7C16"/>
    <w:rsid w:val="002C7F1D"/>
    <w:rsid w:val="002D0005"/>
    <w:rsid w:val="002D08B5"/>
    <w:rsid w:val="002D0970"/>
    <w:rsid w:val="002D0BFA"/>
    <w:rsid w:val="002D0E08"/>
    <w:rsid w:val="002D13CD"/>
    <w:rsid w:val="002D159A"/>
    <w:rsid w:val="002D1BDF"/>
    <w:rsid w:val="002D230D"/>
    <w:rsid w:val="002D2696"/>
    <w:rsid w:val="002D26AB"/>
    <w:rsid w:val="002D2B92"/>
    <w:rsid w:val="002D3430"/>
    <w:rsid w:val="002D34C0"/>
    <w:rsid w:val="002D35AF"/>
    <w:rsid w:val="002D3B73"/>
    <w:rsid w:val="002D3EB5"/>
    <w:rsid w:val="002D3F27"/>
    <w:rsid w:val="002D41C4"/>
    <w:rsid w:val="002D428C"/>
    <w:rsid w:val="002D45A8"/>
    <w:rsid w:val="002D4AE3"/>
    <w:rsid w:val="002D4C52"/>
    <w:rsid w:val="002D561D"/>
    <w:rsid w:val="002D574A"/>
    <w:rsid w:val="002D57FB"/>
    <w:rsid w:val="002D5D77"/>
    <w:rsid w:val="002D5DAD"/>
    <w:rsid w:val="002D5E05"/>
    <w:rsid w:val="002D5E40"/>
    <w:rsid w:val="002D61A8"/>
    <w:rsid w:val="002D6448"/>
    <w:rsid w:val="002D6CCB"/>
    <w:rsid w:val="002D6D76"/>
    <w:rsid w:val="002D6F31"/>
    <w:rsid w:val="002D75B4"/>
    <w:rsid w:val="002D7768"/>
    <w:rsid w:val="002D78E0"/>
    <w:rsid w:val="002D7CFE"/>
    <w:rsid w:val="002E0226"/>
    <w:rsid w:val="002E0556"/>
    <w:rsid w:val="002E1336"/>
    <w:rsid w:val="002E1C03"/>
    <w:rsid w:val="002E1D15"/>
    <w:rsid w:val="002E25B0"/>
    <w:rsid w:val="002E27E4"/>
    <w:rsid w:val="002E2932"/>
    <w:rsid w:val="002E2967"/>
    <w:rsid w:val="002E308F"/>
    <w:rsid w:val="002E32DC"/>
    <w:rsid w:val="002E3625"/>
    <w:rsid w:val="002E370E"/>
    <w:rsid w:val="002E37AA"/>
    <w:rsid w:val="002E38CE"/>
    <w:rsid w:val="002E3ECA"/>
    <w:rsid w:val="002E42FA"/>
    <w:rsid w:val="002E43A6"/>
    <w:rsid w:val="002E474A"/>
    <w:rsid w:val="002E4831"/>
    <w:rsid w:val="002E4933"/>
    <w:rsid w:val="002E4BAE"/>
    <w:rsid w:val="002E511D"/>
    <w:rsid w:val="002E6008"/>
    <w:rsid w:val="002E653E"/>
    <w:rsid w:val="002E659C"/>
    <w:rsid w:val="002E6BAE"/>
    <w:rsid w:val="002E7558"/>
    <w:rsid w:val="002E76D4"/>
    <w:rsid w:val="002E7774"/>
    <w:rsid w:val="002E77C5"/>
    <w:rsid w:val="002E781F"/>
    <w:rsid w:val="002E7A54"/>
    <w:rsid w:val="002F0580"/>
    <w:rsid w:val="002F05A6"/>
    <w:rsid w:val="002F078E"/>
    <w:rsid w:val="002F0A8F"/>
    <w:rsid w:val="002F0C20"/>
    <w:rsid w:val="002F11B0"/>
    <w:rsid w:val="002F128F"/>
    <w:rsid w:val="002F129C"/>
    <w:rsid w:val="002F12B2"/>
    <w:rsid w:val="002F15AF"/>
    <w:rsid w:val="002F168A"/>
    <w:rsid w:val="002F16DF"/>
    <w:rsid w:val="002F174B"/>
    <w:rsid w:val="002F17C8"/>
    <w:rsid w:val="002F2030"/>
    <w:rsid w:val="002F2EC2"/>
    <w:rsid w:val="002F33CA"/>
    <w:rsid w:val="002F366A"/>
    <w:rsid w:val="002F3740"/>
    <w:rsid w:val="002F3A18"/>
    <w:rsid w:val="002F3CD3"/>
    <w:rsid w:val="002F3F28"/>
    <w:rsid w:val="002F42A4"/>
    <w:rsid w:val="002F44B4"/>
    <w:rsid w:val="002F4AD3"/>
    <w:rsid w:val="002F4D97"/>
    <w:rsid w:val="002F582F"/>
    <w:rsid w:val="002F5DA3"/>
    <w:rsid w:val="002F60CB"/>
    <w:rsid w:val="002F6411"/>
    <w:rsid w:val="002F661C"/>
    <w:rsid w:val="002F6AED"/>
    <w:rsid w:val="002F6D39"/>
    <w:rsid w:val="002F6FE5"/>
    <w:rsid w:val="002F7207"/>
    <w:rsid w:val="002F7297"/>
    <w:rsid w:val="002F7332"/>
    <w:rsid w:val="002F74D9"/>
    <w:rsid w:val="002F7A92"/>
    <w:rsid w:val="002F7DCD"/>
    <w:rsid w:val="003005B5"/>
    <w:rsid w:val="0030062D"/>
    <w:rsid w:val="0030074A"/>
    <w:rsid w:val="00300AD7"/>
    <w:rsid w:val="00301268"/>
    <w:rsid w:val="00301754"/>
    <w:rsid w:val="00301A6B"/>
    <w:rsid w:val="00301B65"/>
    <w:rsid w:val="00301D9B"/>
    <w:rsid w:val="0030258B"/>
    <w:rsid w:val="003025B0"/>
    <w:rsid w:val="00302BDC"/>
    <w:rsid w:val="00302BE2"/>
    <w:rsid w:val="00303508"/>
    <w:rsid w:val="00303BF0"/>
    <w:rsid w:val="00303F5B"/>
    <w:rsid w:val="003041B0"/>
    <w:rsid w:val="00304241"/>
    <w:rsid w:val="00304706"/>
    <w:rsid w:val="00304A23"/>
    <w:rsid w:val="00304A4E"/>
    <w:rsid w:val="00304B77"/>
    <w:rsid w:val="00304C5C"/>
    <w:rsid w:val="00304EF1"/>
    <w:rsid w:val="003055A3"/>
    <w:rsid w:val="003058BE"/>
    <w:rsid w:val="00305C81"/>
    <w:rsid w:val="00305CAC"/>
    <w:rsid w:val="003060E3"/>
    <w:rsid w:val="003065A9"/>
    <w:rsid w:val="00306A3C"/>
    <w:rsid w:val="00306BAD"/>
    <w:rsid w:val="00306DC7"/>
    <w:rsid w:val="00306F8F"/>
    <w:rsid w:val="0030707A"/>
    <w:rsid w:val="0030724E"/>
    <w:rsid w:val="00307684"/>
    <w:rsid w:val="003076F0"/>
    <w:rsid w:val="00307CE9"/>
    <w:rsid w:val="00310077"/>
    <w:rsid w:val="00310374"/>
    <w:rsid w:val="003105AE"/>
    <w:rsid w:val="00310851"/>
    <w:rsid w:val="00310F7C"/>
    <w:rsid w:val="00311889"/>
    <w:rsid w:val="00311C27"/>
    <w:rsid w:val="00311F63"/>
    <w:rsid w:val="0031211C"/>
    <w:rsid w:val="0031239B"/>
    <w:rsid w:val="0031247F"/>
    <w:rsid w:val="003124E5"/>
    <w:rsid w:val="00312996"/>
    <w:rsid w:val="00312B40"/>
    <w:rsid w:val="00312B52"/>
    <w:rsid w:val="00312BB4"/>
    <w:rsid w:val="00313868"/>
    <w:rsid w:val="00313F0D"/>
    <w:rsid w:val="00313F40"/>
    <w:rsid w:val="00314628"/>
    <w:rsid w:val="003148C0"/>
    <w:rsid w:val="00314989"/>
    <w:rsid w:val="00314A30"/>
    <w:rsid w:val="00314AAA"/>
    <w:rsid w:val="00314BC5"/>
    <w:rsid w:val="0031532D"/>
    <w:rsid w:val="00315471"/>
    <w:rsid w:val="003155A9"/>
    <w:rsid w:val="003155EF"/>
    <w:rsid w:val="003162D3"/>
    <w:rsid w:val="003167F6"/>
    <w:rsid w:val="003169C2"/>
    <w:rsid w:val="00316F0C"/>
    <w:rsid w:val="0031762F"/>
    <w:rsid w:val="0031777C"/>
    <w:rsid w:val="00320169"/>
    <w:rsid w:val="00320329"/>
    <w:rsid w:val="00320486"/>
    <w:rsid w:val="003207BE"/>
    <w:rsid w:val="0032092A"/>
    <w:rsid w:val="00320A21"/>
    <w:rsid w:val="00320C0C"/>
    <w:rsid w:val="00321135"/>
    <w:rsid w:val="00321186"/>
    <w:rsid w:val="003212A6"/>
    <w:rsid w:val="003212CD"/>
    <w:rsid w:val="003217FE"/>
    <w:rsid w:val="0032181F"/>
    <w:rsid w:val="00321A99"/>
    <w:rsid w:val="00321CD0"/>
    <w:rsid w:val="003222EC"/>
    <w:rsid w:val="0032275E"/>
    <w:rsid w:val="00322763"/>
    <w:rsid w:val="00322858"/>
    <w:rsid w:val="00322C5E"/>
    <w:rsid w:val="00323003"/>
    <w:rsid w:val="0032439F"/>
    <w:rsid w:val="0032477A"/>
    <w:rsid w:val="003249E2"/>
    <w:rsid w:val="00324F9D"/>
    <w:rsid w:val="00324FEF"/>
    <w:rsid w:val="00325359"/>
    <w:rsid w:val="003254FE"/>
    <w:rsid w:val="0032560A"/>
    <w:rsid w:val="0032563B"/>
    <w:rsid w:val="00325659"/>
    <w:rsid w:val="00325707"/>
    <w:rsid w:val="00325722"/>
    <w:rsid w:val="003257FE"/>
    <w:rsid w:val="003265A8"/>
    <w:rsid w:val="0032698B"/>
    <w:rsid w:val="0032783D"/>
    <w:rsid w:val="00327AD3"/>
    <w:rsid w:val="00327C80"/>
    <w:rsid w:val="00327C83"/>
    <w:rsid w:val="00327C92"/>
    <w:rsid w:val="003307CE"/>
    <w:rsid w:val="003309B7"/>
    <w:rsid w:val="00330F07"/>
    <w:rsid w:val="00330F37"/>
    <w:rsid w:val="00330F77"/>
    <w:rsid w:val="0033106D"/>
    <w:rsid w:val="0033126E"/>
    <w:rsid w:val="0033158F"/>
    <w:rsid w:val="0033184C"/>
    <w:rsid w:val="00331E14"/>
    <w:rsid w:val="0033347D"/>
    <w:rsid w:val="00333502"/>
    <w:rsid w:val="003338D5"/>
    <w:rsid w:val="00334603"/>
    <w:rsid w:val="00334777"/>
    <w:rsid w:val="00334994"/>
    <w:rsid w:val="00334BB8"/>
    <w:rsid w:val="00334D02"/>
    <w:rsid w:val="0033501D"/>
    <w:rsid w:val="0033504C"/>
    <w:rsid w:val="00335203"/>
    <w:rsid w:val="003352C1"/>
    <w:rsid w:val="003352DD"/>
    <w:rsid w:val="00335431"/>
    <w:rsid w:val="003355B1"/>
    <w:rsid w:val="003356A2"/>
    <w:rsid w:val="0033572E"/>
    <w:rsid w:val="00335AED"/>
    <w:rsid w:val="00335DF6"/>
    <w:rsid w:val="003368B9"/>
    <w:rsid w:val="0033692A"/>
    <w:rsid w:val="003369E4"/>
    <w:rsid w:val="00337207"/>
    <w:rsid w:val="00337566"/>
    <w:rsid w:val="003375F4"/>
    <w:rsid w:val="0033771A"/>
    <w:rsid w:val="003379A8"/>
    <w:rsid w:val="00340224"/>
    <w:rsid w:val="00340304"/>
    <w:rsid w:val="00340367"/>
    <w:rsid w:val="003406F2"/>
    <w:rsid w:val="00340E8A"/>
    <w:rsid w:val="0034119D"/>
    <w:rsid w:val="003413B1"/>
    <w:rsid w:val="00341671"/>
    <w:rsid w:val="0034187E"/>
    <w:rsid w:val="003418C1"/>
    <w:rsid w:val="00341FFA"/>
    <w:rsid w:val="00342280"/>
    <w:rsid w:val="00342E48"/>
    <w:rsid w:val="003431B9"/>
    <w:rsid w:val="00343981"/>
    <w:rsid w:val="00343A60"/>
    <w:rsid w:val="00343F93"/>
    <w:rsid w:val="00343FBD"/>
    <w:rsid w:val="003441DB"/>
    <w:rsid w:val="00344205"/>
    <w:rsid w:val="00344D49"/>
    <w:rsid w:val="00344E8C"/>
    <w:rsid w:val="00345770"/>
    <w:rsid w:val="003458AA"/>
    <w:rsid w:val="0034590C"/>
    <w:rsid w:val="003459EC"/>
    <w:rsid w:val="00345A67"/>
    <w:rsid w:val="00345ABE"/>
    <w:rsid w:val="00345AC3"/>
    <w:rsid w:val="00345BD6"/>
    <w:rsid w:val="00345F0C"/>
    <w:rsid w:val="0034601C"/>
    <w:rsid w:val="0034606D"/>
    <w:rsid w:val="0034619D"/>
    <w:rsid w:val="00346904"/>
    <w:rsid w:val="00346EBA"/>
    <w:rsid w:val="00347EA1"/>
    <w:rsid w:val="00347F9F"/>
    <w:rsid w:val="003501DF"/>
    <w:rsid w:val="003505B7"/>
    <w:rsid w:val="0035091F"/>
    <w:rsid w:val="00350FDB"/>
    <w:rsid w:val="003510EF"/>
    <w:rsid w:val="0035157A"/>
    <w:rsid w:val="00351CDE"/>
    <w:rsid w:val="00352394"/>
    <w:rsid w:val="00352924"/>
    <w:rsid w:val="003529A9"/>
    <w:rsid w:val="00352DA9"/>
    <w:rsid w:val="00353118"/>
    <w:rsid w:val="00353463"/>
    <w:rsid w:val="003535CD"/>
    <w:rsid w:val="0035396A"/>
    <w:rsid w:val="00353E90"/>
    <w:rsid w:val="00353FB9"/>
    <w:rsid w:val="00354026"/>
    <w:rsid w:val="00354662"/>
    <w:rsid w:val="0035481E"/>
    <w:rsid w:val="003549D1"/>
    <w:rsid w:val="00354FE9"/>
    <w:rsid w:val="00355015"/>
    <w:rsid w:val="0035528E"/>
    <w:rsid w:val="003552FA"/>
    <w:rsid w:val="003554B9"/>
    <w:rsid w:val="00355601"/>
    <w:rsid w:val="00355A9E"/>
    <w:rsid w:val="00356110"/>
    <w:rsid w:val="003566FA"/>
    <w:rsid w:val="00357456"/>
    <w:rsid w:val="003576F8"/>
    <w:rsid w:val="00357D44"/>
    <w:rsid w:val="00357FB4"/>
    <w:rsid w:val="0036045B"/>
    <w:rsid w:val="00360582"/>
    <w:rsid w:val="00360BC4"/>
    <w:rsid w:val="003613A2"/>
    <w:rsid w:val="0036210B"/>
    <w:rsid w:val="0036227F"/>
    <w:rsid w:val="00362793"/>
    <w:rsid w:val="00362796"/>
    <w:rsid w:val="00362C1C"/>
    <w:rsid w:val="00362D2E"/>
    <w:rsid w:val="00362E9E"/>
    <w:rsid w:val="003633C4"/>
    <w:rsid w:val="00363447"/>
    <w:rsid w:val="00363DC6"/>
    <w:rsid w:val="00363F97"/>
    <w:rsid w:val="00364407"/>
    <w:rsid w:val="00364708"/>
    <w:rsid w:val="00364A94"/>
    <w:rsid w:val="00365468"/>
    <w:rsid w:val="0036581C"/>
    <w:rsid w:val="003658EB"/>
    <w:rsid w:val="00365937"/>
    <w:rsid w:val="003660F9"/>
    <w:rsid w:val="003662A8"/>
    <w:rsid w:val="00366C15"/>
    <w:rsid w:val="00367416"/>
    <w:rsid w:val="003677FA"/>
    <w:rsid w:val="003706D7"/>
    <w:rsid w:val="00370AC1"/>
    <w:rsid w:val="00370C6C"/>
    <w:rsid w:val="00370C8E"/>
    <w:rsid w:val="00370F11"/>
    <w:rsid w:val="00370FE1"/>
    <w:rsid w:val="00371217"/>
    <w:rsid w:val="00371BC5"/>
    <w:rsid w:val="00371EC1"/>
    <w:rsid w:val="00371F95"/>
    <w:rsid w:val="00372319"/>
    <w:rsid w:val="003725C9"/>
    <w:rsid w:val="003726BA"/>
    <w:rsid w:val="00372FBB"/>
    <w:rsid w:val="003731E7"/>
    <w:rsid w:val="00373588"/>
    <w:rsid w:val="00373A02"/>
    <w:rsid w:val="00373CFB"/>
    <w:rsid w:val="0037436B"/>
    <w:rsid w:val="00374624"/>
    <w:rsid w:val="0037501D"/>
    <w:rsid w:val="003752D3"/>
    <w:rsid w:val="0037542B"/>
    <w:rsid w:val="00375715"/>
    <w:rsid w:val="00375882"/>
    <w:rsid w:val="003760C4"/>
    <w:rsid w:val="00376857"/>
    <w:rsid w:val="00376900"/>
    <w:rsid w:val="0037696C"/>
    <w:rsid w:val="00376B4B"/>
    <w:rsid w:val="00377610"/>
    <w:rsid w:val="003778F1"/>
    <w:rsid w:val="00377E21"/>
    <w:rsid w:val="00380056"/>
    <w:rsid w:val="003804DD"/>
    <w:rsid w:val="003807E2"/>
    <w:rsid w:val="003809FD"/>
    <w:rsid w:val="00380AC6"/>
    <w:rsid w:val="00380BCE"/>
    <w:rsid w:val="00380DAB"/>
    <w:rsid w:val="00381127"/>
    <w:rsid w:val="003813A8"/>
    <w:rsid w:val="003813EE"/>
    <w:rsid w:val="0038186B"/>
    <w:rsid w:val="003818C5"/>
    <w:rsid w:val="003824AA"/>
    <w:rsid w:val="00382648"/>
    <w:rsid w:val="00382AFA"/>
    <w:rsid w:val="003834BB"/>
    <w:rsid w:val="003837EF"/>
    <w:rsid w:val="0038397E"/>
    <w:rsid w:val="003839AC"/>
    <w:rsid w:val="00383BC9"/>
    <w:rsid w:val="00383D5E"/>
    <w:rsid w:val="00384006"/>
    <w:rsid w:val="00384085"/>
    <w:rsid w:val="00384773"/>
    <w:rsid w:val="003847B6"/>
    <w:rsid w:val="00384C52"/>
    <w:rsid w:val="00384D99"/>
    <w:rsid w:val="00384EF1"/>
    <w:rsid w:val="0038617E"/>
    <w:rsid w:val="003867DE"/>
    <w:rsid w:val="00386A24"/>
    <w:rsid w:val="00386A29"/>
    <w:rsid w:val="00386B1A"/>
    <w:rsid w:val="00386C00"/>
    <w:rsid w:val="00386C3E"/>
    <w:rsid w:val="00386F78"/>
    <w:rsid w:val="00387248"/>
    <w:rsid w:val="0038732D"/>
    <w:rsid w:val="00387378"/>
    <w:rsid w:val="00387F0A"/>
    <w:rsid w:val="003903FC"/>
    <w:rsid w:val="00390462"/>
    <w:rsid w:val="003905B7"/>
    <w:rsid w:val="00390613"/>
    <w:rsid w:val="00390D68"/>
    <w:rsid w:val="00390E26"/>
    <w:rsid w:val="0039152A"/>
    <w:rsid w:val="003917E0"/>
    <w:rsid w:val="003917FC"/>
    <w:rsid w:val="00391A9C"/>
    <w:rsid w:val="00391B28"/>
    <w:rsid w:val="00391E17"/>
    <w:rsid w:val="003920E5"/>
    <w:rsid w:val="003923A4"/>
    <w:rsid w:val="0039256D"/>
    <w:rsid w:val="003925CF"/>
    <w:rsid w:val="00392772"/>
    <w:rsid w:val="003929D3"/>
    <w:rsid w:val="00392DCE"/>
    <w:rsid w:val="00392DE5"/>
    <w:rsid w:val="00392EE0"/>
    <w:rsid w:val="00393463"/>
    <w:rsid w:val="0039368B"/>
    <w:rsid w:val="003938CA"/>
    <w:rsid w:val="00393C2D"/>
    <w:rsid w:val="00394CBC"/>
    <w:rsid w:val="00394D8E"/>
    <w:rsid w:val="00394E1E"/>
    <w:rsid w:val="003950D2"/>
    <w:rsid w:val="00395154"/>
    <w:rsid w:val="0039591D"/>
    <w:rsid w:val="00395DC4"/>
    <w:rsid w:val="00395E2B"/>
    <w:rsid w:val="003961B9"/>
    <w:rsid w:val="003965C9"/>
    <w:rsid w:val="00396F07"/>
    <w:rsid w:val="0039740C"/>
    <w:rsid w:val="003975CC"/>
    <w:rsid w:val="003976F6"/>
    <w:rsid w:val="003977F9"/>
    <w:rsid w:val="00397C26"/>
    <w:rsid w:val="003A0002"/>
    <w:rsid w:val="003A0263"/>
    <w:rsid w:val="003A04DC"/>
    <w:rsid w:val="003A0713"/>
    <w:rsid w:val="003A0A3A"/>
    <w:rsid w:val="003A0A7E"/>
    <w:rsid w:val="003A0C70"/>
    <w:rsid w:val="003A0D02"/>
    <w:rsid w:val="003A1865"/>
    <w:rsid w:val="003A1BF3"/>
    <w:rsid w:val="003A2DF6"/>
    <w:rsid w:val="003A3387"/>
    <w:rsid w:val="003A34E3"/>
    <w:rsid w:val="003A38FA"/>
    <w:rsid w:val="003A3D44"/>
    <w:rsid w:val="003A42F1"/>
    <w:rsid w:val="003A43C7"/>
    <w:rsid w:val="003A47F3"/>
    <w:rsid w:val="003A485E"/>
    <w:rsid w:val="003A4CEA"/>
    <w:rsid w:val="003A50BC"/>
    <w:rsid w:val="003A5269"/>
    <w:rsid w:val="003A54F0"/>
    <w:rsid w:val="003A54F5"/>
    <w:rsid w:val="003A5BA0"/>
    <w:rsid w:val="003A623B"/>
    <w:rsid w:val="003A64F1"/>
    <w:rsid w:val="003A66EA"/>
    <w:rsid w:val="003A6879"/>
    <w:rsid w:val="003A68DA"/>
    <w:rsid w:val="003A6E6F"/>
    <w:rsid w:val="003A709F"/>
    <w:rsid w:val="003A77DC"/>
    <w:rsid w:val="003B0131"/>
    <w:rsid w:val="003B08A5"/>
    <w:rsid w:val="003B0B3D"/>
    <w:rsid w:val="003B1299"/>
    <w:rsid w:val="003B12BB"/>
    <w:rsid w:val="003B1405"/>
    <w:rsid w:val="003B1A96"/>
    <w:rsid w:val="003B2323"/>
    <w:rsid w:val="003B272E"/>
    <w:rsid w:val="003B292B"/>
    <w:rsid w:val="003B2C86"/>
    <w:rsid w:val="003B2CFB"/>
    <w:rsid w:val="003B2EAF"/>
    <w:rsid w:val="003B2EF9"/>
    <w:rsid w:val="003B31B0"/>
    <w:rsid w:val="003B3652"/>
    <w:rsid w:val="003B42B4"/>
    <w:rsid w:val="003B4402"/>
    <w:rsid w:val="003B4E72"/>
    <w:rsid w:val="003B4EA7"/>
    <w:rsid w:val="003B5221"/>
    <w:rsid w:val="003B53F7"/>
    <w:rsid w:val="003B5634"/>
    <w:rsid w:val="003B5800"/>
    <w:rsid w:val="003B580C"/>
    <w:rsid w:val="003B5D2C"/>
    <w:rsid w:val="003B6513"/>
    <w:rsid w:val="003B675F"/>
    <w:rsid w:val="003B68C4"/>
    <w:rsid w:val="003B7325"/>
    <w:rsid w:val="003B73EA"/>
    <w:rsid w:val="003B79B1"/>
    <w:rsid w:val="003B7AC6"/>
    <w:rsid w:val="003B7DED"/>
    <w:rsid w:val="003B7E96"/>
    <w:rsid w:val="003B7EEB"/>
    <w:rsid w:val="003B7F31"/>
    <w:rsid w:val="003C0684"/>
    <w:rsid w:val="003C10DA"/>
    <w:rsid w:val="003C1124"/>
    <w:rsid w:val="003C122F"/>
    <w:rsid w:val="003C1424"/>
    <w:rsid w:val="003C14A0"/>
    <w:rsid w:val="003C1B47"/>
    <w:rsid w:val="003C1CA9"/>
    <w:rsid w:val="003C1F26"/>
    <w:rsid w:val="003C205F"/>
    <w:rsid w:val="003C20A3"/>
    <w:rsid w:val="003C269E"/>
    <w:rsid w:val="003C2909"/>
    <w:rsid w:val="003C2D45"/>
    <w:rsid w:val="003C4890"/>
    <w:rsid w:val="003C4A28"/>
    <w:rsid w:val="003C4E1B"/>
    <w:rsid w:val="003C5058"/>
    <w:rsid w:val="003C5168"/>
    <w:rsid w:val="003C523F"/>
    <w:rsid w:val="003C53F0"/>
    <w:rsid w:val="003C55DF"/>
    <w:rsid w:val="003C58A7"/>
    <w:rsid w:val="003C5946"/>
    <w:rsid w:val="003C6113"/>
    <w:rsid w:val="003C61C4"/>
    <w:rsid w:val="003C6259"/>
    <w:rsid w:val="003C663B"/>
    <w:rsid w:val="003C6750"/>
    <w:rsid w:val="003C6E79"/>
    <w:rsid w:val="003C6ECA"/>
    <w:rsid w:val="003C7634"/>
    <w:rsid w:val="003C76B6"/>
    <w:rsid w:val="003C78BC"/>
    <w:rsid w:val="003C78C5"/>
    <w:rsid w:val="003C78E6"/>
    <w:rsid w:val="003C7C0F"/>
    <w:rsid w:val="003D0082"/>
    <w:rsid w:val="003D01DF"/>
    <w:rsid w:val="003D03AB"/>
    <w:rsid w:val="003D03B7"/>
    <w:rsid w:val="003D03BE"/>
    <w:rsid w:val="003D040A"/>
    <w:rsid w:val="003D0460"/>
    <w:rsid w:val="003D115B"/>
    <w:rsid w:val="003D1553"/>
    <w:rsid w:val="003D1841"/>
    <w:rsid w:val="003D2A17"/>
    <w:rsid w:val="003D2CBC"/>
    <w:rsid w:val="003D2EDC"/>
    <w:rsid w:val="003D30A4"/>
    <w:rsid w:val="003D465F"/>
    <w:rsid w:val="003D491A"/>
    <w:rsid w:val="003D5029"/>
    <w:rsid w:val="003D50A7"/>
    <w:rsid w:val="003D514B"/>
    <w:rsid w:val="003D5182"/>
    <w:rsid w:val="003D5212"/>
    <w:rsid w:val="003D5395"/>
    <w:rsid w:val="003D5455"/>
    <w:rsid w:val="003D54D2"/>
    <w:rsid w:val="003D54D5"/>
    <w:rsid w:val="003D5BE7"/>
    <w:rsid w:val="003D6258"/>
    <w:rsid w:val="003D633F"/>
    <w:rsid w:val="003D6AD2"/>
    <w:rsid w:val="003D6BBA"/>
    <w:rsid w:val="003D6DF1"/>
    <w:rsid w:val="003D719A"/>
    <w:rsid w:val="003D76A5"/>
    <w:rsid w:val="003D788B"/>
    <w:rsid w:val="003D7DD0"/>
    <w:rsid w:val="003D7EBD"/>
    <w:rsid w:val="003E01B5"/>
    <w:rsid w:val="003E08E0"/>
    <w:rsid w:val="003E09B0"/>
    <w:rsid w:val="003E0BA9"/>
    <w:rsid w:val="003E0BE0"/>
    <w:rsid w:val="003E0BEC"/>
    <w:rsid w:val="003E13C8"/>
    <w:rsid w:val="003E1528"/>
    <w:rsid w:val="003E176D"/>
    <w:rsid w:val="003E1E50"/>
    <w:rsid w:val="003E21A2"/>
    <w:rsid w:val="003E2E2B"/>
    <w:rsid w:val="003E2F52"/>
    <w:rsid w:val="003E2F5A"/>
    <w:rsid w:val="003E33C1"/>
    <w:rsid w:val="003E3886"/>
    <w:rsid w:val="003E3C51"/>
    <w:rsid w:val="003E4165"/>
    <w:rsid w:val="003E41C5"/>
    <w:rsid w:val="003E422A"/>
    <w:rsid w:val="003E4C35"/>
    <w:rsid w:val="003E4C4B"/>
    <w:rsid w:val="003E4C9B"/>
    <w:rsid w:val="003E4EFC"/>
    <w:rsid w:val="003E4F74"/>
    <w:rsid w:val="003E5681"/>
    <w:rsid w:val="003E5B17"/>
    <w:rsid w:val="003E5B6C"/>
    <w:rsid w:val="003E60FB"/>
    <w:rsid w:val="003E6545"/>
    <w:rsid w:val="003E68F6"/>
    <w:rsid w:val="003E7448"/>
    <w:rsid w:val="003E7845"/>
    <w:rsid w:val="003E7C63"/>
    <w:rsid w:val="003E7EA9"/>
    <w:rsid w:val="003F013B"/>
    <w:rsid w:val="003F016E"/>
    <w:rsid w:val="003F0182"/>
    <w:rsid w:val="003F06C8"/>
    <w:rsid w:val="003F07AE"/>
    <w:rsid w:val="003F0BC1"/>
    <w:rsid w:val="003F0BF9"/>
    <w:rsid w:val="003F0F3C"/>
    <w:rsid w:val="003F1175"/>
    <w:rsid w:val="003F1187"/>
    <w:rsid w:val="003F118C"/>
    <w:rsid w:val="003F1313"/>
    <w:rsid w:val="003F1375"/>
    <w:rsid w:val="003F18A3"/>
    <w:rsid w:val="003F1BE1"/>
    <w:rsid w:val="003F1E83"/>
    <w:rsid w:val="003F1F22"/>
    <w:rsid w:val="003F20AF"/>
    <w:rsid w:val="003F20E4"/>
    <w:rsid w:val="003F246F"/>
    <w:rsid w:val="003F2764"/>
    <w:rsid w:val="003F289A"/>
    <w:rsid w:val="003F2B1B"/>
    <w:rsid w:val="003F2BBD"/>
    <w:rsid w:val="003F2E10"/>
    <w:rsid w:val="003F2E97"/>
    <w:rsid w:val="003F3835"/>
    <w:rsid w:val="003F3A1E"/>
    <w:rsid w:val="003F4011"/>
    <w:rsid w:val="003F4930"/>
    <w:rsid w:val="003F4B3F"/>
    <w:rsid w:val="003F5758"/>
    <w:rsid w:val="003F595C"/>
    <w:rsid w:val="003F5B1B"/>
    <w:rsid w:val="003F5D11"/>
    <w:rsid w:val="003F5D38"/>
    <w:rsid w:val="003F5DFF"/>
    <w:rsid w:val="003F5FFC"/>
    <w:rsid w:val="003F609C"/>
    <w:rsid w:val="003F6433"/>
    <w:rsid w:val="003F655E"/>
    <w:rsid w:val="003F66E0"/>
    <w:rsid w:val="003F68C5"/>
    <w:rsid w:val="003F6A37"/>
    <w:rsid w:val="003F6B6C"/>
    <w:rsid w:val="003F6D38"/>
    <w:rsid w:val="003F7346"/>
    <w:rsid w:val="003F7FD6"/>
    <w:rsid w:val="0040030E"/>
    <w:rsid w:val="004003A0"/>
    <w:rsid w:val="00400740"/>
    <w:rsid w:val="0040090A"/>
    <w:rsid w:val="00400CD1"/>
    <w:rsid w:val="00400DFF"/>
    <w:rsid w:val="00401096"/>
    <w:rsid w:val="00401196"/>
    <w:rsid w:val="00401E56"/>
    <w:rsid w:val="00401EE2"/>
    <w:rsid w:val="00401F2D"/>
    <w:rsid w:val="00402361"/>
    <w:rsid w:val="0040261E"/>
    <w:rsid w:val="00402AFE"/>
    <w:rsid w:val="00402B41"/>
    <w:rsid w:val="00402F1A"/>
    <w:rsid w:val="00403273"/>
    <w:rsid w:val="00403E42"/>
    <w:rsid w:val="004044FB"/>
    <w:rsid w:val="0040462F"/>
    <w:rsid w:val="00404736"/>
    <w:rsid w:val="00404C3F"/>
    <w:rsid w:val="00404C7E"/>
    <w:rsid w:val="00404EAB"/>
    <w:rsid w:val="00405282"/>
    <w:rsid w:val="004053E6"/>
    <w:rsid w:val="00405553"/>
    <w:rsid w:val="00405D1B"/>
    <w:rsid w:val="00405F1F"/>
    <w:rsid w:val="0040666B"/>
    <w:rsid w:val="00406689"/>
    <w:rsid w:val="00406775"/>
    <w:rsid w:val="00406B6F"/>
    <w:rsid w:val="004070EA"/>
    <w:rsid w:val="0040716F"/>
    <w:rsid w:val="00407567"/>
    <w:rsid w:val="0041013D"/>
    <w:rsid w:val="004104EB"/>
    <w:rsid w:val="004108E3"/>
    <w:rsid w:val="00411034"/>
    <w:rsid w:val="0041159B"/>
    <w:rsid w:val="0041168A"/>
    <w:rsid w:val="00411A07"/>
    <w:rsid w:val="00411B93"/>
    <w:rsid w:val="00411CCB"/>
    <w:rsid w:val="00411D99"/>
    <w:rsid w:val="00412645"/>
    <w:rsid w:val="00412B3D"/>
    <w:rsid w:val="00412E62"/>
    <w:rsid w:val="00412FBB"/>
    <w:rsid w:val="00413035"/>
    <w:rsid w:val="004131F6"/>
    <w:rsid w:val="004135B9"/>
    <w:rsid w:val="00413716"/>
    <w:rsid w:val="00413970"/>
    <w:rsid w:val="00414121"/>
    <w:rsid w:val="00414153"/>
    <w:rsid w:val="004148E4"/>
    <w:rsid w:val="00414DD6"/>
    <w:rsid w:val="00414F15"/>
    <w:rsid w:val="00415408"/>
    <w:rsid w:val="00415483"/>
    <w:rsid w:val="00415AE1"/>
    <w:rsid w:val="00415BE8"/>
    <w:rsid w:val="00416043"/>
    <w:rsid w:val="004166F8"/>
    <w:rsid w:val="00416F47"/>
    <w:rsid w:val="004175E2"/>
    <w:rsid w:val="004175F9"/>
    <w:rsid w:val="00417684"/>
    <w:rsid w:val="0041782D"/>
    <w:rsid w:val="00417C5A"/>
    <w:rsid w:val="00417DF8"/>
    <w:rsid w:val="00420B0F"/>
    <w:rsid w:val="00420DDC"/>
    <w:rsid w:val="004211F4"/>
    <w:rsid w:val="0042157F"/>
    <w:rsid w:val="00421624"/>
    <w:rsid w:val="00421CB2"/>
    <w:rsid w:val="00422387"/>
    <w:rsid w:val="004225A7"/>
    <w:rsid w:val="004229B6"/>
    <w:rsid w:val="00422E6E"/>
    <w:rsid w:val="00422F04"/>
    <w:rsid w:val="00423485"/>
    <w:rsid w:val="0042348C"/>
    <w:rsid w:val="00423DB9"/>
    <w:rsid w:val="00424099"/>
    <w:rsid w:val="00424285"/>
    <w:rsid w:val="00424815"/>
    <w:rsid w:val="0042489A"/>
    <w:rsid w:val="004249E3"/>
    <w:rsid w:val="00424A3C"/>
    <w:rsid w:val="00424C24"/>
    <w:rsid w:val="00424F29"/>
    <w:rsid w:val="00425301"/>
    <w:rsid w:val="00425340"/>
    <w:rsid w:val="004256A0"/>
    <w:rsid w:val="00425BDC"/>
    <w:rsid w:val="0042624F"/>
    <w:rsid w:val="0042648C"/>
    <w:rsid w:val="00426723"/>
    <w:rsid w:val="004268DC"/>
    <w:rsid w:val="00427119"/>
    <w:rsid w:val="00427CBA"/>
    <w:rsid w:val="00427DA0"/>
    <w:rsid w:val="00427F31"/>
    <w:rsid w:val="0043047A"/>
    <w:rsid w:val="00430B56"/>
    <w:rsid w:val="00430B6A"/>
    <w:rsid w:val="00430E8F"/>
    <w:rsid w:val="0043140F"/>
    <w:rsid w:val="004319F1"/>
    <w:rsid w:val="00431C50"/>
    <w:rsid w:val="00432403"/>
    <w:rsid w:val="004325C9"/>
    <w:rsid w:val="00432EBA"/>
    <w:rsid w:val="004330EC"/>
    <w:rsid w:val="004335A6"/>
    <w:rsid w:val="00433C1C"/>
    <w:rsid w:val="00433C91"/>
    <w:rsid w:val="00433CF5"/>
    <w:rsid w:val="004342A7"/>
    <w:rsid w:val="0043562D"/>
    <w:rsid w:val="004357D1"/>
    <w:rsid w:val="00435DD3"/>
    <w:rsid w:val="00435E04"/>
    <w:rsid w:val="004365EF"/>
    <w:rsid w:val="004369DB"/>
    <w:rsid w:val="0044030C"/>
    <w:rsid w:val="00440A34"/>
    <w:rsid w:val="00440BBB"/>
    <w:rsid w:val="0044138A"/>
    <w:rsid w:val="004415B6"/>
    <w:rsid w:val="00441B3B"/>
    <w:rsid w:val="00442097"/>
    <w:rsid w:val="00442471"/>
    <w:rsid w:val="00442930"/>
    <w:rsid w:val="00442E2B"/>
    <w:rsid w:val="004436B5"/>
    <w:rsid w:val="00443940"/>
    <w:rsid w:val="00443DAC"/>
    <w:rsid w:val="00443FCA"/>
    <w:rsid w:val="0044422A"/>
    <w:rsid w:val="00444604"/>
    <w:rsid w:val="00444A78"/>
    <w:rsid w:val="00444C15"/>
    <w:rsid w:val="00444F60"/>
    <w:rsid w:val="004466FB"/>
    <w:rsid w:val="00446AA7"/>
    <w:rsid w:val="00446CE0"/>
    <w:rsid w:val="00446F6C"/>
    <w:rsid w:val="00447076"/>
    <w:rsid w:val="004470DD"/>
    <w:rsid w:val="004475D4"/>
    <w:rsid w:val="00447BB7"/>
    <w:rsid w:val="00447D2E"/>
    <w:rsid w:val="004502F2"/>
    <w:rsid w:val="00450779"/>
    <w:rsid w:val="004508A0"/>
    <w:rsid w:val="004508B3"/>
    <w:rsid w:val="004508F7"/>
    <w:rsid w:val="00450CFD"/>
    <w:rsid w:val="0045112E"/>
    <w:rsid w:val="00451301"/>
    <w:rsid w:val="00451777"/>
    <w:rsid w:val="004517AD"/>
    <w:rsid w:val="0045208E"/>
    <w:rsid w:val="004522AD"/>
    <w:rsid w:val="0045235F"/>
    <w:rsid w:val="004525CC"/>
    <w:rsid w:val="004528FE"/>
    <w:rsid w:val="00452AD3"/>
    <w:rsid w:val="00452AD7"/>
    <w:rsid w:val="00452B11"/>
    <w:rsid w:val="00452DCD"/>
    <w:rsid w:val="00452E1E"/>
    <w:rsid w:val="00452F57"/>
    <w:rsid w:val="004531A3"/>
    <w:rsid w:val="00453A23"/>
    <w:rsid w:val="00453B2A"/>
    <w:rsid w:val="00454421"/>
    <w:rsid w:val="004547A0"/>
    <w:rsid w:val="004548D3"/>
    <w:rsid w:val="00454C7C"/>
    <w:rsid w:val="00455289"/>
    <w:rsid w:val="00455D48"/>
    <w:rsid w:val="00455F41"/>
    <w:rsid w:val="00456139"/>
    <w:rsid w:val="004562D9"/>
    <w:rsid w:val="00456EC3"/>
    <w:rsid w:val="00456FAF"/>
    <w:rsid w:val="00457072"/>
    <w:rsid w:val="0045743A"/>
    <w:rsid w:val="004574DF"/>
    <w:rsid w:val="0045781D"/>
    <w:rsid w:val="00457D53"/>
    <w:rsid w:val="004602C7"/>
    <w:rsid w:val="004605B9"/>
    <w:rsid w:val="00460B3E"/>
    <w:rsid w:val="004612A7"/>
    <w:rsid w:val="0046138C"/>
    <w:rsid w:val="0046166A"/>
    <w:rsid w:val="00461CDA"/>
    <w:rsid w:val="00461F96"/>
    <w:rsid w:val="004620B1"/>
    <w:rsid w:val="00462141"/>
    <w:rsid w:val="0046235D"/>
    <w:rsid w:val="0046274A"/>
    <w:rsid w:val="004627CE"/>
    <w:rsid w:val="00462C15"/>
    <w:rsid w:val="00462DB5"/>
    <w:rsid w:val="00462EE0"/>
    <w:rsid w:val="0046309F"/>
    <w:rsid w:val="00463240"/>
    <w:rsid w:val="00463319"/>
    <w:rsid w:val="00463911"/>
    <w:rsid w:val="004639B6"/>
    <w:rsid w:val="00463D1F"/>
    <w:rsid w:val="00464515"/>
    <w:rsid w:val="00464E6B"/>
    <w:rsid w:val="00465977"/>
    <w:rsid w:val="00465987"/>
    <w:rsid w:val="00465BA7"/>
    <w:rsid w:val="00465ECF"/>
    <w:rsid w:val="00465FB9"/>
    <w:rsid w:val="00466525"/>
    <w:rsid w:val="00466665"/>
    <w:rsid w:val="0046674F"/>
    <w:rsid w:val="00467551"/>
    <w:rsid w:val="00467674"/>
    <w:rsid w:val="004678B5"/>
    <w:rsid w:val="004704A7"/>
    <w:rsid w:val="00470C67"/>
    <w:rsid w:val="00470C73"/>
    <w:rsid w:val="00470EDC"/>
    <w:rsid w:val="00470F45"/>
    <w:rsid w:val="00471254"/>
    <w:rsid w:val="0047184A"/>
    <w:rsid w:val="00471AA7"/>
    <w:rsid w:val="00471C65"/>
    <w:rsid w:val="00471DB9"/>
    <w:rsid w:val="00471DF8"/>
    <w:rsid w:val="00471FD1"/>
    <w:rsid w:val="004725DE"/>
    <w:rsid w:val="00472955"/>
    <w:rsid w:val="00472A8A"/>
    <w:rsid w:val="00472F01"/>
    <w:rsid w:val="00473315"/>
    <w:rsid w:val="0047386C"/>
    <w:rsid w:val="00473A61"/>
    <w:rsid w:val="00473BE0"/>
    <w:rsid w:val="004743EE"/>
    <w:rsid w:val="004743F6"/>
    <w:rsid w:val="00474871"/>
    <w:rsid w:val="00474A60"/>
    <w:rsid w:val="00475083"/>
    <w:rsid w:val="004751A2"/>
    <w:rsid w:val="004754E0"/>
    <w:rsid w:val="00475AC6"/>
    <w:rsid w:val="00475E30"/>
    <w:rsid w:val="00475F1F"/>
    <w:rsid w:val="004762DA"/>
    <w:rsid w:val="00476909"/>
    <w:rsid w:val="00476CFC"/>
    <w:rsid w:val="004778B3"/>
    <w:rsid w:val="00477A7F"/>
    <w:rsid w:val="004808DB"/>
    <w:rsid w:val="0048114A"/>
    <w:rsid w:val="004811C3"/>
    <w:rsid w:val="00481570"/>
    <w:rsid w:val="004815E1"/>
    <w:rsid w:val="00481787"/>
    <w:rsid w:val="00481812"/>
    <w:rsid w:val="00481D3E"/>
    <w:rsid w:val="004820D0"/>
    <w:rsid w:val="004821A5"/>
    <w:rsid w:val="004822D7"/>
    <w:rsid w:val="004828CD"/>
    <w:rsid w:val="00482969"/>
    <w:rsid w:val="00482A5E"/>
    <w:rsid w:val="00482BE4"/>
    <w:rsid w:val="00482FD6"/>
    <w:rsid w:val="00483253"/>
    <w:rsid w:val="00483376"/>
    <w:rsid w:val="00483A86"/>
    <w:rsid w:val="00483C3A"/>
    <w:rsid w:val="00483F18"/>
    <w:rsid w:val="004842C2"/>
    <w:rsid w:val="004843C4"/>
    <w:rsid w:val="004845E1"/>
    <w:rsid w:val="00484643"/>
    <w:rsid w:val="004849E4"/>
    <w:rsid w:val="00485E2C"/>
    <w:rsid w:val="004864E7"/>
    <w:rsid w:val="0048655E"/>
    <w:rsid w:val="00486985"/>
    <w:rsid w:val="00486A02"/>
    <w:rsid w:val="004877AB"/>
    <w:rsid w:val="00487E12"/>
    <w:rsid w:val="00490203"/>
    <w:rsid w:val="00490628"/>
    <w:rsid w:val="0049099F"/>
    <w:rsid w:val="00490AB2"/>
    <w:rsid w:val="00491634"/>
    <w:rsid w:val="00491819"/>
    <w:rsid w:val="00491B60"/>
    <w:rsid w:val="00491CB4"/>
    <w:rsid w:val="00492411"/>
    <w:rsid w:val="004924FE"/>
    <w:rsid w:val="004925C1"/>
    <w:rsid w:val="00492873"/>
    <w:rsid w:val="004931CC"/>
    <w:rsid w:val="0049322E"/>
    <w:rsid w:val="004935D2"/>
    <w:rsid w:val="00493A7A"/>
    <w:rsid w:val="00493B26"/>
    <w:rsid w:val="00493D5E"/>
    <w:rsid w:val="00493DB0"/>
    <w:rsid w:val="00493F1D"/>
    <w:rsid w:val="00494076"/>
    <w:rsid w:val="0049495F"/>
    <w:rsid w:val="00494F54"/>
    <w:rsid w:val="0049562F"/>
    <w:rsid w:val="00495C2E"/>
    <w:rsid w:val="00496009"/>
    <w:rsid w:val="0049618D"/>
    <w:rsid w:val="004962BA"/>
    <w:rsid w:val="004968B2"/>
    <w:rsid w:val="00496F43"/>
    <w:rsid w:val="00497001"/>
    <w:rsid w:val="0049732E"/>
    <w:rsid w:val="00497D2D"/>
    <w:rsid w:val="00497D2E"/>
    <w:rsid w:val="004A00C8"/>
    <w:rsid w:val="004A01FA"/>
    <w:rsid w:val="004A0390"/>
    <w:rsid w:val="004A0392"/>
    <w:rsid w:val="004A0631"/>
    <w:rsid w:val="004A0931"/>
    <w:rsid w:val="004A09EE"/>
    <w:rsid w:val="004A0A78"/>
    <w:rsid w:val="004A13C2"/>
    <w:rsid w:val="004A1D7F"/>
    <w:rsid w:val="004A2291"/>
    <w:rsid w:val="004A2298"/>
    <w:rsid w:val="004A22C2"/>
    <w:rsid w:val="004A23B5"/>
    <w:rsid w:val="004A25C3"/>
    <w:rsid w:val="004A2E9F"/>
    <w:rsid w:val="004A307E"/>
    <w:rsid w:val="004A31C0"/>
    <w:rsid w:val="004A3401"/>
    <w:rsid w:val="004A35CD"/>
    <w:rsid w:val="004A383F"/>
    <w:rsid w:val="004A3A57"/>
    <w:rsid w:val="004A3B3F"/>
    <w:rsid w:val="004A3CD1"/>
    <w:rsid w:val="004A3E73"/>
    <w:rsid w:val="004A448D"/>
    <w:rsid w:val="004A4E7E"/>
    <w:rsid w:val="004A544F"/>
    <w:rsid w:val="004A54D1"/>
    <w:rsid w:val="004A553C"/>
    <w:rsid w:val="004A5A97"/>
    <w:rsid w:val="004A5BB2"/>
    <w:rsid w:val="004A5FF7"/>
    <w:rsid w:val="004A6416"/>
    <w:rsid w:val="004A673F"/>
    <w:rsid w:val="004A68EF"/>
    <w:rsid w:val="004A69EA"/>
    <w:rsid w:val="004A6A13"/>
    <w:rsid w:val="004A6A33"/>
    <w:rsid w:val="004A771A"/>
    <w:rsid w:val="004A7E09"/>
    <w:rsid w:val="004A7E6E"/>
    <w:rsid w:val="004B0716"/>
    <w:rsid w:val="004B0C23"/>
    <w:rsid w:val="004B11C6"/>
    <w:rsid w:val="004B1225"/>
    <w:rsid w:val="004B1923"/>
    <w:rsid w:val="004B1929"/>
    <w:rsid w:val="004B2464"/>
    <w:rsid w:val="004B2833"/>
    <w:rsid w:val="004B2900"/>
    <w:rsid w:val="004B2A2E"/>
    <w:rsid w:val="004B35D7"/>
    <w:rsid w:val="004B35EA"/>
    <w:rsid w:val="004B39D0"/>
    <w:rsid w:val="004B3AFC"/>
    <w:rsid w:val="004B3C33"/>
    <w:rsid w:val="004B3EE8"/>
    <w:rsid w:val="004B40C2"/>
    <w:rsid w:val="004B43D1"/>
    <w:rsid w:val="004B4BCD"/>
    <w:rsid w:val="004B4E10"/>
    <w:rsid w:val="004B5191"/>
    <w:rsid w:val="004B52A0"/>
    <w:rsid w:val="004B5392"/>
    <w:rsid w:val="004B557A"/>
    <w:rsid w:val="004B5905"/>
    <w:rsid w:val="004B6408"/>
    <w:rsid w:val="004B693A"/>
    <w:rsid w:val="004B6AC4"/>
    <w:rsid w:val="004B72EE"/>
    <w:rsid w:val="004B767F"/>
    <w:rsid w:val="004B7705"/>
    <w:rsid w:val="004B784F"/>
    <w:rsid w:val="004B7FD4"/>
    <w:rsid w:val="004C03CE"/>
    <w:rsid w:val="004C0C39"/>
    <w:rsid w:val="004C0D4F"/>
    <w:rsid w:val="004C0DA1"/>
    <w:rsid w:val="004C0EDA"/>
    <w:rsid w:val="004C164A"/>
    <w:rsid w:val="004C1D12"/>
    <w:rsid w:val="004C1DFB"/>
    <w:rsid w:val="004C2869"/>
    <w:rsid w:val="004C2C69"/>
    <w:rsid w:val="004C3007"/>
    <w:rsid w:val="004C3017"/>
    <w:rsid w:val="004C34AD"/>
    <w:rsid w:val="004C34CF"/>
    <w:rsid w:val="004C35DC"/>
    <w:rsid w:val="004C3EDF"/>
    <w:rsid w:val="004C4A48"/>
    <w:rsid w:val="004C4B10"/>
    <w:rsid w:val="004C4FB8"/>
    <w:rsid w:val="004C51D2"/>
    <w:rsid w:val="004C5240"/>
    <w:rsid w:val="004C5831"/>
    <w:rsid w:val="004C5CA0"/>
    <w:rsid w:val="004C5E00"/>
    <w:rsid w:val="004C5E51"/>
    <w:rsid w:val="004C5EA3"/>
    <w:rsid w:val="004C5FC9"/>
    <w:rsid w:val="004C6322"/>
    <w:rsid w:val="004C6388"/>
    <w:rsid w:val="004C68AC"/>
    <w:rsid w:val="004C6D49"/>
    <w:rsid w:val="004C70AA"/>
    <w:rsid w:val="004C74D6"/>
    <w:rsid w:val="004C782C"/>
    <w:rsid w:val="004C7954"/>
    <w:rsid w:val="004C7B55"/>
    <w:rsid w:val="004D0485"/>
    <w:rsid w:val="004D06BF"/>
    <w:rsid w:val="004D078C"/>
    <w:rsid w:val="004D1290"/>
    <w:rsid w:val="004D14FA"/>
    <w:rsid w:val="004D1C9B"/>
    <w:rsid w:val="004D223D"/>
    <w:rsid w:val="004D26E6"/>
    <w:rsid w:val="004D280F"/>
    <w:rsid w:val="004D289F"/>
    <w:rsid w:val="004D28A0"/>
    <w:rsid w:val="004D31D8"/>
    <w:rsid w:val="004D358F"/>
    <w:rsid w:val="004D41D7"/>
    <w:rsid w:val="004D42F1"/>
    <w:rsid w:val="004D4C7D"/>
    <w:rsid w:val="004D4C8E"/>
    <w:rsid w:val="004D5425"/>
    <w:rsid w:val="004D5464"/>
    <w:rsid w:val="004D57CA"/>
    <w:rsid w:val="004D58FE"/>
    <w:rsid w:val="004D5BC0"/>
    <w:rsid w:val="004D6673"/>
    <w:rsid w:val="004D6F67"/>
    <w:rsid w:val="004D751A"/>
    <w:rsid w:val="004D780B"/>
    <w:rsid w:val="004D7DE3"/>
    <w:rsid w:val="004E02DB"/>
    <w:rsid w:val="004E0883"/>
    <w:rsid w:val="004E0B0B"/>
    <w:rsid w:val="004E1290"/>
    <w:rsid w:val="004E1374"/>
    <w:rsid w:val="004E1659"/>
    <w:rsid w:val="004E19EA"/>
    <w:rsid w:val="004E1A94"/>
    <w:rsid w:val="004E1C1C"/>
    <w:rsid w:val="004E1D78"/>
    <w:rsid w:val="004E1FB8"/>
    <w:rsid w:val="004E2178"/>
    <w:rsid w:val="004E2353"/>
    <w:rsid w:val="004E2358"/>
    <w:rsid w:val="004E27C2"/>
    <w:rsid w:val="004E28EA"/>
    <w:rsid w:val="004E2BF5"/>
    <w:rsid w:val="004E2C47"/>
    <w:rsid w:val="004E2C8C"/>
    <w:rsid w:val="004E352E"/>
    <w:rsid w:val="004E3639"/>
    <w:rsid w:val="004E389A"/>
    <w:rsid w:val="004E3948"/>
    <w:rsid w:val="004E4073"/>
    <w:rsid w:val="004E4227"/>
    <w:rsid w:val="004E49EF"/>
    <w:rsid w:val="004E4A2F"/>
    <w:rsid w:val="004E4D05"/>
    <w:rsid w:val="004E5300"/>
    <w:rsid w:val="004E5785"/>
    <w:rsid w:val="004E61F5"/>
    <w:rsid w:val="004E6857"/>
    <w:rsid w:val="004E69A5"/>
    <w:rsid w:val="004F0A08"/>
    <w:rsid w:val="004F0A8E"/>
    <w:rsid w:val="004F0CAD"/>
    <w:rsid w:val="004F10FD"/>
    <w:rsid w:val="004F114B"/>
    <w:rsid w:val="004F135E"/>
    <w:rsid w:val="004F164D"/>
    <w:rsid w:val="004F1665"/>
    <w:rsid w:val="004F18FB"/>
    <w:rsid w:val="004F1916"/>
    <w:rsid w:val="004F1AC5"/>
    <w:rsid w:val="004F1D78"/>
    <w:rsid w:val="004F1D8F"/>
    <w:rsid w:val="004F2106"/>
    <w:rsid w:val="004F2515"/>
    <w:rsid w:val="004F2A57"/>
    <w:rsid w:val="004F2B17"/>
    <w:rsid w:val="004F3124"/>
    <w:rsid w:val="004F32EB"/>
    <w:rsid w:val="004F342B"/>
    <w:rsid w:val="004F35CB"/>
    <w:rsid w:val="004F37EE"/>
    <w:rsid w:val="004F408F"/>
    <w:rsid w:val="004F4D14"/>
    <w:rsid w:val="004F4FB1"/>
    <w:rsid w:val="004F5049"/>
    <w:rsid w:val="004F5476"/>
    <w:rsid w:val="004F594D"/>
    <w:rsid w:val="004F61D5"/>
    <w:rsid w:val="004F747A"/>
    <w:rsid w:val="004F7747"/>
    <w:rsid w:val="004F7C06"/>
    <w:rsid w:val="004F7C2C"/>
    <w:rsid w:val="004F7D85"/>
    <w:rsid w:val="005001A9"/>
    <w:rsid w:val="0050025B"/>
    <w:rsid w:val="00500A69"/>
    <w:rsid w:val="00500BA4"/>
    <w:rsid w:val="0050118C"/>
    <w:rsid w:val="005011E5"/>
    <w:rsid w:val="0050158A"/>
    <w:rsid w:val="00501805"/>
    <w:rsid w:val="00501E93"/>
    <w:rsid w:val="005020DC"/>
    <w:rsid w:val="00502386"/>
    <w:rsid w:val="00502420"/>
    <w:rsid w:val="005024F0"/>
    <w:rsid w:val="00502633"/>
    <w:rsid w:val="0050284D"/>
    <w:rsid w:val="00502B93"/>
    <w:rsid w:val="00502E63"/>
    <w:rsid w:val="00502E72"/>
    <w:rsid w:val="00503211"/>
    <w:rsid w:val="0050333C"/>
    <w:rsid w:val="005036FF"/>
    <w:rsid w:val="00503ACE"/>
    <w:rsid w:val="00503B53"/>
    <w:rsid w:val="00503B6E"/>
    <w:rsid w:val="005046F3"/>
    <w:rsid w:val="00504811"/>
    <w:rsid w:val="0050492D"/>
    <w:rsid w:val="005049F6"/>
    <w:rsid w:val="00504E99"/>
    <w:rsid w:val="00505334"/>
    <w:rsid w:val="005057BF"/>
    <w:rsid w:val="00506337"/>
    <w:rsid w:val="00506546"/>
    <w:rsid w:val="00506A43"/>
    <w:rsid w:val="00506AF1"/>
    <w:rsid w:val="00506BDE"/>
    <w:rsid w:val="00506D29"/>
    <w:rsid w:val="00507133"/>
    <w:rsid w:val="00507287"/>
    <w:rsid w:val="005073F3"/>
    <w:rsid w:val="00507845"/>
    <w:rsid w:val="00507983"/>
    <w:rsid w:val="00507B30"/>
    <w:rsid w:val="00507EB0"/>
    <w:rsid w:val="0051003E"/>
    <w:rsid w:val="005100A4"/>
    <w:rsid w:val="00511215"/>
    <w:rsid w:val="005112CD"/>
    <w:rsid w:val="00512239"/>
    <w:rsid w:val="00512354"/>
    <w:rsid w:val="00512631"/>
    <w:rsid w:val="00512854"/>
    <w:rsid w:val="00512ECF"/>
    <w:rsid w:val="00513145"/>
    <w:rsid w:val="005134AA"/>
    <w:rsid w:val="005134E7"/>
    <w:rsid w:val="0051369F"/>
    <w:rsid w:val="005136B6"/>
    <w:rsid w:val="0051426E"/>
    <w:rsid w:val="00514AF8"/>
    <w:rsid w:val="005151F8"/>
    <w:rsid w:val="005156EA"/>
    <w:rsid w:val="00515B43"/>
    <w:rsid w:val="00515D44"/>
    <w:rsid w:val="00515DBF"/>
    <w:rsid w:val="00515E23"/>
    <w:rsid w:val="005166F9"/>
    <w:rsid w:val="0051683B"/>
    <w:rsid w:val="005168D1"/>
    <w:rsid w:val="0051693A"/>
    <w:rsid w:val="00516C2D"/>
    <w:rsid w:val="00516D07"/>
    <w:rsid w:val="00516F32"/>
    <w:rsid w:val="00517081"/>
    <w:rsid w:val="00517888"/>
    <w:rsid w:val="00517B2C"/>
    <w:rsid w:val="00517C48"/>
    <w:rsid w:val="00520100"/>
    <w:rsid w:val="00520305"/>
    <w:rsid w:val="005203ED"/>
    <w:rsid w:val="00520543"/>
    <w:rsid w:val="0052055F"/>
    <w:rsid w:val="005206EE"/>
    <w:rsid w:val="0052077C"/>
    <w:rsid w:val="0052080B"/>
    <w:rsid w:val="00520AFF"/>
    <w:rsid w:val="00520B0F"/>
    <w:rsid w:val="00520E4E"/>
    <w:rsid w:val="00520E60"/>
    <w:rsid w:val="00521499"/>
    <w:rsid w:val="005216E1"/>
    <w:rsid w:val="00521979"/>
    <w:rsid w:val="00521E87"/>
    <w:rsid w:val="005220AA"/>
    <w:rsid w:val="00522689"/>
    <w:rsid w:val="0052273F"/>
    <w:rsid w:val="005228E5"/>
    <w:rsid w:val="00523142"/>
    <w:rsid w:val="0052320F"/>
    <w:rsid w:val="00523324"/>
    <w:rsid w:val="00523628"/>
    <w:rsid w:val="0052362B"/>
    <w:rsid w:val="00523DB7"/>
    <w:rsid w:val="00523EAA"/>
    <w:rsid w:val="0052458B"/>
    <w:rsid w:val="005248C2"/>
    <w:rsid w:val="005248FF"/>
    <w:rsid w:val="00524E1A"/>
    <w:rsid w:val="00524EED"/>
    <w:rsid w:val="00525078"/>
    <w:rsid w:val="005253C1"/>
    <w:rsid w:val="00525C4C"/>
    <w:rsid w:val="00525D96"/>
    <w:rsid w:val="005260AA"/>
    <w:rsid w:val="005263BF"/>
    <w:rsid w:val="00526954"/>
    <w:rsid w:val="00526CFE"/>
    <w:rsid w:val="00526DA7"/>
    <w:rsid w:val="005270BD"/>
    <w:rsid w:val="00527AEE"/>
    <w:rsid w:val="00527C50"/>
    <w:rsid w:val="00527E8B"/>
    <w:rsid w:val="00527F10"/>
    <w:rsid w:val="005304A9"/>
    <w:rsid w:val="0053054B"/>
    <w:rsid w:val="005310CE"/>
    <w:rsid w:val="005313D8"/>
    <w:rsid w:val="0053147E"/>
    <w:rsid w:val="0053171B"/>
    <w:rsid w:val="00531D43"/>
    <w:rsid w:val="0053233D"/>
    <w:rsid w:val="005324D7"/>
    <w:rsid w:val="00532814"/>
    <w:rsid w:val="005329E8"/>
    <w:rsid w:val="005329EA"/>
    <w:rsid w:val="00532BBA"/>
    <w:rsid w:val="00532DE7"/>
    <w:rsid w:val="005330C8"/>
    <w:rsid w:val="0053320B"/>
    <w:rsid w:val="005335FC"/>
    <w:rsid w:val="00533E93"/>
    <w:rsid w:val="00533EC7"/>
    <w:rsid w:val="0053413E"/>
    <w:rsid w:val="00534492"/>
    <w:rsid w:val="00535342"/>
    <w:rsid w:val="00535440"/>
    <w:rsid w:val="00535706"/>
    <w:rsid w:val="005359B7"/>
    <w:rsid w:val="00535D47"/>
    <w:rsid w:val="00535D48"/>
    <w:rsid w:val="00536D4F"/>
    <w:rsid w:val="00536E68"/>
    <w:rsid w:val="00536E92"/>
    <w:rsid w:val="00537E5D"/>
    <w:rsid w:val="005403E9"/>
    <w:rsid w:val="00540999"/>
    <w:rsid w:val="00540E16"/>
    <w:rsid w:val="00540FF0"/>
    <w:rsid w:val="005412E7"/>
    <w:rsid w:val="00541537"/>
    <w:rsid w:val="00541539"/>
    <w:rsid w:val="00541CDE"/>
    <w:rsid w:val="00542259"/>
    <w:rsid w:val="005429DB"/>
    <w:rsid w:val="00542D6E"/>
    <w:rsid w:val="00543713"/>
    <w:rsid w:val="00543B62"/>
    <w:rsid w:val="00543C16"/>
    <w:rsid w:val="00543EF1"/>
    <w:rsid w:val="00544102"/>
    <w:rsid w:val="0054414B"/>
    <w:rsid w:val="0054419C"/>
    <w:rsid w:val="00544252"/>
    <w:rsid w:val="00544A24"/>
    <w:rsid w:val="00544C4D"/>
    <w:rsid w:val="00544D32"/>
    <w:rsid w:val="00544E21"/>
    <w:rsid w:val="00545078"/>
    <w:rsid w:val="00545211"/>
    <w:rsid w:val="00545434"/>
    <w:rsid w:val="00545D53"/>
    <w:rsid w:val="00545D69"/>
    <w:rsid w:val="00545F8F"/>
    <w:rsid w:val="00546006"/>
    <w:rsid w:val="0054612A"/>
    <w:rsid w:val="005462C1"/>
    <w:rsid w:val="0054648E"/>
    <w:rsid w:val="0054698F"/>
    <w:rsid w:val="00546994"/>
    <w:rsid w:val="005469D9"/>
    <w:rsid w:val="00546A71"/>
    <w:rsid w:val="00546B9F"/>
    <w:rsid w:val="00546FA7"/>
    <w:rsid w:val="005503AF"/>
    <w:rsid w:val="00550505"/>
    <w:rsid w:val="005507A5"/>
    <w:rsid w:val="00550B18"/>
    <w:rsid w:val="00550E1F"/>
    <w:rsid w:val="00550FA3"/>
    <w:rsid w:val="0055159C"/>
    <w:rsid w:val="00551D6B"/>
    <w:rsid w:val="00551F2A"/>
    <w:rsid w:val="00551FC7"/>
    <w:rsid w:val="0055218A"/>
    <w:rsid w:val="0055239A"/>
    <w:rsid w:val="00552D25"/>
    <w:rsid w:val="00553253"/>
    <w:rsid w:val="00553325"/>
    <w:rsid w:val="00553B30"/>
    <w:rsid w:val="0055407B"/>
    <w:rsid w:val="0055417D"/>
    <w:rsid w:val="0055431D"/>
    <w:rsid w:val="00554967"/>
    <w:rsid w:val="00554BE9"/>
    <w:rsid w:val="00554C14"/>
    <w:rsid w:val="00555010"/>
    <w:rsid w:val="00555751"/>
    <w:rsid w:val="005559E6"/>
    <w:rsid w:val="00555B75"/>
    <w:rsid w:val="00555B8E"/>
    <w:rsid w:val="00555D2E"/>
    <w:rsid w:val="005563DD"/>
    <w:rsid w:val="00556851"/>
    <w:rsid w:val="00556C21"/>
    <w:rsid w:val="00556CA9"/>
    <w:rsid w:val="00556CE9"/>
    <w:rsid w:val="00556F9B"/>
    <w:rsid w:val="00557110"/>
    <w:rsid w:val="00557188"/>
    <w:rsid w:val="00557F89"/>
    <w:rsid w:val="0056047F"/>
    <w:rsid w:val="00560996"/>
    <w:rsid w:val="00560E7B"/>
    <w:rsid w:val="0056188A"/>
    <w:rsid w:val="00561B53"/>
    <w:rsid w:val="005621EE"/>
    <w:rsid w:val="005629EF"/>
    <w:rsid w:val="00562DE4"/>
    <w:rsid w:val="0056332A"/>
    <w:rsid w:val="005634AF"/>
    <w:rsid w:val="00565B5C"/>
    <w:rsid w:val="005661FA"/>
    <w:rsid w:val="00566297"/>
    <w:rsid w:val="0056718D"/>
    <w:rsid w:val="00567209"/>
    <w:rsid w:val="0056736C"/>
    <w:rsid w:val="00567654"/>
    <w:rsid w:val="005678D8"/>
    <w:rsid w:val="00567994"/>
    <w:rsid w:val="00567F7C"/>
    <w:rsid w:val="005707A4"/>
    <w:rsid w:val="00570847"/>
    <w:rsid w:val="0057100B"/>
    <w:rsid w:val="00571079"/>
    <w:rsid w:val="005716CA"/>
    <w:rsid w:val="00571882"/>
    <w:rsid w:val="00571D59"/>
    <w:rsid w:val="00571D79"/>
    <w:rsid w:val="005721BE"/>
    <w:rsid w:val="00572696"/>
    <w:rsid w:val="00572C11"/>
    <w:rsid w:val="00572CEF"/>
    <w:rsid w:val="00573426"/>
    <w:rsid w:val="0057350A"/>
    <w:rsid w:val="005737CA"/>
    <w:rsid w:val="00573F7B"/>
    <w:rsid w:val="00573FDB"/>
    <w:rsid w:val="00574938"/>
    <w:rsid w:val="00574AC8"/>
    <w:rsid w:val="00574F51"/>
    <w:rsid w:val="00575416"/>
    <w:rsid w:val="00575894"/>
    <w:rsid w:val="00575ACC"/>
    <w:rsid w:val="0057619A"/>
    <w:rsid w:val="005761BE"/>
    <w:rsid w:val="00576C39"/>
    <w:rsid w:val="00576E57"/>
    <w:rsid w:val="00577167"/>
    <w:rsid w:val="005774AF"/>
    <w:rsid w:val="005774F3"/>
    <w:rsid w:val="00577524"/>
    <w:rsid w:val="00577738"/>
    <w:rsid w:val="00577983"/>
    <w:rsid w:val="005779DE"/>
    <w:rsid w:val="00577AAE"/>
    <w:rsid w:val="00580308"/>
    <w:rsid w:val="0058041B"/>
    <w:rsid w:val="005817F2"/>
    <w:rsid w:val="00581A1F"/>
    <w:rsid w:val="00581B1E"/>
    <w:rsid w:val="00581DF5"/>
    <w:rsid w:val="00581EE8"/>
    <w:rsid w:val="00581F83"/>
    <w:rsid w:val="00582087"/>
    <w:rsid w:val="0058232E"/>
    <w:rsid w:val="005829D8"/>
    <w:rsid w:val="00582CA1"/>
    <w:rsid w:val="00582F89"/>
    <w:rsid w:val="00582FF5"/>
    <w:rsid w:val="00583255"/>
    <w:rsid w:val="00583D20"/>
    <w:rsid w:val="00583E83"/>
    <w:rsid w:val="005843EA"/>
    <w:rsid w:val="00584530"/>
    <w:rsid w:val="00584892"/>
    <w:rsid w:val="005849F7"/>
    <w:rsid w:val="00584D16"/>
    <w:rsid w:val="00584E1A"/>
    <w:rsid w:val="00584E1E"/>
    <w:rsid w:val="00584E7E"/>
    <w:rsid w:val="00584F3E"/>
    <w:rsid w:val="00584FCB"/>
    <w:rsid w:val="00585355"/>
    <w:rsid w:val="00585698"/>
    <w:rsid w:val="00585883"/>
    <w:rsid w:val="005863F0"/>
    <w:rsid w:val="005868E5"/>
    <w:rsid w:val="00586EA2"/>
    <w:rsid w:val="005871AF"/>
    <w:rsid w:val="0058724E"/>
    <w:rsid w:val="00587388"/>
    <w:rsid w:val="005873B0"/>
    <w:rsid w:val="005878C7"/>
    <w:rsid w:val="00587911"/>
    <w:rsid w:val="00590023"/>
    <w:rsid w:val="00590CB9"/>
    <w:rsid w:val="005917CB"/>
    <w:rsid w:val="00591A32"/>
    <w:rsid w:val="00591DA8"/>
    <w:rsid w:val="0059208E"/>
    <w:rsid w:val="005920BF"/>
    <w:rsid w:val="00592189"/>
    <w:rsid w:val="0059219F"/>
    <w:rsid w:val="0059274D"/>
    <w:rsid w:val="005927EA"/>
    <w:rsid w:val="005930C8"/>
    <w:rsid w:val="0059345B"/>
    <w:rsid w:val="00594080"/>
    <w:rsid w:val="00594342"/>
    <w:rsid w:val="005949E7"/>
    <w:rsid w:val="00594C68"/>
    <w:rsid w:val="00594E9D"/>
    <w:rsid w:val="005954E1"/>
    <w:rsid w:val="00595723"/>
    <w:rsid w:val="00595A5A"/>
    <w:rsid w:val="005960AC"/>
    <w:rsid w:val="005963C9"/>
    <w:rsid w:val="00596772"/>
    <w:rsid w:val="005971EB"/>
    <w:rsid w:val="00597944"/>
    <w:rsid w:val="005979C6"/>
    <w:rsid w:val="00597B88"/>
    <w:rsid w:val="00597C59"/>
    <w:rsid w:val="00597DA2"/>
    <w:rsid w:val="005A06BB"/>
    <w:rsid w:val="005A108E"/>
    <w:rsid w:val="005A1175"/>
    <w:rsid w:val="005A1906"/>
    <w:rsid w:val="005A1995"/>
    <w:rsid w:val="005A218E"/>
    <w:rsid w:val="005A222F"/>
    <w:rsid w:val="005A2917"/>
    <w:rsid w:val="005A2C5A"/>
    <w:rsid w:val="005A2C96"/>
    <w:rsid w:val="005A312F"/>
    <w:rsid w:val="005A3392"/>
    <w:rsid w:val="005A3516"/>
    <w:rsid w:val="005A3EE1"/>
    <w:rsid w:val="005A407E"/>
    <w:rsid w:val="005A41B0"/>
    <w:rsid w:val="005A45D1"/>
    <w:rsid w:val="005A4B6D"/>
    <w:rsid w:val="005A4C91"/>
    <w:rsid w:val="005A4DF8"/>
    <w:rsid w:val="005A4EE7"/>
    <w:rsid w:val="005A5441"/>
    <w:rsid w:val="005A5580"/>
    <w:rsid w:val="005A5A22"/>
    <w:rsid w:val="005A5B84"/>
    <w:rsid w:val="005A5F2F"/>
    <w:rsid w:val="005A66A1"/>
    <w:rsid w:val="005A6884"/>
    <w:rsid w:val="005A6A18"/>
    <w:rsid w:val="005A6A56"/>
    <w:rsid w:val="005A6D21"/>
    <w:rsid w:val="005A74B1"/>
    <w:rsid w:val="005A74E8"/>
    <w:rsid w:val="005A7940"/>
    <w:rsid w:val="005A7AC7"/>
    <w:rsid w:val="005A7AD6"/>
    <w:rsid w:val="005A7B95"/>
    <w:rsid w:val="005A7CD4"/>
    <w:rsid w:val="005B032B"/>
    <w:rsid w:val="005B039D"/>
    <w:rsid w:val="005B07C0"/>
    <w:rsid w:val="005B0941"/>
    <w:rsid w:val="005B0CA3"/>
    <w:rsid w:val="005B14F6"/>
    <w:rsid w:val="005B1CAE"/>
    <w:rsid w:val="005B1DC7"/>
    <w:rsid w:val="005B1DCF"/>
    <w:rsid w:val="005B20A4"/>
    <w:rsid w:val="005B2598"/>
    <w:rsid w:val="005B2A48"/>
    <w:rsid w:val="005B31D1"/>
    <w:rsid w:val="005B3286"/>
    <w:rsid w:val="005B39E9"/>
    <w:rsid w:val="005B3A7E"/>
    <w:rsid w:val="005B3E88"/>
    <w:rsid w:val="005B3F32"/>
    <w:rsid w:val="005B4113"/>
    <w:rsid w:val="005B4727"/>
    <w:rsid w:val="005B49BC"/>
    <w:rsid w:val="005B55CB"/>
    <w:rsid w:val="005B598D"/>
    <w:rsid w:val="005B5E53"/>
    <w:rsid w:val="005B62BF"/>
    <w:rsid w:val="005B6572"/>
    <w:rsid w:val="005B6667"/>
    <w:rsid w:val="005B6705"/>
    <w:rsid w:val="005B6F09"/>
    <w:rsid w:val="005B7462"/>
    <w:rsid w:val="005B7B31"/>
    <w:rsid w:val="005B7B69"/>
    <w:rsid w:val="005B7B90"/>
    <w:rsid w:val="005B7C11"/>
    <w:rsid w:val="005B7EE8"/>
    <w:rsid w:val="005B7F85"/>
    <w:rsid w:val="005C06F7"/>
    <w:rsid w:val="005C0E90"/>
    <w:rsid w:val="005C0ED5"/>
    <w:rsid w:val="005C1186"/>
    <w:rsid w:val="005C1455"/>
    <w:rsid w:val="005C14E8"/>
    <w:rsid w:val="005C1E0A"/>
    <w:rsid w:val="005C1F32"/>
    <w:rsid w:val="005C1F36"/>
    <w:rsid w:val="005C2323"/>
    <w:rsid w:val="005C26B1"/>
    <w:rsid w:val="005C2FFF"/>
    <w:rsid w:val="005C39F7"/>
    <w:rsid w:val="005C3C48"/>
    <w:rsid w:val="005C3F28"/>
    <w:rsid w:val="005C49BA"/>
    <w:rsid w:val="005C4DE3"/>
    <w:rsid w:val="005C4E10"/>
    <w:rsid w:val="005C503F"/>
    <w:rsid w:val="005C52C1"/>
    <w:rsid w:val="005C5511"/>
    <w:rsid w:val="005C5546"/>
    <w:rsid w:val="005C57DA"/>
    <w:rsid w:val="005C5E1B"/>
    <w:rsid w:val="005C5EA5"/>
    <w:rsid w:val="005C6213"/>
    <w:rsid w:val="005C632B"/>
    <w:rsid w:val="005C66B1"/>
    <w:rsid w:val="005C6997"/>
    <w:rsid w:val="005C6AAE"/>
    <w:rsid w:val="005C6D4B"/>
    <w:rsid w:val="005C7649"/>
    <w:rsid w:val="005C7BF3"/>
    <w:rsid w:val="005D0422"/>
    <w:rsid w:val="005D068D"/>
    <w:rsid w:val="005D07A3"/>
    <w:rsid w:val="005D0F87"/>
    <w:rsid w:val="005D1262"/>
    <w:rsid w:val="005D13BB"/>
    <w:rsid w:val="005D15AD"/>
    <w:rsid w:val="005D17FA"/>
    <w:rsid w:val="005D190A"/>
    <w:rsid w:val="005D1A70"/>
    <w:rsid w:val="005D1E4F"/>
    <w:rsid w:val="005D1F6A"/>
    <w:rsid w:val="005D217F"/>
    <w:rsid w:val="005D24E2"/>
    <w:rsid w:val="005D2503"/>
    <w:rsid w:val="005D25B3"/>
    <w:rsid w:val="005D286E"/>
    <w:rsid w:val="005D2883"/>
    <w:rsid w:val="005D29F2"/>
    <w:rsid w:val="005D2B9C"/>
    <w:rsid w:val="005D2CCD"/>
    <w:rsid w:val="005D372C"/>
    <w:rsid w:val="005D37F9"/>
    <w:rsid w:val="005D3B15"/>
    <w:rsid w:val="005D4135"/>
    <w:rsid w:val="005D4280"/>
    <w:rsid w:val="005D4305"/>
    <w:rsid w:val="005D4861"/>
    <w:rsid w:val="005D4CA0"/>
    <w:rsid w:val="005D51E4"/>
    <w:rsid w:val="005D55F0"/>
    <w:rsid w:val="005D59C9"/>
    <w:rsid w:val="005D5AC6"/>
    <w:rsid w:val="005D5C9D"/>
    <w:rsid w:val="005D5EBD"/>
    <w:rsid w:val="005D60E6"/>
    <w:rsid w:val="005D6D74"/>
    <w:rsid w:val="005D6F8D"/>
    <w:rsid w:val="005D7246"/>
    <w:rsid w:val="005D7288"/>
    <w:rsid w:val="005D739A"/>
    <w:rsid w:val="005D746B"/>
    <w:rsid w:val="005D76D0"/>
    <w:rsid w:val="005D7BBF"/>
    <w:rsid w:val="005D7BE7"/>
    <w:rsid w:val="005E016D"/>
    <w:rsid w:val="005E0170"/>
    <w:rsid w:val="005E057D"/>
    <w:rsid w:val="005E05E8"/>
    <w:rsid w:val="005E087F"/>
    <w:rsid w:val="005E0997"/>
    <w:rsid w:val="005E09C6"/>
    <w:rsid w:val="005E09F7"/>
    <w:rsid w:val="005E0D43"/>
    <w:rsid w:val="005E1080"/>
    <w:rsid w:val="005E10A3"/>
    <w:rsid w:val="005E10E2"/>
    <w:rsid w:val="005E1135"/>
    <w:rsid w:val="005E133C"/>
    <w:rsid w:val="005E1987"/>
    <w:rsid w:val="005E1B54"/>
    <w:rsid w:val="005E200E"/>
    <w:rsid w:val="005E2016"/>
    <w:rsid w:val="005E20DD"/>
    <w:rsid w:val="005E20F8"/>
    <w:rsid w:val="005E2D2C"/>
    <w:rsid w:val="005E2E0E"/>
    <w:rsid w:val="005E2F3E"/>
    <w:rsid w:val="005E37F5"/>
    <w:rsid w:val="005E38DE"/>
    <w:rsid w:val="005E432F"/>
    <w:rsid w:val="005E4849"/>
    <w:rsid w:val="005E50BD"/>
    <w:rsid w:val="005E5B8B"/>
    <w:rsid w:val="005E63A9"/>
    <w:rsid w:val="005E6755"/>
    <w:rsid w:val="005E68EA"/>
    <w:rsid w:val="005E6D76"/>
    <w:rsid w:val="005E778C"/>
    <w:rsid w:val="005F0403"/>
    <w:rsid w:val="005F0736"/>
    <w:rsid w:val="005F09C8"/>
    <w:rsid w:val="005F0E19"/>
    <w:rsid w:val="005F10B0"/>
    <w:rsid w:val="005F1175"/>
    <w:rsid w:val="005F1298"/>
    <w:rsid w:val="005F1488"/>
    <w:rsid w:val="005F155B"/>
    <w:rsid w:val="005F1722"/>
    <w:rsid w:val="005F17FA"/>
    <w:rsid w:val="005F1B38"/>
    <w:rsid w:val="005F1D52"/>
    <w:rsid w:val="005F221A"/>
    <w:rsid w:val="005F2260"/>
    <w:rsid w:val="005F27E6"/>
    <w:rsid w:val="005F2930"/>
    <w:rsid w:val="005F30BF"/>
    <w:rsid w:val="005F32FC"/>
    <w:rsid w:val="005F3AAD"/>
    <w:rsid w:val="005F3AE1"/>
    <w:rsid w:val="005F3C6A"/>
    <w:rsid w:val="005F3C95"/>
    <w:rsid w:val="005F436F"/>
    <w:rsid w:val="005F456D"/>
    <w:rsid w:val="005F4640"/>
    <w:rsid w:val="005F46E3"/>
    <w:rsid w:val="005F4B2A"/>
    <w:rsid w:val="005F4D2B"/>
    <w:rsid w:val="005F4FDD"/>
    <w:rsid w:val="005F502C"/>
    <w:rsid w:val="005F53D8"/>
    <w:rsid w:val="005F5470"/>
    <w:rsid w:val="005F596D"/>
    <w:rsid w:val="005F5AB1"/>
    <w:rsid w:val="005F5E9C"/>
    <w:rsid w:val="005F6012"/>
    <w:rsid w:val="005F6196"/>
    <w:rsid w:val="005F62A7"/>
    <w:rsid w:val="005F635C"/>
    <w:rsid w:val="005F6472"/>
    <w:rsid w:val="005F64CF"/>
    <w:rsid w:val="005F6E63"/>
    <w:rsid w:val="005F6EDC"/>
    <w:rsid w:val="005F70EB"/>
    <w:rsid w:val="005F7263"/>
    <w:rsid w:val="005F72CE"/>
    <w:rsid w:val="005F7484"/>
    <w:rsid w:val="005F7960"/>
    <w:rsid w:val="005F7E15"/>
    <w:rsid w:val="006000C3"/>
    <w:rsid w:val="0060031B"/>
    <w:rsid w:val="00600450"/>
    <w:rsid w:val="006005D7"/>
    <w:rsid w:val="0060088C"/>
    <w:rsid w:val="00601110"/>
    <w:rsid w:val="006012CA"/>
    <w:rsid w:val="00601798"/>
    <w:rsid w:val="00601A04"/>
    <w:rsid w:val="00601C05"/>
    <w:rsid w:val="006025BF"/>
    <w:rsid w:val="00602905"/>
    <w:rsid w:val="00602B7B"/>
    <w:rsid w:val="00602EB2"/>
    <w:rsid w:val="00603676"/>
    <w:rsid w:val="00603A5D"/>
    <w:rsid w:val="00603AFF"/>
    <w:rsid w:val="006040CA"/>
    <w:rsid w:val="00604F79"/>
    <w:rsid w:val="00605202"/>
    <w:rsid w:val="006057C3"/>
    <w:rsid w:val="0060615E"/>
    <w:rsid w:val="006063D2"/>
    <w:rsid w:val="006071AD"/>
    <w:rsid w:val="00607E07"/>
    <w:rsid w:val="00607EB6"/>
    <w:rsid w:val="00607F1B"/>
    <w:rsid w:val="00607F4C"/>
    <w:rsid w:val="006109BC"/>
    <w:rsid w:val="006109CD"/>
    <w:rsid w:val="00610DE6"/>
    <w:rsid w:val="0061106D"/>
    <w:rsid w:val="006110C0"/>
    <w:rsid w:val="006115E5"/>
    <w:rsid w:val="0061175F"/>
    <w:rsid w:val="0061184D"/>
    <w:rsid w:val="00611C04"/>
    <w:rsid w:val="00611E0B"/>
    <w:rsid w:val="00612234"/>
    <w:rsid w:val="00612235"/>
    <w:rsid w:val="00612485"/>
    <w:rsid w:val="006129E3"/>
    <w:rsid w:val="006133E5"/>
    <w:rsid w:val="00613AA2"/>
    <w:rsid w:val="00613EC4"/>
    <w:rsid w:val="00613F1D"/>
    <w:rsid w:val="00613F93"/>
    <w:rsid w:val="006144D5"/>
    <w:rsid w:val="00614918"/>
    <w:rsid w:val="00614AFD"/>
    <w:rsid w:val="00614B1A"/>
    <w:rsid w:val="00614B3C"/>
    <w:rsid w:val="00614B82"/>
    <w:rsid w:val="006151FA"/>
    <w:rsid w:val="00615409"/>
    <w:rsid w:val="00615785"/>
    <w:rsid w:val="00615BA5"/>
    <w:rsid w:val="00615CA2"/>
    <w:rsid w:val="00615D59"/>
    <w:rsid w:val="00615F0F"/>
    <w:rsid w:val="00616488"/>
    <w:rsid w:val="00616595"/>
    <w:rsid w:val="006168D6"/>
    <w:rsid w:val="00616A12"/>
    <w:rsid w:val="00616B9F"/>
    <w:rsid w:val="00616C7C"/>
    <w:rsid w:val="00617D1B"/>
    <w:rsid w:val="00617D8C"/>
    <w:rsid w:val="006200DE"/>
    <w:rsid w:val="00620ACB"/>
    <w:rsid w:val="00620BAD"/>
    <w:rsid w:val="006212DF"/>
    <w:rsid w:val="006216B6"/>
    <w:rsid w:val="00621709"/>
    <w:rsid w:val="00621FB6"/>
    <w:rsid w:val="006223A9"/>
    <w:rsid w:val="00622440"/>
    <w:rsid w:val="006225AC"/>
    <w:rsid w:val="00622CDE"/>
    <w:rsid w:val="006233FC"/>
    <w:rsid w:val="006234B6"/>
    <w:rsid w:val="006239AD"/>
    <w:rsid w:val="00623B4F"/>
    <w:rsid w:val="00623F92"/>
    <w:rsid w:val="006244F0"/>
    <w:rsid w:val="0062567C"/>
    <w:rsid w:val="00625B99"/>
    <w:rsid w:val="00625D10"/>
    <w:rsid w:val="006261FD"/>
    <w:rsid w:val="006269FD"/>
    <w:rsid w:val="00626CCB"/>
    <w:rsid w:val="00626D06"/>
    <w:rsid w:val="00626EF4"/>
    <w:rsid w:val="00626F1B"/>
    <w:rsid w:val="006273FF"/>
    <w:rsid w:val="00627547"/>
    <w:rsid w:val="0062767B"/>
    <w:rsid w:val="00627AD0"/>
    <w:rsid w:val="00627D66"/>
    <w:rsid w:val="00627DEE"/>
    <w:rsid w:val="0063044F"/>
    <w:rsid w:val="00630594"/>
    <w:rsid w:val="0063064A"/>
    <w:rsid w:val="00630A71"/>
    <w:rsid w:val="006310F9"/>
    <w:rsid w:val="0063139A"/>
    <w:rsid w:val="00631436"/>
    <w:rsid w:val="00631AF0"/>
    <w:rsid w:val="006329A3"/>
    <w:rsid w:val="00632ADF"/>
    <w:rsid w:val="0063300E"/>
    <w:rsid w:val="00633048"/>
    <w:rsid w:val="00633203"/>
    <w:rsid w:val="00634538"/>
    <w:rsid w:val="00634EFA"/>
    <w:rsid w:val="0063527F"/>
    <w:rsid w:val="00635471"/>
    <w:rsid w:val="0063554F"/>
    <w:rsid w:val="00635614"/>
    <w:rsid w:val="0063570A"/>
    <w:rsid w:val="00635769"/>
    <w:rsid w:val="00635A35"/>
    <w:rsid w:val="00635EF1"/>
    <w:rsid w:val="0063630C"/>
    <w:rsid w:val="00636647"/>
    <w:rsid w:val="006367AE"/>
    <w:rsid w:val="0063699E"/>
    <w:rsid w:val="006369B4"/>
    <w:rsid w:val="00636BA8"/>
    <w:rsid w:val="00636CDF"/>
    <w:rsid w:val="00637104"/>
    <w:rsid w:val="006378F1"/>
    <w:rsid w:val="00637B2D"/>
    <w:rsid w:val="00637C86"/>
    <w:rsid w:val="00637EAC"/>
    <w:rsid w:val="006406ED"/>
    <w:rsid w:val="006408AD"/>
    <w:rsid w:val="00640A08"/>
    <w:rsid w:val="006410F9"/>
    <w:rsid w:val="0064123B"/>
    <w:rsid w:val="006412E2"/>
    <w:rsid w:val="00641751"/>
    <w:rsid w:val="00641B57"/>
    <w:rsid w:val="00641DA6"/>
    <w:rsid w:val="0064205D"/>
    <w:rsid w:val="0064206C"/>
    <w:rsid w:val="00642A16"/>
    <w:rsid w:val="00642C4D"/>
    <w:rsid w:val="00642DBB"/>
    <w:rsid w:val="00642FB2"/>
    <w:rsid w:val="006430F3"/>
    <w:rsid w:val="0064386B"/>
    <w:rsid w:val="00643F91"/>
    <w:rsid w:val="00644520"/>
    <w:rsid w:val="00644670"/>
    <w:rsid w:val="00646042"/>
    <w:rsid w:val="006464EC"/>
    <w:rsid w:val="006465C3"/>
    <w:rsid w:val="00646778"/>
    <w:rsid w:val="006471AB"/>
    <w:rsid w:val="00647575"/>
    <w:rsid w:val="00647E98"/>
    <w:rsid w:val="006503A4"/>
    <w:rsid w:val="0065065B"/>
    <w:rsid w:val="00650CF6"/>
    <w:rsid w:val="00650F72"/>
    <w:rsid w:val="00650FBC"/>
    <w:rsid w:val="00651041"/>
    <w:rsid w:val="006513F1"/>
    <w:rsid w:val="0065143B"/>
    <w:rsid w:val="00651BA9"/>
    <w:rsid w:val="00651DD7"/>
    <w:rsid w:val="00652A21"/>
    <w:rsid w:val="00652EE5"/>
    <w:rsid w:val="00653B6E"/>
    <w:rsid w:val="00653EBB"/>
    <w:rsid w:val="00653EEB"/>
    <w:rsid w:val="00653F55"/>
    <w:rsid w:val="0065405F"/>
    <w:rsid w:val="00654BDC"/>
    <w:rsid w:val="006558E3"/>
    <w:rsid w:val="00655983"/>
    <w:rsid w:val="00655BB7"/>
    <w:rsid w:val="00655BEB"/>
    <w:rsid w:val="00655CAC"/>
    <w:rsid w:val="00656124"/>
    <w:rsid w:val="006563E9"/>
    <w:rsid w:val="006564F5"/>
    <w:rsid w:val="006577BD"/>
    <w:rsid w:val="006578B4"/>
    <w:rsid w:val="00657C13"/>
    <w:rsid w:val="00657CC4"/>
    <w:rsid w:val="00657D04"/>
    <w:rsid w:val="00657D4D"/>
    <w:rsid w:val="00660060"/>
    <w:rsid w:val="006601BF"/>
    <w:rsid w:val="00660436"/>
    <w:rsid w:val="00660997"/>
    <w:rsid w:val="00660ED4"/>
    <w:rsid w:val="00660F77"/>
    <w:rsid w:val="006615C4"/>
    <w:rsid w:val="006618F5"/>
    <w:rsid w:val="00661ACA"/>
    <w:rsid w:val="00661CF6"/>
    <w:rsid w:val="00662871"/>
    <w:rsid w:val="00662946"/>
    <w:rsid w:val="00662B1B"/>
    <w:rsid w:val="00662D3A"/>
    <w:rsid w:val="006631FE"/>
    <w:rsid w:val="006635BB"/>
    <w:rsid w:val="00663A91"/>
    <w:rsid w:val="00663ABA"/>
    <w:rsid w:val="00663AED"/>
    <w:rsid w:val="00663CAF"/>
    <w:rsid w:val="00664386"/>
    <w:rsid w:val="006643BF"/>
    <w:rsid w:val="00664577"/>
    <w:rsid w:val="006645FA"/>
    <w:rsid w:val="00664AD0"/>
    <w:rsid w:val="006651D0"/>
    <w:rsid w:val="0066599D"/>
    <w:rsid w:val="006664C7"/>
    <w:rsid w:val="006667D3"/>
    <w:rsid w:val="00666975"/>
    <w:rsid w:val="00666C86"/>
    <w:rsid w:val="00666FB7"/>
    <w:rsid w:val="0066720B"/>
    <w:rsid w:val="006672EF"/>
    <w:rsid w:val="00667872"/>
    <w:rsid w:val="0066790F"/>
    <w:rsid w:val="00667E2A"/>
    <w:rsid w:val="0067022F"/>
    <w:rsid w:val="00670872"/>
    <w:rsid w:val="00670EE9"/>
    <w:rsid w:val="00671273"/>
    <w:rsid w:val="006713DE"/>
    <w:rsid w:val="00671404"/>
    <w:rsid w:val="0067159B"/>
    <w:rsid w:val="00671809"/>
    <w:rsid w:val="00671D2B"/>
    <w:rsid w:val="00671DA0"/>
    <w:rsid w:val="00671F25"/>
    <w:rsid w:val="0067229E"/>
    <w:rsid w:val="006725EF"/>
    <w:rsid w:val="006726D4"/>
    <w:rsid w:val="00672C17"/>
    <w:rsid w:val="00672E21"/>
    <w:rsid w:val="00672F11"/>
    <w:rsid w:val="00673467"/>
    <w:rsid w:val="00673712"/>
    <w:rsid w:val="00673C23"/>
    <w:rsid w:val="00674490"/>
    <w:rsid w:val="006746BF"/>
    <w:rsid w:val="0067477C"/>
    <w:rsid w:val="00674924"/>
    <w:rsid w:val="00674A45"/>
    <w:rsid w:val="00674C33"/>
    <w:rsid w:val="0067500A"/>
    <w:rsid w:val="0067504A"/>
    <w:rsid w:val="00675087"/>
    <w:rsid w:val="00675154"/>
    <w:rsid w:val="0067519F"/>
    <w:rsid w:val="006755B2"/>
    <w:rsid w:val="006756BA"/>
    <w:rsid w:val="006757C2"/>
    <w:rsid w:val="00675803"/>
    <w:rsid w:val="00675859"/>
    <w:rsid w:val="006758C1"/>
    <w:rsid w:val="00675B1E"/>
    <w:rsid w:val="00675C3F"/>
    <w:rsid w:val="00676101"/>
    <w:rsid w:val="0067655B"/>
    <w:rsid w:val="0068020D"/>
    <w:rsid w:val="00680999"/>
    <w:rsid w:val="00680EB9"/>
    <w:rsid w:val="0068170B"/>
    <w:rsid w:val="00681751"/>
    <w:rsid w:val="00681919"/>
    <w:rsid w:val="00681D79"/>
    <w:rsid w:val="00681DB0"/>
    <w:rsid w:val="00682439"/>
    <w:rsid w:val="006826CE"/>
    <w:rsid w:val="00682EAD"/>
    <w:rsid w:val="00683832"/>
    <w:rsid w:val="00683D45"/>
    <w:rsid w:val="00684218"/>
    <w:rsid w:val="00684EA3"/>
    <w:rsid w:val="00685214"/>
    <w:rsid w:val="006857A0"/>
    <w:rsid w:val="0068600A"/>
    <w:rsid w:val="006861B1"/>
    <w:rsid w:val="006866C8"/>
    <w:rsid w:val="00686A7B"/>
    <w:rsid w:val="00686DB4"/>
    <w:rsid w:val="006873A5"/>
    <w:rsid w:val="00687418"/>
    <w:rsid w:val="00687650"/>
    <w:rsid w:val="006879D3"/>
    <w:rsid w:val="00687CB9"/>
    <w:rsid w:val="0069001B"/>
    <w:rsid w:val="006900A9"/>
    <w:rsid w:val="006900CF"/>
    <w:rsid w:val="006901A8"/>
    <w:rsid w:val="006903AC"/>
    <w:rsid w:val="0069044E"/>
    <w:rsid w:val="00690522"/>
    <w:rsid w:val="006908CA"/>
    <w:rsid w:val="00690ACB"/>
    <w:rsid w:val="006910A5"/>
    <w:rsid w:val="0069133E"/>
    <w:rsid w:val="0069157F"/>
    <w:rsid w:val="006919BB"/>
    <w:rsid w:val="00691ADE"/>
    <w:rsid w:val="006920C3"/>
    <w:rsid w:val="0069224A"/>
    <w:rsid w:val="00692388"/>
    <w:rsid w:val="006925F1"/>
    <w:rsid w:val="0069294E"/>
    <w:rsid w:val="00692BE4"/>
    <w:rsid w:val="00692CA3"/>
    <w:rsid w:val="00693078"/>
    <w:rsid w:val="0069307C"/>
    <w:rsid w:val="00693819"/>
    <w:rsid w:val="0069381E"/>
    <w:rsid w:val="00693972"/>
    <w:rsid w:val="00693E97"/>
    <w:rsid w:val="006945BB"/>
    <w:rsid w:val="00694C2C"/>
    <w:rsid w:val="00694E0C"/>
    <w:rsid w:val="00695C8B"/>
    <w:rsid w:val="006962B8"/>
    <w:rsid w:val="0069664F"/>
    <w:rsid w:val="00696930"/>
    <w:rsid w:val="00697051"/>
    <w:rsid w:val="006970D0"/>
    <w:rsid w:val="0069717C"/>
    <w:rsid w:val="006972D7"/>
    <w:rsid w:val="00697590"/>
    <w:rsid w:val="006977A7"/>
    <w:rsid w:val="0069789F"/>
    <w:rsid w:val="00697BD4"/>
    <w:rsid w:val="00697DBD"/>
    <w:rsid w:val="00697F7F"/>
    <w:rsid w:val="006A0832"/>
    <w:rsid w:val="006A0847"/>
    <w:rsid w:val="006A0C64"/>
    <w:rsid w:val="006A0D91"/>
    <w:rsid w:val="006A0EC3"/>
    <w:rsid w:val="006A106B"/>
    <w:rsid w:val="006A11BF"/>
    <w:rsid w:val="006A1687"/>
    <w:rsid w:val="006A1A59"/>
    <w:rsid w:val="006A1B9E"/>
    <w:rsid w:val="006A1F5B"/>
    <w:rsid w:val="006A23B0"/>
    <w:rsid w:val="006A24D2"/>
    <w:rsid w:val="006A276A"/>
    <w:rsid w:val="006A29C7"/>
    <w:rsid w:val="006A2B52"/>
    <w:rsid w:val="006A2D59"/>
    <w:rsid w:val="006A2E68"/>
    <w:rsid w:val="006A36C2"/>
    <w:rsid w:val="006A404E"/>
    <w:rsid w:val="006A4397"/>
    <w:rsid w:val="006A4B9B"/>
    <w:rsid w:val="006A4B9D"/>
    <w:rsid w:val="006A4D0C"/>
    <w:rsid w:val="006A4E15"/>
    <w:rsid w:val="006A4F30"/>
    <w:rsid w:val="006A4F4B"/>
    <w:rsid w:val="006A4F84"/>
    <w:rsid w:val="006A58B4"/>
    <w:rsid w:val="006A5F19"/>
    <w:rsid w:val="006A6342"/>
    <w:rsid w:val="006A6569"/>
    <w:rsid w:val="006A6990"/>
    <w:rsid w:val="006A6991"/>
    <w:rsid w:val="006A6AB3"/>
    <w:rsid w:val="006A71B3"/>
    <w:rsid w:val="006A7611"/>
    <w:rsid w:val="006A7673"/>
    <w:rsid w:val="006A7A5F"/>
    <w:rsid w:val="006A7B81"/>
    <w:rsid w:val="006B005A"/>
    <w:rsid w:val="006B0225"/>
    <w:rsid w:val="006B02E0"/>
    <w:rsid w:val="006B104C"/>
    <w:rsid w:val="006B1145"/>
    <w:rsid w:val="006B18F8"/>
    <w:rsid w:val="006B1BD6"/>
    <w:rsid w:val="006B1C1A"/>
    <w:rsid w:val="006B2A51"/>
    <w:rsid w:val="006B2C9F"/>
    <w:rsid w:val="006B3287"/>
    <w:rsid w:val="006B343B"/>
    <w:rsid w:val="006B3A3F"/>
    <w:rsid w:val="006B3E4D"/>
    <w:rsid w:val="006B5182"/>
    <w:rsid w:val="006B552B"/>
    <w:rsid w:val="006B556D"/>
    <w:rsid w:val="006B556F"/>
    <w:rsid w:val="006B5581"/>
    <w:rsid w:val="006B5EF1"/>
    <w:rsid w:val="006B6101"/>
    <w:rsid w:val="006B6DDE"/>
    <w:rsid w:val="006B6ED2"/>
    <w:rsid w:val="006B7C80"/>
    <w:rsid w:val="006C0385"/>
    <w:rsid w:val="006C0747"/>
    <w:rsid w:val="006C083A"/>
    <w:rsid w:val="006C0964"/>
    <w:rsid w:val="006C09F0"/>
    <w:rsid w:val="006C0B72"/>
    <w:rsid w:val="006C0FE8"/>
    <w:rsid w:val="006C12DD"/>
    <w:rsid w:val="006C143F"/>
    <w:rsid w:val="006C1891"/>
    <w:rsid w:val="006C1DFC"/>
    <w:rsid w:val="006C2493"/>
    <w:rsid w:val="006C2B73"/>
    <w:rsid w:val="006C2D16"/>
    <w:rsid w:val="006C2D3D"/>
    <w:rsid w:val="006C30D0"/>
    <w:rsid w:val="006C3181"/>
    <w:rsid w:val="006C3422"/>
    <w:rsid w:val="006C3630"/>
    <w:rsid w:val="006C389B"/>
    <w:rsid w:val="006C3BE0"/>
    <w:rsid w:val="006C3C1F"/>
    <w:rsid w:val="006C419B"/>
    <w:rsid w:val="006C4543"/>
    <w:rsid w:val="006C4783"/>
    <w:rsid w:val="006C4988"/>
    <w:rsid w:val="006C5B0B"/>
    <w:rsid w:val="006C5B2A"/>
    <w:rsid w:val="006C6204"/>
    <w:rsid w:val="006C6401"/>
    <w:rsid w:val="006C644A"/>
    <w:rsid w:val="006C652B"/>
    <w:rsid w:val="006C66F0"/>
    <w:rsid w:val="006C6B1B"/>
    <w:rsid w:val="006C752B"/>
    <w:rsid w:val="006C791D"/>
    <w:rsid w:val="006C7DBD"/>
    <w:rsid w:val="006D0254"/>
    <w:rsid w:val="006D0388"/>
    <w:rsid w:val="006D0515"/>
    <w:rsid w:val="006D06BC"/>
    <w:rsid w:val="006D0B5F"/>
    <w:rsid w:val="006D0D30"/>
    <w:rsid w:val="006D1731"/>
    <w:rsid w:val="006D1891"/>
    <w:rsid w:val="006D195A"/>
    <w:rsid w:val="006D1D8F"/>
    <w:rsid w:val="006D20AC"/>
    <w:rsid w:val="006D2145"/>
    <w:rsid w:val="006D2173"/>
    <w:rsid w:val="006D2F88"/>
    <w:rsid w:val="006D3212"/>
    <w:rsid w:val="006D321D"/>
    <w:rsid w:val="006D3527"/>
    <w:rsid w:val="006D374D"/>
    <w:rsid w:val="006D3AB5"/>
    <w:rsid w:val="006D3DAB"/>
    <w:rsid w:val="006D4159"/>
    <w:rsid w:val="006D4234"/>
    <w:rsid w:val="006D43B4"/>
    <w:rsid w:val="006D4435"/>
    <w:rsid w:val="006D4436"/>
    <w:rsid w:val="006D4F86"/>
    <w:rsid w:val="006D5644"/>
    <w:rsid w:val="006D57EB"/>
    <w:rsid w:val="006D5F53"/>
    <w:rsid w:val="006D6176"/>
    <w:rsid w:val="006D6D28"/>
    <w:rsid w:val="006D7114"/>
    <w:rsid w:val="006D725C"/>
    <w:rsid w:val="006D7494"/>
    <w:rsid w:val="006D78CB"/>
    <w:rsid w:val="006D7FAE"/>
    <w:rsid w:val="006E02C1"/>
    <w:rsid w:val="006E0453"/>
    <w:rsid w:val="006E0C6B"/>
    <w:rsid w:val="006E0CBB"/>
    <w:rsid w:val="006E11E7"/>
    <w:rsid w:val="006E13B4"/>
    <w:rsid w:val="006E17DC"/>
    <w:rsid w:val="006E19BF"/>
    <w:rsid w:val="006E1A05"/>
    <w:rsid w:val="006E234B"/>
    <w:rsid w:val="006E2534"/>
    <w:rsid w:val="006E2AA7"/>
    <w:rsid w:val="006E2C1C"/>
    <w:rsid w:val="006E38F1"/>
    <w:rsid w:val="006E47C2"/>
    <w:rsid w:val="006E4C26"/>
    <w:rsid w:val="006E50F0"/>
    <w:rsid w:val="006E53B9"/>
    <w:rsid w:val="006E53E8"/>
    <w:rsid w:val="006E54AC"/>
    <w:rsid w:val="006E54FA"/>
    <w:rsid w:val="006E5A26"/>
    <w:rsid w:val="006E5B72"/>
    <w:rsid w:val="006E5C17"/>
    <w:rsid w:val="006E5D1D"/>
    <w:rsid w:val="006E5D1F"/>
    <w:rsid w:val="006E5E0C"/>
    <w:rsid w:val="006E649F"/>
    <w:rsid w:val="006E650A"/>
    <w:rsid w:val="006E65A2"/>
    <w:rsid w:val="006E6B40"/>
    <w:rsid w:val="006E6CA3"/>
    <w:rsid w:val="006E6CE5"/>
    <w:rsid w:val="006E6EE2"/>
    <w:rsid w:val="006E717B"/>
    <w:rsid w:val="006E7439"/>
    <w:rsid w:val="006E7584"/>
    <w:rsid w:val="006E76C9"/>
    <w:rsid w:val="006E7C0D"/>
    <w:rsid w:val="006F004F"/>
    <w:rsid w:val="006F01A9"/>
    <w:rsid w:val="006F0300"/>
    <w:rsid w:val="006F06D3"/>
    <w:rsid w:val="006F0DB1"/>
    <w:rsid w:val="006F115F"/>
    <w:rsid w:val="006F1245"/>
    <w:rsid w:val="006F1499"/>
    <w:rsid w:val="006F175C"/>
    <w:rsid w:val="006F1BDE"/>
    <w:rsid w:val="006F1D27"/>
    <w:rsid w:val="006F2186"/>
    <w:rsid w:val="006F230F"/>
    <w:rsid w:val="006F2598"/>
    <w:rsid w:val="006F2B51"/>
    <w:rsid w:val="006F2C80"/>
    <w:rsid w:val="006F2D4A"/>
    <w:rsid w:val="006F3277"/>
    <w:rsid w:val="006F3918"/>
    <w:rsid w:val="006F3BBC"/>
    <w:rsid w:val="006F3F5D"/>
    <w:rsid w:val="006F3FCA"/>
    <w:rsid w:val="006F447A"/>
    <w:rsid w:val="006F4E01"/>
    <w:rsid w:val="006F59EF"/>
    <w:rsid w:val="006F5DB4"/>
    <w:rsid w:val="006F5F13"/>
    <w:rsid w:val="006F6132"/>
    <w:rsid w:val="006F666F"/>
    <w:rsid w:val="006F6A3D"/>
    <w:rsid w:val="006F6B54"/>
    <w:rsid w:val="006F6D0D"/>
    <w:rsid w:val="006F6F48"/>
    <w:rsid w:val="006F7247"/>
    <w:rsid w:val="006F7496"/>
    <w:rsid w:val="006F7820"/>
    <w:rsid w:val="0070025A"/>
    <w:rsid w:val="007002B8"/>
    <w:rsid w:val="00700A5A"/>
    <w:rsid w:val="00700BC0"/>
    <w:rsid w:val="00700C5F"/>
    <w:rsid w:val="00700CA6"/>
    <w:rsid w:val="00700CDE"/>
    <w:rsid w:val="00700E46"/>
    <w:rsid w:val="00700F97"/>
    <w:rsid w:val="007019DA"/>
    <w:rsid w:val="00701CBF"/>
    <w:rsid w:val="00701FB0"/>
    <w:rsid w:val="00702013"/>
    <w:rsid w:val="0070229E"/>
    <w:rsid w:val="00702DFF"/>
    <w:rsid w:val="0070342F"/>
    <w:rsid w:val="00703508"/>
    <w:rsid w:val="00703868"/>
    <w:rsid w:val="00703B74"/>
    <w:rsid w:val="00703C43"/>
    <w:rsid w:val="00703F6C"/>
    <w:rsid w:val="0070439B"/>
    <w:rsid w:val="00704618"/>
    <w:rsid w:val="007048EF"/>
    <w:rsid w:val="00704991"/>
    <w:rsid w:val="00704B0D"/>
    <w:rsid w:val="00704B12"/>
    <w:rsid w:val="00704BB7"/>
    <w:rsid w:val="00704EF2"/>
    <w:rsid w:val="00705791"/>
    <w:rsid w:val="00705A14"/>
    <w:rsid w:val="0070601D"/>
    <w:rsid w:val="00706083"/>
    <w:rsid w:val="00706812"/>
    <w:rsid w:val="00706823"/>
    <w:rsid w:val="0070692B"/>
    <w:rsid w:val="00706943"/>
    <w:rsid w:val="00706A04"/>
    <w:rsid w:val="00707442"/>
    <w:rsid w:val="0070778F"/>
    <w:rsid w:val="00707C5B"/>
    <w:rsid w:val="00707D85"/>
    <w:rsid w:val="00707E32"/>
    <w:rsid w:val="00707E9E"/>
    <w:rsid w:val="00707EC4"/>
    <w:rsid w:val="00710105"/>
    <w:rsid w:val="007106A8"/>
    <w:rsid w:val="00710886"/>
    <w:rsid w:val="00710963"/>
    <w:rsid w:val="007109EC"/>
    <w:rsid w:val="00710A46"/>
    <w:rsid w:val="00710B50"/>
    <w:rsid w:val="00711036"/>
    <w:rsid w:val="00711138"/>
    <w:rsid w:val="00711347"/>
    <w:rsid w:val="00711AB3"/>
    <w:rsid w:val="00711ACA"/>
    <w:rsid w:val="00711D26"/>
    <w:rsid w:val="00711D7F"/>
    <w:rsid w:val="00711FC4"/>
    <w:rsid w:val="00712611"/>
    <w:rsid w:val="0071296A"/>
    <w:rsid w:val="00712B58"/>
    <w:rsid w:val="00712C73"/>
    <w:rsid w:val="00712DA9"/>
    <w:rsid w:val="00713348"/>
    <w:rsid w:val="00713DBD"/>
    <w:rsid w:val="007141C8"/>
    <w:rsid w:val="007144AB"/>
    <w:rsid w:val="00714CE8"/>
    <w:rsid w:val="007158E5"/>
    <w:rsid w:val="00716018"/>
    <w:rsid w:val="007163A0"/>
    <w:rsid w:val="007163EE"/>
    <w:rsid w:val="00716439"/>
    <w:rsid w:val="0071646F"/>
    <w:rsid w:val="00716E6C"/>
    <w:rsid w:val="00716EB3"/>
    <w:rsid w:val="00717A29"/>
    <w:rsid w:val="00717CB5"/>
    <w:rsid w:val="00717EB3"/>
    <w:rsid w:val="00720EDD"/>
    <w:rsid w:val="00721D5D"/>
    <w:rsid w:val="00721DF8"/>
    <w:rsid w:val="00721FD5"/>
    <w:rsid w:val="007226E0"/>
    <w:rsid w:val="007234A6"/>
    <w:rsid w:val="00723711"/>
    <w:rsid w:val="00723ACA"/>
    <w:rsid w:val="00723C2F"/>
    <w:rsid w:val="00724033"/>
    <w:rsid w:val="00724215"/>
    <w:rsid w:val="0072442A"/>
    <w:rsid w:val="00724909"/>
    <w:rsid w:val="00724EC8"/>
    <w:rsid w:val="0072501C"/>
    <w:rsid w:val="00725AA9"/>
    <w:rsid w:val="00726192"/>
    <w:rsid w:val="007268FB"/>
    <w:rsid w:val="0072695B"/>
    <w:rsid w:val="00726A7D"/>
    <w:rsid w:val="00726E91"/>
    <w:rsid w:val="007270D9"/>
    <w:rsid w:val="007270E5"/>
    <w:rsid w:val="00727119"/>
    <w:rsid w:val="007276F1"/>
    <w:rsid w:val="00727791"/>
    <w:rsid w:val="007278F4"/>
    <w:rsid w:val="00727F6F"/>
    <w:rsid w:val="00727F72"/>
    <w:rsid w:val="00727FE4"/>
    <w:rsid w:val="0073021E"/>
    <w:rsid w:val="00730A3A"/>
    <w:rsid w:val="00730E0E"/>
    <w:rsid w:val="007311B3"/>
    <w:rsid w:val="007311BD"/>
    <w:rsid w:val="00731298"/>
    <w:rsid w:val="00731CC8"/>
    <w:rsid w:val="00731D82"/>
    <w:rsid w:val="007325C3"/>
    <w:rsid w:val="00732C40"/>
    <w:rsid w:val="00732C90"/>
    <w:rsid w:val="00732E49"/>
    <w:rsid w:val="00732F51"/>
    <w:rsid w:val="00733029"/>
    <w:rsid w:val="00733056"/>
    <w:rsid w:val="00733137"/>
    <w:rsid w:val="0073316D"/>
    <w:rsid w:val="0073350C"/>
    <w:rsid w:val="00733734"/>
    <w:rsid w:val="007337E2"/>
    <w:rsid w:val="00733C71"/>
    <w:rsid w:val="00733CD0"/>
    <w:rsid w:val="00734B8D"/>
    <w:rsid w:val="00734F2D"/>
    <w:rsid w:val="007351EF"/>
    <w:rsid w:val="00735620"/>
    <w:rsid w:val="007357F7"/>
    <w:rsid w:val="00735A60"/>
    <w:rsid w:val="0073607B"/>
    <w:rsid w:val="00736125"/>
    <w:rsid w:val="00736497"/>
    <w:rsid w:val="007365C3"/>
    <w:rsid w:val="00736B53"/>
    <w:rsid w:val="00736B8C"/>
    <w:rsid w:val="00736FE1"/>
    <w:rsid w:val="007372C0"/>
    <w:rsid w:val="0073774F"/>
    <w:rsid w:val="00740605"/>
    <w:rsid w:val="007406F5"/>
    <w:rsid w:val="00740F7F"/>
    <w:rsid w:val="007410A9"/>
    <w:rsid w:val="007411C6"/>
    <w:rsid w:val="00741418"/>
    <w:rsid w:val="00741734"/>
    <w:rsid w:val="00742291"/>
    <w:rsid w:val="00742502"/>
    <w:rsid w:val="007425FE"/>
    <w:rsid w:val="00742670"/>
    <w:rsid w:val="00742AEA"/>
    <w:rsid w:val="00742E96"/>
    <w:rsid w:val="007431E3"/>
    <w:rsid w:val="007433FD"/>
    <w:rsid w:val="007434E7"/>
    <w:rsid w:val="007436C5"/>
    <w:rsid w:val="00743927"/>
    <w:rsid w:val="00743A52"/>
    <w:rsid w:val="00743BC1"/>
    <w:rsid w:val="00743BD7"/>
    <w:rsid w:val="00744172"/>
    <w:rsid w:val="007445B9"/>
    <w:rsid w:val="00744E4A"/>
    <w:rsid w:val="00745175"/>
    <w:rsid w:val="0074593D"/>
    <w:rsid w:val="00745CD0"/>
    <w:rsid w:val="0074615D"/>
    <w:rsid w:val="007463B1"/>
    <w:rsid w:val="00746509"/>
    <w:rsid w:val="00746B0D"/>
    <w:rsid w:val="00746B3D"/>
    <w:rsid w:val="00746C7F"/>
    <w:rsid w:val="00746EC5"/>
    <w:rsid w:val="007472A4"/>
    <w:rsid w:val="00747FFD"/>
    <w:rsid w:val="007506D1"/>
    <w:rsid w:val="0075083B"/>
    <w:rsid w:val="00750E93"/>
    <w:rsid w:val="00750F88"/>
    <w:rsid w:val="0075146D"/>
    <w:rsid w:val="00751E8C"/>
    <w:rsid w:val="007522A6"/>
    <w:rsid w:val="007523EF"/>
    <w:rsid w:val="00752460"/>
    <w:rsid w:val="0075256A"/>
    <w:rsid w:val="007529C7"/>
    <w:rsid w:val="00752C48"/>
    <w:rsid w:val="00752E66"/>
    <w:rsid w:val="00752F50"/>
    <w:rsid w:val="0075308D"/>
    <w:rsid w:val="0075337A"/>
    <w:rsid w:val="00753763"/>
    <w:rsid w:val="0075381E"/>
    <w:rsid w:val="007538EA"/>
    <w:rsid w:val="00753BC3"/>
    <w:rsid w:val="00753F74"/>
    <w:rsid w:val="0075443C"/>
    <w:rsid w:val="00754735"/>
    <w:rsid w:val="007547D0"/>
    <w:rsid w:val="00754CAC"/>
    <w:rsid w:val="00754CE7"/>
    <w:rsid w:val="00755E87"/>
    <w:rsid w:val="007561E0"/>
    <w:rsid w:val="0075707E"/>
    <w:rsid w:val="00757476"/>
    <w:rsid w:val="00757490"/>
    <w:rsid w:val="00757562"/>
    <w:rsid w:val="00757EB9"/>
    <w:rsid w:val="00760025"/>
    <w:rsid w:val="00760A4C"/>
    <w:rsid w:val="00760B18"/>
    <w:rsid w:val="00760DCE"/>
    <w:rsid w:val="00761C97"/>
    <w:rsid w:val="007620A3"/>
    <w:rsid w:val="007620DC"/>
    <w:rsid w:val="007624D2"/>
    <w:rsid w:val="007624F8"/>
    <w:rsid w:val="00762506"/>
    <w:rsid w:val="007628D1"/>
    <w:rsid w:val="007628D8"/>
    <w:rsid w:val="00762A1B"/>
    <w:rsid w:val="00762B14"/>
    <w:rsid w:val="00762D79"/>
    <w:rsid w:val="007631E9"/>
    <w:rsid w:val="007632C6"/>
    <w:rsid w:val="00763990"/>
    <w:rsid w:val="00763EC9"/>
    <w:rsid w:val="00763F48"/>
    <w:rsid w:val="00764178"/>
    <w:rsid w:val="00764728"/>
    <w:rsid w:val="0076475F"/>
    <w:rsid w:val="00764845"/>
    <w:rsid w:val="00764FC7"/>
    <w:rsid w:val="00765147"/>
    <w:rsid w:val="007659F6"/>
    <w:rsid w:val="00765EE4"/>
    <w:rsid w:val="00765FF8"/>
    <w:rsid w:val="00766784"/>
    <w:rsid w:val="00766BCC"/>
    <w:rsid w:val="00766F1E"/>
    <w:rsid w:val="007675DA"/>
    <w:rsid w:val="00767D28"/>
    <w:rsid w:val="00767E16"/>
    <w:rsid w:val="0077046B"/>
    <w:rsid w:val="007706FB"/>
    <w:rsid w:val="00770912"/>
    <w:rsid w:val="00770AB6"/>
    <w:rsid w:val="00770B97"/>
    <w:rsid w:val="0077162D"/>
    <w:rsid w:val="007717FB"/>
    <w:rsid w:val="00772448"/>
    <w:rsid w:val="00772A63"/>
    <w:rsid w:val="00772BA6"/>
    <w:rsid w:val="00772F9F"/>
    <w:rsid w:val="00773049"/>
    <w:rsid w:val="007733EA"/>
    <w:rsid w:val="0077388A"/>
    <w:rsid w:val="00775009"/>
    <w:rsid w:val="007751C0"/>
    <w:rsid w:val="00775A4A"/>
    <w:rsid w:val="00775AAF"/>
    <w:rsid w:val="00775BF3"/>
    <w:rsid w:val="007761D1"/>
    <w:rsid w:val="00776645"/>
    <w:rsid w:val="0077676F"/>
    <w:rsid w:val="00776A2F"/>
    <w:rsid w:val="007775A5"/>
    <w:rsid w:val="00777A58"/>
    <w:rsid w:val="00777AB7"/>
    <w:rsid w:val="00777C71"/>
    <w:rsid w:val="00780059"/>
    <w:rsid w:val="0078008F"/>
    <w:rsid w:val="0078018C"/>
    <w:rsid w:val="007801EE"/>
    <w:rsid w:val="007807A8"/>
    <w:rsid w:val="00780D4F"/>
    <w:rsid w:val="00780F60"/>
    <w:rsid w:val="00781195"/>
    <w:rsid w:val="0078127F"/>
    <w:rsid w:val="007812C7"/>
    <w:rsid w:val="0078176F"/>
    <w:rsid w:val="00781895"/>
    <w:rsid w:val="0078192A"/>
    <w:rsid w:val="00782004"/>
    <w:rsid w:val="00782045"/>
    <w:rsid w:val="007829A0"/>
    <w:rsid w:val="00782DFA"/>
    <w:rsid w:val="00782E52"/>
    <w:rsid w:val="00782F59"/>
    <w:rsid w:val="0078330C"/>
    <w:rsid w:val="00783497"/>
    <w:rsid w:val="00783629"/>
    <w:rsid w:val="00783ACC"/>
    <w:rsid w:val="007842C3"/>
    <w:rsid w:val="007843C8"/>
    <w:rsid w:val="007844A0"/>
    <w:rsid w:val="00784A75"/>
    <w:rsid w:val="00784DE8"/>
    <w:rsid w:val="00784F97"/>
    <w:rsid w:val="007852C7"/>
    <w:rsid w:val="0078626E"/>
    <w:rsid w:val="0078643D"/>
    <w:rsid w:val="00786918"/>
    <w:rsid w:val="00786B12"/>
    <w:rsid w:val="00787277"/>
    <w:rsid w:val="00787979"/>
    <w:rsid w:val="00790224"/>
    <w:rsid w:val="00790318"/>
    <w:rsid w:val="0079059C"/>
    <w:rsid w:val="007911A6"/>
    <w:rsid w:val="00791312"/>
    <w:rsid w:val="00791A29"/>
    <w:rsid w:val="00791DBC"/>
    <w:rsid w:val="007921FE"/>
    <w:rsid w:val="00792B1F"/>
    <w:rsid w:val="00792CAF"/>
    <w:rsid w:val="00792CF9"/>
    <w:rsid w:val="00792F06"/>
    <w:rsid w:val="00793435"/>
    <w:rsid w:val="0079347B"/>
    <w:rsid w:val="00793706"/>
    <w:rsid w:val="00793720"/>
    <w:rsid w:val="007938D3"/>
    <w:rsid w:val="00793EB0"/>
    <w:rsid w:val="007943DD"/>
    <w:rsid w:val="007944AF"/>
    <w:rsid w:val="007948CC"/>
    <w:rsid w:val="00794B60"/>
    <w:rsid w:val="00794CAA"/>
    <w:rsid w:val="00794CB0"/>
    <w:rsid w:val="00794FE0"/>
    <w:rsid w:val="00795125"/>
    <w:rsid w:val="00795226"/>
    <w:rsid w:val="007952CD"/>
    <w:rsid w:val="0079567D"/>
    <w:rsid w:val="0079580C"/>
    <w:rsid w:val="007958F9"/>
    <w:rsid w:val="00795997"/>
    <w:rsid w:val="00795A42"/>
    <w:rsid w:val="00795B71"/>
    <w:rsid w:val="0079618D"/>
    <w:rsid w:val="00796251"/>
    <w:rsid w:val="00796611"/>
    <w:rsid w:val="007969C6"/>
    <w:rsid w:val="00796C1A"/>
    <w:rsid w:val="00796D1E"/>
    <w:rsid w:val="00797205"/>
    <w:rsid w:val="0079749E"/>
    <w:rsid w:val="007975F6"/>
    <w:rsid w:val="00797773"/>
    <w:rsid w:val="007979F3"/>
    <w:rsid w:val="00797C19"/>
    <w:rsid w:val="007A011B"/>
    <w:rsid w:val="007A0894"/>
    <w:rsid w:val="007A09AE"/>
    <w:rsid w:val="007A0D8C"/>
    <w:rsid w:val="007A10F1"/>
    <w:rsid w:val="007A1152"/>
    <w:rsid w:val="007A12E0"/>
    <w:rsid w:val="007A1482"/>
    <w:rsid w:val="007A1A2B"/>
    <w:rsid w:val="007A1AF9"/>
    <w:rsid w:val="007A217D"/>
    <w:rsid w:val="007A23E0"/>
    <w:rsid w:val="007A3654"/>
    <w:rsid w:val="007A3916"/>
    <w:rsid w:val="007A3D58"/>
    <w:rsid w:val="007A3F92"/>
    <w:rsid w:val="007A3FC2"/>
    <w:rsid w:val="007A403C"/>
    <w:rsid w:val="007A4150"/>
    <w:rsid w:val="007A4510"/>
    <w:rsid w:val="007A4DD9"/>
    <w:rsid w:val="007A59FE"/>
    <w:rsid w:val="007A60A2"/>
    <w:rsid w:val="007A62D0"/>
    <w:rsid w:val="007A636D"/>
    <w:rsid w:val="007A6925"/>
    <w:rsid w:val="007A6AF7"/>
    <w:rsid w:val="007A6CD6"/>
    <w:rsid w:val="007A6CEF"/>
    <w:rsid w:val="007A72E6"/>
    <w:rsid w:val="007A72E9"/>
    <w:rsid w:val="007A736B"/>
    <w:rsid w:val="007A77CA"/>
    <w:rsid w:val="007A7E0E"/>
    <w:rsid w:val="007B0057"/>
    <w:rsid w:val="007B04E3"/>
    <w:rsid w:val="007B058F"/>
    <w:rsid w:val="007B07CA"/>
    <w:rsid w:val="007B10BF"/>
    <w:rsid w:val="007B12A6"/>
    <w:rsid w:val="007B147B"/>
    <w:rsid w:val="007B18BF"/>
    <w:rsid w:val="007B1E57"/>
    <w:rsid w:val="007B2121"/>
    <w:rsid w:val="007B25D0"/>
    <w:rsid w:val="007B25DA"/>
    <w:rsid w:val="007B261A"/>
    <w:rsid w:val="007B323A"/>
    <w:rsid w:val="007B35B3"/>
    <w:rsid w:val="007B3808"/>
    <w:rsid w:val="007B4270"/>
    <w:rsid w:val="007B4285"/>
    <w:rsid w:val="007B5AA7"/>
    <w:rsid w:val="007B5E57"/>
    <w:rsid w:val="007B6251"/>
    <w:rsid w:val="007B63F4"/>
    <w:rsid w:val="007B6546"/>
    <w:rsid w:val="007B6B69"/>
    <w:rsid w:val="007B71B8"/>
    <w:rsid w:val="007B75FF"/>
    <w:rsid w:val="007B773D"/>
    <w:rsid w:val="007B7CD1"/>
    <w:rsid w:val="007C02DF"/>
    <w:rsid w:val="007C0BD8"/>
    <w:rsid w:val="007C0C1C"/>
    <w:rsid w:val="007C134D"/>
    <w:rsid w:val="007C168B"/>
    <w:rsid w:val="007C17E3"/>
    <w:rsid w:val="007C220C"/>
    <w:rsid w:val="007C2D9D"/>
    <w:rsid w:val="007C335A"/>
    <w:rsid w:val="007C4133"/>
    <w:rsid w:val="007C450E"/>
    <w:rsid w:val="007C4528"/>
    <w:rsid w:val="007C4911"/>
    <w:rsid w:val="007C4CD7"/>
    <w:rsid w:val="007C4DC9"/>
    <w:rsid w:val="007C503E"/>
    <w:rsid w:val="007C5134"/>
    <w:rsid w:val="007C551B"/>
    <w:rsid w:val="007C57AD"/>
    <w:rsid w:val="007C5F67"/>
    <w:rsid w:val="007C6206"/>
    <w:rsid w:val="007C6465"/>
    <w:rsid w:val="007C66D2"/>
    <w:rsid w:val="007C6A49"/>
    <w:rsid w:val="007C6F12"/>
    <w:rsid w:val="007C7246"/>
    <w:rsid w:val="007C7765"/>
    <w:rsid w:val="007C79CB"/>
    <w:rsid w:val="007C7DCB"/>
    <w:rsid w:val="007D0266"/>
    <w:rsid w:val="007D07D5"/>
    <w:rsid w:val="007D0A19"/>
    <w:rsid w:val="007D0A63"/>
    <w:rsid w:val="007D0B3A"/>
    <w:rsid w:val="007D1408"/>
    <w:rsid w:val="007D14D8"/>
    <w:rsid w:val="007D14E0"/>
    <w:rsid w:val="007D1A6E"/>
    <w:rsid w:val="007D1C13"/>
    <w:rsid w:val="007D1C9E"/>
    <w:rsid w:val="007D1CD7"/>
    <w:rsid w:val="007D23A1"/>
    <w:rsid w:val="007D2956"/>
    <w:rsid w:val="007D2F41"/>
    <w:rsid w:val="007D3088"/>
    <w:rsid w:val="007D3296"/>
    <w:rsid w:val="007D3330"/>
    <w:rsid w:val="007D3425"/>
    <w:rsid w:val="007D45CE"/>
    <w:rsid w:val="007D48BA"/>
    <w:rsid w:val="007D491C"/>
    <w:rsid w:val="007D54B0"/>
    <w:rsid w:val="007D55E5"/>
    <w:rsid w:val="007D562F"/>
    <w:rsid w:val="007D5789"/>
    <w:rsid w:val="007D5FD9"/>
    <w:rsid w:val="007D6029"/>
    <w:rsid w:val="007D62EC"/>
    <w:rsid w:val="007D658D"/>
    <w:rsid w:val="007D6980"/>
    <w:rsid w:val="007D6AE5"/>
    <w:rsid w:val="007D6FC0"/>
    <w:rsid w:val="007D70EE"/>
    <w:rsid w:val="007D721F"/>
    <w:rsid w:val="007D72AD"/>
    <w:rsid w:val="007D7973"/>
    <w:rsid w:val="007D7DEF"/>
    <w:rsid w:val="007E07F1"/>
    <w:rsid w:val="007E0BD4"/>
    <w:rsid w:val="007E0D60"/>
    <w:rsid w:val="007E0DF4"/>
    <w:rsid w:val="007E0FF5"/>
    <w:rsid w:val="007E14E7"/>
    <w:rsid w:val="007E2175"/>
    <w:rsid w:val="007E23E1"/>
    <w:rsid w:val="007E28B1"/>
    <w:rsid w:val="007E28DD"/>
    <w:rsid w:val="007E29A1"/>
    <w:rsid w:val="007E2E95"/>
    <w:rsid w:val="007E2ECA"/>
    <w:rsid w:val="007E3007"/>
    <w:rsid w:val="007E3305"/>
    <w:rsid w:val="007E3674"/>
    <w:rsid w:val="007E36F3"/>
    <w:rsid w:val="007E3B26"/>
    <w:rsid w:val="007E3E24"/>
    <w:rsid w:val="007E3ED2"/>
    <w:rsid w:val="007E4350"/>
    <w:rsid w:val="007E44A1"/>
    <w:rsid w:val="007E47B7"/>
    <w:rsid w:val="007E4B30"/>
    <w:rsid w:val="007E4B6C"/>
    <w:rsid w:val="007E5099"/>
    <w:rsid w:val="007E5395"/>
    <w:rsid w:val="007E5989"/>
    <w:rsid w:val="007E5E01"/>
    <w:rsid w:val="007E5E15"/>
    <w:rsid w:val="007E6202"/>
    <w:rsid w:val="007E663D"/>
    <w:rsid w:val="007E6BD3"/>
    <w:rsid w:val="007E6F3A"/>
    <w:rsid w:val="007E79B7"/>
    <w:rsid w:val="007E7CDA"/>
    <w:rsid w:val="007F09ED"/>
    <w:rsid w:val="007F0A0B"/>
    <w:rsid w:val="007F0D15"/>
    <w:rsid w:val="007F0FF2"/>
    <w:rsid w:val="007F11F6"/>
    <w:rsid w:val="007F130E"/>
    <w:rsid w:val="007F148A"/>
    <w:rsid w:val="007F1535"/>
    <w:rsid w:val="007F16B2"/>
    <w:rsid w:val="007F1930"/>
    <w:rsid w:val="007F1B91"/>
    <w:rsid w:val="007F204D"/>
    <w:rsid w:val="007F27E8"/>
    <w:rsid w:val="007F2C38"/>
    <w:rsid w:val="007F2F15"/>
    <w:rsid w:val="007F307E"/>
    <w:rsid w:val="007F3226"/>
    <w:rsid w:val="007F3502"/>
    <w:rsid w:val="007F38B7"/>
    <w:rsid w:val="007F3F60"/>
    <w:rsid w:val="007F3F79"/>
    <w:rsid w:val="007F3F9B"/>
    <w:rsid w:val="007F402D"/>
    <w:rsid w:val="007F436A"/>
    <w:rsid w:val="007F44CD"/>
    <w:rsid w:val="007F47B2"/>
    <w:rsid w:val="007F4B92"/>
    <w:rsid w:val="007F5114"/>
    <w:rsid w:val="007F5542"/>
    <w:rsid w:val="007F5719"/>
    <w:rsid w:val="007F598F"/>
    <w:rsid w:val="007F5E26"/>
    <w:rsid w:val="007F6024"/>
    <w:rsid w:val="007F632B"/>
    <w:rsid w:val="007F6423"/>
    <w:rsid w:val="007F6675"/>
    <w:rsid w:val="007F6DB2"/>
    <w:rsid w:val="007F6F42"/>
    <w:rsid w:val="007F71D3"/>
    <w:rsid w:val="007F7BDA"/>
    <w:rsid w:val="00800745"/>
    <w:rsid w:val="0080087B"/>
    <w:rsid w:val="00800EE9"/>
    <w:rsid w:val="00801872"/>
    <w:rsid w:val="00802D26"/>
    <w:rsid w:val="0080344F"/>
    <w:rsid w:val="00803BA4"/>
    <w:rsid w:val="00804200"/>
    <w:rsid w:val="008043E3"/>
    <w:rsid w:val="008044D2"/>
    <w:rsid w:val="008046BD"/>
    <w:rsid w:val="008056D0"/>
    <w:rsid w:val="00805712"/>
    <w:rsid w:val="00805948"/>
    <w:rsid w:val="00805DD6"/>
    <w:rsid w:val="008067B6"/>
    <w:rsid w:val="0080681B"/>
    <w:rsid w:val="008068A3"/>
    <w:rsid w:val="008069D2"/>
    <w:rsid w:val="00806BA5"/>
    <w:rsid w:val="00806CC7"/>
    <w:rsid w:val="00806D66"/>
    <w:rsid w:val="00806E5B"/>
    <w:rsid w:val="00806FBF"/>
    <w:rsid w:val="008072DE"/>
    <w:rsid w:val="008075E3"/>
    <w:rsid w:val="0080799F"/>
    <w:rsid w:val="008100EB"/>
    <w:rsid w:val="008109CF"/>
    <w:rsid w:val="00810C4F"/>
    <w:rsid w:val="008117A7"/>
    <w:rsid w:val="00811FD7"/>
    <w:rsid w:val="00812B95"/>
    <w:rsid w:val="00812E1E"/>
    <w:rsid w:val="00812F06"/>
    <w:rsid w:val="008137CA"/>
    <w:rsid w:val="00813844"/>
    <w:rsid w:val="008139D7"/>
    <w:rsid w:val="00813A4D"/>
    <w:rsid w:val="00813D69"/>
    <w:rsid w:val="008140DE"/>
    <w:rsid w:val="008148F6"/>
    <w:rsid w:val="00814F27"/>
    <w:rsid w:val="00814FD8"/>
    <w:rsid w:val="008157E8"/>
    <w:rsid w:val="00815A7B"/>
    <w:rsid w:val="0081746A"/>
    <w:rsid w:val="00817F97"/>
    <w:rsid w:val="00820380"/>
    <w:rsid w:val="0082082F"/>
    <w:rsid w:val="00820DF6"/>
    <w:rsid w:val="00820E12"/>
    <w:rsid w:val="00820F86"/>
    <w:rsid w:val="00821058"/>
    <w:rsid w:val="008212C6"/>
    <w:rsid w:val="00821308"/>
    <w:rsid w:val="008216F9"/>
    <w:rsid w:val="008218A0"/>
    <w:rsid w:val="00821A06"/>
    <w:rsid w:val="00821B32"/>
    <w:rsid w:val="00821EA9"/>
    <w:rsid w:val="00821FEF"/>
    <w:rsid w:val="0082215F"/>
    <w:rsid w:val="00822465"/>
    <w:rsid w:val="0082269B"/>
    <w:rsid w:val="00822F3C"/>
    <w:rsid w:val="008231C3"/>
    <w:rsid w:val="0082346D"/>
    <w:rsid w:val="008238A3"/>
    <w:rsid w:val="00823C18"/>
    <w:rsid w:val="00823C9B"/>
    <w:rsid w:val="00823D4A"/>
    <w:rsid w:val="0082413D"/>
    <w:rsid w:val="008246B4"/>
    <w:rsid w:val="008247ED"/>
    <w:rsid w:val="00824E9C"/>
    <w:rsid w:val="008250D3"/>
    <w:rsid w:val="008250EF"/>
    <w:rsid w:val="0082553C"/>
    <w:rsid w:val="00825729"/>
    <w:rsid w:val="00825741"/>
    <w:rsid w:val="0082587C"/>
    <w:rsid w:val="0082595E"/>
    <w:rsid w:val="00825BC8"/>
    <w:rsid w:val="008262DE"/>
    <w:rsid w:val="0082690A"/>
    <w:rsid w:val="008269E2"/>
    <w:rsid w:val="00826C3D"/>
    <w:rsid w:val="00826D7C"/>
    <w:rsid w:val="00826E56"/>
    <w:rsid w:val="008272A5"/>
    <w:rsid w:val="0082788E"/>
    <w:rsid w:val="008305FE"/>
    <w:rsid w:val="00830720"/>
    <w:rsid w:val="0083099D"/>
    <w:rsid w:val="008309AD"/>
    <w:rsid w:val="00830D1A"/>
    <w:rsid w:val="00831297"/>
    <w:rsid w:val="0083164A"/>
    <w:rsid w:val="00831B85"/>
    <w:rsid w:val="00831DD3"/>
    <w:rsid w:val="00831E70"/>
    <w:rsid w:val="00831EB0"/>
    <w:rsid w:val="00831F17"/>
    <w:rsid w:val="00832424"/>
    <w:rsid w:val="0083247A"/>
    <w:rsid w:val="00832CDB"/>
    <w:rsid w:val="008330D2"/>
    <w:rsid w:val="00833500"/>
    <w:rsid w:val="008337DA"/>
    <w:rsid w:val="00833984"/>
    <w:rsid w:val="00833B3B"/>
    <w:rsid w:val="00833B7F"/>
    <w:rsid w:val="0083408E"/>
    <w:rsid w:val="008347F4"/>
    <w:rsid w:val="00834BFB"/>
    <w:rsid w:val="00834C1C"/>
    <w:rsid w:val="008356D8"/>
    <w:rsid w:val="008358DB"/>
    <w:rsid w:val="00836405"/>
    <w:rsid w:val="00836526"/>
    <w:rsid w:val="0083672B"/>
    <w:rsid w:val="00836828"/>
    <w:rsid w:val="00836DBA"/>
    <w:rsid w:val="00836F45"/>
    <w:rsid w:val="00837431"/>
    <w:rsid w:val="0083744E"/>
    <w:rsid w:val="00837B76"/>
    <w:rsid w:val="00837C8A"/>
    <w:rsid w:val="00837CFA"/>
    <w:rsid w:val="00837D40"/>
    <w:rsid w:val="00840086"/>
    <w:rsid w:val="0084038C"/>
    <w:rsid w:val="008403A0"/>
    <w:rsid w:val="008403E2"/>
    <w:rsid w:val="00840973"/>
    <w:rsid w:val="00840C18"/>
    <w:rsid w:val="00840CD5"/>
    <w:rsid w:val="00840E42"/>
    <w:rsid w:val="0084150C"/>
    <w:rsid w:val="00842A93"/>
    <w:rsid w:val="00842AB1"/>
    <w:rsid w:val="00842C6B"/>
    <w:rsid w:val="00842D2D"/>
    <w:rsid w:val="00842D96"/>
    <w:rsid w:val="00842D9B"/>
    <w:rsid w:val="00842ED6"/>
    <w:rsid w:val="00843135"/>
    <w:rsid w:val="00843346"/>
    <w:rsid w:val="0084334D"/>
    <w:rsid w:val="00843812"/>
    <w:rsid w:val="00843EB0"/>
    <w:rsid w:val="00844229"/>
    <w:rsid w:val="00844465"/>
    <w:rsid w:val="0084493F"/>
    <w:rsid w:val="008449EE"/>
    <w:rsid w:val="0084540A"/>
    <w:rsid w:val="00845729"/>
    <w:rsid w:val="00845A03"/>
    <w:rsid w:val="00845C7B"/>
    <w:rsid w:val="0084605D"/>
    <w:rsid w:val="008460CA"/>
    <w:rsid w:val="00846100"/>
    <w:rsid w:val="0084643B"/>
    <w:rsid w:val="00846CDE"/>
    <w:rsid w:val="0085047D"/>
    <w:rsid w:val="008504B4"/>
    <w:rsid w:val="0085070C"/>
    <w:rsid w:val="00850C4B"/>
    <w:rsid w:val="00850D46"/>
    <w:rsid w:val="00850E95"/>
    <w:rsid w:val="00850FFF"/>
    <w:rsid w:val="008514A0"/>
    <w:rsid w:val="00851540"/>
    <w:rsid w:val="008517F5"/>
    <w:rsid w:val="0085183F"/>
    <w:rsid w:val="00851AEA"/>
    <w:rsid w:val="00851BEA"/>
    <w:rsid w:val="0085247E"/>
    <w:rsid w:val="008529A9"/>
    <w:rsid w:val="00852AE7"/>
    <w:rsid w:val="00852C79"/>
    <w:rsid w:val="00853024"/>
    <w:rsid w:val="00853472"/>
    <w:rsid w:val="008539DF"/>
    <w:rsid w:val="00853C45"/>
    <w:rsid w:val="00853D60"/>
    <w:rsid w:val="008540B0"/>
    <w:rsid w:val="0085498B"/>
    <w:rsid w:val="00855739"/>
    <w:rsid w:val="00855A11"/>
    <w:rsid w:val="00855C40"/>
    <w:rsid w:val="00855FCD"/>
    <w:rsid w:val="00856319"/>
    <w:rsid w:val="0085666A"/>
    <w:rsid w:val="00856B6D"/>
    <w:rsid w:val="00857626"/>
    <w:rsid w:val="00857C54"/>
    <w:rsid w:val="00857CF0"/>
    <w:rsid w:val="00857EF4"/>
    <w:rsid w:val="008602A8"/>
    <w:rsid w:val="00860554"/>
    <w:rsid w:val="00860BD8"/>
    <w:rsid w:val="00860CCE"/>
    <w:rsid w:val="0086141B"/>
    <w:rsid w:val="008614A6"/>
    <w:rsid w:val="00861583"/>
    <w:rsid w:val="008618EE"/>
    <w:rsid w:val="00861F71"/>
    <w:rsid w:val="00862469"/>
    <w:rsid w:val="008624BE"/>
    <w:rsid w:val="008624CE"/>
    <w:rsid w:val="00862606"/>
    <w:rsid w:val="008628D6"/>
    <w:rsid w:val="0086317A"/>
    <w:rsid w:val="0086319A"/>
    <w:rsid w:val="008634C7"/>
    <w:rsid w:val="008634ED"/>
    <w:rsid w:val="00863659"/>
    <w:rsid w:val="0086378F"/>
    <w:rsid w:val="008638EB"/>
    <w:rsid w:val="00863951"/>
    <w:rsid w:val="00863D74"/>
    <w:rsid w:val="00863E66"/>
    <w:rsid w:val="00863F99"/>
    <w:rsid w:val="0086436B"/>
    <w:rsid w:val="00864AAD"/>
    <w:rsid w:val="00864FE3"/>
    <w:rsid w:val="008654E7"/>
    <w:rsid w:val="00865720"/>
    <w:rsid w:val="008660CE"/>
    <w:rsid w:val="008663D2"/>
    <w:rsid w:val="0086662F"/>
    <w:rsid w:val="00866AE0"/>
    <w:rsid w:val="00866DD2"/>
    <w:rsid w:val="00866E03"/>
    <w:rsid w:val="00866E92"/>
    <w:rsid w:val="00867559"/>
    <w:rsid w:val="00867D9B"/>
    <w:rsid w:val="008700DF"/>
    <w:rsid w:val="00870168"/>
    <w:rsid w:val="008701F1"/>
    <w:rsid w:val="00870483"/>
    <w:rsid w:val="00870710"/>
    <w:rsid w:val="008709FB"/>
    <w:rsid w:val="00870EA1"/>
    <w:rsid w:val="00870F59"/>
    <w:rsid w:val="008710FE"/>
    <w:rsid w:val="008711A5"/>
    <w:rsid w:val="00871281"/>
    <w:rsid w:val="008713C2"/>
    <w:rsid w:val="00871623"/>
    <w:rsid w:val="00871D1C"/>
    <w:rsid w:val="00872245"/>
    <w:rsid w:val="00873315"/>
    <w:rsid w:val="0087358A"/>
    <w:rsid w:val="0087388F"/>
    <w:rsid w:val="00873ED3"/>
    <w:rsid w:val="00874035"/>
    <w:rsid w:val="00874175"/>
    <w:rsid w:val="00874193"/>
    <w:rsid w:val="00874573"/>
    <w:rsid w:val="00874899"/>
    <w:rsid w:val="00874BD2"/>
    <w:rsid w:val="00874F97"/>
    <w:rsid w:val="0087509F"/>
    <w:rsid w:val="008757D5"/>
    <w:rsid w:val="00875B76"/>
    <w:rsid w:val="00875D12"/>
    <w:rsid w:val="00876111"/>
    <w:rsid w:val="0087621F"/>
    <w:rsid w:val="0087622A"/>
    <w:rsid w:val="008766E9"/>
    <w:rsid w:val="0087676C"/>
    <w:rsid w:val="0087691F"/>
    <w:rsid w:val="00876AC6"/>
    <w:rsid w:val="00876C18"/>
    <w:rsid w:val="00877034"/>
    <w:rsid w:val="00877620"/>
    <w:rsid w:val="008779E7"/>
    <w:rsid w:val="00877EFE"/>
    <w:rsid w:val="0088047B"/>
    <w:rsid w:val="008804D3"/>
    <w:rsid w:val="00880875"/>
    <w:rsid w:val="00880A78"/>
    <w:rsid w:val="008810BA"/>
    <w:rsid w:val="0088160F"/>
    <w:rsid w:val="00881A28"/>
    <w:rsid w:val="00881E80"/>
    <w:rsid w:val="00881F6C"/>
    <w:rsid w:val="00882180"/>
    <w:rsid w:val="0088261E"/>
    <w:rsid w:val="00882639"/>
    <w:rsid w:val="00882825"/>
    <w:rsid w:val="00882C43"/>
    <w:rsid w:val="00882F32"/>
    <w:rsid w:val="00882F37"/>
    <w:rsid w:val="00882FA5"/>
    <w:rsid w:val="0088304B"/>
    <w:rsid w:val="008838AA"/>
    <w:rsid w:val="008839A2"/>
    <w:rsid w:val="00883AE6"/>
    <w:rsid w:val="00884077"/>
    <w:rsid w:val="00884209"/>
    <w:rsid w:val="008844DA"/>
    <w:rsid w:val="008845C1"/>
    <w:rsid w:val="00884773"/>
    <w:rsid w:val="00885ADE"/>
    <w:rsid w:val="00885D45"/>
    <w:rsid w:val="00885DCE"/>
    <w:rsid w:val="00885F1D"/>
    <w:rsid w:val="00886C3A"/>
    <w:rsid w:val="008871B4"/>
    <w:rsid w:val="008875E7"/>
    <w:rsid w:val="00887791"/>
    <w:rsid w:val="00887CF5"/>
    <w:rsid w:val="00887D30"/>
    <w:rsid w:val="00887EC6"/>
    <w:rsid w:val="008904CE"/>
    <w:rsid w:val="00890CC3"/>
    <w:rsid w:val="008911AF"/>
    <w:rsid w:val="00891543"/>
    <w:rsid w:val="00891661"/>
    <w:rsid w:val="008916FD"/>
    <w:rsid w:val="0089175D"/>
    <w:rsid w:val="00891B05"/>
    <w:rsid w:val="00891C05"/>
    <w:rsid w:val="00891D78"/>
    <w:rsid w:val="008927A1"/>
    <w:rsid w:val="0089289D"/>
    <w:rsid w:val="00892FA8"/>
    <w:rsid w:val="0089321B"/>
    <w:rsid w:val="00893234"/>
    <w:rsid w:val="00893369"/>
    <w:rsid w:val="008935D9"/>
    <w:rsid w:val="0089405E"/>
    <w:rsid w:val="0089410E"/>
    <w:rsid w:val="008945EB"/>
    <w:rsid w:val="00894827"/>
    <w:rsid w:val="00895200"/>
    <w:rsid w:val="008959AE"/>
    <w:rsid w:val="00896D39"/>
    <w:rsid w:val="00896E21"/>
    <w:rsid w:val="00896FC8"/>
    <w:rsid w:val="008970AE"/>
    <w:rsid w:val="0089724F"/>
    <w:rsid w:val="0089775D"/>
    <w:rsid w:val="008978F9"/>
    <w:rsid w:val="00897A4E"/>
    <w:rsid w:val="00897AB7"/>
    <w:rsid w:val="00897C02"/>
    <w:rsid w:val="008A007C"/>
    <w:rsid w:val="008A0327"/>
    <w:rsid w:val="008A09CE"/>
    <w:rsid w:val="008A0BB8"/>
    <w:rsid w:val="008A0C06"/>
    <w:rsid w:val="008A1088"/>
    <w:rsid w:val="008A13BA"/>
    <w:rsid w:val="008A156D"/>
    <w:rsid w:val="008A1808"/>
    <w:rsid w:val="008A1D02"/>
    <w:rsid w:val="008A21FC"/>
    <w:rsid w:val="008A23EB"/>
    <w:rsid w:val="008A2736"/>
    <w:rsid w:val="008A28F6"/>
    <w:rsid w:val="008A2B82"/>
    <w:rsid w:val="008A2B87"/>
    <w:rsid w:val="008A2CC4"/>
    <w:rsid w:val="008A31B5"/>
    <w:rsid w:val="008A34B9"/>
    <w:rsid w:val="008A384B"/>
    <w:rsid w:val="008A3CF9"/>
    <w:rsid w:val="008A3ED2"/>
    <w:rsid w:val="008A41B4"/>
    <w:rsid w:val="008A41D8"/>
    <w:rsid w:val="008A4243"/>
    <w:rsid w:val="008A4617"/>
    <w:rsid w:val="008A4730"/>
    <w:rsid w:val="008A4D10"/>
    <w:rsid w:val="008A5466"/>
    <w:rsid w:val="008A5953"/>
    <w:rsid w:val="008A5E94"/>
    <w:rsid w:val="008A6AA8"/>
    <w:rsid w:val="008A6AE2"/>
    <w:rsid w:val="008A6C62"/>
    <w:rsid w:val="008A72B0"/>
    <w:rsid w:val="008A7826"/>
    <w:rsid w:val="008A7AFB"/>
    <w:rsid w:val="008A7E2F"/>
    <w:rsid w:val="008A7E47"/>
    <w:rsid w:val="008A7F21"/>
    <w:rsid w:val="008B01D7"/>
    <w:rsid w:val="008B0406"/>
    <w:rsid w:val="008B064B"/>
    <w:rsid w:val="008B0739"/>
    <w:rsid w:val="008B0EC1"/>
    <w:rsid w:val="008B19CD"/>
    <w:rsid w:val="008B1AB7"/>
    <w:rsid w:val="008B1B9E"/>
    <w:rsid w:val="008B1E8A"/>
    <w:rsid w:val="008B206B"/>
    <w:rsid w:val="008B3519"/>
    <w:rsid w:val="008B376D"/>
    <w:rsid w:val="008B40E1"/>
    <w:rsid w:val="008B44AC"/>
    <w:rsid w:val="008B45C4"/>
    <w:rsid w:val="008B4963"/>
    <w:rsid w:val="008B4A12"/>
    <w:rsid w:val="008B5184"/>
    <w:rsid w:val="008B5460"/>
    <w:rsid w:val="008B5C38"/>
    <w:rsid w:val="008B5E10"/>
    <w:rsid w:val="008B675A"/>
    <w:rsid w:val="008B679A"/>
    <w:rsid w:val="008B68C9"/>
    <w:rsid w:val="008B694C"/>
    <w:rsid w:val="008B70A4"/>
    <w:rsid w:val="008B7612"/>
    <w:rsid w:val="008B774A"/>
    <w:rsid w:val="008B7D24"/>
    <w:rsid w:val="008B7F40"/>
    <w:rsid w:val="008C04A2"/>
    <w:rsid w:val="008C09DC"/>
    <w:rsid w:val="008C0D7B"/>
    <w:rsid w:val="008C1567"/>
    <w:rsid w:val="008C1933"/>
    <w:rsid w:val="008C1C5E"/>
    <w:rsid w:val="008C2023"/>
    <w:rsid w:val="008C21B6"/>
    <w:rsid w:val="008C251F"/>
    <w:rsid w:val="008C27CC"/>
    <w:rsid w:val="008C2CFA"/>
    <w:rsid w:val="008C334A"/>
    <w:rsid w:val="008C3413"/>
    <w:rsid w:val="008C34CF"/>
    <w:rsid w:val="008C3C2F"/>
    <w:rsid w:val="008C3F24"/>
    <w:rsid w:val="008C42FE"/>
    <w:rsid w:val="008C43B4"/>
    <w:rsid w:val="008C493B"/>
    <w:rsid w:val="008C4AD5"/>
    <w:rsid w:val="008C4ADB"/>
    <w:rsid w:val="008C4E75"/>
    <w:rsid w:val="008C5013"/>
    <w:rsid w:val="008C5214"/>
    <w:rsid w:val="008C55C7"/>
    <w:rsid w:val="008C57DE"/>
    <w:rsid w:val="008C5F23"/>
    <w:rsid w:val="008C68D4"/>
    <w:rsid w:val="008C68D8"/>
    <w:rsid w:val="008C6938"/>
    <w:rsid w:val="008C6A90"/>
    <w:rsid w:val="008C6C84"/>
    <w:rsid w:val="008C6EEE"/>
    <w:rsid w:val="008C7160"/>
    <w:rsid w:val="008C72CF"/>
    <w:rsid w:val="008C730E"/>
    <w:rsid w:val="008C755C"/>
    <w:rsid w:val="008C7966"/>
    <w:rsid w:val="008C79D7"/>
    <w:rsid w:val="008C7D49"/>
    <w:rsid w:val="008C7F78"/>
    <w:rsid w:val="008D08B1"/>
    <w:rsid w:val="008D0A94"/>
    <w:rsid w:val="008D1066"/>
    <w:rsid w:val="008D12C0"/>
    <w:rsid w:val="008D1490"/>
    <w:rsid w:val="008D15C0"/>
    <w:rsid w:val="008D1B83"/>
    <w:rsid w:val="008D1D8B"/>
    <w:rsid w:val="008D236F"/>
    <w:rsid w:val="008D23A9"/>
    <w:rsid w:val="008D2449"/>
    <w:rsid w:val="008D28FD"/>
    <w:rsid w:val="008D29D6"/>
    <w:rsid w:val="008D2A0D"/>
    <w:rsid w:val="008D3547"/>
    <w:rsid w:val="008D35D6"/>
    <w:rsid w:val="008D362A"/>
    <w:rsid w:val="008D3B74"/>
    <w:rsid w:val="008D3B78"/>
    <w:rsid w:val="008D3C10"/>
    <w:rsid w:val="008D4031"/>
    <w:rsid w:val="008D4825"/>
    <w:rsid w:val="008D497D"/>
    <w:rsid w:val="008D4E99"/>
    <w:rsid w:val="008D5009"/>
    <w:rsid w:val="008D50CE"/>
    <w:rsid w:val="008D50E4"/>
    <w:rsid w:val="008D6769"/>
    <w:rsid w:val="008D7236"/>
    <w:rsid w:val="008D75EA"/>
    <w:rsid w:val="008D7AE1"/>
    <w:rsid w:val="008D7B05"/>
    <w:rsid w:val="008D7E5E"/>
    <w:rsid w:val="008D7EE1"/>
    <w:rsid w:val="008E0628"/>
    <w:rsid w:val="008E0CFB"/>
    <w:rsid w:val="008E0D87"/>
    <w:rsid w:val="008E2A2A"/>
    <w:rsid w:val="008E2C7E"/>
    <w:rsid w:val="008E2ECE"/>
    <w:rsid w:val="008E32F5"/>
    <w:rsid w:val="008E33D8"/>
    <w:rsid w:val="008E3769"/>
    <w:rsid w:val="008E3B0E"/>
    <w:rsid w:val="008E3F4D"/>
    <w:rsid w:val="008E499D"/>
    <w:rsid w:val="008E4A2C"/>
    <w:rsid w:val="008E4DD8"/>
    <w:rsid w:val="008E503D"/>
    <w:rsid w:val="008E53E1"/>
    <w:rsid w:val="008E5AB0"/>
    <w:rsid w:val="008E5F55"/>
    <w:rsid w:val="008E6602"/>
    <w:rsid w:val="008E6870"/>
    <w:rsid w:val="008E6DFB"/>
    <w:rsid w:val="008E7BF6"/>
    <w:rsid w:val="008E7F7E"/>
    <w:rsid w:val="008F04CE"/>
    <w:rsid w:val="008F052F"/>
    <w:rsid w:val="008F059F"/>
    <w:rsid w:val="008F0AC4"/>
    <w:rsid w:val="008F1159"/>
    <w:rsid w:val="008F1351"/>
    <w:rsid w:val="008F15E5"/>
    <w:rsid w:val="008F1785"/>
    <w:rsid w:val="008F18C9"/>
    <w:rsid w:val="008F19E8"/>
    <w:rsid w:val="008F1B63"/>
    <w:rsid w:val="008F1B7A"/>
    <w:rsid w:val="008F20FF"/>
    <w:rsid w:val="008F2523"/>
    <w:rsid w:val="008F3035"/>
    <w:rsid w:val="008F384F"/>
    <w:rsid w:val="008F3AB0"/>
    <w:rsid w:val="008F3D8E"/>
    <w:rsid w:val="008F3DFE"/>
    <w:rsid w:val="008F431A"/>
    <w:rsid w:val="008F454C"/>
    <w:rsid w:val="008F4BB7"/>
    <w:rsid w:val="008F536E"/>
    <w:rsid w:val="008F5892"/>
    <w:rsid w:val="008F5912"/>
    <w:rsid w:val="008F591F"/>
    <w:rsid w:val="008F5A47"/>
    <w:rsid w:val="008F6C1F"/>
    <w:rsid w:val="008F70C0"/>
    <w:rsid w:val="008F768B"/>
    <w:rsid w:val="008F792D"/>
    <w:rsid w:val="008F7DD0"/>
    <w:rsid w:val="008F7F28"/>
    <w:rsid w:val="009009CE"/>
    <w:rsid w:val="00900A6A"/>
    <w:rsid w:val="00900D39"/>
    <w:rsid w:val="009016C6"/>
    <w:rsid w:val="009025F3"/>
    <w:rsid w:val="00902655"/>
    <w:rsid w:val="00902A77"/>
    <w:rsid w:val="00902BBF"/>
    <w:rsid w:val="00902D93"/>
    <w:rsid w:val="00902EB3"/>
    <w:rsid w:val="009036DC"/>
    <w:rsid w:val="009039B8"/>
    <w:rsid w:val="00903B98"/>
    <w:rsid w:val="00904751"/>
    <w:rsid w:val="009047E0"/>
    <w:rsid w:val="0090485E"/>
    <w:rsid w:val="009051D5"/>
    <w:rsid w:val="00905493"/>
    <w:rsid w:val="009054EE"/>
    <w:rsid w:val="00905AF3"/>
    <w:rsid w:val="00905AFB"/>
    <w:rsid w:val="00905D22"/>
    <w:rsid w:val="00905DC2"/>
    <w:rsid w:val="009060C6"/>
    <w:rsid w:val="00906364"/>
    <w:rsid w:val="00906A72"/>
    <w:rsid w:val="00907143"/>
    <w:rsid w:val="0090787D"/>
    <w:rsid w:val="00907E78"/>
    <w:rsid w:val="009102D9"/>
    <w:rsid w:val="009104EF"/>
    <w:rsid w:val="00910844"/>
    <w:rsid w:val="00911205"/>
    <w:rsid w:val="00911219"/>
    <w:rsid w:val="00911698"/>
    <w:rsid w:val="00911884"/>
    <w:rsid w:val="00911A22"/>
    <w:rsid w:val="00911AE0"/>
    <w:rsid w:val="00911F70"/>
    <w:rsid w:val="0091270F"/>
    <w:rsid w:val="00912E67"/>
    <w:rsid w:val="0091311A"/>
    <w:rsid w:val="00913195"/>
    <w:rsid w:val="009135DD"/>
    <w:rsid w:val="009139F4"/>
    <w:rsid w:val="0091459A"/>
    <w:rsid w:val="009145AA"/>
    <w:rsid w:val="00914BCC"/>
    <w:rsid w:val="00914EB9"/>
    <w:rsid w:val="00915476"/>
    <w:rsid w:val="0091558F"/>
    <w:rsid w:val="00915760"/>
    <w:rsid w:val="009158AB"/>
    <w:rsid w:val="009166A9"/>
    <w:rsid w:val="00916831"/>
    <w:rsid w:val="00916B45"/>
    <w:rsid w:val="009170F8"/>
    <w:rsid w:val="009173FD"/>
    <w:rsid w:val="009176CA"/>
    <w:rsid w:val="00917732"/>
    <w:rsid w:val="00917A3F"/>
    <w:rsid w:val="00917A8B"/>
    <w:rsid w:val="00917C25"/>
    <w:rsid w:val="009202DE"/>
    <w:rsid w:val="0092070E"/>
    <w:rsid w:val="00920764"/>
    <w:rsid w:val="00920B21"/>
    <w:rsid w:val="00920F2B"/>
    <w:rsid w:val="00920F44"/>
    <w:rsid w:val="0092127C"/>
    <w:rsid w:val="0092131B"/>
    <w:rsid w:val="0092149A"/>
    <w:rsid w:val="00921755"/>
    <w:rsid w:val="00921823"/>
    <w:rsid w:val="00921A0E"/>
    <w:rsid w:val="00921B9C"/>
    <w:rsid w:val="00921C5B"/>
    <w:rsid w:val="009220B0"/>
    <w:rsid w:val="0092249F"/>
    <w:rsid w:val="00922591"/>
    <w:rsid w:val="00922654"/>
    <w:rsid w:val="009228ED"/>
    <w:rsid w:val="009229FD"/>
    <w:rsid w:val="00922EB0"/>
    <w:rsid w:val="00922F71"/>
    <w:rsid w:val="00922FFF"/>
    <w:rsid w:val="0092342D"/>
    <w:rsid w:val="00923496"/>
    <w:rsid w:val="00923907"/>
    <w:rsid w:val="0092424C"/>
    <w:rsid w:val="00924893"/>
    <w:rsid w:val="00924C8F"/>
    <w:rsid w:val="00925079"/>
    <w:rsid w:val="009255B0"/>
    <w:rsid w:val="00925789"/>
    <w:rsid w:val="00925DBB"/>
    <w:rsid w:val="00925F85"/>
    <w:rsid w:val="00926699"/>
    <w:rsid w:val="00926C70"/>
    <w:rsid w:val="00926C94"/>
    <w:rsid w:val="00926FFE"/>
    <w:rsid w:val="00927136"/>
    <w:rsid w:val="00927B12"/>
    <w:rsid w:val="00927C00"/>
    <w:rsid w:val="00927EB4"/>
    <w:rsid w:val="009300C7"/>
    <w:rsid w:val="009305AC"/>
    <w:rsid w:val="0093088A"/>
    <w:rsid w:val="009308F6"/>
    <w:rsid w:val="009308FA"/>
    <w:rsid w:val="00930A78"/>
    <w:rsid w:val="00930B8B"/>
    <w:rsid w:val="00930F76"/>
    <w:rsid w:val="009316ED"/>
    <w:rsid w:val="00932320"/>
    <w:rsid w:val="009324BA"/>
    <w:rsid w:val="0093296D"/>
    <w:rsid w:val="00932BE9"/>
    <w:rsid w:val="00932D09"/>
    <w:rsid w:val="00932EF8"/>
    <w:rsid w:val="00933141"/>
    <w:rsid w:val="00933651"/>
    <w:rsid w:val="00933766"/>
    <w:rsid w:val="009339CC"/>
    <w:rsid w:val="009343F8"/>
    <w:rsid w:val="009347B7"/>
    <w:rsid w:val="00934E96"/>
    <w:rsid w:val="00935F9F"/>
    <w:rsid w:val="0093614A"/>
    <w:rsid w:val="009365FA"/>
    <w:rsid w:val="00936663"/>
    <w:rsid w:val="009366B6"/>
    <w:rsid w:val="00936DC3"/>
    <w:rsid w:val="00936F4E"/>
    <w:rsid w:val="009370D5"/>
    <w:rsid w:val="0093728F"/>
    <w:rsid w:val="00937392"/>
    <w:rsid w:val="009373BF"/>
    <w:rsid w:val="00937438"/>
    <w:rsid w:val="00937F9E"/>
    <w:rsid w:val="00940AB3"/>
    <w:rsid w:val="0094125D"/>
    <w:rsid w:val="009416FC"/>
    <w:rsid w:val="00941807"/>
    <w:rsid w:val="00941898"/>
    <w:rsid w:val="00941A57"/>
    <w:rsid w:val="00942312"/>
    <w:rsid w:val="0094262F"/>
    <w:rsid w:val="009428D1"/>
    <w:rsid w:val="00942A40"/>
    <w:rsid w:val="00942E74"/>
    <w:rsid w:val="009436DF"/>
    <w:rsid w:val="00943822"/>
    <w:rsid w:val="00943918"/>
    <w:rsid w:val="00943967"/>
    <w:rsid w:val="0094463D"/>
    <w:rsid w:val="0094474F"/>
    <w:rsid w:val="00944F30"/>
    <w:rsid w:val="00944FA9"/>
    <w:rsid w:val="00945103"/>
    <w:rsid w:val="00945362"/>
    <w:rsid w:val="009453DD"/>
    <w:rsid w:val="00945503"/>
    <w:rsid w:val="00945AB9"/>
    <w:rsid w:val="00945C76"/>
    <w:rsid w:val="00945C9F"/>
    <w:rsid w:val="00946136"/>
    <w:rsid w:val="00946C96"/>
    <w:rsid w:val="00946D1B"/>
    <w:rsid w:val="0094768B"/>
    <w:rsid w:val="009476F9"/>
    <w:rsid w:val="009478DA"/>
    <w:rsid w:val="009479F3"/>
    <w:rsid w:val="00947D68"/>
    <w:rsid w:val="00947F66"/>
    <w:rsid w:val="00947FD5"/>
    <w:rsid w:val="0095017E"/>
    <w:rsid w:val="0095066A"/>
    <w:rsid w:val="009507AD"/>
    <w:rsid w:val="00950B51"/>
    <w:rsid w:val="00950C9C"/>
    <w:rsid w:val="00950EF2"/>
    <w:rsid w:val="00951564"/>
    <w:rsid w:val="009518D0"/>
    <w:rsid w:val="009518DB"/>
    <w:rsid w:val="00951934"/>
    <w:rsid w:val="00951B35"/>
    <w:rsid w:val="00951CFC"/>
    <w:rsid w:val="00951F90"/>
    <w:rsid w:val="009524B2"/>
    <w:rsid w:val="00952726"/>
    <w:rsid w:val="00952742"/>
    <w:rsid w:val="00952865"/>
    <w:rsid w:val="009528EB"/>
    <w:rsid w:val="00952B71"/>
    <w:rsid w:val="00952B83"/>
    <w:rsid w:val="00952F64"/>
    <w:rsid w:val="00953170"/>
    <w:rsid w:val="0095358F"/>
    <w:rsid w:val="009535DF"/>
    <w:rsid w:val="00954074"/>
    <w:rsid w:val="00954095"/>
    <w:rsid w:val="00954595"/>
    <w:rsid w:val="00954BA4"/>
    <w:rsid w:val="00954C12"/>
    <w:rsid w:val="00954D81"/>
    <w:rsid w:val="00954DEA"/>
    <w:rsid w:val="009551CF"/>
    <w:rsid w:val="00955204"/>
    <w:rsid w:val="00955AD9"/>
    <w:rsid w:val="00955D99"/>
    <w:rsid w:val="00956079"/>
    <w:rsid w:val="009564AD"/>
    <w:rsid w:val="0095653A"/>
    <w:rsid w:val="00956580"/>
    <w:rsid w:val="009565A8"/>
    <w:rsid w:val="009567AF"/>
    <w:rsid w:val="00956EED"/>
    <w:rsid w:val="00956EFA"/>
    <w:rsid w:val="009572BE"/>
    <w:rsid w:val="00957359"/>
    <w:rsid w:val="009576F6"/>
    <w:rsid w:val="009577AE"/>
    <w:rsid w:val="009601CA"/>
    <w:rsid w:val="009604CC"/>
    <w:rsid w:val="009605D2"/>
    <w:rsid w:val="00960935"/>
    <w:rsid w:val="00960ACC"/>
    <w:rsid w:val="00960E5F"/>
    <w:rsid w:val="00960F57"/>
    <w:rsid w:val="00961067"/>
    <w:rsid w:val="009611D6"/>
    <w:rsid w:val="00961377"/>
    <w:rsid w:val="00961431"/>
    <w:rsid w:val="009614F1"/>
    <w:rsid w:val="0096179D"/>
    <w:rsid w:val="00961887"/>
    <w:rsid w:val="009619C6"/>
    <w:rsid w:val="00961B5A"/>
    <w:rsid w:val="0096246C"/>
    <w:rsid w:val="00962599"/>
    <w:rsid w:val="00962AB1"/>
    <w:rsid w:val="00962B15"/>
    <w:rsid w:val="00962C8B"/>
    <w:rsid w:val="00962CAB"/>
    <w:rsid w:val="009632E6"/>
    <w:rsid w:val="00963885"/>
    <w:rsid w:val="00963A0D"/>
    <w:rsid w:val="009640C1"/>
    <w:rsid w:val="0096466B"/>
    <w:rsid w:val="00964748"/>
    <w:rsid w:val="009648AA"/>
    <w:rsid w:val="00964FC3"/>
    <w:rsid w:val="0096504F"/>
    <w:rsid w:val="009651C5"/>
    <w:rsid w:val="0096529F"/>
    <w:rsid w:val="00965D1E"/>
    <w:rsid w:val="00965E18"/>
    <w:rsid w:val="00965EAD"/>
    <w:rsid w:val="009664AD"/>
    <w:rsid w:val="00966615"/>
    <w:rsid w:val="009668D3"/>
    <w:rsid w:val="00966B30"/>
    <w:rsid w:val="00967219"/>
    <w:rsid w:val="00967545"/>
    <w:rsid w:val="00967EDE"/>
    <w:rsid w:val="00971488"/>
    <w:rsid w:val="00971A2E"/>
    <w:rsid w:val="00971F2C"/>
    <w:rsid w:val="00972988"/>
    <w:rsid w:val="00972A53"/>
    <w:rsid w:val="00972B74"/>
    <w:rsid w:val="009730D6"/>
    <w:rsid w:val="00973B98"/>
    <w:rsid w:val="00973C72"/>
    <w:rsid w:val="00973EE2"/>
    <w:rsid w:val="00974696"/>
    <w:rsid w:val="0097510B"/>
    <w:rsid w:val="0097511A"/>
    <w:rsid w:val="009753B2"/>
    <w:rsid w:val="009753E2"/>
    <w:rsid w:val="00975656"/>
    <w:rsid w:val="00975C90"/>
    <w:rsid w:val="00976229"/>
    <w:rsid w:val="00976AC9"/>
    <w:rsid w:val="00976B02"/>
    <w:rsid w:val="00976B51"/>
    <w:rsid w:val="00976BA8"/>
    <w:rsid w:val="00976DB0"/>
    <w:rsid w:val="0097709C"/>
    <w:rsid w:val="0097717C"/>
    <w:rsid w:val="0097722D"/>
    <w:rsid w:val="00977B85"/>
    <w:rsid w:val="00977BC4"/>
    <w:rsid w:val="00977DD3"/>
    <w:rsid w:val="00980037"/>
    <w:rsid w:val="00980161"/>
    <w:rsid w:val="009802D4"/>
    <w:rsid w:val="00980F1F"/>
    <w:rsid w:val="00981277"/>
    <w:rsid w:val="00981794"/>
    <w:rsid w:val="009818D9"/>
    <w:rsid w:val="00981A36"/>
    <w:rsid w:val="00981AFC"/>
    <w:rsid w:val="009821A9"/>
    <w:rsid w:val="00982953"/>
    <w:rsid w:val="0098347F"/>
    <w:rsid w:val="00983516"/>
    <w:rsid w:val="0098359D"/>
    <w:rsid w:val="009835AA"/>
    <w:rsid w:val="00983BF1"/>
    <w:rsid w:val="00983D84"/>
    <w:rsid w:val="00984919"/>
    <w:rsid w:val="009849AE"/>
    <w:rsid w:val="00984FBF"/>
    <w:rsid w:val="00984FCA"/>
    <w:rsid w:val="00985380"/>
    <w:rsid w:val="009853D9"/>
    <w:rsid w:val="00985462"/>
    <w:rsid w:val="0098571C"/>
    <w:rsid w:val="00985737"/>
    <w:rsid w:val="00985AC9"/>
    <w:rsid w:val="00985D5E"/>
    <w:rsid w:val="00985EA9"/>
    <w:rsid w:val="009861E2"/>
    <w:rsid w:val="009862FA"/>
    <w:rsid w:val="009865EB"/>
    <w:rsid w:val="009867E7"/>
    <w:rsid w:val="0098741C"/>
    <w:rsid w:val="00987569"/>
    <w:rsid w:val="00987B8A"/>
    <w:rsid w:val="00990A43"/>
    <w:rsid w:val="00990B0A"/>
    <w:rsid w:val="00990C48"/>
    <w:rsid w:val="00990CEC"/>
    <w:rsid w:val="00991006"/>
    <w:rsid w:val="0099117F"/>
    <w:rsid w:val="00991A05"/>
    <w:rsid w:val="009929D7"/>
    <w:rsid w:val="00992C0C"/>
    <w:rsid w:val="00993082"/>
    <w:rsid w:val="009933A0"/>
    <w:rsid w:val="009935C3"/>
    <w:rsid w:val="009938DA"/>
    <w:rsid w:val="00993C2E"/>
    <w:rsid w:val="00993F14"/>
    <w:rsid w:val="00994213"/>
    <w:rsid w:val="00994964"/>
    <w:rsid w:val="0099499D"/>
    <w:rsid w:val="00994B66"/>
    <w:rsid w:val="00994DC5"/>
    <w:rsid w:val="00995302"/>
    <w:rsid w:val="00995610"/>
    <w:rsid w:val="00995898"/>
    <w:rsid w:val="009958A7"/>
    <w:rsid w:val="00996202"/>
    <w:rsid w:val="00996262"/>
    <w:rsid w:val="00996389"/>
    <w:rsid w:val="00996609"/>
    <w:rsid w:val="0099664D"/>
    <w:rsid w:val="0099681E"/>
    <w:rsid w:val="00996971"/>
    <w:rsid w:val="009975F9"/>
    <w:rsid w:val="00997A5B"/>
    <w:rsid w:val="00997E8D"/>
    <w:rsid w:val="00997FFB"/>
    <w:rsid w:val="009A0005"/>
    <w:rsid w:val="009A06F0"/>
    <w:rsid w:val="009A15B7"/>
    <w:rsid w:val="009A17CD"/>
    <w:rsid w:val="009A1B88"/>
    <w:rsid w:val="009A2149"/>
    <w:rsid w:val="009A2363"/>
    <w:rsid w:val="009A2452"/>
    <w:rsid w:val="009A25EA"/>
    <w:rsid w:val="009A2823"/>
    <w:rsid w:val="009A2A88"/>
    <w:rsid w:val="009A3400"/>
    <w:rsid w:val="009A40EA"/>
    <w:rsid w:val="009A44DD"/>
    <w:rsid w:val="009A4992"/>
    <w:rsid w:val="009A4C76"/>
    <w:rsid w:val="009A4EBC"/>
    <w:rsid w:val="009A4F06"/>
    <w:rsid w:val="009A5CFF"/>
    <w:rsid w:val="009A5DF1"/>
    <w:rsid w:val="009A62FB"/>
    <w:rsid w:val="009A643C"/>
    <w:rsid w:val="009A64E4"/>
    <w:rsid w:val="009A67AE"/>
    <w:rsid w:val="009A69B2"/>
    <w:rsid w:val="009A6BC3"/>
    <w:rsid w:val="009A6D24"/>
    <w:rsid w:val="009A6F4C"/>
    <w:rsid w:val="009A740E"/>
    <w:rsid w:val="009A7495"/>
    <w:rsid w:val="009A7E0D"/>
    <w:rsid w:val="009A7E19"/>
    <w:rsid w:val="009A7EA3"/>
    <w:rsid w:val="009B0199"/>
    <w:rsid w:val="009B0766"/>
    <w:rsid w:val="009B08BD"/>
    <w:rsid w:val="009B0BCA"/>
    <w:rsid w:val="009B0E8D"/>
    <w:rsid w:val="009B0F9A"/>
    <w:rsid w:val="009B109D"/>
    <w:rsid w:val="009B118D"/>
    <w:rsid w:val="009B2C1D"/>
    <w:rsid w:val="009B358B"/>
    <w:rsid w:val="009B35FF"/>
    <w:rsid w:val="009B3AAF"/>
    <w:rsid w:val="009B3B92"/>
    <w:rsid w:val="009B3CF8"/>
    <w:rsid w:val="009B40CB"/>
    <w:rsid w:val="009B4152"/>
    <w:rsid w:val="009B42B9"/>
    <w:rsid w:val="009B455E"/>
    <w:rsid w:val="009B45F4"/>
    <w:rsid w:val="009B472B"/>
    <w:rsid w:val="009B50AB"/>
    <w:rsid w:val="009B5327"/>
    <w:rsid w:val="009B53FC"/>
    <w:rsid w:val="009B568D"/>
    <w:rsid w:val="009B56F8"/>
    <w:rsid w:val="009B586B"/>
    <w:rsid w:val="009B634D"/>
    <w:rsid w:val="009B6627"/>
    <w:rsid w:val="009B6AF3"/>
    <w:rsid w:val="009B6D7E"/>
    <w:rsid w:val="009B6DD6"/>
    <w:rsid w:val="009B6DE0"/>
    <w:rsid w:val="009B6F7F"/>
    <w:rsid w:val="009B7A2A"/>
    <w:rsid w:val="009B7A8D"/>
    <w:rsid w:val="009C0010"/>
    <w:rsid w:val="009C0B37"/>
    <w:rsid w:val="009C0C25"/>
    <w:rsid w:val="009C1442"/>
    <w:rsid w:val="009C1749"/>
    <w:rsid w:val="009C1954"/>
    <w:rsid w:val="009C211D"/>
    <w:rsid w:val="009C2774"/>
    <w:rsid w:val="009C3106"/>
    <w:rsid w:val="009C31B2"/>
    <w:rsid w:val="009C36AA"/>
    <w:rsid w:val="009C413D"/>
    <w:rsid w:val="009C41B2"/>
    <w:rsid w:val="009C42FC"/>
    <w:rsid w:val="009C4ACD"/>
    <w:rsid w:val="009C4CAC"/>
    <w:rsid w:val="009C4E06"/>
    <w:rsid w:val="009C58ED"/>
    <w:rsid w:val="009C5A20"/>
    <w:rsid w:val="009C5F25"/>
    <w:rsid w:val="009C646A"/>
    <w:rsid w:val="009C651F"/>
    <w:rsid w:val="009C6686"/>
    <w:rsid w:val="009C695E"/>
    <w:rsid w:val="009C6D1F"/>
    <w:rsid w:val="009C70E8"/>
    <w:rsid w:val="009C7245"/>
    <w:rsid w:val="009C7905"/>
    <w:rsid w:val="009D099F"/>
    <w:rsid w:val="009D0B85"/>
    <w:rsid w:val="009D0DCD"/>
    <w:rsid w:val="009D1003"/>
    <w:rsid w:val="009D114F"/>
    <w:rsid w:val="009D18D0"/>
    <w:rsid w:val="009D19AE"/>
    <w:rsid w:val="009D1BFD"/>
    <w:rsid w:val="009D206B"/>
    <w:rsid w:val="009D2108"/>
    <w:rsid w:val="009D25D5"/>
    <w:rsid w:val="009D2AAD"/>
    <w:rsid w:val="009D3980"/>
    <w:rsid w:val="009D3A41"/>
    <w:rsid w:val="009D3AE6"/>
    <w:rsid w:val="009D3C5C"/>
    <w:rsid w:val="009D4052"/>
    <w:rsid w:val="009D4064"/>
    <w:rsid w:val="009D4708"/>
    <w:rsid w:val="009D4712"/>
    <w:rsid w:val="009D4A66"/>
    <w:rsid w:val="009D4A8D"/>
    <w:rsid w:val="009D4D24"/>
    <w:rsid w:val="009D4E1B"/>
    <w:rsid w:val="009D4FAE"/>
    <w:rsid w:val="009D4FB7"/>
    <w:rsid w:val="009D53F8"/>
    <w:rsid w:val="009D5419"/>
    <w:rsid w:val="009D5536"/>
    <w:rsid w:val="009D5F84"/>
    <w:rsid w:val="009D5FDC"/>
    <w:rsid w:val="009D6241"/>
    <w:rsid w:val="009D6418"/>
    <w:rsid w:val="009D65B6"/>
    <w:rsid w:val="009D6912"/>
    <w:rsid w:val="009D6B85"/>
    <w:rsid w:val="009D6E2F"/>
    <w:rsid w:val="009D6E46"/>
    <w:rsid w:val="009D6F09"/>
    <w:rsid w:val="009D7AEF"/>
    <w:rsid w:val="009E04FD"/>
    <w:rsid w:val="009E05CE"/>
    <w:rsid w:val="009E0E8B"/>
    <w:rsid w:val="009E0FCC"/>
    <w:rsid w:val="009E161A"/>
    <w:rsid w:val="009E1AC3"/>
    <w:rsid w:val="009E1B69"/>
    <w:rsid w:val="009E1BB3"/>
    <w:rsid w:val="009E1D72"/>
    <w:rsid w:val="009E235F"/>
    <w:rsid w:val="009E262E"/>
    <w:rsid w:val="009E2861"/>
    <w:rsid w:val="009E29D5"/>
    <w:rsid w:val="009E2AF4"/>
    <w:rsid w:val="009E3303"/>
    <w:rsid w:val="009E3792"/>
    <w:rsid w:val="009E3C70"/>
    <w:rsid w:val="009E4005"/>
    <w:rsid w:val="009E4034"/>
    <w:rsid w:val="009E4403"/>
    <w:rsid w:val="009E4537"/>
    <w:rsid w:val="009E4A2A"/>
    <w:rsid w:val="009E564E"/>
    <w:rsid w:val="009E57F1"/>
    <w:rsid w:val="009E6049"/>
    <w:rsid w:val="009E60CC"/>
    <w:rsid w:val="009E64ED"/>
    <w:rsid w:val="009E65EA"/>
    <w:rsid w:val="009E6688"/>
    <w:rsid w:val="009E6B20"/>
    <w:rsid w:val="009E731B"/>
    <w:rsid w:val="009E7668"/>
    <w:rsid w:val="009E7EAA"/>
    <w:rsid w:val="009F007E"/>
    <w:rsid w:val="009F06F6"/>
    <w:rsid w:val="009F0A26"/>
    <w:rsid w:val="009F0BEA"/>
    <w:rsid w:val="009F122D"/>
    <w:rsid w:val="009F263E"/>
    <w:rsid w:val="009F2675"/>
    <w:rsid w:val="009F3102"/>
    <w:rsid w:val="009F3402"/>
    <w:rsid w:val="009F3553"/>
    <w:rsid w:val="009F37DA"/>
    <w:rsid w:val="009F42D3"/>
    <w:rsid w:val="009F437E"/>
    <w:rsid w:val="009F45D5"/>
    <w:rsid w:val="009F4F27"/>
    <w:rsid w:val="009F53B7"/>
    <w:rsid w:val="009F562A"/>
    <w:rsid w:val="009F598A"/>
    <w:rsid w:val="009F5BE8"/>
    <w:rsid w:val="009F604D"/>
    <w:rsid w:val="009F62FC"/>
    <w:rsid w:val="009F719E"/>
    <w:rsid w:val="009F7776"/>
    <w:rsid w:val="00A00159"/>
    <w:rsid w:val="00A002F7"/>
    <w:rsid w:val="00A00579"/>
    <w:rsid w:val="00A009A6"/>
    <w:rsid w:val="00A00C22"/>
    <w:rsid w:val="00A01110"/>
    <w:rsid w:val="00A01133"/>
    <w:rsid w:val="00A017EA"/>
    <w:rsid w:val="00A017FF"/>
    <w:rsid w:val="00A0189E"/>
    <w:rsid w:val="00A019A4"/>
    <w:rsid w:val="00A01D76"/>
    <w:rsid w:val="00A020D0"/>
    <w:rsid w:val="00A0289B"/>
    <w:rsid w:val="00A032C4"/>
    <w:rsid w:val="00A033D6"/>
    <w:rsid w:val="00A037A4"/>
    <w:rsid w:val="00A04119"/>
    <w:rsid w:val="00A042B8"/>
    <w:rsid w:val="00A04346"/>
    <w:rsid w:val="00A0443D"/>
    <w:rsid w:val="00A04CDB"/>
    <w:rsid w:val="00A04FD3"/>
    <w:rsid w:val="00A053E9"/>
    <w:rsid w:val="00A057BE"/>
    <w:rsid w:val="00A05872"/>
    <w:rsid w:val="00A05BFE"/>
    <w:rsid w:val="00A067BD"/>
    <w:rsid w:val="00A067F0"/>
    <w:rsid w:val="00A06B4D"/>
    <w:rsid w:val="00A06DC3"/>
    <w:rsid w:val="00A0705F"/>
    <w:rsid w:val="00A07B4C"/>
    <w:rsid w:val="00A07C00"/>
    <w:rsid w:val="00A10073"/>
    <w:rsid w:val="00A10E4A"/>
    <w:rsid w:val="00A10F85"/>
    <w:rsid w:val="00A10FCD"/>
    <w:rsid w:val="00A11208"/>
    <w:rsid w:val="00A11FC1"/>
    <w:rsid w:val="00A1206E"/>
    <w:rsid w:val="00A120D4"/>
    <w:rsid w:val="00A12421"/>
    <w:rsid w:val="00A12DBE"/>
    <w:rsid w:val="00A13006"/>
    <w:rsid w:val="00A13442"/>
    <w:rsid w:val="00A1365D"/>
    <w:rsid w:val="00A13A4A"/>
    <w:rsid w:val="00A13A80"/>
    <w:rsid w:val="00A13BAF"/>
    <w:rsid w:val="00A13C82"/>
    <w:rsid w:val="00A13E59"/>
    <w:rsid w:val="00A141C2"/>
    <w:rsid w:val="00A145D0"/>
    <w:rsid w:val="00A14B08"/>
    <w:rsid w:val="00A14B78"/>
    <w:rsid w:val="00A15009"/>
    <w:rsid w:val="00A15147"/>
    <w:rsid w:val="00A1557C"/>
    <w:rsid w:val="00A15821"/>
    <w:rsid w:val="00A15CEB"/>
    <w:rsid w:val="00A15EC7"/>
    <w:rsid w:val="00A1636E"/>
    <w:rsid w:val="00A163C8"/>
    <w:rsid w:val="00A165FF"/>
    <w:rsid w:val="00A1701B"/>
    <w:rsid w:val="00A17042"/>
    <w:rsid w:val="00A171B1"/>
    <w:rsid w:val="00A173F4"/>
    <w:rsid w:val="00A17625"/>
    <w:rsid w:val="00A17EB1"/>
    <w:rsid w:val="00A17F5A"/>
    <w:rsid w:val="00A201CA"/>
    <w:rsid w:val="00A2060E"/>
    <w:rsid w:val="00A20CD7"/>
    <w:rsid w:val="00A20ED5"/>
    <w:rsid w:val="00A215C2"/>
    <w:rsid w:val="00A21704"/>
    <w:rsid w:val="00A22153"/>
    <w:rsid w:val="00A222CE"/>
    <w:rsid w:val="00A22A62"/>
    <w:rsid w:val="00A22AB8"/>
    <w:rsid w:val="00A22B7C"/>
    <w:rsid w:val="00A22CF2"/>
    <w:rsid w:val="00A22CF7"/>
    <w:rsid w:val="00A23120"/>
    <w:rsid w:val="00A23199"/>
    <w:rsid w:val="00A2394E"/>
    <w:rsid w:val="00A241BF"/>
    <w:rsid w:val="00A24223"/>
    <w:rsid w:val="00A24502"/>
    <w:rsid w:val="00A24A84"/>
    <w:rsid w:val="00A24CD4"/>
    <w:rsid w:val="00A24D52"/>
    <w:rsid w:val="00A24E27"/>
    <w:rsid w:val="00A252E1"/>
    <w:rsid w:val="00A2539E"/>
    <w:rsid w:val="00A25819"/>
    <w:rsid w:val="00A25BDA"/>
    <w:rsid w:val="00A25BF0"/>
    <w:rsid w:val="00A25DC5"/>
    <w:rsid w:val="00A26127"/>
    <w:rsid w:val="00A26401"/>
    <w:rsid w:val="00A269C2"/>
    <w:rsid w:val="00A26AAF"/>
    <w:rsid w:val="00A26F71"/>
    <w:rsid w:val="00A27526"/>
    <w:rsid w:val="00A276C7"/>
    <w:rsid w:val="00A2772D"/>
    <w:rsid w:val="00A27954"/>
    <w:rsid w:val="00A3011E"/>
    <w:rsid w:val="00A30AE2"/>
    <w:rsid w:val="00A30C93"/>
    <w:rsid w:val="00A30D59"/>
    <w:rsid w:val="00A30DAC"/>
    <w:rsid w:val="00A318C4"/>
    <w:rsid w:val="00A319A2"/>
    <w:rsid w:val="00A31CA1"/>
    <w:rsid w:val="00A31ECC"/>
    <w:rsid w:val="00A31FB8"/>
    <w:rsid w:val="00A32260"/>
    <w:rsid w:val="00A32C34"/>
    <w:rsid w:val="00A32D40"/>
    <w:rsid w:val="00A32E3E"/>
    <w:rsid w:val="00A32F13"/>
    <w:rsid w:val="00A33957"/>
    <w:rsid w:val="00A344B5"/>
    <w:rsid w:val="00A3460D"/>
    <w:rsid w:val="00A347BF"/>
    <w:rsid w:val="00A34B6A"/>
    <w:rsid w:val="00A34C40"/>
    <w:rsid w:val="00A34E3C"/>
    <w:rsid w:val="00A34FE4"/>
    <w:rsid w:val="00A34FFA"/>
    <w:rsid w:val="00A35B18"/>
    <w:rsid w:val="00A35B4A"/>
    <w:rsid w:val="00A35C33"/>
    <w:rsid w:val="00A36438"/>
    <w:rsid w:val="00A364CE"/>
    <w:rsid w:val="00A36614"/>
    <w:rsid w:val="00A36A66"/>
    <w:rsid w:val="00A37A34"/>
    <w:rsid w:val="00A37C6B"/>
    <w:rsid w:val="00A37E05"/>
    <w:rsid w:val="00A401E8"/>
    <w:rsid w:val="00A406BA"/>
    <w:rsid w:val="00A409D8"/>
    <w:rsid w:val="00A40DC1"/>
    <w:rsid w:val="00A40E6B"/>
    <w:rsid w:val="00A40E9F"/>
    <w:rsid w:val="00A41092"/>
    <w:rsid w:val="00A41630"/>
    <w:rsid w:val="00A41C5F"/>
    <w:rsid w:val="00A41EAD"/>
    <w:rsid w:val="00A425B1"/>
    <w:rsid w:val="00A427C2"/>
    <w:rsid w:val="00A42D5F"/>
    <w:rsid w:val="00A43095"/>
    <w:rsid w:val="00A431A0"/>
    <w:rsid w:val="00A43B30"/>
    <w:rsid w:val="00A43FC4"/>
    <w:rsid w:val="00A4415E"/>
    <w:rsid w:val="00A441C0"/>
    <w:rsid w:val="00A443C4"/>
    <w:rsid w:val="00A4447B"/>
    <w:rsid w:val="00A444E0"/>
    <w:rsid w:val="00A44540"/>
    <w:rsid w:val="00A4473B"/>
    <w:rsid w:val="00A44864"/>
    <w:rsid w:val="00A4493E"/>
    <w:rsid w:val="00A44E74"/>
    <w:rsid w:val="00A44EB9"/>
    <w:rsid w:val="00A44F7E"/>
    <w:rsid w:val="00A45787"/>
    <w:rsid w:val="00A46255"/>
    <w:rsid w:val="00A463CF"/>
    <w:rsid w:val="00A4699C"/>
    <w:rsid w:val="00A46C08"/>
    <w:rsid w:val="00A46E8B"/>
    <w:rsid w:val="00A47158"/>
    <w:rsid w:val="00A473E9"/>
    <w:rsid w:val="00A47491"/>
    <w:rsid w:val="00A474F4"/>
    <w:rsid w:val="00A47ADE"/>
    <w:rsid w:val="00A502EA"/>
    <w:rsid w:val="00A503F2"/>
    <w:rsid w:val="00A503F6"/>
    <w:rsid w:val="00A507D7"/>
    <w:rsid w:val="00A50A77"/>
    <w:rsid w:val="00A50B71"/>
    <w:rsid w:val="00A50C47"/>
    <w:rsid w:val="00A51561"/>
    <w:rsid w:val="00A51A73"/>
    <w:rsid w:val="00A51AEB"/>
    <w:rsid w:val="00A51ED1"/>
    <w:rsid w:val="00A52040"/>
    <w:rsid w:val="00A5254F"/>
    <w:rsid w:val="00A526DE"/>
    <w:rsid w:val="00A528BB"/>
    <w:rsid w:val="00A533FE"/>
    <w:rsid w:val="00A54204"/>
    <w:rsid w:val="00A54216"/>
    <w:rsid w:val="00A54ACA"/>
    <w:rsid w:val="00A54BB7"/>
    <w:rsid w:val="00A55AC9"/>
    <w:rsid w:val="00A55B08"/>
    <w:rsid w:val="00A55F8B"/>
    <w:rsid w:val="00A567AE"/>
    <w:rsid w:val="00A56973"/>
    <w:rsid w:val="00A569FF"/>
    <w:rsid w:val="00A56D90"/>
    <w:rsid w:val="00A56EEE"/>
    <w:rsid w:val="00A57122"/>
    <w:rsid w:val="00A57703"/>
    <w:rsid w:val="00A578F6"/>
    <w:rsid w:val="00A57FDA"/>
    <w:rsid w:val="00A60232"/>
    <w:rsid w:val="00A603BF"/>
    <w:rsid w:val="00A611EF"/>
    <w:rsid w:val="00A612BB"/>
    <w:rsid w:val="00A61327"/>
    <w:rsid w:val="00A61415"/>
    <w:rsid w:val="00A6168B"/>
    <w:rsid w:val="00A61912"/>
    <w:rsid w:val="00A61FB7"/>
    <w:rsid w:val="00A6207C"/>
    <w:rsid w:val="00A6214D"/>
    <w:rsid w:val="00A6221B"/>
    <w:rsid w:val="00A624BE"/>
    <w:rsid w:val="00A63290"/>
    <w:rsid w:val="00A6342F"/>
    <w:rsid w:val="00A63442"/>
    <w:rsid w:val="00A63993"/>
    <w:rsid w:val="00A63DD5"/>
    <w:rsid w:val="00A63ECB"/>
    <w:rsid w:val="00A64712"/>
    <w:rsid w:val="00A647A6"/>
    <w:rsid w:val="00A64947"/>
    <w:rsid w:val="00A64F1B"/>
    <w:rsid w:val="00A65069"/>
    <w:rsid w:val="00A65269"/>
    <w:rsid w:val="00A6578E"/>
    <w:rsid w:val="00A659B9"/>
    <w:rsid w:val="00A659E7"/>
    <w:rsid w:val="00A65B4B"/>
    <w:rsid w:val="00A6627D"/>
    <w:rsid w:val="00A662C3"/>
    <w:rsid w:val="00A664E9"/>
    <w:rsid w:val="00A66AC9"/>
    <w:rsid w:val="00A671C6"/>
    <w:rsid w:val="00A675C7"/>
    <w:rsid w:val="00A6760A"/>
    <w:rsid w:val="00A67A16"/>
    <w:rsid w:val="00A67D02"/>
    <w:rsid w:val="00A67D32"/>
    <w:rsid w:val="00A67E6E"/>
    <w:rsid w:val="00A67F20"/>
    <w:rsid w:val="00A70329"/>
    <w:rsid w:val="00A70479"/>
    <w:rsid w:val="00A70511"/>
    <w:rsid w:val="00A7069B"/>
    <w:rsid w:val="00A706A3"/>
    <w:rsid w:val="00A70A0B"/>
    <w:rsid w:val="00A70D61"/>
    <w:rsid w:val="00A71455"/>
    <w:rsid w:val="00A719CA"/>
    <w:rsid w:val="00A71B9B"/>
    <w:rsid w:val="00A71BB3"/>
    <w:rsid w:val="00A71E90"/>
    <w:rsid w:val="00A71FBB"/>
    <w:rsid w:val="00A724D2"/>
    <w:rsid w:val="00A72653"/>
    <w:rsid w:val="00A72705"/>
    <w:rsid w:val="00A72F4E"/>
    <w:rsid w:val="00A73EEA"/>
    <w:rsid w:val="00A73F9D"/>
    <w:rsid w:val="00A74136"/>
    <w:rsid w:val="00A74318"/>
    <w:rsid w:val="00A74763"/>
    <w:rsid w:val="00A74989"/>
    <w:rsid w:val="00A74F93"/>
    <w:rsid w:val="00A754FD"/>
    <w:rsid w:val="00A756D4"/>
    <w:rsid w:val="00A756E7"/>
    <w:rsid w:val="00A75864"/>
    <w:rsid w:val="00A759E4"/>
    <w:rsid w:val="00A75C1B"/>
    <w:rsid w:val="00A761B1"/>
    <w:rsid w:val="00A7635A"/>
    <w:rsid w:val="00A76438"/>
    <w:rsid w:val="00A76686"/>
    <w:rsid w:val="00A766D3"/>
    <w:rsid w:val="00A76F82"/>
    <w:rsid w:val="00A777F6"/>
    <w:rsid w:val="00A7782E"/>
    <w:rsid w:val="00A779F1"/>
    <w:rsid w:val="00A80117"/>
    <w:rsid w:val="00A80277"/>
    <w:rsid w:val="00A807B7"/>
    <w:rsid w:val="00A80FED"/>
    <w:rsid w:val="00A818E4"/>
    <w:rsid w:val="00A819C3"/>
    <w:rsid w:val="00A81B40"/>
    <w:rsid w:val="00A81EC1"/>
    <w:rsid w:val="00A82228"/>
    <w:rsid w:val="00A8260A"/>
    <w:rsid w:val="00A8264A"/>
    <w:rsid w:val="00A82785"/>
    <w:rsid w:val="00A82AE7"/>
    <w:rsid w:val="00A82BBE"/>
    <w:rsid w:val="00A82F3D"/>
    <w:rsid w:val="00A83193"/>
    <w:rsid w:val="00A8337F"/>
    <w:rsid w:val="00A834C9"/>
    <w:rsid w:val="00A83BE7"/>
    <w:rsid w:val="00A844DC"/>
    <w:rsid w:val="00A84527"/>
    <w:rsid w:val="00A850E7"/>
    <w:rsid w:val="00A85CBF"/>
    <w:rsid w:val="00A85FF4"/>
    <w:rsid w:val="00A8609D"/>
    <w:rsid w:val="00A861F5"/>
    <w:rsid w:val="00A86B31"/>
    <w:rsid w:val="00A86DD9"/>
    <w:rsid w:val="00A86F7B"/>
    <w:rsid w:val="00A874B8"/>
    <w:rsid w:val="00A8768C"/>
    <w:rsid w:val="00A877F4"/>
    <w:rsid w:val="00A878EB"/>
    <w:rsid w:val="00A87B6B"/>
    <w:rsid w:val="00A907F6"/>
    <w:rsid w:val="00A90815"/>
    <w:rsid w:val="00A9083F"/>
    <w:rsid w:val="00A90E6C"/>
    <w:rsid w:val="00A9107A"/>
    <w:rsid w:val="00A911AB"/>
    <w:rsid w:val="00A913D6"/>
    <w:rsid w:val="00A91493"/>
    <w:rsid w:val="00A914EA"/>
    <w:rsid w:val="00A91A9C"/>
    <w:rsid w:val="00A91C40"/>
    <w:rsid w:val="00A920B0"/>
    <w:rsid w:val="00A92A78"/>
    <w:rsid w:val="00A92CE8"/>
    <w:rsid w:val="00A930A7"/>
    <w:rsid w:val="00A93289"/>
    <w:rsid w:val="00A9352E"/>
    <w:rsid w:val="00A93CEE"/>
    <w:rsid w:val="00A93FB6"/>
    <w:rsid w:val="00A94564"/>
    <w:rsid w:val="00A955D1"/>
    <w:rsid w:val="00A95DFF"/>
    <w:rsid w:val="00A96068"/>
    <w:rsid w:val="00A960F5"/>
    <w:rsid w:val="00A961B2"/>
    <w:rsid w:val="00A965CD"/>
    <w:rsid w:val="00A96950"/>
    <w:rsid w:val="00A96AB6"/>
    <w:rsid w:val="00A96AC1"/>
    <w:rsid w:val="00A971FA"/>
    <w:rsid w:val="00A97913"/>
    <w:rsid w:val="00A979C4"/>
    <w:rsid w:val="00A97ECE"/>
    <w:rsid w:val="00A97FC4"/>
    <w:rsid w:val="00AA07E3"/>
    <w:rsid w:val="00AA0CD9"/>
    <w:rsid w:val="00AA1091"/>
    <w:rsid w:val="00AA1536"/>
    <w:rsid w:val="00AA17B8"/>
    <w:rsid w:val="00AA2436"/>
    <w:rsid w:val="00AA2AB8"/>
    <w:rsid w:val="00AA2D83"/>
    <w:rsid w:val="00AA3376"/>
    <w:rsid w:val="00AA33C4"/>
    <w:rsid w:val="00AA3481"/>
    <w:rsid w:val="00AA3933"/>
    <w:rsid w:val="00AA3C3A"/>
    <w:rsid w:val="00AA3D83"/>
    <w:rsid w:val="00AA440C"/>
    <w:rsid w:val="00AA4953"/>
    <w:rsid w:val="00AA5153"/>
    <w:rsid w:val="00AA56FD"/>
    <w:rsid w:val="00AA57B8"/>
    <w:rsid w:val="00AA5886"/>
    <w:rsid w:val="00AA5CDB"/>
    <w:rsid w:val="00AA5F3C"/>
    <w:rsid w:val="00AA63CD"/>
    <w:rsid w:val="00AA63E9"/>
    <w:rsid w:val="00AA67AD"/>
    <w:rsid w:val="00AA6906"/>
    <w:rsid w:val="00AA69A2"/>
    <w:rsid w:val="00AA6A68"/>
    <w:rsid w:val="00AA7524"/>
    <w:rsid w:val="00AA78E0"/>
    <w:rsid w:val="00AA79B9"/>
    <w:rsid w:val="00AA7EF4"/>
    <w:rsid w:val="00AB01BE"/>
    <w:rsid w:val="00AB0352"/>
    <w:rsid w:val="00AB0794"/>
    <w:rsid w:val="00AB0923"/>
    <w:rsid w:val="00AB11BA"/>
    <w:rsid w:val="00AB15CE"/>
    <w:rsid w:val="00AB250F"/>
    <w:rsid w:val="00AB27A2"/>
    <w:rsid w:val="00AB2B35"/>
    <w:rsid w:val="00AB2BB9"/>
    <w:rsid w:val="00AB3276"/>
    <w:rsid w:val="00AB3483"/>
    <w:rsid w:val="00AB39BE"/>
    <w:rsid w:val="00AB3C70"/>
    <w:rsid w:val="00AB441E"/>
    <w:rsid w:val="00AB469C"/>
    <w:rsid w:val="00AB489D"/>
    <w:rsid w:val="00AB4A6A"/>
    <w:rsid w:val="00AB4BBE"/>
    <w:rsid w:val="00AB4E68"/>
    <w:rsid w:val="00AB50CA"/>
    <w:rsid w:val="00AB587A"/>
    <w:rsid w:val="00AB5A65"/>
    <w:rsid w:val="00AB5B83"/>
    <w:rsid w:val="00AB6613"/>
    <w:rsid w:val="00AB6967"/>
    <w:rsid w:val="00AB6AD9"/>
    <w:rsid w:val="00AB713C"/>
    <w:rsid w:val="00AB71B6"/>
    <w:rsid w:val="00AB7200"/>
    <w:rsid w:val="00AB7668"/>
    <w:rsid w:val="00AB7FE4"/>
    <w:rsid w:val="00AC0299"/>
    <w:rsid w:val="00AC0475"/>
    <w:rsid w:val="00AC0F2B"/>
    <w:rsid w:val="00AC10C2"/>
    <w:rsid w:val="00AC19DB"/>
    <w:rsid w:val="00AC1E42"/>
    <w:rsid w:val="00AC20A3"/>
    <w:rsid w:val="00AC31C2"/>
    <w:rsid w:val="00AC33F1"/>
    <w:rsid w:val="00AC34B8"/>
    <w:rsid w:val="00AC34DA"/>
    <w:rsid w:val="00AC3D53"/>
    <w:rsid w:val="00AC3FA0"/>
    <w:rsid w:val="00AC43D5"/>
    <w:rsid w:val="00AC45A6"/>
    <w:rsid w:val="00AC4851"/>
    <w:rsid w:val="00AC4DF3"/>
    <w:rsid w:val="00AC5046"/>
    <w:rsid w:val="00AC5179"/>
    <w:rsid w:val="00AC5E95"/>
    <w:rsid w:val="00AC61B1"/>
    <w:rsid w:val="00AC6358"/>
    <w:rsid w:val="00AC6420"/>
    <w:rsid w:val="00AC68E0"/>
    <w:rsid w:val="00AC7310"/>
    <w:rsid w:val="00AC73E8"/>
    <w:rsid w:val="00AC743A"/>
    <w:rsid w:val="00AD014A"/>
    <w:rsid w:val="00AD0650"/>
    <w:rsid w:val="00AD0B5D"/>
    <w:rsid w:val="00AD143A"/>
    <w:rsid w:val="00AD248F"/>
    <w:rsid w:val="00AD2B71"/>
    <w:rsid w:val="00AD2D90"/>
    <w:rsid w:val="00AD2EC3"/>
    <w:rsid w:val="00AD2FF4"/>
    <w:rsid w:val="00AD38AD"/>
    <w:rsid w:val="00AD4CFD"/>
    <w:rsid w:val="00AD52F1"/>
    <w:rsid w:val="00AD55EF"/>
    <w:rsid w:val="00AD5684"/>
    <w:rsid w:val="00AD5763"/>
    <w:rsid w:val="00AD6022"/>
    <w:rsid w:val="00AD62C6"/>
    <w:rsid w:val="00AD6369"/>
    <w:rsid w:val="00AD63B2"/>
    <w:rsid w:val="00AD63FE"/>
    <w:rsid w:val="00AD68BF"/>
    <w:rsid w:val="00AD6E3E"/>
    <w:rsid w:val="00AD6ECE"/>
    <w:rsid w:val="00AD70D9"/>
    <w:rsid w:val="00AD73A8"/>
    <w:rsid w:val="00AD7BB9"/>
    <w:rsid w:val="00AE01D0"/>
    <w:rsid w:val="00AE1D30"/>
    <w:rsid w:val="00AE1FF9"/>
    <w:rsid w:val="00AE2319"/>
    <w:rsid w:val="00AE2A10"/>
    <w:rsid w:val="00AE35AA"/>
    <w:rsid w:val="00AE367A"/>
    <w:rsid w:val="00AE41D2"/>
    <w:rsid w:val="00AE43F0"/>
    <w:rsid w:val="00AE44A7"/>
    <w:rsid w:val="00AE453C"/>
    <w:rsid w:val="00AE511E"/>
    <w:rsid w:val="00AE525E"/>
    <w:rsid w:val="00AE531F"/>
    <w:rsid w:val="00AE56E6"/>
    <w:rsid w:val="00AE5825"/>
    <w:rsid w:val="00AE5B93"/>
    <w:rsid w:val="00AE5E2C"/>
    <w:rsid w:val="00AE600A"/>
    <w:rsid w:val="00AE639B"/>
    <w:rsid w:val="00AE66F3"/>
    <w:rsid w:val="00AE6787"/>
    <w:rsid w:val="00AE71D3"/>
    <w:rsid w:val="00AE7504"/>
    <w:rsid w:val="00AE7FAB"/>
    <w:rsid w:val="00AE7FD7"/>
    <w:rsid w:val="00AF01D2"/>
    <w:rsid w:val="00AF0DBE"/>
    <w:rsid w:val="00AF1C83"/>
    <w:rsid w:val="00AF2214"/>
    <w:rsid w:val="00AF28FD"/>
    <w:rsid w:val="00AF3309"/>
    <w:rsid w:val="00AF37AC"/>
    <w:rsid w:val="00AF3B40"/>
    <w:rsid w:val="00AF429C"/>
    <w:rsid w:val="00AF442D"/>
    <w:rsid w:val="00AF46EF"/>
    <w:rsid w:val="00AF5222"/>
    <w:rsid w:val="00AF58A7"/>
    <w:rsid w:val="00AF5A46"/>
    <w:rsid w:val="00AF61A8"/>
    <w:rsid w:val="00AF62F0"/>
    <w:rsid w:val="00AF69CA"/>
    <w:rsid w:val="00AF6CA9"/>
    <w:rsid w:val="00AF6D4B"/>
    <w:rsid w:val="00AF6EC0"/>
    <w:rsid w:val="00AF6F64"/>
    <w:rsid w:val="00AF73D0"/>
    <w:rsid w:val="00AF74B1"/>
    <w:rsid w:val="00AF7837"/>
    <w:rsid w:val="00AF7AB2"/>
    <w:rsid w:val="00B0081C"/>
    <w:rsid w:val="00B0110E"/>
    <w:rsid w:val="00B0170C"/>
    <w:rsid w:val="00B01994"/>
    <w:rsid w:val="00B01A4E"/>
    <w:rsid w:val="00B01F8E"/>
    <w:rsid w:val="00B02047"/>
    <w:rsid w:val="00B024AC"/>
    <w:rsid w:val="00B024CC"/>
    <w:rsid w:val="00B026ED"/>
    <w:rsid w:val="00B02734"/>
    <w:rsid w:val="00B02BB9"/>
    <w:rsid w:val="00B02F59"/>
    <w:rsid w:val="00B031D4"/>
    <w:rsid w:val="00B03533"/>
    <w:rsid w:val="00B035D2"/>
    <w:rsid w:val="00B03A42"/>
    <w:rsid w:val="00B04AA1"/>
    <w:rsid w:val="00B04EF3"/>
    <w:rsid w:val="00B0506C"/>
    <w:rsid w:val="00B05CC6"/>
    <w:rsid w:val="00B05D59"/>
    <w:rsid w:val="00B0610B"/>
    <w:rsid w:val="00B0615D"/>
    <w:rsid w:val="00B06198"/>
    <w:rsid w:val="00B063E7"/>
    <w:rsid w:val="00B06914"/>
    <w:rsid w:val="00B06A97"/>
    <w:rsid w:val="00B06ACB"/>
    <w:rsid w:val="00B06B3C"/>
    <w:rsid w:val="00B06CAE"/>
    <w:rsid w:val="00B06CE0"/>
    <w:rsid w:val="00B070D6"/>
    <w:rsid w:val="00B0711F"/>
    <w:rsid w:val="00B072A4"/>
    <w:rsid w:val="00B073BC"/>
    <w:rsid w:val="00B0754B"/>
    <w:rsid w:val="00B078F6"/>
    <w:rsid w:val="00B07BE3"/>
    <w:rsid w:val="00B1019D"/>
    <w:rsid w:val="00B103B6"/>
    <w:rsid w:val="00B107BC"/>
    <w:rsid w:val="00B10925"/>
    <w:rsid w:val="00B10AA1"/>
    <w:rsid w:val="00B10B1D"/>
    <w:rsid w:val="00B10E16"/>
    <w:rsid w:val="00B10F42"/>
    <w:rsid w:val="00B10FBF"/>
    <w:rsid w:val="00B11390"/>
    <w:rsid w:val="00B1165B"/>
    <w:rsid w:val="00B11991"/>
    <w:rsid w:val="00B11C8B"/>
    <w:rsid w:val="00B1213C"/>
    <w:rsid w:val="00B1233E"/>
    <w:rsid w:val="00B12847"/>
    <w:rsid w:val="00B128BC"/>
    <w:rsid w:val="00B12AD3"/>
    <w:rsid w:val="00B13484"/>
    <w:rsid w:val="00B13B2A"/>
    <w:rsid w:val="00B13BB4"/>
    <w:rsid w:val="00B13C02"/>
    <w:rsid w:val="00B14129"/>
    <w:rsid w:val="00B146F2"/>
    <w:rsid w:val="00B14CB2"/>
    <w:rsid w:val="00B15E37"/>
    <w:rsid w:val="00B164BA"/>
    <w:rsid w:val="00B16742"/>
    <w:rsid w:val="00B16879"/>
    <w:rsid w:val="00B16D42"/>
    <w:rsid w:val="00B16DA6"/>
    <w:rsid w:val="00B170F9"/>
    <w:rsid w:val="00B178FB"/>
    <w:rsid w:val="00B17B3A"/>
    <w:rsid w:val="00B17C46"/>
    <w:rsid w:val="00B203A0"/>
    <w:rsid w:val="00B20410"/>
    <w:rsid w:val="00B2097B"/>
    <w:rsid w:val="00B20A02"/>
    <w:rsid w:val="00B20BE5"/>
    <w:rsid w:val="00B20E33"/>
    <w:rsid w:val="00B20FC9"/>
    <w:rsid w:val="00B210AD"/>
    <w:rsid w:val="00B212FE"/>
    <w:rsid w:val="00B21521"/>
    <w:rsid w:val="00B215E5"/>
    <w:rsid w:val="00B21699"/>
    <w:rsid w:val="00B216A2"/>
    <w:rsid w:val="00B2180F"/>
    <w:rsid w:val="00B21B42"/>
    <w:rsid w:val="00B21E5B"/>
    <w:rsid w:val="00B225AF"/>
    <w:rsid w:val="00B229AA"/>
    <w:rsid w:val="00B22BAF"/>
    <w:rsid w:val="00B22CD7"/>
    <w:rsid w:val="00B22D8C"/>
    <w:rsid w:val="00B231FD"/>
    <w:rsid w:val="00B23449"/>
    <w:rsid w:val="00B238F7"/>
    <w:rsid w:val="00B23EFA"/>
    <w:rsid w:val="00B23FBF"/>
    <w:rsid w:val="00B245A8"/>
    <w:rsid w:val="00B24B92"/>
    <w:rsid w:val="00B24CEE"/>
    <w:rsid w:val="00B2506C"/>
    <w:rsid w:val="00B25962"/>
    <w:rsid w:val="00B25FEF"/>
    <w:rsid w:val="00B261A6"/>
    <w:rsid w:val="00B263C3"/>
    <w:rsid w:val="00B264C0"/>
    <w:rsid w:val="00B26B72"/>
    <w:rsid w:val="00B26E6A"/>
    <w:rsid w:val="00B27067"/>
    <w:rsid w:val="00B27134"/>
    <w:rsid w:val="00B277B7"/>
    <w:rsid w:val="00B30266"/>
    <w:rsid w:val="00B30534"/>
    <w:rsid w:val="00B30596"/>
    <w:rsid w:val="00B315EE"/>
    <w:rsid w:val="00B316FC"/>
    <w:rsid w:val="00B31D84"/>
    <w:rsid w:val="00B31E51"/>
    <w:rsid w:val="00B32034"/>
    <w:rsid w:val="00B320FB"/>
    <w:rsid w:val="00B32134"/>
    <w:rsid w:val="00B32953"/>
    <w:rsid w:val="00B32A8D"/>
    <w:rsid w:val="00B33161"/>
    <w:rsid w:val="00B33E61"/>
    <w:rsid w:val="00B33F34"/>
    <w:rsid w:val="00B358A7"/>
    <w:rsid w:val="00B359EB"/>
    <w:rsid w:val="00B35A1B"/>
    <w:rsid w:val="00B3643B"/>
    <w:rsid w:val="00B36547"/>
    <w:rsid w:val="00B3736D"/>
    <w:rsid w:val="00B375CA"/>
    <w:rsid w:val="00B37818"/>
    <w:rsid w:val="00B37A62"/>
    <w:rsid w:val="00B37FD3"/>
    <w:rsid w:val="00B403DD"/>
    <w:rsid w:val="00B40723"/>
    <w:rsid w:val="00B408BA"/>
    <w:rsid w:val="00B408DF"/>
    <w:rsid w:val="00B4091E"/>
    <w:rsid w:val="00B40CAE"/>
    <w:rsid w:val="00B41B01"/>
    <w:rsid w:val="00B426D9"/>
    <w:rsid w:val="00B42860"/>
    <w:rsid w:val="00B42923"/>
    <w:rsid w:val="00B429B2"/>
    <w:rsid w:val="00B42BDF"/>
    <w:rsid w:val="00B42C55"/>
    <w:rsid w:val="00B42D6D"/>
    <w:rsid w:val="00B434C4"/>
    <w:rsid w:val="00B43CC8"/>
    <w:rsid w:val="00B44ABD"/>
    <w:rsid w:val="00B44B5D"/>
    <w:rsid w:val="00B4535F"/>
    <w:rsid w:val="00B45556"/>
    <w:rsid w:val="00B45592"/>
    <w:rsid w:val="00B45E16"/>
    <w:rsid w:val="00B46747"/>
    <w:rsid w:val="00B46965"/>
    <w:rsid w:val="00B46976"/>
    <w:rsid w:val="00B47184"/>
    <w:rsid w:val="00B478DC"/>
    <w:rsid w:val="00B47B32"/>
    <w:rsid w:val="00B5000D"/>
    <w:rsid w:val="00B5006D"/>
    <w:rsid w:val="00B501B4"/>
    <w:rsid w:val="00B5031E"/>
    <w:rsid w:val="00B50484"/>
    <w:rsid w:val="00B505FD"/>
    <w:rsid w:val="00B50601"/>
    <w:rsid w:val="00B50930"/>
    <w:rsid w:val="00B50ABE"/>
    <w:rsid w:val="00B50E9B"/>
    <w:rsid w:val="00B51B2B"/>
    <w:rsid w:val="00B51B7E"/>
    <w:rsid w:val="00B51D88"/>
    <w:rsid w:val="00B51ED5"/>
    <w:rsid w:val="00B52635"/>
    <w:rsid w:val="00B52D8D"/>
    <w:rsid w:val="00B5305F"/>
    <w:rsid w:val="00B531F4"/>
    <w:rsid w:val="00B537FB"/>
    <w:rsid w:val="00B53E91"/>
    <w:rsid w:val="00B53F15"/>
    <w:rsid w:val="00B54192"/>
    <w:rsid w:val="00B546AF"/>
    <w:rsid w:val="00B5526E"/>
    <w:rsid w:val="00B559B6"/>
    <w:rsid w:val="00B56632"/>
    <w:rsid w:val="00B56931"/>
    <w:rsid w:val="00B56F0B"/>
    <w:rsid w:val="00B576C2"/>
    <w:rsid w:val="00B576DC"/>
    <w:rsid w:val="00B576F8"/>
    <w:rsid w:val="00B57B19"/>
    <w:rsid w:val="00B57F3B"/>
    <w:rsid w:val="00B57F56"/>
    <w:rsid w:val="00B57F79"/>
    <w:rsid w:val="00B601C4"/>
    <w:rsid w:val="00B60E19"/>
    <w:rsid w:val="00B60EC4"/>
    <w:rsid w:val="00B61059"/>
    <w:rsid w:val="00B61122"/>
    <w:rsid w:val="00B613F9"/>
    <w:rsid w:val="00B61C2A"/>
    <w:rsid w:val="00B61C82"/>
    <w:rsid w:val="00B62407"/>
    <w:rsid w:val="00B6259D"/>
    <w:rsid w:val="00B62632"/>
    <w:rsid w:val="00B62CD9"/>
    <w:rsid w:val="00B635FB"/>
    <w:rsid w:val="00B6397E"/>
    <w:rsid w:val="00B63AEE"/>
    <w:rsid w:val="00B63F04"/>
    <w:rsid w:val="00B64101"/>
    <w:rsid w:val="00B641D3"/>
    <w:rsid w:val="00B6450F"/>
    <w:rsid w:val="00B6452B"/>
    <w:rsid w:val="00B6454C"/>
    <w:rsid w:val="00B648E6"/>
    <w:rsid w:val="00B64B24"/>
    <w:rsid w:val="00B64E7A"/>
    <w:rsid w:val="00B64F1D"/>
    <w:rsid w:val="00B650A0"/>
    <w:rsid w:val="00B65ABB"/>
    <w:rsid w:val="00B661A7"/>
    <w:rsid w:val="00B664F6"/>
    <w:rsid w:val="00B67099"/>
    <w:rsid w:val="00B6731B"/>
    <w:rsid w:val="00B6744E"/>
    <w:rsid w:val="00B676D8"/>
    <w:rsid w:val="00B67D3F"/>
    <w:rsid w:val="00B67E94"/>
    <w:rsid w:val="00B701BB"/>
    <w:rsid w:val="00B705CC"/>
    <w:rsid w:val="00B716EA"/>
    <w:rsid w:val="00B71B90"/>
    <w:rsid w:val="00B72440"/>
    <w:rsid w:val="00B725A6"/>
    <w:rsid w:val="00B72D5C"/>
    <w:rsid w:val="00B72DE6"/>
    <w:rsid w:val="00B7350F"/>
    <w:rsid w:val="00B739FE"/>
    <w:rsid w:val="00B73A5C"/>
    <w:rsid w:val="00B741E0"/>
    <w:rsid w:val="00B74274"/>
    <w:rsid w:val="00B74431"/>
    <w:rsid w:val="00B746FF"/>
    <w:rsid w:val="00B7489D"/>
    <w:rsid w:val="00B74A0F"/>
    <w:rsid w:val="00B74C62"/>
    <w:rsid w:val="00B751E2"/>
    <w:rsid w:val="00B75332"/>
    <w:rsid w:val="00B75506"/>
    <w:rsid w:val="00B75838"/>
    <w:rsid w:val="00B75AEE"/>
    <w:rsid w:val="00B75F94"/>
    <w:rsid w:val="00B75FDA"/>
    <w:rsid w:val="00B761A6"/>
    <w:rsid w:val="00B763EE"/>
    <w:rsid w:val="00B76876"/>
    <w:rsid w:val="00B76D3A"/>
    <w:rsid w:val="00B770B6"/>
    <w:rsid w:val="00B77379"/>
    <w:rsid w:val="00B77C91"/>
    <w:rsid w:val="00B803C2"/>
    <w:rsid w:val="00B8070F"/>
    <w:rsid w:val="00B80B28"/>
    <w:rsid w:val="00B810D8"/>
    <w:rsid w:val="00B817BB"/>
    <w:rsid w:val="00B822CC"/>
    <w:rsid w:val="00B82383"/>
    <w:rsid w:val="00B829F9"/>
    <w:rsid w:val="00B82BC4"/>
    <w:rsid w:val="00B8311D"/>
    <w:rsid w:val="00B8313A"/>
    <w:rsid w:val="00B83356"/>
    <w:rsid w:val="00B836C0"/>
    <w:rsid w:val="00B83799"/>
    <w:rsid w:val="00B83E21"/>
    <w:rsid w:val="00B83F02"/>
    <w:rsid w:val="00B84467"/>
    <w:rsid w:val="00B8448A"/>
    <w:rsid w:val="00B8488F"/>
    <w:rsid w:val="00B84933"/>
    <w:rsid w:val="00B84966"/>
    <w:rsid w:val="00B84983"/>
    <w:rsid w:val="00B84A44"/>
    <w:rsid w:val="00B84BE7"/>
    <w:rsid w:val="00B850CE"/>
    <w:rsid w:val="00B852FC"/>
    <w:rsid w:val="00B855C7"/>
    <w:rsid w:val="00B85D06"/>
    <w:rsid w:val="00B866C9"/>
    <w:rsid w:val="00B86AAA"/>
    <w:rsid w:val="00B86DD6"/>
    <w:rsid w:val="00B86E1C"/>
    <w:rsid w:val="00B87181"/>
    <w:rsid w:val="00B87384"/>
    <w:rsid w:val="00B87393"/>
    <w:rsid w:val="00B87459"/>
    <w:rsid w:val="00B87F9E"/>
    <w:rsid w:val="00B905F3"/>
    <w:rsid w:val="00B9080B"/>
    <w:rsid w:val="00B908E5"/>
    <w:rsid w:val="00B90D6F"/>
    <w:rsid w:val="00B91540"/>
    <w:rsid w:val="00B91578"/>
    <w:rsid w:val="00B91707"/>
    <w:rsid w:val="00B92AFE"/>
    <w:rsid w:val="00B936B2"/>
    <w:rsid w:val="00B93961"/>
    <w:rsid w:val="00B93DF7"/>
    <w:rsid w:val="00B945EE"/>
    <w:rsid w:val="00B94C54"/>
    <w:rsid w:val="00B95516"/>
    <w:rsid w:val="00B95953"/>
    <w:rsid w:val="00B95BE4"/>
    <w:rsid w:val="00B95EBB"/>
    <w:rsid w:val="00B961FE"/>
    <w:rsid w:val="00B96294"/>
    <w:rsid w:val="00B962C4"/>
    <w:rsid w:val="00B963F1"/>
    <w:rsid w:val="00B97418"/>
    <w:rsid w:val="00B9760F"/>
    <w:rsid w:val="00BA0080"/>
    <w:rsid w:val="00BA0283"/>
    <w:rsid w:val="00BA0D37"/>
    <w:rsid w:val="00BA0DE9"/>
    <w:rsid w:val="00BA0E7B"/>
    <w:rsid w:val="00BA1044"/>
    <w:rsid w:val="00BA12C8"/>
    <w:rsid w:val="00BA12CE"/>
    <w:rsid w:val="00BA19A3"/>
    <w:rsid w:val="00BA1D89"/>
    <w:rsid w:val="00BA2313"/>
    <w:rsid w:val="00BA2328"/>
    <w:rsid w:val="00BA28A2"/>
    <w:rsid w:val="00BA29DC"/>
    <w:rsid w:val="00BA30A1"/>
    <w:rsid w:val="00BA3C42"/>
    <w:rsid w:val="00BA4171"/>
    <w:rsid w:val="00BA4326"/>
    <w:rsid w:val="00BA441C"/>
    <w:rsid w:val="00BA4470"/>
    <w:rsid w:val="00BA48B9"/>
    <w:rsid w:val="00BA4A7A"/>
    <w:rsid w:val="00BA4B59"/>
    <w:rsid w:val="00BA50D9"/>
    <w:rsid w:val="00BA510D"/>
    <w:rsid w:val="00BA522B"/>
    <w:rsid w:val="00BA52C6"/>
    <w:rsid w:val="00BA54AA"/>
    <w:rsid w:val="00BA598B"/>
    <w:rsid w:val="00BA5BE2"/>
    <w:rsid w:val="00BA5C8E"/>
    <w:rsid w:val="00BA5D96"/>
    <w:rsid w:val="00BA5E13"/>
    <w:rsid w:val="00BA60E3"/>
    <w:rsid w:val="00BA6731"/>
    <w:rsid w:val="00BA6C6D"/>
    <w:rsid w:val="00BA7225"/>
    <w:rsid w:val="00BA7949"/>
    <w:rsid w:val="00BB013A"/>
    <w:rsid w:val="00BB07BB"/>
    <w:rsid w:val="00BB0854"/>
    <w:rsid w:val="00BB0AED"/>
    <w:rsid w:val="00BB1381"/>
    <w:rsid w:val="00BB15CB"/>
    <w:rsid w:val="00BB2067"/>
    <w:rsid w:val="00BB24BF"/>
    <w:rsid w:val="00BB2B9E"/>
    <w:rsid w:val="00BB2F20"/>
    <w:rsid w:val="00BB2F71"/>
    <w:rsid w:val="00BB2FCD"/>
    <w:rsid w:val="00BB3265"/>
    <w:rsid w:val="00BB34C4"/>
    <w:rsid w:val="00BB3A9D"/>
    <w:rsid w:val="00BB3BCD"/>
    <w:rsid w:val="00BB3D50"/>
    <w:rsid w:val="00BB3E7A"/>
    <w:rsid w:val="00BB42E8"/>
    <w:rsid w:val="00BB4E7F"/>
    <w:rsid w:val="00BB4FA3"/>
    <w:rsid w:val="00BB5112"/>
    <w:rsid w:val="00BB516E"/>
    <w:rsid w:val="00BB5397"/>
    <w:rsid w:val="00BB55B3"/>
    <w:rsid w:val="00BB5879"/>
    <w:rsid w:val="00BB5B5B"/>
    <w:rsid w:val="00BB5FBF"/>
    <w:rsid w:val="00BB62AD"/>
    <w:rsid w:val="00BB643F"/>
    <w:rsid w:val="00BB6641"/>
    <w:rsid w:val="00BB6E5F"/>
    <w:rsid w:val="00BB70F1"/>
    <w:rsid w:val="00BB7144"/>
    <w:rsid w:val="00BB7477"/>
    <w:rsid w:val="00BB7B46"/>
    <w:rsid w:val="00BC015A"/>
    <w:rsid w:val="00BC0338"/>
    <w:rsid w:val="00BC06DC"/>
    <w:rsid w:val="00BC0741"/>
    <w:rsid w:val="00BC0B22"/>
    <w:rsid w:val="00BC0B2E"/>
    <w:rsid w:val="00BC0F3C"/>
    <w:rsid w:val="00BC0F6A"/>
    <w:rsid w:val="00BC116A"/>
    <w:rsid w:val="00BC1245"/>
    <w:rsid w:val="00BC1611"/>
    <w:rsid w:val="00BC1938"/>
    <w:rsid w:val="00BC2EA4"/>
    <w:rsid w:val="00BC2F4C"/>
    <w:rsid w:val="00BC329A"/>
    <w:rsid w:val="00BC362D"/>
    <w:rsid w:val="00BC3C9A"/>
    <w:rsid w:val="00BC3F2C"/>
    <w:rsid w:val="00BC45CA"/>
    <w:rsid w:val="00BC47D0"/>
    <w:rsid w:val="00BC4D88"/>
    <w:rsid w:val="00BC4E76"/>
    <w:rsid w:val="00BC51F7"/>
    <w:rsid w:val="00BC57EE"/>
    <w:rsid w:val="00BC59EE"/>
    <w:rsid w:val="00BC5CD7"/>
    <w:rsid w:val="00BC5F09"/>
    <w:rsid w:val="00BC690E"/>
    <w:rsid w:val="00BC6A21"/>
    <w:rsid w:val="00BC6A74"/>
    <w:rsid w:val="00BC6C93"/>
    <w:rsid w:val="00BC7897"/>
    <w:rsid w:val="00BD0367"/>
    <w:rsid w:val="00BD059A"/>
    <w:rsid w:val="00BD06D3"/>
    <w:rsid w:val="00BD0808"/>
    <w:rsid w:val="00BD0D20"/>
    <w:rsid w:val="00BD10C7"/>
    <w:rsid w:val="00BD1106"/>
    <w:rsid w:val="00BD11DD"/>
    <w:rsid w:val="00BD158F"/>
    <w:rsid w:val="00BD17BB"/>
    <w:rsid w:val="00BD1A4B"/>
    <w:rsid w:val="00BD20ED"/>
    <w:rsid w:val="00BD23C8"/>
    <w:rsid w:val="00BD2964"/>
    <w:rsid w:val="00BD2FFA"/>
    <w:rsid w:val="00BD3D3A"/>
    <w:rsid w:val="00BD3F02"/>
    <w:rsid w:val="00BD43D0"/>
    <w:rsid w:val="00BD4612"/>
    <w:rsid w:val="00BD4679"/>
    <w:rsid w:val="00BD4AFD"/>
    <w:rsid w:val="00BD4D56"/>
    <w:rsid w:val="00BD4E31"/>
    <w:rsid w:val="00BD5702"/>
    <w:rsid w:val="00BD5722"/>
    <w:rsid w:val="00BD580E"/>
    <w:rsid w:val="00BD5F83"/>
    <w:rsid w:val="00BD6244"/>
    <w:rsid w:val="00BD6267"/>
    <w:rsid w:val="00BD665B"/>
    <w:rsid w:val="00BD6A14"/>
    <w:rsid w:val="00BD6A72"/>
    <w:rsid w:val="00BD6A92"/>
    <w:rsid w:val="00BE0073"/>
    <w:rsid w:val="00BE0360"/>
    <w:rsid w:val="00BE0A19"/>
    <w:rsid w:val="00BE0BE8"/>
    <w:rsid w:val="00BE0DCD"/>
    <w:rsid w:val="00BE1199"/>
    <w:rsid w:val="00BE126F"/>
    <w:rsid w:val="00BE1492"/>
    <w:rsid w:val="00BE24BB"/>
    <w:rsid w:val="00BE24F0"/>
    <w:rsid w:val="00BE282F"/>
    <w:rsid w:val="00BE2B93"/>
    <w:rsid w:val="00BE2C14"/>
    <w:rsid w:val="00BE2E26"/>
    <w:rsid w:val="00BE3007"/>
    <w:rsid w:val="00BE3078"/>
    <w:rsid w:val="00BE3362"/>
    <w:rsid w:val="00BE34D8"/>
    <w:rsid w:val="00BE3E06"/>
    <w:rsid w:val="00BE3F5E"/>
    <w:rsid w:val="00BE51B7"/>
    <w:rsid w:val="00BE525A"/>
    <w:rsid w:val="00BE52CC"/>
    <w:rsid w:val="00BE5BCC"/>
    <w:rsid w:val="00BE5CC3"/>
    <w:rsid w:val="00BE60B0"/>
    <w:rsid w:val="00BE6526"/>
    <w:rsid w:val="00BE655A"/>
    <w:rsid w:val="00BE6CB3"/>
    <w:rsid w:val="00BE6D55"/>
    <w:rsid w:val="00BE72F6"/>
    <w:rsid w:val="00BE75CD"/>
    <w:rsid w:val="00BE774B"/>
    <w:rsid w:val="00BE798B"/>
    <w:rsid w:val="00BE7BD0"/>
    <w:rsid w:val="00BF07AE"/>
    <w:rsid w:val="00BF0986"/>
    <w:rsid w:val="00BF0994"/>
    <w:rsid w:val="00BF0C55"/>
    <w:rsid w:val="00BF0D8A"/>
    <w:rsid w:val="00BF1655"/>
    <w:rsid w:val="00BF169B"/>
    <w:rsid w:val="00BF18E3"/>
    <w:rsid w:val="00BF1A8F"/>
    <w:rsid w:val="00BF1C82"/>
    <w:rsid w:val="00BF1D84"/>
    <w:rsid w:val="00BF226D"/>
    <w:rsid w:val="00BF22C3"/>
    <w:rsid w:val="00BF24D5"/>
    <w:rsid w:val="00BF252A"/>
    <w:rsid w:val="00BF2A02"/>
    <w:rsid w:val="00BF2A26"/>
    <w:rsid w:val="00BF2EF7"/>
    <w:rsid w:val="00BF366E"/>
    <w:rsid w:val="00BF3A75"/>
    <w:rsid w:val="00BF3A82"/>
    <w:rsid w:val="00BF3B66"/>
    <w:rsid w:val="00BF3E05"/>
    <w:rsid w:val="00BF4527"/>
    <w:rsid w:val="00BF46F0"/>
    <w:rsid w:val="00BF517C"/>
    <w:rsid w:val="00BF526B"/>
    <w:rsid w:val="00BF5428"/>
    <w:rsid w:val="00BF5528"/>
    <w:rsid w:val="00BF5739"/>
    <w:rsid w:val="00BF5BD3"/>
    <w:rsid w:val="00BF61D7"/>
    <w:rsid w:val="00BF6217"/>
    <w:rsid w:val="00BF6644"/>
    <w:rsid w:val="00BF6774"/>
    <w:rsid w:val="00BF6C94"/>
    <w:rsid w:val="00BF6F92"/>
    <w:rsid w:val="00C0013E"/>
    <w:rsid w:val="00C001B9"/>
    <w:rsid w:val="00C00A05"/>
    <w:rsid w:val="00C012E7"/>
    <w:rsid w:val="00C01630"/>
    <w:rsid w:val="00C01C3D"/>
    <w:rsid w:val="00C022AF"/>
    <w:rsid w:val="00C0258D"/>
    <w:rsid w:val="00C02B76"/>
    <w:rsid w:val="00C02E15"/>
    <w:rsid w:val="00C02ED9"/>
    <w:rsid w:val="00C03077"/>
    <w:rsid w:val="00C0366A"/>
    <w:rsid w:val="00C03820"/>
    <w:rsid w:val="00C0387E"/>
    <w:rsid w:val="00C04340"/>
    <w:rsid w:val="00C04378"/>
    <w:rsid w:val="00C04871"/>
    <w:rsid w:val="00C048E0"/>
    <w:rsid w:val="00C0494D"/>
    <w:rsid w:val="00C04F68"/>
    <w:rsid w:val="00C055F2"/>
    <w:rsid w:val="00C0610F"/>
    <w:rsid w:val="00C065E9"/>
    <w:rsid w:val="00C066F9"/>
    <w:rsid w:val="00C0679A"/>
    <w:rsid w:val="00C06928"/>
    <w:rsid w:val="00C07894"/>
    <w:rsid w:val="00C0794F"/>
    <w:rsid w:val="00C07FD1"/>
    <w:rsid w:val="00C104D0"/>
    <w:rsid w:val="00C10700"/>
    <w:rsid w:val="00C1080D"/>
    <w:rsid w:val="00C10ADA"/>
    <w:rsid w:val="00C10B24"/>
    <w:rsid w:val="00C10C60"/>
    <w:rsid w:val="00C10ECC"/>
    <w:rsid w:val="00C10ED3"/>
    <w:rsid w:val="00C11429"/>
    <w:rsid w:val="00C11CBF"/>
    <w:rsid w:val="00C12A1C"/>
    <w:rsid w:val="00C12FA2"/>
    <w:rsid w:val="00C136C6"/>
    <w:rsid w:val="00C1395A"/>
    <w:rsid w:val="00C13B1B"/>
    <w:rsid w:val="00C13B75"/>
    <w:rsid w:val="00C13DCF"/>
    <w:rsid w:val="00C13FD9"/>
    <w:rsid w:val="00C14612"/>
    <w:rsid w:val="00C14964"/>
    <w:rsid w:val="00C151F1"/>
    <w:rsid w:val="00C1532C"/>
    <w:rsid w:val="00C15DE4"/>
    <w:rsid w:val="00C15F79"/>
    <w:rsid w:val="00C16232"/>
    <w:rsid w:val="00C1642F"/>
    <w:rsid w:val="00C165E4"/>
    <w:rsid w:val="00C16C67"/>
    <w:rsid w:val="00C16CDD"/>
    <w:rsid w:val="00C16F0E"/>
    <w:rsid w:val="00C16FA2"/>
    <w:rsid w:val="00C17A94"/>
    <w:rsid w:val="00C17B03"/>
    <w:rsid w:val="00C17C56"/>
    <w:rsid w:val="00C203F4"/>
    <w:rsid w:val="00C2040C"/>
    <w:rsid w:val="00C20458"/>
    <w:rsid w:val="00C208F9"/>
    <w:rsid w:val="00C20B47"/>
    <w:rsid w:val="00C20EB4"/>
    <w:rsid w:val="00C210D7"/>
    <w:rsid w:val="00C21590"/>
    <w:rsid w:val="00C21901"/>
    <w:rsid w:val="00C21A1E"/>
    <w:rsid w:val="00C21D3C"/>
    <w:rsid w:val="00C223EC"/>
    <w:rsid w:val="00C22408"/>
    <w:rsid w:val="00C228F7"/>
    <w:rsid w:val="00C22C47"/>
    <w:rsid w:val="00C22C61"/>
    <w:rsid w:val="00C22EB7"/>
    <w:rsid w:val="00C22F74"/>
    <w:rsid w:val="00C231BE"/>
    <w:rsid w:val="00C2326A"/>
    <w:rsid w:val="00C23564"/>
    <w:rsid w:val="00C23C18"/>
    <w:rsid w:val="00C23D60"/>
    <w:rsid w:val="00C23DF3"/>
    <w:rsid w:val="00C24473"/>
    <w:rsid w:val="00C24558"/>
    <w:rsid w:val="00C251EE"/>
    <w:rsid w:val="00C254CA"/>
    <w:rsid w:val="00C25E2D"/>
    <w:rsid w:val="00C25E2F"/>
    <w:rsid w:val="00C25FAC"/>
    <w:rsid w:val="00C26082"/>
    <w:rsid w:val="00C26291"/>
    <w:rsid w:val="00C26DC0"/>
    <w:rsid w:val="00C2728D"/>
    <w:rsid w:val="00C2743B"/>
    <w:rsid w:val="00C27773"/>
    <w:rsid w:val="00C278E6"/>
    <w:rsid w:val="00C306B1"/>
    <w:rsid w:val="00C30EB9"/>
    <w:rsid w:val="00C3107B"/>
    <w:rsid w:val="00C31393"/>
    <w:rsid w:val="00C31C43"/>
    <w:rsid w:val="00C31D49"/>
    <w:rsid w:val="00C31D67"/>
    <w:rsid w:val="00C32327"/>
    <w:rsid w:val="00C3246C"/>
    <w:rsid w:val="00C32BB0"/>
    <w:rsid w:val="00C32F20"/>
    <w:rsid w:val="00C32FD1"/>
    <w:rsid w:val="00C338DB"/>
    <w:rsid w:val="00C33D28"/>
    <w:rsid w:val="00C33D64"/>
    <w:rsid w:val="00C33F5C"/>
    <w:rsid w:val="00C33FD3"/>
    <w:rsid w:val="00C33FEA"/>
    <w:rsid w:val="00C340B2"/>
    <w:rsid w:val="00C342E9"/>
    <w:rsid w:val="00C346FC"/>
    <w:rsid w:val="00C34814"/>
    <w:rsid w:val="00C34B63"/>
    <w:rsid w:val="00C34E50"/>
    <w:rsid w:val="00C34EE8"/>
    <w:rsid w:val="00C350A7"/>
    <w:rsid w:val="00C35298"/>
    <w:rsid w:val="00C35E0D"/>
    <w:rsid w:val="00C35EA6"/>
    <w:rsid w:val="00C361F2"/>
    <w:rsid w:val="00C36626"/>
    <w:rsid w:val="00C36633"/>
    <w:rsid w:val="00C3681F"/>
    <w:rsid w:val="00C3691B"/>
    <w:rsid w:val="00C36B90"/>
    <w:rsid w:val="00C374D6"/>
    <w:rsid w:val="00C3760F"/>
    <w:rsid w:val="00C37BCF"/>
    <w:rsid w:val="00C37DE6"/>
    <w:rsid w:val="00C37E05"/>
    <w:rsid w:val="00C40119"/>
    <w:rsid w:val="00C402A5"/>
    <w:rsid w:val="00C403CF"/>
    <w:rsid w:val="00C40767"/>
    <w:rsid w:val="00C40768"/>
    <w:rsid w:val="00C409E2"/>
    <w:rsid w:val="00C424E5"/>
    <w:rsid w:val="00C42800"/>
    <w:rsid w:val="00C42955"/>
    <w:rsid w:val="00C42988"/>
    <w:rsid w:val="00C42CCC"/>
    <w:rsid w:val="00C42CCF"/>
    <w:rsid w:val="00C42CEA"/>
    <w:rsid w:val="00C4344E"/>
    <w:rsid w:val="00C43719"/>
    <w:rsid w:val="00C4396D"/>
    <w:rsid w:val="00C43BCF"/>
    <w:rsid w:val="00C4418F"/>
    <w:rsid w:val="00C44254"/>
    <w:rsid w:val="00C4470A"/>
    <w:rsid w:val="00C44B72"/>
    <w:rsid w:val="00C44C63"/>
    <w:rsid w:val="00C44D42"/>
    <w:rsid w:val="00C44DF9"/>
    <w:rsid w:val="00C44F3B"/>
    <w:rsid w:val="00C4565B"/>
    <w:rsid w:val="00C45A8A"/>
    <w:rsid w:val="00C45C47"/>
    <w:rsid w:val="00C460A9"/>
    <w:rsid w:val="00C46598"/>
    <w:rsid w:val="00C46658"/>
    <w:rsid w:val="00C46670"/>
    <w:rsid w:val="00C47255"/>
    <w:rsid w:val="00C473E5"/>
    <w:rsid w:val="00C478BB"/>
    <w:rsid w:val="00C47D1B"/>
    <w:rsid w:val="00C506A9"/>
    <w:rsid w:val="00C50F0A"/>
    <w:rsid w:val="00C518A1"/>
    <w:rsid w:val="00C518AB"/>
    <w:rsid w:val="00C51E91"/>
    <w:rsid w:val="00C5237F"/>
    <w:rsid w:val="00C52A1A"/>
    <w:rsid w:val="00C5331C"/>
    <w:rsid w:val="00C53322"/>
    <w:rsid w:val="00C534C1"/>
    <w:rsid w:val="00C538E6"/>
    <w:rsid w:val="00C5396E"/>
    <w:rsid w:val="00C539EF"/>
    <w:rsid w:val="00C53D4E"/>
    <w:rsid w:val="00C544BF"/>
    <w:rsid w:val="00C545EB"/>
    <w:rsid w:val="00C54996"/>
    <w:rsid w:val="00C5507E"/>
    <w:rsid w:val="00C55BEF"/>
    <w:rsid w:val="00C560E2"/>
    <w:rsid w:val="00C56376"/>
    <w:rsid w:val="00C565E5"/>
    <w:rsid w:val="00C567A6"/>
    <w:rsid w:val="00C57C15"/>
    <w:rsid w:val="00C60DFB"/>
    <w:rsid w:val="00C614C4"/>
    <w:rsid w:val="00C6160F"/>
    <w:rsid w:val="00C617B6"/>
    <w:rsid w:val="00C61B80"/>
    <w:rsid w:val="00C61D3B"/>
    <w:rsid w:val="00C61F75"/>
    <w:rsid w:val="00C62193"/>
    <w:rsid w:val="00C62441"/>
    <w:rsid w:val="00C62D2C"/>
    <w:rsid w:val="00C62EBF"/>
    <w:rsid w:val="00C62FD3"/>
    <w:rsid w:val="00C631D4"/>
    <w:rsid w:val="00C637B0"/>
    <w:rsid w:val="00C63B6F"/>
    <w:rsid w:val="00C63C36"/>
    <w:rsid w:val="00C63C53"/>
    <w:rsid w:val="00C63D9A"/>
    <w:rsid w:val="00C640A9"/>
    <w:rsid w:val="00C64D7F"/>
    <w:rsid w:val="00C64F22"/>
    <w:rsid w:val="00C65EC4"/>
    <w:rsid w:val="00C660B4"/>
    <w:rsid w:val="00C66EC1"/>
    <w:rsid w:val="00C67032"/>
    <w:rsid w:val="00C670E6"/>
    <w:rsid w:val="00C670F2"/>
    <w:rsid w:val="00C67297"/>
    <w:rsid w:val="00C67979"/>
    <w:rsid w:val="00C67A69"/>
    <w:rsid w:val="00C67C6E"/>
    <w:rsid w:val="00C702AB"/>
    <w:rsid w:val="00C702F8"/>
    <w:rsid w:val="00C70302"/>
    <w:rsid w:val="00C708BC"/>
    <w:rsid w:val="00C70A1B"/>
    <w:rsid w:val="00C71272"/>
    <w:rsid w:val="00C7175F"/>
    <w:rsid w:val="00C71929"/>
    <w:rsid w:val="00C71AE0"/>
    <w:rsid w:val="00C71DE0"/>
    <w:rsid w:val="00C71EE4"/>
    <w:rsid w:val="00C7241E"/>
    <w:rsid w:val="00C72575"/>
    <w:rsid w:val="00C72712"/>
    <w:rsid w:val="00C72C6B"/>
    <w:rsid w:val="00C72CA6"/>
    <w:rsid w:val="00C72EFE"/>
    <w:rsid w:val="00C736E3"/>
    <w:rsid w:val="00C7380B"/>
    <w:rsid w:val="00C73EF8"/>
    <w:rsid w:val="00C7444B"/>
    <w:rsid w:val="00C74907"/>
    <w:rsid w:val="00C74B9D"/>
    <w:rsid w:val="00C74BFB"/>
    <w:rsid w:val="00C74FDB"/>
    <w:rsid w:val="00C754CF"/>
    <w:rsid w:val="00C75CB1"/>
    <w:rsid w:val="00C75EF8"/>
    <w:rsid w:val="00C7676F"/>
    <w:rsid w:val="00C76BDD"/>
    <w:rsid w:val="00C76F5B"/>
    <w:rsid w:val="00C77014"/>
    <w:rsid w:val="00C7702F"/>
    <w:rsid w:val="00C771D2"/>
    <w:rsid w:val="00C77315"/>
    <w:rsid w:val="00C773D3"/>
    <w:rsid w:val="00C77627"/>
    <w:rsid w:val="00C7765B"/>
    <w:rsid w:val="00C77E88"/>
    <w:rsid w:val="00C77FCE"/>
    <w:rsid w:val="00C8075F"/>
    <w:rsid w:val="00C80993"/>
    <w:rsid w:val="00C80B0D"/>
    <w:rsid w:val="00C80BBA"/>
    <w:rsid w:val="00C80C02"/>
    <w:rsid w:val="00C818CF"/>
    <w:rsid w:val="00C82698"/>
    <w:rsid w:val="00C8297A"/>
    <w:rsid w:val="00C82CC0"/>
    <w:rsid w:val="00C82D7A"/>
    <w:rsid w:val="00C834F5"/>
    <w:rsid w:val="00C838EC"/>
    <w:rsid w:val="00C83DDA"/>
    <w:rsid w:val="00C849D2"/>
    <w:rsid w:val="00C85144"/>
    <w:rsid w:val="00C8561B"/>
    <w:rsid w:val="00C8587B"/>
    <w:rsid w:val="00C858C8"/>
    <w:rsid w:val="00C85C49"/>
    <w:rsid w:val="00C860CE"/>
    <w:rsid w:val="00C861D2"/>
    <w:rsid w:val="00C864F6"/>
    <w:rsid w:val="00C86769"/>
    <w:rsid w:val="00C867BF"/>
    <w:rsid w:val="00C8688C"/>
    <w:rsid w:val="00C86B50"/>
    <w:rsid w:val="00C86D3E"/>
    <w:rsid w:val="00C8786D"/>
    <w:rsid w:val="00C87880"/>
    <w:rsid w:val="00C87B27"/>
    <w:rsid w:val="00C87B9A"/>
    <w:rsid w:val="00C87B9E"/>
    <w:rsid w:val="00C87FCC"/>
    <w:rsid w:val="00C90055"/>
    <w:rsid w:val="00C909B1"/>
    <w:rsid w:val="00C90A3A"/>
    <w:rsid w:val="00C90B2E"/>
    <w:rsid w:val="00C90B8A"/>
    <w:rsid w:val="00C90E26"/>
    <w:rsid w:val="00C910F8"/>
    <w:rsid w:val="00C9110C"/>
    <w:rsid w:val="00C91144"/>
    <w:rsid w:val="00C91968"/>
    <w:rsid w:val="00C91B2D"/>
    <w:rsid w:val="00C91C3E"/>
    <w:rsid w:val="00C92820"/>
    <w:rsid w:val="00C93C72"/>
    <w:rsid w:val="00C93E76"/>
    <w:rsid w:val="00C93E91"/>
    <w:rsid w:val="00C940C8"/>
    <w:rsid w:val="00C94C46"/>
    <w:rsid w:val="00C94EB5"/>
    <w:rsid w:val="00C95470"/>
    <w:rsid w:val="00C955C8"/>
    <w:rsid w:val="00C95743"/>
    <w:rsid w:val="00C95751"/>
    <w:rsid w:val="00C95829"/>
    <w:rsid w:val="00C959E5"/>
    <w:rsid w:val="00C95B95"/>
    <w:rsid w:val="00C95E94"/>
    <w:rsid w:val="00C962FC"/>
    <w:rsid w:val="00C9717C"/>
    <w:rsid w:val="00C9719A"/>
    <w:rsid w:val="00C973E1"/>
    <w:rsid w:val="00C975E9"/>
    <w:rsid w:val="00C97B9E"/>
    <w:rsid w:val="00CA0B79"/>
    <w:rsid w:val="00CA0C0D"/>
    <w:rsid w:val="00CA0F02"/>
    <w:rsid w:val="00CA11CE"/>
    <w:rsid w:val="00CA15C0"/>
    <w:rsid w:val="00CA1C2A"/>
    <w:rsid w:val="00CA21D9"/>
    <w:rsid w:val="00CA2363"/>
    <w:rsid w:val="00CA2C9E"/>
    <w:rsid w:val="00CA2D73"/>
    <w:rsid w:val="00CA2DC4"/>
    <w:rsid w:val="00CA2FE9"/>
    <w:rsid w:val="00CA3003"/>
    <w:rsid w:val="00CA3B19"/>
    <w:rsid w:val="00CA3C7B"/>
    <w:rsid w:val="00CA3F42"/>
    <w:rsid w:val="00CA40B5"/>
    <w:rsid w:val="00CA41CC"/>
    <w:rsid w:val="00CA48BF"/>
    <w:rsid w:val="00CA4D76"/>
    <w:rsid w:val="00CA4E95"/>
    <w:rsid w:val="00CA4EE4"/>
    <w:rsid w:val="00CA502C"/>
    <w:rsid w:val="00CA50A2"/>
    <w:rsid w:val="00CA54EA"/>
    <w:rsid w:val="00CA550E"/>
    <w:rsid w:val="00CA5D81"/>
    <w:rsid w:val="00CA6449"/>
    <w:rsid w:val="00CA64AE"/>
    <w:rsid w:val="00CA654A"/>
    <w:rsid w:val="00CA6594"/>
    <w:rsid w:val="00CA67F2"/>
    <w:rsid w:val="00CA6D4D"/>
    <w:rsid w:val="00CA6EC9"/>
    <w:rsid w:val="00CA6FC3"/>
    <w:rsid w:val="00CA77D0"/>
    <w:rsid w:val="00CA78A4"/>
    <w:rsid w:val="00CA7B8B"/>
    <w:rsid w:val="00CA7C55"/>
    <w:rsid w:val="00CA7DFA"/>
    <w:rsid w:val="00CB0262"/>
    <w:rsid w:val="00CB04DD"/>
    <w:rsid w:val="00CB0C6C"/>
    <w:rsid w:val="00CB0CD5"/>
    <w:rsid w:val="00CB0E71"/>
    <w:rsid w:val="00CB0ECF"/>
    <w:rsid w:val="00CB1035"/>
    <w:rsid w:val="00CB1815"/>
    <w:rsid w:val="00CB190C"/>
    <w:rsid w:val="00CB1F8D"/>
    <w:rsid w:val="00CB2295"/>
    <w:rsid w:val="00CB22A1"/>
    <w:rsid w:val="00CB256F"/>
    <w:rsid w:val="00CB2C2B"/>
    <w:rsid w:val="00CB328C"/>
    <w:rsid w:val="00CB343D"/>
    <w:rsid w:val="00CB3B4B"/>
    <w:rsid w:val="00CB411C"/>
    <w:rsid w:val="00CB44B1"/>
    <w:rsid w:val="00CB4556"/>
    <w:rsid w:val="00CB4A17"/>
    <w:rsid w:val="00CB4ABB"/>
    <w:rsid w:val="00CB4AF1"/>
    <w:rsid w:val="00CB4DEB"/>
    <w:rsid w:val="00CB4E3A"/>
    <w:rsid w:val="00CB4F6F"/>
    <w:rsid w:val="00CB5767"/>
    <w:rsid w:val="00CB59DC"/>
    <w:rsid w:val="00CB5BA7"/>
    <w:rsid w:val="00CB5D01"/>
    <w:rsid w:val="00CB645E"/>
    <w:rsid w:val="00CB7092"/>
    <w:rsid w:val="00CB73C4"/>
    <w:rsid w:val="00CB766D"/>
    <w:rsid w:val="00CB7C09"/>
    <w:rsid w:val="00CB7D8E"/>
    <w:rsid w:val="00CC02C3"/>
    <w:rsid w:val="00CC08E8"/>
    <w:rsid w:val="00CC0D5F"/>
    <w:rsid w:val="00CC0EE6"/>
    <w:rsid w:val="00CC107B"/>
    <w:rsid w:val="00CC1345"/>
    <w:rsid w:val="00CC157F"/>
    <w:rsid w:val="00CC172D"/>
    <w:rsid w:val="00CC1739"/>
    <w:rsid w:val="00CC1EA6"/>
    <w:rsid w:val="00CC1EAD"/>
    <w:rsid w:val="00CC1F3F"/>
    <w:rsid w:val="00CC1FAA"/>
    <w:rsid w:val="00CC20D0"/>
    <w:rsid w:val="00CC2494"/>
    <w:rsid w:val="00CC2764"/>
    <w:rsid w:val="00CC27CC"/>
    <w:rsid w:val="00CC2A55"/>
    <w:rsid w:val="00CC2C09"/>
    <w:rsid w:val="00CC372B"/>
    <w:rsid w:val="00CC3A1F"/>
    <w:rsid w:val="00CC3F0A"/>
    <w:rsid w:val="00CC403F"/>
    <w:rsid w:val="00CC4321"/>
    <w:rsid w:val="00CC45FE"/>
    <w:rsid w:val="00CC4B59"/>
    <w:rsid w:val="00CC5697"/>
    <w:rsid w:val="00CC586F"/>
    <w:rsid w:val="00CC5B12"/>
    <w:rsid w:val="00CC5BE2"/>
    <w:rsid w:val="00CC5F50"/>
    <w:rsid w:val="00CC636A"/>
    <w:rsid w:val="00CC640D"/>
    <w:rsid w:val="00CC64EA"/>
    <w:rsid w:val="00CC6AD9"/>
    <w:rsid w:val="00CC6B41"/>
    <w:rsid w:val="00CC6F18"/>
    <w:rsid w:val="00CC71C0"/>
    <w:rsid w:val="00CC7233"/>
    <w:rsid w:val="00CC76EE"/>
    <w:rsid w:val="00CC7BC2"/>
    <w:rsid w:val="00CD00E9"/>
    <w:rsid w:val="00CD016A"/>
    <w:rsid w:val="00CD01C1"/>
    <w:rsid w:val="00CD0510"/>
    <w:rsid w:val="00CD0E73"/>
    <w:rsid w:val="00CD0F1A"/>
    <w:rsid w:val="00CD1000"/>
    <w:rsid w:val="00CD1317"/>
    <w:rsid w:val="00CD1777"/>
    <w:rsid w:val="00CD238E"/>
    <w:rsid w:val="00CD2534"/>
    <w:rsid w:val="00CD3229"/>
    <w:rsid w:val="00CD34D2"/>
    <w:rsid w:val="00CD3694"/>
    <w:rsid w:val="00CD36A4"/>
    <w:rsid w:val="00CD4403"/>
    <w:rsid w:val="00CD479E"/>
    <w:rsid w:val="00CD4AEB"/>
    <w:rsid w:val="00CD4D8B"/>
    <w:rsid w:val="00CD5156"/>
    <w:rsid w:val="00CD5A71"/>
    <w:rsid w:val="00CD6538"/>
    <w:rsid w:val="00CD6CBE"/>
    <w:rsid w:val="00CD6D54"/>
    <w:rsid w:val="00CD7BD6"/>
    <w:rsid w:val="00CD7D0C"/>
    <w:rsid w:val="00CD7D3D"/>
    <w:rsid w:val="00CE0220"/>
    <w:rsid w:val="00CE0547"/>
    <w:rsid w:val="00CE065D"/>
    <w:rsid w:val="00CE0AA8"/>
    <w:rsid w:val="00CE0AFE"/>
    <w:rsid w:val="00CE1BAA"/>
    <w:rsid w:val="00CE1BE8"/>
    <w:rsid w:val="00CE1CD1"/>
    <w:rsid w:val="00CE1EE2"/>
    <w:rsid w:val="00CE251D"/>
    <w:rsid w:val="00CE2637"/>
    <w:rsid w:val="00CE2A93"/>
    <w:rsid w:val="00CE2E3C"/>
    <w:rsid w:val="00CE3299"/>
    <w:rsid w:val="00CE3372"/>
    <w:rsid w:val="00CE3636"/>
    <w:rsid w:val="00CE3CAB"/>
    <w:rsid w:val="00CE3DAF"/>
    <w:rsid w:val="00CE4187"/>
    <w:rsid w:val="00CE431A"/>
    <w:rsid w:val="00CE4C3B"/>
    <w:rsid w:val="00CE536A"/>
    <w:rsid w:val="00CE53B0"/>
    <w:rsid w:val="00CE57D9"/>
    <w:rsid w:val="00CE57DA"/>
    <w:rsid w:val="00CE6060"/>
    <w:rsid w:val="00CE6484"/>
    <w:rsid w:val="00CE64C8"/>
    <w:rsid w:val="00CE6D47"/>
    <w:rsid w:val="00CE7CDF"/>
    <w:rsid w:val="00CF0243"/>
    <w:rsid w:val="00CF0BBB"/>
    <w:rsid w:val="00CF0D0D"/>
    <w:rsid w:val="00CF1187"/>
    <w:rsid w:val="00CF19B8"/>
    <w:rsid w:val="00CF1E2B"/>
    <w:rsid w:val="00CF1EE2"/>
    <w:rsid w:val="00CF2376"/>
    <w:rsid w:val="00CF29FD"/>
    <w:rsid w:val="00CF2F74"/>
    <w:rsid w:val="00CF359E"/>
    <w:rsid w:val="00CF3BBA"/>
    <w:rsid w:val="00CF3EFA"/>
    <w:rsid w:val="00CF42E9"/>
    <w:rsid w:val="00CF450D"/>
    <w:rsid w:val="00CF51FA"/>
    <w:rsid w:val="00CF549E"/>
    <w:rsid w:val="00CF5588"/>
    <w:rsid w:val="00CF589A"/>
    <w:rsid w:val="00CF5CBC"/>
    <w:rsid w:val="00CF5ED3"/>
    <w:rsid w:val="00CF6079"/>
    <w:rsid w:val="00CF614A"/>
    <w:rsid w:val="00CF6823"/>
    <w:rsid w:val="00CF6C01"/>
    <w:rsid w:val="00CF6DE5"/>
    <w:rsid w:val="00CF6F24"/>
    <w:rsid w:val="00CF700C"/>
    <w:rsid w:val="00CF7408"/>
    <w:rsid w:val="00CF749C"/>
    <w:rsid w:val="00CF7592"/>
    <w:rsid w:val="00CF79D7"/>
    <w:rsid w:val="00CF7B7C"/>
    <w:rsid w:val="00CF7B81"/>
    <w:rsid w:val="00CF7E15"/>
    <w:rsid w:val="00CF7EE2"/>
    <w:rsid w:val="00D000B0"/>
    <w:rsid w:val="00D0013E"/>
    <w:rsid w:val="00D0019F"/>
    <w:rsid w:val="00D0027E"/>
    <w:rsid w:val="00D00754"/>
    <w:rsid w:val="00D0076B"/>
    <w:rsid w:val="00D00EFA"/>
    <w:rsid w:val="00D01220"/>
    <w:rsid w:val="00D01331"/>
    <w:rsid w:val="00D01408"/>
    <w:rsid w:val="00D015FD"/>
    <w:rsid w:val="00D019E3"/>
    <w:rsid w:val="00D01F79"/>
    <w:rsid w:val="00D02023"/>
    <w:rsid w:val="00D023AD"/>
    <w:rsid w:val="00D02992"/>
    <w:rsid w:val="00D02B39"/>
    <w:rsid w:val="00D03473"/>
    <w:rsid w:val="00D03523"/>
    <w:rsid w:val="00D035F6"/>
    <w:rsid w:val="00D036A4"/>
    <w:rsid w:val="00D03A88"/>
    <w:rsid w:val="00D03E1B"/>
    <w:rsid w:val="00D0427E"/>
    <w:rsid w:val="00D043F4"/>
    <w:rsid w:val="00D044B7"/>
    <w:rsid w:val="00D04A63"/>
    <w:rsid w:val="00D04C9A"/>
    <w:rsid w:val="00D04DDA"/>
    <w:rsid w:val="00D04F3A"/>
    <w:rsid w:val="00D050A9"/>
    <w:rsid w:val="00D050CB"/>
    <w:rsid w:val="00D0529A"/>
    <w:rsid w:val="00D0551B"/>
    <w:rsid w:val="00D05D5C"/>
    <w:rsid w:val="00D06099"/>
    <w:rsid w:val="00D06B5D"/>
    <w:rsid w:val="00D06C3E"/>
    <w:rsid w:val="00D06C6C"/>
    <w:rsid w:val="00D070FF"/>
    <w:rsid w:val="00D072D4"/>
    <w:rsid w:val="00D075AA"/>
    <w:rsid w:val="00D076BF"/>
    <w:rsid w:val="00D07841"/>
    <w:rsid w:val="00D079A6"/>
    <w:rsid w:val="00D10755"/>
    <w:rsid w:val="00D10803"/>
    <w:rsid w:val="00D10B37"/>
    <w:rsid w:val="00D10D87"/>
    <w:rsid w:val="00D10FB7"/>
    <w:rsid w:val="00D110BA"/>
    <w:rsid w:val="00D110C5"/>
    <w:rsid w:val="00D113C1"/>
    <w:rsid w:val="00D11BED"/>
    <w:rsid w:val="00D11C07"/>
    <w:rsid w:val="00D11C56"/>
    <w:rsid w:val="00D11E5E"/>
    <w:rsid w:val="00D121D5"/>
    <w:rsid w:val="00D1249E"/>
    <w:rsid w:val="00D12A0B"/>
    <w:rsid w:val="00D12A57"/>
    <w:rsid w:val="00D12BF1"/>
    <w:rsid w:val="00D1342B"/>
    <w:rsid w:val="00D13433"/>
    <w:rsid w:val="00D13AB0"/>
    <w:rsid w:val="00D13C13"/>
    <w:rsid w:val="00D13CEE"/>
    <w:rsid w:val="00D145B2"/>
    <w:rsid w:val="00D148DE"/>
    <w:rsid w:val="00D14F82"/>
    <w:rsid w:val="00D15046"/>
    <w:rsid w:val="00D151D7"/>
    <w:rsid w:val="00D152C6"/>
    <w:rsid w:val="00D15ACF"/>
    <w:rsid w:val="00D15CA8"/>
    <w:rsid w:val="00D1689C"/>
    <w:rsid w:val="00D16AE3"/>
    <w:rsid w:val="00D1704C"/>
    <w:rsid w:val="00D173E1"/>
    <w:rsid w:val="00D17AB9"/>
    <w:rsid w:val="00D17D68"/>
    <w:rsid w:val="00D20327"/>
    <w:rsid w:val="00D207CA"/>
    <w:rsid w:val="00D20C5C"/>
    <w:rsid w:val="00D20DF1"/>
    <w:rsid w:val="00D2120B"/>
    <w:rsid w:val="00D21328"/>
    <w:rsid w:val="00D21A08"/>
    <w:rsid w:val="00D2263C"/>
    <w:rsid w:val="00D226CC"/>
    <w:rsid w:val="00D228F4"/>
    <w:rsid w:val="00D229C9"/>
    <w:rsid w:val="00D22AD3"/>
    <w:rsid w:val="00D22C2A"/>
    <w:rsid w:val="00D22D65"/>
    <w:rsid w:val="00D230DB"/>
    <w:rsid w:val="00D233E2"/>
    <w:rsid w:val="00D23A62"/>
    <w:rsid w:val="00D23A6A"/>
    <w:rsid w:val="00D24CC8"/>
    <w:rsid w:val="00D24FDD"/>
    <w:rsid w:val="00D25155"/>
    <w:rsid w:val="00D2525E"/>
    <w:rsid w:val="00D255B2"/>
    <w:rsid w:val="00D2561D"/>
    <w:rsid w:val="00D256BD"/>
    <w:rsid w:val="00D25C32"/>
    <w:rsid w:val="00D25DB4"/>
    <w:rsid w:val="00D263AB"/>
    <w:rsid w:val="00D2643F"/>
    <w:rsid w:val="00D26EB2"/>
    <w:rsid w:val="00D26FB2"/>
    <w:rsid w:val="00D2704D"/>
    <w:rsid w:val="00D274D8"/>
    <w:rsid w:val="00D27B52"/>
    <w:rsid w:val="00D27BA3"/>
    <w:rsid w:val="00D3002B"/>
    <w:rsid w:val="00D30988"/>
    <w:rsid w:val="00D30DFA"/>
    <w:rsid w:val="00D31132"/>
    <w:rsid w:val="00D31759"/>
    <w:rsid w:val="00D317F1"/>
    <w:rsid w:val="00D3184B"/>
    <w:rsid w:val="00D3186E"/>
    <w:rsid w:val="00D3199E"/>
    <w:rsid w:val="00D31D13"/>
    <w:rsid w:val="00D32413"/>
    <w:rsid w:val="00D3241C"/>
    <w:rsid w:val="00D32C29"/>
    <w:rsid w:val="00D32D91"/>
    <w:rsid w:val="00D335A9"/>
    <w:rsid w:val="00D338CB"/>
    <w:rsid w:val="00D33AEE"/>
    <w:rsid w:val="00D33E38"/>
    <w:rsid w:val="00D341ED"/>
    <w:rsid w:val="00D3420F"/>
    <w:rsid w:val="00D348B2"/>
    <w:rsid w:val="00D349ED"/>
    <w:rsid w:val="00D34F9F"/>
    <w:rsid w:val="00D35468"/>
    <w:rsid w:val="00D35E53"/>
    <w:rsid w:val="00D35E98"/>
    <w:rsid w:val="00D3603B"/>
    <w:rsid w:val="00D36085"/>
    <w:rsid w:val="00D36252"/>
    <w:rsid w:val="00D36469"/>
    <w:rsid w:val="00D36486"/>
    <w:rsid w:val="00D36D55"/>
    <w:rsid w:val="00D372B1"/>
    <w:rsid w:val="00D372D4"/>
    <w:rsid w:val="00D3773C"/>
    <w:rsid w:val="00D3775F"/>
    <w:rsid w:val="00D40483"/>
    <w:rsid w:val="00D404E3"/>
    <w:rsid w:val="00D40699"/>
    <w:rsid w:val="00D4098F"/>
    <w:rsid w:val="00D40ABE"/>
    <w:rsid w:val="00D40B06"/>
    <w:rsid w:val="00D40F12"/>
    <w:rsid w:val="00D411B8"/>
    <w:rsid w:val="00D413B2"/>
    <w:rsid w:val="00D42583"/>
    <w:rsid w:val="00D426F1"/>
    <w:rsid w:val="00D42759"/>
    <w:rsid w:val="00D42E5A"/>
    <w:rsid w:val="00D430F0"/>
    <w:rsid w:val="00D4318F"/>
    <w:rsid w:val="00D4331A"/>
    <w:rsid w:val="00D434FC"/>
    <w:rsid w:val="00D43B09"/>
    <w:rsid w:val="00D43C78"/>
    <w:rsid w:val="00D44361"/>
    <w:rsid w:val="00D4443D"/>
    <w:rsid w:val="00D44EE5"/>
    <w:rsid w:val="00D451CE"/>
    <w:rsid w:val="00D451FC"/>
    <w:rsid w:val="00D455F2"/>
    <w:rsid w:val="00D456F9"/>
    <w:rsid w:val="00D4593D"/>
    <w:rsid w:val="00D45A7F"/>
    <w:rsid w:val="00D46A6B"/>
    <w:rsid w:val="00D46B53"/>
    <w:rsid w:val="00D47139"/>
    <w:rsid w:val="00D47774"/>
    <w:rsid w:val="00D477CD"/>
    <w:rsid w:val="00D47EE4"/>
    <w:rsid w:val="00D47F48"/>
    <w:rsid w:val="00D506FB"/>
    <w:rsid w:val="00D508CA"/>
    <w:rsid w:val="00D50949"/>
    <w:rsid w:val="00D509FD"/>
    <w:rsid w:val="00D51621"/>
    <w:rsid w:val="00D522EC"/>
    <w:rsid w:val="00D52501"/>
    <w:rsid w:val="00D525F4"/>
    <w:rsid w:val="00D52D76"/>
    <w:rsid w:val="00D52E02"/>
    <w:rsid w:val="00D53391"/>
    <w:rsid w:val="00D53581"/>
    <w:rsid w:val="00D53FED"/>
    <w:rsid w:val="00D542C4"/>
    <w:rsid w:val="00D54388"/>
    <w:rsid w:val="00D54D75"/>
    <w:rsid w:val="00D5560A"/>
    <w:rsid w:val="00D55874"/>
    <w:rsid w:val="00D55A94"/>
    <w:rsid w:val="00D5661F"/>
    <w:rsid w:val="00D566AD"/>
    <w:rsid w:val="00D56E84"/>
    <w:rsid w:val="00D56EBB"/>
    <w:rsid w:val="00D57324"/>
    <w:rsid w:val="00D5772E"/>
    <w:rsid w:val="00D57789"/>
    <w:rsid w:val="00D604FA"/>
    <w:rsid w:val="00D60964"/>
    <w:rsid w:val="00D60CFD"/>
    <w:rsid w:val="00D60E18"/>
    <w:rsid w:val="00D61B1A"/>
    <w:rsid w:val="00D61D31"/>
    <w:rsid w:val="00D61F3D"/>
    <w:rsid w:val="00D622A9"/>
    <w:rsid w:val="00D62CA5"/>
    <w:rsid w:val="00D62FA1"/>
    <w:rsid w:val="00D63301"/>
    <w:rsid w:val="00D63455"/>
    <w:rsid w:val="00D637C4"/>
    <w:rsid w:val="00D63D39"/>
    <w:rsid w:val="00D63EB1"/>
    <w:rsid w:val="00D64134"/>
    <w:rsid w:val="00D642FF"/>
    <w:rsid w:val="00D65487"/>
    <w:rsid w:val="00D65580"/>
    <w:rsid w:val="00D65593"/>
    <w:rsid w:val="00D65F46"/>
    <w:rsid w:val="00D66216"/>
    <w:rsid w:val="00D66509"/>
    <w:rsid w:val="00D66971"/>
    <w:rsid w:val="00D66B2F"/>
    <w:rsid w:val="00D66CDA"/>
    <w:rsid w:val="00D67640"/>
    <w:rsid w:val="00D678A9"/>
    <w:rsid w:val="00D678BC"/>
    <w:rsid w:val="00D67910"/>
    <w:rsid w:val="00D679ED"/>
    <w:rsid w:val="00D67A69"/>
    <w:rsid w:val="00D67B13"/>
    <w:rsid w:val="00D67ED5"/>
    <w:rsid w:val="00D702AA"/>
    <w:rsid w:val="00D704D0"/>
    <w:rsid w:val="00D70920"/>
    <w:rsid w:val="00D70B56"/>
    <w:rsid w:val="00D70BAB"/>
    <w:rsid w:val="00D70F5C"/>
    <w:rsid w:val="00D711CD"/>
    <w:rsid w:val="00D72138"/>
    <w:rsid w:val="00D7232D"/>
    <w:rsid w:val="00D72612"/>
    <w:rsid w:val="00D7271A"/>
    <w:rsid w:val="00D729B2"/>
    <w:rsid w:val="00D72AFC"/>
    <w:rsid w:val="00D72C6B"/>
    <w:rsid w:val="00D72D54"/>
    <w:rsid w:val="00D73075"/>
    <w:rsid w:val="00D735A5"/>
    <w:rsid w:val="00D739EE"/>
    <w:rsid w:val="00D73DB6"/>
    <w:rsid w:val="00D74010"/>
    <w:rsid w:val="00D7409A"/>
    <w:rsid w:val="00D740DA"/>
    <w:rsid w:val="00D74361"/>
    <w:rsid w:val="00D74599"/>
    <w:rsid w:val="00D74A29"/>
    <w:rsid w:val="00D751AD"/>
    <w:rsid w:val="00D75683"/>
    <w:rsid w:val="00D7582C"/>
    <w:rsid w:val="00D75A85"/>
    <w:rsid w:val="00D75AE8"/>
    <w:rsid w:val="00D75C6E"/>
    <w:rsid w:val="00D75DE1"/>
    <w:rsid w:val="00D7601E"/>
    <w:rsid w:val="00D76712"/>
    <w:rsid w:val="00D7676B"/>
    <w:rsid w:val="00D76941"/>
    <w:rsid w:val="00D770B8"/>
    <w:rsid w:val="00D7714F"/>
    <w:rsid w:val="00D77295"/>
    <w:rsid w:val="00D777A8"/>
    <w:rsid w:val="00D77A59"/>
    <w:rsid w:val="00D77A8F"/>
    <w:rsid w:val="00D77AF9"/>
    <w:rsid w:val="00D77EFF"/>
    <w:rsid w:val="00D8015D"/>
    <w:rsid w:val="00D80458"/>
    <w:rsid w:val="00D80645"/>
    <w:rsid w:val="00D80688"/>
    <w:rsid w:val="00D80ACA"/>
    <w:rsid w:val="00D814D8"/>
    <w:rsid w:val="00D81547"/>
    <w:rsid w:val="00D81A84"/>
    <w:rsid w:val="00D81CE8"/>
    <w:rsid w:val="00D824E2"/>
    <w:rsid w:val="00D827A7"/>
    <w:rsid w:val="00D82890"/>
    <w:rsid w:val="00D82C0E"/>
    <w:rsid w:val="00D8377F"/>
    <w:rsid w:val="00D83886"/>
    <w:rsid w:val="00D8455D"/>
    <w:rsid w:val="00D849FA"/>
    <w:rsid w:val="00D84AE4"/>
    <w:rsid w:val="00D84BE1"/>
    <w:rsid w:val="00D85B89"/>
    <w:rsid w:val="00D85F0B"/>
    <w:rsid w:val="00D85F54"/>
    <w:rsid w:val="00D86569"/>
    <w:rsid w:val="00D865AA"/>
    <w:rsid w:val="00D86615"/>
    <w:rsid w:val="00D86810"/>
    <w:rsid w:val="00D86B7A"/>
    <w:rsid w:val="00D86D63"/>
    <w:rsid w:val="00D87010"/>
    <w:rsid w:val="00D87276"/>
    <w:rsid w:val="00D8743E"/>
    <w:rsid w:val="00D874CC"/>
    <w:rsid w:val="00D87BB1"/>
    <w:rsid w:val="00D87C34"/>
    <w:rsid w:val="00D87DC9"/>
    <w:rsid w:val="00D87E4B"/>
    <w:rsid w:val="00D900FF"/>
    <w:rsid w:val="00D90392"/>
    <w:rsid w:val="00D90AC9"/>
    <w:rsid w:val="00D913D4"/>
    <w:rsid w:val="00D91660"/>
    <w:rsid w:val="00D916AC"/>
    <w:rsid w:val="00D91843"/>
    <w:rsid w:val="00D91D48"/>
    <w:rsid w:val="00D91D67"/>
    <w:rsid w:val="00D920F8"/>
    <w:rsid w:val="00D92770"/>
    <w:rsid w:val="00D92B14"/>
    <w:rsid w:val="00D92E53"/>
    <w:rsid w:val="00D92E84"/>
    <w:rsid w:val="00D92ED0"/>
    <w:rsid w:val="00D936D5"/>
    <w:rsid w:val="00D9372F"/>
    <w:rsid w:val="00D9376B"/>
    <w:rsid w:val="00D93838"/>
    <w:rsid w:val="00D93918"/>
    <w:rsid w:val="00D93AE6"/>
    <w:rsid w:val="00D94765"/>
    <w:rsid w:val="00D949E2"/>
    <w:rsid w:val="00D94AF0"/>
    <w:rsid w:val="00D94BFE"/>
    <w:rsid w:val="00D95E14"/>
    <w:rsid w:val="00D95EEB"/>
    <w:rsid w:val="00D96792"/>
    <w:rsid w:val="00D96859"/>
    <w:rsid w:val="00D968F1"/>
    <w:rsid w:val="00D96E5B"/>
    <w:rsid w:val="00D96EAF"/>
    <w:rsid w:val="00D97313"/>
    <w:rsid w:val="00D97B7F"/>
    <w:rsid w:val="00D97FC6"/>
    <w:rsid w:val="00D97FF5"/>
    <w:rsid w:val="00DA035A"/>
    <w:rsid w:val="00DA068C"/>
    <w:rsid w:val="00DA0750"/>
    <w:rsid w:val="00DA0B73"/>
    <w:rsid w:val="00DA146F"/>
    <w:rsid w:val="00DA1BA6"/>
    <w:rsid w:val="00DA1CA5"/>
    <w:rsid w:val="00DA1FAB"/>
    <w:rsid w:val="00DA2056"/>
    <w:rsid w:val="00DA20A6"/>
    <w:rsid w:val="00DA2363"/>
    <w:rsid w:val="00DA2373"/>
    <w:rsid w:val="00DA2404"/>
    <w:rsid w:val="00DA27AE"/>
    <w:rsid w:val="00DA2C03"/>
    <w:rsid w:val="00DA2EA3"/>
    <w:rsid w:val="00DA31A6"/>
    <w:rsid w:val="00DA3635"/>
    <w:rsid w:val="00DA38C7"/>
    <w:rsid w:val="00DA39D5"/>
    <w:rsid w:val="00DA3AD9"/>
    <w:rsid w:val="00DA3CF7"/>
    <w:rsid w:val="00DA4266"/>
    <w:rsid w:val="00DA4612"/>
    <w:rsid w:val="00DA4765"/>
    <w:rsid w:val="00DA4D83"/>
    <w:rsid w:val="00DA5610"/>
    <w:rsid w:val="00DA5784"/>
    <w:rsid w:val="00DA6074"/>
    <w:rsid w:val="00DA610A"/>
    <w:rsid w:val="00DA6607"/>
    <w:rsid w:val="00DA6E93"/>
    <w:rsid w:val="00DA7E73"/>
    <w:rsid w:val="00DA7EA8"/>
    <w:rsid w:val="00DA7ED1"/>
    <w:rsid w:val="00DB06B4"/>
    <w:rsid w:val="00DB09BC"/>
    <w:rsid w:val="00DB09CE"/>
    <w:rsid w:val="00DB0A80"/>
    <w:rsid w:val="00DB1901"/>
    <w:rsid w:val="00DB1A79"/>
    <w:rsid w:val="00DB1B05"/>
    <w:rsid w:val="00DB1F74"/>
    <w:rsid w:val="00DB2265"/>
    <w:rsid w:val="00DB2587"/>
    <w:rsid w:val="00DB26B8"/>
    <w:rsid w:val="00DB29F6"/>
    <w:rsid w:val="00DB3272"/>
    <w:rsid w:val="00DB3368"/>
    <w:rsid w:val="00DB36BB"/>
    <w:rsid w:val="00DB45C2"/>
    <w:rsid w:val="00DB45E9"/>
    <w:rsid w:val="00DB461E"/>
    <w:rsid w:val="00DB472F"/>
    <w:rsid w:val="00DB5006"/>
    <w:rsid w:val="00DB550D"/>
    <w:rsid w:val="00DB58BE"/>
    <w:rsid w:val="00DB6175"/>
    <w:rsid w:val="00DB62A1"/>
    <w:rsid w:val="00DB68A3"/>
    <w:rsid w:val="00DB6D9B"/>
    <w:rsid w:val="00DB6DEA"/>
    <w:rsid w:val="00DB6E62"/>
    <w:rsid w:val="00DB6EE8"/>
    <w:rsid w:val="00DB71DC"/>
    <w:rsid w:val="00DB73DC"/>
    <w:rsid w:val="00DB7875"/>
    <w:rsid w:val="00DB7C8D"/>
    <w:rsid w:val="00DC01C2"/>
    <w:rsid w:val="00DC0B2B"/>
    <w:rsid w:val="00DC0BBA"/>
    <w:rsid w:val="00DC0DC0"/>
    <w:rsid w:val="00DC0E22"/>
    <w:rsid w:val="00DC104C"/>
    <w:rsid w:val="00DC11E2"/>
    <w:rsid w:val="00DC17BE"/>
    <w:rsid w:val="00DC1C50"/>
    <w:rsid w:val="00DC202D"/>
    <w:rsid w:val="00DC2179"/>
    <w:rsid w:val="00DC2748"/>
    <w:rsid w:val="00DC2987"/>
    <w:rsid w:val="00DC2DF5"/>
    <w:rsid w:val="00DC2EE8"/>
    <w:rsid w:val="00DC309E"/>
    <w:rsid w:val="00DC30F3"/>
    <w:rsid w:val="00DC3279"/>
    <w:rsid w:val="00DC32E2"/>
    <w:rsid w:val="00DC34EF"/>
    <w:rsid w:val="00DC37A5"/>
    <w:rsid w:val="00DC3866"/>
    <w:rsid w:val="00DC41DC"/>
    <w:rsid w:val="00DC428E"/>
    <w:rsid w:val="00DC42E2"/>
    <w:rsid w:val="00DC45AB"/>
    <w:rsid w:val="00DC4A55"/>
    <w:rsid w:val="00DC4CB4"/>
    <w:rsid w:val="00DC4CFE"/>
    <w:rsid w:val="00DC51AC"/>
    <w:rsid w:val="00DC52EE"/>
    <w:rsid w:val="00DC5452"/>
    <w:rsid w:val="00DC563D"/>
    <w:rsid w:val="00DC5B93"/>
    <w:rsid w:val="00DC5C71"/>
    <w:rsid w:val="00DC5DAB"/>
    <w:rsid w:val="00DC6654"/>
    <w:rsid w:val="00DC675B"/>
    <w:rsid w:val="00DC6892"/>
    <w:rsid w:val="00DC6F47"/>
    <w:rsid w:val="00DC7403"/>
    <w:rsid w:val="00DC7660"/>
    <w:rsid w:val="00DC78A4"/>
    <w:rsid w:val="00DC7D10"/>
    <w:rsid w:val="00DD03C4"/>
    <w:rsid w:val="00DD0736"/>
    <w:rsid w:val="00DD0B61"/>
    <w:rsid w:val="00DD0F48"/>
    <w:rsid w:val="00DD111F"/>
    <w:rsid w:val="00DD1331"/>
    <w:rsid w:val="00DD141A"/>
    <w:rsid w:val="00DD181B"/>
    <w:rsid w:val="00DD1B91"/>
    <w:rsid w:val="00DD267D"/>
    <w:rsid w:val="00DD26BA"/>
    <w:rsid w:val="00DD2B44"/>
    <w:rsid w:val="00DD3053"/>
    <w:rsid w:val="00DD30E0"/>
    <w:rsid w:val="00DD331D"/>
    <w:rsid w:val="00DD3670"/>
    <w:rsid w:val="00DD3BBD"/>
    <w:rsid w:val="00DD3C55"/>
    <w:rsid w:val="00DD3ECD"/>
    <w:rsid w:val="00DD3FCE"/>
    <w:rsid w:val="00DD42EB"/>
    <w:rsid w:val="00DD48EC"/>
    <w:rsid w:val="00DD4928"/>
    <w:rsid w:val="00DD4C1F"/>
    <w:rsid w:val="00DD4D22"/>
    <w:rsid w:val="00DD4D42"/>
    <w:rsid w:val="00DD4D96"/>
    <w:rsid w:val="00DD4E00"/>
    <w:rsid w:val="00DD53D9"/>
    <w:rsid w:val="00DD561B"/>
    <w:rsid w:val="00DD5728"/>
    <w:rsid w:val="00DD5913"/>
    <w:rsid w:val="00DD5924"/>
    <w:rsid w:val="00DD6532"/>
    <w:rsid w:val="00DD6A33"/>
    <w:rsid w:val="00DD6DF4"/>
    <w:rsid w:val="00DD718A"/>
    <w:rsid w:val="00DD7471"/>
    <w:rsid w:val="00DD76D0"/>
    <w:rsid w:val="00DD7931"/>
    <w:rsid w:val="00DD79B9"/>
    <w:rsid w:val="00DD7DDF"/>
    <w:rsid w:val="00DE0430"/>
    <w:rsid w:val="00DE0804"/>
    <w:rsid w:val="00DE0C7C"/>
    <w:rsid w:val="00DE0EA3"/>
    <w:rsid w:val="00DE0ECF"/>
    <w:rsid w:val="00DE143A"/>
    <w:rsid w:val="00DE1468"/>
    <w:rsid w:val="00DE148C"/>
    <w:rsid w:val="00DE1D30"/>
    <w:rsid w:val="00DE2F16"/>
    <w:rsid w:val="00DE3463"/>
    <w:rsid w:val="00DE3960"/>
    <w:rsid w:val="00DE3D3C"/>
    <w:rsid w:val="00DE41F4"/>
    <w:rsid w:val="00DE42CF"/>
    <w:rsid w:val="00DE457C"/>
    <w:rsid w:val="00DE49CD"/>
    <w:rsid w:val="00DE4B49"/>
    <w:rsid w:val="00DE4EF0"/>
    <w:rsid w:val="00DE5122"/>
    <w:rsid w:val="00DE5181"/>
    <w:rsid w:val="00DE56CB"/>
    <w:rsid w:val="00DE6322"/>
    <w:rsid w:val="00DE68D8"/>
    <w:rsid w:val="00DE6E0B"/>
    <w:rsid w:val="00DE6F74"/>
    <w:rsid w:val="00DE7160"/>
    <w:rsid w:val="00DE753E"/>
    <w:rsid w:val="00DE7A6D"/>
    <w:rsid w:val="00DE7B29"/>
    <w:rsid w:val="00DE7F2B"/>
    <w:rsid w:val="00DE7FF4"/>
    <w:rsid w:val="00DF0485"/>
    <w:rsid w:val="00DF06B1"/>
    <w:rsid w:val="00DF0824"/>
    <w:rsid w:val="00DF1A41"/>
    <w:rsid w:val="00DF1B8E"/>
    <w:rsid w:val="00DF26BF"/>
    <w:rsid w:val="00DF2B90"/>
    <w:rsid w:val="00DF3075"/>
    <w:rsid w:val="00DF309D"/>
    <w:rsid w:val="00DF338E"/>
    <w:rsid w:val="00DF352F"/>
    <w:rsid w:val="00DF3AB8"/>
    <w:rsid w:val="00DF3B36"/>
    <w:rsid w:val="00DF3E53"/>
    <w:rsid w:val="00DF40C2"/>
    <w:rsid w:val="00DF458E"/>
    <w:rsid w:val="00DF49EB"/>
    <w:rsid w:val="00DF5420"/>
    <w:rsid w:val="00DF55D1"/>
    <w:rsid w:val="00DF5835"/>
    <w:rsid w:val="00DF62C6"/>
    <w:rsid w:val="00DF78E1"/>
    <w:rsid w:val="00DF7907"/>
    <w:rsid w:val="00DF7D29"/>
    <w:rsid w:val="00E00BC1"/>
    <w:rsid w:val="00E00CC2"/>
    <w:rsid w:val="00E00D68"/>
    <w:rsid w:val="00E00F1C"/>
    <w:rsid w:val="00E018F5"/>
    <w:rsid w:val="00E01EB2"/>
    <w:rsid w:val="00E01F67"/>
    <w:rsid w:val="00E02150"/>
    <w:rsid w:val="00E027ED"/>
    <w:rsid w:val="00E02B34"/>
    <w:rsid w:val="00E02C5E"/>
    <w:rsid w:val="00E02D44"/>
    <w:rsid w:val="00E0322E"/>
    <w:rsid w:val="00E03310"/>
    <w:rsid w:val="00E0373C"/>
    <w:rsid w:val="00E038B7"/>
    <w:rsid w:val="00E03A97"/>
    <w:rsid w:val="00E03E04"/>
    <w:rsid w:val="00E03E14"/>
    <w:rsid w:val="00E03ED4"/>
    <w:rsid w:val="00E04DA2"/>
    <w:rsid w:val="00E0569F"/>
    <w:rsid w:val="00E057C7"/>
    <w:rsid w:val="00E05B9D"/>
    <w:rsid w:val="00E062D5"/>
    <w:rsid w:val="00E06565"/>
    <w:rsid w:val="00E06AD1"/>
    <w:rsid w:val="00E06FA7"/>
    <w:rsid w:val="00E0752B"/>
    <w:rsid w:val="00E0789E"/>
    <w:rsid w:val="00E07941"/>
    <w:rsid w:val="00E07B73"/>
    <w:rsid w:val="00E07D1B"/>
    <w:rsid w:val="00E07DB5"/>
    <w:rsid w:val="00E10321"/>
    <w:rsid w:val="00E105FE"/>
    <w:rsid w:val="00E108E9"/>
    <w:rsid w:val="00E10C95"/>
    <w:rsid w:val="00E11068"/>
    <w:rsid w:val="00E1129B"/>
    <w:rsid w:val="00E11519"/>
    <w:rsid w:val="00E119CC"/>
    <w:rsid w:val="00E11A94"/>
    <w:rsid w:val="00E11BB1"/>
    <w:rsid w:val="00E11DCD"/>
    <w:rsid w:val="00E12381"/>
    <w:rsid w:val="00E124C0"/>
    <w:rsid w:val="00E1296B"/>
    <w:rsid w:val="00E12DE8"/>
    <w:rsid w:val="00E12F42"/>
    <w:rsid w:val="00E1347D"/>
    <w:rsid w:val="00E13509"/>
    <w:rsid w:val="00E1355F"/>
    <w:rsid w:val="00E13715"/>
    <w:rsid w:val="00E139F0"/>
    <w:rsid w:val="00E13A45"/>
    <w:rsid w:val="00E13F87"/>
    <w:rsid w:val="00E13FA4"/>
    <w:rsid w:val="00E14063"/>
    <w:rsid w:val="00E1407A"/>
    <w:rsid w:val="00E148E2"/>
    <w:rsid w:val="00E14AC0"/>
    <w:rsid w:val="00E1506D"/>
    <w:rsid w:val="00E153E4"/>
    <w:rsid w:val="00E155E4"/>
    <w:rsid w:val="00E1591D"/>
    <w:rsid w:val="00E15B0D"/>
    <w:rsid w:val="00E15D9F"/>
    <w:rsid w:val="00E1621E"/>
    <w:rsid w:val="00E163F4"/>
    <w:rsid w:val="00E16402"/>
    <w:rsid w:val="00E166CF"/>
    <w:rsid w:val="00E16D05"/>
    <w:rsid w:val="00E16D3E"/>
    <w:rsid w:val="00E16E7C"/>
    <w:rsid w:val="00E16F6F"/>
    <w:rsid w:val="00E17131"/>
    <w:rsid w:val="00E177EC"/>
    <w:rsid w:val="00E179F3"/>
    <w:rsid w:val="00E17BEF"/>
    <w:rsid w:val="00E17C8C"/>
    <w:rsid w:val="00E2007B"/>
    <w:rsid w:val="00E206A6"/>
    <w:rsid w:val="00E207A9"/>
    <w:rsid w:val="00E20D6F"/>
    <w:rsid w:val="00E20E34"/>
    <w:rsid w:val="00E20FBF"/>
    <w:rsid w:val="00E21767"/>
    <w:rsid w:val="00E2189B"/>
    <w:rsid w:val="00E219CA"/>
    <w:rsid w:val="00E21E62"/>
    <w:rsid w:val="00E21F9A"/>
    <w:rsid w:val="00E228A1"/>
    <w:rsid w:val="00E229F0"/>
    <w:rsid w:val="00E22AD6"/>
    <w:rsid w:val="00E22D86"/>
    <w:rsid w:val="00E23090"/>
    <w:rsid w:val="00E232FD"/>
    <w:rsid w:val="00E239A2"/>
    <w:rsid w:val="00E23A4E"/>
    <w:rsid w:val="00E23C74"/>
    <w:rsid w:val="00E23D3B"/>
    <w:rsid w:val="00E23ED5"/>
    <w:rsid w:val="00E244F8"/>
    <w:rsid w:val="00E24C39"/>
    <w:rsid w:val="00E24CB7"/>
    <w:rsid w:val="00E24FB2"/>
    <w:rsid w:val="00E25228"/>
    <w:rsid w:val="00E25332"/>
    <w:rsid w:val="00E25603"/>
    <w:rsid w:val="00E2573C"/>
    <w:rsid w:val="00E2619B"/>
    <w:rsid w:val="00E262F4"/>
    <w:rsid w:val="00E263E4"/>
    <w:rsid w:val="00E2666A"/>
    <w:rsid w:val="00E26773"/>
    <w:rsid w:val="00E276CB"/>
    <w:rsid w:val="00E27772"/>
    <w:rsid w:val="00E2790F"/>
    <w:rsid w:val="00E27C6F"/>
    <w:rsid w:val="00E27CB1"/>
    <w:rsid w:val="00E27D1F"/>
    <w:rsid w:val="00E30064"/>
    <w:rsid w:val="00E304A1"/>
    <w:rsid w:val="00E30C56"/>
    <w:rsid w:val="00E30C95"/>
    <w:rsid w:val="00E30E15"/>
    <w:rsid w:val="00E31995"/>
    <w:rsid w:val="00E31A8D"/>
    <w:rsid w:val="00E31BD2"/>
    <w:rsid w:val="00E31E30"/>
    <w:rsid w:val="00E3237C"/>
    <w:rsid w:val="00E32694"/>
    <w:rsid w:val="00E32AAF"/>
    <w:rsid w:val="00E32D97"/>
    <w:rsid w:val="00E33B56"/>
    <w:rsid w:val="00E34180"/>
    <w:rsid w:val="00E34876"/>
    <w:rsid w:val="00E351A4"/>
    <w:rsid w:val="00E356CD"/>
    <w:rsid w:val="00E35C69"/>
    <w:rsid w:val="00E35DCF"/>
    <w:rsid w:val="00E362E1"/>
    <w:rsid w:val="00E36335"/>
    <w:rsid w:val="00E3688C"/>
    <w:rsid w:val="00E368C0"/>
    <w:rsid w:val="00E36AAE"/>
    <w:rsid w:val="00E37245"/>
    <w:rsid w:val="00E37B52"/>
    <w:rsid w:val="00E37C3A"/>
    <w:rsid w:val="00E37D8E"/>
    <w:rsid w:val="00E40017"/>
    <w:rsid w:val="00E4003F"/>
    <w:rsid w:val="00E40134"/>
    <w:rsid w:val="00E401B9"/>
    <w:rsid w:val="00E4052E"/>
    <w:rsid w:val="00E4083C"/>
    <w:rsid w:val="00E40A96"/>
    <w:rsid w:val="00E40C23"/>
    <w:rsid w:val="00E41408"/>
    <w:rsid w:val="00E41523"/>
    <w:rsid w:val="00E41A5B"/>
    <w:rsid w:val="00E4270E"/>
    <w:rsid w:val="00E4283D"/>
    <w:rsid w:val="00E4284F"/>
    <w:rsid w:val="00E4292A"/>
    <w:rsid w:val="00E42CB4"/>
    <w:rsid w:val="00E43544"/>
    <w:rsid w:val="00E4360E"/>
    <w:rsid w:val="00E438D4"/>
    <w:rsid w:val="00E43938"/>
    <w:rsid w:val="00E43DA6"/>
    <w:rsid w:val="00E44C07"/>
    <w:rsid w:val="00E4537F"/>
    <w:rsid w:val="00E459E6"/>
    <w:rsid w:val="00E45B2D"/>
    <w:rsid w:val="00E4628B"/>
    <w:rsid w:val="00E46510"/>
    <w:rsid w:val="00E46785"/>
    <w:rsid w:val="00E467CB"/>
    <w:rsid w:val="00E46892"/>
    <w:rsid w:val="00E46C81"/>
    <w:rsid w:val="00E477C0"/>
    <w:rsid w:val="00E4791C"/>
    <w:rsid w:val="00E479C2"/>
    <w:rsid w:val="00E47C79"/>
    <w:rsid w:val="00E50012"/>
    <w:rsid w:val="00E504D3"/>
    <w:rsid w:val="00E50674"/>
    <w:rsid w:val="00E507E4"/>
    <w:rsid w:val="00E509EC"/>
    <w:rsid w:val="00E50F11"/>
    <w:rsid w:val="00E5101A"/>
    <w:rsid w:val="00E51178"/>
    <w:rsid w:val="00E51311"/>
    <w:rsid w:val="00E51411"/>
    <w:rsid w:val="00E51558"/>
    <w:rsid w:val="00E519FE"/>
    <w:rsid w:val="00E51ED8"/>
    <w:rsid w:val="00E51F47"/>
    <w:rsid w:val="00E52025"/>
    <w:rsid w:val="00E521A1"/>
    <w:rsid w:val="00E52533"/>
    <w:rsid w:val="00E52E40"/>
    <w:rsid w:val="00E53992"/>
    <w:rsid w:val="00E539B0"/>
    <w:rsid w:val="00E53B9B"/>
    <w:rsid w:val="00E53C5F"/>
    <w:rsid w:val="00E53FB1"/>
    <w:rsid w:val="00E5499A"/>
    <w:rsid w:val="00E54C6F"/>
    <w:rsid w:val="00E551B8"/>
    <w:rsid w:val="00E551BC"/>
    <w:rsid w:val="00E55553"/>
    <w:rsid w:val="00E55740"/>
    <w:rsid w:val="00E5576F"/>
    <w:rsid w:val="00E55A21"/>
    <w:rsid w:val="00E55C17"/>
    <w:rsid w:val="00E55ED5"/>
    <w:rsid w:val="00E55F4E"/>
    <w:rsid w:val="00E5623B"/>
    <w:rsid w:val="00E5630D"/>
    <w:rsid w:val="00E56692"/>
    <w:rsid w:val="00E566B5"/>
    <w:rsid w:val="00E56753"/>
    <w:rsid w:val="00E56958"/>
    <w:rsid w:val="00E56CB2"/>
    <w:rsid w:val="00E56FCC"/>
    <w:rsid w:val="00E5733B"/>
    <w:rsid w:val="00E574CF"/>
    <w:rsid w:val="00E5776E"/>
    <w:rsid w:val="00E57E07"/>
    <w:rsid w:val="00E6010B"/>
    <w:rsid w:val="00E60525"/>
    <w:rsid w:val="00E60550"/>
    <w:rsid w:val="00E60AB0"/>
    <w:rsid w:val="00E60E72"/>
    <w:rsid w:val="00E60F0D"/>
    <w:rsid w:val="00E6169D"/>
    <w:rsid w:val="00E616F5"/>
    <w:rsid w:val="00E619AB"/>
    <w:rsid w:val="00E61A7C"/>
    <w:rsid w:val="00E61D4C"/>
    <w:rsid w:val="00E62493"/>
    <w:rsid w:val="00E62563"/>
    <w:rsid w:val="00E62BE7"/>
    <w:rsid w:val="00E62D89"/>
    <w:rsid w:val="00E62F64"/>
    <w:rsid w:val="00E635E3"/>
    <w:rsid w:val="00E636A9"/>
    <w:rsid w:val="00E63E86"/>
    <w:rsid w:val="00E64265"/>
    <w:rsid w:val="00E64D66"/>
    <w:rsid w:val="00E64F45"/>
    <w:rsid w:val="00E65258"/>
    <w:rsid w:val="00E658C6"/>
    <w:rsid w:val="00E65A4D"/>
    <w:rsid w:val="00E65B61"/>
    <w:rsid w:val="00E6625B"/>
    <w:rsid w:val="00E67034"/>
    <w:rsid w:val="00E671C0"/>
    <w:rsid w:val="00E672B6"/>
    <w:rsid w:val="00E67310"/>
    <w:rsid w:val="00E67422"/>
    <w:rsid w:val="00E6783B"/>
    <w:rsid w:val="00E679BE"/>
    <w:rsid w:val="00E67E5D"/>
    <w:rsid w:val="00E70059"/>
    <w:rsid w:val="00E70068"/>
    <w:rsid w:val="00E704B8"/>
    <w:rsid w:val="00E7084A"/>
    <w:rsid w:val="00E7085D"/>
    <w:rsid w:val="00E7096A"/>
    <w:rsid w:val="00E70DFB"/>
    <w:rsid w:val="00E70E22"/>
    <w:rsid w:val="00E70E9C"/>
    <w:rsid w:val="00E70F8A"/>
    <w:rsid w:val="00E7127D"/>
    <w:rsid w:val="00E712F1"/>
    <w:rsid w:val="00E717C9"/>
    <w:rsid w:val="00E71AE9"/>
    <w:rsid w:val="00E71DD9"/>
    <w:rsid w:val="00E72163"/>
    <w:rsid w:val="00E72287"/>
    <w:rsid w:val="00E722A7"/>
    <w:rsid w:val="00E7253D"/>
    <w:rsid w:val="00E72A4D"/>
    <w:rsid w:val="00E72C24"/>
    <w:rsid w:val="00E72D2B"/>
    <w:rsid w:val="00E72FD7"/>
    <w:rsid w:val="00E7303C"/>
    <w:rsid w:val="00E7349D"/>
    <w:rsid w:val="00E736D2"/>
    <w:rsid w:val="00E73BE5"/>
    <w:rsid w:val="00E73CC3"/>
    <w:rsid w:val="00E73D6A"/>
    <w:rsid w:val="00E73DD9"/>
    <w:rsid w:val="00E74620"/>
    <w:rsid w:val="00E74A7B"/>
    <w:rsid w:val="00E750F5"/>
    <w:rsid w:val="00E7515D"/>
    <w:rsid w:val="00E75274"/>
    <w:rsid w:val="00E75581"/>
    <w:rsid w:val="00E758D7"/>
    <w:rsid w:val="00E75910"/>
    <w:rsid w:val="00E75A0A"/>
    <w:rsid w:val="00E75E09"/>
    <w:rsid w:val="00E75E7B"/>
    <w:rsid w:val="00E76120"/>
    <w:rsid w:val="00E7633C"/>
    <w:rsid w:val="00E76BB6"/>
    <w:rsid w:val="00E76BD1"/>
    <w:rsid w:val="00E76EAA"/>
    <w:rsid w:val="00E775E0"/>
    <w:rsid w:val="00E777D8"/>
    <w:rsid w:val="00E77859"/>
    <w:rsid w:val="00E77EA7"/>
    <w:rsid w:val="00E80E50"/>
    <w:rsid w:val="00E81352"/>
    <w:rsid w:val="00E81704"/>
    <w:rsid w:val="00E81705"/>
    <w:rsid w:val="00E821A2"/>
    <w:rsid w:val="00E82388"/>
    <w:rsid w:val="00E82498"/>
    <w:rsid w:val="00E824C5"/>
    <w:rsid w:val="00E82523"/>
    <w:rsid w:val="00E82733"/>
    <w:rsid w:val="00E82BDC"/>
    <w:rsid w:val="00E82CED"/>
    <w:rsid w:val="00E82EA4"/>
    <w:rsid w:val="00E83708"/>
    <w:rsid w:val="00E83857"/>
    <w:rsid w:val="00E839CA"/>
    <w:rsid w:val="00E83A79"/>
    <w:rsid w:val="00E83CA0"/>
    <w:rsid w:val="00E83D39"/>
    <w:rsid w:val="00E83FFF"/>
    <w:rsid w:val="00E8442D"/>
    <w:rsid w:val="00E84676"/>
    <w:rsid w:val="00E848EA"/>
    <w:rsid w:val="00E85048"/>
    <w:rsid w:val="00E857B3"/>
    <w:rsid w:val="00E85BFE"/>
    <w:rsid w:val="00E86041"/>
    <w:rsid w:val="00E86658"/>
    <w:rsid w:val="00E86A47"/>
    <w:rsid w:val="00E87B52"/>
    <w:rsid w:val="00E87C73"/>
    <w:rsid w:val="00E90114"/>
    <w:rsid w:val="00E90A47"/>
    <w:rsid w:val="00E9130C"/>
    <w:rsid w:val="00E9179B"/>
    <w:rsid w:val="00E92043"/>
    <w:rsid w:val="00E92466"/>
    <w:rsid w:val="00E92490"/>
    <w:rsid w:val="00E92607"/>
    <w:rsid w:val="00E92642"/>
    <w:rsid w:val="00E92650"/>
    <w:rsid w:val="00E926D7"/>
    <w:rsid w:val="00E92EAB"/>
    <w:rsid w:val="00E92F67"/>
    <w:rsid w:val="00E931AB"/>
    <w:rsid w:val="00E933D0"/>
    <w:rsid w:val="00E9342D"/>
    <w:rsid w:val="00E934B9"/>
    <w:rsid w:val="00E936CF"/>
    <w:rsid w:val="00E93B50"/>
    <w:rsid w:val="00E942AF"/>
    <w:rsid w:val="00E94474"/>
    <w:rsid w:val="00E949BF"/>
    <w:rsid w:val="00E9515D"/>
    <w:rsid w:val="00E95E18"/>
    <w:rsid w:val="00E95E1F"/>
    <w:rsid w:val="00E96086"/>
    <w:rsid w:val="00E9616C"/>
    <w:rsid w:val="00E96A9D"/>
    <w:rsid w:val="00E96FC6"/>
    <w:rsid w:val="00E9710D"/>
    <w:rsid w:val="00E9741A"/>
    <w:rsid w:val="00E97B86"/>
    <w:rsid w:val="00E97BA4"/>
    <w:rsid w:val="00E97C8E"/>
    <w:rsid w:val="00E97F7A"/>
    <w:rsid w:val="00EA03AD"/>
    <w:rsid w:val="00EA05E2"/>
    <w:rsid w:val="00EA0FBC"/>
    <w:rsid w:val="00EA1A59"/>
    <w:rsid w:val="00EA1ED5"/>
    <w:rsid w:val="00EA21BC"/>
    <w:rsid w:val="00EA21ED"/>
    <w:rsid w:val="00EA2223"/>
    <w:rsid w:val="00EA240F"/>
    <w:rsid w:val="00EA26BC"/>
    <w:rsid w:val="00EA2760"/>
    <w:rsid w:val="00EA2BF4"/>
    <w:rsid w:val="00EA2EC4"/>
    <w:rsid w:val="00EA2FB0"/>
    <w:rsid w:val="00EA3059"/>
    <w:rsid w:val="00EA3416"/>
    <w:rsid w:val="00EA3494"/>
    <w:rsid w:val="00EA35AD"/>
    <w:rsid w:val="00EA3942"/>
    <w:rsid w:val="00EA3B86"/>
    <w:rsid w:val="00EA432A"/>
    <w:rsid w:val="00EA4409"/>
    <w:rsid w:val="00EA4896"/>
    <w:rsid w:val="00EA4FD8"/>
    <w:rsid w:val="00EA50D8"/>
    <w:rsid w:val="00EA5198"/>
    <w:rsid w:val="00EA5716"/>
    <w:rsid w:val="00EA5F4B"/>
    <w:rsid w:val="00EA5FE1"/>
    <w:rsid w:val="00EA610A"/>
    <w:rsid w:val="00EA63FD"/>
    <w:rsid w:val="00EA65C6"/>
    <w:rsid w:val="00EA6873"/>
    <w:rsid w:val="00EA6CB7"/>
    <w:rsid w:val="00EA6D7B"/>
    <w:rsid w:val="00EA6E3C"/>
    <w:rsid w:val="00EA6EB0"/>
    <w:rsid w:val="00EA7409"/>
    <w:rsid w:val="00EA7845"/>
    <w:rsid w:val="00EA7985"/>
    <w:rsid w:val="00EA7B84"/>
    <w:rsid w:val="00EA7C7C"/>
    <w:rsid w:val="00EA7DD6"/>
    <w:rsid w:val="00EA7E3B"/>
    <w:rsid w:val="00EB049B"/>
    <w:rsid w:val="00EB0C3A"/>
    <w:rsid w:val="00EB0EC6"/>
    <w:rsid w:val="00EB0FEB"/>
    <w:rsid w:val="00EB1940"/>
    <w:rsid w:val="00EB1AAC"/>
    <w:rsid w:val="00EB1B2D"/>
    <w:rsid w:val="00EB1B94"/>
    <w:rsid w:val="00EB1FC6"/>
    <w:rsid w:val="00EB21FC"/>
    <w:rsid w:val="00EB3276"/>
    <w:rsid w:val="00EB39FF"/>
    <w:rsid w:val="00EB440B"/>
    <w:rsid w:val="00EB50DD"/>
    <w:rsid w:val="00EB587A"/>
    <w:rsid w:val="00EB5C11"/>
    <w:rsid w:val="00EB6195"/>
    <w:rsid w:val="00EB673A"/>
    <w:rsid w:val="00EB6940"/>
    <w:rsid w:val="00EB69DF"/>
    <w:rsid w:val="00EB6F75"/>
    <w:rsid w:val="00EB6FE4"/>
    <w:rsid w:val="00EB7109"/>
    <w:rsid w:val="00EB7125"/>
    <w:rsid w:val="00EB7245"/>
    <w:rsid w:val="00EB74E7"/>
    <w:rsid w:val="00EB785F"/>
    <w:rsid w:val="00EC0661"/>
    <w:rsid w:val="00EC07F6"/>
    <w:rsid w:val="00EC0ACF"/>
    <w:rsid w:val="00EC1B05"/>
    <w:rsid w:val="00EC1C7D"/>
    <w:rsid w:val="00EC1CA8"/>
    <w:rsid w:val="00EC204D"/>
    <w:rsid w:val="00EC21E6"/>
    <w:rsid w:val="00EC293B"/>
    <w:rsid w:val="00EC2AD9"/>
    <w:rsid w:val="00EC2B00"/>
    <w:rsid w:val="00EC2E52"/>
    <w:rsid w:val="00EC2F6C"/>
    <w:rsid w:val="00EC38FF"/>
    <w:rsid w:val="00EC3B1C"/>
    <w:rsid w:val="00EC3E23"/>
    <w:rsid w:val="00EC457D"/>
    <w:rsid w:val="00EC4612"/>
    <w:rsid w:val="00EC4DC3"/>
    <w:rsid w:val="00EC571F"/>
    <w:rsid w:val="00EC59F5"/>
    <w:rsid w:val="00EC5A91"/>
    <w:rsid w:val="00EC5AF6"/>
    <w:rsid w:val="00EC622A"/>
    <w:rsid w:val="00EC651A"/>
    <w:rsid w:val="00EC6E4E"/>
    <w:rsid w:val="00EC6E7F"/>
    <w:rsid w:val="00EC70B1"/>
    <w:rsid w:val="00EC78B0"/>
    <w:rsid w:val="00ED030D"/>
    <w:rsid w:val="00ED066B"/>
    <w:rsid w:val="00ED082A"/>
    <w:rsid w:val="00ED0940"/>
    <w:rsid w:val="00ED09E3"/>
    <w:rsid w:val="00ED0A3C"/>
    <w:rsid w:val="00ED11A9"/>
    <w:rsid w:val="00ED11B9"/>
    <w:rsid w:val="00ED1585"/>
    <w:rsid w:val="00ED19A8"/>
    <w:rsid w:val="00ED1CD0"/>
    <w:rsid w:val="00ED1DFB"/>
    <w:rsid w:val="00ED1F3A"/>
    <w:rsid w:val="00ED281C"/>
    <w:rsid w:val="00ED316A"/>
    <w:rsid w:val="00ED32F4"/>
    <w:rsid w:val="00ED35B6"/>
    <w:rsid w:val="00ED3A8B"/>
    <w:rsid w:val="00ED3C20"/>
    <w:rsid w:val="00ED3D0F"/>
    <w:rsid w:val="00ED3E1E"/>
    <w:rsid w:val="00ED4F37"/>
    <w:rsid w:val="00ED505B"/>
    <w:rsid w:val="00ED53DE"/>
    <w:rsid w:val="00ED5A9A"/>
    <w:rsid w:val="00ED5CC0"/>
    <w:rsid w:val="00ED66F5"/>
    <w:rsid w:val="00ED6806"/>
    <w:rsid w:val="00ED6C73"/>
    <w:rsid w:val="00ED6CB1"/>
    <w:rsid w:val="00ED6E46"/>
    <w:rsid w:val="00ED6FEB"/>
    <w:rsid w:val="00ED7390"/>
    <w:rsid w:val="00ED740F"/>
    <w:rsid w:val="00ED7AF4"/>
    <w:rsid w:val="00ED7E95"/>
    <w:rsid w:val="00EE01A6"/>
    <w:rsid w:val="00EE0D30"/>
    <w:rsid w:val="00EE0F29"/>
    <w:rsid w:val="00EE1211"/>
    <w:rsid w:val="00EE17A1"/>
    <w:rsid w:val="00EE1907"/>
    <w:rsid w:val="00EE20D3"/>
    <w:rsid w:val="00EE2475"/>
    <w:rsid w:val="00EE2E93"/>
    <w:rsid w:val="00EE2EA7"/>
    <w:rsid w:val="00EE3018"/>
    <w:rsid w:val="00EE30BA"/>
    <w:rsid w:val="00EE32A0"/>
    <w:rsid w:val="00EE3460"/>
    <w:rsid w:val="00EE37B1"/>
    <w:rsid w:val="00EE386B"/>
    <w:rsid w:val="00EE3963"/>
    <w:rsid w:val="00EE3CD4"/>
    <w:rsid w:val="00EE3D1B"/>
    <w:rsid w:val="00EE3FEA"/>
    <w:rsid w:val="00EE42DB"/>
    <w:rsid w:val="00EE4596"/>
    <w:rsid w:val="00EE47A5"/>
    <w:rsid w:val="00EE53C6"/>
    <w:rsid w:val="00EE56D0"/>
    <w:rsid w:val="00EE56D6"/>
    <w:rsid w:val="00EE5974"/>
    <w:rsid w:val="00EE5A1F"/>
    <w:rsid w:val="00EE5D8D"/>
    <w:rsid w:val="00EE61E1"/>
    <w:rsid w:val="00EE6405"/>
    <w:rsid w:val="00EE6449"/>
    <w:rsid w:val="00EE70D8"/>
    <w:rsid w:val="00EE751D"/>
    <w:rsid w:val="00EE7EAA"/>
    <w:rsid w:val="00EF03D3"/>
    <w:rsid w:val="00EF0AB4"/>
    <w:rsid w:val="00EF0BFC"/>
    <w:rsid w:val="00EF0F0E"/>
    <w:rsid w:val="00EF0FAA"/>
    <w:rsid w:val="00EF0FFC"/>
    <w:rsid w:val="00EF1102"/>
    <w:rsid w:val="00EF1988"/>
    <w:rsid w:val="00EF1FEB"/>
    <w:rsid w:val="00EF210B"/>
    <w:rsid w:val="00EF2118"/>
    <w:rsid w:val="00EF23DA"/>
    <w:rsid w:val="00EF24E2"/>
    <w:rsid w:val="00EF2671"/>
    <w:rsid w:val="00EF2948"/>
    <w:rsid w:val="00EF2A45"/>
    <w:rsid w:val="00EF36E8"/>
    <w:rsid w:val="00EF39C2"/>
    <w:rsid w:val="00EF4DE4"/>
    <w:rsid w:val="00EF571F"/>
    <w:rsid w:val="00EF5AE9"/>
    <w:rsid w:val="00EF5F48"/>
    <w:rsid w:val="00EF6300"/>
    <w:rsid w:val="00EF630B"/>
    <w:rsid w:val="00EF6559"/>
    <w:rsid w:val="00EF6579"/>
    <w:rsid w:val="00EF670B"/>
    <w:rsid w:val="00EF6C1E"/>
    <w:rsid w:val="00EF6C61"/>
    <w:rsid w:val="00EF6CCF"/>
    <w:rsid w:val="00EF6FBF"/>
    <w:rsid w:val="00EF770B"/>
    <w:rsid w:val="00EF7E15"/>
    <w:rsid w:val="00EF7ED5"/>
    <w:rsid w:val="00F00468"/>
    <w:rsid w:val="00F004BA"/>
    <w:rsid w:val="00F00742"/>
    <w:rsid w:val="00F00CE3"/>
    <w:rsid w:val="00F013A9"/>
    <w:rsid w:val="00F013DD"/>
    <w:rsid w:val="00F019B0"/>
    <w:rsid w:val="00F01A5C"/>
    <w:rsid w:val="00F01DAF"/>
    <w:rsid w:val="00F0233D"/>
    <w:rsid w:val="00F02818"/>
    <w:rsid w:val="00F02970"/>
    <w:rsid w:val="00F03586"/>
    <w:rsid w:val="00F036D2"/>
    <w:rsid w:val="00F03769"/>
    <w:rsid w:val="00F043D2"/>
    <w:rsid w:val="00F04464"/>
    <w:rsid w:val="00F046D2"/>
    <w:rsid w:val="00F04870"/>
    <w:rsid w:val="00F048F4"/>
    <w:rsid w:val="00F04DFA"/>
    <w:rsid w:val="00F0501A"/>
    <w:rsid w:val="00F0548D"/>
    <w:rsid w:val="00F06268"/>
    <w:rsid w:val="00F06A26"/>
    <w:rsid w:val="00F06BDF"/>
    <w:rsid w:val="00F06D13"/>
    <w:rsid w:val="00F06F18"/>
    <w:rsid w:val="00F07A14"/>
    <w:rsid w:val="00F07F36"/>
    <w:rsid w:val="00F07FF1"/>
    <w:rsid w:val="00F101B7"/>
    <w:rsid w:val="00F10674"/>
    <w:rsid w:val="00F10725"/>
    <w:rsid w:val="00F10DF4"/>
    <w:rsid w:val="00F10DFC"/>
    <w:rsid w:val="00F118F3"/>
    <w:rsid w:val="00F11A6E"/>
    <w:rsid w:val="00F11BAC"/>
    <w:rsid w:val="00F124E2"/>
    <w:rsid w:val="00F12637"/>
    <w:rsid w:val="00F126B7"/>
    <w:rsid w:val="00F12EE1"/>
    <w:rsid w:val="00F1344E"/>
    <w:rsid w:val="00F136FB"/>
    <w:rsid w:val="00F1370E"/>
    <w:rsid w:val="00F13B96"/>
    <w:rsid w:val="00F13F82"/>
    <w:rsid w:val="00F143B2"/>
    <w:rsid w:val="00F14510"/>
    <w:rsid w:val="00F146DD"/>
    <w:rsid w:val="00F14C54"/>
    <w:rsid w:val="00F150C2"/>
    <w:rsid w:val="00F1542D"/>
    <w:rsid w:val="00F15F60"/>
    <w:rsid w:val="00F16314"/>
    <w:rsid w:val="00F1689A"/>
    <w:rsid w:val="00F16D88"/>
    <w:rsid w:val="00F16E88"/>
    <w:rsid w:val="00F171A9"/>
    <w:rsid w:val="00F171DA"/>
    <w:rsid w:val="00F17AD0"/>
    <w:rsid w:val="00F20F3C"/>
    <w:rsid w:val="00F21051"/>
    <w:rsid w:val="00F2152B"/>
    <w:rsid w:val="00F2172F"/>
    <w:rsid w:val="00F21936"/>
    <w:rsid w:val="00F21C61"/>
    <w:rsid w:val="00F21E63"/>
    <w:rsid w:val="00F21F3F"/>
    <w:rsid w:val="00F21F48"/>
    <w:rsid w:val="00F22032"/>
    <w:rsid w:val="00F2206B"/>
    <w:rsid w:val="00F2270B"/>
    <w:rsid w:val="00F22B08"/>
    <w:rsid w:val="00F2351F"/>
    <w:rsid w:val="00F2353B"/>
    <w:rsid w:val="00F23972"/>
    <w:rsid w:val="00F24323"/>
    <w:rsid w:val="00F2463A"/>
    <w:rsid w:val="00F246A9"/>
    <w:rsid w:val="00F247C6"/>
    <w:rsid w:val="00F25075"/>
    <w:rsid w:val="00F259D1"/>
    <w:rsid w:val="00F25E26"/>
    <w:rsid w:val="00F26215"/>
    <w:rsid w:val="00F26228"/>
    <w:rsid w:val="00F268AD"/>
    <w:rsid w:val="00F26B3F"/>
    <w:rsid w:val="00F300AC"/>
    <w:rsid w:val="00F302B1"/>
    <w:rsid w:val="00F30806"/>
    <w:rsid w:val="00F31885"/>
    <w:rsid w:val="00F320D4"/>
    <w:rsid w:val="00F321B0"/>
    <w:rsid w:val="00F3246B"/>
    <w:rsid w:val="00F32559"/>
    <w:rsid w:val="00F328C5"/>
    <w:rsid w:val="00F33B64"/>
    <w:rsid w:val="00F33D7F"/>
    <w:rsid w:val="00F33F98"/>
    <w:rsid w:val="00F34154"/>
    <w:rsid w:val="00F343DD"/>
    <w:rsid w:val="00F34483"/>
    <w:rsid w:val="00F3492E"/>
    <w:rsid w:val="00F349DD"/>
    <w:rsid w:val="00F34A07"/>
    <w:rsid w:val="00F34F47"/>
    <w:rsid w:val="00F34FD1"/>
    <w:rsid w:val="00F35365"/>
    <w:rsid w:val="00F3539B"/>
    <w:rsid w:val="00F353A8"/>
    <w:rsid w:val="00F3545B"/>
    <w:rsid w:val="00F355D5"/>
    <w:rsid w:val="00F355F2"/>
    <w:rsid w:val="00F35C82"/>
    <w:rsid w:val="00F35D63"/>
    <w:rsid w:val="00F36045"/>
    <w:rsid w:val="00F3627B"/>
    <w:rsid w:val="00F3630D"/>
    <w:rsid w:val="00F3642D"/>
    <w:rsid w:val="00F36702"/>
    <w:rsid w:val="00F368FE"/>
    <w:rsid w:val="00F373CC"/>
    <w:rsid w:val="00F374D9"/>
    <w:rsid w:val="00F37608"/>
    <w:rsid w:val="00F37A47"/>
    <w:rsid w:val="00F37B32"/>
    <w:rsid w:val="00F40A2F"/>
    <w:rsid w:val="00F40BA2"/>
    <w:rsid w:val="00F40C5C"/>
    <w:rsid w:val="00F40ED0"/>
    <w:rsid w:val="00F40EEB"/>
    <w:rsid w:val="00F4110F"/>
    <w:rsid w:val="00F414E6"/>
    <w:rsid w:val="00F41871"/>
    <w:rsid w:val="00F4190B"/>
    <w:rsid w:val="00F41A6A"/>
    <w:rsid w:val="00F41E38"/>
    <w:rsid w:val="00F41F63"/>
    <w:rsid w:val="00F42330"/>
    <w:rsid w:val="00F424BC"/>
    <w:rsid w:val="00F42651"/>
    <w:rsid w:val="00F428B1"/>
    <w:rsid w:val="00F42A4B"/>
    <w:rsid w:val="00F42B59"/>
    <w:rsid w:val="00F42E91"/>
    <w:rsid w:val="00F430C3"/>
    <w:rsid w:val="00F43BF9"/>
    <w:rsid w:val="00F43E0C"/>
    <w:rsid w:val="00F43F2D"/>
    <w:rsid w:val="00F44231"/>
    <w:rsid w:val="00F4448C"/>
    <w:rsid w:val="00F447E5"/>
    <w:rsid w:val="00F44A38"/>
    <w:rsid w:val="00F44F60"/>
    <w:rsid w:val="00F452A3"/>
    <w:rsid w:val="00F453F1"/>
    <w:rsid w:val="00F45956"/>
    <w:rsid w:val="00F4597A"/>
    <w:rsid w:val="00F45CC1"/>
    <w:rsid w:val="00F45E20"/>
    <w:rsid w:val="00F45E2E"/>
    <w:rsid w:val="00F45F72"/>
    <w:rsid w:val="00F45FDC"/>
    <w:rsid w:val="00F461B2"/>
    <w:rsid w:val="00F4668A"/>
    <w:rsid w:val="00F46CAC"/>
    <w:rsid w:val="00F47D6B"/>
    <w:rsid w:val="00F50036"/>
    <w:rsid w:val="00F50281"/>
    <w:rsid w:val="00F5042B"/>
    <w:rsid w:val="00F50463"/>
    <w:rsid w:val="00F505A3"/>
    <w:rsid w:val="00F50A75"/>
    <w:rsid w:val="00F50B2A"/>
    <w:rsid w:val="00F50D40"/>
    <w:rsid w:val="00F51349"/>
    <w:rsid w:val="00F5168D"/>
    <w:rsid w:val="00F51941"/>
    <w:rsid w:val="00F52895"/>
    <w:rsid w:val="00F52DD4"/>
    <w:rsid w:val="00F52F0D"/>
    <w:rsid w:val="00F52F6F"/>
    <w:rsid w:val="00F5380E"/>
    <w:rsid w:val="00F5382C"/>
    <w:rsid w:val="00F53B93"/>
    <w:rsid w:val="00F53DC8"/>
    <w:rsid w:val="00F54327"/>
    <w:rsid w:val="00F5479B"/>
    <w:rsid w:val="00F54A86"/>
    <w:rsid w:val="00F54AA1"/>
    <w:rsid w:val="00F54C6E"/>
    <w:rsid w:val="00F55108"/>
    <w:rsid w:val="00F551AE"/>
    <w:rsid w:val="00F552F6"/>
    <w:rsid w:val="00F5548D"/>
    <w:rsid w:val="00F55524"/>
    <w:rsid w:val="00F5569D"/>
    <w:rsid w:val="00F55A24"/>
    <w:rsid w:val="00F56659"/>
    <w:rsid w:val="00F5697F"/>
    <w:rsid w:val="00F56E67"/>
    <w:rsid w:val="00F56FFE"/>
    <w:rsid w:val="00F572C8"/>
    <w:rsid w:val="00F57617"/>
    <w:rsid w:val="00F576F8"/>
    <w:rsid w:val="00F57951"/>
    <w:rsid w:val="00F57AE5"/>
    <w:rsid w:val="00F57BF9"/>
    <w:rsid w:val="00F6023E"/>
    <w:rsid w:val="00F605FC"/>
    <w:rsid w:val="00F60A85"/>
    <w:rsid w:val="00F60DC2"/>
    <w:rsid w:val="00F60DF9"/>
    <w:rsid w:val="00F6140A"/>
    <w:rsid w:val="00F61729"/>
    <w:rsid w:val="00F6175E"/>
    <w:rsid w:val="00F61D74"/>
    <w:rsid w:val="00F61DF9"/>
    <w:rsid w:val="00F61E90"/>
    <w:rsid w:val="00F628D1"/>
    <w:rsid w:val="00F62F42"/>
    <w:rsid w:val="00F62FC4"/>
    <w:rsid w:val="00F62FDD"/>
    <w:rsid w:val="00F639A3"/>
    <w:rsid w:val="00F63C3D"/>
    <w:rsid w:val="00F6424E"/>
    <w:rsid w:val="00F64701"/>
    <w:rsid w:val="00F64A17"/>
    <w:rsid w:val="00F650C8"/>
    <w:rsid w:val="00F651A2"/>
    <w:rsid w:val="00F65294"/>
    <w:rsid w:val="00F652E2"/>
    <w:rsid w:val="00F6532C"/>
    <w:rsid w:val="00F653DE"/>
    <w:rsid w:val="00F65408"/>
    <w:rsid w:val="00F654BA"/>
    <w:rsid w:val="00F657E1"/>
    <w:rsid w:val="00F65997"/>
    <w:rsid w:val="00F65DB9"/>
    <w:rsid w:val="00F65E27"/>
    <w:rsid w:val="00F65EBA"/>
    <w:rsid w:val="00F66440"/>
    <w:rsid w:val="00F6668F"/>
    <w:rsid w:val="00F667F7"/>
    <w:rsid w:val="00F66F4C"/>
    <w:rsid w:val="00F6733D"/>
    <w:rsid w:val="00F67FA7"/>
    <w:rsid w:val="00F70521"/>
    <w:rsid w:val="00F70672"/>
    <w:rsid w:val="00F70A1C"/>
    <w:rsid w:val="00F71B31"/>
    <w:rsid w:val="00F71C62"/>
    <w:rsid w:val="00F71D9A"/>
    <w:rsid w:val="00F7237A"/>
    <w:rsid w:val="00F724F3"/>
    <w:rsid w:val="00F72B3F"/>
    <w:rsid w:val="00F72BF7"/>
    <w:rsid w:val="00F730A4"/>
    <w:rsid w:val="00F73CB5"/>
    <w:rsid w:val="00F73D5F"/>
    <w:rsid w:val="00F74284"/>
    <w:rsid w:val="00F7444F"/>
    <w:rsid w:val="00F74B70"/>
    <w:rsid w:val="00F74B94"/>
    <w:rsid w:val="00F752FA"/>
    <w:rsid w:val="00F7579C"/>
    <w:rsid w:val="00F759DA"/>
    <w:rsid w:val="00F759EE"/>
    <w:rsid w:val="00F75DF0"/>
    <w:rsid w:val="00F76986"/>
    <w:rsid w:val="00F769D7"/>
    <w:rsid w:val="00F76A96"/>
    <w:rsid w:val="00F76DEF"/>
    <w:rsid w:val="00F76EA0"/>
    <w:rsid w:val="00F76F18"/>
    <w:rsid w:val="00F76F26"/>
    <w:rsid w:val="00F76FCE"/>
    <w:rsid w:val="00F7724A"/>
    <w:rsid w:val="00F7741D"/>
    <w:rsid w:val="00F775D7"/>
    <w:rsid w:val="00F7760E"/>
    <w:rsid w:val="00F776EB"/>
    <w:rsid w:val="00F801C0"/>
    <w:rsid w:val="00F8065A"/>
    <w:rsid w:val="00F8076C"/>
    <w:rsid w:val="00F80AB0"/>
    <w:rsid w:val="00F80E9C"/>
    <w:rsid w:val="00F80ED8"/>
    <w:rsid w:val="00F80EE8"/>
    <w:rsid w:val="00F814D9"/>
    <w:rsid w:val="00F8152C"/>
    <w:rsid w:val="00F818A8"/>
    <w:rsid w:val="00F821BD"/>
    <w:rsid w:val="00F82309"/>
    <w:rsid w:val="00F824C6"/>
    <w:rsid w:val="00F82ABA"/>
    <w:rsid w:val="00F82D16"/>
    <w:rsid w:val="00F831A4"/>
    <w:rsid w:val="00F83B7B"/>
    <w:rsid w:val="00F83C4D"/>
    <w:rsid w:val="00F83D65"/>
    <w:rsid w:val="00F84BAE"/>
    <w:rsid w:val="00F858AD"/>
    <w:rsid w:val="00F859F9"/>
    <w:rsid w:val="00F85B50"/>
    <w:rsid w:val="00F85FBD"/>
    <w:rsid w:val="00F8605F"/>
    <w:rsid w:val="00F86B1F"/>
    <w:rsid w:val="00F86F3B"/>
    <w:rsid w:val="00F8704D"/>
    <w:rsid w:val="00F873D9"/>
    <w:rsid w:val="00F87458"/>
    <w:rsid w:val="00F87787"/>
    <w:rsid w:val="00F908FC"/>
    <w:rsid w:val="00F90EEC"/>
    <w:rsid w:val="00F90FAF"/>
    <w:rsid w:val="00F90FB4"/>
    <w:rsid w:val="00F91318"/>
    <w:rsid w:val="00F91F12"/>
    <w:rsid w:val="00F92234"/>
    <w:rsid w:val="00F9258C"/>
    <w:rsid w:val="00F928BD"/>
    <w:rsid w:val="00F928E6"/>
    <w:rsid w:val="00F92D3E"/>
    <w:rsid w:val="00F93102"/>
    <w:rsid w:val="00F9311C"/>
    <w:rsid w:val="00F93282"/>
    <w:rsid w:val="00F933C4"/>
    <w:rsid w:val="00F93B47"/>
    <w:rsid w:val="00F93F32"/>
    <w:rsid w:val="00F940AB"/>
    <w:rsid w:val="00F94DDB"/>
    <w:rsid w:val="00F950D9"/>
    <w:rsid w:val="00F9524C"/>
    <w:rsid w:val="00F954F3"/>
    <w:rsid w:val="00F9569E"/>
    <w:rsid w:val="00F95C1E"/>
    <w:rsid w:val="00F9656F"/>
    <w:rsid w:val="00F96714"/>
    <w:rsid w:val="00F9682F"/>
    <w:rsid w:val="00F969EC"/>
    <w:rsid w:val="00F96CE7"/>
    <w:rsid w:val="00F96E17"/>
    <w:rsid w:val="00F9712A"/>
    <w:rsid w:val="00F975EB"/>
    <w:rsid w:val="00F97C29"/>
    <w:rsid w:val="00F97C3A"/>
    <w:rsid w:val="00F97EB6"/>
    <w:rsid w:val="00F97FE8"/>
    <w:rsid w:val="00FA0566"/>
    <w:rsid w:val="00FA06DE"/>
    <w:rsid w:val="00FA081C"/>
    <w:rsid w:val="00FA0B5E"/>
    <w:rsid w:val="00FA0C46"/>
    <w:rsid w:val="00FA1474"/>
    <w:rsid w:val="00FA1591"/>
    <w:rsid w:val="00FA188F"/>
    <w:rsid w:val="00FA1992"/>
    <w:rsid w:val="00FA1C17"/>
    <w:rsid w:val="00FA1F40"/>
    <w:rsid w:val="00FA228E"/>
    <w:rsid w:val="00FA286F"/>
    <w:rsid w:val="00FA2DC1"/>
    <w:rsid w:val="00FA3195"/>
    <w:rsid w:val="00FA3B0B"/>
    <w:rsid w:val="00FA3C52"/>
    <w:rsid w:val="00FA426F"/>
    <w:rsid w:val="00FA47D8"/>
    <w:rsid w:val="00FA4BCF"/>
    <w:rsid w:val="00FA4D84"/>
    <w:rsid w:val="00FA501C"/>
    <w:rsid w:val="00FA5054"/>
    <w:rsid w:val="00FA5600"/>
    <w:rsid w:val="00FA592D"/>
    <w:rsid w:val="00FA6622"/>
    <w:rsid w:val="00FA6886"/>
    <w:rsid w:val="00FA6DEC"/>
    <w:rsid w:val="00FA7238"/>
    <w:rsid w:val="00FA7F45"/>
    <w:rsid w:val="00FB00FA"/>
    <w:rsid w:val="00FB0576"/>
    <w:rsid w:val="00FB07F0"/>
    <w:rsid w:val="00FB0AB3"/>
    <w:rsid w:val="00FB0CD6"/>
    <w:rsid w:val="00FB14DA"/>
    <w:rsid w:val="00FB1655"/>
    <w:rsid w:val="00FB1AAB"/>
    <w:rsid w:val="00FB1BF1"/>
    <w:rsid w:val="00FB1D6F"/>
    <w:rsid w:val="00FB28D6"/>
    <w:rsid w:val="00FB2EF3"/>
    <w:rsid w:val="00FB3034"/>
    <w:rsid w:val="00FB346F"/>
    <w:rsid w:val="00FB34D3"/>
    <w:rsid w:val="00FB3713"/>
    <w:rsid w:val="00FB374B"/>
    <w:rsid w:val="00FB3C7C"/>
    <w:rsid w:val="00FB3D3C"/>
    <w:rsid w:val="00FB48E6"/>
    <w:rsid w:val="00FB4AF1"/>
    <w:rsid w:val="00FB4C7A"/>
    <w:rsid w:val="00FB4E21"/>
    <w:rsid w:val="00FB52D9"/>
    <w:rsid w:val="00FB5313"/>
    <w:rsid w:val="00FB57B7"/>
    <w:rsid w:val="00FB58D8"/>
    <w:rsid w:val="00FB5FFA"/>
    <w:rsid w:val="00FB6000"/>
    <w:rsid w:val="00FB6F74"/>
    <w:rsid w:val="00FB7FF1"/>
    <w:rsid w:val="00FC0127"/>
    <w:rsid w:val="00FC09D2"/>
    <w:rsid w:val="00FC0D47"/>
    <w:rsid w:val="00FC17FC"/>
    <w:rsid w:val="00FC1CF6"/>
    <w:rsid w:val="00FC1E1D"/>
    <w:rsid w:val="00FC225C"/>
    <w:rsid w:val="00FC2652"/>
    <w:rsid w:val="00FC2FF5"/>
    <w:rsid w:val="00FC31FC"/>
    <w:rsid w:val="00FC32AA"/>
    <w:rsid w:val="00FC33D6"/>
    <w:rsid w:val="00FC3616"/>
    <w:rsid w:val="00FC3B93"/>
    <w:rsid w:val="00FC44F5"/>
    <w:rsid w:val="00FC5173"/>
    <w:rsid w:val="00FC51A5"/>
    <w:rsid w:val="00FC523C"/>
    <w:rsid w:val="00FC5254"/>
    <w:rsid w:val="00FC53AD"/>
    <w:rsid w:val="00FC5446"/>
    <w:rsid w:val="00FC5751"/>
    <w:rsid w:val="00FC598F"/>
    <w:rsid w:val="00FC5F55"/>
    <w:rsid w:val="00FC5F8A"/>
    <w:rsid w:val="00FC6868"/>
    <w:rsid w:val="00FC6B06"/>
    <w:rsid w:val="00FC790B"/>
    <w:rsid w:val="00FC7C22"/>
    <w:rsid w:val="00FC7E27"/>
    <w:rsid w:val="00FD01C8"/>
    <w:rsid w:val="00FD0624"/>
    <w:rsid w:val="00FD0866"/>
    <w:rsid w:val="00FD0975"/>
    <w:rsid w:val="00FD0A79"/>
    <w:rsid w:val="00FD0C74"/>
    <w:rsid w:val="00FD0CB3"/>
    <w:rsid w:val="00FD0DAE"/>
    <w:rsid w:val="00FD13BD"/>
    <w:rsid w:val="00FD16C9"/>
    <w:rsid w:val="00FD192D"/>
    <w:rsid w:val="00FD1A86"/>
    <w:rsid w:val="00FD1AA4"/>
    <w:rsid w:val="00FD1CA5"/>
    <w:rsid w:val="00FD1FD4"/>
    <w:rsid w:val="00FD214A"/>
    <w:rsid w:val="00FD2728"/>
    <w:rsid w:val="00FD273B"/>
    <w:rsid w:val="00FD360D"/>
    <w:rsid w:val="00FD37A6"/>
    <w:rsid w:val="00FD3A95"/>
    <w:rsid w:val="00FD3B1F"/>
    <w:rsid w:val="00FD3E09"/>
    <w:rsid w:val="00FD44AB"/>
    <w:rsid w:val="00FD4521"/>
    <w:rsid w:val="00FD4588"/>
    <w:rsid w:val="00FD4A84"/>
    <w:rsid w:val="00FD4B35"/>
    <w:rsid w:val="00FD4B3B"/>
    <w:rsid w:val="00FD4CFF"/>
    <w:rsid w:val="00FD52E5"/>
    <w:rsid w:val="00FD5567"/>
    <w:rsid w:val="00FD5810"/>
    <w:rsid w:val="00FD5AAF"/>
    <w:rsid w:val="00FD5F91"/>
    <w:rsid w:val="00FD66DF"/>
    <w:rsid w:val="00FD681C"/>
    <w:rsid w:val="00FD688E"/>
    <w:rsid w:val="00FD6A6C"/>
    <w:rsid w:val="00FD6E96"/>
    <w:rsid w:val="00FD724A"/>
    <w:rsid w:val="00FD7703"/>
    <w:rsid w:val="00FD7708"/>
    <w:rsid w:val="00FD79BF"/>
    <w:rsid w:val="00FD7C6A"/>
    <w:rsid w:val="00FD7D8B"/>
    <w:rsid w:val="00FD7E11"/>
    <w:rsid w:val="00FE02CF"/>
    <w:rsid w:val="00FE06E5"/>
    <w:rsid w:val="00FE0723"/>
    <w:rsid w:val="00FE096B"/>
    <w:rsid w:val="00FE0AF4"/>
    <w:rsid w:val="00FE1274"/>
    <w:rsid w:val="00FE12B2"/>
    <w:rsid w:val="00FE171A"/>
    <w:rsid w:val="00FE174B"/>
    <w:rsid w:val="00FE183C"/>
    <w:rsid w:val="00FE18F0"/>
    <w:rsid w:val="00FE1D57"/>
    <w:rsid w:val="00FE2907"/>
    <w:rsid w:val="00FE2BC6"/>
    <w:rsid w:val="00FE2CED"/>
    <w:rsid w:val="00FE2D5E"/>
    <w:rsid w:val="00FE2E57"/>
    <w:rsid w:val="00FE2F9C"/>
    <w:rsid w:val="00FE320A"/>
    <w:rsid w:val="00FE33B9"/>
    <w:rsid w:val="00FE35B7"/>
    <w:rsid w:val="00FE3A1F"/>
    <w:rsid w:val="00FE3A51"/>
    <w:rsid w:val="00FE3CCF"/>
    <w:rsid w:val="00FE3CE6"/>
    <w:rsid w:val="00FE441E"/>
    <w:rsid w:val="00FE4A81"/>
    <w:rsid w:val="00FE5132"/>
    <w:rsid w:val="00FE533E"/>
    <w:rsid w:val="00FE53C1"/>
    <w:rsid w:val="00FE5675"/>
    <w:rsid w:val="00FE59C6"/>
    <w:rsid w:val="00FE5E57"/>
    <w:rsid w:val="00FE5FEC"/>
    <w:rsid w:val="00FE6270"/>
    <w:rsid w:val="00FE697B"/>
    <w:rsid w:val="00FE6AC4"/>
    <w:rsid w:val="00FE6B07"/>
    <w:rsid w:val="00FE6E0B"/>
    <w:rsid w:val="00FE6FAC"/>
    <w:rsid w:val="00FE723F"/>
    <w:rsid w:val="00FE7361"/>
    <w:rsid w:val="00FE74F9"/>
    <w:rsid w:val="00FE75EB"/>
    <w:rsid w:val="00FE7679"/>
    <w:rsid w:val="00FE76AA"/>
    <w:rsid w:val="00FE7AAC"/>
    <w:rsid w:val="00FE7DC0"/>
    <w:rsid w:val="00FE7F43"/>
    <w:rsid w:val="00FF0643"/>
    <w:rsid w:val="00FF0697"/>
    <w:rsid w:val="00FF079B"/>
    <w:rsid w:val="00FF1BF3"/>
    <w:rsid w:val="00FF1F10"/>
    <w:rsid w:val="00FF20F1"/>
    <w:rsid w:val="00FF2C78"/>
    <w:rsid w:val="00FF2E42"/>
    <w:rsid w:val="00FF3287"/>
    <w:rsid w:val="00FF335A"/>
    <w:rsid w:val="00FF3372"/>
    <w:rsid w:val="00FF33AC"/>
    <w:rsid w:val="00FF353A"/>
    <w:rsid w:val="00FF3808"/>
    <w:rsid w:val="00FF3C4A"/>
    <w:rsid w:val="00FF419C"/>
    <w:rsid w:val="00FF4B30"/>
    <w:rsid w:val="00FF4E32"/>
    <w:rsid w:val="00FF4EBB"/>
    <w:rsid w:val="00FF5019"/>
    <w:rsid w:val="00FF5501"/>
    <w:rsid w:val="00FF56AF"/>
    <w:rsid w:val="00FF57FF"/>
    <w:rsid w:val="00FF5D94"/>
    <w:rsid w:val="00FF6520"/>
    <w:rsid w:val="00FF654D"/>
    <w:rsid w:val="00FF6FCD"/>
    <w:rsid w:val="00FF74E5"/>
    <w:rsid w:val="00FF75A5"/>
    <w:rsid w:val="00FF7CE9"/>
    <w:rsid w:val="00FF7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BC6ED6"/>
  <w15:chartTrackingRefBased/>
  <w15:docId w15:val="{D539BD50-94B8-4924-B08E-2E2986C28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0" w:unhideWhenUsed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305FE"/>
    <w:pPr>
      <w:widowControl w:val="0"/>
      <w:ind w:firstLineChars="200" w:firstLine="200"/>
      <w:jc w:val="both"/>
    </w:pPr>
    <w:rPr>
      <w:rFonts w:ascii="等线" w:eastAsia="仿宋" w:hAnsi="等线" w:cs="Times New Roman"/>
      <w:bCs/>
      <w:szCs w:val="32"/>
    </w:rPr>
  </w:style>
  <w:style w:type="paragraph" w:styleId="11">
    <w:name w:val="heading 1"/>
    <w:aliases w:val="H1,l1,PIM 1,h1,123321,Title1,卷标题,1st level,Section Head,1,H11,H12,H13,H14,H15,H16,H17,1.0,第 ？ 章,prop,app heading 1,app heading 11,app heading 12,app heading 111,app heading 13,Heading 11,Level 1,Level 1 Topic Heading,Head 1,Head 11,Head 12,Head 111"/>
    <w:basedOn w:val="a0"/>
    <w:next w:val="a0"/>
    <w:link w:val="12"/>
    <w:uiPriority w:val="9"/>
    <w:qFormat/>
    <w:rsid w:val="008305FE"/>
    <w:pPr>
      <w:keepNext/>
      <w:keepLines/>
      <w:numPr>
        <w:numId w:val="5"/>
      </w:numPr>
      <w:spacing w:before="120" w:after="120" w:line="360" w:lineRule="auto"/>
      <w:ind w:firstLineChars="0"/>
      <w:jc w:val="center"/>
      <w:outlineLvl w:val="0"/>
    </w:pPr>
    <w:rPr>
      <w:b/>
      <w:bCs w:val="0"/>
      <w:kern w:val="44"/>
      <w:sz w:val="32"/>
      <w:szCs w:val="44"/>
    </w:rPr>
  </w:style>
  <w:style w:type="paragraph" w:styleId="20">
    <w:name w:val="heading 2"/>
    <w:aliases w:val="2nd level,h2,2,Header 2,l2,Heading 2 Hidden,Heading 2 CCBS,H2,Fab-2,PIM2,heading 2,Titre3,HD2,sect 1.2,Underrubrik1,prop2,Titre2,Head 2,Heading2,No Number,A,o,H2-Heading 2,Header2,22,heading2,list2,A.B.C.,list 2,Heading Indent No L2,I2,Header,th2,节"/>
    <w:basedOn w:val="a0"/>
    <w:next w:val="a0"/>
    <w:link w:val="21"/>
    <w:uiPriority w:val="9"/>
    <w:unhideWhenUsed/>
    <w:qFormat/>
    <w:rsid w:val="008305FE"/>
    <w:pPr>
      <w:keepNext/>
      <w:keepLines/>
      <w:numPr>
        <w:ilvl w:val="1"/>
        <w:numId w:val="5"/>
      </w:numPr>
      <w:spacing w:before="260" w:after="260"/>
      <w:ind w:firstLineChars="0"/>
      <w:jc w:val="left"/>
      <w:outlineLvl w:val="1"/>
    </w:pPr>
    <w:rPr>
      <w:rFonts w:ascii="等线 Light" w:eastAsia="黑体" w:hAnsi="等线 Light"/>
      <w:b/>
      <w:bCs w:val="0"/>
      <w:sz w:val="28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C534C1"/>
    <w:pPr>
      <w:keepNext/>
      <w:keepLines/>
      <w:numPr>
        <w:ilvl w:val="2"/>
      </w:numPr>
      <w:adjustRightInd w:val="0"/>
      <w:spacing w:before="260" w:after="260"/>
      <w:ind w:firstLineChars="200" w:firstLine="420"/>
      <w:outlineLvl w:val="2"/>
    </w:pPr>
    <w:rPr>
      <w:bCs w:val="0"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8305FE"/>
    <w:pPr>
      <w:keepNext/>
      <w:keepLines/>
      <w:numPr>
        <w:ilvl w:val="3"/>
        <w:numId w:val="5"/>
      </w:numPr>
      <w:spacing w:before="280" w:after="290" w:line="60" w:lineRule="auto"/>
      <w:ind w:firstLineChars="0"/>
      <w:outlineLvl w:val="3"/>
    </w:pPr>
    <w:rPr>
      <w:rFonts w:ascii="等线 Light" w:hAnsi="等线 Light"/>
      <w:b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rsid w:val="00A22A62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sz w:val="28"/>
      <w:szCs w:val="28"/>
    </w:rPr>
  </w:style>
  <w:style w:type="paragraph" w:styleId="6">
    <w:name w:val="heading 6"/>
    <w:basedOn w:val="a0"/>
    <w:next w:val="a0"/>
    <w:link w:val="60"/>
    <w:uiPriority w:val="9"/>
    <w:unhideWhenUsed/>
    <w:qFormat/>
    <w:rsid w:val="00A22A62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7">
    <w:name w:val="heading 7"/>
    <w:basedOn w:val="a0"/>
    <w:next w:val="a0"/>
    <w:link w:val="70"/>
    <w:uiPriority w:val="9"/>
    <w:unhideWhenUsed/>
    <w:qFormat/>
    <w:rsid w:val="00A22A62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sz w:val="24"/>
      <w:szCs w:val="24"/>
    </w:rPr>
  </w:style>
  <w:style w:type="paragraph" w:styleId="8">
    <w:name w:val="heading 8"/>
    <w:basedOn w:val="a0"/>
    <w:next w:val="a0"/>
    <w:link w:val="80"/>
    <w:uiPriority w:val="9"/>
    <w:unhideWhenUsed/>
    <w:qFormat/>
    <w:rsid w:val="00A22A62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0"/>
    <w:next w:val="a0"/>
    <w:link w:val="90"/>
    <w:uiPriority w:val="9"/>
    <w:unhideWhenUsed/>
    <w:qFormat/>
    <w:rsid w:val="00A22A62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8305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8305FE"/>
    <w:rPr>
      <w:rFonts w:ascii="等线" w:eastAsia="仿宋" w:hAnsi="等线" w:cs="Times New Roman"/>
      <w:bCs/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8305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8305FE"/>
    <w:rPr>
      <w:rFonts w:ascii="等线" w:eastAsia="仿宋" w:hAnsi="等线" w:cs="Times New Roman"/>
      <w:bCs/>
      <w:sz w:val="18"/>
      <w:szCs w:val="18"/>
    </w:rPr>
  </w:style>
  <w:style w:type="paragraph" w:styleId="a8">
    <w:name w:val="List Paragraph"/>
    <w:basedOn w:val="a0"/>
    <w:uiPriority w:val="34"/>
    <w:qFormat/>
    <w:rsid w:val="008305FE"/>
    <w:pPr>
      <w:ind w:firstLine="420"/>
    </w:pPr>
  </w:style>
  <w:style w:type="character" w:styleId="a9">
    <w:name w:val="Hyperlink"/>
    <w:basedOn w:val="a1"/>
    <w:uiPriority w:val="99"/>
    <w:rsid w:val="001620EE"/>
    <w:rPr>
      <w:color w:val="0000FF"/>
      <w:u w:val="single"/>
    </w:rPr>
  </w:style>
  <w:style w:type="character" w:styleId="aa">
    <w:name w:val="Unresolved Mention"/>
    <w:basedOn w:val="a1"/>
    <w:uiPriority w:val="99"/>
    <w:semiHidden/>
    <w:unhideWhenUsed/>
    <w:rsid w:val="00D678A9"/>
    <w:rPr>
      <w:color w:val="808080"/>
      <w:shd w:val="clear" w:color="auto" w:fill="E6E6E6"/>
    </w:rPr>
  </w:style>
  <w:style w:type="table" w:styleId="ab">
    <w:name w:val="Table Grid"/>
    <w:aliases w:val="表格样式"/>
    <w:basedOn w:val="a2"/>
    <w:uiPriority w:val="59"/>
    <w:rsid w:val="00874175"/>
    <w:pPr>
      <w:widowControl w:val="0"/>
      <w:jc w:val="center"/>
    </w:pPr>
    <w:rPr>
      <w:rFonts w:ascii="Times New Roman" w:eastAsia="仿宋" w:hAnsi="Times New Roman" w:cs="Times New Roman"/>
      <w:kern w:val="0"/>
      <w:szCs w:val="20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character" w:customStyle="1" w:styleId="12">
    <w:name w:val="标题 1 字符"/>
    <w:aliases w:val="H1 字符,l1 字符,PIM 1 字符,h1 字符,123321 字符,Title1 字符,卷标题 字符,1st level 字符,Section Head 字符,1 字符,H11 字符,H12 字符,H13 字符,H14 字符,H15 字符,H16 字符,H17 字符,1.0 字符,第 ？ 章 字符,prop 字符,app heading 1 字符,app heading 11 字符,app heading 12 字符,app heading 111 字符,Level 1 字符"/>
    <w:link w:val="11"/>
    <w:uiPriority w:val="9"/>
    <w:rsid w:val="008305FE"/>
    <w:rPr>
      <w:rFonts w:ascii="等线" w:eastAsia="仿宋" w:hAnsi="等线" w:cs="Times New Roman"/>
      <w:b/>
      <w:kern w:val="44"/>
      <w:sz w:val="32"/>
      <w:szCs w:val="44"/>
    </w:rPr>
  </w:style>
  <w:style w:type="character" w:customStyle="1" w:styleId="21">
    <w:name w:val="标题 2 字符"/>
    <w:aliases w:val="2nd level 字符,h2 字符,2 字符,Header 2 字符,l2 字符,Heading 2 Hidden 字符,Heading 2 CCBS 字符,H2 字符,Fab-2 字符,PIM2 字符,heading 2 字符,Titre3 字符,HD2 字符,sect 1.2 字符,Underrubrik1 字符,prop2 字符,Titre2 字符,Head 2 字符,Heading2 字符,No Number 字符,A 字符,o 字符,H2-Heading 2 字符,节 字符"/>
    <w:link w:val="20"/>
    <w:uiPriority w:val="9"/>
    <w:qFormat/>
    <w:rsid w:val="008305FE"/>
    <w:rPr>
      <w:rFonts w:ascii="等线 Light" w:eastAsia="黑体" w:hAnsi="等线 Light" w:cs="Times New Roman"/>
      <w:b/>
      <w:sz w:val="28"/>
      <w:szCs w:val="32"/>
    </w:rPr>
  </w:style>
  <w:style w:type="paragraph" w:styleId="HTML">
    <w:name w:val="HTML Preformatted"/>
    <w:basedOn w:val="a0"/>
    <w:link w:val="HTML0"/>
    <w:uiPriority w:val="99"/>
    <w:semiHidden/>
    <w:unhideWhenUsed/>
    <w:rsid w:val="000A6D2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1"/>
    <w:link w:val="HTML"/>
    <w:uiPriority w:val="99"/>
    <w:semiHidden/>
    <w:rsid w:val="000A6D26"/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link w:val="3"/>
    <w:uiPriority w:val="9"/>
    <w:rsid w:val="00C534C1"/>
    <w:rPr>
      <w:rFonts w:ascii="等线" w:eastAsia="仿宋" w:hAnsi="等线" w:cs="Times New Roman"/>
      <w:szCs w:val="32"/>
    </w:rPr>
  </w:style>
  <w:style w:type="character" w:customStyle="1" w:styleId="40">
    <w:name w:val="标题 4 字符"/>
    <w:link w:val="4"/>
    <w:uiPriority w:val="9"/>
    <w:rsid w:val="008305FE"/>
    <w:rPr>
      <w:rFonts w:ascii="等线 Light" w:eastAsia="仿宋" w:hAnsi="等线 Light" w:cs="Times New Roman"/>
      <w:b/>
      <w:bCs/>
      <w:szCs w:val="28"/>
    </w:rPr>
  </w:style>
  <w:style w:type="paragraph" w:styleId="ac">
    <w:name w:val="Normal (Web)"/>
    <w:basedOn w:val="a0"/>
    <w:uiPriority w:val="99"/>
    <w:unhideWhenUsed/>
    <w:rsid w:val="00A32C3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character" w:styleId="ad">
    <w:name w:val="Strong"/>
    <w:basedOn w:val="a1"/>
    <w:uiPriority w:val="22"/>
    <w:qFormat/>
    <w:rsid w:val="00A32C34"/>
    <w:rPr>
      <w:b/>
      <w:bCs/>
    </w:rPr>
  </w:style>
  <w:style w:type="character" w:customStyle="1" w:styleId="50">
    <w:name w:val="标题 5 字符"/>
    <w:basedOn w:val="a1"/>
    <w:link w:val="5"/>
    <w:uiPriority w:val="9"/>
    <w:rsid w:val="00A22A62"/>
    <w:rPr>
      <w:rFonts w:ascii="等线" w:eastAsia="仿宋" w:hAnsi="等线" w:cs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A22A6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1"/>
    <w:link w:val="7"/>
    <w:uiPriority w:val="9"/>
    <w:rsid w:val="00A22A62"/>
    <w:rPr>
      <w:rFonts w:ascii="等线" w:eastAsia="仿宋" w:hAnsi="等线" w:cs="Times New Roman"/>
      <w:b/>
      <w:bCs/>
      <w:sz w:val="24"/>
      <w:szCs w:val="24"/>
    </w:rPr>
  </w:style>
  <w:style w:type="character" w:customStyle="1" w:styleId="80">
    <w:name w:val="标题 8 字符"/>
    <w:basedOn w:val="a1"/>
    <w:link w:val="8"/>
    <w:uiPriority w:val="9"/>
    <w:rsid w:val="00A22A62"/>
    <w:rPr>
      <w:rFonts w:asciiTheme="majorHAnsi" w:eastAsiaTheme="majorEastAsia" w:hAnsiTheme="majorHAnsi" w:cstheme="majorBidi"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A22A62"/>
    <w:rPr>
      <w:rFonts w:asciiTheme="majorHAnsi" w:eastAsiaTheme="majorEastAsia" w:hAnsiTheme="majorHAnsi" w:cstheme="majorBidi"/>
      <w:bCs/>
      <w:szCs w:val="21"/>
    </w:rPr>
  </w:style>
  <w:style w:type="paragraph" w:customStyle="1" w:styleId="22">
    <w:name w:val="样式 首行缩进:  2 字符"/>
    <w:basedOn w:val="a0"/>
    <w:link w:val="2Char1"/>
    <w:rsid w:val="001620EE"/>
    <w:pPr>
      <w:ind w:firstLine="480"/>
    </w:pPr>
    <w:rPr>
      <w:rFonts w:cs="宋体"/>
      <w:szCs w:val="20"/>
    </w:rPr>
  </w:style>
  <w:style w:type="paragraph" w:customStyle="1" w:styleId="ae">
    <w:name w:val="表格文字图表文字"/>
    <w:basedOn w:val="a0"/>
    <w:rsid w:val="001620EE"/>
    <w:pPr>
      <w:snapToGrid w:val="0"/>
      <w:jc w:val="center"/>
    </w:pPr>
    <w:rPr>
      <w:rFonts w:cs="宋体"/>
      <w:szCs w:val="20"/>
    </w:rPr>
  </w:style>
  <w:style w:type="paragraph" w:styleId="TOC1">
    <w:name w:val="toc 1"/>
    <w:basedOn w:val="a0"/>
    <w:next w:val="a0"/>
    <w:autoRedefine/>
    <w:semiHidden/>
    <w:rsid w:val="001620EE"/>
    <w:rPr>
      <w:sz w:val="28"/>
    </w:rPr>
  </w:style>
  <w:style w:type="paragraph" w:styleId="TOC2">
    <w:name w:val="toc 2"/>
    <w:basedOn w:val="a0"/>
    <w:next w:val="a0"/>
    <w:autoRedefine/>
    <w:semiHidden/>
    <w:rsid w:val="001620EE"/>
    <w:pPr>
      <w:ind w:leftChars="200" w:left="420"/>
    </w:pPr>
  </w:style>
  <w:style w:type="paragraph" w:styleId="TOC4">
    <w:name w:val="toc 4"/>
    <w:basedOn w:val="a0"/>
    <w:next w:val="a0"/>
    <w:autoRedefine/>
    <w:semiHidden/>
    <w:rsid w:val="001620EE"/>
    <w:pPr>
      <w:ind w:leftChars="600" w:left="1260"/>
    </w:pPr>
  </w:style>
  <w:style w:type="paragraph" w:styleId="af">
    <w:name w:val="Document Map"/>
    <w:basedOn w:val="a0"/>
    <w:link w:val="af0"/>
    <w:uiPriority w:val="99"/>
    <w:semiHidden/>
    <w:rsid w:val="001620EE"/>
    <w:pPr>
      <w:shd w:val="clear" w:color="auto" w:fill="000080"/>
    </w:pPr>
  </w:style>
  <w:style w:type="character" w:customStyle="1" w:styleId="af0">
    <w:name w:val="文档结构图 字符"/>
    <w:basedOn w:val="a1"/>
    <w:link w:val="af"/>
    <w:uiPriority w:val="99"/>
    <w:semiHidden/>
    <w:rsid w:val="00183EF1"/>
    <w:rPr>
      <w:rFonts w:ascii="Times New Roman" w:eastAsia="宋体" w:hAnsi="Times New Roman" w:cs="Times New Roman"/>
      <w:sz w:val="24"/>
      <w:szCs w:val="24"/>
      <w:shd w:val="clear" w:color="auto" w:fill="000080"/>
    </w:rPr>
  </w:style>
  <w:style w:type="paragraph" w:styleId="af1">
    <w:name w:val="macro"/>
    <w:link w:val="af2"/>
    <w:semiHidden/>
    <w:rsid w:val="001620EE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="宋体" w:hAnsi="Courier New" w:cs="Courier New"/>
      <w:sz w:val="24"/>
      <w:szCs w:val="24"/>
    </w:rPr>
  </w:style>
  <w:style w:type="character" w:customStyle="1" w:styleId="af2">
    <w:name w:val="宏文本 字符"/>
    <w:basedOn w:val="a1"/>
    <w:link w:val="af1"/>
    <w:semiHidden/>
    <w:rsid w:val="00183EF1"/>
    <w:rPr>
      <w:rFonts w:ascii="Courier New" w:eastAsia="宋体" w:hAnsi="Courier New" w:cs="Courier New"/>
      <w:sz w:val="24"/>
      <w:szCs w:val="24"/>
    </w:rPr>
  </w:style>
  <w:style w:type="paragraph" w:styleId="af3">
    <w:name w:val="footnote text"/>
    <w:basedOn w:val="a0"/>
    <w:link w:val="af4"/>
    <w:semiHidden/>
    <w:rsid w:val="001620EE"/>
    <w:pPr>
      <w:snapToGrid w:val="0"/>
      <w:jc w:val="left"/>
    </w:pPr>
    <w:rPr>
      <w:sz w:val="18"/>
      <w:szCs w:val="18"/>
    </w:rPr>
  </w:style>
  <w:style w:type="character" w:customStyle="1" w:styleId="af4">
    <w:name w:val="脚注文本 字符"/>
    <w:basedOn w:val="a1"/>
    <w:link w:val="af3"/>
    <w:semiHidden/>
    <w:rsid w:val="00183EF1"/>
    <w:rPr>
      <w:rFonts w:ascii="Times New Roman" w:eastAsia="宋体" w:hAnsi="Times New Roman" w:cs="Times New Roman"/>
      <w:sz w:val="18"/>
      <w:szCs w:val="18"/>
    </w:rPr>
  </w:style>
  <w:style w:type="paragraph" w:styleId="TOC3">
    <w:name w:val="toc 3"/>
    <w:basedOn w:val="a0"/>
    <w:next w:val="a0"/>
    <w:autoRedefine/>
    <w:semiHidden/>
    <w:rsid w:val="001620EE"/>
    <w:pPr>
      <w:ind w:leftChars="400" w:left="840"/>
    </w:pPr>
  </w:style>
  <w:style w:type="paragraph" w:styleId="TOC5">
    <w:name w:val="toc 5"/>
    <w:basedOn w:val="a0"/>
    <w:next w:val="a0"/>
    <w:autoRedefine/>
    <w:semiHidden/>
    <w:rsid w:val="001620EE"/>
    <w:pPr>
      <w:ind w:leftChars="800" w:left="1680"/>
    </w:pPr>
  </w:style>
  <w:style w:type="paragraph" w:styleId="TOC6">
    <w:name w:val="toc 6"/>
    <w:basedOn w:val="a0"/>
    <w:next w:val="a0"/>
    <w:autoRedefine/>
    <w:semiHidden/>
    <w:rsid w:val="001620EE"/>
    <w:pPr>
      <w:ind w:leftChars="1000" w:left="2100"/>
    </w:pPr>
  </w:style>
  <w:style w:type="paragraph" w:styleId="TOC7">
    <w:name w:val="toc 7"/>
    <w:basedOn w:val="a0"/>
    <w:next w:val="a0"/>
    <w:autoRedefine/>
    <w:semiHidden/>
    <w:rsid w:val="001620EE"/>
    <w:pPr>
      <w:ind w:leftChars="1200" w:left="2520"/>
    </w:pPr>
  </w:style>
  <w:style w:type="paragraph" w:styleId="TOC8">
    <w:name w:val="toc 8"/>
    <w:basedOn w:val="a0"/>
    <w:next w:val="a0"/>
    <w:autoRedefine/>
    <w:semiHidden/>
    <w:rsid w:val="001620EE"/>
    <w:pPr>
      <w:ind w:leftChars="1400" w:left="2940"/>
    </w:pPr>
  </w:style>
  <w:style w:type="paragraph" w:styleId="TOC9">
    <w:name w:val="toc 9"/>
    <w:basedOn w:val="a0"/>
    <w:next w:val="a0"/>
    <w:autoRedefine/>
    <w:semiHidden/>
    <w:rsid w:val="001620EE"/>
    <w:pPr>
      <w:ind w:leftChars="1600" w:left="3360"/>
    </w:pPr>
  </w:style>
  <w:style w:type="paragraph" w:styleId="af5">
    <w:name w:val="Balloon Text"/>
    <w:basedOn w:val="a0"/>
    <w:link w:val="af6"/>
    <w:uiPriority w:val="99"/>
    <w:semiHidden/>
    <w:unhideWhenUsed/>
    <w:rsid w:val="00A22A62"/>
    <w:rPr>
      <w:sz w:val="18"/>
      <w:szCs w:val="18"/>
    </w:rPr>
  </w:style>
  <w:style w:type="character" w:customStyle="1" w:styleId="af6">
    <w:name w:val="批注框文本 字符"/>
    <w:basedOn w:val="a1"/>
    <w:link w:val="af5"/>
    <w:uiPriority w:val="99"/>
    <w:semiHidden/>
    <w:rsid w:val="00A22A62"/>
    <w:rPr>
      <w:rFonts w:eastAsia="仿宋"/>
      <w:bCs/>
      <w:sz w:val="18"/>
      <w:szCs w:val="18"/>
    </w:rPr>
  </w:style>
  <w:style w:type="paragraph" w:styleId="af7">
    <w:name w:val="annotation text"/>
    <w:basedOn w:val="a0"/>
    <w:link w:val="af8"/>
    <w:semiHidden/>
    <w:rsid w:val="001620EE"/>
    <w:pPr>
      <w:jc w:val="left"/>
    </w:pPr>
  </w:style>
  <w:style w:type="character" w:customStyle="1" w:styleId="af8">
    <w:name w:val="批注文字 字符"/>
    <w:basedOn w:val="a1"/>
    <w:link w:val="af7"/>
    <w:semiHidden/>
    <w:rsid w:val="00183EF1"/>
    <w:rPr>
      <w:rFonts w:ascii="Times New Roman" w:eastAsia="宋体" w:hAnsi="Times New Roman" w:cs="Times New Roman"/>
      <w:sz w:val="24"/>
      <w:szCs w:val="24"/>
    </w:rPr>
  </w:style>
  <w:style w:type="paragraph" w:styleId="af9">
    <w:name w:val="annotation subject"/>
    <w:basedOn w:val="af7"/>
    <w:next w:val="af7"/>
    <w:link w:val="afa"/>
    <w:semiHidden/>
    <w:rsid w:val="001620EE"/>
    <w:rPr>
      <w:b/>
      <w:bCs w:val="0"/>
    </w:rPr>
  </w:style>
  <w:style w:type="character" w:customStyle="1" w:styleId="afa">
    <w:name w:val="批注主题 字符"/>
    <w:basedOn w:val="af8"/>
    <w:link w:val="af9"/>
    <w:semiHidden/>
    <w:rsid w:val="00183EF1"/>
    <w:rPr>
      <w:rFonts w:ascii="Times New Roman" w:eastAsia="宋体" w:hAnsi="Times New Roman" w:cs="Times New Roman"/>
      <w:b/>
      <w:bCs/>
      <w:sz w:val="24"/>
      <w:szCs w:val="24"/>
    </w:rPr>
  </w:style>
  <w:style w:type="paragraph" w:styleId="13">
    <w:name w:val="index 1"/>
    <w:basedOn w:val="a0"/>
    <w:next w:val="a0"/>
    <w:autoRedefine/>
    <w:semiHidden/>
    <w:rsid w:val="001620EE"/>
  </w:style>
  <w:style w:type="paragraph" w:styleId="23">
    <w:name w:val="index 2"/>
    <w:basedOn w:val="a0"/>
    <w:next w:val="a0"/>
    <w:autoRedefine/>
    <w:semiHidden/>
    <w:rsid w:val="001620EE"/>
    <w:pPr>
      <w:ind w:leftChars="200" w:left="200"/>
    </w:pPr>
  </w:style>
  <w:style w:type="paragraph" w:styleId="31">
    <w:name w:val="index 3"/>
    <w:basedOn w:val="a0"/>
    <w:next w:val="a0"/>
    <w:autoRedefine/>
    <w:semiHidden/>
    <w:rsid w:val="001620EE"/>
    <w:pPr>
      <w:ind w:leftChars="400" w:left="400"/>
    </w:pPr>
  </w:style>
  <w:style w:type="paragraph" w:styleId="41">
    <w:name w:val="index 4"/>
    <w:basedOn w:val="a0"/>
    <w:next w:val="a0"/>
    <w:autoRedefine/>
    <w:semiHidden/>
    <w:rsid w:val="001620EE"/>
    <w:pPr>
      <w:ind w:leftChars="600" w:left="600"/>
    </w:pPr>
  </w:style>
  <w:style w:type="paragraph" w:styleId="51">
    <w:name w:val="index 5"/>
    <w:basedOn w:val="a0"/>
    <w:next w:val="a0"/>
    <w:autoRedefine/>
    <w:semiHidden/>
    <w:rsid w:val="001620EE"/>
    <w:pPr>
      <w:ind w:leftChars="800" w:left="800"/>
    </w:pPr>
  </w:style>
  <w:style w:type="paragraph" w:styleId="61">
    <w:name w:val="index 6"/>
    <w:basedOn w:val="a0"/>
    <w:next w:val="a0"/>
    <w:autoRedefine/>
    <w:semiHidden/>
    <w:rsid w:val="001620EE"/>
    <w:pPr>
      <w:ind w:leftChars="1000" w:left="1000"/>
    </w:pPr>
  </w:style>
  <w:style w:type="paragraph" w:styleId="71">
    <w:name w:val="index 7"/>
    <w:basedOn w:val="a0"/>
    <w:next w:val="a0"/>
    <w:autoRedefine/>
    <w:semiHidden/>
    <w:rsid w:val="001620EE"/>
    <w:pPr>
      <w:ind w:leftChars="1200" w:left="1200"/>
    </w:pPr>
  </w:style>
  <w:style w:type="paragraph" w:styleId="81">
    <w:name w:val="index 8"/>
    <w:basedOn w:val="a0"/>
    <w:next w:val="a0"/>
    <w:autoRedefine/>
    <w:semiHidden/>
    <w:rsid w:val="001620EE"/>
    <w:pPr>
      <w:ind w:leftChars="1400" w:left="1400"/>
    </w:pPr>
  </w:style>
  <w:style w:type="paragraph" w:styleId="91">
    <w:name w:val="index 9"/>
    <w:basedOn w:val="a0"/>
    <w:next w:val="a0"/>
    <w:autoRedefine/>
    <w:semiHidden/>
    <w:rsid w:val="001620EE"/>
    <w:pPr>
      <w:ind w:leftChars="1600" w:left="1600"/>
    </w:pPr>
  </w:style>
  <w:style w:type="paragraph" w:styleId="afb">
    <w:name w:val="index heading"/>
    <w:basedOn w:val="a0"/>
    <w:next w:val="13"/>
    <w:semiHidden/>
    <w:rsid w:val="001620EE"/>
    <w:rPr>
      <w:rFonts w:ascii="Arial" w:hAnsi="Arial" w:cs="Arial"/>
      <w:b/>
      <w:bCs w:val="0"/>
    </w:rPr>
  </w:style>
  <w:style w:type="paragraph" w:styleId="afc">
    <w:name w:val="caption"/>
    <w:basedOn w:val="a0"/>
    <w:next w:val="a0"/>
    <w:rsid w:val="001620EE"/>
    <w:rPr>
      <w:rFonts w:ascii="Arial" w:eastAsia="黑体" w:hAnsi="Arial" w:cs="Arial"/>
      <w:sz w:val="20"/>
      <w:szCs w:val="20"/>
    </w:rPr>
  </w:style>
  <w:style w:type="paragraph" w:styleId="afd">
    <w:name w:val="table of figures"/>
    <w:basedOn w:val="a0"/>
    <w:next w:val="a0"/>
    <w:semiHidden/>
    <w:rsid w:val="001620EE"/>
    <w:pPr>
      <w:ind w:leftChars="200" w:left="200" w:hangingChars="200" w:hanging="200"/>
    </w:pPr>
  </w:style>
  <w:style w:type="paragraph" w:styleId="afe">
    <w:name w:val="endnote text"/>
    <w:basedOn w:val="a0"/>
    <w:link w:val="aff"/>
    <w:semiHidden/>
    <w:rsid w:val="001620EE"/>
    <w:pPr>
      <w:snapToGrid w:val="0"/>
      <w:jc w:val="left"/>
    </w:pPr>
  </w:style>
  <w:style w:type="character" w:customStyle="1" w:styleId="aff">
    <w:name w:val="尾注文本 字符"/>
    <w:basedOn w:val="a1"/>
    <w:link w:val="afe"/>
    <w:semiHidden/>
    <w:rsid w:val="00183EF1"/>
    <w:rPr>
      <w:rFonts w:ascii="Times New Roman" w:eastAsia="宋体" w:hAnsi="Times New Roman" w:cs="Times New Roman"/>
      <w:sz w:val="24"/>
      <w:szCs w:val="24"/>
    </w:rPr>
  </w:style>
  <w:style w:type="paragraph" w:styleId="aff0">
    <w:name w:val="table of authorities"/>
    <w:basedOn w:val="a0"/>
    <w:next w:val="a0"/>
    <w:semiHidden/>
    <w:rsid w:val="001620EE"/>
    <w:pPr>
      <w:ind w:leftChars="200" w:left="420"/>
    </w:pPr>
  </w:style>
  <w:style w:type="paragraph" w:styleId="aff1">
    <w:name w:val="toa heading"/>
    <w:basedOn w:val="a0"/>
    <w:next w:val="a0"/>
    <w:semiHidden/>
    <w:rsid w:val="001620EE"/>
    <w:pPr>
      <w:spacing w:before="120"/>
    </w:pPr>
    <w:rPr>
      <w:rFonts w:ascii="Arial" w:hAnsi="Arial" w:cs="Arial"/>
    </w:rPr>
  </w:style>
  <w:style w:type="character" w:styleId="aff2">
    <w:name w:val="page number"/>
    <w:basedOn w:val="a1"/>
    <w:rsid w:val="001620EE"/>
  </w:style>
  <w:style w:type="character" w:customStyle="1" w:styleId="2Char1">
    <w:name w:val="样式 首行缩进:  2 字符 Char1"/>
    <w:basedOn w:val="a1"/>
    <w:link w:val="22"/>
    <w:rsid w:val="001620EE"/>
    <w:rPr>
      <w:rFonts w:ascii="Times New Roman" w:eastAsia="宋体" w:hAnsi="Times New Roman" w:cs="宋体"/>
      <w:sz w:val="24"/>
      <w:szCs w:val="20"/>
    </w:rPr>
  </w:style>
  <w:style w:type="paragraph" w:customStyle="1" w:styleId="aff3">
    <w:name w:val="表格文字"/>
    <w:basedOn w:val="ae"/>
    <w:rsid w:val="001620EE"/>
  </w:style>
  <w:style w:type="paragraph" w:customStyle="1" w:styleId="a">
    <w:name w:val="一级标题格式"/>
    <w:basedOn w:val="11"/>
    <w:autoRedefine/>
    <w:rsid w:val="001620EE"/>
    <w:pPr>
      <w:numPr>
        <w:numId w:val="2"/>
      </w:numPr>
      <w:spacing w:before="240" w:after="480"/>
    </w:pPr>
    <w:rPr>
      <w:color w:val="FF0000"/>
    </w:rPr>
  </w:style>
  <w:style w:type="paragraph" w:customStyle="1" w:styleId="003">
    <w:name w:val="*003三级标题格式"/>
    <w:autoRedefine/>
    <w:rsid w:val="001620EE"/>
    <w:pPr>
      <w:widowControl w:val="0"/>
      <w:wordWrap w:val="0"/>
      <w:spacing w:afterLines="100" w:after="312"/>
      <w:outlineLvl w:val="2"/>
    </w:pPr>
    <w:rPr>
      <w:rFonts w:ascii="Times New Roman" w:eastAsia="黑体" w:hAnsi="Times New Roman" w:cs="Times New Roman"/>
      <w:bCs/>
      <w:sz w:val="28"/>
      <w:szCs w:val="28"/>
    </w:rPr>
  </w:style>
  <w:style w:type="paragraph" w:customStyle="1" w:styleId="aff4">
    <w:name w:val="*表格文字格式（左右居中）"/>
    <w:rsid w:val="001620EE"/>
    <w:pPr>
      <w:widowControl w:val="0"/>
      <w:wordWrap w:val="0"/>
      <w:jc w:val="center"/>
    </w:pPr>
    <w:rPr>
      <w:rFonts w:ascii="Times New Roman" w:eastAsia="宋体" w:hAnsi="Times New Roman" w:cs="宋体"/>
      <w:szCs w:val="20"/>
    </w:rPr>
  </w:style>
  <w:style w:type="paragraph" w:customStyle="1" w:styleId="004">
    <w:name w:val="*004四级标题格式"/>
    <w:autoRedefine/>
    <w:rsid w:val="00B1213C"/>
    <w:pPr>
      <w:widowControl w:val="0"/>
      <w:numPr>
        <w:ilvl w:val="3"/>
        <w:numId w:val="3"/>
      </w:numPr>
      <w:wordWrap w:val="0"/>
      <w:spacing w:afterLines="100" w:after="312"/>
      <w:outlineLvl w:val="3"/>
    </w:pPr>
    <w:rPr>
      <w:rFonts w:ascii="Times New Roman" w:eastAsia="黑体" w:hAnsi="Times New Roman" w:cs="Times New Roman"/>
      <w:bCs/>
      <w:sz w:val="28"/>
      <w:szCs w:val="28"/>
    </w:rPr>
  </w:style>
  <w:style w:type="paragraph" w:customStyle="1" w:styleId="005">
    <w:name w:val="*005五级标题格式"/>
    <w:autoRedefine/>
    <w:rsid w:val="001620EE"/>
    <w:pPr>
      <w:widowControl w:val="0"/>
      <w:numPr>
        <w:ilvl w:val="4"/>
        <w:numId w:val="3"/>
      </w:numPr>
      <w:wordWrap w:val="0"/>
      <w:spacing w:afterLines="50" w:after="120" w:line="336" w:lineRule="auto"/>
      <w:jc w:val="both"/>
      <w:outlineLvl w:val="4"/>
    </w:pPr>
    <w:rPr>
      <w:rFonts w:ascii="Times New Roman" w:eastAsia="宋体" w:hAnsi="Times New Roman" w:cs="宋体"/>
      <w:bCs/>
      <w:sz w:val="24"/>
      <w:szCs w:val="28"/>
    </w:rPr>
  </w:style>
  <w:style w:type="paragraph" w:customStyle="1" w:styleId="aff5">
    <w:name w:val="*正文段落格式"/>
    <w:autoRedefine/>
    <w:rsid w:val="001620EE"/>
    <w:pPr>
      <w:widowControl w:val="0"/>
      <w:wordWrap w:val="0"/>
      <w:spacing w:afterLines="50" w:after="120" w:line="336" w:lineRule="auto"/>
      <w:ind w:firstLineChars="200" w:firstLine="480"/>
      <w:jc w:val="both"/>
    </w:pPr>
    <w:rPr>
      <w:rFonts w:ascii="Times New Roman" w:eastAsia="宋体" w:hAnsi="Times New Roman" w:cs="宋体"/>
      <w:sz w:val="24"/>
      <w:szCs w:val="20"/>
    </w:rPr>
  </w:style>
  <w:style w:type="paragraph" w:customStyle="1" w:styleId="aff6">
    <w:name w:val="*表名格式"/>
    <w:autoRedefine/>
    <w:rsid w:val="001620EE"/>
    <w:pPr>
      <w:widowControl w:val="0"/>
      <w:wordWrap w:val="0"/>
      <w:spacing w:beforeLines="50" w:before="120" w:afterLines="50" w:after="120"/>
      <w:jc w:val="center"/>
    </w:pPr>
    <w:rPr>
      <w:rFonts w:ascii="Times New Roman" w:eastAsia="宋体" w:hAnsi="Times New Roman" w:cs="宋体"/>
      <w:b/>
      <w:szCs w:val="20"/>
    </w:rPr>
  </w:style>
  <w:style w:type="paragraph" w:customStyle="1" w:styleId="aff7">
    <w:name w:val="*图名格式"/>
    <w:autoRedefine/>
    <w:rsid w:val="001620EE"/>
    <w:pPr>
      <w:widowControl w:val="0"/>
      <w:wordWrap w:val="0"/>
      <w:spacing w:beforeLines="50" w:before="120" w:afterLines="50" w:after="120"/>
      <w:jc w:val="center"/>
    </w:pPr>
    <w:rPr>
      <w:rFonts w:ascii="Times New Roman" w:eastAsia="宋体" w:hAnsi="Times New Roman" w:cs="宋体"/>
      <w:b/>
      <w:szCs w:val="20"/>
    </w:rPr>
  </w:style>
  <w:style w:type="paragraph" w:customStyle="1" w:styleId="10">
    <w:name w:val="样式 二级标题格式 + 段后: 1 行"/>
    <w:basedOn w:val="a0"/>
    <w:rsid w:val="001620EE"/>
    <w:pPr>
      <w:numPr>
        <w:ilvl w:val="1"/>
        <w:numId w:val="1"/>
      </w:numPr>
      <w:spacing w:afterLines="100" w:after="100"/>
      <w:jc w:val="left"/>
      <w:outlineLvl w:val="1"/>
    </w:pPr>
    <w:rPr>
      <w:rFonts w:eastAsia="黑体" w:cs="宋体"/>
      <w:color w:val="FF0000"/>
      <w:sz w:val="28"/>
      <w:szCs w:val="20"/>
    </w:rPr>
  </w:style>
  <w:style w:type="paragraph" w:customStyle="1" w:styleId="14">
    <w:name w:val="样式 四级标题格式 + 段后: 1 行"/>
    <w:basedOn w:val="004"/>
    <w:rsid w:val="001620EE"/>
    <w:pPr>
      <w:numPr>
        <w:ilvl w:val="0"/>
        <w:numId w:val="0"/>
      </w:numPr>
      <w:jc w:val="both"/>
    </w:pPr>
    <w:rPr>
      <w:rFonts w:cs="宋体"/>
      <w:bCs w:val="0"/>
      <w:szCs w:val="20"/>
    </w:rPr>
  </w:style>
  <w:style w:type="paragraph" w:customStyle="1" w:styleId="009">
    <w:name w:val="*009九级标题格式"/>
    <w:rsid w:val="001620EE"/>
    <w:pPr>
      <w:widowControl w:val="0"/>
      <w:numPr>
        <w:ilvl w:val="8"/>
        <w:numId w:val="3"/>
      </w:numPr>
      <w:wordWrap w:val="0"/>
      <w:spacing w:afterLines="50" w:after="50" w:line="336" w:lineRule="auto"/>
      <w:jc w:val="both"/>
      <w:outlineLvl w:val="8"/>
    </w:pPr>
    <w:rPr>
      <w:rFonts w:ascii="Times New Roman" w:eastAsia="宋体" w:hAnsi="Times New Roman" w:cs="宋体"/>
      <w:sz w:val="24"/>
      <w:szCs w:val="20"/>
    </w:rPr>
  </w:style>
  <w:style w:type="paragraph" w:customStyle="1" w:styleId="006">
    <w:name w:val="*006六级标题格式"/>
    <w:rsid w:val="001620EE"/>
    <w:pPr>
      <w:widowControl w:val="0"/>
      <w:numPr>
        <w:ilvl w:val="5"/>
        <w:numId w:val="3"/>
      </w:numPr>
      <w:wordWrap w:val="0"/>
      <w:spacing w:afterLines="50" w:after="50" w:line="336" w:lineRule="auto"/>
      <w:jc w:val="both"/>
      <w:outlineLvl w:val="5"/>
    </w:pPr>
    <w:rPr>
      <w:rFonts w:ascii="Times New Roman" w:eastAsia="宋体" w:hAnsi="Times New Roman" w:cs="Times New Roman"/>
      <w:sz w:val="24"/>
      <w:szCs w:val="24"/>
    </w:rPr>
  </w:style>
  <w:style w:type="paragraph" w:customStyle="1" w:styleId="007">
    <w:name w:val="*007七级标题格式"/>
    <w:rsid w:val="001620EE"/>
    <w:pPr>
      <w:widowControl w:val="0"/>
      <w:numPr>
        <w:ilvl w:val="6"/>
        <w:numId w:val="3"/>
      </w:numPr>
      <w:wordWrap w:val="0"/>
      <w:spacing w:afterLines="50" w:after="50" w:line="336" w:lineRule="auto"/>
      <w:jc w:val="both"/>
      <w:outlineLvl w:val="6"/>
    </w:pPr>
    <w:rPr>
      <w:rFonts w:ascii="Times New Roman" w:eastAsia="宋体" w:hAnsi="Times New Roman" w:cs="Times New Roman"/>
      <w:sz w:val="24"/>
      <w:szCs w:val="24"/>
    </w:rPr>
  </w:style>
  <w:style w:type="paragraph" w:customStyle="1" w:styleId="008">
    <w:name w:val="*008八级标题格式"/>
    <w:rsid w:val="001620EE"/>
    <w:pPr>
      <w:widowControl w:val="0"/>
      <w:numPr>
        <w:ilvl w:val="7"/>
        <w:numId w:val="3"/>
      </w:numPr>
      <w:wordWrap w:val="0"/>
      <w:spacing w:afterLines="50" w:after="50" w:line="336" w:lineRule="auto"/>
      <w:jc w:val="both"/>
      <w:outlineLvl w:val="7"/>
    </w:pPr>
    <w:rPr>
      <w:rFonts w:ascii="Times New Roman" w:eastAsia="宋体" w:hAnsi="Times New Roman" w:cs="宋体"/>
      <w:sz w:val="24"/>
      <w:szCs w:val="20"/>
    </w:rPr>
  </w:style>
  <w:style w:type="paragraph" w:customStyle="1" w:styleId="aff8">
    <w:name w:val="*篇与册格式"/>
    <w:basedOn w:val="a0"/>
    <w:autoRedefine/>
    <w:rsid w:val="001620EE"/>
    <w:pPr>
      <w:wordWrap w:val="0"/>
      <w:spacing w:beforeLines="100" w:before="100" w:afterLines="100" w:after="100"/>
      <w:jc w:val="center"/>
      <w:outlineLvl w:val="0"/>
    </w:pPr>
    <w:rPr>
      <w:rFonts w:ascii="黑体" w:eastAsia="黑体"/>
      <w:sz w:val="32"/>
    </w:rPr>
  </w:style>
  <w:style w:type="character" w:styleId="aff9">
    <w:name w:val="FollowedHyperlink"/>
    <w:basedOn w:val="a1"/>
    <w:uiPriority w:val="99"/>
    <w:rsid w:val="001620EE"/>
    <w:rPr>
      <w:color w:val="954F72" w:themeColor="followedHyperlink"/>
      <w:u w:val="single"/>
    </w:rPr>
  </w:style>
  <w:style w:type="paragraph" w:customStyle="1" w:styleId="affa">
    <w:name w:val="*表格文字格式（左对齐）"/>
    <w:basedOn w:val="aff4"/>
    <w:rsid w:val="001620EE"/>
    <w:pPr>
      <w:jc w:val="left"/>
    </w:pPr>
    <w:rPr>
      <w:szCs w:val="24"/>
    </w:rPr>
  </w:style>
  <w:style w:type="paragraph" w:customStyle="1" w:styleId="ctrle">
    <w:name w:val="图表文字 居中 ctrl+e"/>
    <w:basedOn w:val="a0"/>
    <w:autoRedefine/>
    <w:rsid w:val="001620EE"/>
    <w:pPr>
      <w:snapToGrid w:val="0"/>
      <w:jc w:val="center"/>
    </w:pPr>
    <w:rPr>
      <w:rFonts w:cs="宋体"/>
      <w:szCs w:val="20"/>
    </w:rPr>
  </w:style>
  <w:style w:type="paragraph" w:customStyle="1" w:styleId="affb">
    <w:name w:val="*表格文字格式（右对齐）"/>
    <w:basedOn w:val="aff4"/>
    <w:rsid w:val="001620EE"/>
    <w:pPr>
      <w:jc w:val="right"/>
    </w:pPr>
  </w:style>
  <w:style w:type="paragraph" w:styleId="affc">
    <w:name w:val="Date"/>
    <w:basedOn w:val="a0"/>
    <w:next w:val="a0"/>
    <w:link w:val="affd"/>
    <w:rsid w:val="001620EE"/>
    <w:pPr>
      <w:ind w:leftChars="2500" w:left="100"/>
    </w:pPr>
  </w:style>
  <w:style w:type="character" w:customStyle="1" w:styleId="affd">
    <w:name w:val="日期 字符"/>
    <w:basedOn w:val="a1"/>
    <w:link w:val="affc"/>
    <w:rsid w:val="001620EE"/>
    <w:rPr>
      <w:rFonts w:ascii="Times New Roman" w:eastAsia="宋体" w:hAnsi="Times New Roman" w:cs="Times New Roman"/>
      <w:sz w:val="24"/>
      <w:szCs w:val="24"/>
    </w:rPr>
  </w:style>
  <w:style w:type="table" w:customStyle="1" w:styleId="15">
    <w:name w:val="网格型1"/>
    <w:basedOn w:val="a2"/>
    <w:next w:val="ab"/>
    <w:uiPriority w:val="39"/>
    <w:rsid w:val="001620EE"/>
    <w:rPr>
      <w:rFonts w:ascii="等线" w:eastAsia="等线" w:hAnsi="等线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网格型2"/>
    <w:basedOn w:val="a2"/>
    <w:next w:val="ab"/>
    <w:uiPriority w:val="39"/>
    <w:rsid w:val="001620EE"/>
    <w:rPr>
      <w:rFonts w:ascii="等线" w:eastAsia="等线" w:hAnsi="等线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e">
    <w:name w:val="篇与册格式"/>
    <w:basedOn w:val="a0"/>
    <w:autoRedefine/>
    <w:rsid w:val="001620EE"/>
    <w:pPr>
      <w:wordWrap w:val="0"/>
      <w:spacing w:beforeLines="100" w:before="100" w:afterLines="100" w:after="100"/>
      <w:jc w:val="center"/>
      <w:outlineLvl w:val="0"/>
    </w:pPr>
    <w:rPr>
      <w:rFonts w:ascii="黑体" w:eastAsia="黑体"/>
      <w:color w:val="00B0F0"/>
      <w:sz w:val="32"/>
    </w:rPr>
  </w:style>
  <w:style w:type="character" w:styleId="afff">
    <w:name w:val="annotation reference"/>
    <w:basedOn w:val="a1"/>
    <w:uiPriority w:val="99"/>
    <w:semiHidden/>
    <w:unhideWhenUsed/>
    <w:rsid w:val="003B73EA"/>
    <w:rPr>
      <w:sz w:val="21"/>
      <w:szCs w:val="21"/>
    </w:rPr>
  </w:style>
  <w:style w:type="paragraph" w:styleId="afff0">
    <w:name w:val="No Spacing"/>
    <w:uiPriority w:val="1"/>
    <w:qFormat/>
    <w:rsid w:val="004D6F67"/>
    <w:pPr>
      <w:widowControl w:val="0"/>
      <w:jc w:val="both"/>
    </w:pPr>
  </w:style>
  <w:style w:type="character" w:customStyle="1" w:styleId="1Char1">
    <w:name w:val="标题 1 Char1"/>
    <w:aliases w:val="H1 Char1,l1 Char1,PIM 1 Char1,h1 Char1,123321 Char1,Title1 Char1,卷标题 Char1,1st level Char1,Section Head Char1,1 Char1,H11 Char1,H12 Char1,H13 Char1,H14 Char1,H15 Char1,H16 Char1,H17 Char1,1.0 Char1,第 ？ 章 Char1,prop Char1,app heading 1 Char1"/>
    <w:basedOn w:val="a1"/>
    <w:rsid w:val="00E25332"/>
    <w:rPr>
      <w:rFonts w:asciiTheme="minorHAnsi" w:eastAsiaTheme="minorEastAsia" w:hAnsiTheme="minorHAnsi"/>
      <w:b/>
      <w:bCs/>
      <w:kern w:val="44"/>
      <w:sz w:val="44"/>
      <w:szCs w:val="44"/>
    </w:rPr>
  </w:style>
  <w:style w:type="character" w:customStyle="1" w:styleId="2Char10">
    <w:name w:val="标题 2 Char1"/>
    <w:aliases w:val="2nd level Char1,h2 Char1,2 Char1,Header 2 Char1,l2 Char1,Heading 2 Hidden Char1,Heading 2 CCBS Char1,H2 Char1,Fab-2 Char1,PIM2 Char1,heading 2 Char1,Titre3 Char1,HD2 Char1,sect 1.2 Char1,Underrubrik1 Char1,prop2 Char1,Titre2 Char1,A Char"/>
    <w:basedOn w:val="a1"/>
    <w:semiHidden/>
    <w:rsid w:val="00E25332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customStyle="1" w:styleId="Default">
    <w:name w:val="Default"/>
    <w:rsid w:val="00E25332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character" w:customStyle="1" w:styleId="1Char">
    <w:name w:val="样式1 Char"/>
    <w:basedOn w:val="21"/>
    <w:link w:val="1"/>
    <w:semiHidden/>
    <w:locked/>
    <w:rsid w:val="00E25332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">
    <w:name w:val="样式1"/>
    <w:basedOn w:val="20"/>
    <w:link w:val="1Char"/>
    <w:semiHidden/>
    <w:rsid w:val="00E25332"/>
    <w:pPr>
      <w:numPr>
        <w:ilvl w:val="0"/>
        <w:numId w:val="6"/>
      </w:numPr>
      <w:spacing w:line="415" w:lineRule="auto"/>
      <w:ind w:left="720" w:hanging="720"/>
      <w:jc w:val="both"/>
    </w:pPr>
    <w:rPr>
      <w:rFonts w:asciiTheme="majorHAnsi" w:eastAsiaTheme="majorEastAsia" w:hAnsiTheme="majorHAnsi" w:cstheme="majorBidi"/>
      <w:bCs/>
      <w:sz w:val="32"/>
    </w:rPr>
  </w:style>
  <w:style w:type="character" w:customStyle="1" w:styleId="2Char">
    <w:name w:val="样式2 Char"/>
    <w:basedOn w:val="30"/>
    <w:link w:val="2"/>
    <w:semiHidden/>
    <w:locked/>
    <w:rsid w:val="00E25332"/>
    <w:rPr>
      <w:rFonts w:ascii="宋体" w:eastAsia="宋体" w:hAnsi="宋体" w:cs="宋体"/>
      <w:b/>
      <w:bCs/>
      <w:color w:val="000000"/>
      <w:kern w:val="0"/>
      <w:sz w:val="32"/>
      <w:szCs w:val="21"/>
    </w:rPr>
  </w:style>
  <w:style w:type="paragraph" w:customStyle="1" w:styleId="2">
    <w:name w:val="样式2"/>
    <w:basedOn w:val="3"/>
    <w:link w:val="2Char"/>
    <w:semiHidden/>
    <w:rsid w:val="00E25332"/>
    <w:pPr>
      <w:numPr>
        <w:ilvl w:val="1"/>
        <w:numId w:val="7"/>
      </w:numPr>
      <w:spacing w:line="415" w:lineRule="auto"/>
    </w:pPr>
    <w:rPr>
      <w:rFonts w:ascii="宋体" w:eastAsia="宋体" w:hAnsi="宋体" w:cs="宋体"/>
      <w:b/>
      <w:bCs/>
      <w:color w:val="000000"/>
      <w:kern w:val="0"/>
      <w:sz w:val="32"/>
      <w:szCs w:val="21"/>
    </w:rPr>
  </w:style>
  <w:style w:type="character" w:styleId="afff1">
    <w:name w:val="Intense Emphasis"/>
    <w:basedOn w:val="a1"/>
    <w:uiPriority w:val="21"/>
    <w:qFormat/>
    <w:rsid w:val="00E25332"/>
    <w:rPr>
      <w:b/>
      <w:bCs/>
      <w:i/>
      <w:iCs/>
      <w:color w:val="4472C4" w:themeColor="accent1"/>
    </w:rPr>
  </w:style>
  <w:style w:type="character" w:customStyle="1" w:styleId="annotation">
    <w:name w:val="annotation"/>
    <w:basedOn w:val="a1"/>
    <w:rsid w:val="00E25332"/>
  </w:style>
  <w:style w:type="character" w:customStyle="1" w:styleId="string">
    <w:name w:val="string"/>
    <w:basedOn w:val="a1"/>
    <w:rsid w:val="00E25332"/>
  </w:style>
  <w:style w:type="character" w:customStyle="1" w:styleId="ask-title">
    <w:name w:val="ask-title"/>
    <w:basedOn w:val="a1"/>
    <w:rsid w:val="00E25332"/>
  </w:style>
  <w:style w:type="character" w:customStyle="1" w:styleId="Char">
    <w:name w:val="例程代码（无行号） Char"/>
    <w:link w:val="afff2"/>
    <w:rsid w:val="00063ED3"/>
    <w:rPr>
      <w:rFonts w:ascii="Courier New" w:hAnsi="Courier New"/>
      <w:sz w:val="18"/>
      <w:szCs w:val="18"/>
      <w:shd w:val="clear" w:color="auto" w:fill="E0E0E0"/>
    </w:rPr>
  </w:style>
  <w:style w:type="paragraph" w:customStyle="1" w:styleId="afff2">
    <w:name w:val="例程代码（无行号）"/>
    <w:basedOn w:val="a0"/>
    <w:link w:val="Char"/>
    <w:rsid w:val="00063ED3"/>
    <w:pPr>
      <w:shd w:val="clear" w:color="auto" w:fill="E0E0E0"/>
      <w:ind w:firstLineChars="0" w:firstLine="420"/>
    </w:pPr>
    <w:rPr>
      <w:rFonts w:ascii="Courier New" w:eastAsiaTheme="minorEastAsia" w:hAnsi="Courier New" w:cstheme="minorBidi"/>
      <w:bCs w:val="0"/>
      <w:sz w:val="18"/>
      <w:szCs w:val="18"/>
      <w:shd w:val="clear" w:color="auto" w:fill="E0E0E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5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97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43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08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2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4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  <w:div w:id="15663801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8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0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06153">
          <w:marLeft w:val="-600"/>
          <w:marRight w:val="-6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8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0759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0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39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58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6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6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9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9177">
          <w:marLeft w:val="75"/>
          <w:marRight w:val="3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484345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120251">
                      <w:marLeft w:val="46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140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633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800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07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7110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9217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5204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5634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957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7552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406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7733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275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59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3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1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6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0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7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5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2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55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1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0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8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3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9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5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6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22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6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0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1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3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17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3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40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33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2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16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46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8709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75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5711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1331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0861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875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6087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3962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845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326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701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6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896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1498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6988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8958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7466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8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5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908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129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7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2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0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620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13314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999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075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96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276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9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9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8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94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1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6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4711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5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9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5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59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4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5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55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8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2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2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9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4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8408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44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0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3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8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2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1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69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2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9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2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6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33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11580">
          <w:marLeft w:val="75"/>
          <w:marRight w:val="3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0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949896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178875">
                      <w:marLeft w:val="46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34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73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871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41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795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5970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316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6028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582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1218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445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0690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9943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8844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914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7176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016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6184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8400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7365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7625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5965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2743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8235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107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9187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6616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8150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029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2731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931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9314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1208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555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4905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3692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2045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8639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3487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1543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9303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7797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736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4609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5872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0759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941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3434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3591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2868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858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84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589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8611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4157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190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124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5226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4473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76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6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9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31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1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2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87928">
          <w:marLeft w:val="-600"/>
          <w:marRight w:val="-6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4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2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3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7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63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9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65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823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0590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8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7117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5524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90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1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5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6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4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9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5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75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9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7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5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26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32518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4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97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2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1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696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0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3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7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3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48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06239">
          <w:marLeft w:val="75"/>
          <w:marRight w:val="3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918377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092261">
                      <w:marLeft w:val="46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585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760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548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267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966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4197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673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0297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1916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139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4120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1583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7845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065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1318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9679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2588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2127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543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7901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269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6645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8517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4607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6148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532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4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27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2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9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12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4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j\AppData\Local\Packages\Microsoft.Office.Desktop_8wekyb3d8bbwe\LocalCache\Roaming\Microsoft\Templates\&#27169;&#26495;&#65288;&#26446;&#25996;&#65289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DF0C83-9847-4755-9098-96D94084F5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模板（李斌）.dot</Template>
  <TotalTime>22947</TotalTime>
  <Pages>14</Pages>
  <Words>1653</Words>
  <Characters>9428</Characters>
  <Application>Microsoft Office Word</Application>
  <DocSecurity>0</DocSecurity>
  <Lines>78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100</vt:i4>
      </vt:variant>
    </vt:vector>
  </HeadingPairs>
  <TitlesOfParts>
    <vt:vector size="101" baseType="lpstr">
      <vt:lpstr/>
      <vt:lpstr>    计算机语言的发展</vt:lpstr>
      <vt:lpstr>        1、机器语言</vt:lpstr>
      <vt:lpstr>        2、汇编语言</vt:lpstr>
      <vt:lpstr>        3、高级语言（面向用户并且高度封装的语言）</vt:lpstr>
      <vt:lpstr>    人机交互方式</vt:lpstr>
      <vt:lpstr>    2、JAVA版本</vt:lpstr>
      <vt:lpstr>    3、Java的运行过</vt:lpstr>
      <vt:lpstr>    4、跨平台性</vt:lpstr>
      <vt:lpstr>        1、Java的跨平台性</vt:lpstr>
      <vt:lpstr>        2、C语言的跨平台（多次编译，到处运行。）</vt:lpstr>
      <vt:lpstr>    5、解释性语言和编译型语言的区别和不同</vt:lpstr>
      <vt:lpstr>    6、Java程序设计环境</vt:lpstr>
      <vt:lpstr>        1、JDK(Java Development kit)</vt:lpstr>
      <vt:lpstr>        2、配置JAVA开发环境 </vt:lpstr>
      <vt:lpstr>    7、第一个程序 </vt:lpstr>
      <vt:lpstr>        1、编写第一个程序注意事项</vt:lpstr>
      <vt:lpstr>        2、关于定义类的注意事项</vt:lpstr>
      <vt:lpstr>        3、关于main方法的注意事项 </vt:lpstr>
      <vt:lpstr>        4、关于方法体中的代码注意事项</vt:lpstr>
      <vt:lpstr>        5、编辑阶段的注意事项</vt:lpstr>
      <vt:lpstr>        6、执行阶段的注意事项</vt:lpstr>
      <vt:lpstr>8、Scanner</vt:lpstr>
      <vt:lpstr>    1、使用Scanner的三个步骤：</vt:lpstr>
      <vt:lpstr>        1)导入Scanner类,位置：在有效代码的第一行！</vt:lpstr>
      <vt:lpstr>        2)实例化一个Scanner对象</vt:lpstr>
      <vt:lpstr>        3)获取用户输入的年龄</vt:lpstr>
      <vt:lpstr>    2、Scanner类还可以获取别的类型数据：</vt:lpstr>
      <vt:lpstr>        1、获取基本数据类型都是获取第一个空格之前的文本，以空格或回车结束！</vt:lpstr>
      <vt:lpstr>    3、例子</vt:lpstr>
      <vt:lpstr>8、变量和常量</vt:lpstr>
      <vt:lpstr>    1、变量</vt:lpstr>
      <vt:lpstr>    2、常量</vt:lpstr>
      <vt:lpstr>    3、关键字</vt:lpstr>
      <vt:lpstr>    4、标识符</vt:lpstr>
      <vt:lpstr>    5、命名规范</vt:lpstr>
      <vt:lpstr>    6、注释</vt:lpstr>
      <vt:lpstr>    7、反编译</vt:lpstr>
      <vt:lpstr>7、数据类型</vt:lpstr>
      <vt:lpstr>    基本数据类型</vt:lpstr>
      <vt:lpstr>    2、整型</vt:lpstr>
      <vt:lpstr>    2、浮点型</vt:lpstr>
      <vt:lpstr>    char型</vt:lpstr>
      <vt:lpstr>    3、转义字符</vt:lpstr>
      <vt:lpstr>    4、int类型和char类型的关系</vt:lpstr>
      <vt:lpstr>    6、布尔类型（boolean）</vt:lpstr>
      <vt:lpstr>    7、数值的比较</vt:lpstr>
      <vt:lpstr>8、数值类型的转换（不包括boolean）</vt:lpstr>
      <vt:lpstr>    1、自动类型转换：</vt:lpstr>
      <vt:lpstr>    2、强制类型转换(cast)</vt:lpstr>
      <vt:lpstr>运算符</vt:lpstr>
      <vt:lpstr>    算术运算符 （除了boolean）</vt:lpstr>
      <vt:lpstr>    自增减操（除了boolean）</vt:lpstr>
      <vt:lpstr>    赋值运算符</vt:lpstr>
      <vt:lpstr>    扩展赋值运算符</vt:lpstr>
      <vt:lpstr>    关系运算符</vt:lpstr>
      <vt:lpstr>    逻辑运算符</vt:lpstr>
      <vt:lpstr>    6、位运算</vt:lpstr>
      <vt:lpstr>        1、位运算的种类（除了~都为二元运算符）</vt:lpstr>
      <vt:lpstr>    三目运算符：</vt:lpstr>
      <vt:lpstr>流程控制 </vt:lpstr>
      <vt:lpstr>    块语句（block）</vt:lpstr>
      <vt:lpstr>    选择结构</vt:lpstr>
      <vt:lpstr>        单选结构</vt:lpstr>
      <vt:lpstr>    双选结构</vt:lpstr>
      <vt:lpstr>        语法: if(条件表达式) {</vt:lpstr>
      <vt:lpstr>    多选结构</vt:lpstr>
      <vt:lpstr>        、语法：</vt:lpstr>
      <vt:lpstr>        注：注意事项</vt:lpstr>
      <vt:lpstr>    switch-case</vt:lpstr>
      <vt:lpstr>    for循环</vt:lpstr>
      <vt:lpstr>        for循环语法：</vt:lpstr>
      <vt:lpstr>    中断控制语句</vt:lpstr>
      <vt:lpstr>        1、break</vt:lpstr>
      <vt:lpstr>        2、continue</vt:lpstr>
      <vt:lpstr>        3、label</vt:lpstr>
      <vt:lpstr>数组</vt:lpstr>
      <vt:lpstr>    1、数组的定义</vt:lpstr>
      <vt:lpstr>    一维数组</vt:lpstr>
      <vt:lpstr>        、数组的声明</vt:lpstr>
      <vt:lpstr>    二维数组</vt:lpstr>
      <vt:lpstr>面向对象（oop）</vt:lpstr>
      <vt:lpstr>    1、面向对象（objected oriented programming,oop）</vt:lpstr>
      <vt:lpstr>    2、类</vt:lpstr>
      <vt:lpstr>    3、对象</vt:lpstr>
      <vt:lpstr>    5、成员变量和局部变量</vt:lpstr>
      <vt:lpstr>    4、成员方法（技能）</vt:lpstr>
      <vt:lpstr>        什么是方法？</vt:lpstr>
      <vt:lpstr>        方法的作用？</vt:lpstr>
      <vt:lpstr>        方法的定义   </vt:lpstr>
      <vt:lpstr>        、方法的重载</vt:lpstr>
      <vt:lpstr>    7、构造方法（构造器constructor）</vt:lpstr>
      <vt:lpstr>    初始代码块</vt:lpstr>
      <vt:lpstr>    内部类+</vt:lpstr>
      <vt:lpstr>    对象创建的过程</vt:lpstr>
      <vt:lpstr>    对象数组</vt:lpstr>
      <vt:lpstr>    this</vt:lpstr>
      <vt:lpstr>    super</vt:lpstr>
      <vt:lpstr>    static 关键字</vt:lpstr>
      <vt:lpstr>面向对象三大特性</vt:lpstr>
      <vt:lpstr>    1、封装</vt:lpstr>
    </vt:vector>
  </TitlesOfParts>
  <Company/>
  <LinksUpToDate>false</LinksUpToDate>
  <CharactersWithSpaces>11059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libin4434528@qq.com</dc:creator>
  <cp:keywords/>
  <dc:description/>
  <cp:lastModifiedBy>李 斌</cp:lastModifiedBy>
  <cp:revision>6874</cp:revision>
  <dcterms:created xsi:type="dcterms:W3CDTF">2018-09-29T09:21:00Z</dcterms:created>
  <dcterms:modified xsi:type="dcterms:W3CDTF">2021-08-23T10:38:00Z</dcterms:modified>
</cp:coreProperties>
</file>