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203F3" w14:textId="521BD710" w:rsidR="001739CA" w:rsidRDefault="001739CA" w:rsidP="001739CA">
      <w:pPr>
        <w:pStyle w:val="10"/>
      </w:pPr>
      <w:bookmarkStart w:id="0" w:name="_Hlk1935792"/>
      <w:bookmarkEnd w:id="0"/>
      <w:r>
        <w:tab/>
      </w:r>
      <w:r>
        <w:rPr>
          <w:rFonts w:hint="eastAsia"/>
        </w:rPr>
        <w:t>微服务</w:t>
      </w:r>
    </w:p>
    <w:p w14:paraId="111654E3" w14:textId="15D957D3" w:rsidR="001739CA" w:rsidRDefault="001739CA" w:rsidP="001739CA">
      <w:pPr>
        <w:pStyle w:val="2"/>
      </w:pPr>
      <w:r>
        <w:rPr>
          <w:rFonts w:hint="eastAsia"/>
        </w:rPr>
        <w:t>微服务</w:t>
      </w:r>
      <w:r w:rsidR="004919D3">
        <w:rPr>
          <w:rFonts w:hint="eastAsia"/>
        </w:rPr>
        <w:t>（</w:t>
      </w:r>
      <w:r w:rsidR="00193DD9">
        <w:rPr>
          <w:rFonts w:hint="eastAsia"/>
        </w:rPr>
        <w:t>m</w:t>
      </w:r>
      <w:r w:rsidR="00193DD9" w:rsidRPr="00193DD9">
        <w:t>icroservices</w:t>
      </w:r>
      <w:r w:rsidR="004919D3">
        <w:rPr>
          <w:rFonts w:hint="eastAsia"/>
        </w:rPr>
        <w:t>）</w:t>
      </w:r>
    </w:p>
    <w:p w14:paraId="44927D30" w14:textId="010AFC6A" w:rsidR="00984516" w:rsidRPr="00984516" w:rsidRDefault="00984516" w:rsidP="00984516">
      <w:pPr>
        <w:pStyle w:val="3"/>
        <w:ind w:firstLine="420"/>
      </w:pPr>
      <w:proofErr w:type="gramStart"/>
      <w:r>
        <w:rPr>
          <w:rFonts w:hint="eastAsia"/>
        </w:rPr>
        <w:t>微服务</w:t>
      </w:r>
      <w:proofErr w:type="gramEnd"/>
      <w:r>
        <w:rPr>
          <w:rFonts w:hint="eastAsia"/>
        </w:rPr>
        <w:t>概述</w:t>
      </w:r>
    </w:p>
    <w:p w14:paraId="6BB49274" w14:textId="1A1B17FC" w:rsidR="00A64463" w:rsidRDefault="00A64463" w:rsidP="00A64463">
      <w:pPr>
        <w:ind w:firstLine="420"/>
      </w:pPr>
      <w:r>
        <w:rPr>
          <w:rFonts w:hint="eastAsia"/>
        </w:rPr>
        <w:t>微服务</w:t>
      </w:r>
      <w:r w:rsidR="00244D4D">
        <w:rPr>
          <w:rFonts w:hint="eastAsia"/>
        </w:rPr>
        <w:t>（</w:t>
      </w:r>
      <w:r w:rsidR="00244D4D" w:rsidRPr="00244D4D">
        <w:t>microservices</w:t>
      </w:r>
      <w:r w:rsidR="00244D4D">
        <w:rPr>
          <w:rFonts w:hint="eastAsia"/>
        </w:rPr>
        <w:t>）</w:t>
      </w:r>
      <w:r>
        <w:rPr>
          <w:rFonts w:hint="eastAsia"/>
        </w:rPr>
        <w:t>是系统架构上的一种设计风格，它的主旨是将</w:t>
      </w:r>
      <w:r w:rsidRPr="003E58ED">
        <w:rPr>
          <w:rFonts w:hint="eastAsia"/>
          <w:color w:val="FF0000"/>
        </w:rPr>
        <w:t>一个原本独立的系统拆分成多个小型服务，这些小型服务都在各自独立的进程中运行，服务之间通过基于</w:t>
      </w:r>
      <w:r w:rsidRPr="003E58ED">
        <w:rPr>
          <w:color w:val="FF0000"/>
        </w:rPr>
        <w:t>HTTP</w:t>
      </w:r>
      <w:r w:rsidRPr="003E58ED">
        <w:rPr>
          <w:rFonts w:hint="eastAsia"/>
          <w:color w:val="FF0000"/>
        </w:rPr>
        <w:t>的</w:t>
      </w:r>
      <w:r w:rsidRPr="003E58ED">
        <w:rPr>
          <w:color w:val="FF0000"/>
        </w:rPr>
        <w:t>RESTful API</w:t>
      </w:r>
      <w:r w:rsidRPr="003E58ED">
        <w:rPr>
          <w:color w:val="FF0000"/>
        </w:rPr>
        <w:t>进行通信协作</w:t>
      </w:r>
      <w:r>
        <w:t>。被拆分成的每一个小型服务都围绕着系统中的某一项或一</w:t>
      </w:r>
      <w:r>
        <w:rPr>
          <w:rFonts w:hint="eastAsia"/>
        </w:rPr>
        <w:t>些耦合度较高的业务功能进行构建，并且每个服务都维护着自身的数据存储、业务开发、自动化测试案例以及</w:t>
      </w:r>
      <w:proofErr w:type="gramStart"/>
      <w:r>
        <w:rPr>
          <w:rFonts w:hint="eastAsia"/>
        </w:rPr>
        <w:t>独立部署</w:t>
      </w:r>
      <w:proofErr w:type="gramEnd"/>
      <w:r>
        <w:rPr>
          <w:rFonts w:hint="eastAsia"/>
        </w:rPr>
        <w:t>机制。由于有了轻量级的通信协作基础，所以这些微服务可以使用不同的语言来编写。</w:t>
      </w:r>
    </w:p>
    <w:p w14:paraId="1C73F012" w14:textId="055CC391" w:rsidR="00893B78" w:rsidRDefault="00893B78" w:rsidP="00893B78">
      <w:pPr>
        <w:pStyle w:val="3"/>
        <w:ind w:firstLine="420"/>
      </w:pPr>
      <w:proofErr w:type="gramStart"/>
      <w:r>
        <w:rPr>
          <w:rFonts w:hint="eastAsia"/>
        </w:rPr>
        <w:t>微服务与微服务</w:t>
      </w:r>
      <w:proofErr w:type="gramEnd"/>
      <w:r>
        <w:rPr>
          <w:rFonts w:hint="eastAsia"/>
        </w:rPr>
        <w:t>架构</w:t>
      </w:r>
    </w:p>
    <w:p w14:paraId="52F1C63B" w14:textId="48BC90FC" w:rsidR="00945C17" w:rsidRDefault="00945C17" w:rsidP="00893B78">
      <w:pPr>
        <w:ind w:firstLine="420"/>
      </w:pPr>
      <w:r>
        <w:rPr>
          <w:rFonts w:hint="eastAsia"/>
        </w:rPr>
        <w:t>微服务</w:t>
      </w:r>
      <w:r w:rsidR="003212AC">
        <w:rPr>
          <w:rFonts w:hint="eastAsia"/>
        </w:rPr>
        <w:t>，</w:t>
      </w:r>
      <w:r w:rsidR="00893B78">
        <w:rPr>
          <w:rFonts w:hint="eastAsia"/>
        </w:rPr>
        <w:t>强调的是服务的大小，它关注的是某一个点，是具体解决某一个问题</w:t>
      </w:r>
      <w:r w:rsidR="00893B78">
        <w:t>/</w:t>
      </w:r>
      <w:r w:rsidR="00893B78">
        <w:t>提供落地对应服务的一个服务应用，</w:t>
      </w:r>
      <w:r w:rsidR="00893B78">
        <w:rPr>
          <w:rFonts w:hint="eastAsia"/>
        </w:rPr>
        <w:t>狭意的看，可以看作</w:t>
      </w:r>
      <w:r w:rsidR="00893B78">
        <w:t>Eclipse</w:t>
      </w:r>
      <w:r w:rsidR="00893B78">
        <w:t>里面的一个个</w:t>
      </w:r>
      <w:proofErr w:type="gramStart"/>
      <w:r w:rsidR="00893B78">
        <w:t>微服务</w:t>
      </w:r>
      <w:proofErr w:type="gramEnd"/>
      <w:r w:rsidR="00893B78">
        <w:t>工程</w:t>
      </w:r>
      <w:r w:rsidR="00893B78">
        <w:t>/</w:t>
      </w:r>
      <w:r w:rsidR="00893B78">
        <w:t>或者</w:t>
      </w:r>
      <w:r w:rsidR="00893B78">
        <w:t>Module</w:t>
      </w:r>
      <w:r w:rsidR="00AE1985">
        <w:rPr>
          <w:rFonts w:hint="eastAsia"/>
        </w:rPr>
        <w:t>。</w:t>
      </w:r>
    </w:p>
    <w:p w14:paraId="035DD0D0" w14:textId="71AF8FBF" w:rsidR="00945C17" w:rsidRDefault="00945C17" w:rsidP="007C459E">
      <w:pPr>
        <w:ind w:firstLine="420"/>
      </w:pPr>
      <w:proofErr w:type="gramStart"/>
      <w:r>
        <w:rPr>
          <w:rFonts w:hint="eastAsia"/>
        </w:rPr>
        <w:t>微服务</w:t>
      </w:r>
      <w:proofErr w:type="gramEnd"/>
      <w:r>
        <w:rPr>
          <w:rFonts w:hint="eastAsia"/>
        </w:rPr>
        <w:t>架构是一种架构模式，它提倡将单一应用程序划分成一组小的服务，服务之间互相协调、互相配合，为用户提供最终价值。每个服务运行在其独立的进程中，服务与服务间采用轻量级的通信机制互相协作（通常是基于</w:t>
      </w:r>
      <w:r>
        <w:t>HTTP</w:t>
      </w:r>
      <w:r>
        <w:t>协议的</w:t>
      </w:r>
      <w:proofErr w:type="spellStart"/>
      <w:r>
        <w:t>RESTfulAPl</w:t>
      </w:r>
      <w:proofErr w:type="spellEnd"/>
      <w:r>
        <w:t>)</w:t>
      </w:r>
      <w:r>
        <w:t>。每</w:t>
      </w:r>
      <w:r>
        <w:rPr>
          <w:rFonts w:hint="eastAsia"/>
        </w:rPr>
        <w:t>个服务都围绕着具体业务进行构建，并且能够被独立的部署到生产环境、类生产环境等。另外，应当尽量避免统一的、集中式的服务管理机制，对具体的一个服务而言，应根据业务上下文，选择合适的语言、工具对其进行构建。</w:t>
      </w:r>
    </w:p>
    <w:p w14:paraId="772A7D9B" w14:textId="36548CD2" w:rsidR="004E5086" w:rsidRDefault="004E5086" w:rsidP="004E5086">
      <w:pPr>
        <w:pStyle w:val="3"/>
        <w:ind w:firstLine="420"/>
      </w:pPr>
      <w:proofErr w:type="gramStart"/>
      <w:r>
        <w:rPr>
          <w:rFonts w:hint="eastAsia"/>
        </w:rPr>
        <w:t>微服务</w:t>
      </w:r>
      <w:proofErr w:type="gramEnd"/>
      <w:r>
        <w:rPr>
          <w:rFonts w:hint="eastAsia"/>
        </w:rPr>
        <w:t>的优缺点</w:t>
      </w:r>
    </w:p>
    <w:p w14:paraId="64AB377E" w14:textId="10778FE0" w:rsidR="00E85511" w:rsidRPr="00E85511" w:rsidRDefault="00E85511" w:rsidP="00E85511">
      <w:pPr>
        <w:ind w:firstLine="420"/>
      </w:pPr>
      <w:r>
        <w:rPr>
          <w:rFonts w:hint="eastAsia"/>
        </w:rPr>
        <w:t>优点：</w:t>
      </w:r>
    </w:p>
    <w:p w14:paraId="2875D924" w14:textId="3820D6A8" w:rsidR="004E5086" w:rsidRDefault="004E5086" w:rsidP="004E5086">
      <w:pPr>
        <w:ind w:firstLine="420"/>
      </w:pPr>
      <w:r>
        <w:rPr>
          <w:rFonts w:hint="eastAsia"/>
        </w:rPr>
        <w:t>1</w:t>
      </w:r>
      <w:r>
        <w:rPr>
          <w:rFonts w:hint="eastAsia"/>
        </w:rPr>
        <w:t>、每个服务足够内聚，足够小，代码容易理解这样能聚焦一个指定的业务功能或业务需求</w:t>
      </w:r>
    </w:p>
    <w:p w14:paraId="4C17F51F" w14:textId="7635D26C" w:rsidR="004E5086" w:rsidRDefault="00532947" w:rsidP="004E5086">
      <w:pPr>
        <w:ind w:firstLine="420"/>
      </w:pPr>
      <w:r>
        <w:t>2</w:t>
      </w:r>
      <w:r>
        <w:rPr>
          <w:rFonts w:hint="eastAsia"/>
        </w:rPr>
        <w:t>、</w:t>
      </w:r>
      <w:r w:rsidR="004E5086">
        <w:rPr>
          <w:rFonts w:hint="eastAsia"/>
        </w:rPr>
        <w:t>开发简单、开发效率提高，一个服务可能就是专一的只干一件事。</w:t>
      </w:r>
    </w:p>
    <w:p w14:paraId="4E238532" w14:textId="4EABAA08" w:rsidR="004E5086" w:rsidRDefault="006C3E94" w:rsidP="004E5086">
      <w:pPr>
        <w:ind w:firstLine="420"/>
      </w:pPr>
      <w:r>
        <w:t>3</w:t>
      </w:r>
      <w:r>
        <w:rPr>
          <w:rFonts w:hint="eastAsia"/>
        </w:rPr>
        <w:t>、</w:t>
      </w:r>
      <w:proofErr w:type="gramStart"/>
      <w:r w:rsidR="004E5086">
        <w:rPr>
          <w:rFonts w:hint="eastAsia"/>
        </w:rPr>
        <w:t>微服务</w:t>
      </w:r>
      <w:proofErr w:type="gramEnd"/>
      <w:r w:rsidR="004E5086">
        <w:rPr>
          <w:rFonts w:hint="eastAsia"/>
        </w:rPr>
        <w:t>能够被小团队单独开发，这个小团队是</w:t>
      </w:r>
      <w:r w:rsidR="004E5086">
        <w:t>2</w:t>
      </w:r>
      <w:r w:rsidR="004E5086">
        <w:t>到</w:t>
      </w:r>
      <w:r w:rsidR="004E5086">
        <w:t>5</w:t>
      </w:r>
      <w:r w:rsidR="004E5086">
        <w:t>人的开发人员组成。</w:t>
      </w:r>
    </w:p>
    <w:p w14:paraId="43B9AE53" w14:textId="0EC52433" w:rsidR="004E5086" w:rsidRDefault="009177B7" w:rsidP="004E5086">
      <w:pPr>
        <w:ind w:firstLine="420"/>
      </w:pPr>
      <w:r>
        <w:t>4</w:t>
      </w:r>
      <w:r>
        <w:rPr>
          <w:rFonts w:hint="eastAsia"/>
        </w:rPr>
        <w:t>、</w:t>
      </w:r>
      <w:proofErr w:type="gramStart"/>
      <w:r w:rsidR="004E5086">
        <w:rPr>
          <w:rFonts w:hint="eastAsia"/>
        </w:rPr>
        <w:t>微服务</w:t>
      </w:r>
      <w:proofErr w:type="gramEnd"/>
      <w:r w:rsidR="004E5086">
        <w:rPr>
          <w:rFonts w:hint="eastAsia"/>
        </w:rPr>
        <w:t>是松耦合的，是有功能意义的服务，无论是在开发阶段或部署阶段都是独立的。</w:t>
      </w:r>
    </w:p>
    <w:p w14:paraId="456173DA" w14:textId="3E82DA54" w:rsidR="004E5086" w:rsidRDefault="0049440E" w:rsidP="004E5086">
      <w:pPr>
        <w:ind w:firstLine="420"/>
      </w:pPr>
      <w:r>
        <w:t>5</w:t>
      </w:r>
      <w:r>
        <w:rPr>
          <w:rFonts w:hint="eastAsia"/>
        </w:rPr>
        <w:t>、</w:t>
      </w:r>
      <w:proofErr w:type="gramStart"/>
      <w:r w:rsidR="004E5086">
        <w:rPr>
          <w:rFonts w:hint="eastAsia"/>
        </w:rPr>
        <w:t>微服务</w:t>
      </w:r>
      <w:proofErr w:type="gramEnd"/>
      <w:r w:rsidR="004E5086">
        <w:rPr>
          <w:rFonts w:hint="eastAsia"/>
        </w:rPr>
        <w:t>能使用不同的语言开发。</w:t>
      </w:r>
    </w:p>
    <w:p w14:paraId="46A659E5" w14:textId="3FA23823" w:rsidR="004E5086" w:rsidRDefault="002C49CF" w:rsidP="004E5086">
      <w:pPr>
        <w:ind w:firstLine="420"/>
      </w:pPr>
      <w:r>
        <w:t>6</w:t>
      </w:r>
      <w:r>
        <w:rPr>
          <w:rFonts w:hint="eastAsia"/>
        </w:rPr>
        <w:t>、</w:t>
      </w:r>
      <w:r w:rsidR="004E5086">
        <w:rPr>
          <w:rFonts w:hint="eastAsia"/>
        </w:rPr>
        <w:t>易于和第三方集成，</w:t>
      </w:r>
      <w:proofErr w:type="gramStart"/>
      <w:r w:rsidR="004E5086">
        <w:rPr>
          <w:rFonts w:hint="eastAsia"/>
        </w:rPr>
        <w:t>微服务</w:t>
      </w:r>
      <w:proofErr w:type="gramEnd"/>
      <w:r w:rsidR="004E5086">
        <w:rPr>
          <w:rFonts w:hint="eastAsia"/>
        </w:rPr>
        <w:t>允许容易且灵活的方式集成自动部署，通过持续集成工具，如</w:t>
      </w:r>
      <w:proofErr w:type="spellStart"/>
      <w:r w:rsidR="004E5086">
        <w:t>Jenkins,Hudson,bamboo</w:t>
      </w:r>
      <w:proofErr w:type="spellEnd"/>
      <w:r w:rsidR="004E5086">
        <w:t>。</w:t>
      </w:r>
    </w:p>
    <w:p w14:paraId="76D38F03" w14:textId="2863E3E5" w:rsidR="004E5086" w:rsidRDefault="00456B4F" w:rsidP="004E5086">
      <w:pPr>
        <w:ind w:firstLine="420"/>
      </w:pPr>
      <w:r>
        <w:t>7</w:t>
      </w:r>
      <w:r>
        <w:rPr>
          <w:rFonts w:hint="eastAsia"/>
        </w:rPr>
        <w:t>、</w:t>
      </w:r>
      <w:proofErr w:type="gramStart"/>
      <w:r w:rsidR="004E5086">
        <w:rPr>
          <w:rFonts w:hint="eastAsia"/>
        </w:rPr>
        <w:t>微服务</w:t>
      </w:r>
      <w:proofErr w:type="gramEnd"/>
      <w:r w:rsidR="004E5086">
        <w:rPr>
          <w:rFonts w:hint="eastAsia"/>
        </w:rPr>
        <w:t>易于被一个开发人员理解，修改和维护，这样小团队能够更关注自己的工作成果。无需通过合作才能体现价值。</w:t>
      </w:r>
    </w:p>
    <w:p w14:paraId="2D226AB7" w14:textId="6A09138E" w:rsidR="004E5086" w:rsidRDefault="003959C0" w:rsidP="004E5086">
      <w:pPr>
        <w:ind w:firstLine="420"/>
      </w:pPr>
      <w:r>
        <w:rPr>
          <w:rFonts w:hint="eastAsia"/>
        </w:rPr>
        <w:t>8</w:t>
      </w:r>
      <w:r>
        <w:rPr>
          <w:rFonts w:hint="eastAsia"/>
        </w:rPr>
        <w:t>、</w:t>
      </w:r>
      <w:proofErr w:type="gramStart"/>
      <w:r w:rsidR="004E5086">
        <w:rPr>
          <w:rFonts w:hint="eastAsia"/>
        </w:rPr>
        <w:t>微服务</w:t>
      </w:r>
      <w:proofErr w:type="gramEnd"/>
      <w:r w:rsidR="004E5086">
        <w:rPr>
          <w:rFonts w:hint="eastAsia"/>
        </w:rPr>
        <w:t>允许你利用融合最新技术。</w:t>
      </w:r>
    </w:p>
    <w:p w14:paraId="717A4692" w14:textId="4F1D8C1E" w:rsidR="004E5086" w:rsidRDefault="00C22CFE" w:rsidP="004E5086">
      <w:pPr>
        <w:ind w:firstLine="420"/>
      </w:pPr>
      <w:r>
        <w:t>9</w:t>
      </w:r>
      <w:r>
        <w:rPr>
          <w:rFonts w:hint="eastAsia"/>
        </w:rPr>
        <w:t>、</w:t>
      </w:r>
      <w:proofErr w:type="gramStart"/>
      <w:r w:rsidR="004E5086">
        <w:rPr>
          <w:rFonts w:hint="eastAsia"/>
        </w:rPr>
        <w:t>微服务</w:t>
      </w:r>
      <w:proofErr w:type="gramEnd"/>
      <w:r w:rsidR="004E5086">
        <w:rPr>
          <w:rFonts w:hint="eastAsia"/>
        </w:rPr>
        <w:t>只是业务逻辑的代码，不会和</w:t>
      </w:r>
      <w:r w:rsidR="004E5086">
        <w:t>HTML</w:t>
      </w:r>
      <w:r w:rsidR="004E5086">
        <w:t>，</w:t>
      </w:r>
      <w:r w:rsidR="004E5086">
        <w:t>CSS</w:t>
      </w:r>
      <w:r w:rsidR="004E5086">
        <w:t>或其他界面组件混合。</w:t>
      </w:r>
      <w:r w:rsidR="00501FBB">
        <w:rPr>
          <w:rFonts w:hint="eastAsia"/>
        </w:rPr>
        <w:t>、</w:t>
      </w:r>
    </w:p>
    <w:p w14:paraId="3B952800" w14:textId="642C5E51" w:rsidR="00501FBB" w:rsidRDefault="00501FBB" w:rsidP="004E5086">
      <w:pPr>
        <w:ind w:firstLine="420"/>
      </w:pPr>
    </w:p>
    <w:p w14:paraId="152B2CDC" w14:textId="138AFEFC" w:rsidR="00501FBB" w:rsidRDefault="00501FBB" w:rsidP="004E5086">
      <w:pPr>
        <w:ind w:firstLine="420"/>
      </w:pPr>
      <w:r>
        <w:rPr>
          <w:rFonts w:hint="eastAsia"/>
        </w:rPr>
        <w:t>缺点：</w:t>
      </w:r>
    </w:p>
    <w:p w14:paraId="070DF2F5" w14:textId="5A8246C4" w:rsidR="00501FBB" w:rsidRDefault="004A7BF4" w:rsidP="00501FBB">
      <w:pPr>
        <w:ind w:firstLine="420"/>
      </w:pPr>
      <w:r>
        <w:lastRenderedPageBreak/>
        <w:t>1</w:t>
      </w:r>
      <w:r>
        <w:rPr>
          <w:rFonts w:hint="eastAsia"/>
        </w:rPr>
        <w:t>、</w:t>
      </w:r>
      <w:r w:rsidR="00501FBB">
        <w:rPr>
          <w:rFonts w:hint="eastAsia"/>
        </w:rPr>
        <w:t>开发人员要处理分布式系统的复杂性</w:t>
      </w:r>
    </w:p>
    <w:p w14:paraId="3D2E517C" w14:textId="7DD6C14D" w:rsidR="00501FBB" w:rsidRDefault="00996287" w:rsidP="00501FBB">
      <w:pPr>
        <w:ind w:firstLine="420"/>
      </w:pPr>
      <w:r>
        <w:rPr>
          <w:rFonts w:hint="eastAsia"/>
        </w:rPr>
        <w:t>2</w:t>
      </w:r>
      <w:r>
        <w:rPr>
          <w:rFonts w:hint="eastAsia"/>
        </w:rPr>
        <w:t>、</w:t>
      </w:r>
      <w:r w:rsidR="00501FBB">
        <w:rPr>
          <w:rFonts w:hint="eastAsia"/>
        </w:rPr>
        <w:t>多服务运维难度，随着服务的增加，运维的压力也在增大</w:t>
      </w:r>
    </w:p>
    <w:p w14:paraId="34F8C988" w14:textId="0842CFB0" w:rsidR="00501FBB" w:rsidRDefault="001A636B" w:rsidP="00501FBB">
      <w:pPr>
        <w:ind w:firstLine="420"/>
      </w:pPr>
      <w:r>
        <w:rPr>
          <w:rFonts w:hint="eastAsia"/>
        </w:rPr>
        <w:t>3</w:t>
      </w:r>
      <w:r>
        <w:rPr>
          <w:rFonts w:hint="eastAsia"/>
        </w:rPr>
        <w:t>、</w:t>
      </w:r>
      <w:r w:rsidR="00501FBB">
        <w:rPr>
          <w:rFonts w:hint="eastAsia"/>
        </w:rPr>
        <w:t>系统部署依赖</w:t>
      </w:r>
    </w:p>
    <w:p w14:paraId="475824D2" w14:textId="507B0C33" w:rsidR="00501FBB" w:rsidRDefault="00940B95" w:rsidP="00501FBB">
      <w:pPr>
        <w:ind w:firstLine="420"/>
      </w:pPr>
      <w:r>
        <w:rPr>
          <w:rFonts w:hint="eastAsia"/>
        </w:rPr>
        <w:t>4</w:t>
      </w:r>
      <w:r>
        <w:rPr>
          <w:rFonts w:hint="eastAsia"/>
        </w:rPr>
        <w:t>、</w:t>
      </w:r>
      <w:r w:rsidR="00501FBB">
        <w:rPr>
          <w:rFonts w:hint="eastAsia"/>
        </w:rPr>
        <w:t>服务间通信成本</w:t>
      </w:r>
    </w:p>
    <w:p w14:paraId="1B8971E5" w14:textId="79A2A465" w:rsidR="00501FBB" w:rsidRDefault="001028FC" w:rsidP="00501FBB">
      <w:pPr>
        <w:ind w:firstLine="420"/>
      </w:pPr>
      <w:r>
        <w:rPr>
          <w:rFonts w:hint="eastAsia"/>
        </w:rPr>
        <w:t>5</w:t>
      </w:r>
      <w:r>
        <w:rPr>
          <w:rFonts w:hint="eastAsia"/>
        </w:rPr>
        <w:t>、</w:t>
      </w:r>
      <w:r w:rsidR="00501FBB">
        <w:rPr>
          <w:rFonts w:hint="eastAsia"/>
        </w:rPr>
        <w:t>数据一致性</w:t>
      </w:r>
    </w:p>
    <w:p w14:paraId="02E31D5C" w14:textId="2DEB8E0F" w:rsidR="00501FBB" w:rsidRDefault="00174D00" w:rsidP="00501FBB">
      <w:pPr>
        <w:ind w:firstLine="420"/>
      </w:pPr>
      <w:r>
        <w:rPr>
          <w:rFonts w:hint="eastAsia"/>
        </w:rPr>
        <w:t>6</w:t>
      </w:r>
      <w:r>
        <w:rPr>
          <w:rFonts w:hint="eastAsia"/>
        </w:rPr>
        <w:t>、</w:t>
      </w:r>
      <w:r w:rsidR="00501FBB">
        <w:rPr>
          <w:rFonts w:hint="eastAsia"/>
        </w:rPr>
        <w:t>系统集成测试</w:t>
      </w:r>
    </w:p>
    <w:p w14:paraId="5664CDCE" w14:textId="42AB3D72" w:rsidR="00501FBB" w:rsidRPr="004E5086" w:rsidRDefault="00F32E2B" w:rsidP="00501FBB">
      <w:pPr>
        <w:ind w:firstLine="420"/>
      </w:pPr>
      <w:r>
        <w:rPr>
          <w:rFonts w:hint="eastAsia"/>
        </w:rPr>
        <w:t>7</w:t>
      </w:r>
      <w:r>
        <w:rPr>
          <w:rFonts w:hint="eastAsia"/>
        </w:rPr>
        <w:t>、</w:t>
      </w:r>
      <w:r w:rsidR="00501FBB">
        <w:rPr>
          <w:rFonts w:hint="eastAsia"/>
        </w:rPr>
        <w:t>性能监控……</w:t>
      </w:r>
    </w:p>
    <w:p w14:paraId="16AC29CE" w14:textId="49C0F232" w:rsidR="001739CA" w:rsidRPr="001739CA" w:rsidRDefault="001739CA" w:rsidP="001739CA">
      <w:pPr>
        <w:pStyle w:val="2"/>
      </w:pPr>
      <w:proofErr w:type="gramStart"/>
      <w:r>
        <w:rPr>
          <w:rFonts w:hint="eastAsia"/>
        </w:rPr>
        <w:t>微服务</w:t>
      </w:r>
      <w:proofErr w:type="gramEnd"/>
      <w:r>
        <w:rPr>
          <w:rFonts w:hint="eastAsia"/>
        </w:rPr>
        <w:t>一些问题</w:t>
      </w:r>
    </w:p>
    <w:p w14:paraId="38286FBD" w14:textId="65A439ED" w:rsidR="001739CA" w:rsidRDefault="001739CA" w:rsidP="001739CA">
      <w:pPr>
        <w:pStyle w:val="3"/>
        <w:ind w:firstLine="420"/>
      </w:pPr>
      <w:r>
        <w:rPr>
          <w:rFonts w:hint="eastAsia"/>
        </w:rPr>
        <w:t>什么是微服务？</w:t>
      </w:r>
    </w:p>
    <w:p w14:paraId="02537863" w14:textId="684F17A8" w:rsidR="001739CA" w:rsidRDefault="001739CA" w:rsidP="001739CA">
      <w:pPr>
        <w:pStyle w:val="3"/>
        <w:ind w:firstLine="420"/>
      </w:pPr>
      <w:proofErr w:type="gramStart"/>
      <w:r>
        <w:t>微服务</w:t>
      </w:r>
      <w:proofErr w:type="gramEnd"/>
      <w:r>
        <w:t>之间是如何独立通讯的</w:t>
      </w:r>
    </w:p>
    <w:p w14:paraId="573E0F75" w14:textId="0C7B4DCD" w:rsidR="001739CA" w:rsidRDefault="001739CA" w:rsidP="001739CA">
      <w:pPr>
        <w:pStyle w:val="3"/>
        <w:ind w:firstLine="420"/>
      </w:pPr>
      <w:proofErr w:type="spellStart"/>
      <w:r>
        <w:t>springCloud</w:t>
      </w:r>
      <w:proofErr w:type="spellEnd"/>
      <w:r>
        <w:t>和</w:t>
      </w:r>
      <w:r>
        <w:t>Dubbo</w:t>
      </w:r>
      <w:r>
        <w:t>有哪些区别？</w:t>
      </w:r>
    </w:p>
    <w:p w14:paraId="6C2BE67B" w14:textId="250F8076" w:rsidR="008C2677" w:rsidRDefault="004906EF" w:rsidP="00262139">
      <w:pPr>
        <w:ind w:firstLine="420"/>
      </w:pPr>
      <w:r>
        <w:rPr>
          <w:rFonts w:hint="eastAsia"/>
        </w:rPr>
        <w:t>1</w:t>
      </w:r>
      <w:r>
        <w:rPr>
          <w:rFonts w:hint="eastAsia"/>
        </w:rPr>
        <w:t>、</w:t>
      </w:r>
      <w:r w:rsidR="00EE7B5C">
        <w:rPr>
          <w:rFonts w:hint="eastAsia"/>
        </w:rPr>
        <w:t>传输协议</w:t>
      </w:r>
    </w:p>
    <w:p w14:paraId="35111DF9" w14:textId="384FE5B3" w:rsidR="00262139" w:rsidRDefault="00262139" w:rsidP="00262139">
      <w:pPr>
        <w:ind w:firstLine="420"/>
      </w:pPr>
      <w:r>
        <w:rPr>
          <w:rFonts w:hint="eastAsia"/>
        </w:rPr>
        <w:t>在</w:t>
      </w:r>
      <w:r>
        <w:rPr>
          <w:rFonts w:hint="eastAsia"/>
        </w:rPr>
        <w:t>spring cloud</w:t>
      </w:r>
      <w:r>
        <w:rPr>
          <w:rFonts w:hint="eastAsia"/>
        </w:rPr>
        <w:t>体系里面，所有</w:t>
      </w:r>
      <w:r>
        <w:rPr>
          <w:rFonts w:hint="eastAsia"/>
        </w:rPr>
        <w:t xml:space="preserve">RPC </w:t>
      </w:r>
      <w:r>
        <w:rPr>
          <w:rFonts w:hint="eastAsia"/>
        </w:rPr>
        <w:t>都是基于</w:t>
      </w:r>
      <w:r>
        <w:rPr>
          <w:rFonts w:hint="eastAsia"/>
        </w:rPr>
        <w:t>HTTP</w:t>
      </w:r>
      <w:r>
        <w:rPr>
          <w:rFonts w:hint="eastAsia"/>
        </w:rPr>
        <w:t>协议的</w:t>
      </w:r>
    </w:p>
    <w:p w14:paraId="6CB7B58B" w14:textId="387AF8B7" w:rsidR="00262139" w:rsidRDefault="008C2677" w:rsidP="00262139">
      <w:pPr>
        <w:ind w:firstLine="420"/>
      </w:pPr>
      <w:r>
        <w:tab/>
      </w:r>
      <w:r>
        <w:tab/>
      </w:r>
      <w:r w:rsidR="00262139">
        <w:rPr>
          <w:rFonts w:hint="eastAsia"/>
        </w:rPr>
        <w:t xml:space="preserve">Dubbo </w:t>
      </w:r>
      <w:r w:rsidR="00262139">
        <w:rPr>
          <w:rFonts w:hint="eastAsia"/>
        </w:rPr>
        <w:t>里面，</w:t>
      </w:r>
      <w:r w:rsidR="00262139">
        <w:rPr>
          <w:rFonts w:hint="eastAsia"/>
        </w:rPr>
        <w:t xml:space="preserve">RPC </w:t>
      </w:r>
      <w:r w:rsidR="00262139">
        <w:rPr>
          <w:rFonts w:hint="eastAsia"/>
        </w:rPr>
        <w:t>协议</w:t>
      </w:r>
      <w:r w:rsidR="00262139">
        <w:rPr>
          <w:rFonts w:hint="eastAsia"/>
        </w:rPr>
        <w:t xml:space="preserve">TCP </w:t>
      </w:r>
      <w:r w:rsidR="00262139">
        <w:rPr>
          <w:rFonts w:hint="eastAsia"/>
        </w:rPr>
        <w:t>协议</w:t>
      </w:r>
    </w:p>
    <w:p w14:paraId="5EBC7866" w14:textId="1A423E4E" w:rsidR="00262139" w:rsidRDefault="008C2677" w:rsidP="00262139">
      <w:pPr>
        <w:ind w:firstLine="420"/>
      </w:pPr>
      <w:r>
        <w:tab/>
      </w:r>
      <w:r>
        <w:tab/>
      </w:r>
      <w:r w:rsidR="00262139">
        <w:rPr>
          <w:rFonts w:hint="eastAsia"/>
        </w:rPr>
        <w:t xml:space="preserve">HTTP </w:t>
      </w:r>
      <w:r w:rsidR="00262139">
        <w:rPr>
          <w:rFonts w:hint="eastAsia"/>
        </w:rPr>
        <w:t>是建立在</w:t>
      </w:r>
      <w:r w:rsidR="00262139">
        <w:rPr>
          <w:rFonts w:hint="eastAsia"/>
        </w:rPr>
        <w:t xml:space="preserve">TCP </w:t>
      </w:r>
      <w:r w:rsidR="00262139">
        <w:rPr>
          <w:rFonts w:hint="eastAsia"/>
        </w:rPr>
        <w:t>上的。</w:t>
      </w:r>
      <w:r w:rsidR="00262139">
        <w:rPr>
          <w:rFonts w:hint="eastAsia"/>
        </w:rPr>
        <w:t xml:space="preserve">(TCP </w:t>
      </w:r>
      <w:r w:rsidR="00262139">
        <w:rPr>
          <w:rFonts w:hint="eastAsia"/>
        </w:rPr>
        <w:t>远远快于</w:t>
      </w:r>
      <w:r w:rsidR="00262139">
        <w:rPr>
          <w:rFonts w:hint="eastAsia"/>
        </w:rPr>
        <w:t>HTTP</w:t>
      </w:r>
      <w:r w:rsidR="00262139">
        <w:rPr>
          <w:rFonts w:hint="eastAsia"/>
        </w:rPr>
        <w:t>，大约</w:t>
      </w:r>
      <w:r w:rsidR="00262139">
        <w:rPr>
          <w:rFonts w:hint="eastAsia"/>
        </w:rPr>
        <w:t>7</w:t>
      </w:r>
      <w:r w:rsidR="00262139">
        <w:rPr>
          <w:rFonts w:hint="eastAsia"/>
        </w:rPr>
        <w:t>倍左右</w:t>
      </w:r>
      <w:r w:rsidR="00262139">
        <w:rPr>
          <w:rFonts w:hint="eastAsia"/>
        </w:rPr>
        <w:t>)</w:t>
      </w:r>
    </w:p>
    <w:p w14:paraId="7F63D843" w14:textId="592F45FC" w:rsidR="00262139" w:rsidRDefault="008C2677" w:rsidP="00262139">
      <w:pPr>
        <w:ind w:firstLine="420"/>
      </w:pPr>
      <w:r>
        <w:tab/>
      </w:r>
      <w:r>
        <w:tab/>
      </w:r>
      <w:r w:rsidR="00262139">
        <w:rPr>
          <w:rFonts w:hint="eastAsia"/>
        </w:rPr>
        <w:t xml:space="preserve">Dubbo </w:t>
      </w:r>
      <w:r w:rsidR="00262139">
        <w:rPr>
          <w:rFonts w:hint="eastAsia"/>
        </w:rPr>
        <w:t>在</w:t>
      </w:r>
      <w:r w:rsidR="00262139">
        <w:rPr>
          <w:rFonts w:hint="eastAsia"/>
        </w:rPr>
        <w:t xml:space="preserve">java </w:t>
      </w:r>
      <w:r w:rsidR="00262139">
        <w:rPr>
          <w:rFonts w:hint="eastAsia"/>
        </w:rPr>
        <w:t>体系，做远程调用很好</w:t>
      </w:r>
    </w:p>
    <w:p w14:paraId="346C822B" w14:textId="59030863" w:rsidR="00262139" w:rsidRDefault="008C2677" w:rsidP="00262139">
      <w:pPr>
        <w:ind w:firstLine="420"/>
      </w:pPr>
      <w:r>
        <w:tab/>
      </w:r>
      <w:r>
        <w:tab/>
      </w:r>
      <w:r w:rsidR="00262139">
        <w:rPr>
          <w:rFonts w:hint="eastAsia"/>
        </w:rPr>
        <w:t xml:space="preserve">Spring Cloud </w:t>
      </w:r>
      <w:r w:rsidR="00262139">
        <w:rPr>
          <w:rFonts w:hint="eastAsia"/>
        </w:rPr>
        <w:t>直接使用</w:t>
      </w:r>
      <w:r w:rsidR="00262139">
        <w:rPr>
          <w:rFonts w:hint="eastAsia"/>
        </w:rPr>
        <w:t>Http</w:t>
      </w:r>
    </w:p>
    <w:p w14:paraId="1DA582FA" w14:textId="6197E3E3" w:rsidR="00E95C36" w:rsidRDefault="00E95C36" w:rsidP="00E95C36">
      <w:pPr>
        <w:ind w:firstLine="420"/>
      </w:pPr>
      <w:r>
        <w:rPr>
          <w:rFonts w:hint="eastAsia"/>
        </w:rPr>
        <w:t>最大区别：</w:t>
      </w:r>
      <w:proofErr w:type="spellStart"/>
      <w:r>
        <w:t>SpringCloud</w:t>
      </w:r>
      <w:proofErr w:type="spellEnd"/>
      <w:r>
        <w:t>抛弃了</w:t>
      </w:r>
      <w:r>
        <w:t>Dubbo</w:t>
      </w:r>
      <w:r>
        <w:t>的</w:t>
      </w:r>
      <w:r>
        <w:t>RPC</w:t>
      </w:r>
      <w:r>
        <w:t>通信，采用的是基于</w:t>
      </w:r>
      <w:r>
        <w:t>HTTP</w:t>
      </w:r>
      <w:r>
        <w:t>的</w:t>
      </w:r>
      <w:r>
        <w:t>REST</w:t>
      </w:r>
      <w:r>
        <w:t>方式。</w:t>
      </w:r>
      <w:r>
        <w:rPr>
          <w:rFonts w:hint="eastAsia"/>
        </w:rPr>
        <w:t>严格来说，这两种方式各有优劣。虽然从一定程度上来说，后者牺牲了服务调用的性能，但也避免了上面提到的原生</w:t>
      </w:r>
      <w:r>
        <w:t>RPC</w:t>
      </w:r>
      <w:r>
        <w:t>带来的问</w:t>
      </w:r>
      <w:r>
        <w:rPr>
          <w:rFonts w:hint="eastAsia"/>
        </w:rPr>
        <w:t>题。而且</w:t>
      </w:r>
      <w:r>
        <w:t>REST</w:t>
      </w:r>
      <w:r>
        <w:t>相比</w:t>
      </w:r>
      <w:r>
        <w:t>RPC</w:t>
      </w:r>
      <w:r>
        <w:t>更为灵活，服务提供方和调用方的依赖只依靠一纸契约，不存在代码级别的强依赖，这在强调快速演化的</w:t>
      </w:r>
    </w:p>
    <w:p w14:paraId="64659721" w14:textId="719E64BE" w:rsidR="00E95C36" w:rsidRDefault="00E95C36" w:rsidP="00E95C36">
      <w:pPr>
        <w:ind w:firstLine="420"/>
      </w:pPr>
      <w:proofErr w:type="gramStart"/>
      <w:r>
        <w:rPr>
          <w:rFonts w:hint="eastAsia"/>
        </w:rPr>
        <w:t>微服务</w:t>
      </w:r>
      <w:proofErr w:type="gramEnd"/>
      <w:r>
        <w:rPr>
          <w:rFonts w:hint="eastAsia"/>
        </w:rPr>
        <w:t>环境下，显得更加合适。</w:t>
      </w:r>
    </w:p>
    <w:p w14:paraId="5743F4DE" w14:textId="52506158" w:rsidR="00387497" w:rsidRDefault="00387497" w:rsidP="00262139">
      <w:pPr>
        <w:ind w:firstLine="420"/>
      </w:pPr>
      <w:r>
        <w:rPr>
          <w:rFonts w:hint="eastAsia"/>
        </w:rPr>
        <w:t>2</w:t>
      </w:r>
      <w:r>
        <w:rPr>
          <w:rFonts w:hint="eastAsia"/>
        </w:rPr>
        <w:t>、</w:t>
      </w:r>
      <w:r>
        <w:tab/>
      </w:r>
      <w:r>
        <w:rPr>
          <w:rFonts w:hint="eastAsia"/>
        </w:rPr>
        <w:t>http</w:t>
      </w:r>
      <w:r>
        <w:rPr>
          <w:rFonts w:hint="eastAsia"/>
        </w:rPr>
        <w:t>的</w:t>
      </w:r>
      <w:r w:rsidR="001A2FB4">
        <w:rPr>
          <w:rFonts w:hint="eastAsia"/>
        </w:rPr>
        <w:t>跨平台</w:t>
      </w:r>
    </w:p>
    <w:p w14:paraId="70B35857" w14:textId="77777777" w:rsidR="006E548B" w:rsidRDefault="006E548B" w:rsidP="00262139">
      <w:pPr>
        <w:ind w:firstLine="420"/>
      </w:pPr>
    </w:p>
    <w:p w14:paraId="382DDBA7" w14:textId="7C934309" w:rsidR="006E548B" w:rsidRDefault="006E548B" w:rsidP="006E548B">
      <w:pPr>
        <w:ind w:firstLine="420"/>
      </w:pPr>
      <w:r>
        <w:rPr>
          <w:rFonts w:hint="eastAsia"/>
        </w:rPr>
        <w:t>3</w:t>
      </w:r>
      <w:r>
        <w:rPr>
          <w:rFonts w:hint="eastAsia"/>
        </w:rPr>
        <w:t>、社区支持与更新力度</w:t>
      </w:r>
    </w:p>
    <w:p w14:paraId="71646F5C" w14:textId="126997A9" w:rsidR="00262139" w:rsidRPr="00262139" w:rsidRDefault="006E548B" w:rsidP="00B16E84">
      <w:pPr>
        <w:ind w:firstLine="420"/>
      </w:pPr>
      <w:r>
        <w:rPr>
          <w:rFonts w:hint="eastAsia"/>
        </w:rPr>
        <w:t>最为重要的是，</w:t>
      </w:r>
      <w:r>
        <w:t>DUBBO</w:t>
      </w:r>
      <w:r>
        <w:t>停止了</w:t>
      </w:r>
      <w:r>
        <w:t>5</w:t>
      </w:r>
      <w:r>
        <w:t>年左右的更新，虽然</w:t>
      </w:r>
      <w:r>
        <w:t>2017.7</w:t>
      </w:r>
      <w:r>
        <w:t>重启了。对于技术发展的新需求，需要由开发者自行拓展升级（比如</w:t>
      </w:r>
      <w:r>
        <w:rPr>
          <w:rFonts w:hint="eastAsia"/>
        </w:rPr>
        <w:t>当当网弄出了</w:t>
      </w:r>
      <w:proofErr w:type="spellStart"/>
      <w:r>
        <w:t>DubboX</w:t>
      </w:r>
      <w:proofErr w:type="spellEnd"/>
      <w:r>
        <w:t>)</w:t>
      </w:r>
      <w:r>
        <w:t>，这对于很多想要采用</w:t>
      </w:r>
      <w:proofErr w:type="gramStart"/>
      <w:r>
        <w:t>微服务</w:t>
      </w:r>
      <w:proofErr w:type="gramEnd"/>
      <w:r>
        <w:t>架构的中小软件组织，显然是不太合适的，中小公司没有这么强大的技术能</w:t>
      </w:r>
      <w:r>
        <w:rPr>
          <w:rFonts w:hint="eastAsia"/>
        </w:rPr>
        <w:t>力去修改</w:t>
      </w:r>
      <w:r>
        <w:t>Dubbo</w:t>
      </w:r>
      <w:r>
        <w:t>源码</w:t>
      </w:r>
      <w:r>
        <w:t>+</w:t>
      </w:r>
      <w:r>
        <w:t>周边的一整套解决方案，并不是每一个公司都有阿里的大牛</w:t>
      </w:r>
      <w:r>
        <w:t>+</w:t>
      </w:r>
      <w:r>
        <w:t>真实的线上生产环境测试过。</w:t>
      </w:r>
    </w:p>
    <w:p w14:paraId="1EB08C9F" w14:textId="1774156F" w:rsidR="00376F35" w:rsidRDefault="00376F35" w:rsidP="00376F35">
      <w:pPr>
        <w:ind w:firstLine="420"/>
      </w:pPr>
      <w:r>
        <w:rPr>
          <w:noProof/>
        </w:rPr>
        <w:lastRenderedPageBreak/>
        <w:drawing>
          <wp:inline distT="0" distB="0" distL="0" distR="0" wp14:anchorId="7FCCE29C" wp14:editId="140FCAC5">
            <wp:extent cx="5274310" cy="35610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561080"/>
                    </a:xfrm>
                    <a:prstGeom prst="rect">
                      <a:avLst/>
                    </a:prstGeom>
                    <a:noFill/>
                    <a:ln>
                      <a:noFill/>
                    </a:ln>
                  </pic:spPr>
                </pic:pic>
              </a:graphicData>
            </a:graphic>
          </wp:inline>
        </w:drawing>
      </w:r>
    </w:p>
    <w:p w14:paraId="5B66F167" w14:textId="35AC0C8B" w:rsidR="004519ED" w:rsidRPr="00376F35" w:rsidRDefault="004519ED" w:rsidP="004519ED">
      <w:pPr>
        <w:ind w:firstLineChars="0" w:firstLine="0"/>
      </w:pPr>
      <w:r>
        <w:rPr>
          <w:noProof/>
        </w:rPr>
        <w:drawing>
          <wp:inline distT="0" distB="0" distL="0" distR="0" wp14:anchorId="246A137A" wp14:editId="5AFFA268">
            <wp:extent cx="4320000" cy="2759682"/>
            <wp:effectExtent l="0" t="0" r="444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2759682"/>
                    </a:xfrm>
                    <a:prstGeom prst="rect">
                      <a:avLst/>
                    </a:prstGeom>
                  </pic:spPr>
                </pic:pic>
              </a:graphicData>
            </a:graphic>
          </wp:inline>
        </w:drawing>
      </w:r>
    </w:p>
    <w:p w14:paraId="02E3DCC4" w14:textId="06E204C1" w:rsidR="001739CA" w:rsidRDefault="001739CA" w:rsidP="001739CA">
      <w:pPr>
        <w:pStyle w:val="3"/>
        <w:ind w:firstLine="420"/>
      </w:pPr>
      <w:proofErr w:type="spellStart"/>
      <w:r>
        <w:t>SpringBoot</w:t>
      </w:r>
      <w:proofErr w:type="spellEnd"/>
      <w:r>
        <w:t>和</w:t>
      </w:r>
      <w:proofErr w:type="spellStart"/>
      <w:r>
        <w:t>SpringCloud</w:t>
      </w:r>
      <w:proofErr w:type="spellEnd"/>
      <w:r>
        <w:t>,</w:t>
      </w:r>
      <w:r>
        <w:t>请你谈谈对他们的理解）</w:t>
      </w:r>
    </w:p>
    <w:p w14:paraId="0F0D65BF" w14:textId="6B956546" w:rsidR="002C185D" w:rsidRDefault="002C185D" w:rsidP="002C185D">
      <w:pPr>
        <w:ind w:firstLine="420"/>
      </w:pPr>
      <w:r>
        <w:t>1</w:t>
      </w:r>
      <w:r>
        <w:rPr>
          <w:rFonts w:hint="eastAsia"/>
        </w:rPr>
        <w:t>、</w:t>
      </w:r>
      <w:proofErr w:type="spellStart"/>
      <w:r>
        <w:t>SpringBoot</w:t>
      </w:r>
      <w:proofErr w:type="spellEnd"/>
      <w:r>
        <w:t>专注于快速方便的开发单个个体微服务。</w:t>
      </w:r>
    </w:p>
    <w:p w14:paraId="2D82EF2A" w14:textId="386B7118" w:rsidR="002C185D" w:rsidRDefault="00E85876" w:rsidP="00D7287F">
      <w:pPr>
        <w:ind w:firstLine="420"/>
      </w:pPr>
      <w:r>
        <w:t>2</w:t>
      </w:r>
      <w:r>
        <w:rPr>
          <w:rFonts w:hint="eastAsia"/>
        </w:rPr>
        <w:t>、</w:t>
      </w:r>
      <w:proofErr w:type="spellStart"/>
      <w:r w:rsidR="002C185D">
        <w:t>SpringCloud</w:t>
      </w:r>
      <w:proofErr w:type="spellEnd"/>
      <w:r w:rsidR="002C185D">
        <w:t>是关注全局的</w:t>
      </w:r>
      <w:proofErr w:type="gramStart"/>
      <w:r w:rsidR="002C185D">
        <w:t>微服务</w:t>
      </w:r>
      <w:proofErr w:type="gramEnd"/>
      <w:r w:rsidR="002C185D">
        <w:t>协调整理治理框架，它将</w:t>
      </w:r>
      <w:proofErr w:type="spellStart"/>
      <w:r w:rsidR="002C185D">
        <w:t>SpringBoot</w:t>
      </w:r>
      <w:proofErr w:type="spellEnd"/>
      <w:r w:rsidR="002C185D">
        <w:t>开发的一个个单体</w:t>
      </w:r>
      <w:proofErr w:type="gramStart"/>
      <w:r w:rsidR="002C185D">
        <w:t>微服务</w:t>
      </w:r>
      <w:proofErr w:type="gramEnd"/>
      <w:r w:rsidR="002C185D">
        <w:t>整合并管理起来，</w:t>
      </w:r>
      <w:r w:rsidR="002C185D">
        <w:rPr>
          <w:rFonts w:hint="eastAsia"/>
        </w:rPr>
        <w:t>为</w:t>
      </w:r>
      <w:proofErr w:type="gramStart"/>
      <w:r w:rsidR="002C185D">
        <w:rPr>
          <w:rFonts w:hint="eastAsia"/>
        </w:rPr>
        <w:t>各个微服务</w:t>
      </w:r>
      <w:proofErr w:type="gramEnd"/>
      <w:r w:rsidR="002C185D">
        <w:rPr>
          <w:rFonts w:hint="eastAsia"/>
        </w:rPr>
        <w:t>之间提供，配置管理、服务发现、断路器、路由、微代理、事件总线、全局锁、决策竞选、分布式会话等等集成服</w:t>
      </w:r>
    </w:p>
    <w:p w14:paraId="131DDA47" w14:textId="685C6804" w:rsidR="002C185D" w:rsidRDefault="002912CC" w:rsidP="002C185D">
      <w:pPr>
        <w:ind w:firstLine="420"/>
      </w:pPr>
      <w:r>
        <w:t>4</w:t>
      </w:r>
      <w:r>
        <w:rPr>
          <w:rFonts w:hint="eastAsia"/>
        </w:rPr>
        <w:t>、</w:t>
      </w:r>
      <w:proofErr w:type="spellStart"/>
      <w:r w:rsidR="002C185D">
        <w:t>SpringBoot</w:t>
      </w:r>
      <w:proofErr w:type="spellEnd"/>
      <w:r w:rsidR="002C185D">
        <w:t>可以离开</w:t>
      </w:r>
      <w:proofErr w:type="spellStart"/>
      <w:r w:rsidR="002C185D">
        <w:t>SpringCloud</w:t>
      </w:r>
      <w:proofErr w:type="spellEnd"/>
      <w:r w:rsidR="002C185D">
        <w:t>独立使用开发项目，但是</w:t>
      </w:r>
      <w:proofErr w:type="spellStart"/>
      <w:r w:rsidR="002C185D">
        <w:t>SpringCloud</w:t>
      </w:r>
      <w:proofErr w:type="spellEnd"/>
      <w:r w:rsidR="002C185D">
        <w:t>离不开</w:t>
      </w:r>
      <w:proofErr w:type="spellStart"/>
      <w:r w:rsidR="002C185D">
        <w:t>SpringBoot</w:t>
      </w:r>
      <w:proofErr w:type="spellEnd"/>
      <w:r w:rsidR="002C185D">
        <w:t>，属于依赖的关系。</w:t>
      </w:r>
    </w:p>
    <w:p w14:paraId="27DD1BE8" w14:textId="25A38B5D" w:rsidR="001032E0" w:rsidRPr="001032E0" w:rsidRDefault="00493A9C" w:rsidP="002C185D">
      <w:pPr>
        <w:ind w:firstLine="420"/>
      </w:pPr>
      <w:r>
        <w:t>5</w:t>
      </w:r>
      <w:r w:rsidR="00C26240">
        <w:rPr>
          <w:rFonts w:hint="eastAsia"/>
        </w:rPr>
        <w:t>、</w:t>
      </w:r>
      <w:proofErr w:type="spellStart"/>
      <w:r w:rsidR="002C185D">
        <w:t>SpringBgot</w:t>
      </w:r>
      <w:proofErr w:type="spellEnd"/>
      <w:r w:rsidR="002C185D">
        <w:t>专注于快速、方便的开发单个</w:t>
      </w:r>
      <w:proofErr w:type="gramStart"/>
      <w:r w:rsidR="002C185D">
        <w:t>微服务</w:t>
      </w:r>
      <w:proofErr w:type="gramEnd"/>
      <w:r w:rsidR="002C185D">
        <w:t>个体，</w:t>
      </w:r>
      <w:proofErr w:type="spellStart"/>
      <w:r w:rsidR="002C185D">
        <w:t>SpringCloud</w:t>
      </w:r>
      <w:proofErr w:type="spellEnd"/>
      <w:r w:rsidR="002C185D">
        <w:t>关注全局的服务治理框架。</w:t>
      </w:r>
    </w:p>
    <w:p w14:paraId="7A990CD6" w14:textId="73661EFF" w:rsidR="001739CA" w:rsidRDefault="001739CA" w:rsidP="001739CA">
      <w:pPr>
        <w:pStyle w:val="3"/>
        <w:ind w:firstLine="420"/>
      </w:pPr>
      <w:r>
        <w:rPr>
          <w:rFonts w:hint="eastAsia"/>
        </w:rPr>
        <w:lastRenderedPageBreak/>
        <w:t>什么是服务熔断？什么是服务降级</w:t>
      </w:r>
    </w:p>
    <w:p w14:paraId="5C8E7271" w14:textId="2FC021DC" w:rsidR="001739CA" w:rsidRDefault="001739CA" w:rsidP="001739CA">
      <w:pPr>
        <w:pStyle w:val="3"/>
        <w:ind w:firstLine="420"/>
      </w:pPr>
      <w:proofErr w:type="gramStart"/>
      <w:r>
        <w:t>微服务</w:t>
      </w:r>
      <w:proofErr w:type="gramEnd"/>
      <w:r>
        <w:t>的优缺点分别是什么？说下你在项目开发中碰到的坑</w:t>
      </w:r>
    </w:p>
    <w:p w14:paraId="5FC93DD4" w14:textId="78DFCD42" w:rsidR="001739CA" w:rsidRDefault="001739CA" w:rsidP="001739CA">
      <w:pPr>
        <w:pStyle w:val="3"/>
        <w:ind w:firstLine="420"/>
      </w:pPr>
      <w:r>
        <w:rPr>
          <w:rFonts w:hint="eastAsia"/>
        </w:rPr>
        <w:t>你所知道的</w:t>
      </w:r>
      <w:proofErr w:type="gramStart"/>
      <w:r>
        <w:rPr>
          <w:rFonts w:hint="eastAsia"/>
        </w:rPr>
        <w:t>微服务技术栈</w:t>
      </w:r>
      <w:proofErr w:type="gramEnd"/>
      <w:r>
        <w:rPr>
          <w:rFonts w:hint="eastAsia"/>
        </w:rPr>
        <w:t>有哪些？请列举一二</w:t>
      </w:r>
    </w:p>
    <w:p w14:paraId="539836E4" w14:textId="4B0B7F8A" w:rsidR="001739CA" w:rsidRDefault="001739CA" w:rsidP="001739CA">
      <w:pPr>
        <w:pStyle w:val="3"/>
        <w:ind w:firstLine="420"/>
      </w:pPr>
      <w:r>
        <w:t>eureka</w:t>
      </w:r>
      <w:r>
        <w:t>和</w:t>
      </w:r>
      <w:r>
        <w:t>zookeeper</w:t>
      </w:r>
      <w:r>
        <w:t>都可以提供服务注册与发现的功能，请说说两个的区别？</w:t>
      </w:r>
    </w:p>
    <w:p w14:paraId="1328BE75" w14:textId="77777777" w:rsidR="00521E87" w:rsidRPr="00521E87" w:rsidRDefault="00521E87" w:rsidP="00521E87">
      <w:pPr>
        <w:ind w:firstLine="420"/>
      </w:pPr>
    </w:p>
    <w:p w14:paraId="23CE1C9A" w14:textId="4E139161" w:rsidR="00E94547" w:rsidRDefault="0051604B" w:rsidP="0051604B">
      <w:pPr>
        <w:pStyle w:val="10"/>
      </w:pPr>
      <w:r>
        <w:rPr>
          <w:rFonts w:hint="eastAsia"/>
        </w:rPr>
        <w:t>eureka</w:t>
      </w:r>
    </w:p>
    <w:p w14:paraId="0B220A1E" w14:textId="571CFD59" w:rsidR="004F3126" w:rsidRDefault="004F3126" w:rsidP="004F3126">
      <w:pPr>
        <w:pStyle w:val="2"/>
      </w:pPr>
      <w:r>
        <w:rPr>
          <w:rFonts w:hint="eastAsia"/>
        </w:rPr>
        <w:t>eureka</w:t>
      </w:r>
    </w:p>
    <w:p w14:paraId="0E30319A" w14:textId="5E993DB5" w:rsidR="004F3126" w:rsidRDefault="004F3126" w:rsidP="004F3126">
      <w:pPr>
        <w:pStyle w:val="3"/>
        <w:ind w:firstLine="420"/>
      </w:pPr>
      <w:proofErr w:type="spellStart"/>
      <w:r>
        <w:rPr>
          <w:rFonts w:hint="eastAsia"/>
        </w:rPr>
        <w:t>Eureak</w:t>
      </w:r>
      <w:proofErr w:type="spellEnd"/>
      <w:r>
        <w:t xml:space="preserve"> S</w:t>
      </w:r>
      <w:r>
        <w:rPr>
          <w:rFonts w:hint="eastAsia"/>
        </w:rPr>
        <w:t>erver</w:t>
      </w:r>
      <w:r>
        <w:rPr>
          <w:rFonts w:hint="eastAsia"/>
        </w:rPr>
        <w:t>和</w:t>
      </w:r>
      <w:proofErr w:type="spellStart"/>
      <w:r>
        <w:rPr>
          <w:rFonts w:hint="eastAsia"/>
        </w:rPr>
        <w:t>Eureak</w:t>
      </w:r>
      <w:proofErr w:type="spellEnd"/>
      <w:r>
        <w:t xml:space="preserve"> D</w:t>
      </w:r>
      <w:r>
        <w:rPr>
          <w:rFonts w:hint="eastAsia"/>
        </w:rPr>
        <w:t>iscover</w:t>
      </w:r>
      <w:r>
        <w:rPr>
          <w:rFonts w:hint="eastAsia"/>
        </w:rPr>
        <w:t>区别</w:t>
      </w:r>
    </w:p>
    <w:p w14:paraId="1793AEFA" w14:textId="1F4953F5" w:rsidR="004F3126" w:rsidRPr="004F3126" w:rsidRDefault="004F3126" w:rsidP="004F3126">
      <w:pPr>
        <w:ind w:firstLine="420"/>
      </w:pPr>
      <w:r>
        <w:rPr>
          <w:noProof/>
        </w:rPr>
        <w:drawing>
          <wp:inline distT="0" distB="0" distL="0" distR="0" wp14:anchorId="5B2692FA" wp14:editId="10E3EA71">
            <wp:extent cx="5274310" cy="18916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91665"/>
                    </a:xfrm>
                    <a:prstGeom prst="rect">
                      <a:avLst/>
                    </a:prstGeom>
                  </pic:spPr>
                </pic:pic>
              </a:graphicData>
            </a:graphic>
          </wp:inline>
        </w:drawing>
      </w:r>
    </w:p>
    <w:p w14:paraId="5FBD2701" w14:textId="77777777" w:rsidR="004F3126" w:rsidRPr="004F3126" w:rsidRDefault="004F3126" w:rsidP="004F3126">
      <w:pPr>
        <w:ind w:firstLine="420"/>
      </w:pPr>
    </w:p>
    <w:p w14:paraId="1F7AA9BA" w14:textId="5F3745A3" w:rsidR="0051604B" w:rsidRDefault="0051604B" w:rsidP="0051604B">
      <w:pPr>
        <w:pStyle w:val="2"/>
      </w:pPr>
      <w:r>
        <w:rPr>
          <w:rFonts w:hint="eastAsia"/>
        </w:rPr>
        <w:lastRenderedPageBreak/>
        <w:t>eureka</w:t>
      </w:r>
      <w:r>
        <w:rPr>
          <w:rFonts w:hint="eastAsia"/>
        </w:rPr>
        <w:t>的</w:t>
      </w:r>
      <w:proofErr w:type="spellStart"/>
      <w:r>
        <w:rPr>
          <w:rFonts w:hint="eastAsia"/>
        </w:rPr>
        <w:t>helloworld</w:t>
      </w:r>
      <w:proofErr w:type="spellEnd"/>
    </w:p>
    <w:p w14:paraId="66775CC6" w14:textId="3A16413C" w:rsidR="00321C9E" w:rsidRPr="00321C9E" w:rsidRDefault="00321C9E" w:rsidP="00350B3F">
      <w:pPr>
        <w:pStyle w:val="3"/>
        <w:ind w:firstLine="420"/>
      </w:pPr>
      <w:r>
        <w:rPr>
          <w:rFonts w:hint="eastAsia"/>
        </w:rPr>
        <w:t>创建</w:t>
      </w:r>
      <w:r w:rsidR="00350B3F">
        <w:rPr>
          <w:rFonts w:hint="eastAsia"/>
        </w:rPr>
        <w:t>服务端</w:t>
      </w:r>
      <w:r>
        <w:rPr>
          <w:rFonts w:hint="eastAsia"/>
        </w:rPr>
        <w:t>项目</w:t>
      </w:r>
    </w:p>
    <w:p w14:paraId="59C6FECF" w14:textId="0F3D09BE" w:rsidR="00321C9E" w:rsidRDefault="00321C9E" w:rsidP="00BC4761">
      <w:pPr>
        <w:ind w:firstLine="420"/>
        <w:jc w:val="center"/>
      </w:pPr>
      <w:r>
        <w:rPr>
          <w:noProof/>
        </w:rPr>
        <w:drawing>
          <wp:inline distT="0" distB="0" distL="0" distR="0" wp14:anchorId="0036B697" wp14:editId="3AA3EFB8">
            <wp:extent cx="2880000" cy="368080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0000" cy="3680804"/>
                    </a:xfrm>
                    <a:prstGeom prst="rect">
                      <a:avLst/>
                    </a:prstGeom>
                  </pic:spPr>
                </pic:pic>
              </a:graphicData>
            </a:graphic>
          </wp:inline>
        </w:drawing>
      </w:r>
    </w:p>
    <w:p w14:paraId="51D23CD2" w14:textId="77777777" w:rsidR="009E0491" w:rsidRDefault="009E0491" w:rsidP="009E0491">
      <w:pPr>
        <w:ind w:firstLine="420"/>
      </w:pPr>
      <w:r>
        <w:rPr>
          <w:rFonts w:hint="eastAsia"/>
        </w:rPr>
        <w:t>配置文件：</w:t>
      </w:r>
      <w:proofErr w:type="spellStart"/>
      <w:r>
        <w:rPr>
          <w:rFonts w:hint="eastAsia"/>
        </w:rPr>
        <w:t>yml</w:t>
      </w:r>
      <w:proofErr w:type="spellEnd"/>
    </w:p>
    <w:tbl>
      <w:tblPr>
        <w:tblStyle w:val="ab"/>
        <w:tblW w:w="0" w:type="auto"/>
        <w:tblLook w:val="04A0" w:firstRow="1" w:lastRow="0" w:firstColumn="1" w:lastColumn="0" w:noHBand="0" w:noVBand="1"/>
      </w:tblPr>
      <w:tblGrid>
        <w:gridCol w:w="8296"/>
      </w:tblGrid>
      <w:tr w:rsidR="009E0491" w14:paraId="1CE77F49" w14:textId="77777777" w:rsidTr="00215910">
        <w:tc>
          <w:tcPr>
            <w:tcW w:w="8296" w:type="dxa"/>
          </w:tcPr>
          <w:p w14:paraId="09741D9B"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 xml:space="preserve">## spring cloud eureka server </w:t>
            </w:r>
            <w:r>
              <w:rPr>
                <w:rFonts w:ascii="Consolas" w:eastAsiaTheme="minorEastAsia" w:hAnsi="Consolas" w:cs="Consolas"/>
                <w:bCs w:val="0"/>
                <w:color w:val="FF0032"/>
                <w:sz w:val="20"/>
                <w:szCs w:val="20"/>
              </w:rPr>
              <w:t>也有注册自己的功能，注册自己的功能默认开启</w:t>
            </w:r>
          </w:p>
          <w:p w14:paraId="46A08A91"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自摸：自己注册自己</w:t>
            </w:r>
          </w:p>
          <w:p w14:paraId="17F0AC8D"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指定该项目的运行端口</w:t>
            </w:r>
          </w:p>
          <w:p w14:paraId="071868D4"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4E7A4B0E"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8761</w:t>
            </w:r>
          </w:p>
          <w:p w14:paraId="449E4136"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设置</w:t>
            </w:r>
            <w:proofErr w:type="spellStart"/>
            <w:r>
              <w:rPr>
                <w:rFonts w:ascii="Consolas" w:eastAsiaTheme="minorEastAsia" w:hAnsi="Consolas" w:cs="Consolas"/>
                <w:bCs w:val="0"/>
                <w:color w:val="FF0032"/>
                <w:sz w:val="20"/>
                <w:szCs w:val="20"/>
              </w:rPr>
              <w:t>eureak</w:t>
            </w:r>
            <w:proofErr w:type="spellEnd"/>
            <w:r>
              <w:rPr>
                <w:rFonts w:ascii="Consolas" w:eastAsiaTheme="minorEastAsia" w:hAnsi="Consolas" w:cs="Consolas"/>
                <w:bCs w:val="0"/>
                <w:color w:val="FF0032"/>
                <w:sz w:val="20"/>
                <w:szCs w:val="20"/>
              </w:rPr>
              <w:t>的应用名字</w:t>
            </w:r>
            <w:r>
              <w:rPr>
                <w:rFonts w:ascii="Consolas" w:eastAsiaTheme="minorEastAsia" w:hAnsi="Consolas" w:cs="Consolas"/>
                <w:bCs w:val="0"/>
                <w:color w:val="FF0032"/>
                <w:sz w:val="20"/>
                <w:szCs w:val="20"/>
              </w:rPr>
              <w:t xml:space="preserve">  </w:t>
            </w:r>
          </w:p>
          <w:p w14:paraId="06388864"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41D51AA7"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276C4698"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eureak</w:t>
            </w:r>
            <w:proofErr w:type="spellEnd"/>
            <w:r>
              <w:rPr>
                <w:rFonts w:ascii="Consolas" w:eastAsiaTheme="minorEastAsia" w:hAnsi="Consolas" w:cs="Consolas"/>
                <w:bCs w:val="0"/>
                <w:color w:val="000000"/>
                <w:sz w:val="20"/>
                <w:szCs w:val="20"/>
              </w:rPr>
              <w:t>-server</w:t>
            </w:r>
          </w:p>
          <w:p w14:paraId="7FDD0B75"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p>
          <w:p w14:paraId="5E0D8A54"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设置注册到那个注册中心里面</w:t>
            </w:r>
          </w:p>
          <w:p w14:paraId="4880980D"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0855F4E8"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64A11503"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##eureak</w:t>
            </w:r>
            <w:r>
              <w:rPr>
                <w:rFonts w:ascii="Consolas" w:eastAsiaTheme="minorEastAsia" w:hAnsi="Consolas" w:cs="Consolas"/>
                <w:bCs w:val="0"/>
                <w:color w:val="FF0032"/>
                <w:sz w:val="20"/>
                <w:szCs w:val="20"/>
              </w:rPr>
              <w:t>优化，关闭自己注册自己的功能</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默认为</w:t>
            </w:r>
            <w:r>
              <w:rPr>
                <w:rFonts w:ascii="Consolas" w:eastAsiaTheme="minorEastAsia" w:hAnsi="Consolas" w:cs="Consolas"/>
                <w:bCs w:val="0"/>
                <w:color w:val="FF0032"/>
                <w:sz w:val="20"/>
                <w:szCs w:val="20"/>
              </w:rPr>
              <w:t>true</w:t>
            </w:r>
          </w:p>
          <w:p w14:paraId="12AFFECA"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register-with-eureka:</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false</w:t>
            </w:r>
          </w:p>
          <w:p w14:paraId="04CE580A"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##eureak</w:t>
            </w:r>
            <w:r>
              <w:rPr>
                <w:rFonts w:ascii="Consolas" w:eastAsiaTheme="minorEastAsia" w:hAnsi="Consolas" w:cs="Consolas"/>
                <w:bCs w:val="0"/>
                <w:color w:val="FF0032"/>
                <w:sz w:val="20"/>
                <w:szCs w:val="20"/>
              </w:rPr>
              <w:t>优化，是否抓取服务列表，因为此项目是注册中心，所以不需要去抓取</w:t>
            </w:r>
          </w:p>
          <w:p w14:paraId="7B142423"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fetch-registry:</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false</w:t>
            </w:r>
          </w:p>
          <w:p w14:paraId="4EBB4EDF"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02CD9A1B"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249DB02A"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区域</w:t>
            </w: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注册中心的地址</w:t>
            </w:r>
          </w:p>
          <w:p w14:paraId="507BF122" w14:textId="77777777" w:rsidR="009E0491" w:rsidRDefault="009E0491"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p w14:paraId="3DDE86D5" w14:textId="77777777" w:rsidR="009E0491" w:rsidRDefault="009E0491" w:rsidP="00215910">
            <w:pPr>
              <w:ind w:firstLineChars="0" w:firstLine="0"/>
            </w:pPr>
            <w:r>
              <w:rPr>
                <w:rFonts w:ascii="Consolas" w:eastAsiaTheme="minorEastAsia" w:hAnsi="Consolas" w:cs="Consolas"/>
                <w:bCs w:val="0"/>
                <w:color w:val="000000"/>
                <w:sz w:val="20"/>
                <w:szCs w:val="20"/>
              </w:rPr>
              <w:t xml:space="preserve">      </w:t>
            </w:r>
          </w:p>
        </w:tc>
      </w:tr>
    </w:tbl>
    <w:p w14:paraId="780AC831" w14:textId="77777777" w:rsidR="009E0491" w:rsidRDefault="009E0491" w:rsidP="009E0491">
      <w:pPr>
        <w:ind w:firstLine="420"/>
      </w:pPr>
    </w:p>
    <w:p w14:paraId="70A23727" w14:textId="69C2166A" w:rsidR="0076568D" w:rsidRDefault="009E0491" w:rsidP="00343DC1">
      <w:pPr>
        <w:ind w:firstLineChars="0" w:firstLine="0"/>
      </w:pPr>
      <w:r>
        <w:rPr>
          <w:rFonts w:hint="eastAsia"/>
        </w:rPr>
        <w:t>启动服务端</w:t>
      </w:r>
      <w:r w:rsidR="0076568D">
        <w:rPr>
          <w:rFonts w:hint="eastAsia"/>
        </w:rPr>
        <w:t>：添加注解</w:t>
      </w:r>
      <w:r w:rsidR="00FA6A6C">
        <w:rPr>
          <w:rFonts w:hint="eastAsia"/>
        </w:rPr>
        <w:t>，开启</w:t>
      </w:r>
      <w:r w:rsidR="00FA6A6C">
        <w:rPr>
          <w:rFonts w:hint="eastAsia"/>
        </w:rPr>
        <w:t>eureka</w:t>
      </w:r>
      <w:r w:rsidR="006E3B2E">
        <w:rPr>
          <w:rFonts w:hint="eastAsia"/>
        </w:rPr>
        <w:t>的注册服务</w:t>
      </w:r>
    </w:p>
    <w:p w14:paraId="53EC1778" w14:textId="3C738C83" w:rsidR="00BC4761" w:rsidRPr="00321C9E" w:rsidRDefault="0076568D" w:rsidP="0076568D">
      <w:pPr>
        <w:ind w:firstLineChars="0" w:firstLine="0"/>
      </w:pPr>
      <w:r>
        <w:rPr>
          <w:noProof/>
        </w:rPr>
        <w:drawing>
          <wp:inline distT="0" distB="0" distL="0" distR="0" wp14:anchorId="37E25089" wp14:editId="79E66C47">
            <wp:extent cx="5274310" cy="107251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72515"/>
                    </a:xfrm>
                    <a:prstGeom prst="rect">
                      <a:avLst/>
                    </a:prstGeom>
                  </pic:spPr>
                </pic:pic>
              </a:graphicData>
            </a:graphic>
          </wp:inline>
        </w:drawing>
      </w:r>
    </w:p>
    <w:p w14:paraId="4ACE8C74" w14:textId="47E1E5D3" w:rsidR="0051604B" w:rsidRPr="0051604B" w:rsidRDefault="001D3138" w:rsidP="001D3138">
      <w:pPr>
        <w:pStyle w:val="2"/>
      </w:pPr>
      <w:r>
        <w:rPr>
          <w:rFonts w:hint="eastAsia"/>
        </w:rPr>
        <w:t>eureka</w:t>
      </w:r>
    </w:p>
    <w:p w14:paraId="7C4E8011" w14:textId="3E205D3E" w:rsidR="0051604B" w:rsidRDefault="00F5087B" w:rsidP="00F5087B">
      <w:pPr>
        <w:pStyle w:val="3"/>
        <w:ind w:firstLine="420"/>
      </w:pPr>
      <w:r>
        <w:rPr>
          <w:rFonts w:hint="eastAsia"/>
        </w:rPr>
        <w:t>客户端</w:t>
      </w:r>
    </w:p>
    <w:p w14:paraId="334D261B" w14:textId="2A4DAF0C" w:rsidR="00AC5C6A" w:rsidRDefault="00F5087B" w:rsidP="00AC5C6A">
      <w:pPr>
        <w:ind w:firstLine="420"/>
        <w:jc w:val="center"/>
      </w:pPr>
      <w:r>
        <w:rPr>
          <w:noProof/>
        </w:rPr>
        <w:drawing>
          <wp:inline distT="0" distB="0" distL="0" distR="0" wp14:anchorId="4D05D1A1" wp14:editId="20605B07">
            <wp:extent cx="2880000" cy="36808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3680804"/>
                    </a:xfrm>
                    <a:prstGeom prst="rect">
                      <a:avLst/>
                    </a:prstGeom>
                  </pic:spPr>
                </pic:pic>
              </a:graphicData>
            </a:graphic>
          </wp:inline>
        </w:drawing>
      </w:r>
    </w:p>
    <w:p w14:paraId="01411649" w14:textId="55ED5C19" w:rsidR="00E57707" w:rsidRDefault="00E57707" w:rsidP="00E57707">
      <w:pPr>
        <w:ind w:firstLine="420"/>
      </w:pPr>
      <w:proofErr w:type="spellStart"/>
      <w:r>
        <w:rPr>
          <w:rFonts w:hint="eastAsia"/>
        </w:rPr>
        <w:t>yml</w:t>
      </w:r>
      <w:proofErr w:type="spellEnd"/>
      <w:r>
        <w:rPr>
          <w:rFonts w:hint="eastAsia"/>
        </w:rPr>
        <w:t>文件</w:t>
      </w:r>
    </w:p>
    <w:tbl>
      <w:tblPr>
        <w:tblStyle w:val="ab"/>
        <w:tblW w:w="0" w:type="auto"/>
        <w:tblLook w:val="04A0" w:firstRow="1" w:lastRow="0" w:firstColumn="1" w:lastColumn="0" w:noHBand="0" w:noVBand="1"/>
      </w:tblPr>
      <w:tblGrid>
        <w:gridCol w:w="8296"/>
      </w:tblGrid>
      <w:tr w:rsidR="00EF732D" w14:paraId="42848396" w14:textId="77777777" w:rsidTr="00EF732D">
        <w:tc>
          <w:tcPr>
            <w:tcW w:w="8296" w:type="dxa"/>
          </w:tcPr>
          <w:p w14:paraId="2A4F47CC"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配置</w:t>
            </w:r>
            <w:r>
              <w:rPr>
                <w:rFonts w:ascii="Consolas" w:eastAsiaTheme="minorEastAsia" w:hAnsi="Consolas" w:cs="Consolas"/>
                <w:bCs w:val="0"/>
                <w:color w:val="FF0032"/>
                <w:sz w:val="20"/>
                <w:szCs w:val="20"/>
              </w:rPr>
              <w:t>eureka</w:t>
            </w:r>
            <w:r>
              <w:rPr>
                <w:rFonts w:ascii="Consolas" w:eastAsiaTheme="minorEastAsia" w:hAnsi="Consolas" w:cs="Consolas"/>
                <w:bCs w:val="0"/>
                <w:color w:val="FF0032"/>
                <w:sz w:val="20"/>
                <w:szCs w:val="20"/>
              </w:rPr>
              <w:t>客户端的</w:t>
            </w:r>
            <w:proofErr w:type="gramStart"/>
            <w:r>
              <w:rPr>
                <w:rFonts w:ascii="Consolas" w:eastAsiaTheme="minorEastAsia" w:hAnsi="Consolas" w:cs="Consolas"/>
                <w:bCs w:val="0"/>
                <w:color w:val="FF0032"/>
                <w:sz w:val="20"/>
                <w:szCs w:val="20"/>
              </w:rPr>
              <w:t>的</w:t>
            </w:r>
            <w:proofErr w:type="gramEnd"/>
            <w:r>
              <w:rPr>
                <w:rFonts w:ascii="Consolas" w:eastAsiaTheme="minorEastAsia" w:hAnsi="Consolas" w:cs="Consolas"/>
                <w:bCs w:val="0"/>
                <w:color w:val="FF0032"/>
                <w:sz w:val="20"/>
                <w:szCs w:val="20"/>
              </w:rPr>
              <w:t>地址</w:t>
            </w:r>
          </w:p>
          <w:p w14:paraId="3E821E5F"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server:</w:t>
            </w:r>
          </w:p>
          <w:p w14:paraId="20D4045F"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00B86C89"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配置</w:t>
            </w:r>
            <w:proofErr w:type="spellStart"/>
            <w:r>
              <w:rPr>
                <w:rFonts w:ascii="Consolas" w:eastAsiaTheme="minorEastAsia" w:hAnsi="Consolas" w:cs="Consolas"/>
                <w:bCs w:val="0"/>
                <w:color w:val="FF0032"/>
                <w:sz w:val="20"/>
                <w:szCs w:val="20"/>
              </w:rPr>
              <w:t>eureak</w:t>
            </w:r>
            <w:proofErr w:type="spellEnd"/>
            <w:r>
              <w:rPr>
                <w:rFonts w:ascii="Consolas" w:eastAsiaTheme="minorEastAsia" w:hAnsi="Consolas" w:cs="Consolas"/>
                <w:bCs w:val="0"/>
                <w:color w:val="FF0032"/>
                <w:sz w:val="20"/>
                <w:szCs w:val="20"/>
              </w:rPr>
              <w:t>服务</w:t>
            </w:r>
            <w:proofErr w:type="gramStart"/>
            <w:r>
              <w:rPr>
                <w:rFonts w:ascii="Consolas" w:eastAsiaTheme="minorEastAsia" w:hAnsi="Consolas" w:cs="Consolas"/>
                <w:bCs w:val="0"/>
                <w:color w:val="FF0032"/>
                <w:sz w:val="20"/>
                <w:szCs w:val="20"/>
              </w:rPr>
              <w:t>端注册</w:t>
            </w:r>
            <w:proofErr w:type="gramEnd"/>
            <w:r>
              <w:rPr>
                <w:rFonts w:ascii="Consolas" w:eastAsiaTheme="minorEastAsia" w:hAnsi="Consolas" w:cs="Consolas"/>
                <w:bCs w:val="0"/>
                <w:color w:val="FF0032"/>
                <w:sz w:val="20"/>
                <w:szCs w:val="20"/>
              </w:rPr>
              <w:t>中心的地址</w:t>
            </w:r>
          </w:p>
          <w:p w14:paraId="3E2863D7"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eureka:</w:t>
            </w:r>
          </w:p>
          <w:p w14:paraId="2E8AFF0E"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25679A1F"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12906F88"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p w14:paraId="4A1366D5"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fetch-registry:</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从注册中心获取服务列表</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默认为</w:t>
            </w:r>
            <w:r>
              <w:rPr>
                <w:rFonts w:ascii="Consolas" w:eastAsiaTheme="minorEastAsia" w:hAnsi="Consolas" w:cs="Consolas"/>
                <w:bCs w:val="0"/>
                <w:color w:val="FF0032"/>
                <w:sz w:val="20"/>
                <w:szCs w:val="20"/>
              </w:rPr>
              <w:t>true</w:t>
            </w:r>
          </w:p>
          <w:p w14:paraId="655CDC95"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 xml:space="preserve">      </w:t>
            </w:r>
            <w:r>
              <w:rPr>
                <w:rFonts w:ascii="Consolas" w:eastAsiaTheme="minorEastAsia" w:hAnsi="Consolas" w:cs="Consolas"/>
                <w:bCs w:val="0"/>
                <w:color w:val="00C832"/>
                <w:sz w:val="20"/>
                <w:szCs w:val="20"/>
              </w:rPr>
              <w:t>register-with-eureka:</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注册自己到注册中心，默认为</w:t>
            </w:r>
            <w:r>
              <w:rPr>
                <w:rFonts w:ascii="Consolas" w:eastAsiaTheme="minorEastAsia" w:hAnsi="Consolas" w:cs="Consolas"/>
                <w:bCs w:val="0"/>
                <w:color w:val="FF0032"/>
                <w:sz w:val="20"/>
                <w:szCs w:val="20"/>
              </w:rPr>
              <w:t>true</w:t>
            </w:r>
          </w:p>
          <w:p w14:paraId="36872CDA"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instance:</w:t>
            </w:r>
          </w:p>
          <w:p w14:paraId="7AD0702C"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prefer-</w:t>
            </w:r>
            <w:proofErr w:type="spellStart"/>
            <w:r>
              <w:rPr>
                <w:rFonts w:ascii="Consolas" w:eastAsiaTheme="minorEastAsia" w:hAnsi="Consolas" w:cs="Consolas"/>
                <w:bCs w:val="0"/>
                <w:color w:val="00C832"/>
                <w:sz w:val="20"/>
                <w:szCs w:val="20"/>
              </w:rPr>
              <w:t>ip</w:t>
            </w:r>
            <w:proofErr w:type="spellEnd"/>
            <w:r>
              <w:rPr>
                <w:rFonts w:ascii="Consolas" w:eastAsiaTheme="minorEastAsia" w:hAnsi="Consolas" w:cs="Consolas"/>
                <w:bCs w:val="0"/>
                <w:color w:val="00C832"/>
                <w:sz w:val="20"/>
                <w:szCs w:val="20"/>
              </w:rPr>
              <w:t>-address: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使用</w:t>
            </w:r>
            <w:proofErr w:type="spellStart"/>
            <w:r>
              <w:rPr>
                <w:rFonts w:ascii="Consolas" w:eastAsiaTheme="minorEastAsia" w:hAnsi="Consolas" w:cs="Consolas"/>
                <w:bCs w:val="0"/>
                <w:color w:val="FF0032"/>
                <w:sz w:val="20"/>
                <w:szCs w:val="20"/>
              </w:rPr>
              <w:t>ip</w:t>
            </w:r>
            <w:proofErr w:type="spellEnd"/>
            <w:r>
              <w:rPr>
                <w:rFonts w:ascii="Consolas" w:eastAsiaTheme="minorEastAsia" w:hAnsi="Consolas" w:cs="Consolas"/>
                <w:bCs w:val="0"/>
                <w:color w:val="FF0032"/>
                <w:sz w:val="20"/>
                <w:szCs w:val="20"/>
              </w:rPr>
              <w:t>地址代替计算机的名称，点击</w:t>
            </w:r>
            <w:r>
              <w:rPr>
                <w:rFonts w:ascii="Consolas" w:eastAsiaTheme="minorEastAsia" w:hAnsi="Consolas" w:cs="Consolas"/>
                <w:bCs w:val="0"/>
                <w:color w:val="FF0032"/>
                <w:sz w:val="20"/>
                <w:szCs w:val="20"/>
              </w:rPr>
              <w:t>status</w:t>
            </w:r>
            <w:r>
              <w:rPr>
                <w:rFonts w:ascii="Consolas" w:eastAsiaTheme="minorEastAsia" w:hAnsi="Consolas" w:cs="Consolas"/>
                <w:bCs w:val="0"/>
                <w:color w:val="FF0032"/>
                <w:sz w:val="20"/>
                <w:szCs w:val="20"/>
              </w:rPr>
              <w:t>显示的地址</w:t>
            </w:r>
          </w:p>
          <w:p w14:paraId="296C450B"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instance-id:</w:t>
            </w:r>
            <w:r>
              <w:rPr>
                <w:rFonts w:ascii="Consolas" w:eastAsiaTheme="minorEastAsia" w:hAnsi="Consolas" w:cs="Consolas"/>
                <w:bCs w:val="0"/>
                <w:color w:val="000000"/>
                <w:sz w:val="20"/>
                <w:szCs w:val="20"/>
              </w:rPr>
              <w:t xml:space="preserve"> eureka-client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服务</w:t>
            </w:r>
            <w:r>
              <w:rPr>
                <w:rFonts w:ascii="Consolas" w:eastAsiaTheme="minorEastAsia" w:hAnsi="Consolas" w:cs="Consolas"/>
                <w:bCs w:val="0"/>
                <w:color w:val="FF0032"/>
                <w:sz w:val="20"/>
                <w:szCs w:val="20"/>
              </w:rPr>
              <w:t>status</w:t>
            </w:r>
            <w:r>
              <w:rPr>
                <w:rFonts w:ascii="Consolas" w:eastAsiaTheme="minorEastAsia" w:hAnsi="Consolas" w:cs="Consolas"/>
                <w:bCs w:val="0"/>
                <w:color w:val="FF0032"/>
                <w:sz w:val="20"/>
                <w:szCs w:val="20"/>
              </w:rPr>
              <w:t>所显示的内容</w:t>
            </w:r>
          </w:p>
          <w:p w14:paraId="39A1709E"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home-page-url:</w:t>
            </w:r>
            <w:r>
              <w:rPr>
                <w:rFonts w:ascii="Consolas" w:eastAsiaTheme="minorEastAsia" w:hAnsi="Consolas" w:cs="Consolas"/>
                <w:bCs w:val="0"/>
                <w:color w:val="000000"/>
                <w:sz w:val="20"/>
                <w:szCs w:val="20"/>
              </w:rPr>
              <w:t xml:space="preserve"> https://www.baidu.com/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并不是点击实例</w:t>
            </w:r>
            <w:r>
              <w:rPr>
                <w:rFonts w:ascii="Consolas" w:eastAsiaTheme="minorEastAsia" w:hAnsi="Consolas" w:cs="Consolas"/>
                <w:bCs w:val="0"/>
                <w:color w:val="FF0032"/>
                <w:sz w:val="20"/>
                <w:szCs w:val="20"/>
              </w:rPr>
              <w:t>instance-id</w:t>
            </w:r>
            <w:r>
              <w:rPr>
                <w:rFonts w:ascii="Consolas" w:eastAsiaTheme="minorEastAsia" w:hAnsi="Consolas" w:cs="Consolas"/>
                <w:bCs w:val="0"/>
                <w:color w:val="FF0032"/>
                <w:sz w:val="20"/>
                <w:szCs w:val="20"/>
              </w:rPr>
              <w:t>的连接，</w:t>
            </w:r>
          </w:p>
          <w:p w14:paraId="016A2B07"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而是在监控时，使用</w:t>
            </w:r>
            <w:r>
              <w:rPr>
                <w:rFonts w:ascii="Consolas" w:eastAsiaTheme="minorEastAsia" w:hAnsi="Consolas" w:cs="Consolas"/>
                <w:bCs w:val="0"/>
                <w:color w:val="FF0032"/>
                <w:sz w:val="20"/>
                <w:szCs w:val="20"/>
              </w:rPr>
              <w:t>boot-admin</w:t>
            </w:r>
            <w:r>
              <w:rPr>
                <w:rFonts w:ascii="Consolas" w:eastAsiaTheme="minorEastAsia" w:hAnsi="Consolas" w:cs="Consolas"/>
                <w:bCs w:val="0"/>
                <w:color w:val="FF0032"/>
                <w:sz w:val="20"/>
                <w:szCs w:val="20"/>
              </w:rPr>
              <w:t>做监控时显示的信息</w:t>
            </w:r>
          </w:p>
          <w:p w14:paraId="610165E9"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0DAF8898"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告诉</w:t>
            </w:r>
            <w:r>
              <w:rPr>
                <w:rFonts w:ascii="Consolas" w:eastAsiaTheme="minorEastAsia" w:hAnsi="Consolas" w:cs="Consolas"/>
                <w:bCs w:val="0"/>
                <w:color w:val="FF0032"/>
                <w:sz w:val="20"/>
                <w:szCs w:val="20"/>
              </w:rPr>
              <w:t>eureka</w:t>
            </w:r>
            <w:r>
              <w:rPr>
                <w:rFonts w:ascii="Consolas" w:eastAsiaTheme="minorEastAsia" w:hAnsi="Consolas" w:cs="Consolas"/>
                <w:bCs w:val="0"/>
                <w:color w:val="FF0032"/>
                <w:sz w:val="20"/>
                <w:szCs w:val="20"/>
              </w:rPr>
              <w:t>我的服务名称</w:t>
            </w:r>
          </w:p>
          <w:p w14:paraId="2217F235"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spring:</w:t>
            </w:r>
          </w:p>
          <w:p w14:paraId="0BB39D92" w14:textId="77777777" w:rsidR="001D3138" w:rsidRDefault="001D3138" w:rsidP="001D313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6091555C" w14:textId="7398212D" w:rsidR="00EF732D" w:rsidRPr="00A90630" w:rsidRDefault="001D3138" w:rsidP="00A906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eureka-client</w:t>
            </w:r>
          </w:p>
        </w:tc>
      </w:tr>
    </w:tbl>
    <w:p w14:paraId="0DF30D9E" w14:textId="77777777" w:rsidR="00EF732D" w:rsidRDefault="00EF732D" w:rsidP="00E57707">
      <w:pPr>
        <w:ind w:firstLine="420"/>
      </w:pPr>
    </w:p>
    <w:p w14:paraId="21DAD0CA" w14:textId="77777777" w:rsidR="00824982" w:rsidRDefault="00824982" w:rsidP="00824982">
      <w:pPr>
        <w:ind w:firstLine="420"/>
      </w:pPr>
    </w:p>
    <w:p w14:paraId="7E2B27F8" w14:textId="4E13946E" w:rsidR="002332FC" w:rsidRDefault="002332FC" w:rsidP="002332FC">
      <w:pPr>
        <w:ind w:firstLine="420"/>
      </w:pPr>
      <w:r>
        <w:rPr>
          <w:rFonts w:hint="eastAsia"/>
        </w:rPr>
        <w:t>启动</w:t>
      </w:r>
      <w:r w:rsidR="002E3F0F">
        <w:rPr>
          <w:rFonts w:hint="eastAsia"/>
        </w:rPr>
        <w:t>：服务</w:t>
      </w:r>
      <w:r w:rsidR="00B72953">
        <w:rPr>
          <w:rFonts w:hint="eastAsia"/>
        </w:rPr>
        <w:t>上线</w:t>
      </w:r>
    </w:p>
    <w:p w14:paraId="0D7C5458" w14:textId="1B4C6675" w:rsidR="002332FC" w:rsidRDefault="00DC2A7A" w:rsidP="002332FC">
      <w:pPr>
        <w:ind w:firstLine="420"/>
        <w:jc w:val="center"/>
      </w:pPr>
      <w:r>
        <w:rPr>
          <w:noProof/>
        </w:rPr>
        <w:drawing>
          <wp:inline distT="0" distB="0" distL="0" distR="0" wp14:anchorId="154D5C0F" wp14:editId="7C6D8B69">
            <wp:extent cx="5274310" cy="815340"/>
            <wp:effectExtent l="0" t="0" r="254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15340"/>
                    </a:xfrm>
                    <a:prstGeom prst="rect">
                      <a:avLst/>
                    </a:prstGeom>
                  </pic:spPr>
                </pic:pic>
              </a:graphicData>
            </a:graphic>
          </wp:inline>
        </w:drawing>
      </w:r>
    </w:p>
    <w:p w14:paraId="5D035C56" w14:textId="7B76D271" w:rsidR="00A43630" w:rsidRDefault="00A43630" w:rsidP="00A43630">
      <w:pPr>
        <w:ind w:firstLine="420"/>
      </w:pPr>
      <w:r>
        <w:rPr>
          <w:rFonts w:hint="eastAsia"/>
        </w:rPr>
        <w:t>status</w:t>
      </w:r>
      <w:r>
        <w:rPr>
          <w:rFonts w:hint="eastAsia"/>
        </w:rPr>
        <w:t>：默认的访问</w:t>
      </w:r>
    </w:p>
    <w:p w14:paraId="18743549" w14:textId="7B743B78" w:rsidR="00A43630" w:rsidRDefault="00A43630" w:rsidP="00A43630">
      <w:pPr>
        <w:ind w:firstLine="420"/>
      </w:pPr>
      <w:r>
        <w:tab/>
      </w:r>
      <w:r>
        <w:rPr>
          <w:rFonts w:hint="eastAsia"/>
        </w:rPr>
        <w:t>：</w:t>
      </w:r>
      <w:r w:rsidR="006C0842">
        <w:fldChar w:fldCharType="begin"/>
      </w:r>
      <w:r w:rsidR="006C0842">
        <w:instrText xml:space="preserve"> HYPERLINK "</w:instrText>
      </w:r>
      <w:r w:rsidR="006C0842" w:rsidRPr="00A43630">
        <w:instrText>http://localhost:8080/info</w:instrText>
      </w:r>
      <w:r w:rsidR="006C0842">
        <w:instrText xml:space="preserve">" </w:instrText>
      </w:r>
      <w:r w:rsidR="006C0842">
        <w:fldChar w:fldCharType="separate"/>
      </w:r>
      <w:r w:rsidR="006C0842" w:rsidRPr="00C639E8">
        <w:rPr>
          <w:rStyle w:val="a9"/>
        </w:rPr>
        <w:t>http://localhost:8080/info</w:t>
      </w:r>
      <w:r w:rsidR="006C0842">
        <w:fldChar w:fldCharType="end"/>
      </w:r>
      <w:r w:rsidR="006C0842">
        <w:t xml:space="preserve">  </w:t>
      </w:r>
      <w:r w:rsidR="006C0842">
        <w:rPr>
          <w:rFonts w:hint="eastAsia"/>
        </w:rPr>
        <w:t>可以写个</w:t>
      </w:r>
      <w:proofErr w:type="spellStart"/>
      <w:r w:rsidR="006C0842">
        <w:rPr>
          <w:rFonts w:hint="eastAsia"/>
        </w:rPr>
        <w:t>controlller</w:t>
      </w:r>
      <w:proofErr w:type="spellEnd"/>
      <w:r w:rsidR="006C0842">
        <w:t xml:space="preserve"> </w:t>
      </w:r>
      <w:r w:rsidR="006C0842">
        <w:rPr>
          <w:rFonts w:hint="eastAsia"/>
        </w:rPr>
        <w:t>通过这个路径访问到服务端</w:t>
      </w:r>
      <w:r w:rsidR="003D6BB3">
        <w:rPr>
          <w:rFonts w:hint="eastAsia"/>
        </w:rPr>
        <w:t>。</w:t>
      </w:r>
    </w:p>
    <w:p w14:paraId="351A5A76" w14:textId="4F0D420C" w:rsidR="00785EBE" w:rsidRDefault="00785EBE" w:rsidP="00A43630">
      <w:pPr>
        <w:ind w:firstLine="420"/>
      </w:pPr>
    </w:p>
    <w:p w14:paraId="4AABB6C0" w14:textId="53610ED2" w:rsidR="00785EBE" w:rsidRDefault="00785EBE" w:rsidP="00785EBE">
      <w:pPr>
        <w:pStyle w:val="3"/>
        <w:ind w:firstLine="420"/>
      </w:pPr>
      <w:r>
        <w:rPr>
          <w:rFonts w:hint="eastAsia"/>
        </w:rPr>
        <w:t>服务调用</w:t>
      </w:r>
    </w:p>
    <w:p w14:paraId="56E3D767" w14:textId="558EBFC2" w:rsidR="00785EBE" w:rsidRDefault="00785EBE" w:rsidP="00785EBE">
      <w:pPr>
        <w:ind w:firstLine="420"/>
      </w:pPr>
      <w:r>
        <w:rPr>
          <w:noProof/>
        </w:rPr>
        <w:drawing>
          <wp:inline distT="0" distB="0" distL="0" distR="0" wp14:anchorId="1C6D9389" wp14:editId="7D809A86">
            <wp:extent cx="5274310" cy="135509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55090"/>
                    </a:xfrm>
                    <a:prstGeom prst="rect">
                      <a:avLst/>
                    </a:prstGeom>
                  </pic:spPr>
                </pic:pic>
              </a:graphicData>
            </a:graphic>
          </wp:inline>
        </w:drawing>
      </w:r>
    </w:p>
    <w:p w14:paraId="44C5D8D6" w14:textId="3CF1D66D" w:rsidR="0022617E" w:rsidRDefault="0022617E" w:rsidP="0022617E">
      <w:pPr>
        <w:pStyle w:val="3"/>
        <w:ind w:firstLine="420"/>
      </w:pPr>
      <w:r>
        <w:rPr>
          <w:rFonts w:hint="eastAsia"/>
        </w:rPr>
        <w:t>配置文件的优化</w:t>
      </w:r>
    </w:p>
    <w:tbl>
      <w:tblPr>
        <w:tblStyle w:val="ab"/>
        <w:tblW w:w="0" w:type="auto"/>
        <w:tblLayout w:type="fixed"/>
        <w:tblLook w:val="0000" w:firstRow="0" w:lastRow="0" w:firstColumn="0" w:lastColumn="0" w:noHBand="0" w:noVBand="0"/>
      </w:tblPr>
      <w:tblGrid>
        <w:gridCol w:w="8506"/>
      </w:tblGrid>
      <w:tr w:rsidR="0022617E" w14:paraId="626269B5" w14:textId="77777777" w:rsidTr="00215910">
        <w:tc>
          <w:tcPr>
            <w:tcW w:w="8506" w:type="dxa"/>
            <w:vAlign w:val="top"/>
          </w:tcPr>
          <w:p w14:paraId="5EF1081B" w14:textId="35AC53FD" w:rsidR="0022617E" w:rsidRDefault="0022617E" w:rsidP="00DC2DEB">
            <w:pPr>
              <w:ind w:firstLineChars="0" w:firstLine="0"/>
            </w:pPr>
            <w:r>
              <w:rPr>
                <w:rFonts w:hint="eastAsia"/>
              </w:rPr>
              <w:t> instance:</w:t>
            </w:r>
          </w:p>
          <w:p w14:paraId="6D0E75B1" w14:textId="2F1EDB51" w:rsidR="0022617E" w:rsidRDefault="0022617E" w:rsidP="00DC2DEB">
            <w:pPr>
              <w:ind w:firstLineChars="0" w:firstLine="0"/>
            </w:pPr>
            <w:r>
              <w:rPr>
                <w:rFonts w:hint="eastAsia"/>
              </w:rPr>
              <w:t xml:space="preserve"> lease-renewal-interval-in-seconds: 2 # </w:t>
            </w:r>
            <w:r>
              <w:rPr>
                <w:rFonts w:hint="eastAsia"/>
              </w:rPr>
              <w:t>设置心跳的时间间隔（默认是</w:t>
            </w:r>
            <w:r>
              <w:rPr>
                <w:rFonts w:hint="eastAsia"/>
              </w:rPr>
              <w:t>30</w:t>
            </w:r>
            <w:r>
              <w:rPr>
                <w:rFonts w:hint="eastAsia"/>
              </w:rPr>
              <w:t>秒）</w:t>
            </w:r>
          </w:p>
          <w:p w14:paraId="6C8E0374" w14:textId="4DD07F87" w:rsidR="0022617E" w:rsidRDefault="0022617E" w:rsidP="00DC2DEB">
            <w:pPr>
              <w:ind w:firstLineChars="0" w:firstLine="0"/>
            </w:pPr>
            <w:r>
              <w:rPr>
                <w:rFonts w:hint="eastAsia"/>
              </w:rPr>
              <w:t xml:space="preserve"> lease-expiration-duration-in-seconds: 5 # </w:t>
            </w:r>
            <w:r>
              <w:rPr>
                <w:rFonts w:hint="eastAsia"/>
              </w:rPr>
              <w:t>如果现在超过了</w:t>
            </w:r>
            <w:r>
              <w:rPr>
                <w:rFonts w:hint="eastAsia"/>
              </w:rPr>
              <w:t>5</w:t>
            </w:r>
            <w:r>
              <w:rPr>
                <w:rFonts w:hint="eastAsia"/>
              </w:rPr>
              <w:t>秒的间隔（默认是</w:t>
            </w:r>
            <w:r>
              <w:rPr>
                <w:rFonts w:hint="eastAsia"/>
              </w:rPr>
              <w:t>90</w:t>
            </w:r>
            <w:r>
              <w:rPr>
                <w:rFonts w:hint="eastAsia"/>
              </w:rPr>
              <w:t>秒）</w:t>
            </w:r>
          </w:p>
          <w:p w14:paraId="1F27791F" w14:textId="0AB460A2" w:rsidR="0022617E" w:rsidRDefault="0022617E" w:rsidP="00DC2DEB">
            <w:pPr>
              <w:ind w:firstLineChars="0" w:firstLine="0"/>
            </w:pPr>
            <w:r>
              <w:rPr>
                <w:rFonts w:hint="eastAsia"/>
              </w:rPr>
              <w:t xml:space="preserve"> instance-id: cloud-provider-client.com # </w:t>
            </w:r>
            <w:r>
              <w:rPr>
                <w:rFonts w:hint="eastAsia"/>
              </w:rPr>
              <w:t>在信息列表时显示主机名称</w:t>
            </w:r>
            <w:r>
              <w:rPr>
                <w:rFonts w:hint="eastAsia"/>
              </w:rPr>
              <w:t>(</w:t>
            </w:r>
            <w:r>
              <w:rPr>
                <w:rFonts w:hint="eastAsia"/>
              </w:rPr>
              <w:t>设置</w:t>
            </w:r>
            <w:r>
              <w:rPr>
                <w:rFonts w:hint="eastAsia"/>
              </w:rPr>
              <w:t>)</w:t>
            </w:r>
          </w:p>
          <w:p w14:paraId="663D8D4B" w14:textId="0E316910" w:rsidR="0022617E" w:rsidRDefault="0022617E" w:rsidP="00DC2DEB">
            <w:pPr>
              <w:ind w:firstLineChars="0" w:firstLine="0"/>
            </w:pPr>
            <w:r>
              <w:rPr>
                <w:rFonts w:hint="eastAsia"/>
              </w:rPr>
              <w:t>prefer-</w:t>
            </w:r>
            <w:proofErr w:type="spellStart"/>
            <w:r>
              <w:rPr>
                <w:rFonts w:hint="eastAsia"/>
              </w:rPr>
              <w:t>ip</w:t>
            </w:r>
            <w:proofErr w:type="spellEnd"/>
            <w:r>
              <w:rPr>
                <w:rFonts w:hint="eastAsia"/>
              </w:rPr>
              <w:t xml:space="preserve">-address: true # </w:t>
            </w:r>
            <w:r>
              <w:rPr>
                <w:rFonts w:hint="eastAsia"/>
              </w:rPr>
              <w:t>访问的路径变为</w:t>
            </w:r>
            <w:r>
              <w:rPr>
                <w:rFonts w:hint="eastAsia"/>
              </w:rPr>
              <w:t xml:space="preserve"> IP </w:t>
            </w:r>
            <w:r>
              <w:rPr>
                <w:rFonts w:hint="eastAsia"/>
              </w:rPr>
              <w:t>地址</w:t>
            </w:r>
            <w:r>
              <w:rPr>
                <w:rFonts w:hint="eastAsia"/>
              </w:rPr>
              <w:t xml:space="preserve"> </w:t>
            </w:r>
            <w:r>
              <w:rPr>
                <w:rFonts w:hint="eastAsia"/>
              </w:rPr>
              <w:t>（设置）</w:t>
            </w:r>
          </w:p>
        </w:tc>
      </w:tr>
    </w:tbl>
    <w:p w14:paraId="605F5828" w14:textId="64DD824F" w:rsidR="0022617E" w:rsidRPr="00785EBE" w:rsidRDefault="0022617E" w:rsidP="008A5A02">
      <w:pPr>
        <w:ind w:firstLine="420"/>
      </w:pPr>
    </w:p>
    <w:p w14:paraId="644CB6E0" w14:textId="58411EA9" w:rsidR="001D3138" w:rsidRDefault="001D3138" w:rsidP="00670C20">
      <w:pPr>
        <w:pStyle w:val="2"/>
      </w:pPr>
      <w:r>
        <w:rPr>
          <w:rFonts w:hint="eastAsia"/>
        </w:rPr>
        <w:lastRenderedPageBreak/>
        <w:t>eureka</w:t>
      </w:r>
      <w:r>
        <w:rPr>
          <w:rFonts w:hint="eastAsia"/>
        </w:rPr>
        <w:t>集群</w:t>
      </w:r>
    </w:p>
    <w:p w14:paraId="5A9F2373" w14:textId="1BE86D32" w:rsidR="00670C20" w:rsidRDefault="00670C20" w:rsidP="00670C20">
      <w:pPr>
        <w:pStyle w:val="3"/>
        <w:ind w:firstLine="420"/>
      </w:pPr>
      <w:r>
        <w:rPr>
          <w:rFonts w:hint="eastAsia"/>
        </w:rPr>
        <w:t>集群方案</w:t>
      </w:r>
      <w:r w:rsidR="00FA49F3">
        <w:rPr>
          <w:rFonts w:hint="eastAsia"/>
        </w:rPr>
        <w:t>：</w:t>
      </w:r>
    </w:p>
    <w:p w14:paraId="63F8822C" w14:textId="3221ED73" w:rsidR="00FA49F3" w:rsidRDefault="00670C20" w:rsidP="00670C20">
      <w:pPr>
        <w:ind w:firstLine="420"/>
      </w:pPr>
      <w:r>
        <w:rPr>
          <w:noProof/>
        </w:rPr>
        <w:drawing>
          <wp:inline distT="0" distB="0" distL="0" distR="0" wp14:anchorId="076E22A1" wp14:editId="1AA7CAF6">
            <wp:extent cx="5274310" cy="15995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99565"/>
                    </a:xfrm>
                    <a:prstGeom prst="rect">
                      <a:avLst/>
                    </a:prstGeom>
                  </pic:spPr>
                </pic:pic>
              </a:graphicData>
            </a:graphic>
          </wp:inline>
        </w:drawing>
      </w:r>
    </w:p>
    <w:tbl>
      <w:tblPr>
        <w:tblStyle w:val="ab"/>
        <w:tblW w:w="0" w:type="auto"/>
        <w:tblLayout w:type="fixed"/>
        <w:tblLook w:val="0000" w:firstRow="0" w:lastRow="0" w:firstColumn="0" w:lastColumn="0" w:noHBand="0" w:noVBand="0"/>
      </w:tblPr>
      <w:tblGrid>
        <w:gridCol w:w="2840"/>
        <w:gridCol w:w="2841"/>
        <w:gridCol w:w="2841"/>
      </w:tblGrid>
      <w:tr w:rsidR="00FA49F3" w14:paraId="1C9DC57D" w14:textId="77777777" w:rsidTr="00215910">
        <w:tc>
          <w:tcPr>
            <w:tcW w:w="2840" w:type="dxa"/>
            <w:vAlign w:val="top"/>
          </w:tcPr>
          <w:p w14:paraId="4FA6C5F9" w14:textId="77777777" w:rsidR="00FA49F3" w:rsidRDefault="00FA49F3" w:rsidP="00215910">
            <w:pPr>
              <w:ind w:firstLine="420"/>
            </w:pPr>
            <w:r>
              <w:rPr>
                <w:rFonts w:hint="eastAsia"/>
              </w:rPr>
              <w:t>Ip</w:t>
            </w:r>
          </w:p>
        </w:tc>
        <w:tc>
          <w:tcPr>
            <w:tcW w:w="2841" w:type="dxa"/>
            <w:vAlign w:val="top"/>
          </w:tcPr>
          <w:p w14:paraId="4C05C230" w14:textId="77777777" w:rsidR="00FA49F3" w:rsidRDefault="00FA49F3" w:rsidP="00215910">
            <w:pPr>
              <w:ind w:firstLine="420"/>
            </w:pPr>
            <w:r>
              <w:rPr>
                <w:rFonts w:hint="eastAsia"/>
              </w:rPr>
              <w:t>端口</w:t>
            </w:r>
          </w:p>
        </w:tc>
        <w:tc>
          <w:tcPr>
            <w:tcW w:w="2841" w:type="dxa"/>
            <w:vAlign w:val="top"/>
          </w:tcPr>
          <w:p w14:paraId="13F79863" w14:textId="77777777" w:rsidR="00FA49F3" w:rsidRDefault="00FA49F3" w:rsidP="00215910">
            <w:pPr>
              <w:ind w:firstLine="420"/>
            </w:pPr>
            <w:r>
              <w:rPr>
                <w:rFonts w:hint="eastAsia"/>
              </w:rPr>
              <w:t>编号</w:t>
            </w:r>
          </w:p>
        </w:tc>
      </w:tr>
      <w:tr w:rsidR="00FA49F3" w14:paraId="5A8400BF" w14:textId="77777777" w:rsidTr="00215910">
        <w:tc>
          <w:tcPr>
            <w:tcW w:w="2840" w:type="dxa"/>
            <w:vAlign w:val="top"/>
          </w:tcPr>
          <w:p w14:paraId="6BAE16BD" w14:textId="77777777" w:rsidR="00FA49F3" w:rsidRDefault="00FA49F3" w:rsidP="00215910">
            <w:pPr>
              <w:ind w:firstLine="420"/>
            </w:pPr>
            <w:r>
              <w:rPr>
                <w:rFonts w:hint="eastAsia"/>
              </w:rPr>
              <w:t>Localhost</w:t>
            </w:r>
          </w:p>
        </w:tc>
        <w:tc>
          <w:tcPr>
            <w:tcW w:w="2841" w:type="dxa"/>
            <w:vAlign w:val="top"/>
          </w:tcPr>
          <w:p w14:paraId="10AB31B2" w14:textId="77777777" w:rsidR="00FA49F3" w:rsidRDefault="00FA49F3" w:rsidP="00215910">
            <w:pPr>
              <w:ind w:firstLine="420"/>
            </w:pPr>
            <w:r>
              <w:rPr>
                <w:rFonts w:hint="eastAsia"/>
              </w:rPr>
              <w:t>8761</w:t>
            </w:r>
          </w:p>
        </w:tc>
        <w:tc>
          <w:tcPr>
            <w:tcW w:w="2841" w:type="dxa"/>
            <w:vAlign w:val="top"/>
          </w:tcPr>
          <w:p w14:paraId="129E35D6" w14:textId="77777777" w:rsidR="00FA49F3" w:rsidRDefault="00FA49F3" w:rsidP="00215910">
            <w:pPr>
              <w:ind w:firstLine="420"/>
            </w:pPr>
            <w:r>
              <w:rPr>
                <w:rFonts w:hint="eastAsia"/>
              </w:rPr>
              <w:t>Eureka-1</w:t>
            </w:r>
          </w:p>
        </w:tc>
      </w:tr>
      <w:tr w:rsidR="00FA49F3" w14:paraId="63C0807A" w14:textId="77777777" w:rsidTr="00215910">
        <w:tc>
          <w:tcPr>
            <w:tcW w:w="2840" w:type="dxa"/>
            <w:vAlign w:val="top"/>
          </w:tcPr>
          <w:p w14:paraId="151D8D76" w14:textId="77777777" w:rsidR="00FA49F3" w:rsidRDefault="00FA49F3" w:rsidP="00215910">
            <w:pPr>
              <w:ind w:firstLine="420"/>
            </w:pPr>
            <w:r>
              <w:rPr>
                <w:rFonts w:hint="eastAsia"/>
              </w:rPr>
              <w:t>Localhost</w:t>
            </w:r>
          </w:p>
        </w:tc>
        <w:tc>
          <w:tcPr>
            <w:tcW w:w="2841" w:type="dxa"/>
            <w:vAlign w:val="top"/>
          </w:tcPr>
          <w:p w14:paraId="29C894D3" w14:textId="77777777" w:rsidR="00FA49F3" w:rsidRDefault="00FA49F3" w:rsidP="00215910">
            <w:pPr>
              <w:ind w:firstLine="420"/>
            </w:pPr>
            <w:r>
              <w:rPr>
                <w:rFonts w:hint="eastAsia"/>
              </w:rPr>
              <w:t>8762</w:t>
            </w:r>
          </w:p>
        </w:tc>
        <w:tc>
          <w:tcPr>
            <w:tcW w:w="2841" w:type="dxa"/>
            <w:vAlign w:val="top"/>
          </w:tcPr>
          <w:p w14:paraId="0F023BE5" w14:textId="77777777" w:rsidR="00FA49F3" w:rsidRDefault="00FA49F3" w:rsidP="00215910">
            <w:pPr>
              <w:ind w:firstLine="420"/>
            </w:pPr>
            <w:r>
              <w:rPr>
                <w:rFonts w:hint="eastAsia"/>
              </w:rPr>
              <w:t>Eureka-2</w:t>
            </w:r>
          </w:p>
        </w:tc>
      </w:tr>
      <w:tr w:rsidR="00FA49F3" w14:paraId="3F4C6667" w14:textId="77777777" w:rsidTr="00215910">
        <w:tc>
          <w:tcPr>
            <w:tcW w:w="2840" w:type="dxa"/>
            <w:vAlign w:val="top"/>
          </w:tcPr>
          <w:p w14:paraId="6B0DC2AD" w14:textId="77777777" w:rsidR="00FA49F3" w:rsidRDefault="00FA49F3" w:rsidP="00215910">
            <w:pPr>
              <w:ind w:firstLine="420"/>
            </w:pPr>
            <w:r>
              <w:rPr>
                <w:rFonts w:hint="eastAsia"/>
              </w:rPr>
              <w:t>Localhost</w:t>
            </w:r>
          </w:p>
        </w:tc>
        <w:tc>
          <w:tcPr>
            <w:tcW w:w="2841" w:type="dxa"/>
            <w:vAlign w:val="top"/>
          </w:tcPr>
          <w:p w14:paraId="09F25871" w14:textId="77777777" w:rsidR="00FA49F3" w:rsidRDefault="00FA49F3" w:rsidP="00215910">
            <w:pPr>
              <w:ind w:firstLine="420"/>
            </w:pPr>
            <w:r>
              <w:rPr>
                <w:rFonts w:hint="eastAsia"/>
              </w:rPr>
              <w:t>8763</w:t>
            </w:r>
          </w:p>
        </w:tc>
        <w:tc>
          <w:tcPr>
            <w:tcW w:w="2841" w:type="dxa"/>
            <w:vAlign w:val="top"/>
          </w:tcPr>
          <w:p w14:paraId="3137A89D" w14:textId="77777777" w:rsidR="00FA49F3" w:rsidRDefault="00FA49F3" w:rsidP="00215910">
            <w:pPr>
              <w:ind w:firstLine="420"/>
            </w:pPr>
            <w:r>
              <w:rPr>
                <w:rFonts w:hint="eastAsia"/>
              </w:rPr>
              <w:t>Eureka-2</w:t>
            </w:r>
          </w:p>
        </w:tc>
      </w:tr>
    </w:tbl>
    <w:p w14:paraId="24C63C00" w14:textId="77777777" w:rsidR="00FA49F3" w:rsidRDefault="00FA49F3" w:rsidP="001D3138">
      <w:pPr>
        <w:ind w:firstLine="420"/>
      </w:pPr>
    </w:p>
    <w:p w14:paraId="144BFE06" w14:textId="778B5762" w:rsidR="00474EB9" w:rsidRDefault="005118F2" w:rsidP="00022935">
      <w:pPr>
        <w:pStyle w:val="3"/>
        <w:ind w:firstLine="420"/>
      </w:pPr>
      <w:r>
        <w:rPr>
          <w:rFonts w:hint="eastAsia"/>
        </w:rPr>
        <w:t>配置文件</w:t>
      </w:r>
    </w:p>
    <w:tbl>
      <w:tblPr>
        <w:tblStyle w:val="ab"/>
        <w:tblW w:w="0" w:type="auto"/>
        <w:tblLook w:val="04A0" w:firstRow="1" w:lastRow="0" w:firstColumn="1" w:lastColumn="0" w:noHBand="0" w:noVBand="1"/>
      </w:tblPr>
      <w:tblGrid>
        <w:gridCol w:w="8296"/>
      </w:tblGrid>
      <w:tr w:rsidR="000E0E6C" w14:paraId="4DB8B424" w14:textId="77777777" w:rsidTr="000E0E6C">
        <w:tc>
          <w:tcPr>
            <w:tcW w:w="8296" w:type="dxa"/>
          </w:tcPr>
          <w:p w14:paraId="4AF5A978"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 xml:space="preserve">## spring cloud eureka server </w:t>
            </w:r>
            <w:r>
              <w:rPr>
                <w:rFonts w:ascii="Consolas" w:eastAsiaTheme="minorEastAsia" w:hAnsi="Consolas" w:cs="Consolas"/>
                <w:bCs w:val="0"/>
                <w:color w:val="FF0032"/>
                <w:sz w:val="20"/>
                <w:szCs w:val="20"/>
              </w:rPr>
              <w:t>也有注册自己的功能，注册自己的功能默认开启</w:t>
            </w:r>
          </w:p>
          <w:p w14:paraId="4D733B55"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自摸：自己注册自己</w:t>
            </w:r>
          </w:p>
          <w:p w14:paraId="58B80471"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指定该项目的运行端口</w:t>
            </w:r>
          </w:p>
          <w:p w14:paraId="268F57B7"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使用三元表达式，如果没有</w:t>
            </w:r>
            <w:r>
              <w:rPr>
                <w:rFonts w:ascii="Consolas" w:eastAsiaTheme="minorEastAsia" w:hAnsi="Consolas" w:cs="Consolas"/>
                <w:bCs w:val="0"/>
                <w:color w:val="FF0032"/>
                <w:sz w:val="20"/>
                <w:szCs w:val="20"/>
              </w:rPr>
              <w:t>SERVER_PORT</w:t>
            </w:r>
            <w:r>
              <w:rPr>
                <w:rFonts w:ascii="Consolas" w:eastAsiaTheme="minorEastAsia" w:hAnsi="Consolas" w:cs="Consolas"/>
                <w:bCs w:val="0"/>
                <w:color w:val="FF0032"/>
                <w:sz w:val="20"/>
                <w:szCs w:val="20"/>
              </w:rPr>
              <w:t>则使用</w:t>
            </w:r>
            <w:r>
              <w:rPr>
                <w:rFonts w:ascii="Consolas" w:eastAsiaTheme="minorEastAsia" w:hAnsi="Consolas" w:cs="Consolas"/>
                <w:bCs w:val="0"/>
                <w:color w:val="FF0032"/>
                <w:sz w:val="20"/>
                <w:szCs w:val="20"/>
              </w:rPr>
              <w:t>8761</w:t>
            </w:r>
          </w:p>
          <w:p w14:paraId="6424DA33"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该</w:t>
            </w:r>
            <w:proofErr w:type="gramStart"/>
            <w:r>
              <w:rPr>
                <w:rFonts w:ascii="Consolas" w:eastAsiaTheme="minorEastAsia" w:hAnsi="Consolas" w:cs="Consolas"/>
                <w:bCs w:val="0"/>
                <w:color w:val="FF0032"/>
                <w:sz w:val="20"/>
                <w:szCs w:val="20"/>
              </w:rPr>
              <w:t>值以后</w:t>
            </w:r>
            <w:proofErr w:type="gramEnd"/>
            <w:r>
              <w:rPr>
                <w:rFonts w:ascii="Consolas" w:eastAsiaTheme="minorEastAsia" w:hAnsi="Consolas" w:cs="Consolas"/>
                <w:bCs w:val="0"/>
                <w:color w:val="FF0032"/>
                <w:sz w:val="20"/>
                <w:szCs w:val="20"/>
              </w:rPr>
              <w:t>来自环境变量，在</w:t>
            </w:r>
            <w:r>
              <w:rPr>
                <w:rFonts w:ascii="Consolas" w:eastAsiaTheme="minorEastAsia" w:hAnsi="Consolas" w:cs="Consolas"/>
                <w:bCs w:val="0"/>
                <w:color w:val="FF0032"/>
                <w:sz w:val="20"/>
                <w:szCs w:val="20"/>
              </w:rPr>
              <w:t>docker</w:t>
            </w:r>
            <w:r>
              <w:rPr>
                <w:rFonts w:ascii="Consolas" w:eastAsiaTheme="minorEastAsia" w:hAnsi="Consolas" w:cs="Consolas"/>
                <w:bCs w:val="0"/>
                <w:color w:val="FF0032"/>
                <w:sz w:val="20"/>
                <w:szCs w:val="20"/>
              </w:rPr>
              <w:t>启动时，通过</w:t>
            </w:r>
            <w:r>
              <w:rPr>
                <w:rFonts w:ascii="Consolas" w:eastAsiaTheme="minorEastAsia" w:hAnsi="Consolas" w:cs="Consolas"/>
                <w:bCs w:val="0"/>
                <w:color w:val="FF0032"/>
                <w:sz w:val="20"/>
                <w:szCs w:val="20"/>
              </w:rPr>
              <w:t>-e</w:t>
            </w:r>
            <w:r>
              <w:rPr>
                <w:rFonts w:ascii="Consolas" w:eastAsiaTheme="minorEastAsia" w:hAnsi="Consolas" w:cs="Consolas"/>
                <w:bCs w:val="0"/>
                <w:color w:val="FF0032"/>
                <w:sz w:val="20"/>
                <w:szCs w:val="20"/>
              </w:rPr>
              <w:t>参数指定</w:t>
            </w:r>
          </w:p>
          <w:p w14:paraId="74D3C4BE" w14:textId="1B886E93"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${SERVER_PORT:876</w:t>
            </w:r>
            <w:r w:rsidR="00F1669A">
              <w:rPr>
                <w:rFonts w:ascii="Consolas" w:eastAsiaTheme="minorEastAsia" w:hAnsi="Consolas" w:cs="Consolas"/>
                <w:bCs w:val="0"/>
                <w:color w:val="000000"/>
                <w:sz w:val="20"/>
                <w:szCs w:val="20"/>
              </w:rPr>
              <w:t>1</w:t>
            </w:r>
            <w:proofErr w:type="gramStart"/>
            <w:r>
              <w:rPr>
                <w:rFonts w:ascii="Consolas" w:eastAsiaTheme="minorEastAsia" w:hAnsi="Consolas" w:cs="Consolas"/>
                <w:bCs w:val="0"/>
                <w:color w:val="000000"/>
                <w:sz w:val="20"/>
                <w:szCs w:val="20"/>
              </w:rPr>
              <w:t>}</w:t>
            </w:r>
            <w:r w:rsidR="00C157BC">
              <w:rPr>
                <w:rFonts w:ascii="Consolas" w:eastAsiaTheme="minorEastAsia" w:hAnsi="Consolas" w:cs="Consolas" w:hint="eastAsia"/>
                <w:bCs w:val="0"/>
                <w:color w:val="000000"/>
                <w:sz w:val="20"/>
                <w:szCs w:val="20"/>
              </w:rPr>
              <w:t>,</w:t>
            </w:r>
            <w:r w:rsidR="00C157BC">
              <w:rPr>
                <w:rFonts w:ascii="Consolas" w:eastAsiaTheme="minorEastAsia" w:hAnsi="Consolas" w:cs="Consolas"/>
                <w:bCs w:val="0"/>
                <w:color w:val="000000"/>
                <w:sz w:val="20"/>
                <w:szCs w:val="20"/>
              </w:rPr>
              <w:t>$</w:t>
            </w:r>
            <w:proofErr w:type="gramEnd"/>
            <w:r w:rsidR="00C157BC">
              <w:rPr>
                <w:rFonts w:ascii="Consolas" w:eastAsiaTheme="minorEastAsia" w:hAnsi="Consolas" w:cs="Consolas"/>
                <w:bCs w:val="0"/>
                <w:color w:val="000000"/>
                <w:sz w:val="20"/>
                <w:szCs w:val="20"/>
              </w:rPr>
              <w:t>{SERVER_PORT:8762},${SERVER_PORT:8763}</w:t>
            </w:r>
          </w:p>
          <w:p w14:paraId="7B2FB4A4"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7031EF16"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设置</w:t>
            </w:r>
            <w:proofErr w:type="spellStart"/>
            <w:r>
              <w:rPr>
                <w:rFonts w:ascii="Consolas" w:eastAsiaTheme="minorEastAsia" w:hAnsi="Consolas" w:cs="Consolas"/>
                <w:bCs w:val="0"/>
                <w:color w:val="FF0032"/>
                <w:sz w:val="20"/>
                <w:szCs w:val="20"/>
              </w:rPr>
              <w:t>eureak</w:t>
            </w:r>
            <w:proofErr w:type="spellEnd"/>
            <w:r>
              <w:rPr>
                <w:rFonts w:ascii="Consolas" w:eastAsiaTheme="minorEastAsia" w:hAnsi="Consolas" w:cs="Consolas"/>
                <w:bCs w:val="0"/>
                <w:color w:val="FF0032"/>
                <w:sz w:val="20"/>
                <w:szCs w:val="20"/>
              </w:rPr>
              <w:t>的应用名字</w:t>
            </w:r>
            <w:r>
              <w:rPr>
                <w:rFonts w:ascii="Consolas" w:eastAsiaTheme="minorEastAsia" w:hAnsi="Consolas" w:cs="Consolas"/>
                <w:bCs w:val="0"/>
                <w:color w:val="FF0032"/>
                <w:sz w:val="20"/>
                <w:szCs w:val="20"/>
              </w:rPr>
              <w:t xml:space="preserve">  </w:t>
            </w:r>
          </w:p>
          <w:p w14:paraId="46AE1468"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1F51A589"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1A4844C0"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eureak</w:t>
            </w:r>
            <w:proofErr w:type="spellEnd"/>
            <w:r>
              <w:rPr>
                <w:rFonts w:ascii="Consolas" w:eastAsiaTheme="minorEastAsia" w:hAnsi="Consolas" w:cs="Consolas"/>
                <w:bCs w:val="0"/>
                <w:color w:val="000000"/>
                <w:sz w:val="20"/>
                <w:szCs w:val="20"/>
              </w:rPr>
              <w:t>-server</w:t>
            </w:r>
          </w:p>
          <w:p w14:paraId="61823444"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p>
          <w:p w14:paraId="5B1C0F96"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设置注册到那个注册中心里面</w:t>
            </w:r>
          </w:p>
          <w:p w14:paraId="5E8EC322"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25E0E0CB"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3F1CA5BC"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##eureak</w:t>
            </w:r>
            <w:r>
              <w:rPr>
                <w:rFonts w:ascii="Consolas" w:eastAsiaTheme="minorEastAsia" w:hAnsi="Consolas" w:cs="Consolas"/>
                <w:bCs w:val="0"/>
                <w:color w:val="FF0032"/>
                <w:sz w:val="20"/>
                <w:szCs w:val="20"/>
              </w:rPr>
              <w:t>优化，关闭自己注册自己的功能</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默认为</w:t>
            </w:r>
            <w:r>
              <w:rPr>
                <w:rFonts w:ascii="Consolas" w:eastAsiaTheme="minorEastAsia" w:hAnsi="Consolas" w:cs="Consolas"/>
                <w:bCs w:val="0"/>
                <w:color w:val="FF0032"/>
                <w:sz w:val="20"/>
                <w:szCs w:val="20"/>
              </w:rPr>
              <w:t>true,</w:t>
            </w:r>
            <w:r>
              <w:rPr>
                <w:rFonts w:ascii="Consolas" w:eastAsiaTheme="minorEastAsia" w:hAnsi="Consolas" w:cs="Consolas"/>
                <w:bCs w:val="0"/>
                <w:color w:val="FF0032"/>
                <w:sz w:val="20"/>
                <w:szCs w:val="20"/>
              </w:rPr>
              <w:t>集群是要开启</w:t>
            </w:r>
          </w:p>
          <w:p w14:paraId="490EFCE8"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register-with-eureka:</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5F09216D"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##eureak</w:t>
            </w:r>
            <w:r>
              <w:rPr>
                <w:rFonts w:ascii="Consolas" w:eastAsiaTheme="minorEastAsia" w:hAnsi="Consolas" w:cs="Consolas"/>
                <w:bCs w:val="0"/>
                <w:color w:val="FF0032"/>
                <w:sz w:val="20"/>
                <w:szCs w:val="20"/>
              </w:rPr>
              <w:t>优化，是否抓取服务列表</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集群时，要开启，要拿到其他注册中心的服务</w:t>
            </w:r>
          </w:p>
          <w:p w14:paraId="7C5447EF"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fetch-registry:</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485886E6"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073BEEC3"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21437413"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区域</w:t>
            </w: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注册中心的地址</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该</w:t>
            </w:r>
            <w:proofErr w:type="gramStart"/>
            <w:r>
              <w:rPr>
                <w:rFonts w:ascii="Consolas" w:eastAsiaTheme="minorEastAsia" w:hAnsi="Consolas" w:cs="Consolas"/>
                <w:bCs w:val="0"/>
                <w:color w:val="FF0032"/>
                <w:sz w:val="20"/>
                <w:szCs w:val="20"/>
              </w:rPr>
              <w:t>值以后</w:t>
            </w:r>
            <w:proofErr w:type="gramEnd"/>
            <w:r>
              <w:rPr>
                <w:rFonts w:ascii="Consolas" w:eastAsiaTheme="minorEastAsia" w:hAnsi="Consolas" w:cs="Consolas"/>
                <w:bCs w:val="0"/>
                <w:color w:val="FF0032"/>
                <w:sz w:val="20"/>
                <w:szCs w:val="20"/>
              </w:rPr>
              <w:t>来自环境变量，在</w:t>
            </w:r>
            <w:r>
              <w:rPr>
                <w:rFonts w:ascii="Consolas" w:eastAsiaTheme="minorEastAsia" w:hAnsi="Consolas" w:cs="Consolas"/>
                <w:bCs w:val="0"/>
                <w:color w:val="FF0032"/>
                <w:sz w:val="20"/>
                <w:szCs w:val="20"/>
              </w:rPr>
              <w:t>docker</w:t>
            </w:r>
            <w:r>
              <w:rPr>
                <w:rFonts w:ascii="Consolas" w:eastAsiaTheme="minorEastAsia" w:hAnsi="Consolas" w:cs="Consolas"/>
                <w:bCs w:val="0"/>
                <w:color w:val="FF0032"/>
                <w:sz w:val="20"/>
                <w:szCs w:val="20"/>
              </w:rPr>
              <w:t>启动时，通过</w:t>
            </w:r>
            <w:r>
              <w:rPr>
                <w:rFonts w:ascii="Consolas" w:eastAsiaTheme="minorEastAsia" w:hAnsi="Consolas" w:cs="Consolas"/>
                <w:bCs w:val="0"/>
                <w:color w:val="FF0032"/>
                <w:sz w:val="20"/>
                <w:szCs w:val="20"/>
              </w:rPr>
              <w:t>-e</w:t>
            </w:r>
            <w:r>
              <w:rPr>
                <w:rFonts w:ascii="Consolas" w:eastAsiaTheme="minorEastAsia" w:hAnsi="Consolas" w:cs="Consolas"/>
                <w:bCs w:val="0"/>
                <w:color w:val="FF0032"/>
                <w:sz w:val="20"/>
                <w:szCs w:val="20"/>
              </w:rPr>
              <w:t>参数指定</w:t>
            </w:r>
          </w:p>
          <w:p w14:paraId="33C8D073" w14:textId="77777777" w:rsidR="000E0E6C" w:rsidRDefault="000E0E6C" w:rsidP="000E0E6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${EUREKA_SERVER_</w:t>
            </w:r>
            <w:proofErr w:type="gramStart"/>
            <w:r>
              <w:rPr>
                <w:rFonts w:ascii="Consolas" w:eastAsiaTheme="minorEastAsia" w:hAnsi="Consolas" w:cs="Consolas"/>
                <w:bCs w:val="0"/>
                <w:color w:val="000000"/>
                <w:sz w:val="20"/>
                <w:szCs w:val="20"/>
              </w:rPr>
              <w:t>URL:http://localhost:8761/eureka</w:t>
            </w:r>
            <w:proofErr w:type="gramEnd"/>
            <w:r>
              <w:rPr>
                <w:rFonts w:ascii="Consolas" w:eastAsiaTheme="minorEastAsia" w:hAnsi="Consolas" w:cs="Consolas"/>
                <w:bCs w:val="0"/>
                <w:color w:val="000000"/>
                <w:sz w:val="20"/>
                <w:szCs w:val="20"/>
              </w:rPr>
              <w:t>},${EUREKA_SERVER_URL:http://localhost:8762/eureka},${EUREKA_SERVER_URL:http://localhost:8763/eureka}</w:t>
            </w:r>
          </w:p>
          <w:p w14:paraId="517D4479" w14:textId="39F1938F" w:rsidR="000E0E6C" w:rsidRDefault="000E0E6C" w:rsidP="000E0E6C">
            <w:pPr>
              <w:ind w:firstLineChars="0" w:firstLine="0"/>
            </w:pPr>
            <w:r>
              <w:rPr>
                <w:rFonts w:ascii="Consolas" w:eastAsiaTheme="minorEastAsia" w:hAnsi="Consolas" w:cs="Consolas"/>
                <w:bCs w:val="0"/>
                <w:color w:val="000000"/>
                <w:sz w:val="20"/>
                <w:szCs w:val="20"/>
              </w:rPr>
              <w:t xml:space="preserve">  </w:t>
            </w:r>
          </w:p>
        </w:tc>
      </w:tr>
    </w:tbl>
    <w:p w14:paraId="7B39C828" w14:textId="747536EB" w:rsidR="00022935" w:rsidRDefault="00022935" w:rsidP="00022935">
      <w:pPr>
        <w:pStyle w:val="3"/>
        <w:ind w:firstLine="420"/>
      </w:pPr>
      <w:r>
        <w:rPr>
          <w:rFonts w:hint="eastAsia"/>
        </w:rPr>
        <w:lastRenderedPageBreak/>
        <w:t>启动</w:t>
      </w:r>
    </w:p>
    <w:p w14:paraId="4FC8BA00" w14:textId="3249C32E" w:rsidR="00153442" w:rsidRDefault="00153442" w:rsidP="00153442">
      <w:pPr>
        <w:ind w:firstLine="420"/>
      </w:pPr>
      <w:r>
        <w:rPr>
          <w:rFonts w:hint="eastAsia"/>
        </w:rPr>
        <w:t>启动时分别使用不同端口启动，</w:t>
      </w:r>
    </w:p>
    <w:p w14:paraId="4B98675D" w14:textId="69130DF0" w:rsidR="0065128B" w:rsidRDefault="00153442" w:rsidP="00153442">
      <w:pPr>
        <w:ind w:firstLine="420"/>
      </w:pPr>
      <w:r>
        <w:rPr>
          <w:noProof/>
        </w:rPr>
        <w:drawing>
          <wp:inline distT="0" distB="0" distL="0" distR="0" wp14:anchorId="395CA83B" wp14:editId="3D93B056">
            <wp:extent cx="5274310" cy="6432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43255"/>
                    </a:xfrm>
                    <a:prstGeom prst="rect">
                      <a:avLst/>
                    </a:prstGeom>
                  </pic:spPr>
                </pic:pic>
              </a:graphicData>
            </a:graphic>
          </wp:inline>
        </w:drawing>
      </w:r>
    </w:p>
    <w:p w14:paraId="5E5EDF0D" w14:textId="63122431" w:rsidR="0065128B" w:rsidRDefault="009D1175" w:rsidP="001739CA">
      <w:pPr>
        <w:pStyle w:val="10"/>
      </w:pPr>
      <w:r>
        <w:rPr>
          <w:rFonts w:hint="eastAsia"/>
        </w:rPr>
        <w:t>客户端负载均衡</w:t>
      </w:r>
      <w:r w:rsidR="001739CA" w:rsidRPr="001739CA">
        <w:t>Ribbon</w:t>
      </w:r>
    </w:p>
    <w:p w14:paraId="4A03518E" w14:textId="56E02B00" w:rsidR="00F05541" w:rsidRDefault="00204C66" w:rsidP="00F05541">
      <w:pPr>
        <w:pStyle w:val="2"/>
      </w:pPr>
      <w:r>
        <w:rPr>
          <w:rFonts w:hint="eastAsia"/>
        </w:rPr>
        <w:t>ribbon</w:t>
      </w:r>
      <w:r w:rsidR="00F05541">
        <w:rPr>
          <w:rFonts w:hint="eastAsia"/>
        </w:rPr>
        <w:t>负载均衡</w:t>
      </w:r>
    </w:p>
    <w:p w14:paraId="308E0941" w14:textId="55944A8B" w:rsidR="00204C66" w:rsidRPr="00204C66" w:rsidRDefault="007E1F9D" w:rsidP="007E1F9D">
      <w:pPr>
        <w:pStyle w:val="3"/>
        <w:ind w:firstLine="420"/>
      </w:pPr>
      <w:r>
        <w:rPr>
          <w:rFonts w:hint="eastAsia"/>
        </w:rPr>
        <w:t>负载均衡</w:t>
      </w:r>
    </w:p>
    <w:p w14:paraId="322FAE9B" w14:textId="77777777" w:rsidR="00F05541" w:rsidRDefault="00F05541" w:rsidP="00F05541">
      <w:pPr>
        <w:ind w:firstLine="420"/>
      </w:pPr>
      <w:r>
        <w:rPr>
          <w:rFonts w:hint="eastAsia"/>
        </w:rPr>
        <w:t>负载均衡在系统架构中是一个非常重要，并且是不得不去实施的内容。因为负载均衡</w:t>
      </w:r>
    </w:p>
    <w:p w14:paraId="3D36DA8F" w14:textId="177E230E" w:rsidR="00F05541" w:rsidRDefault="00F05541" w:rsidP="00F05541">
      <w:pPr>
        <w:ind w:firstLineChars="0" w:firstLine="0"/>
      </w:pPr>
      <w:r>
        <w:rPr>
          <w:rFonts w:hint="eastAsia"/>
        </w:rPr>
        <w:t>是对系统的高可用、网络压力的缓解和处理能力扩容的重要手段之一。我们通常所说的负载</w:t>
      </w:r>
      <w:proofErr w:type="gramStart"/>
      <w:r>
        <w:rPr>
          <w:rFonts w:hint="eastAsia"/>
        </w:rPr>
        <w:t>均衡都</w:t>
      </w:r>
      <w:proofErr w:type="gramEnd"/>
      <w:r>
        <w:rPr>
          <w:rFonts w:hint="eastAsia"/>
        </w:rPr>
        <w:t>指的是服务端负载均衡，其中分为硬件负载均衡和软件负载均衡。硬件负载均衡</w:t>
      </w:r>
    </w:p>
    <w:p w14:paraId="7FFBBA69" w14:textId="690D9DB0" w:rsidR="00F05541" w:rsidRDefault="00F05541" w:rsidP="00F05541">
      <w:pPr>
        <w:ind w:firstLineChars="0" w:firstLine="0"/>
      </w:pPr>
      <w:r>
        <w:rPr>
          <w:rFonts w:hint="eastAsia"/>
        </w:rPr>
        <w:t>主要通过在服务器节点之间安装专门用于负载均衡的设备，比如</w:t>
      </w:r>
      <w:r>
        <w:t>F5</w:t>
      </w:r>
      <w:r>
        <w:t>等；而软件负载均衡则</w:t>
      </w:r>
      <w:r>
        <w:rPr>
          <w:rFonts w:hint="eastAsia"/>
        </w:rPr>
        <w:t>是通过在服务器上安装一些具有均衡负载功能或模块的软件来完成请求分发工作，比</w:t>
      </w:r>
      <w:r>
        <w:t>Nginx</w:t>
      </w:r>
      <w:r>
        <w:t>等。不论采用硬件负载均衡还是软件负载均衡，只要是服务端负载均衡都能以类似</w:t>
      </w:r>
      <w:r>
        <w:rPr>
          <w:rFonts w:hint="eastAsia"/>
        </w:rPr>
        <w:t>下图的架构方式构建起来</w:t>
      </w:r>
    </w:p>
    <w:p w14:paraId="4A675AE8" w14:textId="2F46F584" w:rsidR="00170023" w:rsidRDefault="00170023" w:rsidP="00F05541">
      <w:pPr>
        <w:ind w:firstLineChars="0" w:firstLine="0"/>
      </w:pPr>
      <w:r>
        <w:rPr>
          <w:noProof/>
        </w:rPr>
        <w:drawing>
          <wp:inline distT="0" distB="0" distL="0" distR="0" wp14:anchorId="6283AA9E" wp14:editId="70356243">
            <wp:extent cx="4099915" cy="32616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9915" cy="3261643"/>
                    </a:xfrm>
                    <a:prstGeom prst="rect">
                      <a:avLst/>
                    </a:prstGeom>
                  </pic:spPr>
                </pic:pic>
              </a:graphicData>
            </a:graphic>
          </wp:inline>
        </w:drawing>
      </w:r>
    </w:p>
    <w:p w14:paraId="5045A1E4" w14:textId="61D93DAE" w:rsidR="00170023" w:rsidRPr="00F05541" w:rsidRDefault="00170023" w:rsidP="00170023">
      <w:pPr>
        <w:ind w:firstLineChars="0" w:firstLine="0"/>
      </w:pPr>
      <w:r>
        <w:rPr>
          <w:rFonts w:hint="eastAsia"/>
        </w:rPr>
        <w:lastRenderedPageBreak/>
        <w:t>硬件负载均衡的设备或是软件负载均衡的软件模块都会维护一个下挂可用的服务端清单，通过心跳检测来剔除故障的服务端节点以保证清单中都是可以</w:t>
      </w:r>
      <w:proofErr w:type="gramStart"/>
      <w:r>
        <w:rPr>
          <w:rFonts w:hint="eastAsia"/>
        </w:rPr>
        <w:t>正常访问</w:t>
      </w:r>
      <w:proofErr w:type="gramEnd"/>
      <w:r>
        <w:rPr>
          <w:rFonts w:hint="eastAsia"/>
        </w:rPr>
        <w:t>的服务端节点。当客户端发送请求到负载均衡设备的时候，该设备按某种算法（比如线性轮询、按权重负载、按流量负载等）从维护的可用服务端清单中取出一台服务端的地址，然后进行转发。</w:t>
      </w:r>
    </w:p>
    <w:p w14:paraId="75079501" w14:textId="4786D3C9" w:rsidR="009D1175" w:rsidRDefault="00DE4A3D" w:rsidP="00DE4A3D">
      <w:pPr>
        <w:pStyle w:val="3"/>
        <w:ind w:firstLine="420"/>
      </w:pPr>
      <w:r>
        <w:rPr>
          <w:rFonts w:hint="eastAsia"/>
        </w:rPr>
        <w:t>客户端负载均衡的使用</w:t>
      </w:r>
    </w:p>
    <w:p w14:paraId="1A77967F" w14:textId="5405D95A" w:rsidR="00DE4A3D" w:rsidRDefault="00DE4A3D" w:rsidP="00DD33EF">
      <w:pPr>
        <w:ind w:firstLineChars="0" w:firstLine="0"/>
      </w:pPr>
      <w:r>
        <w:tab/>
      </w:r>
      <w:r>
        <w:rPr>
          <w:rFonts w:hint="eastAsia"/>
        </w:rPr>
        <w:t>服务提供者只需要启动多个服务实例并注册到一个注册中心或是多个相关联的服务注册中心。服务消费者直接通过调用被</w:t>
      </w:r>
      <w:r w:rsidR="00274398">
        <w:rPr>
          <w:rFonts w:hint="eastAsia"/>
        </w:rPr>
        <w:t>@</w:t>
      </w:r>
      <w:r>
        <w:t>LoadBalanced</w:t>
      </w:r>
      <w:r>
        <w:t>注解修饰过的</w:t>
      </w:r>
      <w:proofErr w:type="spellStart"/>
      <w:r>
        <w:t>RestTemplate</w:t>
      </w:r>
      <w:proofErr w:type="spellEnd"/>
      <w:r>
        <w:t>来实现面</w:t>
      </w:r>
      <w:r>
        <w:rPr>
          <w:rFonts w:hint="eastAsia"/>
        </w:rPr>
        <w:t>向服务的接口调用。这样，我们就可以将服务提供者的高可用以及服务消费者的负载均衡调用一起实现了。</w:t>
      </w:r>
    </w:p>
    <w:p w14:paraId="37563031" w14:textId="698E9CED" w:rsidR="00E56AC0" w:rsidRDefault="00E56AC0" w:rsidP="00E56AC0">
      <w:pPr>
        <w:pStyle w:val="2"/>
      </w:pPr>
      <w:proofErr w:type="spellStart"/>
      <w:r>
        <w:rPr>
          <w:rFonts w:hint="eastAsia"/>
        </w:rPr>
        <w:t>helloword</w:t>
      </w:r>
      <w:proofErr w:type="spellEnd"/>
    </w:p>
    <w:p w14:paraId="7546CB45" w14:textId="77777777" w:rsidR="00E56AC0" w:rsidRDefault="00E56AC0" w:rsidP="00E56AC0">
      <w:pPr>
        <w:pStyle w:val="3"/>
        <w:ind w:firstLine="420"/>
      </w:pPr>
      <w:r>
        <w:rPr>
          <w:rFonts w:hint="eastAsia"/>
        </w:rPr>
        <w:t>teacher-service</w:t>
      </w:r>
    </w:p>
    <w:p w14:paraId="37F1063C" w14:textId="77777777" w:rsidR="00E56AC0" w:rsidRPr="008D35C8" w:rsidRDefault="00E56AC0" w:rsidP="00E56AC0">
      <w:pPr>
        <w:ind w:firstLine="420"/>
      </w:pPr>
      <w:r>
        <w:rPr>
          <w:rFonts w:hint="eastAsia"/>
        </w:rPr>
        <w:t>创建项目</w:t>
      </w:r>
    </w:p>
    <w:p w14:paraId="3489027D" w14:textId="77777777" w:rsidR="00E56AC0" w:rsidRDefault="00E56AC0" w:rsidP="00E56AC0">
      <w:pPr>
        <w:ind w:firstLine="420"/>
        <w:jc w:val="center"/>
      </w:pPr>
      <w:r>
        <w:rPr>
          <w:noProof/>
        </w:rPr>
        <w:drawing>
          <wp:inline distT="0" distB="0" distL="0" distR="0" wp14:anchorId="2A9C07B0" wp14:editId="3EDFB68A">
            <wp:extent cx="2880000" cy="36808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3680804"/>
                    </a:xfrm>
                    <a:prstGeom prst="rect">
                      <a:avLst/>
                    </a:prstGeom>
                  </pic:spPr>
                </pic:pic>
              </a:graphicData>
            </a:graphic>
          </wp:inline>
        </w:drawing>
      </w:r>
    </w:p>
    <w:p w14:paraId="07315552" w14:textId="77777777" w:rsidR="00E56AC0" w:rsidRDefault="00E56AC0" w:rsidP="00E56AC0">
      <w:pPr>
        <w:pStyle w:val="3"/>
        <w:ind w:firstLine="420"/>
      </w:pPr>
      <w:r>
        <w:t>controller</w:t>
      </w:r>
    </w:p>
    <w:tbl>
      <w:tblPr>
        <w:tblStyle w:val="ab"/>
        <w:tblW w:w="0" w:type="auto"/>
        <w:tblLook w:val="04A0" w:firstRow="1" w:lastRow="0" w:firstColumn="1" w:lastColumn="0" w:noHBand="0" w:noVBand="1"/>
      </w:tblPr>
      <w:tblGrid>
        <w:gridCol w:w="8296"/>
      </w:tblGrid>
      <w:tr w:rsidR="00E56AC0" w14:paraId="62CD1432" w14:textId="77777777" w:rsidTr="00215910">
        <w:tc>
          <w:tcPr>
            <w:tcW w:w="8296" w:type="dxa"/>
          </w:tcPr>
          <w:p w14:paraId="0AA2F173"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@RestController</w:t>
            </w:r>
          </w:p>
          <w:p w14:paraId="28158745"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TeacherController</w:t>
            </w:r>
            <w:proofErr w:type="spellEnd"/>
            <w:r>
              <w:rPr>
                <w:rFonts w:ascii="Consolas" w:eastAsiaTheme="minorEastAsia" w:hAnsi="Consolas" w:cs="Consolas"/>
                <w:bCs w:val="0"/>
                <w:color w:val="000000"/>
                <w:sz w:val="20"/>
                <w:szCs w:val="20"/>
              </w:rPr>
              <w:t xml:space="preserve"> {</w:t>
            </w:r>
          </w:p>
          <w:p w14:paraId="5CF32846"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远程调用</w:t>
            </w:r>
            <w:proofErr w:type="spellStart"/>
            <w:r>
              <w:rPr>
                <w:rFonts w:ascii="Consolas" w:eastAsiaTheme="minorEastAsia" w:hAnsi="Consolas" w:cs="Consolas"/>
                <w:bCs w:val="0"/>
                <w:color w:val="3F7F5F"/>
                <w:sz w:val="20"/>
                <w:szCs w:val="20"/>
              </w:rPr>
              <w:t>userController</w:t>
            </w:r>
            <w:proofErr w:type="spellEnd"/>
          </w:p>
          <w:p w14:paraId="775CE6D5"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42107EAD"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RestTemplate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restTemplate</w:t>
            </w:r>
            <w:proofErr w:type="spellEnd"/>
            <w:r>
              <w:rPr>
                <w:rFonts w:ascii="Consolas" w:eastAsiaTheme="minorEastAsia" w:hAnsi="Consolas" w:cs="Consolas"/>
                <w:bCs w:val="0"/>
                <w:color w:val="000000"/>
                <w:sz w:val="20"/>
                <w:szCs w:val="20"/>
              </w:rPr>
              <w:t>;</w:t>
            </w:r>
          </w:p>
          <w:p w14:paraId="0DD89216"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"/rpc"</w:t>
            </w:r>
            <w:r>
              <w:rPr>
                <w:rFonts w:ascii="Consolas" w:eastAsiaTheme="minorEastAsia" w:hAnsi="Consolas" w:cs="Consolas"/>
                <w:bCs w:val="0"/>
                <w:color w:val="000000"/>
                <w:sz w:val="20"/>
                <w:szCs w:val="20"/>
              </w:rPr>
              <w:t>)</w:t>
            </w:r>
          </w:p>
          <w:p w14:paraId="4869044C"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000000"/>
                <w:sz w:val="20"/>
                <w:szCs w:val="20"/>
                <w:shd w:val="clear" w:color="auto" w:fill="D4D4D4"/>
              </w:rPr>
              <w:t>rpc</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7FD6BB2F"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String </w:t>
            </w:r>
            <w:proofErr w:type="spellStart"/>
            <w:r>
              <w:rPr>
                <w:rFonts w:ascii="Consolas" w:eastAsiaTheme="minorEastAsia" w:hAnsi="Consolas" w:cs="Consolas"/>
                <w:bCs w:val="0"/>
                <w:color w:val="6A3E3E"/>
                <w:sz w:val="20"/>
                <w:szCs w:val="20"/>
              </w:rPr>
              <w:t>userJson</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C0"/>
                <w:sz w:val="20"/>
                <w:szCs w:val="20"/>
              </w:rPr>
              <w:t>restTemplate</w:t>
            </w:r>
            <w:r>
              <w:rPr>
                <w:rFonts w:ascii="Consolas" w:eastAsiaTheme="minorEastAsia" w:hAnsi="Consolas" w:cs="Consolas"/>
                <w:bCs w:val="0"/>
                <w:color w:val="000000"/>
                <w:sz w:val="20"/>
                <w:szCs w:val="20"/>
              </w:rPr>
              <w:t>.getForObject</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"http://localhost:8080/user/1"</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String.</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6BD809A2" w14:textId="1CDF520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noProof/>
                <w:color w:val="000000"/>
                <w:sz w:val="20"/>
                <w:szCs w:val="20"/>
              </w:rPr>
              <mc:AlternateContent>
                <mc:Choice Requires="wps">
                  <w:drawing>
                    <wp:anchor distT="0" distB="0" distL="114300" distR="114300" simplePos="0" relativeHeight="251659264" behindDoc="0" locked="0" layoutInCell="1" allowOverlap="1" wp14:anchorId="3E5A9F26" wp14:editId="38062FCF">
                      <wp:simplePos x="0" y="0"/>
                      <wp:positionH relativeFrom="column">
                        <wp:posOffset>386080</wp:posOffset>
                      </wp:positionH>
                      <wp:positionV relativeFrom="paragraph">
                        <wp:posOffset>3175</wp:posOffset>
                      </wp:positionV>
                      <wp:extent cx="1637665" cy="861060"/>
                      <wp:effectExtent l="38100" t="0" r="19685" b="53340"/>
                      <wp:wrapNone/>
                      <wp:docPr id="11" name="直接箭头连接符 11"/>
                      <wp:cNvGraphicFramePr/>
                      <a:graphic xmlns:a="http://schemas.openxmlformats.org/drawingml/2006/main">
                        <a:graphicData uri="http://schemas.microsoft.com/office/word/2010/wordprocessingShape">
                          <wps:wsp>
                            <wps:cNvCnPr/>
                            <wps:spPr>
                              <a:xfrm flipH="1">
                                <a:off x="0" y="0"/>
                                <a:ext cx="1637665" cy="8610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A071DF" id="_x0000_t32" coordsize="21600,21600" o:spt="32" o:oned="t" path="m,l21600,21600e" filled="f">
                      <v:path arrowok="t" fillok="f" o:connecttype="none"/>
                      <o:lock v:ext="edit" shapetype="t"/>
                    </v:shapetype>
                    <v:shape id="直接箭头连接符 11" o:spid="_x0000_s1026" type="#_x0000_t32" style="position:absolute;left:0;text-align:left;margin-left:30.4pt;margin-top:.25pt;width:128.95pt;height:67.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" strokecolor="#ffc000 [3207]" strokeweight="1pt">
                      <v:stroke endarrow="block" joinstyle="miter"/>
                    </v:shape>
                  </w:pict>
                </mc:Fallback>
              </mc:AlternateContent>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获取一个用户</w:t>
            </w:r>
          </w:p>
          <w:p w14:paraId="59F68CF4"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userJson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用户的</w:t>
            </w:r>
            <w:r>
              <w:rPr>
                <w:rFonts w:ascii="Consolas" w:eastAsiaTheme="minorEastAsia" w:hAnsi="Consolas" w:cs="Consolas"/>
                <w:bCs w:val="0"/>
                <w:color w:val="2A00FF"/>
                <w:sz w:val="20"/>
                <w:szCs w:val="20"/>
              </w:rPr>
              <w:t>json"</w:t>
            </w:r>
            <w:r>
              <w:rPr>
                <w:rFonts w:ascii="Consolas" w:eastAsiaTheme="minorEastAsia" w:hAnsi="Consolas" w:cs="Consolas"/>
                <w:bCs w:val="0"/>
                <w:color w:val="000000"/>
                <w:sz w:val="20"/>
                <w:szCs w:val="20"/>
              </w:rPr>
              <w:t>;</w:t>
            </w:r>
          </w:p>
          <w:p w14:paraId="628A4547"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D90B06C" w14:textId="77777777" w:rsidR="00E56AC0" w:rsidRDefault="00E56AC0" w:rsidP="00215910">
            <w:pPr>
              <w:ind w:firstLineChars="0" w:firstLine="0"/>
            </w:pPr>
            <w:r>
              <w:rPr>
                <w:rFonts w:ascii="Consolas" w:eastAsiaTheme="minorEastAsia" w:hAnsi="Consolas" w:cs="Consolas"/>
                <w:bCs w:val="0"/>
                <w:color w:val="000000"/>
                <w:sz w:val="20"/>
                <w:szCs w:val="20"/>
              </w:rPr>
              <w:t>}</w:t>
            </w:r>
          </w:p>
        </w:tc>
      </w:tr>
    </w:tbl>
    <w:p w14:paraId="708CB0D5" w14:textId="5BC814C3" w:rsidR="00E56AC0" w:rsidRDefault="00E56AC0" w:rsidP="00E56AC0">
      <w:pPr>
        <w:ind w:firstLine="420"/>
        <w:rPr>
          <w:rFonts w:ascii="Consolas" w:eastAsiaTheme="minorEastAsia" w:hAnsi="Consolas" w:cs="Consolas"/>
          <w:bCs w:val="0"/>
          <w:color w:val="2A00FF"/>
          <w:kern w:val="0"/>
          <w:sz w:val="20"/>
          <w:szCs w:val="20"/>
        </w:rPr>
      </w:pPr>
      <w:r>
        <w:rPr>
          <w:rFonts w:hint="eastAsia"/>
        </w:rPr>
        <w:lastRenderedPageBreak/>
        <w:t>将</w:t>
      </w:r>
      <w:r>
        <w:rPr>
          <w:rFonts w:ascii="Consolas" w:eastAsiaTheme="minorEastAsia" w:hAnsi="Consolas" w:cs="Consolas"/>
          <w:bCs w:val="0"/>
          <w:color w:val="2A00FF"/>
          <w:kern w:val="0"/>
          <w:sz w:val="20"/>
          <w:szCs w:val="20"/>
        </w:rPr>
        <w:fldChar w:fldCharType="begin"/>
      </w:r>
      <w:r>
        <w:rPr>
          <w:rFonts w:ascii="Consolas" w:eastAsiaTheme="minorEastAsia" w:hAnsi="Consolas" w:cs="Consolas"/>
          <w:bCs w:val="0"/>
          <w:color w:val="2A00FF"/>
          <w:kern w:val="0"/>
          <w:sz w:val="20"/>
          <w:szCs w:val="20"/>
        </w:rPr>
        <w:instrText xml:space="preserve"> HYPERLINK "</w:instrText>
      </w:r>
      <w:r w:rsidRPr="00E56AC0">
        <w:rPr>
          <w:rFonts w:ascii="Consolas" w:eastAsiaTheme="minorEastAsia" w:hAnsi="Consolas" w:cs="Consolas"/>
          <w:bCs w:val="0"/>
          <w:color w:val="2A00FF"/>
          <w:kern w:val="0"/>
          <w:sz w:val="20"/>
          <w:szCs w:val="20"/>
        </w:rPr>
        <w:instrText>http://localhost:8080/user/</w:instrText>
      </w:r>
      <w:r>
        <w:rPr>
          <w:rFonts w:ascii="Consolas" w:eastAsiaTheme="minorEastAsia" w:hAnsi="Consolas" w:cs="Consolas"/>
          <w:bCs w:val="0"/>
          <w:color w:val="2A00FF"/>
          <w:kern w:val="0"/>
          <w:sz w:val="20"/>
          <w:szCs w:val="20"/>
        </w:rPr>
        <w:instrText xml:space="preserve">1" </w:instrText>
      </w:r>
      <w:r>
        <w:rPr>
          <w:rFonts w:ascii="Consolas" w:eastAsiaTheme="minorEastAsia" w:hAnsi="Consolas" w:cs="Consolas"/>
          <w:bCs w:val="0"/>
          <w:color w:val="2A00FF"/>
          <w:kern w:val="0"/>
          <w:sz w:val="20"/>
          <w:szCs w:val="20"/>
        </w:rPr>
        <w:fldChar w:fldCharType="separate"/>
      </w:r>
      <w:r w:rsidRPr="002A1058">
        <w:rPr>
          <w:rStyle w:val="a9"/>
          <w:rFonts w:ascii="Consolas" w:eastAsiaTheme="minorEastAsia" w:hAnsi="Consolas" w:cs="Consolas"/>
          <w:bCs w:val="0"/>
          <w:kern w:val="0"/>
          <w:sz w:val="20"/>
          <w:szCs w:val="20"/>
        </w:rPr>
        <w:t>http://localhost:8080/user/1</w:t>
      </w:r>
      <w:r>
        <w:rPr>
          <w:rFonts w:ascii="Consolas" w:eastAsiaTheme="minorEastAsia" w:hAnsi="Consolas" w:cs="Consolas"/>
          <w:bCs w:val="0"/>
          <w:color w:val="2A00FF"/>
          <w:kern w:val="0"/>
          <w:sz w:val="20"/>
          <w:szCs w:val="20"/>
        </w:rPr>
        <w:fldChar w:fldCharType="end"/>
      </w:r>
      <w:r>
        <w:t xml:space="preserve"> </w:t>
      </w:r>
      <w:r>
        <w:rPr>
          <w:rFonts w:hint="eastAsia"/>
        </w:rPr>
        <w:t>换为</w:t>
      </w:r>
      <w:hyperlink r:id="rId20" w:history="1">
        <w:r w:rsidR="003F4A1B" w:rsidRPr="002A1058">
          <w:rPr>
            <w:rStyle w:val="a9"/>
            <w:rFonts w:ascii="Consolas" w:eastAsiaTheme="minorEastAsia" w:hAnsi="Consolas" w:cs="Consolas"/>
            <w:bCs w:val="0"/>
            <w:kern w:val="0"/>
            <w:sz w:val="20"/>
            <w:szCs w:val="20"/>
          </w:rPr>
          <w:t>http://user-serice/user/1</w:t>
        </w:r>
      </w:hyperlink>
    </w:p>
    <w:p w14:paraId="2C817F79" w14:textId="5ADFA076" w:rsidR="00A212C5" w:rsidRDefault="00A212C5" w:rsidP="00E56AC0">
      <w:pPr>
        <w:ind w:firstLine="420"/>
      </w:pPr>
      <w:r>
        <w:rPr>
          <w:rFonts w:hint="eastAsia"/>
        </w:rPr>
        <w:t>主机名</w:t>
      </w:r>
      <w:r>
        <w:rPr>
          <w:rFonts w:hint="eastAsia"/>
        </w:rPr>
        <w:t>+</w:t>
      </w:r>
      <w:r>
        <w:rPr>
          <w:rFonts w:hint="eastAsia"/>
        </w:rPr>
        <w:t>端口</w:t>
      </w:r>
      <w:r w:rsidR="00B15AFE">
        <w:rPr>
          <w:rFonts w:hint="eastAsia"/>
        </w:rPr>
        <w:t>换为服务的名字，来调用服务</w:t>
      </w:r>
    </w:p>
    <w:p w14:paraId="501BAD0D" w14:textId="50CAB1ED" w:rsidR="00D461F6" w:rsidRDefault="00D461F6" w:rsidP="00E56AC0">
      <w:pPr>
        <w:ind w:firstLine="420"/>
      </w:pPr>
    </w:p>
    <w:p w14:paraId="0B18A1A6" w14:textId="019C1624" w:rsidR="00D461F6" w:rsidRDefault="00D461F6" w:rsidP="00E56AC0">
      <w:pPr>
        <w:ind w:firstLine="420"/>
      </w:pPr>
      <w:r>
        <w:rPr>
          <w:rFonts w:hint="eastAsia"/>
        </w:rPr>
        <w:t>teacher</w:t>
      </w:r>
      <w:r>
        <w:t xml:space="preserve"> </w:t>
      </w:r>
      <w:proofErr w:type="spellStart"/>
      <w:r>
        <w:rPr>
          <w:rFonts w:hint="eastAsia"/>
        </w:rPr>
        <w:t>rest</w:t>
      </w:r>
      <w:r>
        <w:t>T</w:t>
      </w:r>
      <w:r>
        <w:rPr>
          <w:rFonts w:hint="eastAsia"/>
        </w:rPr>
        <w:t>emplate</w:t>
      </w:r>
      <w:proofErr w:type="spellEnd"/>
    </w:p>
    <w:tbl>
      <w:tblPr>
        <w:tblStyle w:val="ab"/>
        <w:tblW w:w="0" w:type="auto"/>
        <w:tblLook w:val="04A0" w:firstRow="1" w:lastRow="0" w:firstColumn="1" w:lastColumn="0" w:noHBand="0" w:noVBand="1"/>
      </w:tblPr>
      <w:tblGrid>
        <w:gridCol w:w="8296"/>
      </w:tblGrid>
      <w:tr w:rsidR="005F47FA" w14:paraId="0E9A70E7" w14:textId="77777777" w:rsidTr="005F47FA">
        <w:tc>
          <w:tcPr>
            <w:tcW w:w="8296" w:type="dxa"/>
          </w:tcPr>
          <w:p w14:paraId="3060880F" w14:textId="47502BDC" w:rsidR="005F47FA" w:rsidRPr="00EE01D7" w:rsidRDefault="005F47FA" w:rsidP="005F47FA">
            <w:pPr>
              <w:autoSpaceDE w:val="0"/>
              <w:autoSpaceDN w:val="0"/>
              <w:adjustRightInd w:val="0"/>
              <w:ind w:firstLineChars="0" w:firstLine="0"/>
              <w:jc w:val="left"/>
              <w:rPr>
                <w:rFonts w:ascii="Consolas" w:eastAsiaTheme="minorEastAsia" w:hAnsi="Consolas" w:cs="Consolas"/>
                <w:bCs w:val="0"/>
                <w:color w:val="FF0000"/>
                <w:sz w:val="20"/>
                <w:szCs w:val="20"/>
              </w:rPr>
            </w:pPr>
            <w:r w:rsidRPr="00EE01D7">
              <w:rPr>
                <w:rFonts w:ascii="Consolas" w:eastAsiaTheme="minorEastAsia" w:hAnsi="Consolas" w:cs="Consolas"/>
                <w:bCs w:val="0"/>
                <w:color w:val="FF0000"/>
                <w:sz w:val="20"/>
                <w:szCs w:val="20"/>
              </w:rPr>
              <w:t>@LoadBalanced</w:t>
            </w:r>
            <w:r w:rsidR="00EE01D7">
              <w:rPr>
                <w:rFonts w:ascii="Consolas" w:eastAsiaTheme="minorEastAsia" w:hAnsi="Consolas" w:cs="Consolas"/>
                <w:bCs w:val="0"/>
                <w:color w:val="FF0000"/>
                <w:sz w:val="20"/>
                <w:szCs w:val="20"/>
              </w:rPr>
              <w:t xml:space="preserve">  //</w:t>
            </w:r>
            <w:r w:rsidR="00EE01D7">
              <w:rPr>
                <w:rFonts w:ascii="Consolas" w:eastAsiaTheme="minorEastAsia" w:hAnsi="Consolas" w:cs="Consolas" w:hint="eastAsia"/>
                <w:bCs w:val="0"/>
                <w:color w:val="FF0000"/>
                <w:sz w:val="20"/>
                <w:szCs w:val="20"/>
              </w:rPr>
              <w:t>使用该注解实现，服务的负载均衡</w:t>
            </w:r>
          </w:p>
          <w:p w14:paraId="02506DA9" w14:textId="77777777" w:rsidR="005F47FA" w:rsidRDefault="005F47FA" w:rsidP="005F47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628BA770" w14:textId="77777777" w:rsidR="005F47FA" w:rsidRDefault="005F47FA" w:rsidP="005F47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RestTemplate</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restTemplage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22A352A0" w14:textId="77777777" w:rsidR="005F47FA" w:rsidRDefault="005F47FA" w:rsidP="005F47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RestTemplate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57F93606" w14:textId="6EA593EC" w:rsidR="005F47FA" w:rsidRDefault="005F47FA" w:rsidP="005F47FA">
            <w:pPr>
              <w:ind w:firstLineChars="0" w:firstLine="0"/>
            </w:pPr>
            <w:r>
              <w:rPr>
                <w:rFonts w:ascii="Consolas" w:eastAsiaTheme="minorEastAsia" w:hAnsi="Consolas" w:cs="Consolas"/>
                <w:bCs w:val="0"/>
                <w:color w:val="000000"/>
                <w:sz w:val="20"/>
                <w:szCs w:val="20"/>
              </w:rPr>
              <w:tab/>
              <w:t>}</w:t>
            </w:r>
          </w:p>
        </w:tc>
      </w:tr>
    </w:tbl>
    <w:p w14:paraId="5C0A1A4D" w14:textId="77777777" w:rsidR="005F47FA" w:rsidRDefault="005F47FA" w:rsidP="00E56AC0">
      <w:pPr>
        <w:ind w:firstLine="420"/>
      </w:pPr>
    </w:p>
    <w:p w14:paraId="041EAA55" w14:textId="5840CE36" w:rsidR="00221D83" w:rsidRDefault="00221D83" w:rsidP="00221D83">
      <w:pPr>
        <w:pStyle w:val="3"/>
        <w:ind w:firstLine="420"/>
      </w:pPr>
      <w:r>
        <w:rPr>
          <w:rFonts w:hint="eastAsia"/>
        </w:rPr>
        <w:t>user-service</w:t>
      </w:r>
      <w:r>
        <w:t>1</w:t>
      </w:r>
    </w:p>
    <w:p w14:paraId="4933C3DC" w14:textId="183FD570" w:rsidR="00221D83" w:rsidRDefault="00221D83" w:rsidP="00BF7BA0">
      <w:pPr>
        <w:ind w:firstLine="420"/>
        <w:jc w:val="center"/>
      </w:pPr>
      <w:r>
        <w:rPr>
          <w:noProof/>
        </w:rPr>
        <w:drawing>
          <wp:inline distT="0" distB="0" distL="0" distR="0" wp14:anchorId="2BD86B21" wp14:editId="76BF0B8F">
            <wp:extent cx="1440000" cy="1840402"/>
            <wp:effectExtent l="0" t="0" r="825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0000" cy="1840402"/>
                    </a:xfrm>
                    <a:prstGeom prst="rect">
                      <a:avLst/>
                    </a:prstGeom>
                  </pic:spPr>
                </pic:pic>
              </a:graphicData>
            </a:graphic>
          </wp:inline>
        </w:drawing>
      </w:r>
    </w:p>
    <w:p w14:paraId="63EBF0A5" w14:textId="51D48A29" w:rsidR="00806D08" w:rsidRDefault="00806D08" w:rsidP="00806D08">
      <w:pPr>
        <w:ind w:firstLine="420"/>
      </w:pPr>
      <w:proofErr w:type="spellStart"/>
      <w:r>
        <w:rPr>
          <w:rFonts w:hint="eastAsia"/>
        </w:rPr>
        <w:t>yml</w:t>
      </w:r>
      <w:proofErr w:type="spellEnd"/>
      <w:r w:rsidR="00BB353E">
        <w:rPr>
          <w:rFonts w:hint="eastAsia"/>
        </w:rPr>
        <w:t>文件</w:t>
      </w:r>
    </w:p>
    <w:tbl>
      <w:tblPr>
        <w:tblStyle w:val="ab"/>
        <w:tblW w:w="0" w:type="auto"/>
        <w:tblLook w:val="04A0" w:firstRow="1" w:lastRow="0" w:firstColumn="1" w:lastColumn="0" w:noHBand="0" w:noVBand="1"/>
      </w:tblPr>
      <w:tblGrid>
        <w:gridCol w:w="8296"/>
      </w:tblGrid>
      <w:tr w:rsidR="00BB353E" w14:paraId="5C1BAA26" w14:textId="77777777" w:rsidTr="00BB353E">
        <w:tc>
          <w:tcPr>
            <w:tcW w:w="8296" w:type="dxa"/>
          </w:tcPr>
          <w:p w14:paraId="4D06D441" w14:textId="77777777" w:rsidR="00BB353E" w:rsidRDefault="00BB353E" w:rsidP="00BB353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1A09AA97" w14:textId="77777777" w:rsidR="00BB353E" w:rsidRDefault="00BB353E" w:rsidP="00BB353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7FE228AF" w14:textId="77777777" w:rsidR="00BB353E" w:rsidRDefault="00BB353E" w:rsidP="00BB353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223FCCDE" w14:textId="77777777" w:rsidR="00BB353E" w:rsidRDefault="00BB353E" w:rsidP="00BB353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04A32DE7" w14:textId="77777777" w:rsidR="00BB353E" w:rsidRDefault="00BB353E" w:rsidP="00BB353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0324B4D0" w14:textId="77777777" w:rsidR="00BB353E" w:rsidRDefault="00BB353E" w:rsidP="00BB353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32394463" w14:textId="77777777" w:rsidR="00BB353E" w:rsidRDefault="00BB353E" w:rsidP="00BB353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p w14:paraId="5A0165FA" w14:textId="77777777" w:rsidR="00BB353E" w:rsidRDefault="00BB353E" w:rsidP="00BB353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02B21AC4" w14:textId="77777777" w:rsidR="00BB353E" w:rsidRDefault="00BB353E" w:rsidP="00BB353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571F0550" w14:textId="05B976BF" w:rsidR="00BB353E" w:rsidRDefault="00BB353E" w:rsidP="00BB353E">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user-service</w:t>
            </w:r>
          </w:p>
        </w:tc>
      </w:tr>
    </w:tbl>
    <w:p w14:paraId="61C5260D" w14:textId="77777777" w:rsidR="00BB353E" w:rsidRDefault="00BB353E" w:rsidP="00806D08">
      <w:pPr>
        <w:ind w:firstLine="420"/>
      </w:pPr>
    </w:p>
    <w:p w14:paraId="1CBA1E6B" w14:textId="15576CDB" w:rsidR="00BF7BA0" w:rsidRDefault="00BF7BA0" w:rsidP="00BF7BA0">
      <w:pPr>
        <w:ind w:firstLine="420"/>
      </w:pPr>
      <w:r>
        <w:rPr>
          <w:rFonts w:hint="eastAsia"/>
        </w:rPr>
        <w:t>controller</w:t>
      </w:r>
    </w:p>
    <w:tbl>
      <w:tblPr>
        <w:tblStyle w:val="ab"/>
        <w:tblW w:w="0" w:type="auto"/>
        <w:tblLook w:val="04A0" w:firstRow="1" w:lastRow="0" w:firstColumn="1" w:lastColumn="0" w:noHBand="0" w:noVBand="1"/>
      </w:tblPr>
      <w:tblGrid>
        <w:gridCol w:w="8296"/>
      </w:tblGrid>
      <w:tr w:rsidR="00BF7BA0" w14:paraId="7B3FB986" w14:textId="77777777" w:rsidTr="00BF7BA0">
        <w:tc>
          <w:tcPr>
            <w:tcW w:w="8296" w:type="dxa"/>
          </w:tcPr>
          <w:p w14:paraId="5579B492"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lastRenderedPageBreak/>
              <w:t>@RequestMapping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w:t>
            </w:r>
            <w:r>
              <w:rPr>
                <w:rFonts w:ascii="Consolas" w:eastAsiaTheme="minorEastAsia" w:hAnsi="Consolas" w:cs="Consolas"/>
                <w:bCs w:val="0"/>
                <w:color w:val="000000"/>
                <w:sz w:val="20"/>
                <w:szCs w:val="20"/>
              </w:rPr>
              <w:t>)</w:t>
            </w:r>
          </w:p>
          <w:p w14:paraId="39111C09"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@RestController</w:t>
            </w:r>
            <w:r>
              <w:rPr>
                <w:rFonts w:ascii="Consolas" w:eastAsiaTheme="minorEastAsia" w:hAnsi="Consolas" w:cs="Consolas"/>
                <w:bCs w:val="0"/>
                <w:color w:val="000000"/>
                <w:sz w:val="20"/>
                <w:szCs w:val="20"/>
              </w:rPr>
              <w:t xml:space="preserve"> </w:t>
            </w:r>
          </w:p>
          <w:p w14:paraId="606D4B53"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UserController</w:t>
            </w:r>
            <w:proofErr w:type="spellEnd"/>
            <w:r>
              <w:rPr>
                <w:rFonts w:ascii="Consolas" w:eastAsiaTheme="minorEastAsia" w:hAnsi="Consolas" w:cs="Consolas"/>
                <w:bCs w:val="0"/>
                <w:color w:val="000000"/>
                <w:sz w:val="20"/>
                <w:szCs w:val="20"/>
              </w:rPr>
              <w:t xml:space="preserve"> {</w:t>
            </w:r>
          </w:p>
          <w:p w14:paraId="5BEFA8FC"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p>
          <w:p w14:paraId="1432B2BA"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000000"/>
                <w:sz w:val="20"/>
                <w:szCs w:val="20"/>
                <w:u w:val="single"/>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p>
          <w:p w14:paraId="77FF419D"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User </w:t>
            </w:r>
            <w:proofErr w:type="spellStart"/>
            <w:r>
              <w:rPr>
                <w:rFonts w:ascii="Consolas" w:eastAsiaTheme="minorEastAsia" w:hAnsi="Consolas" w:cs="Consolas"/>
                <w:bCs w:val="0"/>
                <w:color w:val="000000"/>
                <w:sz w:val="20"/>
                <w:szCs w:val="20"/>
              </w:rPr>
              <w:t>getUser</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46464"/>
                <w:sz w:val="20"/>
                <w:szCs w:val="20"/>
              </w:rPr>
              <w:t>@PathVariable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proofErr w:type="gramStart"/>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)Integer</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 {</w:t>
            </w:r>
          </w:p>
          <w:p w14:paraId="16851F25"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"user1"</w:t>
            </w:r>
            <w:r>
              <w:rPr>
                <w:rFonts w:ascii="Consolas" w:eastAsiaTheme="minorEastAsia" w:hAnsi="Consolas" w:cs="Consolas"/>
                <w:bCs w:val="0"/>
                <w:color w:val="000000"/>
                <w:sz w:val="20"/>
                <w:szCs w:val="20"/>
              </w:rPr>
              <w:t>);</w:t>
            </w:r>
          </w:p>
          <w:p w14:paraId="0C0892B4"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被调用</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FF0C913"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User(</w:t>
            </w:r>
            <w:proofErr w:type="gramEnd"/>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sx</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"123456"</w:t>
            </w:r>
            <w:r>
              <w:rPr>
                <w:rFonts w:ascii="Consolas" w:eastAsiaTheme="minorEastAsia" w:hAnsi="Consolas" w:cs="Consolas"/>
                <w:bCs w:val="0"/>
                <w:color w:val="000000"/>
                <w:sz w:val="20"/>
                <w:szCs w:val="20"/>
              </w:rPr>
              <w:t>);</w:t>
            </w:r>
          </w:p>
          <w:p w14:paraId="135EB4E6" w14:textId="77777777" w:rsidR="00BF7BA0" w:rsidRDefault="00BF7BA0" w:rsidP="00BF7B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BCEE54D" w14:textId="334E8A9C" w:rsidR="00BF7BA0" w:rsidRDefault="00BF7BA0" w:rsidP="00BF7BA0">
            <w:pPr>
              <w:ind w:firstLineChars="0" w:firstLine="0"/>
            </w:pPr>
            <w:r>
              <w:rPr>
                <w:rFonts w:ascii="Consolas" w:eastAsiaTheme="minorEastAsia" w:hAnsi="Consolas" w:cs="Consolas"/>
                <w:bCs w:val="0"/>
                <w:color w:val="000000"/>
                <w:sz w:val="20"/>
                <w:szCs w:val="20"/>
              </w:rPr>
              <w:t>}</w:t>
            </w:r>
          </w:p>
        </w:tc>
      </w:tr>
    </w:tbl>
    <w:p w14:paraId="55F7BAD0" w14:textId="6B7EBA7A" w:rsidR="00BF7BA0" w:rsidRDefault="00550528" w:rsidP="00B47AF4">
      <w:pPr>
        <w:pStyle w:val="3"/>
        <w:ind w:firstLine="420"/>
      </w:pPr>
      <w:r>
        <w:rPr>
          <w:rFonts w:hint="eastAsia"/>
        </w:rPr>
        <w:t>user-service</w:t>
      </w:r>
      <w:r>
        <w:t>2</w:t>
      </w:r>
    </w:p>
    <w:p w14:paraId="77C4BF19" w14:textId="122D8FFA" w:rsidR="00B47AF4" w:rsidRDefault="00B47AF4" w:rsidP="00B47AF4">
      <w:pPr>
        <w:ind w:firstLine="420"/>
        <w:jc w:val="center"/>
      </w:pPr>
      <w:r>
        <w:rPr>
          <w:noProof/>
        </w:rPr>
        <w:drawing>
          <wp:inline distT="0" distB="0" distL="0" distR="0" wp14:anchorId="7693A113" wp14:editId="18973D9B">
            <wp:extent cx="1440000" cy="1840402"/>
            <wp:effectExtent l="0" t="0" r="825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0000" cy="1840402"/>
                    </a:xfrm>
                    <a:prstGeom prst="rect">
                      <a:avLst/>
                    </a:prstGeom>
                  </pic:spPr>
                </pic:pic>
              </a:graphicData>
            </a:graphic>
          </wp:inline>
        </w:drawing>
      </w:r>
    </w:p>
    <w:p w14:paraId="78F91DD1" w14:textId="35A75256" w:rsidR="00B47AF4" w:rsidRDefault="00B47AF4" w:rsidP="00B47AF4">
      <w:pPr>
        <w:ind w:firstLine="420"/>
      </w:pPr>
      <w:proofErr w:type="spellStart"/>
      <w:r>
        <w:rPr>
          <w:rFonts w:hint="eastAsia"/>
        </w:rPr>
        <w:t>yml</w:t>
      </w:r>
      <w:proofErr w:type="spellEnd"/>
    </w:p>
    <w:tbl>
      <w:tblPr>
        <w:tblStyle w:val="ab"/>
        <w:tblW w:w="0" w:type="auto"/>
        <w:tblLook w:val="04A0" w:firstRow="1" w:lastRow="0" w:firstColumn="1" w:lastColumn="0" w:noHBand="0" w:noVBand="1"/>
      </w:tblPr>
      <w:tblGrid>
        <w:gridCol w:w="8296"/>
      </w:tblGrid>
      <w:tr w:rsidR="00B47AF4" w14:paraId="32B17EB1" w14:textId="77777777" w:rsidTr="00B47AF4">
        <w:tc>
          <w:tcPr>
            <w:tcW w:w="8296" w:type="dxa"/>
          </w:tcPr>
          <w:p w14:paraId="3E98674C" w14:textId="77777777" w:rsidR="00B47AF4" w:rsidRDefault="00B47AF4" w:rsidP="00B47A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77BFA706" w14:textId="77777777" w:rsidR="00B47AF4" w:rsidRDefault="00B47AF4" w:rsidP="00B47A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8100</w:t>
            </w:r>
          </w:p>
          <w:p w14:paraId="0E7777E9" w14:textId="77777777" w:rsidR="00B47AF4" w:rsidRDefault="00B47AF4" w:rsidP="00B47A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183FDA52" w14:textId="77777777" w:rsidR="00B47AF4" w:rsidRDefault="00B47AF4" w:rsidP="00B47A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64A749DD" w14:textId="77777777" w:rsidR="00B47AF4" w:rsidRDefault="00B47AF4" w:rsidP="00B47A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00C98778" w14:textId="77777777" w:rsidR="00B47AF4" w:rsidRDefault="00B47AF4" w:rsidP="00B47A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4E5EB473" w14:textId="77777777" w:rsidR="00B47AF4" w:rsidRDefault="00B47AF4" w:rsidP="00B47A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p w14:paraId="223D7FEA" w14:textId="77777777" w:rsidR="00B47AF4" w:rsidRDefault="00B47AF4" w:rsidP="00B47A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2C60F4AC" w14:textId="77777777" w:rsidR="00B47AF4" w:rsidRDefault="00B47AF4" w:rsidP="00B47A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08BC1655" w14:textId="1E973AF6" w:rsidR="00B47AF4" w:rsidRDefault="00B47AF4" w:rsidP="00B47AF4">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user-service</w:t>
            </w:r>
          </w:p>
        </w:tc>
      </w:tr>
    </w:tbl>
    <w:p w14:paraId="4E3E0602" w14:textId="77777777" w:rsidR="00B47AF4" w:rsidRPr="00B47AF4" w:rsidRDefault="00B47AF4" w:rsidP="00B47AF4">
      <w:pPr>
        <w:ind w:firstLine="420"/>
      </w:pPr>
    </w:p>
    <w:p w14:paraId="1AF2B10B" w14:textId="7DF2CBDB" w:rsidR="00B47AF4" w:rsidRDefault="00960BA2" w:rsidP="00BF7BA0">
      <w:pPr>
        <w:ind w:firstLine="420"/>
      </w:pPr>
      <w:r>
        <w:t>controller</w:t>
      </w:r>
    </w:p>
    <w:tbl>
      <w:tblPr>
        <w:tblStyle w:val="ab"/>
        <w:tblW w:w="0" w:type="auto"/>
        <w:tblLook w:val="04A0" w:firstRow="1" w:lastRow="0" w:firstColumn="1" w:lastColumn="0" w:noHBand="0" w:noVBand="1"/>
      </w:tblPr>
      <w:tblGrid>
        <w:gridCol w:w="8296"/>
      </w:tblGrid>
      <w:tr w:rsidR="00960BA2" w14:paraId="1173BA98" w14:textId="77777777" w:rsidTr="00960BA2">
        <w:tc>
          <w:tcPr>
            <w:tcW w:w="8296" w:type="dxa"/>
          </w:tcPr>
          <w:p w14:paraId="5EDEB5FA" w14:textId="77777777" w:rsidR="00960BA2" w:rsidRDefault="00960BA2" w:rsidP="00960B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@RequestMapping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w:t>
            </w:r>
            <w:r>
              <w:rPr>
                <w:rFonts w:ascii="Consolas" w:eastAsiaTheme="minorEastAsia" w:hAnsi="Consolas" w:cs="Consolas"/>
                <w:bCs w:val="0"/>
                <w:color w:val="000000"/>
                <w:sz w:val="20"/>
                <w:szCs w:val="20"/>
              </w:rPr>
              <w:t>)</w:t>
            </w:r>
          </w:p>
          <w:p w14:paraId="20F82BA9" w14:textId="77777777" w:rsidR="00960BA2" w:rsidRDefault="00960BA2" w:rsidP="00960B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@RestController</w:t>
            </w:r>
            <w:r>
              <w:rPr>
                <w:rFonts w:ascii="Consolas" w:eastAsiaTheme="minorEastAsia" w:hAnsi="Consolas" w:cs="Consolas"/>
                <w:bCs w:val="0"/>
                <w:color w:val="000000"/>
                <w:sz w:val="20"/>
                <w:szCs w:val="20"/>
              </w:rPr>
              <w:t xml:space="preserve"> </w:t>
            </w:r>
          </w:p>
          <w:p w14:paraId="512CB7A0" w14:textId="76209421" w:rsidR="00960BA2" w:rsidRDefault="00960BA2" w:rsidP="00960B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UserController</w:t>
            </w:r>
            <w:proofErr w:type="spellEnd"/>
            <w:r>
              <w:rPr>
                <w:rFonts w:ascii="Consolas" w:eastAsiaTheme="minorEastAsia" w:hAnsi="Consolas" w:cs="Consolas"/>
                <w:bCs w:val="0"/>
                <w:color w:val="000000"/>
                <w:sz w:val="20"/>
                <w:szCs w:val="20"/>
              </w:rPr>
              <w:t xml:space="preserve"> {</w:t>
            </w:r>
          </w:p>
          <w:p w14:paraId="3B8D5243" w14:textId="77777777" w:rsidR="00960BA2" w:rsidRDefault="00960BA2" w:rsidP="00960B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p>
          <w:p w14:paraId="3799A5B6" w14:textId="77777777" w:rsidR="00960BA2" w:rsidRDefault="00960BA2" w:rsidP="00960B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User </w:t>
            </w:r>
            <w:proofErr w:type="spellStart"/>
            <w:r>
              <w:rPr>
                <w:rFonts w:ascii="Consolas" w:eastAsiaTheme="minorEastAsia" w:hAnsi="Consolas" w:cs="Consolas"/>
                <w:bCs w:val="0"/>
                <w:color w:val="000000"/>
                <w:sz w:val="20"/>
                <w:szCs w:val="20"/>
              </w:rPr>
              <w:t>getUser</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46464"/>
                <w:sz w:val="20"/>
                <w:szCs w:val="20"/>
              </w:rPr>
              <w:t>@PathVariable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proofErr w:type="gramStart"/>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)Integer</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 {</w:t>
            </w:r>
          </w:p>
          <w:p w14:paraId="1C771B00" w14:textId="77777777" w:rsidR="00960BA2" w:rsidRDefault="00960BA2" w:rsidP="00960B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"user2"</w:t>
            </w:r>
            <w:r>
              <w:rPr>
                <w:rFonts w:ascii="Consolas" w:eastAsiaTheme="minorEastAsia" w:hAnsi="Consolas" w:cs="Consolas"/>
                <w:bCs w:val="0"/>
                <w:color w:val="000000"/>
                <w:sz w:val="20"/>
                <w:szCs w:val="20"/>
              </w:rPr>
              <w:t>);</w:t>
            </w:r>
          </w:p>
          <w:p w14:paraId="20538759" w14:textId="77777777" w:rsidR="00960BA2" w:rsidRDefault="00960BA2" w:rsidP="00960B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User(</w:t>
            </w:r>
            <w:proofErr w:type="gramEnd"/>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sx</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"123456"</w:t>
            </w:r>
            <w:r>
              <w:rPr>
                <w:rFonts w:ascii="Consolas" w:eastAsiaTheme="minorEastAsia" w:hAnsi="Consolas" w:cs="Consolas"/>
                <w:bCs w:val="0"/>
                <w:color w:val="000000"/>
                <w:sz w:val="20"/>
                <w:szCs w:val="20"/>
              </w:rPr>
              <w:t>);</w:t>
            </w:r>
          </w:p>
          <w:p w14:paraId="3F7C2B96" w14:textId="77777777" w:rsidR="00960BA2" w:rsidRDefault="00960BA2" w:rsidP="00960B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t>}</w:t>
            </w:r>
          </w:p>
          <w:p w14:paraId="19A0F38F" w14:textId="77777777" w:rsidR="00960BA2" w:rsidRDefault="00960BA2" w:rsidP="00960B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06B2B919" w14:textId="77777777" w:rsidR="00960BA2" w:rsidRDefault="00960BA2" w:rsidP="00BF7BA0">
            <w:pPr>
              <w:ind w:firstLineChars="0" w:firstLine="0"/>
            </w:pPr>
          </w:p>
        </w:tc>
      </w:tr>
    </w:tbl>
    <w:p w14:paraId="6683885E" w14:textId="77777777" w:rsidR="00960BA2" w:rsidRPr="00221D83" w:rsidRDefault="00960BA2" w:rsidP="00BF7BA0">
      <w:pPr>
        <w:ind w:firstLine="420"/>
      </w:pPr>
    </w:p>
    <w:p w14:paraId="6068C015" w14:textId="77777777" w:rsidR="00E56AC0" w:rsidRDefault="00E56AC0" w:rsidP="00E56AC0">
      <w:pPr>
        <w:pStyle w:val="2"/>
      </w:pPr>
      <w:r>
        <w:t>user-service</w:t>
      </w:r>
    </w:p>
    <w:p w14:paraId="2D9DC444" w14:textId="77777777" w:rsidR="00E56AC0" w:rsidRDefault="00E56AC0" w:rsidP="00E56AC0">
      <w:pPr>
        <w:pStyle w:val="3"/>
        <w:ind w:firstLine="420"/>
      </w:pPr>
      <w:r>
        <w:rPr>
          <w:rFonts w:hint="eastAsia"/>
        </w:rPr>
        <w:t>创建两个</w:t>
      </w:r>
      <w:r>
        <w:rPr>
          <w:rFonts w:hint="eastAsia"/>
        </w:rPr>
        <w:t>user-service</w:t>
      </w:r>
      <w:r>
        <w:rPr>
          <w:rFonts w:hint="eastAsia"/>
        </w:rPr>
        <w:t>项目</w:t>
      </w:r>
    </w:p>
    <w:p w14:paraId="187F27FE" w14:textId="77777777" w:rsidR="00E56AC0" w:rsidRDefault="00E56AC0" w:rsidP="00E56AC0">
      <w:pPr>
        <w:ind w:firstLine="420"/>
      </w:pPr>
      <w:r>
        <w:rPr>
          <w:noProof/>
        </w:rPr>
        <w:drawing>
          <wp:inline distT="0" distB="0" distL="0" distR="0" wp14:anchorId="276AB08A" wp14:editId="430360E5">
            <wp:extent cx="2880000" cy="368080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3680804"/>
                    </a:xfrm>
                    <a:prstGeom prst="rect">
                      <a:avLst/>
                    </a:prstGeom>
                  </pic:spPr>
                </pic:pic>
              </a:graphicData>
            </a:graphic>
          </wp:inline>
        </w:drawing>
      </w:r>
    </w:p>
    <w:p w14:paraId="612DF318" w14:textId="77777777" w:rsidR="00E56AC0" w:rsidRDefault="00E56AC0" w:rsidP="00E56AC0">
      <w:pPr>
        <w:pStyle w:val="3"/>
        <w:ind w:firstLine="420"/>
      </w:pPr>
      <w:r>
        <w:rPr>
          <w:rFonts w:hint="eastAsia"/>
        </w:rPr>
        <w:t>controller</w:t>
      </w:r>
    </w:p>
    <w:tbl>
      <w:tblPr>
        <w:tblStyle w:val="ab"/>
        <w:tblW w:w="0" w:type="auto"/>
        <w:tblLook w:val="04A0" w:firstRow="1" w:lastRow="0" w:firstColumn="1" w:lastColumn="0" w:noHBand="0" w:noVBand="1"/>
      </w:tblPr>
      <w:tblGrid>
        <w:gridCol w:w="8296"/>
      </w:tblGrid>
      <w:tr w:rsidR="00E56AC0" w14:paraId="273E58E0" w14:textId="77777777" w:rsidTr="00215910">
        <w:tc>
          <w:tcPr>
            <w:tcW w:w="8296" w:type="dxa"/>
          </w:tcPr>
          <w:p w14:paraId="3AD3C5EC"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@RequestMapping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w:t>
            </w:r>
            <w:r>
              <w:rPr>
                <w:rFonts w:ascii="Consolas" w:eastAsiaTheme="minorEastAsia" w:hAnsi="Consolas" w:cs="Consolas"/>
                <w:bCs w:val="0"/>
                <w:color w:val="000000"/>
                <w:sz w:val="20"/>
                <w:szCs w:val="20"/>
              </w:rPr>
              <w:t>)</w:t>
            </w:r>
          </w:p>
          <w:p w14:paraId="695CBF48"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w:t>
            </w:r>
            <w:r>
              <w:rPr>
                <w:rFonts w:ascii="Consolas" w:eastAsiaTheme="minorEastAsia" w:hAnsi="Consolas" w:cs="Consolas"/>
                <w:bCs w:val="0"/>
                <w:color w:val="000000"/>
                <w:sz w:val="20"/>
                <w:szCs w:val="20"/>
                <w:u w:val="single"/>
              </w:rPr>
              <w:t>RestController</w:t>
            </w:r>
            <w:r>
              <w:rPr>
                <w:rFonts w:ascii="Consolas" w:eastAsiaTheme="minorEastAsia" w:hAnsi="Consolas" w:cs="Consolas"/>
                <w:bCs w:val="0"/>
                <w:color w:val="000000"/>
                <w:sz w:val="20"/>
                <w:szCs w:val="20"/>
              </w:rPr>
              <w:t xml:space="preserve"> </w:t>
            </w:r>
          </w:p>
          <w:p w14:paraId="2623111D"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UserController</w:t>
            </w:r>
            <w:proofErr w:type="spellEnd"/>
            <w:r>
              <w:rPr>
                <w:rFonts w:ascii="Consolas" w:eastAsiaTheme="minorEastAsia" w:hAnsi="Consolas" w:cs="Consolas"/>
                <w:bCs w:val="0"/>
                <w:color w:val="000000"/>
                <w:sz w:val="20"/>
                <w:szCs w:val="20"/>
              </w:rPr>
              <w:t xml:space="preserve"> {</w:t>
            </w:r>
          </w:p>
          <w:p w14:paraId="2A5444DA"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p>
          <w:p w14:paraId="7DE22553"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p>
          <w:p w14:paraId="67BEE1F4"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shd w:val="clear" w:color="auto" w:fill="D4D4D4"/>
              </w:rPr>
              <w:t>User</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getUser</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46464"/>
                <w:sz w:val="20"/>
                <w:szCs w:val="20"/>
              </w:rPr>
              <w:t>@PathVariable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proofErr w:type="gramStart"/>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)Integer</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 {</w:t>
            </w:r>
          </w:p>
          <w:p w14:paraId="20EF30C6"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被调用</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32EDB52"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shd w:val="clear" w:color="auto" w:fill="D4D4D4"/>
              </w:rPr>
              <w:t>return</w:t>
            </w:r>
            <w:r>
              <w:rPr>
                <w:rFonts w:ascii="Consolas" w:eastAsiaTheme="minorEastAsia" w:hAnsi="Consolas" w:cs="Consolas"/>
                <w:bCs w:val="0"/>
                <w:color w:val="000000"/>
                <w:sz w:val="20"/>
                <w:szCs w:val="20"/>
                <w:shd w:val="clear" w:color="auto" w:fill="D4D4D4"/>
              </w:rPr>
              <w:t xml:space="preserve"> </w:t>
            </w:r>
            <w:r>
              <w:rPr>
                <w:rFonts w:ascii="Consolas" w:eastAsiaTheme="minorEastAsia" w:hAnsi="Consolas" w:cs="Consolas"/>
                <w:b/>
                <w:color w:val="7F0055"/>
                <w:sz w:val="20"/>
                <w:szCs w:val="20"/>
                <w:shd w:val="clear" w:color="auto" w:fill="D4D4D4"/>
              </w:rPr>
              <w:t>new</w:t>
            </w:r>
            <w:r>
              <w:rPr>
                <w:rFonts w:ascii="Consolas" w:eastAsiaTheme="minorEastAsia" w:hAnsi="Consolas" w:cs="Consolas"/>
                <w:bCs w:val="0"/>
                <w:color w:val="000000"/>
                <w:sz w:val="20"/>
                <w:szCs w:val="20"/>
                <w:shd w:val="clear" w:color="auto" w:fill="D4D4D4"/>
              </w:rPr>
              <w:t xml:space="preserve"> </w:t>
            </w:r>
            <w:proofErr w:type="gramStart"/>
            <w:r>
              <w:rPr>
                <w:rFonts w:ascii="Consolas" w:eastAsiaTheme="minorEastAsia" w:hAnsi="Consolas" w:cs="Consolas"/>
                <w:bCs w:val="0"/>
                <w:color w:val="000000"/>
                <w:sz w:val="20"/>
                <w:szCs w:val="20"/>
                <w:shd w:val="clear" w:color="auto" w:fill="D4D4D4"/>
              </w:rPr>
              <w:t>User(</w:t>
            </w:r>
            <w:proofErr w:type="gramEnd"/>
            <w:r>
              <w:rPr>
                <w:rFonts w:ascii="Consolas" w:eastAsiaTheme="minorEastAsia" w:hAnsi="Consolas" w:cs="Consolas"/>
                <w:bCs w:val="0"/>
                <w:color w:val="2A00FF"/>
                <w:sz w:val="20"/>
                <w:szCs w:val="20"/>
                <w:shd w:val="clear" w:color="auto" w:fill="D4D4D4"/>
              </w:rPr>
              <w:t>"</w:t>
            </w:r>
            <w:proofErr w:type="spellStart"/>
            <w:r>
              <w:rPr>
                <w:rFonts w:ascii="Consolas" w:eastAsiaTheme="minorEastAsia" w:hAnsi="Consolas" w:cs="Consolas"/>
                <w:bCs w:val="0"/>
                <w:color w:val="2A00FF"/>
                <w:sz w:val="20"/>
                <w:szCs w:val="20"/>
                <w:shd w:val="clear" w:color="auto" w:fill="D4D4D4"/>
              </w:rPr>
              <w:t>sx</w:t>
            </w:r>
            <w:proofErr w:type="spellEnd"/>
            <w:r>
              <w:rPr>
                <w:rFonts w:ascii="Consolas" w:eastAsiaTheme="minorEastAsia" w:hAnsi="Consolas" w:cs="Consolas"/>
                <w:bCs w:val="0"/>
                <w:color w:val="2A00FF"/>
                <w:sz w:val="20"/>
                <w:szCs w:val="20"/>
                <w:shd w:val="clear" w:color="auto" w:fill="D4D4D4"/>
              </w:rPr>
              <w:t>"</w:t>
            </w:r>
            <w:r>
              <w:rPr>
                <w:rFonts w:ascii="Consolas" w:eastAsiaTheme="minorEastAsia" w:hAnsi="Consolas" w:cs="Consolas"/>
                <w:bCs w:val="0"/>
                <w:color w:val="000000"/>
                <w:sz w:val="20"/>
                <w:szCs w:val="20"/>
                <w:shd w:val="clear" w:color="auto" w:fill="D4D4D4"/>
              </w:rPr>
              <w:t xml:space="preserve">, </w:t>
            </w:r>
            <w:r>
              <w:rPr>
                <w:rFonts w:ascii="Consolas" w:eastAsiaTheme="minorEastAsia" w:hAnsi="Consolas" w:cs="Consolas"/>
                <w:bCs w:val="0"/>
                <w:color w:val="2A00FF"/>
                <w:sz w:val="20"/>
                <w:szCs w:val="20"/>
                <w:shd w:val="clear" w:color="auto" w:fill="D4D4D4"/>
              </w:rPr>
              <w:t>"123456"</w:t>
            </w:r>
            <w:r>
              <w:rPr>
                <w:rFonts w:ascii="Consolas" w:eastAsiaTheme="minorEastAsia" w:hAnsi="Consolas" w:cs="Consolas"/>
                <w:bCs w:val="0"/>
                <w:color w:val="000000"/>
                <w:sz w:val="20"/>
                <w:szCs w:val="20"/>
                <w:shd w:val="clear" w:color="auto" w:fill="D4D4D4"/>
              </w:rPr>
              <w:t>);</w:t>
            </w:r>
          </w:p>
          <w:p w14:paraId="07A0A5E5" w14:textId="77777777" w:rsidR="00E56AC0" w:rsidRDefault="00E56AC0" w:rsidP="002159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908F225" w14:textId="77777777" w:rsidR="00E56AC0" w:rsidRDefault="00E56AC0" w:rsidP="00215910">
            <w:pPr>
              <w:ind w:firstLineChars="0" w:firstLine="0"/>
            </w:pPr>
            <w:r>
              <w:rPr>
                <w:rFonts w:ascii="Consolas" w:eastAsiaTheme="minorEastAsia" w:hAnsi="Consolas" w:cs="Consolas"/>
                <w:bCs w:val="0"/>
                <w:color w:val="000000"/>
                <w:sz w:val="20"/>
                <w:szCs w:val="20"/>
              </w:rPr>
              <w:t>}</w:t>
            </w:r>
          </w:p>
        </w:tc>
      </w:tr>
    </w:tbl>
    <w:p w14:paraId="1DE43E47" w14:textId="77777777" w:rsidR="00E56AC0" w:rsidRDefault="00E56AC0" w:rsidP="00E56AC0">
      <w:pPr>
        <w:pStyle w:val="3"/>
        <w:ind w:firstLine="420"/>
      </w:pPr>
      <w:r>
        <w:rPr>
          <w:rFonts w:hint="eastAsia"/>
        </w:rPr>
        <w:lastRenderedPageBreak/>
        <w:t>访问</w:t>
      </w:r>
      <w:r>
        <w:fldChar w:fldCharType="begin"/>
      </w:r>
      <w:r>
        <w:instrText xml:space="preserve"> HYPERLINK "</w:instrText>
      </w:r>
      <w:r w:rsidRPr="00FC0854">
        <w:instrText>http://localhost:8090/rpc</w:instrText>
      </w:r>
      <w:r>
        <w:instrText xml:space="preserve">" </w:instrText>
      </w:r>
      <w:r>
        <w:fldChar w:fldCharType="separate"/>
      </w:r>
      <w:r w:rsidRPr="002A1058">
        <w:rPr>
          <w:rStyle w:val="a9"/>
        </w:rPr>
        <w:t>http://localhost:8090/rpc</w:t>
      </w:r>
      <w:r>
        <w:fldChar w:fldCharType="end"/>
      </w:r>
    </w:p>
    <w:p w14:paraId="5835E669" w14:textId="77777777" w:rsidR="00E56AC0" w:rsidRPr="003401BD" w:rsidRDefault="00E56AC0" w:rsidP="00E56AC0">
      <w:pPr>
        <w:ind w:firstLine="420"/>
      </w:pPr>
      <w:r>
        <w:rPr>
          <w:rFonts w:hint="eastAsia"/>
        </w:rPr>
        <w:t>返回结果</w:t>
      </w:r>
    </w:p>
    <w:p w14:paraId="26D521F6" w14:textId="77777777" w:rsidR="00E56AC0" w:rsidRDefault="00E56AC0" w:rsidP="00E56AC0">
      <w:pPr>
        <w:ind w:firstLine="420"/>
      </w:pPr>
      <w:r>
        <w:rPr>
          <w:noProof/>
        </w:rPr>
        <w:drawing>
          <wp:inline distT="0" distB="0" distL="0" distR="0" wp14:anchorId="73A904F5" wp14:editId="36302E0E">
            <wp:extent cx="4145639" cy="891617"/>
            <wp:effectExtent l="0" t="0" r="762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5639" cy="891617"/>
                    </a:xfrm>
                    <a:prstGeom prst="rect">
                      <a:avLst/>
                    </a:prstGeom>
                  </pic:spPr>
                </pic:pic>
              </a:graphicData>
            </a:graphic>
          </wp:inline>
        </w:drawing>
      </w:r>
    </w:p>
    <w:p w14:paraId="5984AFB6" w14:textId="77777777" w:rsidR="00E56AC0" w:rsidRDefault="00E56AC0" w:rsidP="00E56AC0">
      <w:pPr>
        <w:ind w:firstLine="420"/>
      </w:pPr>
      <w:r>
        <w:rPr>
          <w:noProof/>
        </w:rPr>
        <w:drawing>
          <wp:inline distT="0" distB="0" distL="0" distR="0" wp14:anchorId="71639D15" wp14:editId="158E3235">
            <wp:extent cx="5274310" cy="5549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54990"/>
                    </a:xfrm>
                    <a:prstGeom prst="rect">
                      <a:avLst/>
                    </a:prstGeom>
                  </pic:spPr>
                </pic:pic>
              </a:graphicData>
            </a:graphic>
          </wp:inline>
        </w:drawing>
      </w:r>
    </w:p>
    <w:p w14:paraId="5255AEAF" w14:textId="0AF66865" w:rsidR="00E56AC0" w:rsidRDefault="00D016DF" w:rsidP="00E56AC0">
      <w:pPr>
        <w:pStyle w:val="3"/>
        <w:ind w:firstLine="420"/>
      </w:pPr>
      <w:r>
        <w:rPr>
          <w:rFonts w:hint="eastAsia"/>
        </w:rPr>
        <w:t>结果</w:t>
      </w:r>
    </w:p>
    <w:p w14:paraId="5F41977C" w14:textId="77777777" w:rsidR="00855B36" w:rsidRDefault="00210A4D" w:rsidP="00E56AC0">
      <w:pPr>
        <w:ind w:firstLine="420"/>
      </w:pPr>
      <w:r>
        <w:t>1</w:t>
      </w:r>
      <w:r>
        <w:rPr>
          <w:rFonts w:hint="eastAsia"/>
        </w:rPr>
        <w:t>、能够调用服务</w:t>
      </w:r>
    </w:p>
    <w:p w14:paraId="3C1B5A0C" w14:textId="1E96D430" w:rsidR="00E56AC0" w:rsidRDefault="00855B36" w:rsidP="00E56AC0">
      <w:pPr>
        <w:ind w:firstLine="420"/>
      </w:pPr>
      <w:r>
        <w:t>2</w:t>
      </w:r>
      <w:r>
        <w:rPr>
          <w:rFonts w:hint="eastAsia"/>
        </w:rPr>
        <w:t>、相同的服务名之间实现负载均衡</w:t>
      </w:r>
      <w:r w:rsidR="00210A4D">
        <w:t xml:space="preserve"> </w:t>
      </w:r>
    </w:p>
    <w:p w14:paraId="48FF4E85" w14:textId="70E779C2" w:rsidR="00274720" w:rsidRDefault="00274720" w:rsidP="00274720">
      <w:pPr>
        <w:ind w:firstLine="420"/>
      </w:pPr>
    </w:p>
    <w:p w14:paraId="7B370B92" w14:textId="2204D880" w:rsidR="007C72EB" w:rsidRDefault="007C72EB" w:rsidP="007C72EB">
      <w:pPr>
        <w:pStyle w:val="10"/>
      </w:pPr>
      <w:r>
        <w:rPr>
          <w:rFonts w:hint="eastAsia"/>
        </w:rPr>
        <w:t>feign</w:t>
      </w:r>
      <w:r w:rsidR="002F2DB5">
        <w:rPr>
          <w:rFonts w:hint="eastAsia"/>
        </w:rPr>
        <w:t>、</w:t>
      </w:r>
    </w:p>
    <w:p w14:paraId="2EF273C1" w14:textId="77777777" w:rsidR="002F2DB5" w:rsidRPr="002F2DB5" w:rsidRDefault="002F2DB5" w:rsidP="002F2DB5">
      <w:pPr>
        <w:ind w:firstLine="420"/>
      </w:pPr>
    </w:p>
    <w:p w14:paraId="73EEB525" w14:textId="03B82ECC" w:rsidR="002F2DB5" w:rsidRPr="002F2DB5" w:rsidRDefault="002F2DB5" w:rsidP="002F2DB5">
      <w:pPr>
        <w:ind w:firstLine="420"/>
      </w:pPr>
      <w:r>
        <w:rPr>
          <w:rFonts w:hint="eastAsia"/>
        </w:rPr>
        <w:t>里面依赖了</w:t>
      </w:r>
      <w:proofErr w:type="spellStart"/>
      <w:r>
        <w:rPr>
          <w:rFonts w:hint="eastAsia"/>
        </w:rPr>
        <w:t>hystrix</w:t>
      </w:r>
      <w:proofErr w:type="spellEnd"/>
      <w:r>
        <w:rPr>
          <w:rFonts w:hint="eastAsia"/>
        </w:rPr>
        <w:t>和</w:t>
      </w:r>
      <w:r>
        <w:rPr>
          <w:rFonts w:hint="eastAsia"/>
        </w:rPr>
        <w:t>ribbon</w:t>
      </w:r>
    </w:p>
    <w:p w14:paraId="6D59AF4B" w14:textId="29F19311" w:rsidR="00F23FFF" w:rsidRDefault="00F23FFF" w:rsidP="00F23FFF">
      <w:pPr>
        <w:pStyle w:val="2"/>
      </w:pPr>
      <w:proofErr w:type="spellStart"/>
      <w:r>
        <w:rPr>
          <w:rFonts w:hint="eastAsia"/>
        </w:rPr>
        <w:lastRenderedPageBreak/>
        <w:t>helloword</w:t>
      </w:r>
      <w:proofErr w:type="spellEnd"/>
    </w:p>
    <w:p w14:paraId="33A3BF4E" w14:textId="04A3F173" w:rsidR="00F23FFF" w:rsidRDefault="00F23FFF" w:rsidP="00F23FFF">
      <w:pPr>
        <w:pStyle w:val="3"/>
        <w:ind w:firstLine="420"/>
      </w:pPr>
      <w:r>
        <w:rPr>
          <w:rFonts w:hint="eastAsia"/>
        </w:rPr>
        <w:t>user-service</w:t>
      </w:r>
    </w:p>
    <w:p w14:paraId="20727DAE" w14:textId="032E44CE" w:rsidR="00F23FFF" w:rsidRDefault="00F23FFF" w:rsidP="00F23FFF">
      <w:pPr>
        <w:pStyle w:val="3"/>
        <w:ind w:firstLine="420"/>
      </w:pPr>
      <w:r>
        <w:rPr>
          <w:rFonts w:hint="eastAsia"/>
        </w:rPr>
        <w:t>teacher-server</w:t>
      </w:r>
    </w:p>
    <w:p w14:paraId="2112571A" w14:textId="4E77E79B" w:rsidR="006A0316" w:rsidRPr="006A0316" w:rsidRDefault="006A0316" w:rsidP="006A0316">
      <w:pPr>
        <w:ind w:firstLine="420"/>
        <w:jc w:val="center"/>
      </w:pPr>
      <w:r>
        <w:rPr>
          <w:noProof/>
        </w:rPr>
        <w:drawing>
          <wp:inline distT="0" distB="0" distL="0" distR="0" wp14:anchorId="68FD1001" wp14:editId="7FD1B5C8">
            <wp:extent cx="2880000" cy="368080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3680804"/>
                    </a:xfrm>
                    <a:prstGeom prst="rect">
                      <a:avLst/>
                    </a:prstGeom>
                  </pic:spPr>
                </pic:pic>
              </a:graphicData>
            </a:graphic>
          </wp:inline>
        </w:drawing>
      </w:r>
    </w:p>
    <w:p w14:paraId="63B31EEB" w14:textId="77777777" w:rsidR="009704B2" w:rsidRPr="00F23FFF" w:rsidRDefault="009704B2" w:rsidP="00F23FFF">
      <w:pPr>
        <w:ind w:firstLine="420"/>
      </w:pPr>
      <w:proofErr w:type="spellStart"/>
      <w:r>
        <w:rPr>
          <w:rFonts w:hint="eastAsia"/>
        </w:rPr>
        <w:t>yml</w:t>
      </w:r>
      <w:proofErr w:type="spellEnd"/>
    </w:p>
    <w:tbl>
      <w:tblPr>
        <w:tblStyle w:val="ab"/>
        <w:tblW w:w="0" w:type="auto"/>
        <w:tblLook w:val="04A0" w:firstRow="1" w:lastRow="0" w:firstColumn="1" w:lastColumn="0" w:noHBand="0" w:noVBand="1"/>
      </w:tblPr>
      <w:tblGrid>
        <w:gridCol w:w="8296"/>
      </w:tblGrid>
      <w:tr w:rsidR="009704B2" w14:paraId="41C9A84C" w14:textId="77777777" w:rsidTr="009704B2">
        <w:tc>
          <w:tcPr>
            <w:tcW w:w="8296" w:type="dxa"/>
          </w:tcPr>
          <w:p w14:paraId="3901F2ED" w14:textId="77777777" w:rsidR="009704B2" w:rsidRDefault="009704B2" w:rsidP="009704B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server:</w:t>
            </w:r>
          </w:p>
          <w:p w14:paraId="1AD13BCD" w14:textId="77777777" w:rsidR="009704B2" w:rsidRDefault="009704B2" w:rsidP="009704B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8090</w:t>
            </w:r>
          </w:p>
          <w:p w14:paraId="67EFE8CF" w14:textId="77777777" w:rsidR="009704B2" w:rsidRDefault="009704B2" w:rsidP="009704B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79C33605" w14:textId="77777777" w:rsidR="009704B2" w:rsidRDefault="009704B2" w:rsidP="009704B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50FC6270" w14:textId="77777777" w:rsidR="009704B2" w:rsidRDefault="009704B2" w:rsidP="009704B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7D595001" w14:textId="77777777" w:rsidR="009704B2" w:rsidRDefault="009704B2" w:rsidP="009704B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665F3717" w14:textId="77777777" w:rsidR="009704B2" w:rsidRDefault="009704B2" w:rsidP="009704B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p w14:paraId="6DD14997" w14:textId="77777777" w:rsidR="009704B2" w:rsidRDefault="009704B2" w:rsidP="009704B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110116B3" w14:textId="77777777" w:rsidR="009704B2" w:rsidRDefault="009704B2" w:rsidP="009704B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071B6A4C" w14:textId="71D099C8" w:rsidR="009704B2" w:rsidRDefault="009704B2" w:rsidP="009704B2">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teacher-service</w:t>
            </w:r>
          </w:p>
        </w:tc>
      </w:tr>
    </w:tbl>
    <w:p w14:paraId="76A85338" w14:textId="21AB0B3D" w:rsidR="00F23FFF" w:rsidRDefault="00455243" w:rsidP="00F23FFF">
      <w:pPr>
        <w:ind w:firstLine="420"/>
      </w:pPr>
      <w:r>
        <w:rPr>
          <w:rFonts w:hint="eastAsia"/>
        </w:rPr>
        <w:t>启动</w:t>
      </w:r>
    </w:p>
    <w:tbl>
      <w:tblPr>
        <w:tblStyle w:val="ab"/>
        <w:tblW w:w="0" w:type="auto"/>
        <w:tblLook w:val="04A0" w:firstRow="1" w:lastRow="0" w:firstColumn="1" w:lastColumn="0" w:noHBand="0" w:noVBand="1"/>
      </w:tblPr>
      <w:tblGrid>
        <w:gridCol w:w="8296"/>
      </w:tblGrid>
      <w:tr w:rsidR="00455243" w14:paraId="19EC99AF" w14:textId="77777777" w:rsidTr="00455243">
        <w:tc>
          <w:tcPr>
            <w:tcW w:w="8296" w:type="dxa"/>
          </w:tcPr>
          <w:p w14:paraId="06F39CB1" w14:textId="77777777" w:rsidR="00455243" w:rsidRDefault="00455243" w:rsidP="0045524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@EnableFeignClients</w:t>
            </w:r>
          </w:p>
          <w:p w14:paraId="4ACEDA76" w14:textId="7FF69410" w:rsidR="00455243" w:rsidRPr="00BF61EB" w:rsidRDefault="00455243" w:rsidP="00455243">
            <w:pPr>
              <w:autoSpaceDE w:val="0"/>
              <w:autoSpaceDN w:val="0"/>
              <w:adjustRightInd w:val="0"/>
              <w:ind w:firstLineChars="0" w:firstLine="0"/>
              <w:jc w:val="left"/>
              <w:rPr>
                <w:rFonts w:ascii="Consolas" w:eastAsiaTheme="minorEastAsia" w:hAnsi="Consolas" w:cs="Consolas"/>
                <w:bCs w:val="0"/>
                <w:color w:val="FF0000"/>
                <w:sz w:val="20"/>
                <w:szCs w:val="20"/>
              </w:rPr>
            </w:pPr>
            <w:r w:rsidRPr="00BF61EB">
              <w:rPr>
                <w:rFonts w:ascii="Consolas" w:eastAsiaTheme="minorEastAsia" w:hAnsi="Consolas" w:cs="Consolas"/>
                <w:bCs w:val="0"/>
                <w:color w:val="FF0000"/>
                <w:sz w:val="20"/>
                <w:szCs w:val="20"/>
              </w:rPr>
              <w:t>@SpringBootApplication</w:t>
            </w:r>
            <w:r w:rsidR="00BF61EB">
              <w:rPr>
                <w:rFonts w:ascii="Consolas" w:eastAsiaTheme="minorEastAsia" w:hAnsi="Consolas" w:cs="Consolas"/>
                <w:bCs w:val="0"/>
                <w:color w:val="FF0000"/>
                <w:sz w:val="20"/>
                <w:szCs w:val="20"/>
              </w:rPr>
              <w:t xml:space="preserve"> </w:t>
            </w:r>
            <w:r w:rsidR="00BF61EB">
              <w:rPr>
                <w:rFonts w:ascii="Consolas" w:eastAsiaTheme="minorEastAsia" w:hAnsi="Consolas" w:cs="Consolas" w:hint="eastAsia"/>
                <w:bCs w:val="0"/>
                <w:color w:val="FF0000"/>
                <w:sz w:val="20"/>
                <w:szCs w:val="20"/>
              </w:rPr>
              <w:t>使用该注解启用</w:t>
            </w:r>
            <w:r w:rsidR="00BF61EB">
              <w:rPr>
                <w:rFonts w:ascii="Consolas" w:eastAsiaTheme="minorEastAsia" w:hAnsi="Consolas" w:cs="Consolas" w:hint="eastAsia"/>
                <w:bCs w:val="0"/>
                <w:color w:val="FF0000"/>
                <w:sz w:val="20"/>
                <w:szCs w:val="20"/>
              </w:rPr>
              <w:t>feign</w:t>
            </w:r>
          </w:p>
          <w:p w14:paraId="7C9FC87D" w14:textId="77777777" w:rsidR="00455243" w:rsidRDefault="00455243" w:rsidP="0045524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TeacherService1Application {</w:t>
            </w:r>
          </w:p>
          <w:p w14:paraId="18DB6BA2" w14:textId="77777777" w:rsidR="00455243" w:rsidRDefault="00455243" w:rsidP="00455243">
            <w:pPr>
              <w:autoSpaceDE w:val="0"/>
              <w:autoSpaceDN w:val="0"/>
              <w:adjustRightInd w:val="0"/>
              <w:ind w:firstLineChars="0" w:firstLine="0"/>
              <w:jc w:val="left"/>
              <w:rPr>
                <w:rFonts w:ascii="Consolas" w:eastAsiaTheme="minorEastAsia" w:hAnsi="Consolas" w:cs="Consolas"/>
                <w:bCs w:val="0"/>
                <w:sz w:val="20"/>
                <w:szCs w:val="20"/>
              </w:rPr>
            </w:pPr>
          </w:p>
          <w:p w14:paraId="34BCE205" w14:textId="77777777" w:rsidR="00455243" w:rsidRDefault="00455243" w:rsidP="0045524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main(</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w:t>
            </w:r>
          </w:p>
          <w:p w14:paraId="4D37AE2F" w14:textId="77777777" w:rsidR="00455243" w:rsidRDefault="00455243" w:rsidP="0045524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SpringApplication.</w:t>
            </w:r>
            <w:r>
              <w:rPr>
                <w:rFonts w:ascii="Consolas" w:eastAsiaTheme="minorEastAsia" w:hAnsi="Consolas" w:cs="Consolas"/>
                <w:bCs w:val="0"/>
                <w:i/>
                <w:iCs/>
                <w:color w:val="000000"/>
                <w:sz w:val="20"/>
                <w:szCs w:val="20"/>
              </w:rPr>
              <w:t>run</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TeacherService1Application.</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w:t>
            </w:r>
          </w:p>
          <w:p w14:paraId="767771C2" w14:textId="5686AB98" w:rsidR="00455243" w:rsidRDefault="00455243" w:rsidP="0045524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3CF11D9" w14:textId="5F541F14" w:rsidR="00455243" w:rsidRDefault="00455243" w:rsidP="00455243">
            <w:pPr>
              <w:ind w:firstLineChars="0" w:firstLine="0"/>
            </w:pPr>
            <w:r>
              <w:rPr>
                <w:rFonts w:ascii="Consolas" w:eastAsiaTheme="minorEastAsia" w:hAnsi="Consolas" w:cs="Consolas"/>
                <w:bCs w:val="0"/>
                <w:color w:val="000000"/>
                <w:sz w:val="20"/>
                <w:szCs w:val="20"/>
              </w:rPr>
              <w:lastRenderedPageBreak/>
              <w:t>}</w:t>
            </w:r>
          </w:p>
        </w:tc>
      </w:tr>
    </w:tbl>
    <w:p w14:paraId="39DAE2ED" w14:textId="77777777" w:rsidR="00455243" w:rsidRPr="00F23FFF" w:rsidRDefault="00455243" w:rsidP="00F23FFF">
      <w:pPr>
        <w:ind w:firstLine="420"/>
      </w:pPr>
    </w:p>
    <w:p w14:paraId="1B1B916E" w14:textId="4DFC065D" w:rsidR="007163CB" w:rsidRDefault="00112AA8" w:rsidP="00DE4A3D">
      <w:pPr>
        <w:ind w:firstLine="420"/>
      </w:pPr>
      <w:proofErr w:type="spellStart"/>
      <w:r w:rsidRPr="00112AA8">
        <w:t>UserFeign</w:t>
      </w:r>
      <w:proofErr w:type="spellEnd"/>
    </w:p>
    <w:tbl>
      <w:tblPr>
        <w:tblStyle w:val="ab"/>
        <w:tblW w:w="0" w:type="auto"/>
        <w:tblLook w:val="04A0" w:firstRow="1" w:lastRow="0" w:firstColumn="1" w:lastColumn="0" w:noHBand="0" w:noVBand="1"/>
      </w:tblPr>
      <w:tblGrid>
        <w:gridCol w:w="8296"/>
      </w:tblGrid>
      <w:tr w:rsidR="00112AA8" w14:paraId="7E60D491" w14:textId="77777777" w:rsidTr="00112AA8">
        <w:tc>
          <w:tcPr>
            <w:tcW w:w="8296" w:type="dxa"/>
          </w:tcPr>
          <w:p w14:paraId="17DA17DD"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import</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com.sxt.cloud</w:t>
            </w:r>
            <w:proofErr w:type="gramEnd"/>
            <w:r>
              <w:rPr>
                <w:rFonts w:ascii="Consolas" w:eastAsiaTheme="minorEastAsia" w:hAnsi="Consolas" w:cs="Consolas"/>
                <w:bCs w:val="0"/>
                <w:color w:val="000000"/>
                <w:sz w:val="20"/>
                <w:szCs w:val="20"/>
              </w:rPr>
              <w:t>.domain.User</w:t>
            </w:r>
            <w:proofErr w:type="spellEnd"/>
            <w:r>
              <w:rPr>
                <w:rFonts w:ascii="Consolas" w:eastAsiaTheme="minorEastAsia" w:hAnsi="Consolas" w:cs="Consolas"/>
                <w:bCs w:val="0"/>
                <w:color w:val="000000"/>
                <w:sz w:val="20"/>
                <w:szCs w:val="20"/>
              </w:rPr>
              <w:t>;</w:t>
            </w:r>
          </w:p>
          <w:p w14:paraId="24D237DA"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@FeignClient</w:t>
            </w:r>
            <w:r>
              <w:rPr>
                <w:rFonts w:ascii="Consolas" w:eastAsiaTheme="minorEastAsia" w:hAnsi="Consolas" w:cs="Consolas"/>
                <w:bCs w:val="0"/>
                <w:color w:val="000000"/>
                <w:sz w:val="20"/>
                <w:szCs w:val="20"/>
              </w:rPr>
              <w:t>(name=</w:t>
            </w:r>
            <w:r>
              <w:rPr>
                <w:rFonts w:ascii="Consolas" w:eastAsiaTheme="minorEastAsia" w:hAnsi="Consolas" w:cs="Consolas"/>
                <w:bCs w:val="0"/>
                <w:color w:val="2A00FF"/>
                <w:sz w:val="20"/>
                <w:szCs w:val="20"/>
              </w:rPr>
              <w:t>"user-service"</w:t>
            </w:r>
            <w:r>
              <w:rPr>
                <w:rFonts w:ascii="Consolas" w:eastAsiaTheme="minorEastAsia" w:hAnsi="Consolas" w:cs="Consolas"/>
                <w:bCs w:val="0"/>
                <w:color w:val="000000"/>
                <w:sz w:val="20"/>
                <w:szCs w:val="20"/>
              </w:rPr>
              <w:t>)</w:t>
            </w:r>
            <w:r>
              <w:rPr>
                <w:rFonts w:ascii="Consolas" w:eastAsiaTheme="minorEastAsia" w:hAnsi="Consolas" w:cs="Consolas"/>
                <w:bCs w:val="0"/>
                <w:color w:val="3F7F5F"/>
                <w:sz w:val="20"/>
                <w:szCs w:val="20"/>
              </w:rPr>
              <w:t>//serviceId:</w:t>
            </w:r>
            <w:r>
              <w:rPr>
                <w:rFonts w:ascii="Consolas" w:eastAsiaTheme="minorEastAsia" w:hAnsi="Consolas" w:cs="Consolas"/>
                <w:bCs w:val="0"/>
                <w:color w:val="3F7F5F"/>
                <w:sz w:val="20"/>
                <w:szCs w:val="20"/>
              </w:rPr>
              <w:t>需要调用服务的名称，</w:t>
            </w:r>
            <w:r>
              <w:rPr>
                <w:rFonts w:ascii="Consolas" w:eastAsiaTheme="minorEastAsia" w:hAnsi="Consolas" w:cs="Consolas"/>
                <w:bCs w:val="0"/>
                <w:color w:val="3F7F5F"/>
                <w:sz w:val="20"/>
                <w:szCs w:val="20"/>
              </w:rPr>
              <w:t>spring.application.name</w:t>
            </w:r>
            <w:r>
              <w:rPr>
                <w:rFonts w:ascii="Consolas" w:eastAsiaTheme="minorEastAsia" w:hAnsi="Consolas" w:cs="Consolas"/>
                <w:bCs w:val="0"/>
                <w:color w:val="3F7F5F"/>
                <w:sz w:val="20"/>
                <w:szCs w:val="20"/>
              </w:rPr>
              <w:t>相当于</w:t>
            </w:r>
            <w:proofErr w:type="spellStart"/>
            <w:r>
              <w:rPr>
                <w:rFonts w:ascii="Consolas" w:eastAsiaTheme="minorEastAsia" w:hAnsi="Consolas" w:cs="Consolas"/>
                <w:bCs w:val="0"/>
                <w:color w:val="3F7F5F"/>
                <w:sz w:val="20"/>
                <w:szCs w:val="20"/>
                <w:u w:val="single"/>
              </w:rPr>
              <w:t>duboo</w:t>
            </w:r>
            <w:proofErr w:type="spellEnd"/>
            <w:r>
              <w:rPr>
                <w:rFonts w:ascii="Consolas" w:eastAsiaTheme="minorEastAsia" w:hAnsi="Consolas" w:cs="Consolas"/>
                <w:bCs w:val="0"/>
                <w:color w:val="3F7F5F"/>
                <w:sz w:val="20"/>
                <w:szCs w:val="20"/>
              </w:rPr>
              <w:t>的服务的应用名称</w:t>
            </w:r>
          </w:p>
          <w:p w14:paraId="2FB5735F"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interface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UserFeign</w:t>
            </w:r>
            <w:proofErr w:type="spellEnd"/>
            <w:r>
              <w:rPr>
                <w:rFonts w:ascii="Consolas" w:eastAsiaTheme="minorEastAsia" w:hAnsi="Consolas" w:cs="Consolas"/>
                <w:bCs w:val="0"/>
                <w:color w:val="000000"/>
                <w:sz w:val="20"/>
                <w:szCs w:val="20"/>
              </w:rPr>
              <w:t xml:space="preserve"> {</w:t>
            </w:r>
          </w:p>
          <w:p w14:paraId="5F17E0CC"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3217D16B"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、获取一个用户</w:t>
            </w:r>
          </w:p>
          <w:p w14:paraId="56C9D182"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"/user/{id}</w:t>
            </w:r>
            <w:proofErr w:type="gramStart"/>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//user-service/user/</w:t>
            </w:r>
            <w:proofErr w:type="gramEnd"/>
            <w:r>
              <w:rPr>
                <w:rFonts w:ascii="Consolas" w:eastAsiaTheme="minorEastAsia" w:hAnsi="Consolas" w:cs="Consolas"/>
                <w:bCs w:val="0"/>
                <w:color w:val="3F7F5F"/>
                <w:sz w:val="20"/>
                <w:szCs w:val="20"/>
              </w:rPr>
              <w:t>{id}</w:t>
            </w:r>
          </w:p>
          <w:p w14:paraId="177747B0"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User </w:t>
            </w:r>
            <w:proofErr w:type="spellStart"/>
            <w:r>
              <w:rPr>
                <w:rFonts w:ascii="Consolas" w:eastAsiaTheme="minorEastAsia" w:hAnsi="Consolas" w:cs="Consolas"/>
                <w:bCs w:val="0"/>
                <w:color w:val="000000"/>
                <w:sz w:val="20"/>
                <w:szCs w:val="20"/>
              </w:rPr>
              <w:t>getUser</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46464"/>
                <w:sz w:val="20"/>
                <w:szCs w:val="20"/>
              </w:rPr>
              <w:t>@PathVariable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proofErr w:type="gramStart"/>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)Integer</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w:t>
            </w:r>
          </w:p>
          <w:p w14:paraId="5605EE26"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3C8DFF06"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、获取全部用户，多个参数时，将无法启动，</w:t>
            </w:r>
            <w:r>
              <w:rPr>
                <w:rFonts w:ascii="Consolas" w:eastAsiaTheme="minorEastAsia" w:hAnsi="Consolas" w:cs="Consolas"/>
                <w:bCs w:val="0"/>
                <w:color w:val="3F7F5F"/>
                <w:sz w:val="20"/>
                <w:szCs w:val="20"/>
              </w:rPr>
              <w:t xml:space="preserve">(method have too many </w:t>
            </w:r>
            <w:proofErr w:type="spellStart"/>
            <w:r>
              <w:rPr>
                <w:rFonts w:ascii="Consolas" w:eastAsiaTheme="minorEastAsia" w:hAnsi="Consolas" w:cs="Consolas"/>
                <w:bCs w:val="0"/>
                <w:color w:val="3F7F5F"/>
                <w:sz w:val="20"/>
                <w:szCs w:val="20"/>
                <w:u w:val="single"/>
              </w:rPr>
              <w:t>menthodbody</w:t>
            </w:r>
            <w:proofErr w:type="spellEnd"/>
            <w:r>
              <w:rPr>
                <w:rFonts w:ascii="Consolas" w:eastAsiaTheme="minorEastAsia" w:hAnsi="Consolas" w:cs="Consolas"/>
                <w:bCs w:val="0"/>
                <w:color w:val="3F7F5F"/>
                <w:sz w:val="20"/>
                <w:szCs w:val="20"/>
              </w:rPr>
              <w:t>)</w:t>
            </w:r>
          </w:p>
          <w:p w14:paraId="2E7D4D24"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且必须加</w:t>
            </w:r>
            <w:r>
              <w:rPr>
                <w:rFonts w:ascii="Consolas" w:eastAsiaTheme="minorEastAsia" w:hAnsi="Consolas" w:cs="Consolas"/>
                <w:bCs w:val="0"/>
                <w:color w:val="3F7F5F"/>
                <w:sz w:val="20"/>
                <w:szCs w:val="20"/>
              </w:rPr>
              <w:t>@RequestParam(value="page"):</w:t>
            </w:r>
            <w:r>
              <w:rPr>
                <w:rFonts w:ascii="Consolas" w:eastAsiaTheme="minorEastAsia" w:hAnsi="Consolas" w:cs="Consolas"/>
                <w:bCs w:val="0"/>
                <w:color w:val="3F7F5F"/>
                <w:sz w:val="20"/>
                <w:szCs w:val="20"/>
              </w:rPr>
              <w:t>反射是获取方法的形式参数，获取到后，并不知道方法的变量的名称。</w:t>
            </w:r>
          </w:p>
          <w:p w14:paraId="18052E41"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"users"</w:t>
            </w:r>
            <w:r>
              <w:rPr>
                <w:rFonts w:ascii="Consolas" w:eastAsiaTheme="minorEastAsia" w:hAnsi="Consolas" w:cs="Consolas"/>
                <w:bCs w:val="0"/>
                <w:color w:val="000000"/>
                <w:sz w:val="20"/>
                <w:szCs w:val="20"/>
              </w:rPr>
              <w:t>)</w:t>
            </w:r>
          </w:p>
          <w:p w14:paraId="19CC34BB"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List&lt;User&gt; </w:t>
            </w:r>
            <w:proofErr w:type="spellStart"/>
            <w:r>
              <w:rPr>
                <w:rFonts w:ascii="Consolas" w:eastAsiaTheme="minorEastAsia" w:hAnsi="Consolas" w:cs="Consolas"/>
                <w:bCs w:val="0"/>
                <w:color w:val="000000"/>
                <w:sz w:val="20"/>
                <w:szCs w:val="20"/>
              </w:rPr>
              <w:t>getUserList</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46464"/>
                <w:sz w:val="20"/>
                <w:szCs w:val="20"/>
              </w:rPr>
              <w:t>@RequestParam</w:t>
            </w:r>
            <w:r>
              <w:rPr>
                <w:rFonts w:ascii="Consolas" w:eastAsiaTheme="minorEastAsia" w:hAnsi="Consolas" w:cs="Consolas"/>
                <w:bCs w:val="0"/>
                <w:color w:val="000000"/>
                <w:sz w:val="20"/>
                <w:szCs w:val="20"/>
              </w:rPr>
              <w:t>(value=</w:t>
            </w:r>
            <w:r>
              <w:rPr>
                <w:rFonts w:ascii="Consolas" w:eastAsiaTheme="minorEastAsia" w:hAnsi="Consolas" w:cs="Consolas"/>
                <w:bCs w:val="0"/>
                <w:color w:val="2A00FF"/>
                <w:sz w:val="20"/>
                <w:szCs w:val="20"/>
              </w:rPr>
              <w:t>"page</w:t>
            </w:r>
            <w:proofErr w:type="gramStart"/>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,defaultValue</w:t>
            </w:r>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"1"</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page</w:t>
            </w:r>
            <w:r>
              <w:rPr>
                <w:rFonts w:ascii="Consolas" w:eastAsiaTheme="minorEastAsia" w:hAnsi="Consolas" w:cs="Consolas"/>
                <w:bCs w:val="0"/>
                <w:color w:val="000000"/>
                <w:sz w:val="20"/>
                <w:szCs w:val="20"/>
              </w:rPr>
              <w:t>,</w:t>
            </w:r>
            <w:r>
              <w:rPr>
                <w:rFonts w:ascii="Consolas" w:eastAsiaTheme="minorEastAsia" w:hAnsi="Consolas" w:cs="Consolas"/>
                <w:bCs w:val="0"/>
                <w:color w:val="646464"/>
                <w:sz w:val="20"/>
                <w:szCs w:val="20"/>
              </w:rPr>
              <w:t>@</w:t>
            </w:r>
            <w:proofErr w:type="spellStart"/>
            <w:r>
              <w:rPr>
                <w:rFonts w:ascii="Consolas" w:eastAsiaTheme="minorEastAsia" w:hAnsi="Consolas" w:cs="Consolas"/>
                <w:bCs w:val="0"/>
                <w:color w:val="646464"/>
                <w:sz w:val="20"/>
                <w:szCs w:val="20"/>
              </w:rPr>
              <w:t>RequestParam</w:t>
            </w:r>
            <w:proofErr w:type="spellEnd"/>
            <w:r>
              <w:rPr>
                <w:rFonts w:ascii="Consolas" w:eastAsiaTheme="minorEastAsia" w:hAnsi="Consolas" w:cs="Consolas"/>
                <w:bCs w:val="0"/>
                <w:color w:val="000000"/>
                <w:sz w:val="20"/>
                <w:szCs w:val="20"/>
              </w:rPr>
              <w:t>(value=</w:t>
            </w:r>
            <w:r>
              <w:rPr>
                <w:rFonts w:ascii="Consolas" w:eastAsiaTheme="minorEastAsia" w:hAnsi="Consolas" w:cs="Consolas"/>
                <w:bCs w:val="0"/>
                <w:color w:val="2A00FF"/>
                <w:sz w:val="20"/>
                <w:szCs w:val="20"/>
              </w:rPr>
              <w:t>"size"</w:t>
            </w:r>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defaultValue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"10"</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size</w:t>
            </w:r>
            <w:r>
              <w:rPr>
                <w:rFonts w:ascii="Consolas" w:eastAsiaTheme="minorEastAsia" w:hAnsi="Consolas" w:cs="Consolas"/>
                <w:bCs w:val="0"/>
                <w:color w:val="000000"/>
                <w:sz w:val="20"/>
                <w:szCs w:val="20"/>
              </w:rPr>
              <w:t>);</w:t>
            </w:r>
          </w:p>
          <w:p w14:paraId="4A0F977D"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//3</w:t>
            </w:r>
            <w:r>
              <w:rPr>
                <w:rFonts w:ascii="Consolas" w:eastAsiaTheme="minorEastAsia" w:hAnsi="Consolas" w:cs="Consolas"/>
                <w:bCs w:val="0"/>
                <w:color w:val="3F7F5F"/>
                <w:sz w:val="20"/>
                <w:szCs w:val="20"/>
              </w:rPr>
              <w:t>、删除，因为是一个参数，不需要加</w:t>
            </w:r>
            <w:r>
              <w:rPr>
                <w:rFonts w:ascii="Consolas" w:eastAsiaTheme="minorEastAsia" w:hAnsi="Consolas" w:cs="Consolas"/>
                <w:bCs w:val="0"/>
                <w:color w:val="3F7F5F"/>
                <w:sz w:val="20"/>
                <w:szCs w:val="20"/>
              </w:rPr>
              <w:t>@RequestParam</w:t>
            </w:r>
          </w:p>
          <w:p w14:paraId="53338108"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@DeleteMapping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"user/{id}"</w:t>
            </w:r>
            <w:r>
              <w:rPr>
                <w:rFonts w:ascii="Consolas" w:eastAsiaTheme="minorEastAsia" w:hAnsi="Consolas" w:cs="Consolas"/>
                <w:bCs w:val="0"/>
                <w:color w:val="000000"/>
                <w:sz w:val="20"/>
                <w:szCs w:val="20"/>
              </w:rPr>
              <w:t>)</w:t>
            </w:r>
          </w:p>
          <w:p w14:paraId="79E9FBF3"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spellStart"/>
            <w:r>
              <w:rPr>
                <w:rFonts w:ascii="Consolas" w:eastAsiaTheme="minorEastAsia" w:hAnsi="Consolas" w:cs="Consolas"/>
                <w:bCs w:val="0"/>
                <w:color w:val="000000"/>
                <w:sz w:val="20"/>
                <w:szCs w:val="20"/>
              </w:rPr>
              <w:t>deleteUser</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46464"/>
                <w:sz w:val="20"/>
                <w:szCs w:val="20"/>
              </w:rPr>
              <w:t>@PathVariable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 xml:space="preserve">) Integer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w:t>
            </w:r>
          </w:p>
          <w:p w14:paraId="207396A2"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0D669A59"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//4</w:t>
            </w:r>
            <w:r>
              <w:rPr>
                <w:rFonts w:ascii="Consolas" w:eastAsiaTheme="minorEastAsia" w:hAnsi="Consolas" w:cs="Consolas"/>
                <w:bCs w:val="0"/>
                <w:color w:val="3F7F5F"/>
                <w:sz w:val="20"/>
                <w:szCs w:val="20"/>
              </w:rPr>
              <w:t>、更新</w:t>
            </w:r>
          </w:p>
          <w:p w14:paraId="343C0579"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@PostMapping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w:t>
            </w:r>
            <w:r>
              <w:rPr>
                <w:rFonts w:ascii="Consolas" w:eastAsiaTheme="minorEastAsia" w:hAnsi="Consolas" w:cs="Consolas"/>
                <w:bCs w:val="0"/>
                <w:color w:val="000000"/>
                <w:sz w:val="20"/>
                <w:szCs w:val="20"/>
              </w:rPr>
              <w:t>)</w:t>
            </w:r>
          </w:p>
          <w:p w14:paraId="7DAAD52F"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000000"/>
                <w:sz w:val="20"/>
                <w:szCs w:val="20"/>
              </w:rPr>
              <w:t>updateUser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646464"/>
                <w:sz w:val="20"/>
                <w:szCs w:val="20"/>
              </w:rPr>
              <w:t>@RequestBody</w:t>
            </w:r>
            <w:r>
              <w:rPr>
                <w:rFonts w:ascii="Consolas" w:eastAsiaTheme="minorEastAsia" w:hAnsi="Consolas" w:cs="Consolas"/>
                <w:bCs w:val="0"/>
                <w:color w:val="000000"/>
                <w:sz w:val="20"/>
                <w:szCs w:val="20"/>
              </w:rPr>
              <w:t xml:space="preserve"> User </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w:t>
            </w:r>
          </w:p>
          <w:p w14:paraId="1DC1714D"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//5 get</w:t>
            </w:r>
            <w:r>
              <w:rPr>
                <w:rFonts w:ascii="Consolas" w:eastAsiaTheme="minorEastAsia" w:hAnsi="Consolas" w:cs="Consolas"/>
                <w:bCs w:val="0"/>
                <w:color w:val="3F7F5F"/>
                <w:sz w:val="20"/>
                <w:szCs w:val="20"/>
              </w:rPr>
              <w:t>是否能够将</w:t>
            </w:r>
            <w:proofErr w:type="spellStart"/>
            <w:r>
              <w:rPr>
                <w:rFonts w:ascii="Consolas" w:eastAsiaTheme="minorEastAsia" w:hAnsi="Consolas" w:cs="Consolas"/>
                <w:bCs w:val="0"/>
                <w:color w:val="3F7F5F"/>
                <w:sz w:val="20"/>
                <w:szCs w:val="20"/>
              </w:rPr>
              <w:t>userJson</w:t>
            </w:r>
            <w:proofErr w:type="spellEnd"/>
            <w:r>
              <w:rPr>
                <w:rFonts w:ascii="Consolas" w:eastAsiaTheme="minorEastAsia" w:hAnsi="Consolas" w:cs="Consolas"/>
                <w:bCs w:val="0"/>
                <w:color w:val="3F7F5F"/>
                <w:sz w:val="20"/>
                <w:szCs w:val="20"/>
              </w:rPr>
              <w:t>带过去</w:t>
            </w:r>
            <w:r>
              <w:rPr>
                <w:rFonts w:ascii="Consolas" w:eastAsiaTheme="minorEastAsia" w:hAnsi="Consolas" w:cs="Consolas"/>
                <w:bCs w:val="0"/>
                <w:color w:val="3F7F5F"/>
                <w:sz w:val="20"/>
                <w:szCs w:val="20"/>
              </w:rPr>
              <w:t>,feign</w:t>
            </w:r>
            <w:r>
              <w:rPr>
                <w:rFonts w:ascii="Consolas" w:eastAsiaTheme="minorEastAsia" w:hAnsi="Consolas" w:cs="Consolas"/>
                <w:bCs w:val="0"/>
                <w:color w:val="3F7F5F"/>
                <w:sz w:val="20"/>
                <w:szCs w:val="20"/>
              </w:rPr>
              <w:t>自动的将</w:t>
            </w:r>
            <w:r>
              <w:rPr>
                <w:rFonts w:ascii="Consolas" w:eastAsiaTheme="minorEastAsia" w:hAnsi="Consolas" w:cs="Consolas"/>
                <w:bCs w:val="0"/>
                <w:color w:val="3F7F5F"/>
                <w:sz w:val="20"/>
                <w:szCs w:val="20"/>
              </w:rPr>
              <w:t>get</w:t>
            </w:r>
            <w:r>
              <w:rPr>
                <w:rFonts w:ascii="Consolas" w:eastAsiaTheme="minorEastAsia" w:hAnsi="Consolas" w:cs="Consolas"/>
                <w:bCs w:val="0"/>
                <w:color w:val="3F7F5F"/>
                <w:sz w:val="20"/>
                <w:szCs w:val="20"/>
              </w:rPr>
              <w:t>请求变为</w:t>
            </w:r>
            <w:r>
              <w:rPr>
                <w:rFonts w:ascii="Consolas" w:eastAsiaTheme="minorEastAsia" w:hAnsi="Consolas" w:cs="Consolas"/>
                <w:bCs w:val="0"/>
                <w:color w:val="3F7F5F"/>
                <w:sz w:val="20"/>
                <w:szCs w:val="20"/>
              </w:rPr>
              <w:t>post</w:t>
            </w:r>
            <w:r>
              <w:rPr>
                <w:rFonts w:ascii="Consolas" w:eastAsiaTheme="minorEastAsia" w:hAnsi="Consolas" w:cs="Consolas"/>
                <w:bCs w:val="0"/>
                <w:color w:val="3F7F5F"/>
                <w:sz w:val="20"/>
                <w:szCs w:val="20"/>
              </w:rPr>
              <w:t>请求</w:t>
            </w:r>
          </w:p>
          <w:p w14:paraId="212448F4"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"/users"</w:t>
            </w:r>
            <w:r>
              <w:rPr>
                <w:rFonts w:ascii="Consolas" w:eastAsiaTheme="minorEastAsia" w:hAnsi="Consolas" w:cs="Consolas"/>
                <w:bCs w:val="0"/>
                <w:color w:val="000000"/>
                <w:sz w:val="20"/>
                <w:szCs w:val="20"/>
              </w:rPr>
              <w:t xml:space="preserve">) </w:t>
            </w:r>
          </w:p>
          <w:p w14:paraId="080F720A" w14:textId="77777777" w:rsidR="002E6DBD" w:rsidRDefault="002E6DBD" w:rsidP="002E6D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User </w:t>
            </w:r>
            <w:proofErr w:type="spellStart"/>
            <w:proofErr w:type="gramStart"/>
            <w:r>
              <w:rPr>
                <w:rFonts w:ascii="Consolas" w:eastAsiaTheme="minorEastAsia" w:hAnsi="Consolas" w:cs="Consolas"/>
                <w:bCs w:val="0"/>
                <w:color w:val="000000"/>
                <w:sz w:val="20"/>
                <w:szCs w:val="20"/>
              </w:rPr>
              <w:t>addUserError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646464"/>
                <w:sz w:val="20"/>
                <w:szCs w:val="20"/>
              </w:rPr>
              <w:t>@RequestBody</w:t>
            </w:r>
            <w:r>
              <w:rPr>
                <w:rFonts w:ascii="Consolas" w:eastAsiaTheme="minorEastAsia" w:hAnsi="Consolas" w:cs="Consolas"/>
                <w:bCs w:val="0"/>
                <w:color w:val="000000"/>
                <w:sz w:val="20"/>
                <w:szCs w:val="20"/>
              </w:rPr>
              <w:t xml:space="preserve"> User </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w:t>
            </w:r>
          </w:p>
          <w:p w14:paraId="4353BC05" w14:textId="5396A25A" w:rsidR="00112AA8" w:rsidRDefault="002E6DBD" w:rsidP="002E6DBD">
            <w:pPr>
              <w:ind w:firstLineChars="0" w:firstLine="0"/>
            </w:pPr>
            <w:r>
              <w:rPr>
                <w:rFonts w:ascii="Consolas" w:eastAsiaTheme="minorEastAsia" w:hAnsi="Consolas" w:cs="Consolas"/>
                <w:bCs w:val="0"/>
                <w:color w:val="000000"/>
                <w:sz w:val="20"/>
                <w:szCs w:val="20"/>
              </w:rPr>
              <w:t>}</w:t>
            </w:r>
          </w:p>
        </w:tc>
      </w:tr>
    </w:tbl>
    <w:p w14:paraId="588CF3E0" w14:textId="4BCD558C" w:rsidR="00112AA8" w:rsidRDefault="006663AC" w:rsidP="00DE4A3D">
      <w:pPr>
        <w:ind w:firstLine="420"/>
      </w:pPr>
      <w:proofErr w:type="spellStart"/>
      <w:r w:rsidRPr="006663AC">
        <w:t>TeacherController</w:t>
      </w:r>
      <w:proofErr w:type="spellEnd"/>
    </w:p>
    <w:tbl>
      <w:tblPr>
        <w:tblStyle w:val="ab"/>
        <w:tblW w:w="0" w:type="auto"/>
        <w:tblLook w:val="04A0" w:firstRow="1" w:lastRow="0" w:firstColumn="1" w:lastColumn="0" w:noHBand="0" w:noVBand="1"/>
      </w:tblPr>
      <w:tblGrid>
        <w:gridCol w:w="8296"/>
      </w:tblGrid>
      <w:tr w:rsidR="006663AC" w14:paraId="178F3301" w14:textId="77777777" w:rsidTr="006663AC">
        <w:tc>
          <w:tcPr>
            <w:tcW w:w="8296" w:type="dxa"/>
          </w:tcPr>
          <w:p w14:paraId="61A07FA0"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@RestController</w:t>
            </w:r>
          </w:p>
          <w:p w14:paraId="588806EA" w14:textId="375CF0C1"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shd w:val="clear" w:color="auto" w:fill="D4D4D4"/>
              </w:rPr>
              <w:t>TeacherController</w:t>
            </w:r>
            <w:proofErr w:type="spellEnd"/>
            <w:r>
              <w:rPr>
                <w:rFonts w:ascii="Consolas" w:eastAsiaTheme="minorEastAsia" w:hAnsi="Consolas" w:cs="Consolas"/>
                <w:bCs w:val="0"/>
                <w:color w:val="000000"/>
                <w:sz w:val="20"/>
                <w:szCs w:val="20"/>
              </w:rPr>
              <w:t xml:space="preserve"> {</w:t>
            </w:r>
          </w:p>
          <w:p w14:paraId="757E1A31"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01BFCC2E"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UserFeign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userFeign</w:t>
            </w:r>
            <w:proofErr w:type="spellEnd"/>
            <w:r>
              <w:rPr>
                <w:rFonts w:ascii="Consolas" w:eastAsiaTheme="minorEastAsia" w:hAnsi="Consolas" w:cs="Consolas"/>
                <w:bCs w:val="0"/>
                <w:color w:val="000000"/>
                <w:sz w:val="20"/>
                <w:szCs w:val="20"/>
              </w:rPr>
              <w:t>;</w:t>
            </w:r>
          </w:p>
          <w:p w14:paraId="3608B649"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0745E37F"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"/rpc"</w:t>
            </w:r>
            <w:r>
              <w:rPr>
                <w:rFonts w:ascii="Consolas" w:eastAsiaTheme="minorEastAsia" w:hAnsi="Consolas" w:cs="Consolas"/>
                <w:bCs w:val="0"/>
                <w:color w:val="000000"/>
                <w:sz w:val="20"/>
                <w:szCs w:val="20"/>
              </w:rPr>
              <w:t>)</w:t>
            </w:r>
          </w:p>
          <w:p w14:paraId="1F352281"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000000"/>
                <w:sz w:val="20"/>
                <w:szCs w:val="20"/>
              </w:rPr>
              <w:t>rpc</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54797E83"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之前使用</w:t>
            </w:r>
            <w:proofErr w:type="spellStart"/>
            <w:r>
              <w:rPr>
                <w:rFonts w:ascii="Consolas" w:eastAsiaTheme="minorEastAsia" w:hAnsi="Consolas" w:cs="Consolas"/>
                <w:bCs w:val="0"/>
                <w:color w:val="3F7F5F"/>
                <w:sz w:val="20"/>
                <w:szCs w:val="20"/>
              </w:rPr>
              <w:t>restTemplage</w:t>
            </w:r>
            <w:proofErr w:type="spellEnd"/>
            <w:r>
              <w:rPr>
                <w:rFonts w:ascii="Consolas" w:eastAsiaTheme="minorEastAsia" w:hAnsi="Consolas" w:cs="Consolas"/>
                <w:bCs w:val="0"/>
                <w:color w:val="3F7F5F"/>
                <w:sz w:val="20"/>
                <w:szCs w:val="20"/>
              </w:rPr>
              <w:t>发送请求</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现在使用接口</w:t>
            </w:r>
            <w:proofErr w:type="spellStart"/>
            <w:r>
              <w:rPr>
                <w:rFonts w:ascii="Consolas" w:eastAsiaTheme="minorEastAsia" w:hAnsi="Consolas" w:cs="Consolas"/>
                <w:bCs w:val="0"/>
                <w:color w:val="3F7F5F"/>
                <w:sz w:val="20"/>
                <w:szCs w:val="20"/>
              </w:rPr>
              <w:t>userFeign</w:t>
            </w:r>
            <w:proofErr w:type="spellEnd"/>
          </w:p>
          <w:p w14:paraId="53F744A6"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接口能多调用，肯定有代理对象。</w:t>
            </w:r>
          </w:p>
          <w:p w14:paraId="50118512"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User </w:t>
            </w:r>
            <w:proofErr w:type="spellStart"/>
            <w:r>
              <w:rPr>
                <w:rFonts w:ascii="Consolas" w:eastAsiaTheme="minorEastAsia" w:hAnsi="Consolas" w:cs="Consolas"/>
                <w:bCs w:val="0"/>
                <w:color w:val="6A3E3E"/>
                <w:sz w:val="20"/>
                <w:szCs w:val="20"/>
              </w:rPr>
              <w:t>user</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C0"/>
                <w:sz w:val="20"/>
                <w:szCs w:val="20"/>
              </w:rPr>
              <w:t>userFeign</w:t>
            </w:r>
            <w:r>
              <w:rPr>
                <w:rFonts w:ascii="Consolas" w:eastAsiaTheme="minorEastAsia" w:hAnsi="Consolas" w:cs="Consolas"/>
                <w:bCs w:val="0"/>
                <w:color w:val="000000"/>
                <w:sz w:val="20"/>
                <w:szCs w:val="20"/>
              </w:rPr>
              <w:t>.getUser</w:t>
            </w:r>
            <w:proofErr w:type="spellEnd"/>
            <w:r>
              <w:rPr>
                <w:rFonts w:ascii="Consolas" w:eastAsiaTheme="minorEastAsia" w:hAnsi="Consolas" w:cs="Consolas"/>
                <w:bCs w:val="0"/>
                <w:color w:val="000000"/>
                <w:sz w:val="20"/>
                <w:szCs w:val="20"/>
              </w:rPr>
              <w:t>(1);</w:t>
            </w:r>
          </w:p>
          <w:p w14:paraId="4B2AEB8A"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C0"/>
                <w:sz w:val="20"/>
                <w:szCs w:val="20"/>
              </w:rPr>
              <w:t>userFeign</w:t>
            </w:r>
            <w:proofErr w:type="spellEnd"/>
            <w:r>
              <w:rPr>
                <w:rFonts w:ascii="Consolas" w:eastAsiaTheme="minorEastAsia" w:hAnsi="Consolas" w:cs="Consolas"/>
                <w:bCs w:val="0"/>
                <w:color w:val="000000"/>
                <w:sz w:val="20"/>
                <w:szCs w:val="20"/>
              </w:rPr>
              <w:t>);</w:t>
            </w:r>
          </w:p>
          <w:p w14:paraId="489AEB78"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w:t>
            </w:r>
          </w:p>
          <w:p w14:paraId="7A48285E"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调用成功</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D418CD1"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6C412B5" w14:textId="77777777" w:rsidR="00B37A93" w:rsidRDefault="00B37A93" w:rsidP="00B37A9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5323981B" w14:textId="77777777" w:rsidR="006663AC" w:rsidRDefault="006663AC" w:rsidP="00DE4A3D">
            <w:pPr>
              <w:ind w:firstLineChars="0" w:firstLine="0"/>
            </w:pPr>
          </w:p>
        </w:tc>
      </w:tr>
    </w:tbl>
    <w:p w14:paraId="1F57B34E" w14:textId="4F77F077" w:rsidR="006663AC" w:rsidRDefault="00730014" w:rsidP="00DE4A3D">
      <w:pPr>
        <w:ind w:firstLine="420"/>
        <w:rPr>
          <w:rFonts w:ascii="Consolas" w:eastAsiaTheme="minorEastAsia" w:hAnsi="Consolas" w:cs="Consolas"/>
          <w:bCs w:val="0"/>
          <w:color w:val="2A00FF"/>
          <w:kern w:val="0"/>
          <w:sz w:val="20"/>
          <w:szCs w:val="20"/>
        </w:rPr>
      </w:pPr>
      <w:r>
        <w:rPr>
          <w:rFonts w:hint="eastAsia"/>
        </w:rPr>
        <w:lastRenderedPageBreak/>
        <w:t>返回结果</w:t>
      </w:r>
      <w:r w:rsidR="00283D6E">
        <w:rPr>
          <w:rFonts w:hint="eastAsia"/>
        </w:rPr>
        <w:t>:</w:t>
      </w:r>
      <w:r w:rsidR="00283D6E" w:rsidRPr="00283D6E">
        <w:rPr>
          <w:rFonts w:ascii="Consolas" w:eastAsiaTheme="minorEastAsia" w:hAnsi="Consolas" w:cs="Consolas"/>
          <w:bCs w:val="0"/>
          <w:color w:val="2A00FF"/>
          <w:kern w:val="0"/>
          <w:sz w:val="20"/>
          <w:szCs w:val="20"/>
        </w:rPr>
        <w:t xml:space="preserve"> </w:t>
      </w:r>
      <w:r w:rsidR="00283D6E">
        <w:rPr>
          <w:rFonts w:ascii="Consolas" w:eastAsiaTheme="minorEastAsia" w:hAnsi="Consolas" w:cs="Consolas"/>
          <w:bCs w:val="0"/>
          <w:color w:val="2A00FF"/>
          <w:kern w:val="0"/>
          <w:sz w:val="20"/>
          <w:szCs w:val="20"/>
        </w:rPr>
        <w:t>调用成功</w:t>
      </w:r>
      <w:r w:rsidR="00301B36">
        <w:rPr>
          <w:rFonts w:ascii="Consolas" w:eastAsiaTheme="minorEastAsia" w:hAnsi="Consolas" w:cs="Consolas" w:hint="eastAsia"/>
          <w:bCs w:val="0"/>
          <w:color w:val="2A00FF"/>
          <w:kern w:val="0"/>
          <w:sz w:val="20"/>
          <w:szCs w:val="20"/>
        </w:rPr>
        <w:t xml:space="preserve"> </w:t>
      </w:r>
    </w:p>
    <w:p w14:paraId="4750E98F" w14:textId="52F18CE8" w:rsidR="00301B36" w:rsidRDefault="00301B36" w:rsidP="00DE4A3D">
      <w:pPr>
        <w:ind w:firstLine="400"/>
        <w:rPr>
          <w:rFonts w:ascii="Consolas" w:eastAsiaTheme="minorEastAsia" w:hAnsi="Consolas" w:cs="Consolas"/>
          <w:bCs w:val="0"/>
          <w:color w:val="2A00FF"/>
          <w:kern w:val="0"/>
          <w:sz w:val="20"/>
          <w:szCs w:val="20"/>
        </w:rPr>
      </w:pPr>
      <w:r>
        <w:rPr>
          <w:rFonts w:ascii="Consolas" w:eastAsiaTheme="minorEastAsia" w:hAnsi="Consolas" w:cs="Consolas" w:hint="eastAsia"/>
          <w:bCs w:val="0"/>
          <w:color w:val="2A00FF"/>
          <w:kern w:val="0"/>
          <w:sz w:val="20"/>
          <w:szCs w:val="20"/>
        </w:rPr>
        <w:t>通过接口调用</w:t>
      </w:r>
      <w:r>
        <w:rPr>
          <w:rFonts w:ascii="Consolas" w:eastAsiaTheme="minorEastAsia" w:hAnsi="Consolas" w:cs="Consolas" w:hint="eastAsia"/>
          <w:bCs w:val="0"/>
          <w:color w:val="2A00FF"/>
          <w:kern w:val="0"/>
          <w:sz w:val="20"/>
          <w:szCs w:val="20"/>
        </w:rPr>
        <w:t>user-service</w:t>
      </w:r>
      <w:r w:rsidR="006745CC">
        <w:rPr>
          <w:rFonts w:ascii="Consolas" w:eastAsiaTheme="minorEastAsia" w:hAnsi="Consolas" w:cs="Consolas" w:hint="eastAsia"/>
          <w:bCs w:val="0"/>
          <w:color w:val="2A00FF"/>
          <w:kern w:val="0"/>
          <w:sz w:val="20"/>
          <w:szCs w:val="20"/>
        </w:rPr>
        <w:t>，将</w:t>
      </w:r>
      <w:r w:rsidR="006745CC">
        <w:rPr>
          <w:rFonts w:ascii="Consolas" w:eastAsiaTheme="minorEastAsia" w:hAnsi="Consolas" w:cs="Consolas" w:hint="eastAsia"/>
          <w:bCs w:val="0"/>
          <w:color w:val="2A00FF"/>
          <w:kern w:val="0"/>
          <w:sz w:val="20"/>
          <w:szCs w:val="20"/>
        </w:rPr>
        <w:t>user-</w:t>
      </w:r>
      <w:proofErr w:type="spellStart"/>
      <w:r w:rsidR="006745CC">
        <w:rPr>
          <w:rFonts w:ascii="Consolas" w:eastAsiaTheme="minorEastAsia" w:hAnsi="Consolas" w:cs="Consolas" w:hint="eastAsia"/>
          <w:bCs w:val="0"/>
          <w:color w:val="2A00FF"/>
          <w:kern w:val="0"/>
          <w:sz w:val="20"/>
          <w:szCs w:val="20"/>
        </w:rPr>
        <w:t>feigin</w:t>
      </w:r>
      <w:proofErr w:type="spellEnd"/>
      <w:r w:rsidR="006745CC">
        <w:rPr>
          <w:rFonts w:ascii="Consolas" w:eastAsiaTheme="minorEastAsia" w:hAnsi="Consolas" w:cs="Consolas" w:hint="eastAsia"/>
          <w:bCs w:val="0"/>
          <w:color w:val="2A00FF"/>
          <w:kern w:val="0"/>
          <w:sz w:val="20"/>
          <w:szCs w:val="20"/>
        </w:rPr>
        <w:t>提取为一个接口，让</w:t>
      </w:r>
      <w:proofErr w:type="spellStart"/>
      <w:r w:rsidR="006745CC">
        <w:rPr>
          <w:rFonts w:ascii="Consolas" w:eastAsiaTheme="minorEastAsia" w:hAnsi="Consolas" w:cs="Consolas" w:hint="eastAsia"/>
          <w:bCs w:val="0"/>
          <w:color w:val="2A00FF"/>
          <w:kern w:val="0"/>
          <w:sz w:val="20"/>
          <w:szCs w:val="20"/>
        </w:rPr>
        <w:t>user</w:t>
      </w:r>
      <w:r w:rsidR="006745CC">
        <w:rPr>
          <w:rFonts w:ascii="Consolas" w:eastAsiaTheme="minorEastAsia" w:hAnsi="Consolas" w:cs="Consolas"/>
          <w:bCs w:val="0"/>
          <w:color w:val="2A00FF"/>
          <w:kern w:val="0"/>
          <w:sz w:val="20"/>
          <w:szCs w:val="20"/>
        </w:rPr>
        <w:t>C</w:t>
      </w:r>
      <w:r w:rsidR="006745CC">
        <w:rPr>
          <w:rFonts w:ascii="Consolas" w:eastAsiaTheme="minorEastAsia" w:hAnsi="Consolas" w:cs="Consolas" w:hint="eastAsia"/>
          <w:bCs w:val="0"/>
          <w:color w:val="2A00FF"/>
          <w:kern w:val="0"/>
          <w:sz w:val="20"/>
          <w:szCs w:val="20"/>
        </w:rPr>
        <w:t>ontroler</w:t>
      </w:r>
      <w:proofErr w:type="spellEnd"/>
      <w:r w:rsidR="006745CC">
        <w:rPr>
          <w:rFonts w:ascii="Consolas" w:eastAsiaTheme="minorEastAsia" w:hAnsi="Consolas" w:cs="Consolas" w:hint="eastAsia"/>
          <w:bCs w:val="0"/>
          <w:color w:val="2A00FF"/>
          <w:kern w:val="0"/>
          <w:sz w:val="20"/>
          <w:szCs w:val="20"/>
        </w:rPr>
        <w:t>实现这个接口</w:t>
      </w:r>
      <w:r w:rsidR="00622508">
        <w:rPr>
          <w:rFonts w:ascii="Consolas" w:eastAsiaTheme="minorEastAsia" w:hAnsi="Consolas" w:cs="Consolas"/>
          <w:bCs w:val="0"/>
          <w:color w:val="2A00FF"/>
          <w:kern w:val="0"/>
          <w:sz w:val="20"/>
          <w:szCs w:val="20"/>
        </w:rPr>
        <w:t>,</w:t>
      </w:r>
      <w:r w:rsidR="00622508">
        <w:rPr>
          <w:rFonts w:ascii="Consolas" w:eastAsiaTheme="minorEastAsia" w:hAnsi="Consolas" w:cs="Consolas" w:hint="eastAsia"/>
          <w:bCs w:val="0"/>
          <w:color w:val="2A00FF"/>
          <w:kern w:val="0"/>
          <w:sz w:val="20"/>
          <w:szCs w:val="20"/>
        </w:rPr>
        <w:t>也就是从</w:t>
      </w:r>
      <w:r w:rsidR="00622508">
        <w:rPr>
          <w:rFonts w:ascii="Consolas" w:eastAsiaTheme="minorEastAsia" w:hAnsi="Consolas" w:cs="Consolas" w:hint="eastAsia"/>
          <w:bCs w:val="0"/>
          <w:color w:val="2A00FF"/>
          <w:kern w:val="0"/>
          <w:sz w:val="20"/>
          <w:szCs w:val="20"/>
        </w:rPr>
        <w:t>controller</w:t>
      </w:r>
      <w:r w:rsidR="00622508">
        <w:rPr>
          <w:rFonts w:ascii="Consolas" w:eastAsiaTheme="minorEastAsia" w:hAnsi="Consolas" w:cs="Consolas" w:hint="eastAsia"/>
          <w:bCs w:val="0"/>
          <w:color w:val="2A00FF"/>
          <w:kern w:val="0"/>
          <w:sz w:val="20"/>
          <w:szCs w:val="20"/>
        </w:rPr>
        <w:t>中方法名，方法参数，返回值，都和接口相同。</w:t>
      </w:r>
    </w:p>
    <w:p w14:paraId="17B77571" w14:textId="6D0F782A" w:rsidR="00C41AFE" w:rsidRDefault="00C41AFE" w:rsidP="00DE4A3D">
      <w:pPr>
        <w:ind w:firstLine="400"/>
        <w:rPr>
          <w:rFonts w:ascii="Consolas" w:eastAsiaTheme="minorEastAsia" w:hAnsi="Consolas" w:cs="Consolas"/>
          <w:bCs w:val="0"/>
          <w:color w:val="2A00FF"/>
          <w:kern w:val="0"/>
          <w:sz w:val="20"/>
          <w:szCs w:val="20"/>
        </w:rPr>
      </w:pPr>
      <w:r>
        <w:rPr>
          <w:rFonts w:ascii="Consolas" w:eastAsiaTheme="minorEastAsia" w:hAnsi="Consolas" w:cs="Consolas" w:hint="eastAsia"/>
          <w:bCs w:val="0"/>
          <w:color w:val="2A00FF"/>
          <w:kern w:val="0"/>
          <w:sz w:val="20"/>
          <w:szCs w:val="20"/>
        </w:rPr>
        <w:t>接口注意点：</w:t>
      </w:r>
    </w:p>
    <w:p w14:paraId="0581E4E3" w14:textId="25F6E785" w:rsidR="000A37FC" w:rsidRDefault="000A37FC" w:rsidP="00DE4A3D">
      <w:pPr>
        <w:ind w:firstLine="400"/>
        <w:rPr>
          <w:rFonts w:ascii="Consolas" w:eastAsiaTheme="minorEastAsia" w:hAnsi="Consolas" w:cs="Consolas"/>
          <w:bCs w:val="0"/>
          <w:color w:val="646464"/>
          <w:kern w:val="0"/>
          <w:sz w:val="20"/>
          <w:szCs w:val="20"/>
        </w:rPr>
      </w:pPr>
      <w:r>
        <w:rPr>
          <w:rFonts w:ascii="Consolas" w:eastAsiaTheme="minorEastAsia" w:hAnsi="Consolas" w:cs="Consolas"/>
          <w:bCs w:val="0"/>
          <w:color w:val="2A00FF"/>
          <w:kern w:val="0"/>
          <w:sz w:val="20"/>
          <w:szCs w:val="20"/>
        </w:rPr>
        <w:tab/>
      </w:r>
      <w:r>
        <w:rPr>
          <w:rFonts w:ascii="Consolas" w:eastAsiaTheme="minorEastAsia" w:hAnsi="Consolas" w:cs="Consolas"/>
          <w:bCs w:val="0"/>
          <w:color w:val="2A00FF"/>
          <w:kern w:val="0"/>
          <w:sz w:val="20"/>
          <w:szCs w:val="20"/>
        </w:rPr>
        <w:tab/>
      </w:r>
      <w:r>
        <w:rPr>
          <w:rFonts w:ascii="Consolas" w:eastAsiaTheme="minorEastAsia" w:hAnsi="Consolas" w:cs="Consolas"/>
          <w:bCs w:val="0"/>
          <w:color w:val="646464"/>
          <w:kern w:val="0"/>
          <w:sz w:val="20"/>
          <w:szCs w:val="20"/>
        </w:rPr>
        <w:t>@PathVariable</w:t>
      </w:r>
    </w:p>
    <w:p w14:paraId="0C1C95F0" w14:textId="0749AB7B" w:rsidR="000A37FC" w:rsidRDefault="000A37FC" w:rsidP="00DE4A3D">
      <w:pPr>
        <w:ind w:firstLine="400"/>
        <w:rPr>
          <w:rFonts w:ascii="Consolas" w:eastAsiaTheme="minorEastAsia" w:hAnsi="Consolas" w:cs="Consolas"/>
          <w:bCs w:val="0"/>
          <w:color w:val="2A00FF"/>
          <w:kern w:val="0"/>
          <w:sz w:val="20"/>
          <w:szCs w:val="20"/>
        </w:rPr>
      </w:pPr>
      <w:r>
        <w:rPr>
          <w:rFonts w:ascii="Consolas" w:eastAsiaTheme="minorEastAsia" w:hAnsi="Consolas" w:cs="Consolas"/>
          <w:bCs w:val="0"/>
          <w:color w:val="646464"/>
          <w:kern w:val="0"/>
          <w:sz w:val="20"/>
          <w:szCs w:val="20"/>
        </w:rPr>
        <w:tab/>
      </w:r>
      <w:r>
        <w:rPr>
          <w:rFonts w:ascii="Consolas" w:eastAsiaTheme="minorEastAsia" w:hAnsi="Consolas" w:cs="Consolas"/>
          <w:bCs w:val="0"/>
          <w:color w:val="646464"/>
          <w:kern w:val="0"/>
          <w:sz w:val="20"/>
          <w:szCs w:val="20"/>
        </w:rPr>
        <w:tab/>
      </w:r>
      <w:r>
        <w:rPr>
          <w:rFonts w:ascii="Consolas" w:eastAsiaTheme="minorEastAsia" w:hAnsi="Consolas" w:cs="Consolas" w:hint="eastAsia"/>
          <w:bCs w:val="0"/>
          <w:color w:val="646464"/>
          <w:kern w:val="0"/>
          <w:sz w:val="20"/>
          <w:szCs w:val="20"/>
        </w:rPr>
        <w:t>多参数是要加</w:t>
      </w:r>
      <w:r>
        <w:rPr>
          <w:rFonts w:ascii="Consolas" w:eastAsiaTheme="minorEastAsia" w:hAnsi="Consolas" w:cs="Consolas" w:hint="eastAsia"/>
          <w:bCs w:val="0"/>
          <w:color w:val="646464"/>
          <w:kern w:val="0"/>
          <w:sz w:val="20"/>
          <w:szCs w:val="20"/>
        </w:rPr>
        <w:t>@request</w:t>
      </w:r>
      <w:r>
        <w:rPr>
          <w:rFonts w:ascii="Consolas" w:eastAsiaTheme="minorEastAsia" w:hAnsi="Consolas" w:cs="Consolas"/>
          <w:bCs w:val="0"/>
          <w:color w:val="646464"/>
          <w:kern w:val="0"/>
          <w:sz w:val="20"/>
          <w:szCs w:val="20"/>
        </w:rPr>
        <w:t>P</w:t>
      </w:r>
      <w:r>
        <w:rPr>
          <w:rFonts w:ascii="Consolas" w:eastAsiaTheme="minorEastAsia" w:hAnsi="Consolas" w:cs="Consolas" w:hint="eastAsia"/>
          <w:bCs w:val="0"/>
          <w:color w:val="646464"/>
          <w:kern w:val="0"/>
          <w:sz w:val="20"/>
          <w:szCs w:val="20"/>
        </w:rPr>
        <w:t>aram</w:t>
      </w:r>
      <w:r w:rsidR="00164770">
        <w:rPr>
          <w:rFonts w:ascii="Consolas" w:eastAsiaTheme="minorEastAsia" w:hAnsi="Consolas" w:cs="Consolas"/>
          <w:bCs w:val="0"/>
          <w:color w:val="646464"/>
          <w:kern w:val="0"/>
          <w:sz w:val="20"/>
          <w:szCs w:val="20"/>
        </w:rPr>
        <w:t>(name</w:t>
      </w:r>
      <w:r w:rsidR="001A3C28">
        <w:rPr>
          <w:rFonts w:ascii="Consolas" w:eastAsiaTheme="minorEastAsia" w:hAnsi="Consolas" w:cs="Consolas"/>
          <w:bCs w:val="0"/>
          <w:color w:val="646464"/>
          <w:kern w:val="0"/>
          <w:sz w:val="20"/>
          <w:szCs w:val="20"/>
        </w:rPr>
        <w:t>=</w:t>
      </w:r>
      <w:r w:rsidR="001A3C28">
        <w:rPr>
          <w:rFonts w:ascii="Consolas" w:eastAsiaTheme="minorEastAsia" w:hAnsi="Consolas" w:cs="Consolas" w:hint="eastAsia"/>
          <w:bCs w:val="0"/>
          <w:color w:val="646464"/>
          <w:kern w:val="0"/>
          <w:sz w:val="20"/>
          <w:szCs w:val="20"/>
        </w:rPr>
        <w:t>“””</w:t>
      </w:r>
      <w:r w:rsidR="00164770">
        <w:rPr>
          <w:rFonts w:ascii="Consolas" w:eastAsiaTheme="minorEastAsia" w:hAnsi="Consolas" w:cs="Consolas"/>
          <w:bCs w:val="0"/>
          <w:color w:val="646464"/>
          <w:kern w:val="0"/>
          <w:sz w:val="20"/>
          <w:szCs w:val="20"/>
        </w:rPr>
        <w:t>)</w:t>
      </w:r>
    </w:p>
    <w:p w14:paraId="403B256A" w14:textId="38979B57" w:rsidR="004C51ED" w:rsidRDefault="007B62D0" w:rsidP="004C51ED">
      <w:pPr>
        <w:autoSpaceDE w:val="0"/>
        <w:autoSpaceDN w:val="0"/>
        <w:adjustRightInd w:val="0"/>
        <w:ind w:firstLineChars="0" w:firstLine="0"/>
        <w:jc w:val="left"/>
        <w:rPr>
          <w:rFonts w:ascii="Consolas" w:eastAsiaTheme="minorEastAsia" w:hAnsi="Consolas" w:cs="Consolas"/>
          <w:bCs w:val="0"/>
          <w:kern w:val="0"/>
          <w:sz w:val="20"/>
          <w:szCs w:val="20"/>
        </w:rPr>
      </w:pPr>
      <w:r>
        <w:tab/>
      </w:r>
      <w:r w:rsidR="004C51ED">
        <w:tab/>
      </w:r>
      <w:r w:rsidR="004C51ED">
        <w:rPr>
          <w:rFonts w:ascii="Consolas" w:eastAsiaTheme="minorEastAsia" w:hAnsi="Consolas" w:cs="Consolas"/>
          <w:bCs w:val="0"/>
          <w:color w:val="3F7F5F"/>
          <w:kern w:val="0"/>
          <w:sz w:val="20"/>
          <w:szCs w:val="20"/>
        </w:rPr>
        <w:t>get</w:t>
      </w:r>
      <w:r>
        <w:rPr>
          <w:rFonts w:ascii="Consolas" w:eastAsiaTheme="minorEastAsia" w:hAnsi="Consolas" w:cs="Consolas" w:hint="eastAsia"/>
          <w:bCs w:val="0"/>
          <w:color w:val="3F7F5F"/>
          <w:kern w:val="0"/>
          <w:sz w:val="20"/>
          <w:szCs w:val="20"/>
        </w:rPr>
        <w:t>请求</w:t>
      </w:r>
      <w:r w:rsidR="004C51ED">
        <w:rPr>
          <w:rFonts w:ascii="Consolas" w:eastAsiaTheme="minorEastAsia" w:hAnsi="Consolas" w:cs="Consolas"/>
          <w:bCs w:val="0"/>
          <w:color w:val="3F7F5F"/>
          <w:kern w:val="0"/>
          <w:sz w:val="20"/>
          <w:szCs w:val="20"/>
        </w:rPr>
        <w:t>将</w:t>
      </w:r>
      <w:r w:rsidR="00FF0564">
        <w:rPr>
          <w:rFonts w:ascii="Consolas" w:eastAsiaTheme="minorEastAsia" w:hAnsi="Consolas" w:cs="Consolas" w:hint="eastAsia"/>
          <w:bCs w:val="0"/>
          <w:color w:val="3F7F5F"/>
          <w:kern w:val="0"/>
          <w:sz w:val="20"/>
          <w:szCs w:val="20"/>
        </w:rPr>
        <w:t>j</w:t>
      </w:r>
      <w:r w:rsidR="004C51ED">
        <w:rPr>
          <w:rFonts w:ascii="Consolas" w:eastAsiaTheme="minorEastAsia" w:hAnsi="Consolas" w:cs="Consolas"/>
          <w:bCs w:val="0"/>
          <w:color w:val="3F7F5F"/>
          <w:kern w:val="0"/>
          <w:sz w:val="20"/>
          <w:szCs w:val="20"/>
        </w:rPr>
        <w:t>son</w:t>
      </w:r>
      <w:r w:rsidR="004C51ED">
        <w:rPr>
          <w:rFonts w:ascii="Consolas" w:eastAsiaTheme="minorEastAsia" w:hAnsi="Consolas" w:cs="Consolas"/>
          <w:bCs w:val="0"/>
          <w:color w:val="3F7F5F"/>
          <w:kern w:val="0"/>
          <w:sz w:val="20"/>
          <w:szCs w:val="20"/>
        </w:rPr>
        <w:t>带过去</w:t>
      </w:r>
      <w:r w:rsidR="004C51ED">
        <w:rPr>
          <w:rFonts w:ascii="Consolas" w:eastAsiaTheme="minorEastAsia" w:hAnsi="Consolas" w:cs="Consolas"/>
          <w:bCs w:val="0"/>
          <w:color w:val="3F7F5F"/>
          <w:kern w:val="0"/>
          <w:sz w:val="20"/>
          <w:szCs w:val="20"/>
        </w:rPr>
        <w:t>,feign</w:t>
      </w:r>
      <w:r w:rsidR="004C51ED">
        <w:rPr>
          <w:rFonts w:ascii="Consolas" w:eastAsiaTheme="minorEastAsia" w:hAnsi="Consolas" w:cs="Consolas"/>
          <w:bCs w:val="0"/>
          <w:color w:val="3F7F5F"/>
          <w:kern w:val="0"/>
          <w:sz w:val="20"/>
          <w:szCs w:val="20"/>
        </w:rPr>
        <w:t>自动的将</w:t>
      </w:r>
      <w:r w:rsidR="004C51ED">
        <w:rPr>
          <w:rFonts w:ascii="Consolas" w:eastAsiaTheme="minorEastAsia" w:hAnsi="Consolas" w:cs="Consolas"/>
          <w:bCs w:val="0"/>
          <w:color w:val="3F7F5F"/>
          <w:kern w:val="0"/>
          <w:sz w:val="20"/>
          <w:szCs w:val="20"/>
        </w:rPr>
        <w:t>get</w:t>
      </w:r>
      <w:r w:rsidR="004C51ED">
        <w:rPr>
          <w:rFonts w:ascii="Consolas" w:eastAsiaTheme="minorEastAsia" w:hAnsi="Consolas" w:cs="Consolas"/>
          <w:bCs w:val="0"/>
          <w:color w:val="3F7F5F"/>
          <w:kern w:val="0"/>
          <w:sz w:val="20"/>
          <w:szCs w:val="20"/>
        </w:rPr>
        <w:t>请求变为</w:t>
      </w:r>
      <w:r w:rsidR="004C51ED">
        <w:rPr>
          <w:rFonts w:ascii="Consolas" w:eastAsiaTheme="minorEastAsia" w:hAnsi="Consolas" w:cs="Consolas"/>
          <w:bCs w:val="0"/>
          <w:color w:val="3F7F5F"/>
          <w:kern w:val="0"/>
          <w:sz w:val="20"/>
          <w:szCs w:val="20"/>
        </w:rPr>
        <w:t>post</w:t>
      </w:r>
      <w:r w:rsidR="004C51ED">
        <w:rPr>
          <w:rFonts w:ascii="Consolas" w:eastAsiaTheme="minorEastAsia" w:hAnsi="Consolas" w:cs="Consolas"/>
          <w:bCs w:val="0"/>
          <w:color w:val="3F7F5F"/>
          <w:kern w:val="0"/>
          <w:sz w:val="20"/>
          <w:szCs w:val="20"/>
        </w:rPr>
        <w:t>请求</w:t>
      </w:r>
    </w:p>
    <w:p w14:paraId="5C89F0AE" w14:textId="179EC012" w:rsidR="00C60C37" w:rsidRPr="004C51ED" w:rsidRDefault="00C60C37" w:rsidP="00DE4A3D">
      <w:pPr>
        <w:ind w:firstLine="420"/>
      </w:pPr>
    </w:p>
    <w:p w14:paraId="1DB516F8" w14:textId="77777777" w:rsidR="00BB18EE" w:rsidRPr="00DE4A3D" w:rsidRDefault="00BB18EE" w:rsidP="00DE4A3D">
      <w:pPr>
        <w:ind w:firstLine="420"/>
      </w:pPr>
    </w:p>
    <w:p w14:paraId="6DA4A8D8" w14:textId="11A4EC37" w:rsidR="005D23B3" w:rsidRDefault="001739CA" w:rsidP="005D23B3">
      <w:pPr>
        <w:pStyle w:val="10"/>
      </w:pPr>
      <w:proofErr w:type="spellStart"/>
      <w:r>
        <w:t>H</w:t>
      </w:r>
      <w:r>
        <w:rPr>
          <w:rFonts w:hint="eastAsia"/>
        </w:rPr>
        <w:t>ystrix</w:t>
      </w:r>
      <w:proofErr w:type="spellEnd"/>
    </w:p>
    <w:p w14:paraId="3ECBCC95" w14:textId="5A5B58C1" w:rsidR="008F5B10" w:rsidRDefault="008F5B10" w:rsidP="008F5B10">
      <w:pPr>
        <w:pStyle w:val="2"/>
      </w:pPr>
      <w:proofErr w:type="spellStart"/>
      <w:r>
        <w:t>H</w:t>
      </w:r>
      <w:r>
        <w:rPr>
          <w:rFonts w:hint="eastAsia"/>
        </w:rPr>
        <w:t>ystrix</w:t>
      </w:r>
      <w:proofErr w:type="spellEnd"/>
    </w:p>
    <w:p w14:paraId="7D68C165" w14:textId="63F300EE" w:rsidR="008F5B10" w:rsidRPr="008F5B10" w:rsidRDefault="007C4EDF" w:rsidP="007C4EDF">
      <w:pPr>
        <w:pStyle w:val="3"/>
        <w:ind w:firstLine="420"/>
        <w:rPr>
          <w:rFonts w:hint="eastAsia"/>
        </w:rPr>
      </w:pPr>
      <w:proofErr w:type="spellStart"/>
      <w:r w:rsidRPr="007C4EDF">
        <w:t>Hystrix</w:t>
      </w:r>
      <w:proofErr w:type="spellEnd"/>
    </w:p>
    <w:p w14:paraId="7F06B146" w14:textId="45907B39" w:rsidR="008F5B10" w:rsidRDefault="00B9776A" w:rsidP="008F5B10">
      <w:pPr>
        <w:ind w:firstLine="420"/>
      </w:pPr>
      <w:r w:rsidRPr="00B9776A">
        <w:rPr>
          <w:rFonts w:hint="eastAsia"/>
        </w:rPr>
        <w:t>在分布式系统中，每个服务都可能会调用很多其他服务，被调用的那些服务就是依赖服务，有的时候某些依赖服务出现故障也是很正常的。</w:t>
      </w:r>
    </w:p>
    <w:p w14:paraId="28C9BDE8" w14:textId="27A8BAFB" w:rsidR="00C139D1" w:rsidRDefault="00C139D1" w:rsidP="00C139D1">
      <w:pPr>
        <w:ind w:firstLine="420"/>
      </w:pPr>
      <w:proofErr w:type="spellStart"/>
      <w:r w:rsidRPr="00C139D1">
        <w:t>Hystrix</w:t>
      </w:r>
      <w:proofErr w:type="spellEnd"/>
      <w:r w:rsidRPr="00C139D1">
        <w:t xml:space="preserve"> </w:t>
      </w:r>
      <w:r w:rsidRPr="00C139D1">
        <w:t>可以让我们在分布式系统中对服务间的调用进行控制，加入一些调用延迟或者依赖故障的容错机制。</w:t>
      </w:r>
    </w:p>
    <w:p w14:paraId="7C577755" w14:textId="77777777" w:rsidR="00C26438" w:rsidRDefault="002D55E8" w:rsidP="00C139D1">
      <w:pPr>
        <w:ind w:firstLine="420"/>
      </w:pPr>
      <w:proofErr w:type="spellStart"/>
      <w:r w:rsidRPr="002D55E8">
        <w:t>Hystrix</w:t>
      </w:r>
      <w:proofErr w:type="spellEnd"/>
      <w:r w:rsidRPr="002D55E8">
        <w:t xml:space="preserve"> </w:t>
      </w:r>
      <w:r w:rsidRPr="002D55E8">
        <w:t>通过将依赖服务进行资源隔离，进而阻止某个依赖服务出现故障时在整个系统所有的依赖服务调用中进行蔓延；</w:t>
      </w:r>
    </w:p>
    <w:p w14:paraId="0F19F7DE" w14:textId="43AB5C08" w:rsidR="002D55E8" w:rsidRDefault="002D55E8" w:rsidP="00C139D1">
      <w:pPr>
        <w:ind w:firstLine="420"/>
      </w:pPr>
      <w:proofErr w:type="spellStart"/>
      <w:r w:rsidRPr="002D55E8">
        <w:t>Hystrix</w:t>
      </w:r>
      <w:proofErr w:type="spellEnd"/>
      <w:r w:rsidRPr="002D55E8">
        <w:t xml:space="preserve"> </w:t>
      </w:r>
      <w:r w:rsidRPr="002D55E8">
        <w:t>还提供故障时的</w:t>
      </w:r>
      <w:r w:rsidRPr="002D55E8">
        <w:t xml:space="preserve"> fallback </w:t>
      </w:r>
      <w:r w:rsidRPr="002D55E8">
        <w:t>降级机制。</w:t>
      </w:r>
    </w:p>
    <w:p w14:paraId="52D416FE" w14:textId="1930B2C4" w:rsidR="00C139D1" w:rsidRDefault="002E6B98" w:rsidP="00006C93">
      <w:pPr>
        <w:ind w:firstLine="420"/>
      </w:pPr>
      <w:r w:rsidRPr="002E6B98">
        <w:rPr>
          <w:rFonts w:hint="eastAsia"/>
        </w:rPr>
        <w:t>总而言之，</w:t>
      </w:r>
      <w:proofErr w:type="spellStart"/>
      <w:r w:rsidRPr="002E6B98">
        <w:t>Hystrix</w:t>
      </w:r>
      <w:proofErr w:type="spellEnd"/>
      <w:r w:rsidRPr="002E6B98">
        <w:t xml:space="preserve"> </w:t>
      </w:r>
      <w:r w:rsidRPr="002E6B98">
        <w:t>通过这些方法帮助我们提升分布式系统的可用性和稳定性。</w:t>
      </w:r>
    </w:p>
    <w:p w14:paraId="7C46CCB6" w14:textId="49D4108E" w:rsidR="0033590A" w:rsidRDefault="0033590A" w:rsidP="0033590A">
      <w:pPr>
        <w:pStyle w:val="3"/>
        <w:ind w:firstLine="420"/>
      </w:pPr>
      <w:proofErr w:type="spellStart"/>
      <w:r w:rsidRPr="0033590A">
        <w:t>Hystrix</w:t>
      </w:r>
      <w:proofErr w:type="spellEnd"/>
      <w:r w:rsidRPr="0033590A">
        <w:t xml:space="preserve"> </w:t>
      </w:r>
      <w:r w:rsidRPr="0033590A">
        <w:t>的历史</w:t>
      </w:r>
    </w:p>
    <w:p w14:paraId="3B6E5722" w14:textId="1114E13E" w:rsidR="0033590A" w:rsidRDefault="0033590A" w:rsidP="00D75EDA">
      <w:pPr>
        <w:ind w:firstLine="420"/>
        <w:rPr>
          <w:rFonts w:hint="eastAsia"/>
        </w:rPr>
      </w:pPr>
      <w:proofErr w:type="spellStart"/>
      <w:r>
        <w:t>Hystrix</w:t>
      </w:r>
      <w:proofErr w:type="spellEnd"/>
      <w:r>
        <w:t xml:space="preserve"> </w:t>
      </w:r>
      <w:r>
        <w:t>是高可用性保障的一个框架。</w:t>
      </w:r>
      <w:r>
        <w:t>Netflix</w:t>
      </w:r>
      <w:r>
        <w:t>（可以认为是国外的优</w:t>
      </w:r>
      <w:proofErr w:type="gramStart"/>
      <w:r>
        <w:t>酷或者爱奇艺</w:t>
      </w:r>
      <w:proofErr w:type="gramEnd"/>
      <w:r>
        <w:t>之类的视频网站）的</w:t>
      </w:r>
      <w:r>
        <w:t xml:space="preserve"> API </w:t>
      </w:r>
      <w:r>
        <w:t>团队从</w:t>
      </w:r>
      <w:r>
        <w:t xml:space="preserve"> 2011 </w:t>
      </w:r>
      <w:r>
        <w:t>年开始做一些提升系统可用性和稳定性的工作，</w:t>
      </w:r>
      <w:proofErr w:type="spellStart"/>
      <w:r>
        <w:t>Hystrix</w:t>
      </w:r>
      <w:proofErr w:type="spellEnd"/>
      <w:r>
        <w:t xml:space="preserve"> </w:t>
      </w:r>
      <w:r>
        <w:t>就是从那时候开始发展出来的。</w:t>
      </w:r>
    </w:p>
    <w:p w14:paraId="229EEB45" w14:textId="6911AF3C" w:rsidR="0033590A" w:rsidRPr="00D75EDA" w:rsidRDefault="0033590A" w:rsidP="00D75EDA">
      <w:pPr>
        <w:ind w:firstLine="420"/>
        <w:rPr>
          <w:rFonts w:hint="eastAsia"/>
        </w:rPr>
      </w:pPr>
      <w:r>
        <w:rPr>
          <w:rFonts w:hint="eastAsia"/>
        </w:rPr>
        <w:t>在</w:t>
      </w:r>
      <w:r>
        <w:t xml:space="preserve"> 2012 </w:t>
      </w:r>
      <w:r>
        <w:t>年的时候，</w:t>
      </w:r>
      <w:proofErr w:type="spellStart"/>
      <w:r>
        <w:t>Hystrix</w:t>
      </w:r>
      <w:proofErr w:type="spellEnd"/>
      <w:r>
        <w:t xml:space="preserve"> </w:t>
      </w:r>
      <w:r>
        <w:t>就变得比较成熟和稳定了，</w:t>
      </w:r>
      <w:r>
        <w:t xml:space="preserve">Netflix </w:t>
      </w:r>
      <w:r>
        <w:t>中，除了</w:t>
      </w:r>
      <w:r>
        <w:t xml:space="preserve"> API </w:t>
      </w:r>
      <w:r>
        <w:t>团队以外，很多其他的团队都开始使用</w:t>
      </w:r>
      <w:r>
        <w:t xml:space="preserve"> </w:t>
      </w:r>
      <w:proofErr w:type="spellStart"/>
      <w:r>
        <w:t>Hystrix</w:t>
      </w:r>
      <w:proofErr w:type="spellEnd"/>
      <w:r>
        <w:t>。</w:t>
      </w:r>
    </w:p>
    <w:p w14:paraId="36F0F7C5" w14:textId="667C74F9" w:rsidR="0033590A" w:rsidRPr="00D75EDA" w:rsidRDefault="0033590A" w:rsidP="00D75EDA">
      <w:pPr>
        <w:ind w:firstLine="420"/>
        <w:rPr>
          <w:rFonts w:hint="eastAsia"/>
        </w:rPr>
      </w:pPr>
      <w:r>
        <w:rPr>
          <w:rFonts w:hint="eastAsia"/>
        </w:rPr>
        <w:t>时至今日，</w:t>
      </w:r>
      <w:r>
        <w:t xml:space="preserve">Netflix </w:t>
      </w:r>
      <w:r>
        <w:t>中每天都有数十亿次的服务间调用，通过</w:t>
      </w:r>
      <w:r>
        <w:t xml:space="preserve"> </w:t>
      </w:r>
      <w:proofErr w:type="spellStart"/>
      <w:r>
        <w:t>Hystrix</w:t>
      </w:r>
      <w:proofErr w:type="spellEnd"/>
      <w:r>
        <w:t xml:space="preserve"> </w:t>
      </w:r>
      <w:r>
        <w:t>框架在进行，而</w:t>
      </w:r>
      <w:r>
        <w:t xml:space="preserve"> </w:t>
      </w:r>
      <w:proofErr w:type="spellStart"/>
      <w:r>
        <w:t>Hystrix</w:t>
      </w:r>
      <w:proofErr w:type="spellEnd"/>
      <w:r>
        <w:t xml:space="preserve"> </w:t>
      </w:r>
      <w:r>
        <w:t>也帮助</w:t>
      </w:r>
      <w:r>
        <w:t xml:space="preserve"> Netflix </w:t>
      </w:r>
      <w:r>
        <w:t>网站提升了整体的可用性和稳定性。</w:t>
      </w:r>
    </w:p>
    <w:p w14:paraId="678C02BB" w14:textId="6CCC11DF" w:rsidR="0033590A" w:rsidRDefault="0033590A" w:rsidP="0033590A">
      <w:pPr>
        <w:ind w:firstLine="420"/>
      </w:pPr>
      <w:r>
        <w:t xml:space="preserve">2018 </w:t>
      </w:r>
      <w:r>
        <w:t>年</w:t>
      </w:r>
      <w:r>
        <w:t xml:space="preserve"> 11 </w:t>
      </w:r>
      <w:r>
        <w:t>月，</w:t>
      </w:r>
      <w:proofErr w:type="spellStart"/>
      <w:r>
        <w:t>Hystrix</w:t>
      </w:r>
      <w:proofErr w:type="spellEnd"/>
      <w:r>
        <w:t xml:space="preserve"> </w:t>
      </w:r>
      <w:r>
        <w:t>在其</w:t>
      </w:r>
      <w:r>
        <w:t xml:space="preserve"> </w:t>
      </w:r>
      <w:proofErr w:type="spellStart"/>
      <w:r>
        <w:t>Github</w:t>
      </w:r>
      <w:proofErr w:type="spellEnd"/>
      <w:r>
        <w:t xml:space="preserve"> </w:t>
      </w:r>
      <w:r>
        <w:t>主页宣布，不再开放新功能，推荐开发者使用其他仍然活跃的开源项目。维护模式的转变绝不意味着</w:t>
      </w:r>
      <w:r>
        <w:t xml:space="preserve"> </w:t>
      </w:r>
      <w:proofErr w:type="spellStart"/>
      <w:r>
        <w:t>Hystrix</w:t>
      </w:r>
      <w:proofErr w:type="spellEnd"/>
      <w:r>
        <w:t xml:space="preserve"> </w:t>
      </w:r>
      <w:r>
        <w:t>不再有价值。相反，</w:t>
      </w:r>
      <w:proofErr w:type="spellStart"/>
      <w:r>
        <w:t>Hystrix</w:t>
      </w:r>
      <w:proofErr w:type="spellEnd"/>
      <w:r>
        <w:t xml:space="preserve"> </w:t>
      </w:r>
      <w:r>
        <w:t>激发了很多伟大的想法和项目，我们高可用的这一块知识还是会针对</w:t>
      </w:r>
      <w:r>
        <w:t xml:space="preserve"> </w:t>
      </w:r>
      <w:proofErr w:type="spellStart"/>
      <w:r>
        <w:t>Hystrix</w:t>
      </w:r>
      <w:proofErr w:type="spellEnd"/>
      <w:r>
        <w:t xml:space="preserve"> </w:t>
      </w:r>
      <w:r>
        <w:t>进行讲解。</w:t>
      </w:r>
    </w:p>
    <w:p w14:paraId="6BD680AF" w14:textId="08FE7EDE" w:rsidR="00C451B2" w:rsidRDefault="00C451B2" w:rsidP="00C451B2">
      <w:pPr>
        <w:pStyle w:val="3"/>
        <w:ind w:firstLine="420"/>
      </w:pPr>
      <w:proofErr w:type="spellStart"/>
      <w:r w:rsidRPr="00C451B2">
        <w:lastRenderedPageBreak/>
        <w:t>Hystrix</w:t>
      </w:r>
      <w:proofErr w:type="spellEnd"/>
      <w:r w:rsidRPr="00C451B2">
        <w:t xml:space="preserve"> </w:t>
      </w:r>
      <w:r w:rsidRPr="00C451B2">
        <w:t>的设计原则</w:t>
      </w:r>
    </w:p>
    <w:p w14:paraId="6725C6ED" w14:textId="09AAAE01" w:rsidR="00C451B2" w:rsidRDefault="00B76D5E" w:rsidP="00C451B2">
      <w:pPr>
        <w:ind w:firstLine="420"/>
      </w:pPr>
      <w:r>
        <w:rPr>
          <w:rFonts w:hint="eastAsia"/>
        </w:rPr>
        <w:t>1</w:t>
      </w:r>
      <w:r>
        <w:rPr>
          <w:rFonts w:hint="eastAsia"/>
        </w:rPr>
        <w:t>、</w:t>
      </w:r>
      <w:r w:rsidR="00C451B2">
        <w:rPr>
          <w:rFonts w:hint="eastAsia"/>
        </w:rPr>
        <w:t>对依赖服务调用时出现的调用延迟和调用失败进行控制和容错保护。</w:t>
      </w:r>
    </w:p>
    <w:p w14:paraId="2F4D541B" w14:textId="33FDF883" w:rsidR="00C451B2" w:rsidRDefault="00B76D5E" w:rsidP="00C451B2">
      <w:pPr>
        <w:ind w:firstLine="420"/>
      </w:pPr>
      <w:r>
        <w:rPr>
          <w:rFonts w:hint="eastAsia"/>
        </w:rPr>
        <w:t>2</w:t>
      </w:r>
      <w:r>
        <w:rPr>
          <w:rFonts w:hint="eastAsia"/>
        </w:rPr>
        <w:t>、</w:t>
      </w:r>
      <w:r w:rsidR="00C451B2">
        <w:rPr>
          <w:rFonts w:hint="eastAsia"/>
        </w:rPr>
        <w:t>在复杂的分布式系统中，阻止某一个依赖服务的故障在整个系统中蔓延。比如某一个服务故障了，导致其它服务也跟着故障。</w:t>
      </w:r>
    </w:p>
    <w:p w14:paraId="44A059C3" w14:textId="16AB1E1C" w:rsidR="00C451B2" w:rsidRDefault="00B76D5E" w:rsidP="00C451B2">
      <w:pPr>
        <w:ind w:firstLine="420"/>
      </w:pPr>
      <w:r>
        <w:rPr>
          <w:rFonts w:hint="eastAsia"/>
        </w:rPr>
        <w:t>3</w:t>
      </w:r>
      <w:r>
        <w:rPr>
          <w:rFonts w:hint="eastAsia"/>
        </w:rPr>
        <w:t>、</w:t>
      </w:r>
      <w:r w:rsidR="00C451B2">
        <w:rPr>
          <w:rFonts w:hint="eastAsia"/>
        </w:rPr>
        <w:t>提供</w:t>
      </w:r>
      <w:r w:rsidR="00C451B2">
        <w:t xml:space="preserve"> fail-fast</w:t>
      </w:r>
      <w:r w:rsidR="00C451B2">
        <w:t>（快速失败）和快速恢复的支持。</w:t>
      </w:r>
    </w:p>
    <w:p w14:paraId="56A07264" w14:textId="5BAE170A" w:rsidR="00C451B2" w:rsidRDefault="00B76D5E" w:rsidP="00C451B2">
      <w:pPr>
        <w:ind w:firstLine="420"/>
      </w:pPr>
      <w:r>
        <w:rPr>
          <w:rFonts w:hint="eastAsia"/>
        </w:rPr>
        <w:t>4</w:t>
      </w:r>
      <w:r>
        <w:rPr>
          <w:rFonts w:hint="eastAsia"/>
        </w:rPr>
        <w:t>、</w:t>
      </w:r>
      <w:r w:rsidR="00C451B2">
        <w:rPr>
          <w:rFonts w:hint="eastAsia"/>
        </w:rPr>
        <w:t>提供</w:t>
      </w:r>
      <w:r w:rsidR="00C451B2">
        <w:t xml:space="preserve"> fallback </w:t>
      </w:r>
      <w:r w:rsidR="00C451B2">
        <w:t>优雅降级的支持。</w:t>
      </w:r>
    </w:p>
    <w:p w14:paraId="50222F63" w14:textId="6F9EC42F" w:rsidR="009F4981" w:rsidRDefault="00B76D5E" w:rsidP="00377B87">
      <w:pPr>
        <w:ind w:firstLine="420"/>
      </w:pPr>
      <w:r>
        <w:rPr>
          <w:rFonts w:hint="eastAsia"/>
        </w:rPr>
        <w:t>5</w:t>
      </w:r>
      <w:r>
        <w:rPr>
          <w:rFonts w:hint="eastAsia"/>
        </w:rPr>
        <w:t>、</w:t>
      </w:r>
      <w:r w:rsidR="00C451B2">
        <w:rPr>
          <w:rFonts w:hint="eastAsia"/>
        </w:rPr>
        <w:t>支持近实时的监控、报警以及运维操作。</w:t>
      </w:r>
    </w:p>
    <w:p w14:paraId="38D92221" w14:textId="2B35D546" w:rsidR="00377B87" w:rsidRDefault="00377B87" w:rsidP="00377B87">
      <w:pPr>
        <w:pStyle w:val="3"/>
        <w:ind w:firstLine="420"/>
      </w:pPr>
      <w:proofErr w:type="spellStart"/>
      <w:r w:rsidRPr="00377B87">
        <w:t>Hystrix</w:t>
      </w:r>
      <w:proofErr w:type="spellEnd"/>
      <w:r w:rsidRPr="00377B87">
        <w:t xml:space="preserve"> </w:t>
      </w:r>
      <w:r w:rsidRPr="00377B87">
        <w:t>更加细节的设计原则</w:t>
      </w:r>
    </w:p>
    <w:p w14:paraId="31F02174" w14:textId="77777777" w:rsidR="00377B87" w:rsidRDefault="00377B87" w:rsidP="00377B87">
      <w:pPr>
        <w:ind w:firstLine="420"/>
      </w:pPr>
      <w:r>
        <w:rPr>
          <w:rFonts w:hint="eastAsia"/>
        </w:rPr>
        <w:t>阻止任何一个依赖服务耗尽所有的资源，比如</w:t>
      </w:r>
      <w:r>
        <w:t xml:space="preserve"> tomcat </w:t>
      </w:r>
      <w:r>
        <w:t>中的所有线程资源。</w:t>
      </w:r>
    </w:p>
    <w:p w14:paraId="64401A7B" w14:textId="77777777" w:rsidR="00377B87" w:rsidRDefault="00377B87" w:rsidP="00377B87">
      <w:pPr>
        <w:ind w:firstLine="420"/>
      </w:pPr>
      <w:r>
        <w:rPr>
          <w:rFonts w:hint="eastAsia"/>
        </w:rPr>
        <w:t>避免请求排队和积压，采用限流和</w:t>
      </w:r>
      <w:r>
        <w:t xml:space="preserve"> fail fast </w:t>
      </w:r>
      <w:r>
        <w:t>来控制故障。</w:t>
      </w:r>
    </w:p>
    <w:p w14:paraId="0A44DB7F" w14:textId="77777777" w:rsidR="00377B87" w:rsidRDefault="00377B87" w:rsidP="00377B87">
      <w:pPr>
        <w:ind w:firstLine="420"/>
      </w:pPr>
      <w:r>
        <w:rPr>
          <w:rFonts w:hint="eastAsia"/>
        </w:rPr>
        <w:t>提供</w:t>
      </w:r>
      <w:r>
        <w:t xml:space="preserve"> fallback </w:t>
      </w:r>
      <w:r>
        <w:t>降级机制来应对故障。</w:t>
      </w:r>
    </w:p>
    <w:p w14:paraId="0EA53F74" w14:textId="77777777" w:rsidR="00377B87" w:rsidRDefault="00377B87" w:rsidP="00377B87">
      <w:pPr>
        <w:ind w:firstLine="420"/>
      </w:pPr>
      <w:r>
        <w:rPr>
          <w:rFonts w:hint="eastAsia"/>
        </w:rPr>
        <w:t>使用资源隔离技术，比如</w:t>
      </w:r>
      <w:r>
        <w:t xml:space="preserve"> bulkhead</w:t>
      </w:r>
      <w:r>
        <w:t>（舱壁隔离技术）、</w:t>
      </w:r>
      <w:proofErr w:type="spellStart"/>
      <w:r>
        <w:t>swimlane</w:t>
      </w:r>
      <w:proofErr w:type="spellEnd"/>
      <w:r>
        <w:t>（泳道技术）、</w:t>
      </w:r>
      <w:r>
        <w:t>circuit breaker</w:t>
      </w:r>
      <w:r>
        <w:t>（断路技术）来限制任何一个依赖服务的故障的影响。</w:t>
      </w:r>
    </w:p>
    <w:p w14:paraId="747FEDF9" w14:textId="77777777" w:rsidR="00377B87" w:rsidRDefault="00377B87" w:rsidP="00377B87">
      <w:pPr>
        <w:ind w:firstLine="420"/>
      </w:pPr>
      <w:r>
        <w:rPr>
          <w:rFonts w:hint="eastAsia"/>
        </w:rPr>
        <w:t>通过近实时的统计</w:t>
      </w:r>
      <w:r>
        <w:t>/</w:t>
      </w:r>
      <w:r>
        <w:t>监控</w:t>
      </w:r>
      <w:r>
        <w:t>/</w:t>
      </w:r>
      <w:r>
        <w:t>报警功能，来提高故障发现的速度。</w:t>
      </w:r>
    </w:p>
    <w:p w14:paraId="6AD9696F" w14:textId="77777777" w:rsidR="00377B87" w:rsidRDefault="00377B87" w:rsidP="00377B87">
      <w:pPr>
        <w:ind w:firstLine="420"/>
      </w:pPr>
      <w:r>
        <w:rPr>
          <w:rFonts w:hint="eastAsia"/>
        </w:rPr>
        <w:t>通过近实时的属性和配置</w:t>
      </w:r>
      <w:proofErr w:type="gramStart"/>
      <w:r>
        <w:rPr>
          <w:rFonts w:hint="eastAsia"/>
        </w:rPr>
        <w:t>热修改</w:t>
      </w:r>
      <w:proofErr w:type="gramEnd"/>
      <w:r>
        <w:rPr>
          <w:rFonts w:hint="eastAsia"/>
        </w:rPr>
        <w:t>功能，来提高故障处理和恢复的速度。</w:t>
      </w:r>
    </w:p>
    <w:p w14:paraId="641E7EE4" w14:textId="5559CEE1" w:rsidR="00377B87" w:rsidRDefault="00377B87" w:rsidP="00377B87">
      <w:pPr>
        <w:ind w:firstLine="420"/>
      </w:pPr>
      <w:r>
        <w:rPr>
          <w:rFonts w:hint="eastAsia"/>
        </w:rPr>
        <w:t>保护依赖服务调用的所有故障情况，而不仅仅只是网络故障情况。</w:t>
      </w:r>
    </w:p>
    <w:p w14:paraId="716268B3" w14:textId="7A76143E" w:rsidR="00241E7C" w:rsidRDefault="00313BFD" w:rsidP="00313BFD">
      <w:pPr>
        <w:pStyle w:val="3"/>
        <w:ind w:firstLine="420"/>
      </w:pPr>
      <w:proofErr w:type="spellStart"/>
      <w:r>
        <w:t>H</w:t>
      </w:r>
      <w:r>
        <w:rPr>
          <w:rFonts w:hint="eastAsia"/>
        </w:rPr>
        <w:t>ynstrix</w:t>
      </w:r>
      <w:proofErr w:type="spellEnd"/>
    </w:p>
    <w:p w14:paraId="64574C9A" w14:textId="64BA5494" w:rsidR="00313BFD" w:rsidRDefault="00313BFD" w:rsidP="00C27226">
      <w:pPr>
        <w:ind w:firstLine="420"/>
        <w:rPr>
          <w:rFonts w:hint="eastAsia"/>
        </w:rPr>
      </w:pPr>
      <w:r>
        <w:t xml:space="preserve">(1) </w:t>
      </w:r>
      <w:r>
        <w:t>通过</w:t>
      </w:r>
      <w:proofErr w:type="spellStart"/>
      <w:r>
        <w:t>hystrixCommand</w:t>
      </w:r>
      <w:proofErr w:type="spellEnd"/>
      <w:r>
        <w:t>或者</w:t>
      </w:r>
      <w:proofErr w:type="spellStart"/>
      <w:r>
        <w:t>HystrixObservableCommand</w:t>
      </w:r>
      <w:proofErr w:type="spellEnd"/>
      <w:r>
        <w:t>来封装对外部依赖的访问请求，这个访问请求一般会运行在独立的线程中</w:t>
      </w:r>
    </w:p>
    <w:p w14:paraId="409BC12F" w14:textId="5B4BAE12" w:rsidR="00313BFD" w:rsidRPr="00C27226" w:rsidRDefault="00313BFD" w:rsidP="00C27226">
      <w:pPr>
        <w:ind w:firstLine="420"/>
        <w:rPr>
          <w:rFonts w:hint="eastAsia"/>
        </w:rPr>
      </w:pPr>
      <w:r>
        <w:t xml:space="preserve">(2) </w:t>
      </w:r>
      <w:r>
        <w:t>对于超出我们设定的阈值服务调用，直接进行超时返回，不允许它长时间的阻塞</w:t>
      </w:r>
    </w:p>
    <w:p w14:paraId="1E3126DA" w14:textId="0161CF7F" w:rsidR="00313BFD" w:rsidRDefault="00313BFD" w:rsidP="00C27226">
      <w:pPr>
        <w:ind w:firstLine="420"/>
        <w:rPr>
          <w:rFonts w:hint="eastAsia"/>
        </w:rPr>
      </w:pPr>
      <w:r>
        <w:t xml:space="preserve">(3) </w:t>
      </w:r>
      <w:r>
        <w:t>对每一个依赖服务进行资源隔离。通过线程</w:t>
      </w:r>
      <w:proofErr w:type="gramStart"/>
      <w:r>
        <w:t>池或者</w:t>
      </w:r>
      <w:proofErr w:type="gramEnd"/>
      <w:r>
        <w:t>是</w:t>
      </w:r>
      <w:r>
        <w:t>semaphore</w:t>
      </w:r>
      <w:r>
        <w:t>这两种方式</w:t>
      </w:r>
    </w:p>
    <w:p w14:paraId="10513C1B" w14:textId="2061DE48" w:rsidR="00313BFD" w:rsidRPr="00C27226" w:rsidRDefault="00313BFD" w:rsidP="00C27226">
      <w:pPr>
        <w:ind w:firstLine="420"/>
        <w:rPr>
          <w:rFonts w:hint="eastAsia"/>
        </w:rPr>
      </w:pPr>
      <w:r>
        <w:t xml:space="preserve">(4) </w:t>
      </w:r>
      <w:r>
        <w:t>对依赖服务被调用的成功次数，失败次数，拒绝次数，超时次数进行统计</w:t>
      </w:r>
    </w:p>
    <w:p w14:paraId="79A6C0AC" w14:textId="65992AE6" w:rsidR="00313BFD" w:rsidRDefault="00313BFD" w:rsidP="00C27226">
      <w:pPr>
        <w:ind w:firstLine="420"/>
        <w:rPr>
          <w:rFonts w:hint="eastAsia"/>
        </w:rPr>
      </w:pPr>
      <w:r>
        <w:t xml:space="preserve">(5) </w:t>
      </w:r>
      <w:r>
        <w:t>如果对某一个依赖服务的调用失败次数超过了一点的阈值，</w:t>
      </w:r>
      <w:proofErr w:type="spellStart"/>
      <w:r>
        <w:t>Hystrix</w:t>
      </w:r>
      <w:proofErr w:type="spellEnd"/>
      <w:r>
        <w:t>自动进行熔断，并在一段时间内对该服务的调用直接进行降级，一段时间后再自动尝试恢复</w:t>
      </w:r>
    </w:p>
    <w:p w14:paraId="16C43CEA" w14:textId="2CB92C89" w:rsidR="00313BFD" w:rsidRDefault="00313BFD" w:rsidP="00DA1E68">
      <w:pPr>
        <w:ind w:firstLine="420"/>
        <w:rPr>
          <w:rFonts w:hint="eastAsia"/>
        </w:rPr>
      </w:pPr>
      <w:r>
        <w:t xml:space="preserve">(6) </w:t>
      </w:r>
      <w:r>
        <w:t>当对一个服务调用出现失败、被拒绝、超时、短路等异常情况时，自动调用</w:t>
      </w:r>
      <w:r>
        <w:t>fallback</w:t>
      </w:r>
      <w:r>
        <w:t>降级机制</w:t>
      </w:r>
    </w:p>
    <w:p w14:paraId="1EF38A88" w14:textId="0161A1A5" w:rsidR="00313BFD" w:rsidRDefault="00313BFD" w:rsidP="00313BFD">
      <w:pPr>
        <w:ind w:firstLine="420"/>
      </w:pPr>
      <w:r>
        <w:t xml:space="preserve">(7) </w:t>
      </w:r>
      <w:r>
        <w:t>对属性和配置的修改提供近实时的支持</w:t>
      </w:r>
    </w:p>
    <w:p w14:paraId="72D0A4E7" w14:textId="77777777" w:rsidR="00313BFD" w:rsidRPr="00313BFD" w:rsidRDefault="00313BFD" w:rsidP="00313BFD">
      <w:pPr>
        <w:ind w:firstLine="420"/>
        <w:rPr>
          <w:rFonts w:hint="eastAsia"/>
        </w:rPr>
      </w:pPr>
    </w:p>
    <w:p w14:paraId="7D8A0350" w14:textId="77777777" w:rsidR="00313BFD" w:rsidRPr="00313BFD" w:rsidRDefault="00313BFD" w:rsidP="00313BFD">
      <w:pPr>
        <w:ind w:firstLine="420"/>
        <w:rPr>
          <w:rFonts w:hint="eastAsia"/>
        </w:rPr>
      </w:pPr>
    </w:p>
    <w:p w14:paraId="241C5884" w14:textId="50978252" w:rsidR="00241E7C" w:rsidRDefault="00241E7C" w:rsidP="00241E7C">
      <w:pPr>
        <w:pStyle w:val="3"/>
        <w:ind w:firstLine="420"/>
      </w:pPr>
      <w:r>
        <w:rPr>
          <w:rFonts w:hint="eastAsia"/>
        </w:rPr>
        <w:lastRenderedPageBreak/>
        <w:t>产生的问题</w:t>
      </w:r>
    </w:p>
    <w:p w14:paraId="5F6F69EA" w14:textId="1190B586" w:rsidR="00241E7C" w:rsidRPr="00241E7C" w:rsidRDefault="00241E7C" w:rsidP="00241E7C">
      <w:pPr>
        <w:ind w:firstLine="420"/>
        <w:rPr>
          <w:rFonts w:hint="eastAsia"/>
        </w:rPr>
      </w:pPr>
      <w:r>
        <w:rPr>
          <w:noProof/>
        </w:rPr>
        <w:drawing>
          <wp:inline distT="0" distB="0" distL="0" distR="0" wp14:anchorId="7790A241" wp14:editId="3F6234C6">
            <wp:extent cx="5274310" cy="19970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97075"/>
                    </a:xfrm>
                    <a:prstGeom prst="rect">
                      <a:avLst/>
                    </a:prstGeom>
                  </pic:spPr>
                </pic:pic>
              </a:graphicData>
            </a:graphic>
          </wp:inline>
        </w:drawing>
      </w:r>
    </w:p>
    <w:p w14:paraId="6C30DB95" w14:textId="0AB3A11B" w:rsidR="005D23B3" w:rsidRDefault="005D23B3" w:rsidP="005D23B3">
      <w:pPr>
        <w:pStyle w:val="2"/>
      </w:pPr>
      <w:r>
        <w:rPr>
          <w:rFonts w:hint="eastAsia"/>
        </w:rPr>
        <w:t>原理</w:t>
      </w:r>
    </w:p>
    <w:p w14:paraId="2838420E" w14:textId="7A694568" w:rsidR="00313BFD" w:rsidRDefault="00313BFD" w:rsidP="00313BFD">
      <w:pPr>
        <w:pStyle w:val="3"/>
        <w:ind w:firstLine="420"/>
      </w:pPr>
      <w:r>
        <w:rPr>
          <w:rFonts w:hint="eastAsia"/>
        </w:rPr>
        <w:t>资源隔离</w:t>
      </w:r>
    </w:p>
    <w:p w14:paraId="25DD0EF9" w14:textId="0511D4E8" w:rsidR="00A718A5" w:rsidRPr="00A718A5" w:rsidRDefault="00527986" w:rsidP="00A718A5">
      <w:pPr>
        <w:ind w:firstLine="420"/>
      </w:pPr>
      <w:r>
        <w:rPr>
          <w:noProof/>
        </w:rPr>
        <w:drawing>
          <wp:inline distT="0" distB="0" distL="0" distR="0" wp14:anchorId="18218307" wp14:editId="424C8D2C">
            <wp:extent cx="5274310" cy="2035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35810"/>
                    </a:xfrm>
                    <a:prstGeom prst="rect">
                      <a:avLst/>
                    </a:prstGeom>
                  </pic:spPr>
                </pic:pic>
              </a:graphicData>
            </a:graphic>
          </wp:inline>
        </w:drawing>
      </w:r>
    </w:p>
    <w:p w14:paraId="785F5231" w14:textId="7BE11689" w:rsidR="00F673E6" w:rsidRDefault="00F673E6" w:rsidP="00F673E6">
      <w:pPr>
        <w:ind w:firstLine="420"/>
      </w:pPr>
    </w:p>
    <w:p w14:paraId="052A85FA" w14:textId="475AA9EE" w:rsidR="00F673E6" w:rsidRDefault="00F673E6" w:rsidP="00F673E6">
      <w:pPr>
        <w:pStyle w:val="10"/>
      </w:pPr>
      <w:proofErr w:type="spellStart"/>
      <w:r>
        <w:rPr>
          <w:rFonts w:hint="eastAsia"/>
        </w:rPr>
        <w:t>zull</w:t>
      </w:r>
      <w:proofErr w:type="spellEnd"/>
    </w:p>
    <w:p w14:paraId="7C35F61C" w14:textId="77777777" w:rsidR="005E6231" w:rsidRPr="005E6231" w:rsidRDefault="005E6231" w:rsidP="005E6231">
      <w:pPr>
        <w:ind w:firstLine="420"/>
      </w:pPr>
    </w:p>
    <w:p w14:paraId="10ABDCB2" w14:textId="4A9CC947" w:rsidR="00A718A5" w:rsidRDefault="00A718A5" w:rsidP="00A718A5">
      <w:pPr>
        <w:ind w:firstLine="420"/>
        <w:jc w:val="center"/>
      </w:pPr>
    </w:p>
    <w:p w14:paraId="070E32B9" w14:textId="4A8BF927" w:rsidR="001572E7" w:rsidRPr="00A718A5" w:rsidRDefault="001572E7" w:rsidP="001572E7">
      <w:pPr>
        <w:pStyle w:val="3"/>
        <w:ind w:firstLine="420"/>
      </w:pPr>
      <w:proofErr w:type="spellStart"/>
      <w:r>
        <w:lastRenderedPageBreak/>
        <w:t>zull</w:t>
      </w:r>
      <w:proofErr w:type="spellEnd"/>
      <w:r>
        <w:t>引入</w:t>
      </w:r>
    </w:p>
    <w:p w14:paraId="7C367287" w14:textId="77777777" w:rsidR="001572E7" w:rsidRDefault="001572E7" w:rsidP="00927F20">
      <w:pPr>
        <w:ind w:firstLine="420"/>
        <w:jc w:val="center"/>
      </w:pPr>
      <w:r>
        <w:rPr>
          <w:noProof/>
        </w:rPr>
        <w:drawing>
          <wp:inline distT="0" distB="0" distL="0" distR="0" wp14:anchorId="6C522027" wp14:editId="25A863C4">
            <wp:extent cx="2880000" cy="2459037"/>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459037"/>
                    </a:xfrm>
                    <a:prstGeom prst="rect">
                      <a:avLst/>
                    </a:prstGeom>
                  </pic:spPr>
                </pic:pic>
              </a:graphicData>
            </a:graphic>
          </wp:inline>
        </w:drawing>
      </w:r>
    </w:p>
    <w:p w14:paraId="676635CF" w14:textId="480829BF" w:rsidR="00282BAA" w:rsidRDefault="00282BAA" w:rsidP="00282BAA">
      <w:pPr>
        <w:ind w:firstLine="420"/>
      </w:pPr>
      <w:r>
        <w:rPr>
          <w:rFonts w:hint="eastAsia"/>
        </w:rPr>
        <w:t>首先</w:t>
      </w:r>
      <w:r>
        <w:t>,</w:t>
      </w:r>
      <w:r>
        <w:t>我们</w:t>
      </w:r>
      <w:proofErr w:type="gramStart"/>
      <w:r>
        <w:t>从运维人员</w:t>
      </w:r>
      <w:proofErr w:type="gramEnd"/>
      <w:r>
        <w:t>的角度来看看</w:t>
      </w:r>
      <w:r>
        <w:t>,</w:t>
      </w:r>
      <w:r>
        <w:t>他们平时都需要做一些什么工作来支持这样的</w:t>
      </w:r>
    </w:p>
    <w:p w14:paraId="65391EF3" w14:textId="6C4B5E0F" w:rsidR="0086419E" w:rsidRDefault="00282BAA" w:rsidP="00282BAA">
      <w:pPr>
        <w:ind w:firstLineChars="0" w:firstLine="0"/>
      </w:pPr>
      <w:r>
        <w:rPr>
          <w:rFonts w:hint="eastAsia"/>
        </w:rPr>
        <w:t>架构。当客户端应用单击某个功能的时候往往会发出一些对</w:t>
      </w:r>
      <w:proofErr w:type="gramStart"/>
      <w:r>
        <w:rPr>
          <w:rFonts w:hint="eastAsia"/>
        </w:rPr>
        <w:t>微服务</w:t>
      </w:r>
      <w:proofErr w:type="gramEnd"/>
      <w:r>
        <w:rPr>
          <w:rFonts w:hint="eastAsia"/>
        </w:rPr>
        <w:t>获取资源的请求到后端</w:t>
      </w:r>
      <w:r>
        <w:t>,</w:t>
      </w:r>
      <w:r>
        <w:rPr>
          <w:rFonts w:hint="eastAsia"/>
        </w:rPr>
        <w:t>这些请求通过</w:t>
      </w:r>
      <w:r>
        <w:t>F5, Nginx</w:t>
      </w:r>
      <w:r>
        <w:t>等设施的路由和负载均衡分配后</w:t>
      </w:r>
      <w:r>
        <w:t>,</w:t>
      </w:r>
      <w:r>
        <w:t>被转发到各个不同的服务实例</w:t>
      </w:r>
      <w:r>
        <w:rPr>
          <w:rFonts w:hint="eastAsia"/>
        </w:rPr>
        <w:t>上。而为了让这些设施能够正确路由与分发请求</w:t>
      </w:r>
      <w:r w:rsidRPr="009C249A">
        <w:rPr>
          <w:color w:val="FF0000"/>
        </w:rPr>
        <w:t>,</w:t>
      </w:r>
      <w:r w:rsidRPr="009C249A">
        <w:rPr>
          <w:color w:val="FF0000"/>
        </w:rPr>
        <w:t>运</w:t>
      </w:r>
      <w:proofErr w:type="gramStart"/>
      <w:r w:rsidRPr="009C249A">
        <w:rPr>
          <w:color w:val="FF0000"/>
        </w:rPr>
        <w:t>维人员</w:t>
      </w:r>
      <w:proofErr w:type="gramEnd"/>
      <w:r w:rsidRPr="009C249A">
        <w:rPr>
          <w:color w:val="FF0000"/>
        </w:rPr>
        <w:t>需要手工维护这些路由规则与</w:t>
      </w:r>
      <w:r w:rsidRPr="009C249A">
        <w:rPr>
          <w:rFonts w:hint="eastAsia"/>
          <w:color w:val="FF0000"/>
        </w:rPr>
        <w:t>服务实例列表</w:t>
      </w:r>
      <w:r w:rsidRPr="009C249A">
        <w:rPr>
          <w:color w:val="FF0000"/>
        </w:rPr>
        <w:t>,</w:t>
      </w:r>
      <w:r w:rsidRPr="009C249A">
        <w:rPr>
          <w:color w:val="FF0000"/>
        </w:rPr>
        <w:t>当有实例增减或是</w:t>
      </w:r>
      <w:r w:rsidRPr="009C249A">
        <w:rPr>
          <w:color w:val="FF0000"/>
        </w:rPr>
        <w:t>IP</w:t>
      </w:r>
      <w:r w:rsidRPr="009C249A">
        <w:rPr>
          <w:color w:val="FF0000"/>
        </w:rPr>
        <w:t>地址变动等情况发生的时候</w:t>
      </w:r>
      <w:r w:rsidRPr="009C249A">
        <w:rPr>
          <w:color w:val="FF0000"/>
        </w:rPr>
        <w:t>,</w:t>
      </w:r>
      <w:r w:rsidRPr="009C249A">
        <w:rPr>
          <w:color w:val="FF0000"/>
        </w:rPr>
        <w:t>也需要手工地去同步修</w:t>
      </w:r>
      <w:r w:rsidRPr="009C249A">
        <w:rPr>
          <w:rFonts w:hint="eastAsia"/>
          <w:color w:val="FF0000"/>
        </w:rPr>
        <w:t>改这些信息以保持实例信息与中间件配置内容的一致性。</w:t>
      </w:r>
      <w:r>
        <w:rPr>
          <w:rFonts w:hint="eastAsia"/>
        </w:rPr>
        <w:t>在系统规模不大的时候</w:t>
      </w:r>
      <w:r>
        <w:t>,</w:t>
      </w:r>
      <w:r>
        <w:t>维护这</w:t>
      </w:r>
      <w:r>
        <w:rPr>
          <w:rFonts w:hint="eastAsia"/>
        </w:rPr>
        <w:t>些信息的工作还不会太过复杂</w:t>
      </w:r>
      <w:r>
        <w:t>,</w:t>
      </w:r>
      <w:r>
        <w:t>但是如果当系统规模不断增大</w:t>
      </w:r>
      <w:r>
        <w:t>,</w:t>
      </w:r>
      <w:r>
        <w:t>那么这些看似简单的维护</w:t>
      </w:r>
      <w:r>
        <w:rPr>
          <w:rFonts w:hint="eastAsia"/>
        </w:rPr>
        <w:t>任务会变得越来越难</w:t>
      </w:r>
      <w:r>
        <w:t>,</w:t>
      </w:r>
      <w:r>
        <w:t>并且出现配置错误的概率也会逐渐增加。很显然</w:t>
      </w:r>
      <w:r>
        <w:t>,</w:t>
      </w:r>
      <w:r>
        <w:t>这样的做法并不</w:t>
      </w:r>
      <w:r>
        <w:rPr>
          <w:rFonts w:hint="eastAsia"/>
        </w:rPr>
        <w:t>可取</w:t>
      </w:r>
      <w:r>
        <w:t>,</w:t>
      </w:r>
      <w:r>
        <w:t>所以我们需要一套机制来有效降低维护路由规则与服务实例列表的难度。</w:t>
      </w:r>
    </w:p>
    <w:p w14:paraId="584921C4" w14:textId="5A8F52A2" w:rsidR="0086419E" w:rsidRDefault="0086419E" w:rsidP="0086419E">
      <w:pPr>
        <w:pStyle w:val="3"/>
        <w:ind w:firstLine="420"/>
      </w:pPr>
      <w:proofErr w:type="spellStart"/>
      <w:r>
        <w:t>zuul</w:t>
      </w:r>
      <w:proofErr w:type="spellEnd"/>
      <w:r>
        <w:t>的功能</w:t>
      </w:r>
    </w:p>
    <w:p w14:paraId="4762025E" w14:textId="51E6BA75" w:rsidR="00734630" w:rsidRDefault="00734630" w:rsidP="00734630">
      <w:pPr>
        <w:ind w:firstLine="420"/>
      </w:pPr>
      <w:bookmarkStart w:id="1" w:name="_Hlk4318225"/>
      <w:r>
        <w:t>动态路由</w:t>
      </w:r>
      <w:r>
        <w:rPr>
          <w:rFonts w:hint="eastAsia"/>
        </w:rPr>
        <w:t>:</w:t>
      </w:r>
      <w:r w:rsidR="0058131C">
        <w:t>发现</w:t>
      </w:r>
      <w:r w:rsidR="0058131C">
        <w:t>eureka</w:t>
      </w:r>
      <w:r w:rsidR="0058131C">
        <w:t>的注册服务名</w:t>
      </w:r>
      <w:r w:rsidR="00FA02EC">
        <w:rPr>
          <w:rFonts w:hint="eastAsia"/>
        </w:rPr>
        <w:t>，</w:t>
      </w:r>
      <w:r w:rsidR="0058131C">
        <w:t>通过</w:t>
      </w:r>
      <w:proofErr w:type="spellStart"/>
      <w:r w:rsidR="0058131C">
        <w:t>zuul</w:t>
      </w:r>
      <w:proofErr w:type="spellEnd"/>
      <w:r w:rsidR="0058131C">
        <w:t>将请求</w:t>
      </w:r>
      <w:r w:rsidR="00FA02EC">
        <w:rPr>
          <w:rFonts w:hint="eastAsia"/>
        </w:rPr>
        <w:t>映射到不同的服务</w:t>
      </w:r>
    </w:p>
    <w:p w14:paraId="621891ED" w14:textId="1D5E0282" w:rsidR="00A47B91" w:rsidRDefault="000245CB" w:rsidP="00A47B91">
      <w:pPr>
        <w:ind w:firstLine="420"/>
      </w:pPr>
      <w:r>
        <w:rPr>
          <w:rFonts w:hint="eastAsia"/>
        </w:rPr>
        <w:t>过滤器</w:t>
      </w:r>
      <w:r w:rsidR="00A47B91">
        <w:rPr>
          <w:rFonts w:hint="eastAsia"/>
        </w:rPr>
        <w:t>的实现</w:t>
      </w:r>
      <w:r w:rsidR="004708F8">
        <w:rPr>
          <w:rFonts w:hint="eastAsia"/>
        </w:rPr>
        <w:t>：</w:t>
      </w:r>
      <w:r w:rsidR="00A47B91">
        <w:rPr>
          <w:rFonts w:hint="eastAsia"/>
        </w:rPr>
        <w:t>1</w:t>
      </w:r>
      <w:r w:rsidR="00A47B91">
        <w:rPr>
          <w:rFonts w:hint="eastAsia"/>
        </w:rPr>
        <w:t>、前端所有的请求都经过</w:t>
      </w:r>
      <w:proofErr w:type="spellStart"/>
      <w:r w:rsidR="00A47B91">
        <w:rPr>
          <w:rFonts w:hint="eastAsia"/>
        </w:rPr>
        <w:t>zuul</w:t>
      </w:r>
      <w:proofErr w:type="spellEnd"/>
      <w:r w:rsidR="00A47B91">
        <w:rPr>
          <w:rFonts w:hint="eastAsia"/>
        </w:rPr>
        <w:t>，可以做访问权限的验证。</w:t>
      </w:r>
    </w:p>
    <w:p w14:paraId="63A3125A" w14:textId="72E5EF46" w:rsidR="00A47B91" w:rsidRPr="00804829" w:rsidRDefault="00134B1A" w:rsidP="00A47B91">
      <w:pPr>
        <w:ind w:firstLine="420"/>
      </w:pPr>
      <w:r>
        <w:tab/>
      </w:r>
      <w:r>
        <w:tab/>
      </w:r>
      <w:r>
        <w:tab/>
        <w:t xml:space="preserve">  </w:t>
      </w:r>
      <w:r w:rsidR="00A47B91">
        <w:rPr>
          <w:rFonts w:hint="eastAsia"/>
        </w:rPr>
        <w:t>2</w:t>
      </w:r>
      <w:r w:rsidR="00A47B91">
        <w:rPr>
          <w:rFonts w:hint="eastAsia"/>
        </w:rPr>
        <w:t>、流量的限制</w:t>
      </w:r>
      <w:r w:rsidR="00B85F3E">
        <w:rPr>
          <w:rFonts w:hint="eastAsia"/>
        </w:rPr>
        <w:t>，流量销峰</w:t>
      </w:r>
    </w:p>
    <w:bookmarkEnd w:id="1"/>
    <w:p w14:paraId="1B8BED3A" w14:textId="77777777" w:rsidR="00A47B91" w:rsidRPr="00734630" w:rsidRDefault="00A47B91" w:rsidP="00734630">
      <w:pPr>
        <w:ind w:firstLine="420"/>
      </w:pPr>
    </w:p>
    <w:p w14:paraId="1A76FB7A" w14:textId="6C61CE10" w:rsidR="0086419E" w:rsidRDefault="0086419E" w:rsidP="0086419E">
      <w:pPr>
        <w:ind w:firstLine="420"/>
      </w:pPr>
      <w:r>
        <w:t>统一的授权</w:t>
      </w:r>
    </w:p>
    <w:p w14:paraId="7F2B1CC4" w14:textId="63716493" w:rsidR="00C953A7" w:rsidRDefault="00C953A7" w:rsidP="0086419E">
      <w:pPr>
        <w:ind w:firstLine="420"/>
      </w:pPr>
      <w:r>
        <w:t>可以做方法的调用</w:t>
      </w:r>
      <w:r w:rsidR="001F59FA">
        <w:t>监控</w:t>
      </w:r>
    </w:p>
    <w:p w14:paraId="102C377E" w14:textId="0B599952" w:rsidR="00A26DC7" w:rsidRDefault="00A26DC7" w:rsidP="0086419E">
      <w:pPr>
        <w:ind w:firstLine="420"/>
      </w:pPr>
    </w:p>
    <w:p w14:paraId="075B8947" w14:textId="6127719C" w:rsidR="00A26DC7" w:rsidRDefault="00A26DC7" w:rsidP="00A26DC7">
      <w:pPr>
        <w:pStyle w:val="2"/>
      </w:pPr>
      <w:proofErr w:type="spellStart"/>
      <w:r>
        <w:t>zuul</w:t>
      </w:r>
      <w:proofErr w:type="spellEnd"/>
      <w:r>
        <w:t>的</w:t>
      </w:r>
      <w:proofErr w:type="spellStart"/>
      <w:r>
        <w:t>helloworld</w:t>
      </w:r>
      <w:proofErr w:type="spellEnd"/>
    </w:p>
    <w:p w14:paraId="413E50BA" w14:textId="77777777" w:rsidR="003E2D9F" w:rsidRPr="003E2D9F" w:rsidRDefault="003E2D9F" w:rsidP="003E2D9F">
      <w:pPr>
        <w:ind w:firstLine="420"/>
      </w:pPr>
    </w:p>
    <w:p w14:paraId="21295457" w14:textId="0EABCE5C" w:rsidR="0015357B" w:rsidRDefault="0015357B" w:rsidP="003E2D9F">
      <w:pPr>
        <w:pStyle w:val="3"/>
        <w:ind w:firstLine="420"/>
      </w:pPr>
      <w:r>
        <w:lastRenderedPageBreak/>
        <w:t>新建</w:t>
      </w:r>
      <w:proofErr w:type="spellStart"/>
      <w:r>
        <w:t>spngboot</w:t>
      </w:r>
      <w:proofErr w:type="spellEnd"/>
      <w:r>
        <w:t>项目</w:t>
      </w:r>
    </w:p>
    <w:p w14:paraId="70184A47" w14:textId="70FEBF75" w:rsidR="003E2D9F" w:rsidRPr="003E2D9F" w:rsidRDefault="003E2D9F" w:rsidP="003E2D9F">
      <w:pPr>
        <w:ind w:firstLine="420"/>
        <w:jc w:val="center"/>
      </w:pPr>
      <w:r>
        <w:rPr>
          <w:noProof/>
        </w:rPr>
        <w:drawing>
          <wp:inline distT="0" distB="0" distL="0" distR="0" wp14:anchorId="7803D154" wp14:editId="5AB838F6">
            <wp:extent cx="2880000" cy="3680804"/>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3680804"/>
                    </a:xfrm>
                    <a:prstGeom prst="rect">
                      <a:avLst/>
                    </a:prstGeom>
                  </pic:spPr>
                </pic:pic>
              </a:graphicData>
            </a:graphic>
          </wp:inline>
        </w:drawing>
      </w:r>
    </w:p>
    <w:p w14:paraId="0D3D1A37" w14:textId="759146D4" w:rsidR="00A26DC7" w:rsidRPr="00A26DC7" w:rsidRDefault="00A26DC7" w:rsidP="00A26DC7">
      <w:pPr>
        <w:ind w:firstLine="420"/>
      </w:pPr>
    </w:p>
    <w:p w14:paraId="358431E0" w14:textId="77777777" w:rsidR="001572E7" w:rsidRDefault="001572E7" w:rsidP="00282BAA">
      <w:pPr>
        <w:ind w:firstLineChars="0" w:firstLine="0"/>
      </w:pPr>
    </w:p>
    <w:p w14:paraId="1B15C7B3" w14:textId="411E0804" w:rsidR="00A718A5" w:rsidRDefault="006B07D7" w:rsidP="006B07D7">
      <w:pPr>
        <w:pStyle w:val="3"/>
        <w:ind w:firstLine="420"/>
      </w:pPr>
      <w:r>
        <w:t>修改配置文件</w:t>
      </w:r>
    </w:p>
    <w:tbl>
      <w:tblPr>
        <w:tblStyle w:val="ab"/>
        <w:tblW w:w="0" w:type="auto"/>
        <w:tblLook w:val="04A0" w:firstRow="1" w:lastRow="0" w:firstColumn="1" w:lastColumn="0" w:noHBand="0" w:noVBand="1"/>
      </w:tblPr>
      <w:tblGrid>
        <w:gridCol w:w="8296"/>
      </w:tblGrid>
      <w:tr w:rsidR="00AD16E1" w14:paraId="51EF2A06" w14:textId="77777777" w:rsidTr="00AD16E1">
        <w:tc>
          <w:tcPr>
            <w:tcW w:w="8296" w:type="dxa"/>
          </w:tcPr>
          <w:p w14:paraId="2373EE00"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317E4DF8"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w:t>
            </w:r>
          </w:p>
          <w:p w14:paraId="5581E002"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727BA06A"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0BC5EDBC"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getway</w:t>
            </w:r>
            <w:proofErr w:type="spellEnd"/>
            <w:r>
              <w:rPr>
                <w:rFonts w:ascii="Consolas" w:eastAsiaTheme="minorEastAsia" w:hAnsi="Consolas" w:cs="Consolas"/>
                <w:bCs w:val="0"/>
                <w:color w:val="000000"/>
                <w:sz w:val="20"/>
                <w:szCs w:val="20"/>
              </w:rPr>
              <w:t>-server</w:t>
            </w:r>
          </w:p>
          <w:p w14:paraId="433DF613"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3B161A42"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59FA2A45"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6D34802A"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p w14:paraId="1225C911"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#zull</w:t>
            </w:r>
            <w:r>
              <w:rPr>
                <w:rFonts w:ascii="Consolas" w:eastAsiaTheme="minorEastAsia" w:hAnsi="Consolas" w:cs="Consolas"/>
                <w:bCs w:val="0"/>
                <w:color w:val="FF0032"/>
                <w:sz w:val="20"/>
                <w:szCs w:val="20"/>
              </w:rPr>
              <w:t>的配置</w:t>
            </w:r>
          </w:p>
          <w:p w14:paraId="4E9F43C0"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proofErr w:type="spellStart"/>
            <w:r>
              <w:rPr>
                <w:rFonts w:ascii="Consolas" w:eastAsiaTheme="minorEastAsia" w:hAnsi="Consolas" w:cs="Consolas"/>
                <w:bCs w:val="0"/>
                <w:color w:val="00C832"/>
                <w:sz w:val="20"/>
                <w:szCs w:val="20"/>
              </w:rPr>
              <w:t>zuul</w:t>
            </w:r>
            <w:proofErr w:type="spellEnd"/>
            <w:r>
              <w:rPr>
                <w:rFonts w:ascii="Consolas" w:eastAsiaTheme="minorEastAsia" w:hAnsi="Consolas" w:cs="Consolas"/>
                <w:bCs w:val="0"/>
                <w:color w:val="00C832"/>
                <w:sz w:val="20"/>
                <w:szCs w:val="20"/>
              </w:rPr>
              <w:t>:</w:t>
            </w:r>
          </w:p>
          <w:p w14:paraId="4EF70DE4"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routes:</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#map</w:t>
            </w:r>
          </w:p>
          <w:p w14:paraId="76DCC84E"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user-service-router:</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路由名</w:t>
            </w:r>
          </w:p>
          <w:p w14:paraId="0EFD486F"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serviceId</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user-service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服务的名字</w:t>
            </w:r>
          </w:p>
          <w:p w14:paraId="25D0739D"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path:</w:t>
            </w:r>
            <w:r>
              <w:rPr>
                <w:rFonts w:ascii="Consolas" w:eastAsiaTheme="minorEastAsia" w:hAnsi="Consolas" w:cs="Consolas"/>
                <w:bCs w:val="0"/>
                <w:color w:val="000000"/>
                <w:sz w:val="20"/>
                <w:szCs w:val="20"/>
              </w:rPr>
              <w:t xml:space="preserve"> /user-service/</w:t>
            </w:r>
            <w:r>
              <w:rPr>
                <w:rFonts w:ascii="Consolas" w:eastAsiaTheme="minorEastAsia" w:hAnsi="Consolas" w:cs="Consolas"/>
                <w:bCs w:val="0"/>
                <w:color w:val="AF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访问该路径，就进</w:t>
            </w:r>
            <w:proofErr w:type="spellStart"/>
            <w:r>
              <w:rPr>
                <w:rFonts w:ascii="Consolas" w:eastAsiaTheme="minorEastAsia" w:hAnsi="Consolas" w:cs="Consolas"/>
                <w:bCs w:val="0"/>
                <w:color w:val="FF0032"/>
                <w:sz w:val="20"/>
                <w:szCs w:val="20"/>
              </w:rPr>
              <w:t>serviceId</w:t>
            </w:r>
            <w:proofErr w:type="spellEnd"/>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对应的微服务</w:t>
            </w:r>
          </w:p>
          <w:p w14:paraId="48F004BC"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teacher-service-router:</w:t>
            </w:r>
          </w:p>
          <w:p w14:paraId="3AF26AB4" w14:textId="77777777" w:rsidR="00AD16E1" w:rsidRDefault="00AD16E1" w:rsidP="00AD16E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serviceId</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teacher-service </w:t>
            </w:r>
          </w:p>
          <w:p w14:paraId="7B644D1C" w14:textId="00F43D08" w:rsidR="00AD16E1" w:rsidRDefault="00AD16E1" w:rsidP="00AD16E1">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path:</w:t>
            </w:r>
            <w:r>
              <w:rPr>
                <w:rFonts w:ascii="Consolas" w:eastAsiaTheme="minorEastAsia" w:hAnsi="Consolas" w:cs="Consolas"/>
                <w:bCs w:val="0"/>
                <w:color w:val="000000"/>
                <w:sz w:val="20"/>
                <w:szCs w:val="20"/>
              </w:rPr>
              <w:t xml:space="preserve"> /teacher-service/</w:t>
            </w:r>
            <w:r>
              <w:rPr>
                <w:rFonts w:ascii="Consolas" w:eastAsiaTheme="minorEastAsia" w:hAnsi="Consolas" w:cs="Consolas"/>
                <w:bCs w:val="0"/>
                <w:color w:val="AF00FF"/>
                <w:sz w:val="20"/>
                <w:szCs w:val="20"/>
              </w:rPr>
              <w:t>**</w:t>
            </w:r>
          </w:p>
        </w:tc>
      </w:tr>
    </w:tbl>
    <w:p w14:paraId="382652E7" w14:textId="77777777" w:rsidR="006B07D7" w:rsidRPr="006B07D7" w:rsidRDefault="006B07D7" w:rsidP="006B07D7">
      <w:pPr>
        <w:ind w:firstLine="420"/>
      </w:pPr>
    </w:p>
    <w:p w14:paraId="279AB114" w14:textId="5BFDE2DC" w:rsidR="00A718A5" w:rsidRDefault="00741CAA" w:rsidP="00741CAA">
      <w:pPr>
        <w:pStyle w:val="3"/>
        <w:ind w:firstLine="420"/>
      </w:pPr>
      <w:r>
        <w:rPr>
          <w:rFonts w:hint="eastAsia"/>
        </w:rPr>
        <w:lastRenderedPageBreak/>
        <w:t>添加注解</w:t>
      </w:r>
    </w:p>
    <w:tbl>
      <w:tblPr>
        <w:tblStyle w:val="ab"/>
        <w:tblW w:w="0" w:type="auto"/>
        <w:tblLook w:val="04A0" w:firstRow="1" w:lastRow="0" w:firstColumn="1" w:lastColumn="0" w:noHBand="0" w:noVBand="1"/>
      </w:tblPr>
      <w:tblGrid>
        <w:gridCol w:w="8296"/>
      </w:tblGrid>
      <w:tr w:rsidR="00D65597" w14:paraId="0427CAD2" w14:textId="77777777" w:rsidTr="00D65597">
        <w:tc>
          <w:tcPr>
            <w:tcW w:w="8296" w:type="dxa"/>
          </w:tcPr>
          <w:p w14:paraId="1116412D" w14:textId="77777777" w:rsidR="00D65597" w:rsidRDefault="00D65597" w:rsidP="00D655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@SpringBootApplication</w:t>
            </w:r>
          </w:p>
          <w:p w14:paraId="1DCF28E7" w14:textId="77777777" w:rsidR="00D65597" w:rsidRDefault="00D65597" w:rsidP="00D655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@EnableZuulProxy</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添加注解</w:t>
            </w:r>
          </w:p>
          <w:p w14:paraId="2F60D952" w14:textId="77777777" w:rsidR="00D65597" w:rsidRDefault="00D65597" w:rsidP="00D655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GetwayServerApplication</w:t>
            </w:r>
            <w:proofErr w:type="spellEnd"/>
            <w:r>
              <w:rPr>
                <w:rFonts w:ascii="Consolas" w:eastAsiaTheme="minorEastAsia" w:hAnsi="Consolas" w:cs="Consolas"/>
                <w:bCs w:val="0"/>
                <w:color w:val="000000"/>
                <w:sz w:val="20"/>
                <w:szCs w:val="20"/>
              </w:rPr>
              <w:t xml:space="preserve"> {</w:t>
            </w:r>
          </w:p>
          <w:p w14:paraId="317DE97E" w14:textId="77777777" w:rsidR="00D65597" w:rsidRDefault="00D65597" w:rsidP="00D65597">
            <w:pPr>
              <w:autoSpaceDE w:val="0"/>
              <w:autoSpaceDN w:val="0"/>
              <w:adjustRightInd w:val="0"/>
              <w:ind w:firstLineChars="0" w:firstLine="0"/>
              <w:jc w:val="left"/>
              <w:rPr>
                <w:rFonts w:ascii="Consolas" w:eastAsiaTheme="minorEastAsia" w:hAnsi="Consolas" w:cs="Consolas"/>
                <w:bCs w:val="0"/>
                <w:sz w:val="20"/>
                <w:szCs w:val="20"/>
              </w:rPr>
            </w:pPr>
          </w:p>
          <w:p w14:paraId="46736449" w14:textId="77777777" w:rsidR="00D65597" w:rsidRDefault="00D65597" w:rsidP="00D655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main(</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w:t>
            </w:r>
          </w:p>
          <w:p w14:paraId="53DB125F" w14:textId="77777777" w:rsidR="00D65597" w:rsidRDefault="00D65597" w:rsidP="00D655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SpringApplication.</w:t>
            </w:r>
            <w:r>
              <w:rPr>
                <w:rFonts w:ascii="Consolas" w:eastAsiaTheme="minorEastAsia" w:hAnsi="Consolas" w:cs="Consolas"/>
                <w:bCs w:val="0"/>
                <w:i/>
                <w:iCs/>
                <w:color w:val="000000"/>
                <w:sz w:val="20"/>
                <w:szCs w:val="20"/>
              </w:rPr>
              <w:t>run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GetwayServerApplication.</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w:t>
            </w:r>
          </w:p>
          <w:p w14:paraId="165C95CA" w14:textId="77777777" w:rsidR="00D65597" w:rsidRDefault="00D65597" w:rsidP="00D655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0EA360A" w14:textId="78EB2099" w:rsidR="00D65597" w:rsidRDefault="00D65597" w:rsidP="00D65597">
            <w:pPr>
              <w:ind w:firstLineChars="0" w:firstLine="0"/>
            </w:pPr>
            <w:r>
              <w:rPr>
                <w:rFonts w:ascii="Consolas" w:eastAsiaTheme="minorEastAsia" w:hAnsi="Consolas" w:cs="Consolas"/>
                <w:bCs w:val="0"/>
                <w:color w:val="000000"/>
                <w:sz w:val="20"/>
                <w:szCs w:val="20"/>
              </w:rPr>
              <w:t>}</w:t>
            </w:r>
          </w:p>
        </w:tc>
      </w:tr>
    </w:tbl>
    <w:p w14:paraId="35F4FC2C" w14:textId="77777777" w:rsidR="00D65597" w:rsidRPr="00D65597" w:rsidRDefault="00D65597" w:rsidP="00D65597">
      <w:pPr>
        <w:ind w:firstLine="420"/>
      </w:pPr>
    </w:p>
    <w:p w14:paraId="6C09A28C" w14:textId="169F5F66" w:rsidR="00741CAA" w:rsidRPr="00741CAA" w:rsidRDefault="00B8079F" w:rsidP="00B8079F">
      <w:pPr>
        <w:pStyle w:val="3"/>
        <w:ind w:firstLine="420"/>
      </w:pPr>
      <w:r>
        <w:rPr>
          <w:rFonts w:hint="eastAsia"/>
        </w:rPr>
        <w:t>启动</w:t>
      </w:r>
    </w:p>
    <w:p w14:paraId="3C6C60AE" w14:textId="7F25E408" w:rsidR="001467B5" w:rsidRDefault="00293CA3" w:rsidP="001467B5">
      <w:pPr>
        <w:ind w:firstLine="420"/>
      </w:pPr>
      <w:r>
        <w:rPr>
          <w:noProof/>
        </w:rPr>
        <w:drawing>
          <wp:inline distT="0" distB="0" distL="0" distR="0" wp14:anchorId="292D1D0C" wp14:editId="16F9906A">
            <wp:extent cx="5274310" cy="453390"/>
            <wp:effectExtent l="0" t="0" r="2540" b="381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3390"/>
                    </a:xfrm>
                    <a:prstGeom prst="rect">
                      <a:avLst/>
                    </a:prstGeom>
                  </pic:spPr>
                </pic:pic>
              </a:graphicData>
            </a:graphic>
          </wp:inline>
        </w:drawing>
      </w:r>
    </w:p>
    <w:p w14:paraId="6BAA0994" w14:textId="56ADE2FB" w:rsidR="00293CA3" w:rsidRDefault="00293CA3" w:rsidP="00293CA3">
      <w:pPr>
        <w:pStyle w:val="3"/>
        <w:ind w:firstLine="420"/>
      </w:pPr>
      <w:r>
        <w:t>测试</w:t>
      </w:r>
      <w:r w:rsidR="00F95AAC">
        <w:t>路由功能</w:t>
      </w:r>
    </w:p>
    <w:p w14:paraId="5EFA75C8" w14:textId="10B059B4" w:rsidR="00293CA3" w:rsidRDefault="00293CA3" w:rsidP="00293CA3">
      <w:pPr>
        <w:ind w:firstLine="420"/>
      </w:pPr>
      <w:r>
        <w:rPr>
          <w:rFonts w:hint="eastAsia"/>
        </w:rPr>
        <w:t>通过访问</w:t>
      </w:r>
      <w:r w:rsidR="00806E61">
        <w:fldChar w:fldCharType="begin"/>
      </w:r>
      <w:r w:rsidR="00806E61">
        <w:instrText xml:space="preserve"> HYPERLINK "</w:instrText>
      </w:r>
      <w:r w:rsidR="00806E61" w:rsidRPr="00293CA3">
        <w:instrText>http://localhost/user-service/user/1</w:instrText>
      </w:r>
      <w:r w:rsidR="00806E61">
        <w:instrText xml:space="preserve">" </w:instrText>
      </w:r>
      <w:r w:rsidR="00806E61">
        <w:fldChar w:fldCharType="separate"/>
      </w:r>
      <w:r w:rsidR="00806E61" w:rsidRPr="00401F94">
        <w:rPr>
          <w:rStyle w:val="a9"/>
        </w:rPr>
        <w:t>http://localhost/user-service/user/1</w:t>
      </w:r>
      <w:r w:rsidR="00806E61">
        <w:fldChar w:fldCharType="end"/>
      </w:r>
      <w:r w:rsidR="00806E61">
        <w:t xml:space="preserve"> </w:t>
      </w:r>
      <w:r w:rsidR="00806E61">
        <w:t>，</w:t>
      </w:r>
      <w:r w:rsidR="00806E61">
        <w:rPr>
          <w:rFonts w:hint="eastAsia"/>
        </w:rPr>
        <w:t>可以访问</w:t>
      </w:r>
      <w:r w:rsidR="0054651B">
        <w:rPr>
          <w:rFonts w:hint="eastAsia"/>
        </w:rPr>
        <w:t>到微服务</w:t>
      </w:r>
      <w:r w:rsidR="00693959">
        <w:rPr>
          <w:rFonts w:hint="eastAsia"/>
        </w:rPr>
        <w:t>。</w:t>
      </w:r>
    </w:p>
    <w:p w14:paraId="586E0D1B" w14:textId="77777777" w:rsidR="00BF02A5" w:rsidRDefault="00BF02A5" w:rsidP="00293CA3">
      <w:pPr>
        <w:ind w:firstLine="420"/>
      </w:pPr>
    </w:p>
    <w:p w14:paraId="1B4F955A" w14:textId="14644CA4" w:rsidR="008D6F76" w:rsidRDefault="008D6F76" w:rsidP="00293CA3">
      <w:pPr>
        <w:ind w:firstLine="420"/>
      </w:pPr>
      <w:r>
        <w:t>缺点</w:t>
      </w:r>
      <w:r w:rsidR="00BF02A5">
        <w:t>：配置文件中如果有多个服务，需要些多个。</w:t>
      </w:r>
    </w:p>
    <w:p w14:paraId="66DCF735" w14:textId="1898D3DF" w:rsidR="00691404" w:rsidRDefault="00691404" w:rsidP="00293CA3">
      <w:pPr>
        <w:ind w:firstLine="420"/>
      </w:pPr>
    </w:p>
    <w:p w14:paraId="77479D29" w14:textId="28A40715" w:rsidR="00505207" w:rsidRPr="00505207" w:rsidRDefault="00BA7C6A" w:rsidP="00505207">
      <w:pPr>
        <w:pStyle w:val="3"/>
        <w:ind w:firstLine="420"/>
      </w:pPr>
      <w:r>
        <w:t>动态路由</w:t>
      </w:r>
    </w:p>
    <w:p w14:paraId="6C1E9AE4" w14:textId="1B21D9D6" w:rsidR="002F1E6E" w:rsidRPr="002F1E6E" w:rsidRDefault="002F1E6E" w:rsidP="002F1E6E">
      <w:pPr>
        <w:ind w:firstLine="420"/>
      </w:pPr>
      <w:r>
        <w:t>删除正则表达式中的版本号</w:t>
      </w:r>
      <w:r w:rsidR="00A31B57">
        <w:t>。</w:t>
      </w:r>
    </w:p>
    <w:p w14:paraId="3E2542C8" w14:textId="1FA10EEC" w:rsidR="00962E3B" w:rsidRDefault="00962E3B" w:rsidP="00962E3B">
      <w:pPr>
        <w:ind w:firstLine="420"/>
      </w:pPr>
      <w:r>
        <w:rPr>
          <w:noProof/>
        </w:rPr>
        <w:drawing>
          <wp:inline distT="0" distB="0" distL="0" distR="0" wp14:anchorId="57E443DC" wp14:editId="025A32A9">
            <wp:extent cx="5274310" cy="196786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67865"/>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962E3B" w14:paraId="5A8A7C87" w14:textId="77777777" w:rsidTr="00962E3B">
        <w:tc>
          <w:tcPr>
            <w:tcW w:w="8296" w:type="dxa"/>
          </w:tcPr>
          <w:p w14:paraId="74542186"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@SpringBootApplication</w:t>
            </w:r>
          </w:p>
          <w:p w14:paraId="5A970C30"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@EnableZuulProxy</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添加注解</w:t>
            </w:r>
          </w:p>
          <w:p w14:paraId="6FBB66AD"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GetwayServerApplication</w:t>
            </w:r>
            <w:proofErr w:type="spellEnd"/>
            <w:r>
              <w:rPr>
                <w:rFonts w:ascii="Consolas" w:eastAsiaTheme="minorEastAsia" w:hAnsi="Consolas" w:cs="Consolas"/>
                <w:bCs w:val="0"/>
                <w:color w:val="000000"/>
                <w:sz w:val="20"/>
                <w:szCs w:val="20"/>
              </w:rPr>
              <w:t xml:space="preserve"> {</w:t>
            </w:r>
          </w:p>
          <w:p w14:paraId="035EE181"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main(</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w:t>
            </w:r>
          </w:p>
          <w:p w14:paraId="69FDBFA4"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SpringApplication.</w:t>
            </w:r>
            <w:r>
              <w:rPr>
                <w:rFonts w:ascii="Consolas" w:eastAsiaTheme="minorEastAsia" w:hAnsi="Consolas" w:cs="Consolas"/>
                <w:bCs w:val="0"/>
                <w:i/>
                <w:iCs/>
                <w:color w:val="000000"/>
                <w:sz w:val="20"/>
                <w:szCs w:val="20"/>
              </w:rPr>
              <w:t>run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GetwayServerApplication.</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w:t>
            </w:r>
          </w:p>
          <w:p w14:paraId="46ADF61B"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AC7497F" w14:textId="02EB8717" w:rsidR="00962E3B" w:rsidRDefault="00962E3B" w:rsidP="00962E3B">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p>
          <w:p w14:paraId="20AA400B" w14:textId="35CCA714" w:rsidR="00383027" w:rsidRDefault="00383027"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lastRenderedPageBreak/>
              <w:t xml:space="preserve"> </w:t>
            </w:r>
            <w:r>
              <w:rPr>
                <w:rFonts w:ascii="Consolas" w:eastAsiaTheme="minorEastAsia" w:hAnsi="Consolas" w:cs="Consolas"/>
                <w:bCs w:val="0"/>
                <w:sz w:val="20"/>
                <w:szCs w:val="20"/>
              </w:rPr>
              <w:t xml:space="preserve">   //</w:t>
            </w:r>
            <w:r>
              <w:rPr>
                <w:rFonts w:ascii="Consolas" w:eastAsiaTheme="minorEastAsia" w:hAnsi="Consolas" w:cs="Consolas"/>
                <w:bCs w:val="0"/>
                <w:sz w:val="20"/>
                <w:szCs w:val="20"/>
              </w:rPr>
              <w:t>服务路径</w:t>
            </w:r>
            <w:r w:rsidR="00C10713">
              <w:rPr>
                <w:rFonts w:ascii="Consolas" w:eastAsiaTheme="minorEastAsia" w:hAnsi="Consolas" w:cs="Consolas"/>
                <w:bCs w:val="0"/>
                <w:sz w:val="20"/>
                <w:szCs w:val="20"/>
              </w:rPr>
              <w:t>映射</w:t>
            </w:r>
            <w:r w:rsidR="00680FF6">
              <w:rPr>
                <w:rFonts w:ascii="Consolas" w:eastAsiaTheme="minorEastAsia" w:hAnsi="Consolas" w:cs="Consolas"/>
                <w:bCs w:val="0"/>
                <w:sz w:val="20"/>
                <w:szCs w:val="20"/>
              </w:rPr>
              <w:t>，将请求的服务映射到</w:t>
            </w:r>
            <w:proofErr w:type="spellStart"/>
            <w:r w:rsidR="00680FF6">
              <w:rPr>
                <w:rFonts w:ascii="Consolas" w:eastAsiaTheme="minorEastAsia" w:hAnsi="Consolas" w:cs="Consolas"/>
                <w:bCs w:val="0"/>
                <w:sz w:val="20"/>
                <w:szCs w:val="20"/>
              </w:rPr>
              <w:t>ureak</w:t>
            </w:r>
            <w:proofErr w:type="spellEnd"/>
            <w:r w:rsidR="00680FF6">
              <w:rPr>
                <w:rFonts w:ascii="Consolas" w:eastAsiaTheme="minorEastAsia" w:hAnsi="Consolas" w:cs="Consolas"/>
                <w:bCs w:val="0"/>
                <w:sz w:val="20"/>
                <w:szCs w:val="20"/>
              </w:rPr>
              <w:t>中的服务。</w:t>
            </w:r>
          </w:p>
          <w:p w14:paraId="6A5B3EE3"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49887BAE"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PatternServiceRouteMapper</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patternServiceRouteMapper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13FDADA9"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正则表达式</w:t>
            </w:r>
          </w:p>
          <w:p w14:paraId="05FBF202"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PatternServiceRouteMapper</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"(?&lt;name&gt;.*)"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"${name}"</w:t>
            </w:r>
            <w:r>
              <w:rPr>
                <w:rFonts w:ascii="Consolas" w:eastAsiaTheme="minorEastAsia" w:hAnsi="Consolas" w:cs="Consolas"/>
                <w:bCs w:val="0"/>
                <w:color w:val="000000"/>
                <w:sz w:val="20"/>
                <w:szCs w:val="20"/>
              </w:rPr>
              <w:t>);</w:t>
            </w:r>
          </w:p>
          <w:p w14:paraId="2D7FE063"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DD00F82" w14:textId="77777777" w:rsidR="00962E3B" w:rsidRDefault="00962E3B" w:rsidP="00962E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36E717D8" w14:textId="51EFA406" w:rsidR="00962E3B" w:rsidRDefault="00962E3B" w:rsidP="00962E3B">
            <w:pPr>
              <w:ind w:firstLineChars="0" w:firstLine="0"/>
            </w:pPr>
            <w:r>
              <w:rPr>
                <w:rFonts w:ascii="Consolas" w:eastAsiaTheme="minorEastAsia" w:hAnsi="Consolas" w:cs="Consolas"/>
                <w:bCs w:val="0"/>
                <w:color w:val="000000"/>
                <w:sz w:val="20"/>
                <w:szCs w:val="20"/>
              </w:rPr>
              <w:t>}</w:t>
            </w:r>
          </w:p>
        </w:tc>
      </w:tr>
    </w:tbl>
    <w:p w14:paraId="00C627E3" w14:textId="77777777" w:rsidR="00962E3B" w:rsidRDefault="00962E3B" w:rsidP="00962E3B">
      <w:pPr>
        <w:ind w:firstLine="420"/>
      </w:pPr>
    </w:p>
    <w:p w14:paraId="588CC47B" w14:textId="267D202C" w:rsidR="00962E3B" w:rsidRDefault="00505207" w:rsidP="00962E3B">
      <w:pPr>
        <w:ind w:firstLine="420"/>
      </w:pPr>
      <w:r>
        <w:rPr>
          <w:rFonts w:hint="eastAsia"/>
        </w:rPr>
        <w:t>测试：将配置文件中的</w:t>
      </w:r>
      <w:r w:rsidR="006D15D5">
        <w:rPr>
          <w:rFonts w:hint="eastAsia"/>
        </w:rPr>
        <w:t>关于</w:t>
      </w:r>
      <w:proofErr w:type="spellStart"/>
      <w:r w:rsidR="006D15D5">
        <w:rPr>
          <w:rFonts w:hint="eastAsia"/>
        </w:rPr>
        <w:t>zull</w:t>
      </w:r>
      <w:proofErr w:type="spellEnd"/>
      <w:r w:rsidR="006D15D5">
        <w:rPr>
          <w:rFonts w:hint="eastAsia"/>
        </w:rPr>
        <w:t>的配置删掉即可</w:t>
      </w:r>
    </w:p>
    <w:p w14:paraId="5E388B95" w14:textId="27EB11DD" w:rsidR="002F582E" w:rsidRDefault="005538E0" w:rsidP="00962E3B">
      <w:pPr>
        <w:ind w:firstLine="420"/>
      </w:pPr>
      <w:r>
        <w:t>访问</w:t>
      </w:r>
      <w:r w:rsidR="002F582E" w:rsidRPr="002F582E">
        <w:t>://localhost:80/user-service/user</w:t>
      </w:r>
      <w:r w:rsidR="00CF567C">
        <w:t xml:space="preserve"> </w:t>
      </w:r>
      <w:r w:rsidR="00CF567C">
        <w:t>通过访问网关，然后找到</w:t>
      </w:r>
      <w:r w:rsidR="002524EA">
        <w:t>eureka</w:t>
      </w:r>
      <w:r w:rsidR="002524EA">
        <w:t>中的服务，服务的上线和下线都看的到。</w:t>
      </w:r>
    </w:p>
    <w:p w14:paraId="0019134C" w14:textId="66DCF359" w:rsidR="00A81E2C" w:rsidRDefault="00A81E2C" w:rsidP="00A81E2C">
      <w:pPr>
        <w:pStyle w:val="2"/>
      </w:pPr>
      <w:proofErr w:type="spellStart"/>
      <w:r>
        <w:rPr>
          <w:rFonts w:hint="eastAsia"/>
        </w:rPr>
        <w:t>zuul</w:t>
      </w:r>
      <w:proofErr w:type="spellEnd"/>
      <w:r>
        <w:rPr>
          <w:rFonts w:hint="eastAsia"/>
        </w:rPr>
        <w:t>的</w:t>
      </w:r>
      <w:r w:rsidR="00757712">
        <w:rPr>
          <w:rFonts w:hint="eastAsia"/>
        </w:rPr>
        <w:t>过滤器</w:t>
      </w:r>
    </w:p>
    <w:p w14:paraId="599601C7" w14:textId="1B8F0885" w:rsidR="00804829" w:rsidRDefault="00804829" w:rsidP="00804829">
      <w:pPr>
        <w:ind w:firstLine="420"/>
      </w:pPr>
      <w:r>
        <w:rPr>
          <w:rFonts w:hint="eastAsia"/>
        </w:rPr>
        <w:t>1</w:t>
      </w:r>
      <w:r>
        <w:rPr>
          <w:rFonts w:hint="eastAsia"/>
        </w:rPr>
        <w:t>、前端所有的请求都经过</w:t>
      </w:r>
      <w:proofErr w:type="spellStart"/>
      <w:r>
        <w:rPr>
          <w:rFonts w:hint="eastAsia"/>
        </w:rPr>
        <w:t>zuul</w:t>
      </w:r>
      <w:proofErr w:type="spellEnd"/>
      <w:r>
        <w:rPr>
          <w:rFonts w:hint="eastAsia"/>
        </w:rPr>
        <w:t>，可以做访问权限的验证</w:t>
      </w:r>
      <w:r w:rsidR="00AF481F">
        <w:rPr>
          <w:rFonts w:hint="eastAsia"/>
        </w:rPr>
        <w:t>。</w:t>
      </w:r>
    </w:p>
    <w:p w14:paraId="59468CDD" w14:textId="14F79EAD" w:rsidR="00D51682" w:rsidRDefault="00D51682" w:rsidP="00804829">
      <w:pPr>
        <w:ind w:firstLine="420"/>
      </w:pPr>
      <w:r>
        <w:rPr>
          <w:rFonts w:hint="eastAsia"/>
        </w:rPr>
        <w:t>2</w:t>
      </w:r>
      <w:r>
        <w:rPr>
          <w:rFonts w:hint="eastAsia"/>
        </w:rPr>
        <w:t>、流量的限制</w:t>
      </w:r>
      <w:r w:rsidR="00054895">
        <w:rPr>
          <w:rFonts w:hint="eastAsia"/>
        </w:rPr>
        <w:t>{</w:t>
      </w:r>
      <w:r w:rsidR="00054895">
        <w:rPr>
          <w:rFonts w:hint="eastAsia"/>
        </w:rPr>
        <w:t>重要</w:t>
      </w:r>
      <w:r w:rsidR="00054895">
        <w:rPr>
          <w:rFonts w:hint="eastAsia"/>
        </w:rPr>
        <w:t>}</w:t>
      </w:r>
    </w:p>
    <w:p w14:paraId="1A491CDE" w14:textId="7D098592" w:rsidR="00603D21" w:rsidRDefault="00610277" w:rsidP="00610277">
      <w:pPr>
        <w:pStyle w:val="3"/>
        <w:ind w:firstLine="420"/>
      </w:pPr>
      <w:r>
        <w:rPr>
          <w:rFonts w:hint="eastAsia"/>
        </w:rPr>
        <w:t>token</w:t>
      </w:r>
      <w:r>
        <w:rPr>
          <w:rFonts w:hint="eastAsia"/>
        </w:rPr>
        <w:t>的</w:t>
      </w:r>
      <w:r w:rsidR="008C56B3">
        <w:rPr>
          <w:rFonts w:hint="eastAsia"/>
        </w:rPr>
        <w:t>拦截</w:t>
      </w:r>
    </w:p>
    <w:tbl>
      <w:tblPr>
        <w:tblStyle w:val="ab"/>
        <w:tblW w:w="0" w:type="auto"/>
        <w:tblLook w:val="04A0" w:firstRow="1" w:lastRow="0" w:firstColumn="1" w:lastColumn="0" w:noHBand="0" w:noVBand="1"/>
      </w:tblPr>
      <w:tblGrid>
        <w:gridCol w:w="8296"/>
      </w:tblGrid>
      <w:tr w:rsidR="00401E69" w14:paraId="7A588AF0" w14:textId="77777777" w:rsidTr="00401E69">
        <w:tc>
          <w:tcPr>
            <w:tcW w:w="8296" w:type="dxa"/>
          </w:tcPr>
          <w:p w14:paraId="49B09F27"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@Component</w:t>
            </w:r>
          </w:p>
          <w:p w14:paraId="17D66965"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TokenFilter</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extends</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ZuulFilter</w:t>
            </w:r>
            <w:proofErr w:type="spellEnd"/>
            <w:r>
              <w:rPr>
                <w:rFonts w:ascii="Consolas" w:eastAsiaTheme="minorEastAsia" w:hAnsi="Consolas" w:cs="Consolas"/>
                <w:bCs w:val="0"/>
                <w:color w:val="000000"/>
                <w:sz w:val="20"/>
                <w:szCs w:val="20"/>
              </w:rPr>
              <w:t>{</w:t>
            </w:r>
          </w:p>
          <w:p w14:paraId="17961372"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p>
          <w:p w14:paraId="7374C863"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62388535"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是否启用过滤器</w:t>
            </w:r>
          </w:p>
          <w:p w14:paraId="2D5B3D36"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20481D3B"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shouldFilter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09962765"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w:t>
            </w:r>
          </w:p>
          <w:p w14:paraId="607201B1"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0B7BF64"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p>
          <w:p w14:paraId="74361BDE"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请求并过滤下来了，做业务逻辑，</w:t>
            </w:r>
            <w:r>
              <w:rPr>
                <w:rFonts w:ascii="Consolas" w:eastAsiaTheme="minorEastAsia" w:hAnsi="Consolas" w:cs="Consolas"/>
                <w:bCs w:val="0"/>
                <w:color w:val="3F7F5F"/>
                <w:sz w:val="20"/>
                <w:szCs w:val="20"/>
              </w:rPr>
              <w:t>token</w:t>
            </w:r>
            <w:r>
              <w:rPr>
                <w:rFonts w:ascii="Consolas" w:eastAsiaTheme="minorEastAsia" w:hAnsi="Consolas" w:cs="Consolas"/>
                <w:bCs w:val="0"/>
                <w:color w:val="3F7F5F"/>
                <w:sz w:val="20"/>
                <w:szCs w:val="20"/>
              </w:rPr>
              <w:t>验证</w:t>
            </w:r>
          </w:p>
          <w:p w14:paraId="5AD80ADC"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2D257376"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w:t>
            </w:r>
            <w:proofErr w:type="gramStart"/>
            <w:r>
              <w:rPr>
                <w:rFonts w:ascii="Consolas" w:eastAsiaTheme="minorEastAsia" w:hAnsi="Consolas" w:cs="Consolas"/>
                <w:bCs w:val="0"/>
                <w:color w:val="000000"/>
                <w:sz w:val="20"/>
                <w:szCs w:val="20"/>
              </w:rPr>
              <w:t>run(</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ZuulException</w:t>
            </w:r>
            <w:proofErr w:type="spellEnd"/>
            <w:r>
              <w:rPr>
                <w:rFonts w:ascii="Consolas" w:eastAsiaTheme="minorEastAsia" w:hAnsi="Consolas" w:cs="Consolas"/>
                <w:bCs w:val="0"/>
                <w:color w:val="000000"/>
                <w:sz w:val="20"/>
                <w:szCs w:val="20"/>
              </w:rPr>
              <w:t xml:space="preserve"> {</w:t>
            </w:r>
          </w:p>
          <w:p w14:paraId="10CB5208"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roofErr w:type="spellStart"/>
            <w:r>
              <w:rPr>
                <w:rFonts w:ascii="Consolas" w:eastAsiaTheme="minorEastAsia" w:hAnsi="Consolas" w:cs="Consolas"/>
                <w:bCs w:val="0"/>
                <w:color w:val="3F7F5F"/>
                <w:sz w:val="20"/>
                <w:szCs w:val="20"/>
                <w:u w:val="single"/>
              </w:rPr>
              <w:t>zuul</w:t>
            </w:r>
            <w:proofErr w:type="spellEnd"/>
            <w:r>
              <w:rPr>
                <w:rFonts w:ascii="Consolas" w:eastAsiaTheme="minorEastAsia" w:hAnsi="Consolas" w:cs="Consolas"/>
                <w:bCs w:val="0"/>
                <w:color w:val="3F7F5F"/>
                <w:sz w:val="20"/>
                <w:szCs w:val="20"/>
              </w:rPr>
              <w:t>会将所有的请求数据放到自己的</w:t>
            </w:r>
            <w:r>
              <w:rPr>
                <w:rFonts w:ascii="Consolas" w:eastAsiaTheme="minorEastAsia" w:hAnsi="Consolas" w:cs="Consolas"/>
                <w:bCs w:val="0"/>
                <w:color w:val="3F7F5F"/>
                <w:sz w:val="20"/>
                <w:szCs w:val="20"/>
              </w:rPr>
              <w:t>context(</w:t>
            </w:r>
            <w:r>
              <w:rPr>
                <w:rFonts w:ascii="Consolas" w:eastAsiaTheme="minorEastAsia" w:hAnsi="Consolas" w:cs="Consolas"/>
                <w:bCs w:val="0"/>
                <w:color w:val="3F7F5F"/>
                <w:sz w:val="20"/>
                <w:szCs w:val="20"/>
              </w:rPr>
              <w:t>容器中，</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我们可以获取到该</w:t>
            </w:r>
            <w:r>
              <w:rPr>
                <w:rFonts w:ascii="Consolas" w:eastAsiaTheme="minorEastAsia" w:hAnsi="Consolas" w:cs="Consolas"/>
                <w:bCs w:val="0"/>
                <w:color w:val="3F7F5F"/>
                <w:sz w:val="20"/>
                <w:szCs w:val="20"/>
              </w:rPr>
              <w:t>context</w:t>
            </w:r>
          </w:p>
          <w:p w14:paraId="6316C06A"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RequestContext</w:t>
            </w:r>
            <w:proofErr w:type="spellEnd"/>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RequestContext.</w:t>
            </w:r>
            <w:r>
              <w:rPr>
                <w:rFonts w:ascii="Consolas" w:eastAsiaTheme="minorEastAsia" w:hAnsi="Consolas" w:cs="Consolas"/>
                <w:bCs w:val="0"/>
                <w:i/>
                <w:iCs/>
                <w:color w:val="000000"/>
                <w:sz w:val="20"/>
                <w:szCs w:val="20"/>
              </w:rPr>
              <w:t>getCurrentContext</w:t>
            </w:r>
            <w:proofErr w:type="spellEnd"/>
            <w:r>
              <w:rPr>
                <w:rFonts w:ascii="Consolas" w:eastAsiaTheme="minorEastAsia" w:hAnsi="Consolas" w:cs="Consolas"/>
                <w:bCs w:val="0"/>
                <w:color w:val="000000"/>
                <w:sz w:val="20"/>
                <w:szCs w:val="20"/>
              </w:rPr>
              <w:t>();</w:t>
            </w:r>
          </w:p>
          <w:p w14:paraId="7AE09598"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HttpServletRequest</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request</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.getRequest</w:t>
            </w:r>
            <w:proofErr w:type="spellEnd"/>
            <w:proofErr w:type="gramEnd"/>
            <w:r>
              <w:rPr>
                <w:rFonts w:ascii="Consolas" w:eastAsiaTheme="minorEastAsia" w:hAnsi="Consolas" w:cs="Consolas"/>
                <w:bCs w:val="0"/>
                <w:color w:val="000000"/>
                <w:sz w:val="20"/>
                <w:szCs w:val="20"/>
              </w:rPr>
              <w:t>();</w:t>
            </w:r>
          </w:p>
          <w:p w14:paraId="14D7E86D"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token</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6A3E3E"/>
                <w:sz w:val="20"/>
                <w:szCs w:val="20"/>
              </w:rPr>
              <w:t>request</w:t>
            </w:r>
            <w:r>
              <w:rPr>
                <w:rFonts w:ascii="Consolas" w:eastAsiaTheme="minorEastAsia" w:hAnsi="Consolas" w:cs="Consolas"/>
                <w:bCs w:val="0"/>
                <w:color w:val="000000"/>
                <w:sz w:val="20"/>
                <w:szCs w:val="20"/>
              </w:rPr>
              <w:t>.getParameter</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toekn</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9FC48FB"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roofErr w:type="gramStart"/>
            <w:r>
              <w:rPr>
                <w:rFonts w:ascii="Consolas" w:eastAsiaTheme="minorEastAsia" w:hAnsi="Consolas" w:cs="Consolas"/>
                <w:bCs w:val="0"/>
                <w:color w:val="3F7F5F"/>
                <w:sz w:val="20"/>
                <w:szCs w:val="20"/>
              </w:rPr>
              <w:t>哦安短</w:t>
            </w:r>
            <w:proofErr w:type="gramEnd"/>
            <w:r>
              <w:rPr>
                <w:rFonts w:ascii="Consolas" w:eastAsiaTheme="minorEastAsia" w:hAnsi="Consolas" w:cs="Consolas"/>
                <w:bCs w:val="0"/>
                <w:color w:val="3F7F5F"/>
                <w:sz w:val="20"/>
                <w:szCs w:val="20"/>
              </w:rPr>
              <w:t>token</w:t>
            </w:r>
            <w:r>
              <w:rPr>
                <w:rFonts w:ascii="Consolas" w:eastAsiaTheme="minorEastAsia" w:hAnsi="Consolas" w:cs="Consolas"/>
                <w:bCs w:val="0"/>
                <w:color w:val="3F7F5F"/>
                <w:sz w:val="20"/>
                <w:szCs w:val="20"/>
              </w:rPr>
              <w:t>是否存在</w:t>
            </w:r>
          </w:p>
          <w:p w14:paraId="1E88A58B"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token</w:t>
            </w:r>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提醒用户登录</w:t>
            </w:r>
          </w:p>
          <w:p w14:paraId="7B438F99"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设置响应内容</w:t>
            </w:r>
            <w:r>
              <w:rPr>
                <w:rFonts w:ascii="Consolas" w:eastAsiaTheme="minorEastAsia" w:hAnsi="Consolas" w:cs="Consolas"/>
                <w:bCs w:val="0"/>
                <w:color w:val="3F7F5F"/>
                <w:sz w:val="20"/>
                <w:szCs w:val="20"/>
              </w:rPr>
              <w:t>JSON</w:t>
            </w:r>
            <w:r>
              <w:rPr>
                <w:rFonts w:ascii="Consolas" w:eastAsiaTheme="minorEastAsia" w:hAnsi="Consolas" w:cs="Consolas"/>
                <w:bCs w:val="0"/>
                <w:color w:val="3F7F5F"/>
                <w:sz w:val="20"/>
                <w:szCs w:val="20"/>
              </w:rPr>
              <w:t>格式</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不能通过</w:t>
            </w:r>
            <w:r>
              <w:rPr>
                <w:rFonts w:ascii="Consolas" w:eastAsiaTheme="minorEastAsia" w:hAnsi="Consolas" w:cs="Consolas"/>
                <w:bCs w:val="0"/>
                <w:color w:val="3F7F5F"/>
                <w:sz w:val="20"/>
                <w:szCs w:val="20"/>
              </w:rPr>
              <w:t>context</w:t>
            </w:r>
            <w:r>
              <w:rPr>
                <w:rFonts w:ascii="Consolas" w:eastAsiaTheme="minorEastAsia" w:hAnsi="Consolas" w:cs="Consolas"/>
                <w:bCs w:val="0"/>
                <w:color w:val="3F7F5F"/>
                <w:sz w:val="20"/>
                <w:szCs w:val="20"/>
              </w:rPr>
              <w:t>获取</w:t>
            </w:r>
            <w:r>
              <w:rPr>
                <w:rFonts w:ascii="Consolas" w:eastAsiaTheme="minorEastAsia" w:hAnsi="Consolas" w:cs="Consolas"/>
                <w:bCs w:val="0"/>
                <w:color w:val="3F7F5F"/>
                <w:sz w:val="20"/>
                <w:szCs w:val="20"/>
              </w:rPr>
              <w:t>response</w:t>
            </w:r>
          </w:p>
          <w:p w14:paraId="69E8D312"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.setResponseBody</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"{''code:'403','msg':'</w:t>
            </w:r>
            <w:r>
              <w:rPr>
                <w:rFonts w:ascii="Consolas" w:eastAsiaTheme="minorEastAsia" w:hAnsi="Consolas" w:cs="Consolas"/>
                <w:bCs w:val="0"/>
                <w:color w:val="2A00FF"/>
                <w:sz w:val="20"/>
                <w:szCs w:val="20"/>
              </w:rPr>
              <w:t>用户未登录</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23F6485C"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设置，没有通过</w:t>
            </w:r>
            <w:proofErr w:type="spellStart"/>
            <w:r>
              <w:rPr>
                <w:rFonts w:ascii="Consolas" w:eastAsiaTheme="minorEastAsia" w:hAnsi="Consolas" w:cs="Consolas"/>
                <w:bCs w:val="0"/>
                <w:color w:val="3F7F5F"/>
                <w:sz w:val="20"/>
                <w:szCs w:val="20"/>
                <w:u w:val="single"/>
              </w:rPr>
              <w:t>zuul</w:t>
            </w:r>
            <w:proofErr w:type="spellEnd"/>
          </w:p>
          <w:p w14:paraId="3A42BDB3"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.setSendZuulResponse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false</w:t>
            </w:r>
            <w:r>
              <w:rPr>
                <w:rFonts w:ascii="Consolas" w:eastAsiaTheme="minorEastAsia" w:hAnsi="Consolas" w:cs="Consolas"/>
                <w:bCs w:val="0"/>
                <w:color w:val="000000"/>
                <w:sz w:val="20"/>
                <w:szCs w:val="20"/>
              </w:rPr>
              <w:t>);</w:t>
            </w:r>
          </w:p>
          <w:p w14:paraId="2D74526C"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628ABD44"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F8BD734"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token</w:t>
            </w:r>
            <w:proofErr w:type="gramEnd"/>
            <w:r>
              <w:rPr>
                <w:rFonts w:ascii="Consolas" w:eastAsiaTheme="minorEastAsia" w:hAnsi="Consolas" w:cs="Consolas"/>
                <w:bCs w:val="0"/>
                <w:color w:val="000000"/>
                <w:sz w:val="20"/>
                <w:szCs w:val="20"/>
              </w:rPr>
              <w:t>.equals</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"123456"</w:t>
            </w:r>
            <w:r>
              <w:rPr>
                <w:rFonts w:ascii="Consolas" w:eastAsiaTheme="minorEastAsia" w:hAnsi="Consolas" w:cs="Consolas"/>
                <w:bCs w:val="0"/>
                <w:color w:val="000000"/>
                <w:sz w:val="20"/>
                <w:szCs w:val="20"/>
              </w:rPr>
              <w:t>)) {</w:t>
            </w:r>
            <w:r>
              <w:rPr>
                <w:rFonts w:ascii="Consolas" w:eastAsiaTheme="minorEastAsia" w:hAnsi="Consolas" w:cs="Consolas"/>
                <w:bCs w:val="0"/>
                <w:color w:val="3F7F5F"/>
                <w:sz w:val="20"/>
                <w:szCs w:val="20"/>
              </w:rPr>
              <w:t>//token</w:t>
            </w:r>
            <w:r>
              <w:rPr>
                <w:rFonts w:ascii="Consolas" w:eastAsiaTheme="minorEastAsia" w:hAnsi="Consolas" w:cs="Consolas"/>
                <w:bCs w:val="0"/>
                <w:color w:val="3F7F5F"/>
                <w:sz w:val="20"/>
                <w:szCs w:val="20"/>
              </w:rPr>
              <w:t>验证错误</w:t>
            </w:r>
          </w:p>
          <w:p w14:paraId="32CBEF9C"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设置响应内容</w:t>
            </w:r>
            <w:r>
              <w:rPr>
                <w:rFonts w:ascii="Consolas" w:eastAsiaTheme="minorEastAsia" w:hAnsi="Consolas" w:cs="Consolas"/>
                <w:bCs w:val="0"/>
                <w:color w:val="3F7F5F"/>
                <w:sz w:val="20"/>
                <w:szCs w:val="20"/>
              </w:rPr>
              <w:t>JSON</w:t>
            </w:r>
            <w:r>
              <w:rPr>
                <w:rFonts w:ascii="Consolas" w:eastAsiaTheme="minorEastAsia" w:hAnsi="Consolas" w:cs="Consolas"/>
                <w:bCs w:val="0"/>
                <w:color w:val="3F7F5F"/>
                <w:sz w:val="20"/>
                <w:szCs w:val="20"/>
              </w:rPr>
              <w:t>格式</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不能通过</w:t>
            </w:r>
            <w:r>
              <w:rPr>
                <w:rFonts w:ascii="Consolas" w:eastAsiaTheme="minorEastAsia" w:hAnsi="Consolas" w:cs="Consolas"/>
                <w:bCs w:val="0"/>
                <w:color w:val="3F7F5F"/>
                <w:sz w:val="20"/>
                <w:szCs w:val="20"/>
              </w:rPr>
              <w:t>context</w:t>
            </w:r>
            <w:r>
              <w:rPr>
                <w:rFonts w:ascii="Consolas" w:eastAsiaTheme="minorEastAsia" w:hAnsi="Consolas" w:cs="Consolas"/>
                <w:bCs w:val="0"/>
                <w:color w:val="3F7F5F"/>
                <w:sz w:val="20"/>
                <w:szCs w:val="20"/>
              </w:rPr>
              <w:t>获取</w:t>
            </w:r>
            <w:r>
              <w:rPr>
                <w:rFonts w:ascii="Consolas" w:eastAsiaTheme="minorEastAsia" w:hAnsi="Consolas" w:cs="Consolas"/>
                <w:bCs w:val="0"/>
                <w:color w:val="3F7F5F"/>
                <w:sz w:val="20"/>
                <w:szCs w:val="20"/>
              </w:rPr>
              <w:t>response</w:t>
            </w:r>
          </w:p>
          <w:p w14:paraId="54B4081D"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.setResponseBody</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"{''code:'403','msg':'</w:t>
            </w:r>
            <w:r>
              <w:rPr>
                <w:rFonts w:ascii="Consolas" w:eastAsiaTheme="minorEastAsia" w:hAnsi="Consolas" w:cs="Consolas"/>
                <w:bCs w:val="0"/>
                <w:color w:val="2A00FF"/>
                <w:sz w:val="20"/>
                <w:szCs w:val="20"/>
              </w:rPr>
              <w:t>用户</w:t>
            </w:r>
            <w:r>
              <w:rPr>
                <w:rFonts w:ascii="Consolas" w:eastAsiaTheme="minorEastAsia" w:hAnsi="Consolas" w:cs="Consolas"/>
                <w:bCs w:val="0"/>
                <w:color w:val="2A00FF"/>
                <w:sz w:val="20"/>
                <w:szCs w:val="20"/>
              </w:rPr>
              <w:t>token</w:t>
            </w:r>
            <w:r>
              <w:rPr>
                <w:rFonts w:ascii="Consolas" w:eastAsiaTheme="minorEastAsia" w:hAnsi="Consolas" w:cs="Consolas"/>
                <w:bCs w:val="0"/>
                <w:color w:val="2A00FF"/>
                <w:sz w:val="20"/>
                <w:szCs w:val="20"/>
              </w:rPr>
              <w:t>错误</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9A83593"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设置，没有通过</w:t>
            </w:r>
            <w:proofErr w:type="spellStart"/>
            <w:r>
              <w:rPr>
                <w:rFonts w:ascii="Consolas" w:eastAsiaTheme="minorEastAsia" w:hAnsi="Consolas" w:cs="Consolas"/>
                <w:bCs w:val="0"/>
                <w:color w:val="3F7F5F"/>
                <w:sz w:val="20"/>
                <w:szCs w:val="20"/>
                <w:u w:val="single"/>
              </w:rPr>
              <w:t>zuul</w:t>
            </w:r>
            <w:proofErr w:type="spellEnd"/>
          </w:p>
          <w:p w14:paraId="651C179A"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.setSendZuulResponse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false</w:t>
            </w:r>
            <w:r>
              <w:rPr>
                <w:rFonts w:ascii="Consolas" w:eastAsiaTheme="minorEastAsia" w:hAnsi="Consolas" w:cs="Consolas"/>
                <w:bCs w:val="0"/>
                <w:color w:val="000000"/>
                <w:sz w:val="20"/>
                <w:szCs w:val="20"/>
              </w:rPr>
              <w:t>);</w:t>
            </w:r>
          </w:p>
          <w:p w14:paraId="01C24890"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15667915"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73FDA06"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//token</w:t>
            </w:r>
            <w:r>
              <w:rPr>
                <w:rFonts w:ascii="Consolas" w:eastAsiaTheme="minorEastAsia" w:hAnsi="Consolas" w:cs="Consolas"/>
                <w:bCs w:val="0"/>
                <w:color w:val="3F7F5F"/>
                <w:sz w:val="20"/>
                <w:szCs w:val="20"/>
              </w:rPr>
              <w:t>验证通过</w:t>
            </w:r>
          </w:p>
          <w:p w14:paraId="079BD5ED"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.setSendZuulResponse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w:t>
            </w:r>
          </w:p>
          <w:p w14:paraId="006A8BFD"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//return </w:t>
            </w:r>
            <w:r>
              <w:rPr>
                <w:rFonts w:ascii="Consolas" w:eastAsiaTheme="minorEastAsia" w:hAnsi="Consolas" w:cs="Consolas"/>
                <w:bCs w:val="0"/>
                <w:color w:val="3F7F5F"/>
                <w:sz w:val="20"/>
                <w:szCs w:val="20"/>
              </w:rPr>
              <w:t>没有意义</w:t>
            </w:r>
          </w:p>
          <w:p w14:paraId="128926CE"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32A261AA"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A8977E9"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26C9E9DE"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过滤器类型</w:t>
            </w:r>
          </w:p>
          <w:p w14:paraId="2B1DBF08"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2F365BC7"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000000"/>
                <w:sz w:val="20"/>
                <w:szCs w:val="20"/>
              </w:rPr>
              <w:t>filterType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536BB686"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u w:val="single"/>
              </w:rPr>
              <w:t>pre</w:t>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：请求刚进</w:t>
            </w:r>
            <w:proofErr w:type="spellStart"/>
            <w:r>
              <w:rPr>
                <w:rFonts w:ascii="Consolas" w:eastAsiaTheme="minorEastAsia" w:hAnsi="Consolas" w:cs="Consolas"/>
                <w:bCs w:val="0"/>
                <w:color w:val="3F7F5F"/>
                <w:sz w:val="20"/>
                <w:szCs w:val="20"/>
                <w:u w:val="single"/>
              </w:rPr>
              <w:t>zull</w:t>
            </w:r>
            <w:proofErr w:type="spellEnd"/>
          </w:p>
          <w:p w14:paraId="664610FA"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//router:</w:t>
            </w:r>
            <w:r>
              <w:rPr>
                <w:rFonts w:ascii="Consolas" w:eastAsiaTheme="minorEastAsia" w:hAnsi="Consolas" w:cs="Consolas"/>
                <w:bCs w:val="0"/>
                <w:color w:val="3F7F5F"/>
                <w:sz w:val="20"/>
                <w:szCs w:val="20"/>
              </w:rPr>
              <w:t>请求将要被路由到微服务</w:t>
            </w:r>
          </w:p>
          <w:p w14:paraId="29062455"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//post </w:t>
            </w:r>
            <w:r>
              <w:rPr>
                <w:rFonts w:ascii="Consolas" w:eastAsiaTheme="minorEastAsia" w:hAnsi="Consolas" w:cs="Consolas"/>
                <w:bCs w:val="0"/>
                <w:color w:val="3F7F5F"/>
                <w:sz w:val="20"/>
                <w:szCs w:val="20"/>
              </w:rPr>
              <w:t>请求已经访问</w:t>
            </w:r>
            <w:proofErr w:type="gramStart"/>
            <w:r>
              <w:rPr>
                <w:rFonts w:ascii="Consolas" w:eastAsiaTheme="minorEastAsia" w:hAnsi="Consolas" w:cs="Consolas"/>
                <w:bCs w:val="0"/>
                <w:color w:val="3F7F5F"/>
                <w:sz w:val="20"/>
                <w:szCs w:val="20"/>
              </w:rPr>
              <w:t>玩微服务</w:t>
            </w:r>
            <w:proofErr w:type="gramEnd"/>
            <w:r>
              <w:rPr>
                <w:rFonts w:ascii="Consolas" w:eastAsiaTheme="minorEastAsia" w:hAnsi="Consolas" w:cs="Consolas"/>
                <w:bCs w:val="0"/>
                <w:color w:val="3F7F5F"/>
                <w:sz w:val="20"/>
                <w:szCs w:val="20"/>
              </w:rPr>
              <w:t>了</w:t>
            </w:r>
          </w:p>
          <w:p w14:paraId="6BAC9EBA"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//error </w:t>
            </w:r>
            <w:r>
              <w:rPr>
                <w:rFonts w:ascii="Consolas" w:eastAsiaTheme="minorEastAsia" w:hAnsi="Consolas" w:cs="Consolas"/>
                <w:bCs w:val="0"/>
                <w:color w:val="3F7F5F"/>
                <w:sz w:val="20"/>
                <w:szCs w:val="20"/>
              </w:rPr>
              <w:t>请求在访问</w:t>
            </w:r>
            <w:proofErr w:type="gramStart"/>
            <w:r>
              <w:rPr>
                <w:rFonts w:ascii="Consolas" w:eastAsiaTheme="minorEastAsia" w:hAnsi="Consolas" w:cs="Consolas"/>
                <w:bCs w:val="0"/>
                <w:color w:val="3F7F5F"/>
                <w:sz w:val="20"/>
                <w:szCs w:val="20"/>
              </w:rPr>
              <w:t>微服务</w:t>
            </w:r>
            <w:proofErr w:type="gramEnd"/>
            <w:r>
              <w:rPr>
                <w:rFonts w:ascii="Consolas" w:eastAsiaTheme="minorEastAsia" w:hAnsi="Consolas" w:cs="Consolas"/>
                <w:bCs w:val="0"/>
                <w:color w:val="3F7F5F"/>
                <w:sz w:val="20"/>
                <w:szCs w:val="20"/>
              </w:rPr>
              <w:t>发送错误，</w:t>
            </w:r>
          </w:p>
          <w:p w14:paraId="58523B35"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"pre"</w:t>
            </w:r>
            <w:r>
              <w:rPr>
                <w:rFonts w:ascii="Consolas" w:eastAsiaTheme="minorEastAsia" w:hAnsi="Consolas" w:cs="Consolas"/>
                <w:bCs w:val="0"/>
                <w:color w:val="000000"/>
                <w:sz w:val="20"/>
                <w:szCs w:val="20"/>
              </w:rPr>
              <w:t>;</w:t>
            </w:r>
          </w:p>
          <w:p w14:paraId="65B640FC"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BE7F07F"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p>
          <w:p w14:paraId="2C01EFA9"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//filter</w:t>
            </w:r>
            <w:r>
              <w:rPr>
                <w:rFonts w:ascii="Consolas" w:eastAsiaTheme="minorEastAsia" w:hAnsi="Consolas" w:cs="Consolas"/>
                <w:bCs w:val="0"/>
                <w:color w:val="3F7F5F"/>
                <w:sz w:val="20"/>
                <w:szCs w:val="20"/>
              </w:rPr>
              <w:t>的执行顺序，数子越小，越先被执行</w:t>
            </w:r>
          </w:p>
          <w:p w14:paraId="6153F0B9"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6C46CA3D"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filterOrder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72C9689D"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0;</w:t>
            </w:r>
          </w:p>
          <w:p w14:paraId="33BF42F3"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B783E1E"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p>
          <w:p w14:paraId="5EF3D692" w14:textId="77777777" w:rsidR="00401E69" w:rsidRDefault="00401E69" w:rsidP="00401E6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2DBE5891" w14:textId="77777777" w:rsidR="00401E69" w:rsidRDefault="00401E69" w:rsidP="00491CD6">
            <w:pPr>
              <w:ind w:firstLineChars="0" w:firstLine="0"/>
            </w:pPr>
          </w:p>
        </w:tc>
      </w:tr>
    </w:tbl>
    <w:p w14:paraId="71562FFE" w14:textId="77777777" w:rsidR="00491CD6" w:rsidRPr="00491CD6" w:rsidRDefault="00491CD6" w:rsidP="00491CD6">
      <w:pPr>
        <w:ind w:firstLine="420"/>
      </w:pPr>
    </w:p>
    <w:p w14:paraId="5EA3E7FF" w14:textId="21B9DA1C" w:rsidR="00A81E2C" w:rsidRDefault="00491CD6" w:rsidP="00A81E2C">
      <w:pPr>
        <w:ind w:firstLine="420"/>
      </w:pPr>
      <w:r>
        <w:rPr>
          <w:noProof/>
        </w:rPr>
        <w:drawing>
          <wp:inline distT="0" distB="0" distL="0" distR="0" wp14:anchorId="71F13B29" wp14:editId="253F00AC">
            <wp:extent cx="5274310" cy="913130"/>
            <wp:effectExtent l="0" t="0" r="254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13130"/>
                    </a:xfrm>
                    <a:prstGeom prst="rect">
                      <a:avLst/>
                    </a:prstGeom>
                  </pic:spPr>
                </pic:pic>
              </a:graphicData>
            </a:graphic>
          </wp:inline>
        </w:drawing>
      </w:r>
    </w:p>
    <w:p w14:paraId="69E573F5" w14:textId="6754ADF8" w:rsidR="00054895" w:rsidRDefault="00352FD0" w:rsidP="005E1E58">
      <w:pPr>
        <w:pStyle w:val="2"/>
      </w:pPr>
      <w:r>
        <w:rPr>
          <w:rFonts w:hint="eastAsia"/>
        </w:rPr>
        <w:t>限流</w:t>
      </w:r>
    </w:p>
    <w:p w14:paraId="36A2FE6D" w14:textId="22370130" w:rsidR="00395AAA" w:rsidRPr="00395AAA" w:rsidRDefault="00395AAA" w:rsidP="00395AAA">
      <w:pPr>
        <w:ind w:firstLine="420"/>
      </w:pPr>
      <w:r>
        <w:rPr>
          <w:rFonts w:hint="eastAsia"/>
        </w:rPr>
        <w:t>此方式也是使用的</w:t>
      </w:r>
      <w:proofErr w:type="spellStart"/>
      <w:r>
        <w:rPr>
          <w:rFonts w:hint="eastAsia"/>
        </w:rPr>
        <w:t>zuulfilter</w:t>
      </w:r>
      <w:proofErr w:type="spellEnd"/>
    </w:p>
    <w:p w14:paraId="66CA2915" w14:textId="4ECB5665" w:rsidR="004E57BF" w:rsidRDefault="004E57BF" w:rsidP="004E57BF">
      <w:pPr>
        <w:ind w:firstLine="420"/>
      </w:pPr>
      <w:r>
        <w:rPr>
          <w:rFonts w:hint="eastAsia"/>
        </w:rPr>
        <w:lastRenderedPageBreak/>
        <w:t>导入</w:t>
      </w:r>
      <w:proofErr w:type="spellStart"/>
      <w:r>
        <w:rPr>
          <w:rFonts w:hint="eastAsia"/>
        </w:rPr>
        <w:t>startter</w:t>
      </w:r>
      <w:proofErr w:type="spellEnd"/>
    </w:p>
    <w:p w14:paraId="69BE43E5" w14:textId="2D55600E" w:rsidR="004E57BF" w:rsidRPr="004E57BF" w:rsidRDefault="004E57BF" w:rsidP="004E57BF">
      <w:pPr>
        <w:ind w:firstLine="420"/>
      </w:pPr>
      <w:r>
        <w:rPr>
          <w:noProof/>
        </w:rPr>
        <w:drawing>
          <wp:inline distT="0" distB="0" distL="0" distR="0" wp14:anchorId="3F52C37D" wp14:editId="6945655A">
            <wp:extent cx="5274310" cy="1771015"/>
            <wp:effectExtent l="0" t="0" r="2540" b="63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71015"/>
                    </a:xfrm>
                    <a:prstGeom prst="rect">
                      <a:avLst/>
                    </a:prstGeom>
                  </pic:spPr>
                </pic:pic>
              </a:graphicData>
            </a:graphic>
          </wp:inline>
        </w:drawing>
      </w:r>
    </w:p>
    <w:p w14:paraId="231DC79E" w14:textId="77777777" w:rsidR="00352FD0" w:rsidRPr="00352FD0" w:rsidRDefault="00352FD0" w:rsidP="00352FD0">
      <w:pPr>
        <w:ind w:firstLine="420"/>
      </w:pPr>
    </w:p>
    <w:p w14:paraId="747B8517" w14:textId="7F207465" w:rsidR="00982DFC" w:rsidRDefault="005E1E58" w:rsidP="005E1E58">
      <w:pPr>
        <w:pStyle w:val="3"/>
        <w:ind w:firstLine="420"/>
      </w:pPr>
      <w:r>
        <w:rPr>
          <w:rFonts w:hint="eastAsia"/>
        </w:rPr>
        <w:t>导入依赖</w:t>
      </w:r>
    </w:p>
    <w:tbl>
      <w:tblPr>
        <w:tblStyle w:val="ab"/>
        <w:tblW w:w="0" w:type="auto"/>
        <w:tblLook w:val="04A0" w:firstRow="1" w:lastRow="0" w:firstColumn="1" w:lastColumn="0" w:noHBand="0" w:noVBand="1"/>
      </w:tblPr>
      <w:tblGrid>
        <w:gridCol w:w="8296"/>
      </w:tblGrid>
      <w:tr w:rsidR="005E1E58" w14:paraId="0CC772A9" w14:textId="77777777" w:rsidTr="005E1E58">
        <w:tc>
          <w:tcPr>
            <w:tcW w:w="8296" w:type="dxa"/>
          </w:tcPr>
          <w:p w14:paraId="5D159FEC" w14:textId="77777777" w:rsidR="005E1E58" w:rsidRPr="005E1E58" w:rsidRDefault="005E1E58" w:rsidP="005E1E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宋体" w:hAnsi="Consolas" w:cs="宋体"/>
                <w:bCs w:val="0"/>
                <w:color w:val="24292E"/>
                <w:sz w:val="20"/>
                <w:szCs w:val="20"/>
              </w:rPr>
            </w:pPr>
            <w:r w:rsidRPr="005E1E58">
              <w:rPr>
                <w:rFonts w:ascii="Consolas" w:eastAsia="宋体" w:hAnsi="Consolas" w:cs="宋体"/>
                <w:bCs w:val="0"/>
                <w:color w:val="24292E"/>
                <w:sz w:val="20"/>
                <w:szCs w:val="20"/>
              </w:rPr>
              <w:t>&lt;</w:t>
            </w:r>
            <w:r w:rsidRPr="005E1E58">
              <w:rPr>
                <w:rFonts w:ascii="Consolas" w:eastAsia="宋体" w:hAnsi="Consolas" w:cs="宋体"/>
                <w:bCs w:val="0"/>
                <w:color w:val="22863A"/>
                <w:sz w:val="20"/>
                <w:szCs w:val="20"/>
              </w:rPr>
              <w:t>dependency</w:t>
            </w:r>
            <w:r w:rsidRPr="005E1E58">
              <w:rPr>
                <w:rFonts w:ascii="Consolas" w:eastAsia="宋体" w:hAnsi="Consolas" w:cs="宋体"/>
                <w:bCs w:val="0"/>
                <w:color w:val="24292E"/>
                <w:sz w:val="20"/>
                <w:szCs w:val="20"/>
              </w:rPr>
              <w:t>&gt;</w:t>
            </w:r>
          </w:p>
          <w:p w14:paraId="21A4F9E7" w14:textId="77777777" w:rsidR="005E1E58" w:rsidRPr="005E1E58" w:rsidRDefault="005E1E58" w:rsidP="005E1E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24292E"/>
                <w:sz w:val="20"/>
                <w:szCs w:val="20"/>
              </w:rPr>
            </w:pPr>
            <w:r w:rsidRPr="005E1E58">
              <w:rPr>
                <w:rFonts w:ascii="Consolas" w:eastAsia="宋体" w:hAnsi="Consolas" w:cs="宋体"/>
                <w:bCs w:val="0"/>
                <w:color w:val="24292E"/>
                <w:sz w:val="20"/>
                <w:szCs w:val="20"/>
              </w:rPr>
              <w:t xml:space="preserve">    </w:t>
            </w:r>
            <w:proofErr w:type="gramStart"/>
            <w:r w:rsidRPr="005E1E58">
              <w:rPr>
                <w:rFonts w:ascii="Consolas" w:eastAsia="宋体" w:hAnsi="Consolas" w:cs="宋体"/>
                <w:bCs w:val="0"/>
                <w:color w:val="24292E"/>
                <w:sz w:val="20"/>
                <w:szCs w:val="20"/>
              </w:rPr>
              <w:t>&lt;</w:t>
            </w:r>
            <w:proofErr w:type="spellStart"/>
            <w:r w:rsidRPr="005E1E58">
              <w:rPr>
                <w:rFonts w:ascii="Consolas" w:eastAsia="宋体" w:hAnsi="Consolas" w:cs="宋体"/>
                <w:bCs w:val="0"/>
                <w:color w:val="22863A"/>
                <w:sz w:val="20"/>
                <w:szCs w:val="20"/>
              </w:rPr>
              <w:t>groupId</w:t>
            </w:r>
            <w:proofErr w:type="spellEnd"/>
            <w:r w:rsidRPr="005E1E58">
              <w:rPr>
                <w:rFonts w:ascii="Consolas" w:eastAsia="宋体" w:hAnsi="Consolas" w:cs="宋体"/>
                <w:bCs w:val="0"/>
                <w:color w:val="24292E"/>
                <w:sz w:val="20"/>
                <w:szCs w:val="20"/>
              </w:rPr>
              <w:t>&gt;</w:t>
            </w:r>
            <w:proofErr w:type="spellStart"/>
            <w:r w:rsidRPr="005E1E58">
              <w:rPr>
                <w:rFonts w:ascii="Consolas" w:eastAsia="宋体" w:hAnsi="Consolas" w:cs="宋体"/>
                <w:bCs w:val="0"/>
                <w:color w:val="24292E"/>
                <w:sz w:val="20"/>
                <w:szCs w:val="20"/>
              </w:rPr>
              <w:t>com.marcosbarbero.cloud</w:t>
            </w:r>
            <w:proofErr w:type="spellEnd"/>
            <w:proofErr w:type="gramEnd"/>
            <w:r w:rsidRPr="005E1E58">
              <w:rPr>
                <w:rFonts w:ascii="Consolas" w:eastAsia="宋体" w:hAnsi="Consolas" w:cs="宋体"/>
                <w:bCs w:val="0"/>
                <w:color w:val="24292E"/>
                <w:sz w:val="20"/>
                <w:szCs w:val="20"/>
              </w:rPr>
              <w:t>&lt;/</w:t>
            </w:r>
            <w:proofErr w:type="spellStart"/>
            <w:r w:rsidRPr="005E1E58">
              <w:rPr>
                <w:rFonts w:ascii="Consolas" w:eastAsia="宋体" w:hAnsi="Consolas" w:cs="宋体"/>
                <w:bCs w:val="0"/>
                <w:color w:val="22863A"/>
                <w:sz w:val="20"/>
                <w:szCs w:val="20"/>
              </w:rPr>
              <w:t>groupId</w:t>
            </w:r>
            <w:proofErr w:type="spellEnd"/>
            <w:r w:rsidRPr="005E1E58">
              <w:rPr>
                <w:rFonts w:ascii="Consolas" w:eastAsia="宋体" w:hAnsi="Consolas" w:cs="宋体"/>
                <w:bCs w:val="0"/>
                <w:color w:val="24292E"/>
                <w:sz w:val="20"/>
                <w:szCs w:val="20"/>
              </w:rPr>
              <w:t>&gt;</w:t>
            </w:r>
          </w:p>
          <w:p w14:paraId="5113CC3D" w14:textId="77777777" w:rsidR="005E1E58" w:rsidRPr="005E1E58" w:rsidRDefault="005E1E58" w:rsidP="005E1E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24292E"/>
                <w:sz w:val="20"/>
                <w:szCs w:val="20"/>
              </w:rPr>
            </w:pPr>
            <w:r w:rsidRPr="005E1E58">
              <w:rPr>
                <w:rFonts w:ascii="Consolas" w:eastAsia="宋体" w:hAnsi="Consolas" w:cs="宋体"/>
                <w:bCs w:val="0"/>
                <w:color w:val="24292E"/>
                <w:sz w:val="20"/>
                <w:szCs w:val="20"/>
              </w:rPr>
              <w:t xml:space="preserve">    &lt;</w:t>
            </w:r>
            <w:proofErr w:type="spellStart"/>
            <w:r w:rsidRPr="005E1E58">
              <w:rPr>
                <w:rFonts w:ascii="Consolas" w:eastAsia="宋体" w:hAnsi="Consolas" w:cs="宋体"/>
                <w:bCs w:val="0"/>
                <w:color w:val="22863A"/>
                <w:sz w:val="20"/>
                <w:szCs w:val="20"/>
              </w:rPr>
              <w:t>artifactId</w:t>
            </w:r>
            <w:proofErr w:type="spellEnd"/>
            <w:r w:rsidRPr="005E1E58">
              <w:rPr>
                <w:rFonts w:ascii="Consolas" w:eastAsia="宋体" w:hAnsi="Consolas" w:cs="宋体"/>
                <w:bCs w:val="0"/>
                <w:color w:val="24292E"/>
                <w:sz w:val="20"/>
                <w:szCs w:val="20"/>
              </w:rPr>
              <w:t>&gt;spring-cloud-</w:t>
            </w:r>
            <w:proofErr w:type="spellStart"/>
            <w:r w:rsidRPr="005E1E58">
              <w:rPr>
                <w:rFonts w:ascii="Consolas" w:eastAsia="宋体" w:hAnsi="Consolas" w:cs="宋体"/>
                <w:bCs w:val="0"/>
                <w:color w:val="24292E"/>
                <w:sz w:val="20"/>
                <w:szCs w:val="20"/>
              </w:rPr>
              <w:t>zuul</w:t>
            </w:r>
            <w:proofErr w:type="spellEnd"/>
            <w:r w:rsidRPr="005E1E58">
              <w:rPr>
                <w:rFonts w:ascii="Consolas" w:eastAsia="宋体" w:hAnsi="Consolas" w:cs="宋体"/>
                <w:bCs w:val="0"/>
                <w:color w:val="24292E"/>
                <w:sz w:val="20"/>
                <w:szCs w:val="20"/>
              </w:rPr>
              <w:t>-</w:t>
            </w:r>
            <w:proofErr w:type="spellStart"/>
            <w:r w:rsidRPr="005E1E58">
              <w:rPr>
                <w:rFonts w:ascii="Consolas" w:eastAsia="宋体" w:hAnsi="Consolas" w:cs="宋体"/>
                <w:bCs w:val="0"/>
                <w:color w:val="24292E"/>
                <w:sz w:val="20"/>
                <w:szCs w:val="20"/>
              </w:rPr>
              <w:t>ratelimit</w:t>
            </w:r>
            <w:proofErr w:type="spellEnd"/>
            <w:r w:rsidRPr="005E1E58">
              <w:rPr>
                <w:rFonts w:ascii="Consolas" w:eastAsia="宋体" w:hAnsi="Consolas" w:cs="宋体"/>
                <w:bCs w:val="0"/>
                <w:color w:val="24292E"/>
                <w:sz w:val="20"/>
                <w:szCs w:val="20"/>
              </w:rPr>
              <w:t>&lt;/</w:t>
            </w:r>
            <w:proofErr w:type="spellStart"/>
            <w:r w:rsidRPr="005E1E58">
              <w:rPr>
                <w:rFonts w:ascii="Consolas" w:eastAsia="宋体" w:hAnsi="Consolas" w:cs="宋体"/>
                <w:bCs w:val="0"/>
                <w:color w:val="22863A"/>
                <w:sz w:val="20"/>
                <w:szCs w:val="20"/>
              </w:rPr>
              <w:t>artifactId</w:t>
            </w:r>
            <w:proofErr w:type="spellEnd"/>
            <w:r w:rsidRPr="005E1E58">
              <w:rPr>
                <w:rFonts w:ascii="Consolas" w:eastAsia="宋体" w:hAnsi="Consolas" w:cs="宋体"/>
                <w:bCs w:val="0"/>
                <w:color w:val="24292E"/>
                <w:sz w:val="20"/>
                <w:szCs w:val="20"/>
              </w:rPr>
              <w:t>&gt;</w:t>
            </w:r>
          </w:p>
          <w:p w14:paraId="7F8F1846" w14:textId="77777777" w:rsidR="005E1E58" w:rsidRPr="005E1E58" w:rsidRDefault="005E1E58" w:rsidP="005E1E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24292E"/>
                <w:sz w:val="20"/>
                <w:szCs w:val="20"/>
              </w:rPr>
            </w:pPr>
            <w:r w:rsidRPr="005E1E58">
              <w:rPr>
                <w:rFonts w:ascii="Consolas" w:eastAsia="宋体" w:hAnsi="Consolas" w:cs="宋体"/>
                <w:bCs w:val="0"/>
                <w:color w:val="24292E"/>
                <w:sz w:val="20"/>
                <w:szCs w:val="20"/>
              </w:rPr>
              <w:t xml:space="preserve">    &lt;</w:t>
            </w:r>
            <w:r w:rsidRPr="005E1E58">
              <w:rPr>
                <w:rFonts w:ascii="Consolas" w:eastAsia="宋体" w:hAnsi="Consolas" w:cs="宋体"/>
                <w:bCs w:val="0"/>
                <w:color w:val="22863A"/>
                <w:sz w:val="20"/>
                <w:szCs w:val="20"/>
              </w:rPr>
              <w:t>version</w:t>
            </w:r>
            <w:r w:rsidRPr="005E1E58">
              <w:rPr>
                <w:rFonts w:ascii="Consolas" w:eastAsia="宋体" w:hAnsi="Consolas" w:cs="宋体"/>
                <w:bCs w:val="0"/>
                <w:color w:val="24292E"/>
                <w:sz w:val="20"/>
                <w:szCs w:val="20"/>
              </w:rPr>
              <w:t>&gt;LATEST&lt;/</w:t>
            </w:r>
            <w:r w:rsidRPr="005E1E58">
              <w:rPr>
                <w:rFonts w:ascii="Consolas" w:eastAsia="宋体" w:hAnsi="Consolas" w:cs="宋体"/>
                <w:bCs w:val="0"/>
                <w:color w:val="22863A"/>
                <w:sz w:val="20"/>
                <w:szCs w:val="20"/>
              </w:rPr>
              <w:t>version</w:t>
            </w:r>
            <w:r w:rsidRPr="005E1E58">
              <w:rPr>
                <w:rFonts w:ascii="Consolas" w:eastAsia="宋体" w:hAnsi="Consolas" w:cs="宋体"/>
                <w:bCs w:val="0"/>
                <w:color w:val="24292E"/>
                <w:sz w:val="20"/>
                <w:szCs w:val="20"/>
              </w:rPr>
              <w:t>&gt;</w:t>
            </w:r>
          </w:p>
          <w:p w14:paraId="2FA326A6" w14:textId="77777777" w:rsidR="005E1E58" w:rsidRPr="005E1E58" w:rsidRDefault="005E1E58" w:rsidP="005E1E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宋体" w:hAnsi="Consolas" w:cs="宋体"/>
                <w:bCs w:val="0"/>
                <w:color w:val="24292E"/>
                <w:sz w:val="20"/>
                <w:szCs w:val="20"/>
              </w:rPr>
            </w:pPr>
            <w:r w:rsidRPr="005E1E58">
              <w:rPr>
                <w:rFonts w:ascii="Consolas" w:eastAsia="宋体" w:hAnsi="Consolas" w:cs="宋体"/>
                <w:bCs w:val="0"/>
                <w:color w:val="24292E"/>
                <w:sz w:val="20"/>
                <w:szCs w:val="20"/>
              </w:rPr>
              <w:t>&lt;/</w:t>
            </w:r>
            <w:r w:rsidRPr="005E1E58">
              <w:rPr>
                <w:rFonts w:ascii="Consolas" w:eastAsia="宋体" w:hAnsi="Consolas" w:cs="宋体"/>
                <w:bCs w:val="0"/>
                <w:color w:val="22863A"/>
                <w:sz w:val="20"/>
                <w:szCs w:val="20"/>
              </w:rPr>
              <w:t>dependency</w:t>
            </w:r>
            <w:r w:rsidRPr="005E1E58">
              <w:rPr>
                <w:rFonts w:ascii="Consolas" w:eastAsia="宋体" w:hAnsi="Consolas" w:cs="宋体"/>
                <w:bCs w:val="0"/>
                <w:color w:val="24292E"/>
                <w:sz w:val="20"/>
                <w:szCs w:val="20"/>
              </w:rPr>
              <w:t>&gt;</w:t>
            </w:r>
          </w:p>
          <w:p w14:paraId="44CD2313" w14:textId="77777777" w:rsidR="005E1E58" w:rsidRDefault="005E1E58" w:rsidP="00293CA3">
            <w:pPr>
              <w:ind w:firstLineChars="0" w:firstLine="0"/>
            </w:pPr>
          </w:p>
        </w:tc>
      </w:tr>
    </w:tbl>
    <w:p w14:paraId="1B1E433A" w14:textId="5E5174BD" w:rsidR="005E1E58" w:rsidRDefault="00C63939" w:rsidP="00C63939">
      <w:pPr>
        <w:pStyle w:val="3"/>
        <w:ind w:firstLine="420"/>
      </w:pPr>
      <w:r>
        <w:rPr>
          <w:rFonts w:hint="eastAsia"/>
        </w:rPr>
        <w:t>配置文件</w:t>
      </w:r>
    </w:p>
    <w:tbl>
      <w:tblPr>
        <w:tblStyle w:val="ab"/>
        <w:tblW w:w="0" w:type="auto"/>
        <w:tblLook w:val="04A0" w:firstRow="1" w:lastRow="0" w:firstColumn="1" w:lastColumn="0" w:noHBand="0" w:noVBand="1"/>
      </w:tblPr>
      <w:tblGrid>
        <w:gridCol w:w="8296"/>
      </w:tblGrid>
      <w:tr w:rsidR="00C63939" w14:paraId="78442548" w14:textId="77777777" w:rsidTr="00C63939">
        <w:tc>
          <w:tcPr>
            <w:tcW w:w="8296" w:type="dxa"/>
          </w:tcPr>
          <w:p w14:paraId="52A7BA4C" w14:textId="77777777" w:rsidR="00F62BD9" w:rsidRDefault="00F62BD9" w:rsidP="00F62BD9">
            <w:pPr>
              <w:autoSpaceDE w:val="0"/>
              <w:autoSpaceDN w:val="0"/>
              <w:adjustRightInd w:val="0"/>
              <w:ind w:firstLineChars="0" w:firstLine="0"/>
              <w:jc w:val="left"/>
              <w:rPr>
                <w:rFonts w:ascii="Consolas" w:eastAsiaTheme="minorEastAsia" w:hAnsi="Consolas" w:cs="Consolas"/>
                <w:bCs w:val="0"/>
                <w:sz w:val="20"/>
                <w:szCs w:val="20"/>
              </w:rPr>
            </w:pPr>
            <w:proofErr w:type="spellStart"/>
            <w:r>
              <w:rPr>
                <w:rFonts w:ascii="Consolas" w:eastAsiaTheme="minorEastAsia" w:hAnsi="Consolas" w:cs="Consolas"/>
                <w:bCs w:val="0"/>
                <w:color w:val="00C832"/>
                <w:sz w:val="20"/>
                <w:szCs w:val="20"/>
              </w:rPr>
              <w:t>zuul</w:t>
            </w:r>
            <w:proofErr w:type="spellEnd"/>
            <w:r>
              <w:rPr>
                <w:rFonts w:ascii="Consolas" w:eastAsiaTheme="minorEastAsia" w:hAnsi="Consolas" w:cs="Consolas"/>
                <w:bCs w:val="0"/>
                <w:color w:val="00C832"/>
                <w:sz w:val="20"/>
                <w:szCs w:val="20"/>
              </w:rPr>
              <w:t>:</w:t>
            </w:r>
          </w:p>
          <w:p w14:paraId="07A2DFB6" w14:textId="77777777" w:rsidR="00F62BD9" w:rsidRDefault="00F62BD9" w:rsidP="00F6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ratelimit</w:t>
            </w:r>
            <w:proofErr w:type="spellEnd"/>
            <w:r>
              <w:rPr>
                <w:rFonts w:ascii="Consolas" w:eastAsiaTheme="minorEastAsia" w:hAnsi="Consolas" w:cs="Consolas"/>
                <w:bCs w:val="0"/>
                <w:color w:val="00C832"/>
                <w:sz w:val="20"/>
                <w:szCs w:val="20"/>
              </w:rPr>
              <w:t>:</w:t>
            </w:r>
          </w:p>
          <w:p w14:paraId="0E6D0464" w14:textId="77777777" w:rsidR="00F62BD9" w:rsidRDefault="00F62BD9" w:rsidP="00F6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enabled:</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074E1772" w14:textId="77777777" w:rsidR="00F62BD9" w:rsidRDefault="00F62BD9" w:rsidP="00F6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behind-proxy:</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r>
              <w:rPr>
                <w:rFonts w:ascii="Consolas" w:eastAsiaTheme="minorEastAsia" w:hAnsi="Consolas" w:cs="Consolas"/>
                <w:bCs w:val="0"/>
                <w:color w:val="000000"/>
                <w:sz w:val="20"/>
                <w:szCs w:val="20"/>
              </w:rPr>
              <w:t xml:space="preserve"> </w:t>
            </w:r>
          </w:p>
          <w:p w14:paraId="59E61CD8" w14:textId="77777777" w:rsidR="00F62BD9" w:rsidRDefault="00F62BD9" w:rsidP="00F6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default-policy-list: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全局的设置</w:t>
            </w:r>
          </w:p>
          <w:p w14:paraId="6BED7FA7" w14:textId="77777777" w:rsidR="00F62BD9" w:rsidRDefault="00F62BD9" w:rsidP="00F6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 limit:</w:t>
            </w:r>
            <w:r>
              <w:rPr>
                <w:rFonts w:ascii="Consolas" w:eastAsiaTheme="minorEastAsia" w:hAnsi="Consolas" w:cs="Consolas"/>
                <w:bCs w:val="0"/>
                <w:color w:val="000000"/>
                <w:sz w:val="20"/>
                <w:szCs w:val="20"/>
              </w:rPr>
              <w:t xml:space="preserve"> 10 </w:t>
            </w:r>
            <w:r>
              <w:rPr>
                <w:rFonts w:ascii="Consolas" w:eastAsiaTheme="minorEastAsia" w:hAnsi="Consolas" w:cs="Consolas"/>
                <w:bCs w:val="0"/>
                <w:color w:val="FF0032"/>
                <w:sz w:val="20"/>
                <w:szCs w:val="20"/>
              </w:rPr>
              <w:t xml:space="preserve"># </w:t>
            </w:r>
            <w:r>
              <w:rPr>
                <w:rFonts w:ascii="Consolas" w:eastAsiaTheme="minorEastAsia" w:hAnsi="Consolas" w:cs="Consolas"/>
                <w:bCs w:val="0"/>
                <w:color w:val="FF0032"/>
                <w:sz w:val="20"/>
                <w:szCs w:val="20"/>
              </w:rPr>
              <w:t>最多访问的次数</w:t>
            </w:r>
            <w:r>
              <w:rPr>
                <w:rFonts w:ascii="Consolas" w:eastAsiaTheme="minorEastAsia" w:hAnsi="Consolas" w:cs="Consolas"/>
                <w:bCs w:val="0"/>
                <w:color w:val="FF0032"/>
                <w:sz w:val="20"/>
                <w:szCs w:val="20"/>
              </w:rPr>
              <w:t>optional - request number limit per refresh interval window</w:t>
            </w:r>
          </w:p>
          <w:p w14:paraId="11472D2C" w14:textId="77777777" w:rsidR="00F62BD9" w:rsidRDefault="00F62BD9" w:rsidP="00F6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quota:</w:t>
            </w:r>
            <w:r>
              <w:rPr>
                <w:rFonts w:ascii="Consolas" w:eastAsiaTheme="minorEastAsia" w:hAnsi="Consolas" w:cs="Consolas"/>
                <w:bCs w:val="0"/>
                <w:color w:val="000000"/>
                <w:sz w:val="20"/>
                <w:szCs w:val="20"/>
              </w:rPr>
              <w:t xml:space="preserve"> 1000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访问的时间间隔</w:t>
            </w:r>
            <w:r>
              <w:rPr>
                <w:rFonts w:ascii="Consolas" w:eastAsiaTheme="minorEastAsia" w:hAnsi="Consolas" w:cs="Consolas"/>
                <w:bCs w:val="0"/>
                <w:color w:val="FF0032"/>
                <w:sz w:val="20"/>
                <w:szCs w:val="20"/>
              </w:rPr>
              <w:t>10optional - request time limit per refresh interval window (in seconds)</w:t>
            </w:r>
          </w:p>
          <w:p w14:paraId="729C9C11" w14:textId="77777777" w:rsidR="00F62BD9" w:rsidRDefault="00F62BD9" w:rsidP="00F6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refresh-interval:</w:t>
            </w:r>
            <w:r>
              <w:rPr>
                <w:rFonts w:ascii="Consolas" w:eastAsiaTheme="minorEastAsia" w:hAnsi="Consolas" w:cs="Consolas"/>
                <w:bCs w:val="0"/>
                <w:color w:val="000000"/>
                <w:sz w:val="20"/>
                <w:szCs w:val="20"/>
              </w:rPr>
              <w:t xml:space="preserve"> 60 </w:t>
            </w:r>
            <w:r>
              <w:rPr>
                <w:rFonts w:ascii="Consolas" w:eastAsiaTheme="minorEastAsia" w:hAnsi="Consolas" w:cs="Consolas"/>
                <w:bCs w:val="0"/>
                <w:color w:val="FF0032"/>
                <w:sz w:val="20"/>
                <w:szCs w:val="20"/>
              </w:rPr>
              <w:t xml:space="preserve"># 60 s </w:t>
            </w:r>
            <w:r>
              <w:rPr>
                <w:rFonts w:ascii="Consolas" w:eastAsiaTheme="minorEastAsia" w:hAnsi="Consolas" w:cs="Consolas"/>
                <w:bCs w:val="0"/>
                <w:color w:val="FF0032"/>
                <w:sz w:val="20"/>
                <w:szCs w:val="20"/>
              </w:rPr>
              <w:t>访问的总数量为</w:t>
            </w:r>
            <w:r>
              <w:rPr>
                <w:rFonts w:ascii="Consolas" w:eastAsiaTheme="minorEastAsia" w:hAnsi="Consolas" w:cs="Consolas"/>
                <w:bCs w:val="0"/>
                <w:color w:val="FF0032"/>
                <w:sz w:val="20"/>
                <w:szCs w:val="20"/>
              </w:rPr>
              <w:t>10 default value (in seconds)</w:t>
            </w:r>
          </w:p>
          <w:p w14:paraId="7D1C2305" w14:textId="77777777" w:rsidR="00F62BD9" w:rsidRDefault="00F62BD9" w:rsidP="00F6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type: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 xml:space="preserve">#optional </w:t>
            </w:r>
          </w:p>
          <w:p w14:paraId="2AAE356B" w14:textId="3B7877EB" w:rsidR="00C63939" w:rsidRPr="00395AAA" w:rsidRDefault="00F62BD9" w:rsidP="00F62BD9">
            <w:pPr>
              <w:ind w:firstLineChars="0" w:firstLine="0"/>
            </w:pPr>
            <w:r>
              <w:rPr>
                <w:rFonts w:ascii="Consolas" w:eastAsiaTheme="minorEastAsia" w:hAnsi="Consolas" w:cs="Consolas"/>
                <w:bCs w:val="0"/>
                <w:color w:val="000000"/>
                <w:sz w:val="20"/>
                <w:szCs w:val="20"/>
              </w:rPr>
              <w:t xml:space="preserve">          - origin</w:t>
            </w:r>
          </w:p>
        </w:tc>
      </w:tr>
    </w:tbl>
    <w:p w14:paraId="75F86C4B" w14:textId="77777777" w:rsidR="00C63939" w:rsidRPr="00C63939" w:rsidRDefault="00C63939" w:rsidP="00C63939">
      <w:pPr>
        <w:ind w:firstLine="420"/>
      </w:pPr>
    </w:p>
    <w:p w14:paraId="306D1BA5" w14:textId="5F8865B3" w:rsidR="00293CA3" w:rsidRDefault="00C21068" w:rsidP="00C21068">
      <w:pPr>
        <w:pStyle w:val="3"/>
        <w:ind w:firstLine="420"/>
      </w:pPr>
      <w:r>
        <w:rPr>
          <w:rFonts w:hint="eastAsia"/>
        </w:rPr>
        <w:t>测试</w:t>
      </w:r>
    </w:p>
    <w:p w14:paraId="626BE04A" w14:textId="40583F74" w:rsidR="00C21068" w:rsidRDefault="00C21068" w:rsidP="00C21068">
      <w:pPr>
        <w:ind w:firstLine="420"/>
      </w:pPr>
      <w:r>
        <w:rPr>
          <w:rFonts w:hint="eastAsia"/>
        </w:rPr>
        <w:t>连续访问</w:t>
      </w:r>
      <w:r w:rsidR="00906221">
        <w:rPr>
          <w:rFonts w:hint="eastAsia"/>
        </w:rPr>
        <w:t>一个请求</w:t>
      </w:r>
    </w:p>
    <w:p w14:paraId="1487286C" w14:textId="7ED5D897" w:rsidR="002D455D" w:rsidRPr="00C21068" w:rsidRDefault="002D455D" w:rsidP="00C21068">
      <w:pPr>
        <w:ind w:firstLine="420"/>
      </w:pPr>
      <w:r>
        <w:rPr>
          <w:noProof/>
        </w:rPr>
        <w:lastRenderedPageBreak/>
        <w:drawing>
          <wp:inline distT="0" distB="0" distL="0" distR="0" wp14:anchorId="6CE30C51" wp14:editId="5E6A0A99">
            <wp:extent cx="5274310" cy="190246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2460"/>
                    </a:xfrm>
                    <a:prstGeom prst="rect">
                      <a:avLst/>
                    </a:prstGeom>
                  </pic:spPr>
                </pic:pic>
              </a:graphicData>
            </a:graphic>
          </wp:inline>
        </w:drawing>
      </w:r>
    </w:p>
    <w:p w14:paraId="53F65648" w14:textId="57A91DB6" w:rsidR="001467B5" w:rsidRDefault="006D09E1" w:rsidP="001467B5">
      <w:pPr>
        <w:pStyle w:val="10"/>
      </w:pPr>
      <w:r>
        <w:rPr>
          <w:rFonts w:hint="eastAsia"/>
        </w:rPr>
        <w:t>分布式配置</w:t>
      </w:r>
      <w:r w:rsidR="00697748">
        <w:rPr>
          <w:rFonts w:hint="eastAsia"/>
        </w:rPr>
        <w:t>中心</w:t>
      </w:r>
      <w:r w:rsidR="00CE3EF4">
        <w:rPr>
          <w:rFonts w:hint="eastAsia"/>
        </w:rPr>
        <w:t>(</w:t>
      </w:r>
      <w:r w:rsidR="001467B5">
        <w:t>C</w:t>
      </w:r>
      <w:r w:rsidR="001467B5">
        <w:rPr>
          <w:rFonts w:hint="eastAsia"/>
        </w:rPr>
        <w:t>onfig</w:t>
      </w:r>
      <w:r w:rsidR="00CE3EF4">
        <w:t>)</w:t>
      </w:r>
    </w:p>
    <w:p w14:paraId="0DE5C249" w14:textId="01BABB95" w:rsidR="00E978E0" w:rsidRDefault="00E978E0" w:rsidP="00E978E0">
      <w:pPr>
        <w:pStyle w:val="2"/>
      </w:pPr>
      <w:r>
        <w:t>spring cloud config</w:t>
      </w:r>
    </w:p>
    <w:p w14:paraId="73BAE598" w14:textId="77E5CD64" w:rsidR="00215910" w:rsidRDefault="00215910" w:rsidP="00215910">
      <w:pPr>
        <w:pStyle w:val="3"/>
        <w:ind w:firstLine="420"/>
      </w:pPr>
      <w:r>
        <w:rPr>
          <w:rFonts w:hint="eastAsia"/>
        </w:rPr>
        <w:t>引入</w:t>
      </w:r>
    </w:p>
    <w:p w14:paraId="46057EE5" w14:textId="40E57B2F" w:rsidR="00215910" w:rsidRDefault="00756E9B" w:rsidP="00756E9B">
      <w:pPr>
        <w:ind w:firstLine="420"/>
      </w:pPr>
      <w:proofErr w:type="gramStart"/>
      <w:r>
        <w:rPr>
          <w:rFonts w:hint="eastAsia"/>
        </w:rPr>
        <w:t>微服务</w:t>
      </w:r>
      <w:proofErr w:type="gramEnd"/>
      <w:r>
        <w:rPr>
          <w:rFonts w:hint="eastAsia"/>
        </w:rPr>
        <w:t>意味着要将单体应用中的业务拆分成一个个子服务，每个服务的粒度相对较小，因此系统中会出现大量的服务。由于每个服务都需要必要的配置信息才能运行，所以一套集中式的、动态的配置管理设施是必不可少的。</w:t>
      </w:r>
      <w:proofErr w:type="spellStart"/>
      <w:r>
        <w:t>SpringCloud</w:t>
      </w:r>
      <w:proofErr w:type="spellEnd"/>
      <w:r>
        <w:t>提供了</w:t>
      </w:r>
      <w:proofErr w:type="spellStart"/>
      <w:r>
        <w:t>ConfigServer</w:t>
      </w:r>
      <w:proofErr w:type="spellEnd"/>
      <w:r>
        <w:t>来解决这个问题，我们每一个</w:t>
      </w:r>
      <w:proofErr w:type="gramStart"/>
      <w:r>
        <w:t>微服务</w:t>
      </w:r>
      <w:proofErr w:type="gramEnd"/>
      <w:r>
        <w:t>自己带着一个</w:t>
      </w:r>
      <w:proofErr w:type="spellStart"/>
      <w:r>
        <w:t>application.yml</w:t>
      </w:r>
      <w:proofErr w:type="spellEnd"/>
      <w:r>
        <w:t>，上百个配置文件的管理</w:t>
      </w:r>
      <w:r w:rsidR="00E21778">
        <w:rPr>
          <w:rFonts w:hint="eastAsia"/>
        </w:rPr>
        <w:t>。</w:t>
      </w:r>
    </w:p>
    <w:p w14:paraId="3EB399D5" w14:textId="0B215F77" w:rsidR="00E045BD" w:rsidRDefault="00E045BD" w:rsidP="00E045BD">
      <w:pPr>
        <w:pStyle w:val="3"/>
        <w:ind w:firstLine="420"/>
      </w:pPr>
      <w:r>
        <w:t>Spring Cloud Config</w:t>
      </w:r>
    </w:p>
    <w:p w14:paraId="013CA729" w14:textId="3FC32E9F" w:rsidR="00E045BD" w:rsidRDefault="00E045BD" w:rsidP="00E045BD">
      <w:pPr>
        <w:ind w:firstLineChars="0" w:firstLine="0"/>
      </w:pPr>
      <w:r>
        <w:rPr>
          <w:noProof/>
        </w:rPr>
        <w:drawing>
          <wp:inline distT="0" distB="0" distL="0" distR="0" wp14:anchorId="53327554" wp14:editId="7606BCFB">
            <wp:extent cx="5274310" cy="18897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89760"/>
                    </a:xfrm>
                    <a:prstGeom prst="rect">
                      <a:avLst/>
                    </a:prstGeom>
                  </pic:spPr>
                </pic:pic>
              </a:graphicData>
            </a:graphic>
          </wp:inline>
        </w:drawing>
      </w:r>
    </w:p>
    <w:p w14:paraId="41A8AF30" w14:textId="23B931E6" w:rsidR="00E045BD" w:rsidRDefault="00CB5E81" w:rsidP="0003310E">
      <w:pPr>
        <w:ind w:firstLineChars="0" w:firstLine="0"/>
      </w:pPr>
      <w:r>
        <w:tab/>
      </w:r>
      <w:r w:rsidR="007650AC">
        <w:t>Spring Cloud Config</w:t>
      </w:r>
      <w:r w:rsidR="007650AC">
        <w:rPr>
          <w:rFonts w:hint="eastAsia"/>
        </w:rPr>
        <w:t>：集中是管理配置文件</w:t>
      </w:r>
    </w:p>
    <w:p w14:paraId="12BC18C8" w14:textId="0C39F922" w:rsidR="0003310E" w:rsidRDefault="0003310E" w:rsidP="0003310E">
      <w:pPr>
        <w:ind w:firstLineChars="0" w:firstLine="0"/>
      </w:pPr>
      <w:r>
        <w:tab/>
      </w:r>
      <w:proofErr w:type="spellStart"/>
      <w:r>
        <w:t>SpringCloud</w:t>
      </w:r>
      <w:proofErr w:type="spellEnd"/>
      <w:r>
        <w:t xml:space="preserve"> Config</w:t>
      </w:r>
      <w:r>
        <w:t>为</w:t>
      </w:r>
      <w:proofErr w:type="gramStart"/>
      <w:r>
        <w:t>微服务</w:t>
      </w:r>
      <w:proofErr w:type="gramEnd"/>
      <w:r>
        <w:t>架构中的</w:t>
      </w:r>
      <w:proofErr w:type="gramStart"/>
      <w:r>
        <w:t>微服务</w:t>
      </w:r>
      <w:proofErr w:type="gramEnd"/>
      <w:r>
        <w:t>提供集中化的外部配置支持，配置服务器为各个不同</w:t>
      </w:r>
      <w:proofErr w:type="gramStart"/>
      <w:r>
        <w:t>微服务</w:t>
      </w:r>
      <w:proofErr w:type="gramEnd"/>
      <w:r>
        <w:t>应用的所有环境提供了</w:t>
      </w:r>
      <w:r>
        <w:rPr>
          <w:rFonts w:hint="eastAsia"/>
        </w:rPr>
        <w:t>一个中心化的外部配置。</w:t>
      </w:r>
    </w:p>
    <w:p w14:paraId="27174879" w14:textId="4344097F" w:rsidR="00DA5614" w:rsidRDefault="00DA5614" w:rsidP="00DA5614">
      <w:pPr>
        <w:pStyle w:val="3"/>
        <w:ind w:firstLine="420"/>
      </w:pPr>
      <w:r>
        <w:rPr>
          <w:rFonts w:hint="eastAsia"/>
        </w:rPr>
        <w:t>组成</w:t>
      </w:r>
    </w:p>
    <w:p w14:paraId="54576193" w14:textId="77777777" w:rsidR="00DA5614" w:rsidRDefault="0067384C" w:rsidP="00DA5614">
      <w:pPr>
        <w:ind w:firstLineChars="0" w:firstLine="0"/>
      </w:pPr>
      <w:r>
        <w:tab/>
      </w:r>
      <w:proofErr w:type="spellStart"/>
      <w:r w:rsidR="00DA5614">
        <w:t>SpringCloud</w:t>
      </w:r>
      <w:proofErr w:type="spellEnd"/>
      <w:r w:rsidR="00DA5614">
        <w:t xml:space="preserve"> Config</w:t>
      </w:r>
      <w:r w:rsidR="00DA5614">
        <w:t>分为服务端和客户端两部分。</w:t>
      </w:r>
    </w:p>
    <w:p w14:paraId="607E8E7A" w14:textId="051EA999" w:rsidR="0067384C" w:rsidRDefault="00DA5614" w:rsidP="00DA5614">
      <w:pPr>
        <w:ind w:firstLineChars="0" w:firstLine="0"/>
      </w:pPr>
      <w:r>
        <w:tab/>
      </w:r>
      <w:r>
        <w:rPr>
          <w:rFonts w:hint="eastAsia"/>
        </w:rPr>
        <w:t>服务端也称分布式配置中心，它是一个独立的</w:t>
      </w:r>
      <w:proofErr w:type="gramStart"/>
      <w:r>
        <w:rPr>
          <w:rFonts w:hint="eastAsia"/>
        </w:rPr>
        <w:t>微服务</w:t>
      </w:r>
      <w:proofErr w:type="gramEnd"/>
      <w:r>
        <w:rPr>
          <w:rFonts w:hint="eastAsia"/>
        </w:rPr>
        <w:t>应用，用来连接配置服务器并为客户端提供获取配置信息，加密</w:t>
      </w:r>
      <w:r>
        <w:t>/</w:t>
      </w:r>
      <w:r>
        <w:t>解密信息</w:t>
      </w:r>
      <w:r>
        <w:rPr>
          <w:rFonts w:hint="eastAsia"/>
        </w:rPr>
        <w:t>等访问接口</w:t>
      </w:r>
    </w:p>
    <w:p w14:paraId="045CF32E" w14:textId="137EA49F" w:rsidR="00776A98" w:rsidRDefault="00776A98" w:rsidP="00776A98">
      <w:pPr>
        <w:ind w:firstLineChars="0" w:firstLine="0"/>
      </w:pPr>
      <w:r>
        <w:tab/>
      </w:r>
      <w:r>
        <w:rPr>
          <w:rFonts w:hint="eastAsia"/>
        </w:rPr>
        <w:t>客户端则是通过指定的配置中心来管理应用资源，以及与业务相关的配置内容，并在启</w:t>
      </w:r>
      <w:r>
        <w:rPr>
          <w:rFonts w:hint="eastAsia"/>
        </w:rPr>
        <w:lastRenderedPageBreak/>
        <w:t>动的时候从配置中心获取和加载配置信息配置服务器默认采用</w:t>
      </w:r>
      <w:r>
        <w:t>git</w:t>
      </w:r>
      <w:r>
        <w:t>来存储配置信息，这样就有助于对环境配置进行版本管理，并且可以通过</w:t>
      </w:r>
      <w:r>
        <w:t>git</w:t>
      </w:r>
      <w:r>
        <w:t>客户端工具来方便的管理和访</w:t>
      </w:r>
      <w:r>
        <w:rPr>
          <w:rFonts w:hint="eastAsia"/>
        </w:rPr>
        <w:t>问配置内容。</w:t>
      </w:r>
    </w:p>
    <w:p w14:paraId="7C7E2BB8" w14:textId="6ECD1824" w:rsidR="00686FC1" w:rsidRDefault="00686FC1" w:rsidP="00686FC1">
      <w:pPr>
        <w:pStyle w:val="3"/>
        <w:ind w:firstLine="420"/>
      </w:pPr>
      <w:r>
        <w:rPr>
          <w:rFonts w:hint="eastAsia"/>
        </w:rPr>
        <w:t>解决问题</w:t>
      </w:r>
    </w:p>
    <w:p w14:paraId="1ED4EA86" w14:textId="56E6879E" w:rsidR="00686FC1" w:rsidRDefault="00686FC1" w:rsidP="00686FC1">
      <w:pPr>
        <w:ind w:firstLine="420"/>
      </w:pPr>
      <w:r>
        <w:rPr>
          <w:rFonts w:hint="eastAsia"/>
        </w:rPr>
        <w:t>1</w:t>
      </w:r>
      <w:r>
        <w:rPr>
          <w:rFonts w:hint="eastAsia"/>
        </w:rPr>
        <w:t>、集中管理配置文件</w:t>
      </w:r>
    </w:p>
    <w:p w14:paraId="6935E19B" w14:textId="2D571EF3" w:rsidR="00686FC1" w:rsidRDefault="00B43F2F" w:rsidP="00686FC1">
      <w:pPr>
        <w:ind w:firstLine="420"/>
      </w:pPr>
      <w:r>
        <w:rPr>
          <w:rFonts w:hint="eastAsia"/>
        </w:rPr>
        <w:t>2</w:t>
      </w:r>
      <w:r w:rsidR="00063CC9">
        <w:rPr>
          <w:rFonts w:hint="eastAsia"/>
        </w:rPr>
        <w:t>、</w:t>
      </w:r>
      <w:r w:rsidR="00686FC1">
        <w:rPr>
          <w:rFonts w:hint="eastAsia"/>
        </w:rPr>
        <w:t>不同环境不同配置，动态化的配置更新，分环境部署比如</w:t>
      </w:r>
      <w:r w:rsidR="00686FC1">
        <w:t>dev/test/prod/beta/</w:t>
      </w:r>
      <w:proofErr w:type="spellStart"/>
      <w:r w:rsidR="00686FC1">
        <w:t>releasel</w:t>
      </w:r>
      <w:proofErr w:type="spellEnd"/>
    </w:p>
    <w:p w14:paraId="531CE9B9" w14:textId="1F8831BD" w:rsidR="00686FC1" w:rsidRDefault="00D651B4" w:rsidP="00686FC1">
      <w:pPr>
        <w:ind w:firstLine="420"/>
      </w:pPr>
      <w:r>
        <w:t>3</w:t>
      </w:r>
      <w:r>
        <w:rPr>
          <w:rFonts w:hint="eastAsia"/>
        </w:rPr>
        <w:t>、</w:t>
      </w:r>
      <w:r w:rsidR="00686FC1">
        <w:rPr>
          <w:rFonts w:hint="eastAsia"/>
        </w:rPr>
        <w:t>运行期间动态调整配置，不再需要在每个服务部署的机器上编写配置文件，服务会向配置中心统一拉取配置自己的信息</w:t>
      </w:r>
    </w:p>
    <w:p w14:paraId="173F460F" w14:textId="3F71EB55" w:rsidR="00686FC1" w:rsidRDefault="00327421" w:rsidP="00686FC1">
      <w:pPr>
        <w:ind w:firstLine="420"/>
      </w:pPr>
      <w:r>
        <w:t>4</w:t>
      </w:r>
      <w:r>
        <w:rPr>
          <w:rFonts w:hint="eastAsia"/>
        </w:rPr>
        <w:t>、</w:t>
      </w:r>
      <w:r w:rsidR="00686FC1">
        <w:rPr>
          <w:rFonts w:hint="eastAsia"/>
        </w:rPr>
        <w:t>当配置发生变动时，服务不需要</w:t>
      </w:r>
      <w:proofErr w:type="gramStart"/>
      <w:r w:rsidR="00686FC1">
        <w:rPr>
          <w:rFonts w:hint="eastAsia"/>
        </w:rPr>
        <w:t>重启即可</w:t>
      </w:r>
      <w:proofErr w:type="gramEnd"/>
      <w:r w:rsidR="00686FC1">
        <w:rPr>
          <w:rFonts w:hint="eastAsia"/>
        </w:rPr>
        <w:t>感知到配置的变化并应用新的配置</w:t>
      </w:r>
    </w:p>
    <w:p w14:paraId="4D23FF9C" w14:textId="0E8BB3DF" w:rsidR="00686FC1" w:rsidRDefault="00A705FE" w:rsidP="00686FC1">
      <w:pPr>
        <w:ind w:firstLine="420"/>
      </w:pPr>
      <w:r>
        <w:t>5</w:t>
      </w:r>
      <w:r>
        <w:rPr>
          <w:rFonts w:hint="eastAsia"/>
        </w:rPr>
        <w:t>、</w:t>
      </w:r>
      <w:r w:rsidR="00686FC1">
        <w:t>将配置信息以</w:t>
      </w:r>
      <w:r w:rsidR="00686FC1">
        <w:t>REST</w:t>
      </w:r>
      <w:r w:rsidR="00686FC1">
        <w:t>接口的形式暴露</w:t>
      </w:r>
    </w:p>
    <w:p w14:paraId="208025CA" w14:textId="77777777" w:rsidR="00247548" w:rsidRPr="00686FC1" w:rsidRDefault="00247548" w:rsidP="00686FC1">
      <w:pPr>
        <w:ind w:firstLine="420"/>
      </w:pPr>
    </w:p>
    <w:p w14:paraId="5FDFD9AB" w14:textId="77777777" w:rsidR="00AD0EFD" w:rsidRPr="00686FC1" w:rsidRDefault="00AD0EFD" w:rsidP="00776A98">
      <w:pPr>
        <w:ind w:firstLineChars="0" w:firstLine="0"/>
      </w:pPr>
    </w:p>
    <w:p w14:paraId="424C0734" w14:textId="77777777" w:rsidR="0067384C" w:rsidRDefault="0067384C" w:rsidP="00E978E0">
      <w:pPr>
        <w:ind w:firstLine="420"/>
      </w:pPr>
    </w:p>
    <w:p w14:paraId="6D3AD16E" w14:textId="7ABF5A0A" w:rsidR="00AF3CE5" w:rsidRPr="00E978E0" w:rsidRDefault="00AF3CE5" w:rsidP="00955B53">
      <w:pPr>
        <w:ind w:firstLineChars="0" w:firstLine="0"/>
        <w:jc w:val="center"/>
      </w:pPr>
    </w:p>
    <w:p w14:paraId="73E9492C" w14:textId="5D985FBE" w:rsidR="00E978E0" w:rsidRDefault="00871B90" w:rsidP="00871B90">
      <w:pPr>
        <w:pStyle w:val="3"/>
        <w:ind w:firstLine="420"/>
      </w:pPr>
      <w:r>
        <w:rPr>
          <w:rFonts w:hint="eastAsia"/>
        </w:rPr>
        <w:t>思路</w:t>
      </w:r>
    </w:p>
    <w:p w14:paraId="399DDCAF" w14:textId="49B3C44D" w:rsidR="00871B90" w:rsidRDefault="00871B90" w:rsidP="00871B90">
      <w:pPr>
        <w:ind w:firstLine="420"/>
      </w:pPr>
      <w:r>
        <w:rPr>
          <w:rFonts w:hint="eastAsia"/>
        </w:rPr>
        <w:t>实现目的：配置文件共享，达到服务的一致性。</w:t>
      </w:r>
    </w:p>
    <w:p w14:paraId="19751B2F" w14:textId="3E3B804A" w:rsidR="00D9013C" w:rsidRDefault="00701352" w:rsidP="00871B90">
      <w:pPr>
        <w:ind w:firstLine="420"/>
      </w:pPr>
      <w:r>
        <w:rPr>
          <w:rFonts w:hint="eastAsia"/>
        </w:rPr>
        <w:t>实现思路</w:t>
      </w:r>
      <w:r w:rsidR="005838BC">
        <w:rPr>
          <w:rFonts w:hint="eastAsia"/>
        </w:rPr>
        <w:t>：</w:t>
      </w:r>
    </w:p>
    <w:p w14:paraId="107E9F4F" w14:textId="790AF5CC" w:rsidR="005838BC" w:rsidRDefault="00D9013C" w:rsidP="00871B90">
      <w:pPr>
        <w:ind w:firstLine="420"/>
      </w:pPr>
      <w:r>
        <w:tab/>
      </w:r>
      <w:r>
        <w:rPr>
          <w:rFonts w:hint="eastAsia"/>
        </w:rPr>
        <w:t>1</w:t>
      </w:r>
      <w:r>
        <w:rPr>
          <w:rFonts w:hint="eastAsia"/>
        </w:rPr>
        <w:t>、</w:t>
      </w:r>
      <w:r w:rsidR="005838BC">
        <w:rPr>
          <w:rFonts w:hint="eastAsia"/>
        </w:rPr>
        <w:t>各个服务共同拥有一个共有的配置文件</w:t>
      </w:r>
      <w:r w:rsidR="00C25105">
        <w:rPr>
          <w:rFonts w:hint="eastAsia"/>
        </w:rPr>
        <w:t>作为</w:t>
      </w:r>
      <w:r w:rsidR="00100E9D">
        <w:rPr>
          <w:rFonts w:hint="eastAsia"/>
        </w:rPr>
        <w:t>公有配置</w:t>
      </w:r>
      <w:r>
        <w:rPr>
          <w:rFonts w:hint="eastAsia"/>
        </w:rPr>
        <w:t>。</w:t>
      </w:r>
    </w:p>
    <w:p w14:paraId="683A73C3" w14:textId="19C6BC95" w:rsidR="00047901" w:rsidRDefault="00D9013C" w:rsidP="00871B90">
      <w:pPr>
        <w:ind w:firstLine="420"/>
      </w:pPr>
      <w:r>
        <w:tab/>
      </w:r>
      <w:r>
        <w:rPr>
          <w:rFonts w:hint="eastAsia"/>
        </w:rPr>
        <w:t>2</w:t>
      </w:r>
      <w:r>
        <w:rPr>
          <w:rFonts w:hint="eastAsia"/>
        </w:rPr>
        <w:t>、</w:t>
      </w:r>
      <w:r w:rsidR="00EF6E8A">
        <w:rPr>
          <w:rFonts w:hint="eastAsia"/>
        </w:rPr>
        <w:t>没</w:t>
      </w:r>
      <w:r>
        <w:rPr>
          <w:rFonts w:hint="eastAsia"/>
        </w:rPr>
        <w:t>个服务还有自己特有的配置文件。</w:t>
      </w:r>
    </w:p>
    <w:p w14:paraId="783D7266" w14:textId="3502DEA9" w:rsidR="00AA3CF1" w:rsidRDefault="00AA3CF1" w:rsidP="00871B90">
      <w:pPr>
        <w:ind w:firstLine="420"/>
      </w:pPr>
      <w:proofErr w:type="gramStart"/>
      <w:r>
        <w:rPr>
          <w:rFonts w:hint="eastAsia"/>
        </w:rPr>
        <w:t>携程的</w:t>
      </w:r>
      <w:proofErr w:type="gramEnd"/>
      <w:r>
        <w:rPr>
          <w:rFonts w:hint="eastAsia"/>
        </w:rPr>
        <w:t>阿波罗项目也可以实现</w:t>
      </w:r>
    </w:p>
    <w:p w14:paraId="1A4F2E77" w14:textId="6C422C2B" w:rsidR="00701352" w:rsidRDefault="003C6796" w:rsidP="00871B90">
      <w:pPr>
        <w:ind w:firstLine="420"/>
      </w:pPr>
      <w:r>
        <w:rPr>
          <w:rFonts w:hint="eastAsia"/>
        </w:rPr>
        <w:t>spring</w:t>
      </w:r>
      <w:r>
        <w:t xml:space="preserve"> </w:t>
      </w:r>
      <w:r>
        <w:rPr>
          <w:rFonts w:hint="eastAsia"/>
        </w:rPr>
        <w:t>cloud</w:t>
      </w:r>
      <w:r>
        <w:t xml:space="preserve"> </w:t>
      </w:r>
      <w:r>
        <w:rPr>
          <w:rFonts w:hint="eastAsia"/>
        </w:rPr>
        <w:t>config</w:t>
      </w:r>
      <w:r>
        <w:rPr>
          <w:rFonts w:hint="eastAsia"/>
        </w:rPr>
        <w:t>如何实现</w:t>
      </w:r>
      <w:r w:rsidR="00F65274">
        <w:rPr>
          <w:rFonts w:hint="eastAsia"/>
        </w:rPr>
        <w:t>：</w:t>
      </w:r>
    </w:p>
    <w:p w14:paraId="41A55027" w14:textId="26F33585" w:rsidR="009B0E2B" w:rsidRDefault="009B0E2B" w:rsidP="00871B90">
      <w:pPr>
        <w:ind w:firstLine="420"/>
      </w:pPr>
      <w:r>
        <w:rPr>
          <w:rFonts w:hint="eastAsia"/>
        </w:rPr>
        <w:t xml:space="preserve"> </w:t>
      </w:r>
      <w:r>
        <w:t xml:space="preserve">   </w:t>
      </w:r>
      <w:r>
        <w:rPr>
          <w:rFonts w:hint="eastAsia"/>
        </w:rPr>
        <w:t>git</w:t>
      </w:r>
      <w:r>
        <w:rPr>
          <w:rFonts w:hint="eastAsia"/>
        </w:rPr>
        <w:t>：配置文件存放到</w:t>
      </w:r>
      <w:r>
        <w:rPr>
          <w:rFonts w:hint="eastAsia"/>
        </w:rPr>
        <w:t>git</w:t>
      </w:r>
      <w:r>
        <w:rPr>
          <w:rFonts w:hint="eastAsia"/>
        </w:rPr>
        <w:t>中</w:t>
      </w:r>
      <w:r w:rsidR="00AC3777">
        <w:rPr>
          <w:rFonts w:hint="eastAsia"/>
        </w:rPr>
        <w:t>，修改后，</w:t>
      </w:r>
      <w:r w:rsidR="00AC3777">
        <w:rPr>
          <w:rFonts w:hint="eastAsia"/>
        </w:rPr>
        <w:t>config</w:t>
      </w:r>
      <w:r w:rsidR="00AC3777">
        <w:t xml:space="preserve"> </w:t>
      </w:r>
      <w:r w:rsidR="00AC3777">
        <w:rPr>
          <w:rFonts w:hint="eastAsia"/>
        </w:rPr>
        <w:t>server</w:t>
      </w:r>
      <w:r w:rsidR="00AC3777">
        <w:rPr>
          <w:rFonts w:hint="eastAsia"/>
        </w:rPr>
        <w:t>会自动拉取配置文件。</w:t>
      </w:r>
    </w:p>
    <w:p w14:paraId="7216CA05" w14:textId="7BD72AFF" w:rsidR="00736A41" w:rsidRDefault="00736A41" w:rsidP="00871B90">
      <w:pPr>
        <w:ind w:firstLine="420"/>
      </w:pPr>
      <w:r>
        <w:tab/>
      </w:r>
      <w:r w:rsidR="009119E7">
        <w:rPr>
          <w:rFonts w:hint="eastAsia"/>
        </w:rPr>
        <w:t>conf</w:t>
      </w:r>
      <w:r w:rsidR="00997083">
        <w:rPr>
          <w:rFonts w:hint="eastAsia"/>
        </w:rPr>
        <w:t>ig</w:t>
      </w:r>
      <w:r w:rsidR="00997083">
        <w:t xml:space="preserve"> </w:t>
      </w:r>
      <w:r>
        <w:rPr>
          <w:rFonts w:hint="eastAsia"/>
        </w:rPr>
        <w:t>server</w:t>
      </w:r>
      <w:r>
        <w:rPr>
          <w:rFonts w:hint="eastAsia"/>
        </w:rPr>
        <w:t>：</w:t>
      </w:r>
    </w:p>
    <w:p w14:paraId="5626C5FC" w14:textId="37150503" w:rsidR="008D4F84" w:rsidRDefault="008D4F84" w:rsidP="00871B90">
      <w:pPr>
        <w:ind w:firstLine="420"/>
      </w:pPr>
      <w:r>
        <w:tab/>
      </w:r>
      <w:r>
        <w:rPr>
          <w:rFonts w:hint="eastAsia"/>
        </w:rPr>
        <w:t xml:space="preserve">client </w:t>
      </w:r>
      <w:r>
        <w:rPr>
          <w:rFonts w:hint="eastAsia"/>
        </w:rPr>
        <w:t>：客户</w:t>
      </w:r>
      <w:r>
        <w:rPr>
          <w:rFonts w:hint="eastAsia"/>
        </w:rPr>
        <w:t>client</w:t>
      </w:r>
      <w:r>
        <w:rPr>
          <w:rFonts w:hint="eastAsia"/>
        </w:rPr>
        <w:t>与</w:t>
      </w:r>
      <w:proofErr w:type="gramStart"/>
      <w:r>
        <w:rPr>
          <w:rFonts w:hint="eastAsia"/>
        </w:rPr>
        <w:t>微服务</w:t>
      </w:r>
      <w:proofErr w:type="gramEnd"/>
      <w:r>
        <w:rPr>
          <w:rFonts w:hint="eastAsia"/>
        </w:rPr>
        <w:t>集成在一起。</w:t>
      </w:r>
      <w:r w:rsidR="00AB5245">
        <w:rPr>
          <w:rFonts w:hint="eastAsia"/>
        </w:rPr>
        <w:t>拉取</w:t>
      </w:r>
      <w:r w:rsidR="00AB5245">
        <w:rPr>
          <w:rFonts w:hint="eastAsia"/>
        </w:rPr>
        <w:t>git</w:t>
      </w:r>
      <w:r w:rsidR="00AB5245">
        <w:rPr>
          <w:rFonts w:hint="eastAsia"/>
        </w:rPr>
        <w:t>的配置文件。</w:t>
      </w:r>
    </w:p>
    <w:p w14:paraId="3C6E20ED" w14:textId="65BA34E7" w:rsidR="009B0E2B" w:rsidRDefault="009B0E2B" w:rsidP="00871B90">
      <w:pPr>
        <w:ind w:firstLine="420"/>
      </w:pPr>
      <w:r>
        <w:rPr>
          <w:noProof/>
        </w:rPr>
        <w:drawing>
          <wp:inline distT="0" distB="0" distL="0" distR="0" wp14:anchorId="338C63B3" wp14:editId="79772E8F">
            <wp:extent cx="5274310" cy="18929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92935"/>
                    </a:xfrm>
                    <a:prstGeom prst="rect">
                      <a:avLst/>
                    </a:prstGeom>
                  </pic:spPr>
                </pic:pic>
              </a:graphicData>
            </a:graphic>
          </wp:inline>
        </w:drawing>
      </w:r>
    </w:p>
    <w:p w14:paraId="05FD6A0B" w14:textId="6F367D90" w:rsidR="009119E7" w:rsidRDefault="001C6C7B" w:rsidP="001C6C7B">
      <w:pPr>
        <w:pStyle w:val="2"/>
      </w:pPr>
      <w:proofErr w:type="spellStart"/>
      <w:r>
        <w:rPr>
          <w:rFonts w:hint="eastAsia"/>
        </w:rPr>
        <w:t>config</w:t>
      </w:r>
      <w:r>
        <w:t>S</w:t>
      </w:r>
      <w:r>
        <w:rPr>
          <w:rFonts w:hint="eastAsia"/>
        </w:rPr>
        <w:t>erver</w:t>
      </w:r>
      <w:proofErr w:type="spellEnd"/>
    </w:p>
    <w:p w14:paraId="187BEC95" w14:textId="7DBE9D4B" w:rsidR="00247548" w:rsidRDefault="00247548" w:rsidP="00247548">
      <w:pPr>
        <w:pStyle w:val="3"/>
        <w:ind w:firstLine="420"/>
      </w:pPr>
      <w:proofErr w:type="spellStart"/>
      <w:r>
        <w:rPr>
          <w:rFonts w:hint="eastAsia"/>
        </w:rPr>
        <w:t>github</w:t>
      </w:r>
      <w:proofErr w:type="spellEnd"/>
      <w:r>
        <w:rPr>
          <w:rFonts w:hint="eastAsia"/>
        </w:rPr>
        <w:t>操作</w:t>
      </w:r>
    </w:p>
    <w:p w14:paraId="14A545C7" w14:textId="0E0256F5" w:rsidR="00835F12" w:rsidRPr="00835F12" w:rsidRDefault="00EF5411" w:rsidP="00835F12">
      <w:pPr>
        <w:ind w:firstLine="420"/>
      </w:pPr>
      <w:r>
        <w:rPr>
          <w:rFonts w:hint="eastAsia"/>
        </w:rPr>
        <w:t>1</w:t>
      </w:r>
      <w:r>
        <w:rPr>
          <w:rFonts w:hint="eastAsia"/>
        </w:rPr>
        <w:t>、</w:t>
      </w:r>
      <w:r w:rsidR="00835F12" w:rsidRPr="00835F12">
        <w:rPr>
          <w:rFonts w:hint="eastAsia"/>
        </w:rPr>
        <w:t>用自己的</w:t>
      </w:r>
      <w:r w:rsidR="00835F12" w:rsidRPr="00835F12">
        <w:t>GitHub</w:t>
      </w:r>
      <w:r w:rsidR="00835F12" w:rsidRPr="00835F12">
        <w:t>账号在</w:t>
      </w:r>
      <w:r w:rsidR="00835F12" w:rsidRPr="00835F12">
        <w:t>GitHub</w:t>
      </w:r>
      <w:r w:rsidR="00835F12" w:rsidRPr="00835F12">
        <w:t>上新建一个名为</w:t>
      </w:r>
      <w:proofErr w:type="spellStart"/>
      <w:r w:rsidR="00835F12" w:rsidRPr="00835F12">
        <w:t>microservicecloud</w:t>
      </w:r>
      <w:proofErr w:type="spellEnd"/>
      <w:r w:rsidR="00835F12" w:rsidRPr="00835F12">
        <w:t>-config</w:t>
      </w:r>
    </w:p>
    <w:p w14:paraId="7DB7A205" w14:textId="77777777" w:rsidR="00B6364C" w:rsidRDefault="00C91FAE" w:rsidP="00247548">
      <w:pPr>
        <w:ind w:firstLine="420"/>
      </w:pPr>
      <w:r>
        <w:rPr>
          <w:rFonts w:hint="eastAsia"/>
        </w:rPr>
        <w:lastRenderedPageBreak/>
        <w:t>2</w:t>
      </w:r>
      <w:r>
        <w:rPr>
          <w:rFonts w:hint="eastAsia"/>
        </w:rPr>
        <w:t>、</w:t>
      </w:r>
      <w:r w:rsidR="00E93C62" w:rsidRPr="00E93C62">
        <w:rPr>
          <w:rFonts w:hint="eastAsia"/>
        </w:rPr>
        <w:t>由上一步获得</w:t>
      </w:r>
      <w:r w:rsidR="00E93C62" w:rsidRPr="00E93C62">
        <w:t>SSH</w:t>
      </w:r>
      <w:r w:rsidR="00E93C62" w:rsidRPr="00E93C62">
        <w:t>协议的</w:t>
      </w:r>
      <w:r w:rsidR="00E93C62" w:rsidRPr="00E93C62">
        <w:t>git</w:t>
      </w:r>
      <w:r w:rsidR="00E93C62" w:rsidRPr="00E93C62">
        <w:t>地址</w:t>
      </w:r>
      <w:r w:rsidR="001B18F4">
        <w:rPr>
          <w:rFonts w:hint="eastAsia"/>
        </w:rPr>
        <w:t>：</w:t>
      </w:r>
    </w:p>
    <w:p w14:paraId="06673E98" w14:textId="1CA42D17" w:rsidR="00247548" w:rsidRDefault="00B6364C" w:rsidP="00247548">
      <w:pPr>
        <w:ind w:firstLine="420"/>
      </w:pPr>
      <w:r>
        <w:tab/>
      </w:r>
      <w:r>
        <w:tab/>
      </w:r>
      <w:hyperlink r:id="rId35" w:history="1">
        <w:r w:rsidR="006264E6" w:rsidRPr="004624BC">
          <w:rPr>
            <w:rStyle w:val="a9"/>
          </w:rPr>
          <w:t>https://github.com/Padingpading/microservicecloud-config.git</w:t>
        </w:r>
      </w:hyperlink>
    </w:p>
    <w:p w14:paraId="3F1B9743" w14:textId="77777777" w:rsidR="00700861" w:rsidRDefault="006264E6" w:rsidP="00247548">
      <w:pPr>
        <w:ind w:firstLine="420"/>
      </w:pPr>
      <w:r>
        <w:t>3</w:t>
      </w:r>
      <w:r>
        <w:rPr>
          <w:rFonts w:hint="eastAsia"/>
        </w:rPr>
        <w:t>、</w:t>
      </w:r>
      <w:r w:rsidR="00034AE4" w:rsidRPr="00034AE4">
        <w:rPr>
          <w:rFonts w:hint="eastAsia"/>
        </w:rPr>
        <w:t>本地硬盘目录上新建</w:t>
      </w:r>
      <w:r w:rsidR="00034AE4" w:rsidRPr="00034AE4">
        <w:t>git</w:t>
      </w:r>
      <w:r w:rsidR="00034AE4" w:rsidRPr="00034AE4">
        <w:t>仓库并</w:t>
      </w:r>
      <w:r w:rsidR="00034AE4" w:rsidRPr="00034AE4">
        <w:t>clone</w:t>
      </w:r>
      <w:r w:rsidR="000A206D">
        <w:rPr>
          <w:rFonts w:hint="eastAsia"/>
        </w:rPr>
        <w:t>。</w:t>
      </w:r>
    </w:p>
    <w:p w14:paraId="13A27C6F" w14:textId="7FB55FAB" w:rsidR="000C78BE" w:rsidRDefault="00700861" w:rsidP="00247548">
      <w:pPr>
        <w:ind w:firstLine="420"/>
      </w:pPr>
      <w:r>
        <w:tab/>
      </w:r>
      <w:r w:rsidR="000D4F38">
        <w:rPr>
          <w:rFonts w:hint="eastAsia"/>
        </w:rPr>
        <w:t>例如</w:t>
      </w:r>
      <w:r>
        <w:rPr>
          <w:rFonts w:hint="eastAsia"/>
        </w:rPr>
        <w:t>在</w:t>
      </w:r>
      <w:r w:rsidRPr="00700861">
        <w:t>E:\git\cloudcpnfig</w:t>
      </w:r>
      <w:r w:rsidR="0075448C">
        <w:rPr>
          <w:rFonts w:hint="eastAsia"/>
        </w:rPr>
        <w:t>：</w:t>
      </w:r>
      <w:r w:rsidR="00EF375B">
        <w:rPr>
          <w:rFonts w:hint="eastAsia"/>
        </w:rPr>
        <w:t>克隆</w:t>
      </w:r>
      <w:r w:rsidR="007D09EF">
        <w:rPr>
          <w:rFonts w:hint="eastAsia"/>
        </w:rPr>
        <w:t>项目</w:t>
      </w:r>
    </w:p>
    <w:p w14:paraId="634E1486" w14:textId="0BC5F50F" w:rsidR="006264E6" w:rsidRDefault="000C78BE" w:rsidP="00247548">
      <w:pPr>
        <w:ind w:firstLine="420"/>
      </w:pPr>
      <w:r>
        <w:tab/>
      </w:r>
      <w:r w:rsidR="0075448C" w:rsidRPr="0075448C">
        <w:t xml:space="preserve">$ git clone </w:t>
      </w:r>
      <w:hyperlink r:id="rId36" w:history="1">
        <w:r w:rsidR="00000AC9" w:rsidRPr="004624BC">
          <w:rPr>
            <w:rStyle w:val="a9"/>
          </w:rPr>
          <w:t>https://github.com/Padingpading/microservicecloud-config.git</w:t>
        </w:r>
      </w:hyperlink>
    </w:p>
    <w:p w14:paraId="5E5A8EF3" w14:textId="5E58AAFD" w:rsidR="00000AC9" w:rsidRDefault="00000AC9" w:rsidP="00247548">
      <w:pPr>
        <w:ind w:firstLine="420"/>
      </w:pPr>
      <w:r>
        <w:rPr>
          <w:rFonts w:hint="eastAsia"/>
        </w:rPr>
        <w:t>4</w:t>
      </w:r>
      <w:r>
        <w:rPr>
          <w:rFonts w:hint="eastAsia"/>
        </w:rPr>
        <w:t>、</w:t>
      </w:r>
      <w:r w:rsidR="00D75F41">
        <w:rPr>
          <w:rFonts w:hint="eastAsia"/>
        </w:rPr>
        <w:t>在仓库中</w:t>
      </w:r>
      <w:r w:rsidRPr="00000AC9">
        <w:rPr>
          <w:rFonts w:hint="eastAsia"/>
        </w:rPr>
        <w:t>新建一个</w:t>
      </w:r>
      <w:proofErr w:type="spellStart"/>
      <w:r w:rsidRPr="00000AC9">
        <w:t>application.yml</w:t>
      </w:r>
      <w:proofErr w:type="spellEnd"/>
      <w:r w:rsidR="00FE6B38">
        <w:rPr>
          <w:rFonts w:hint="eastAsia"/>
        </w:rPr>
        <w:t>（保证</w:t>
      </w:r>
      <w:proofErr w:type="spellStart"/>
      <w:r w:rsidR="00FE6B38">
        <w:rPr>
          <w:rFonts w:hint="eastAsia"/>
        </w:rPr>
        <w:t>yml</w:t>
      </w:r>
      <w:proofErr w:type="spellEnd"/>
      <w:r w:rsidR="00FE6B38">
        <w:rPr>
          <w:rFonts w:hint="eastAsia"/>
        </w:rPr>
        <w:t>的编码为</w:t>
      </w:r>
      <w:r w:rsidR="00FE6B38">
        <w:rPr>
          <w:rFonts w:hint="eastAsia"/>
        </w:rPr>
        <w:t>utf</w:t>
      </w:r>
      <w:r w:rsidR="00FE6B38">
        <w:t>8</w:t>
      </w:r>
      <w:r w:rsidR="00FE6B38">
        <w:rPr>
          <w:rFonts w:hint="eastAsia"/>
        </w:rPr>
        <w:t>）</w:t>
      </w:r>
      <w:r w:rsidR="00975B65">
        <w:rPr>
          <w:rFonts w:hint="eastAsia"/>
        </w:rPr>
        <w:t>，并将该文件上传到</w:t>
      </w:r>
      <w:proofErr w:type="spellStart"/>
      <w:r w:rsidR="00975B65">
        <w:rPr>
          <w:rFonts w:hint="eastAsia"/>
        </w:rPr>
        <w:t>githu</w:t>
      </w:r>
      <w:r w:rsidR="00743E1C">
        <w:rPr>
          <w:rFonts w:hint="eastAsia"/>
        </w:rPr>
        <w:t>b</w:t>
      </w:r>
      <w:proofErr w:type="spellEnd"/>
      <w:r w:rsidR="00E4008F">
        <w:rPr>
          <w:rFonts w:hint="eastAsia"/>
        </w:rPr>
        <w:t>。</w:t>
      </w:r>
    </w:p>
    <w:p w14:paraId="0AA4860D" w14:textId="43619179" w:rsidR="00FB0506" w:rsidRDefault="00FB0506" w:rsidP="00247548">
      <w:pPr>
        <w:ind w:firstLine="420"/>
      </w:pPr>
      <w:r>
        <w:rPr>
          <w:rFonts w:hint="eastAsia"/>
        </w:rPr>
        <w:t>git</w:t>
      </w:r>
      <w:r>
        <w:t xml:space="preserve"> </w:t>
      </w:r>
      <w:r>
        <w:rPr>
          <w:rFonts w:hint="eastAsia"/>
        </w:rPr>
        <w:t>add</w:t>
      </w:r>
      <w:r>
        <w:t xml:space="preserve"> </w:t>
      </w:r>
      <w:proofErr w:type="spellStart"/>
      <w:r w:rsidRPr="00000AC9">
        <w:t>application.yml</w:t>
      </w:r>
      <w:proofErr w:type="spellEnd"/>
      <w:r w:rsidR="00BF24A5">
        <w:t xml:space="preserve"> </w:t>
      </w:r>
    </w:p>
    <w:p w14:paraId="7B0C95CB" w14:textId="190EE998" w:rsidR="00BF24A5" w:rsidRDefault="00BF24A5" w:rsidP="00BF24A5">
      <w:pPr>
        <w:ind w:firstLine="420"/>
      </w:pPr>
      <w:r>
        <w:rPr>
          <w:rFonts w:hint="eastAsia"/>
        </w:rPr>
        <w:t>git</w:t>
      </w:r>
      <w:r>
        <w:t xml:space="preserve"> </w:t>
      </w:r>
      <w:r>
        <w:rPr>
          <w:rFonts w:hint="eastAsia"/>
        </w:rPr>
        <w:t>commit</w:t>
      </w:r>
      <w:r w:rsidR="008E23C4">
        <w:t xml:space="preserve"> </w:t>
      </w:r>
      <w:proofErr w:type="spellStart"/>
      <w:r w:rsidRPr="00000AC9">
        <w:t>application.yml</w:t>
      </w:r>
      <w:proofErr w:type="spellEnd"/>
      <w:r>
        <w:t xml:space="preserve"> </w:t>
      </w:r>
      <w:r w:rsidR="00407FEF">
        <w:t xml:space="preserve"> </w:t>
      </w:r>
      <w:r w:rsidR="00407FEF">
        <w:rPr>
          <w:rFonts w:hint="eastAsia"/>
        </w:rPr>
        <w:t xml:space="preserve">-m </w:t>
      </w:r>
      <w:r w:rsidR="00407FEF">
        <w:t>“</w:t>
      </w:r>
      <w:r w:rsidR="00407FEF">
        <w:rPr>
          <w:rFonts w:hint="eastAsia"/>
        </w:rPr>
        <w:t>新增</w:t>
      </w:r>
      <w:r w:rsidR="00407FEF">
        <w:t>”</w:t>
      </w:r>
    </w:p>
    <w:p w14:paraId="6C241D38" w14:textId="36877342" w:rsidR="001567C4" w:rsidRPr="001567C4" w:rsidRDefault="001567C4" w:rsidP="00BF24A5">
      <w:pPr>
        <w:ind w:firstLine="420"/>
      </w:pPr>
      <w:r>
        <w:rPr>
          <w:rFonts w:hint="eastAsia"/>
        </w:rPr>
        <w:t>git</w:t>
      </w:r>
      <w:r>
        <w:t xml:space="preserve"> </w:t>
      </w:r>
      <w:r>
        <w:rPr>
          <w:rFonts w:hint="eastAsia"/>
        </w:rPr>
        <w:t>push</w:t>
      </w:r>
    </w:p>
    <w:p w14:paraId="1116B3F7" w14:textId="77777777" w:rsidR="00BF24A5" w:rsidRDefault="00BF24A5" w:rsidP="00247548">
      <w:pPr>
        <w:ind w:firstLine="420"/>
      </w:pPr>
    </w:p>
    <w:p w14:paraId="55156799" w14:textId="4EF5CEA8" w:rsidR="00AE7404" w:rsidRDefault="00AE7404" w:rsidP="00247548">
      <w:pPr>
        <w:ind w:firstLine="420"/>
      </w:pPr>
      <w:r>
        <w:rPr>
          <w:noProof/>
        </w:rPr>
        <w:drawing>
          <wp:inline distT="0" distB="0" distL="0" distR="0" wp14:anchorId="76B8ECC1" wp14:editId="7DEFD9F4">
            <wp:extent cx="5274310" cy="4495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49580"/>
                    </a:xfrm>
                    <a:prstGeom prst="rect">
                      <a:avLst/>
                    </a:prstGeom>
                  </pic:spPr>
                </pic:pic>
              </a:graphicData>
            </a:graphic>
          </wp:inline>
        </w:drawing>
      </w:r>
    </w:p>
    <w:p w14:paraId="4705D42E" w14:textId="77777777" w:rsidR="000F7B81" w:rsidRPr="00000AC9" w:rsidRDefault="000F7B81" w:rsidP="00247548">
      <w:pPr>
        <w:ind w:firstLine="420"/>
      </w:pPr>
    </w:p>
    <w:p w14:paraId="77D6AD92" w14:textId="2EED1899" w:rsidR="001C6C7B" w:rsidRDefault="001C6C7B" w:rsidP="001C6C7B">
      <w:pPr>
        <w:pStyle w:val="3"/>
        <w:ind w:firstLine="420"/>
      </w:pPr>
      <w:r>
        <w:rPr>
          <w:rFonts w:hint="eastAsia"/>
        </w:rPr>
        <w:t>新建项目</w:t>
      </w:r>
    </w:p>
    <w:p w14:paraId="58D5723C" w14:textId="10810AEE" w:rsidR="001C6C7B" w:rsidRPr="001C6C7B" w:rsidRDefault="001C6C7B" w:rsidP="00AD1FF1">
      <w:pPr>
        <w:ind w:firstLineChars="0" w:firstLine="0"/>
        <w:jc w:val="center"/>
      </w:pPr>
      <w:r>
        <w:rPr>
          <w:noProof/>
        </w:rPr>
        <w:drawing>
          <wp:inline distT="0" distB="0" distL="0" distR="0" wp14:anchorId="418D18D0" wp14:editId="6521E21D">
            <wp:extent cx="2880000" cy="368080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000" cy="3680804"/>
                    </a:xfrm>
                    <a:prstGeom prst="rect">
                      <a:avLst/>
                    </a:prstGeom>
                  </pic:spPr>
                </pic:pic>
              </a:graphicData>
            </a:graphic>
          </wp:inline>
        </w:drawing>
      </w:r>
    </w:p>
    <w:p w14:paraId="320D7E7B" w14:textId="45A9B7AF" w:rsidR="001C6C7B" w:rsidRDefault="001C6C7B" w:rsidP="001C6C7B">
      <w:pPr>
        <w:pStyle w:val="3"/>
        <w:ind w:firstLine="420"/>
      </w:pPr>
      <w:r>
        <w:rPr>
          <w:rFonts w:hint="eastAsia"/>
        </w:rPr>
        <w:t>配置文件</w:t>
      </w:r>
    </w:p>
    <w:tbl>
      <w:tblPr>
        <w:tblStyle w:val="ab"/>
        <w:tblW w:w="0" w:type="auto"/>
        <w:tblLook w:val="04A0" w:firstRow="1" w:lastRow="0" w:firstColumn="1" w:lastColumn="0" w:noHBand="0" w:noVBand="1"/>
      </w:tblPr>
      <w:tblGrid>
        <w:gridCol w:w="8296"/>
      </w:tblGrid>
      <w:tr w:rsidR="00D05990" w14:paraId="4937C54B" w14:textId="77777777" w:rsidTr="00D05990">
        <w:tc>
          <w:tcPr>
            <w:tcW w:w="8296" w:type="dxa"/>
          </w:tcPr>
          <w:p w14:paraId="3882B50F"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#1</w:t>
            </w:r>
            <w:r>
              <w:rPr>
                <w:rFonts w:ascii="Consolas" w:eastAsiaTheme="minorEastAsia" w:hAnsi="Consolas" w:cs="Consolas"/>
                <w:bCs w:val="0"/>
                <w:color w:val="FF0032"/>
                <w:sz w:val="20"/>
                <w:szCs w:val="20"/>
              </w:rPr>
              <w:t>、添加端口</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默认为</w:t>
            </w:r>
            <w:r>
              <w:rPr>
                <w:rFonts w:ascii="Consolas" w:eastAsiaTheme="minorEastAsia" w:hAnsi="Consolas" w:cs="Consolas"/>
                <w:bCs w:val="0"/>
                <w:color w:val="FF0032"/>
                <w:sz w:val="20"/>
                <w:szCs w:val="20"/>
              </w:rPr>
              <w:t>8888</w:t>
            </w:r>
          </w:p>
          <w:p w14:paraId="0968DD4A"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16FE1562"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8888</w:t>
            </w:r>
          </w:p>
          <w:p w14:paraId="2C871E9A"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#2</w:t>
            </w:r>
            <w:r>
              <w:rPr>
                <w:rFonts w:ascii="Consolas" w:eastAsiaTheme="minorEastAsia" w:hAnsi="Consolas" w:cs="Consolas"/>
                <w:bCs w:val="0"/>
                <w:color w:val="FF0032"/>
                <w:sz w:val="20"/>
                <w:szCs w:val="20"/>
              </w:rPr>
              <w:t>、应用名</w:t>
            </w:r>
          </w:p>
          <w:p w14:paraId="56ADD728"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6623F1DF"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 xml:space="preserve"> </w:t>
            </w:r>
          </w:p>
          <w:p w14:paraId="0C02D7C6"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cloud:</w:t>
            </w:r>
          </w:p>
          <w:p w14:paraId="641C7FA6"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config:</w:t>
            </w:r>
          </w:p>
          <w:p w14:paraId="3459F067"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server:</w:t>
            </w:r>
          </w:p>
          <w:p w14:paraId="796864E0"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git:</w:t>
            </w:r>
          </w:p>
          <w:p w14:paraId="34F2CDD3"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#git</w:t>
            </w:r>
            <w:r>
              <w:rPr>
                <w:rFonts w:ascii="Consolas" w:eastAsiaTheme="minorEastAsia" w:hAnsi="Consolas" w:cs="Consolas"/>
                <w:bCs w:val="0"/>
                <w:color w:val="FF0032"/>
                <w:sz w:val="20"/>
                <w:szCs w:val="20"/>
              </w:rPr>
              <w:t>仓库位置</w:t>
            </w:r>
          </w:p>
          <w:p w14:paraId="61CEF995"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uri</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https://gitee.com/Padingpading/test-spring-cloud-config.git</w:t>
            </w:r>
          </w:p>
          <w:p w14:paraId="5C49B27A"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449196538@qq.com</w:t>
            </w:r>
          </w:p>
          <w:p w14:paraId="1250DB00"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www.libin.com0</w:t>
            </w:r>
          </w:p>
          <w:p w14:paraId="42EE38F6"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#git</w:t>
            </w:r>
            <w:r>
              <w:rPr>
                <w:rFonts w:ascii="Consolas" w:eastAsiaTheme="minorEastAsia" w:hAnsi="Consolas" w:cs="Consolas"/>
                <w:bCs w:val="0"/>
                <w:color w:val="FF0032"/>
                <w:sz w:val="20"/>
                <w:szCs w:val="20"/>
              </w:rPr>
              <w:t>仓库下搜索位置</w:t>
            </w:r>
          </w:p>
          <w:p w14:paraId="480C046B"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search-paths:</w:t>
            </w:r>
            <w:r>
              <w:rPr>
                <w:rFonts w:ascii="Consolas" w:eastAsiaTheme="minorEastAsia" w:hAnsi="Consolas" w:cs="Consolas"/>
                <w:bCs w:val="0"/>
                <w:color w:val="000000"/>
                <w:sz w:val="20"/>
                <w:szCs w:val="20"/>
              </w:rPr>
              <w:t xml:space="preserve"> </w:t>
            </w:r>
          </w:p>
          <w:p w14:paraId="1012488D"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 /config</w:t>
            </w:r>
          </w:p>
          <w:p w14:paraId="28760E3C"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#3</w:t>
            </w:r>
            <w:r>
              <w:rPr>
                <w:rFonts w:ascii="Consolas" w:eastAsiaTheme="minorEastAsia" w:hAnsi="Consolas" w:cs="Consolas"/>
                <w:bCs w:val="0"/>
                <w:color w:val="FF0032"/>
                <w:sz w:val="20"/>
                <w:szCs w:val="20"/>
              </w:rPr>
              <w:t>、注册中心</w:t>
            </w:r>
          </w:p>
          <w:p w14:paraId="540CD270"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0AF1E6D6"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7D31528A" w14:textId="77777777" w:rsidR="00D05990" w:rsidRDefault="00D05990" w:rsidP="00D0599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6C8BC5FF" w14:textId="68387E2D" w:rsidR="00D05990" w:rsidRDefault="00D05990" w:rsidP="00D05990">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default:</w:t>
            </w:r>
            <w:r>
              <w:rPr>
                <w:rFonts w:ascii="Consolas" w:eastAsiaTheme="minorEastAsia" w:hAnsi="Consolas" w:cs="Consolas"/>
                <w:bCs w:val="0"/>
                <w:color w:val="000000"/>
                <w:sz w:val="20"/>
                <w:szCs w:val="20"/>
              </w:rPr>
              <w:t xml:space="preserve"> http://localhost:8761/eureka</w:t>
            </w:r>
          </w:p>
        </w:tc>
      </w:tr>
    </w:tbl>
    <w:p w14:paraId="1AF89FA6" w14:textId="77777777" w:rsidR="000F7B81" w:rsidRPr="000F7B81" w:rsidRDefault="000F7B81" w:rsidP="000F7B81">
      <w:pPr>
        <w:ind w:firstLine="420"/>
      </w:pPr>
    </w:p>
    <w:p w14:paraId="2D8F4394" w14:textId="21E23ACE" w:rsidR="00780CE7" w:rsidRDefault="001C6C7B" w:rsidP="001C6C7B">
      <w:pPr>
        <w:pStyle w:val="3"/>
        <w:ind w:firstLine="420"/>
      </w:pPr>
      <w:r>
        <w:rPr>
          <w:rFonts w:hint="eastAsia"/>
        </w:rPr>
        <w:t>添加注解</w:t>
      </w:r>
    </w:p>
    <w:tbl>
      <w:tblPr>
        <w:tblStyle w:val="ab"/>
        <w:tblW w:w="0" w:type="auto"/>
        <w:tblLook w:val="04A0" w:firstRow="1" w:lastRow="0" w:firstColumn="1" w:lastColumn="0" w:noHBand="0" w:noVBand="1"/>
      </w:tblPr>
      <w:tblGrid>
        <w:gridCol w:w="8296"/>
      </w:tblGrid>
      <w:tr w:rsidR="00974F5B" w14:paraId="58AEDCE2" w14:textId="77777777" w:rsidTr="00974F5B">
        <w:tc>
          <w:tcPr>
            <w:tcW w:w="8296" w:type="dxa"/>
          </w:tcPr>
          <w:p w14:paraId="5DB52766" w14:textId="77777777" w:rsidR="00974F5B" w:rsidRDefault="00974F5B" w:rsidP="00974F5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@SpringBootApplication</w:t>
            </w:r>
          </w:p>
          <w:p w14:paraId="09B5644D" w14:textId="77777777" w:rsidR="00974F5B" w:rsidRDefault="00974F5B" w:rsidP="00974F5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@EnableConfigServer</w:t>
            </w:r>
          </w:p>
          <w:p w14:paraId="0ED59533" w14:textId="77777777" w:rsidR="00974F5B" w:rsidRDefault="00974F5B" w:rsidP="00974F5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shd w:val="clear" w:color="auto" w:fill="D4D4D4"/>
              </w:rPr>
              <w:t>ConfigServerApplication</w:t>
            </w:r>
            <w:proofErr w:type="spellEnd"/>
            <w:r>
              <w:rPr>
                <w:rFonts w:ascii="Consolas" w:eastAsiaTheme="minorEastAsia" w:hAnsi="Consolas" w:cs="Consolas"/>
                <w:bCs w:val="0"/>
                <w:color w:val="000000"/>
                <w:sz w:val="20"/>
                <w:szCs w:val="20"/>
              </w:rPr>
              <w:t xml:space="preserve"> {</w:t>
            </w:r>
          </w:p>
          <w:p w14:paraId="32C973FC" w14:textId="77777777" w:rsidR="00974F5B" w:rsidRDefault="00974F5B" w:rsidP="00974F5B">
            <w:pPr>
              <w:autoSpaceDE w:val="0"/>
              <w:autoSpaceDN w:val="0"/>
              <w:adjustRightInd w:val="0"/>
              <w:ind w:firstLineChars="0" w:firstLine="0"/>
              <w:jc w:val="left"/>
              <w:rPr>
                <w:rFonts w:ascii="Consolas" w:eastAsiaTheme="minorEastAsia" w:hAnsi="Consolas" w:cs="Consolas"/>
                <w:bCs w:val="0"/>
                <w:sz w:val="20"/>
                <w:szCs w:val="20"/>
              </w:rPr>
            </w:pPr>
          </w:p>
          <w:p w14:paraId="757355B2" w14:textId="77777777" w:rsidR="00974F5B" w:rsidRDefault="00974F5B" w:rsidP="00974F5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main(</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w:t>
            </w:r>
          </w:p>
          <w:p w14:paraId="64AB94FC" w14:textId="77777777" w:rsidR="00974F5B" w:rsidRDefault="00974F5B" w:rsidP="00974F5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SpringApplication.</w:t>
            </w:r>
            <w:r>
              <w:rPr>
                <w:rFonts w:ascii="Consolas" w:eastAsiaTheme="minorEastAsia" w:hAnsi="Consolas" w:cs="Consolas"/>
                <w:bCs w:val="0"/>
                <w:i/>
                <w:iCs/>
                <w:color w:val="000000"/>
                <w:sz w:val="20"/>
                <w:szCs w:val="20"/>
              </w:rPr>
              <w:t>run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shd w:val="clear" w:color="auto" w:fill="D4D4D4"/>
              </w:rPr>
              <w:t>ConfigServerApplication</w:t>
            </w:r>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w:t>
            </w:r>
          </w:p>
          <w:p w14:paraId="257F6330" w14:textId="77777777" w:rsidR="00974F5B" w:rsidRDefault="00974F5B" w:rsidP="00974F5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230CE189" w14:textId="77777777" w:rsidR="00974F5B" w:rsidRDefault="00974F5B" w:rsidP="00974F5B">
            <w:pPr>
              <w:autoSpaceDE w:val="0"/>
              <w:autoSpaceDN w:val="0"/>
              <w:adjustRightInd w:val="0"/>
              <w:ind w:firstLineChars="0" w:firstLine="0"/>
              <w:jc w:val="left"/>
              <w:rPr>
                <w:rFonts w:ascii="Consolas" w:eastAsiaTheme="minorEastAsia" w:hAnsi="Consolas" w:cs="Consolas"/>
                <w:bCs w:val="0"/>
                <w:sz w:val="20"/>
                <w:szCs w:val="20"/>
              </w:rPr>
            </w:pPr>
          </w:p>
          <w:p w14:paraId="67E1B377" w14:textId="403507FB" w:rsidR="00974F5B" w:rsidRDefault="00974F5B" w:rsidP="00974F5B">
            <w:pPr>
              <w:ind w:firstLineChars="0" w:firstLine="0"/>
            </w:pPr>
            <w:r>
              <w:rPr>
                <w:rFonts w:ascii="Consolas" w:eastAsiaTheme="minorEastAsia" w:hAnsi="Consolas" w:cs="Consolas"/>
                <w:bCs w:val="0"/>
                <w:color w:val="000000"/>
                <w:sz w:val="20"/>
                <w:szCs w:val="20"/>
              </w:rPr>
              <w:t>}</w:t>
            </w:r>
          </w:p>
        </w:tc>
      </w:tr>
    </w:tbl>
    <w:p w14:paraId="7EF6B05F" w14:textId="77777777" w:rsidR="00974F5B" w:rsidRPr="00974F5B" w:rsidRDefault="00974F5B" w:rsidP="00974F5B">
      <w:pPr>
        <w:ind w:firstLine="420"/>
      </w:pPr>
    </w:p>
    <w:p w14:paraId="48A5E29D" w14:textId="16F2645C" w:rsidR="001C6C7B" w:rsidRDefault="001C6C7B" w:rsidP="001C6C7B">
      <w:pPr>
        <w:pStyle w:val="3"/>
        <w:ind w:firstLine="420"/>
      </w:pPr>
      <w:r>
        <w:rPr>
          <w:rFonts w:hint="eastAsia"/>
        </w:rPr>
        <w:t>启动测试</w:t>
      </w:r>
    </w:p>
    <w:p w14:paraId="6C00EDBE" w14:textId="56646ECB" w:rsidR="00346415" w:rsidRDefault="00D07EAB" w:rsidP="00346415">
      <w:pPr>
        <w:ind w:firstLine="420"/>
      </w:pPr>
      <w:r>
        <w:rPr>
          <w:rFonts w:hint="eastAsia"/>
        </w:rPr>
        <w:t>访问文件：</w:t>
      </w:r>
      <w:hyperlink r:id="rId39" w:history="1">
        <w:r w:rsidR="00A326A6" w:rsidRPr="004624BC">
          <w:rPr>
            <w:rStyle w:val="a9"/>
          </w:rPr>
          <w:t>http://localhost:8888/user-service.yml</w:t>
        </w:r>
      </w:hyperlink>
      <w:r w:rsidR="00A326A6">
        <w:t xml:space="preserve"> </w:t>
      </w:r>
      <w:r w:rsidR="00A326A6">
        <w:rPr>
          <w:rFonts w:hint="eastAsia"/>
        </w:rPr>
        <w:t>，会自动从云端拉去。</w:t>
      </w:r>
    </w:p>
    <w:p w14:paraId="65FB5535" w14:textId="1E1697E5" w:rsidR="001D5FBE" w:rsidRPr="00346415" w:rsidRDefault="001D5FBE" w:rsidP="00346415">
      <w:pPr>
        <w:ind w:firstLine="420"/>
      </w:pPr>
      <w:r>
        <w:rPr>
          <w:rFonts w:hint="eastAsia"/>
        </w:rPr>
        <w:t>如果在云端修改了文件，会自动拉去</w:t>
      </w:r>
      <w:r w:rsidR="00350EC6">
        <w:rPr>
          <w:rFonts w:hint="eastAsia"/>
        </w:rPr>
        <w:t>。</w:t>
      </w:r>
    </w:p>
    <w:p w14:paraId="2034717C" w14:textId="538941DD" w:rsidR="00346415" w:rsidRDefault="00346415" w:rsidP="00346415">
      <w:pPr>
        <w:ind w:firstLine="420"/>
      </w:pPr>
    </w:p>
    <w:p w14:paraId="53B0AFDF" w14:textId="3C57F021" w:rsidR="000F567A" w:rsidRDefault="000F567A" w:rsidP="00346415">
      <w:pPr>
        <w:ind w:firstLine="420"/>
      </w:pPr>
    </w:p>
    <w:p w14:paraId="14A3EDF8" w14:textId="69F0E255" w:rsidR="000F567A" w:rsidRDefault="000F567A" w:rsidP="001B5656">
      <w:pPr>
        <w:pStyle w:val="2"/>
      </w:pPr>
      <w:r>
        <w:rPr>
          <w:rFonts w:hint="eastAsia"/>
        </w:rPr>
        <w:lastRenderedPageBreak/>
        <w:t>客户端</w:t>
      </w:r>
      <w:r w:rsidR="00EF73ED">
        <w:rPr>
          <w:rFonts w:hint="eastAsia"/>
        </w:rPr>
        <w:t>client</w:t>
      </w:r>
    </w:p>
    <w:p w14:paraId="5927B4EA" w14:textId="37992760" w:rsidR="001B5656" w:rsidRDefault="001B5656" w:rsidP="001B5656">
      <w:pPr>
        <w:pStyle w:val="3"/>
        <w:ind w:firstLine="420"/>
      </w:pPr>
      <w:r>
        <w:rPr>
          <w:rFonts w:hint="eastAsia"/>
        </w:rPr>
        <w:t>新建项目</w:t>
      </w:r>
      <w:r w:rsidR="002969D0">
        <w:rPr>
          <w:rFonts w:hint="eastAsia"/>
        </w:rPr>
        <w:t>、</w:t>
      </w:r>
    </w:p>
    <w:p w14:paraId="09887042" w14:textId="1B8B9C06" w:rsidR="002969D0" w:rsidRDefault="002969D0" w:rsidP="002B504B">
      <w:pPr>
        <w:ind w:firstLine="420"/>
        <w:jc w:val="center"/>
      </w:pPr>
      <w:r>
        <w:rPr>
          <w:noProof/>
        </w:rPr>
        <w:drawing>
          <wp:inline distT="0" distB="0" distL="0" distR="0" wp14:anchorId="48516EF8" wp14:editId="440C00E8">
            <wp:extent cx="2880000" cy="368080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000" cy="3680804"/>
                    </a:xfrm>
                    <a:prstGeom prst="rect">
                      <a:avLst/>
                    </a:prstGeom>
                  </pic:spPr>
                </pic:pic>
              </a:graphicData>
            </a:graphic>
          </wp:inline>
        </w:drawing>
      </w:r>
    </w:p>
    <w:p w14:paraId="55ED608E" w14:textId="7CD082EC" w:rsidR="004B000B" w:rsidRDefault="004B000B" w:rsidP="004B000B">
      <w:pPr>
        <w:pStyle w:val="3"/>
        <w:ind w:firstLine="420"/>
      </w:pPr>
      <w:r>
        <w:rPr>
          <w:rFonts w:hint="eastAsia"/>
        </w:rPr>
        <w:t>配置文件</w:t>
      </w:r>
    </w:p>
    <w:p w14:paraId="663B9038" w14:textId="78ABFD18" w:rsidR="00750A8A" w:rsidRDefault="006D3517" w:rsidP="00750A8A">
      <w:pPr>
        <w:ind w:firstLine="420"/>
      </w:pPr>
      <w:proofErr w:type="spellStart"/>
      <w:r>
        <w:rPr>
          <w:rFonts w:hint="eastAsia"/>
        </w:rPr>
        <w:t>gitee</w:t>
      </w:r>
      <w:proofErr w:type="spellEnd"/>
      <w:r>
        <w:rPr>
          <w:rFonts w:hint="eastAsia"/>
        </w:rPr>
        <w:t>中的配置</w:t>
      </w:r>
      <w:r w:rsidR="00412202">
        <w:rPr>
          <w:rFonts w:hint="eastAsia"/>
        </w:rPr>
        <w:t>：一些公共的配置</w:t>
      </w:r>
    </w:p>
    <w:tbl>
      <w:tblPr>
        <w:tblStyle w:val="ab"/>
        <w:tblW w:w="0" w:type="auto"/>
        <w:tblLook w:val="04A0" w:firstRow="1" w:lastRow="0" w:firstColumn="1" w:lastColumn="0" w:noHBand="0" w:noVBand="1"/>
      </w:tblPr>
      <w:tblGrid>
        <w:gridCol w:w="8296"/>
      </w:tblGrid>
      <w:tr w:rsidR="00F617BE" w14:paraId="3D84F57A" w14:textId="77777777" w:rsidTr="00F617BE">
        <w:tc>
          <w:tcPr>
            <w:tcW w:w="8296" w:type="dxa"/>
          </w:tcPr>
          <w:p w14:paraId="0D7950F9" w14:textId="77777777" w:rsidR="00F617BE" w:rsidRDefault="00F617BE" w:rsidP="00F617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#3</w:t>
            </w:r>
            <w:r>
              <w:rPr>
                <w:rFonts w:ascii="Consolas" w:eastAsiaTheme="minorEastAsia" w:hAnsi="Consolas" w:cs="Consolas"/>
                <w:bCs w:val="0"/>
                <w:color w:val="FF0032"/>
                <w:sz w:val="20"/>
                <w:szCs w:val="20"/>
              </w:rPr>
              <w:t>、注册中心</w:t>
            </w:r>
          </w:p>
          <w:p w14:paraId="02240C4C" w14:textId="77777777" w:rsidR="00F617BE" w:rsidRDefault="00F617BE" w:rsidP="00F617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3BF86DB1" w14:textId="77777777" w:rsidR="00F617BE" w:rsidRDefault="00F617BE" w:rsidP="00F617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4494EDFA" w14:textId="77777777" w:rsidR="00F617BE" w:rsidRDefault="00F617BE" w:rsidP="00F617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207A7606" w14:textId="77777777" w:rsidR="00F617BE" w:rsidRDefault="00F617BE" w:rsidP="00F617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default:</w:t>
            </w:r>
            <w:r>
              <w:rPr>
                <w:rFonts w:ascii="Consolas" w:eastAsiaTheme="minorEastAsia" w:hAnsi="Consolas" w:cs="Consolas"/>
                <w:bCs w:val="0"/>
                <w:color w:val="000000"/>
                <w:sz w:val="20"/>
                <w:szCs w:val="20"/>
              </w:rPr>
              <w:t xml:space="preserve"> http://localhost:8761/eureka</w:t>
            </w:r>
          </w:p>
          <w:p w14:paraId="150E94BB" w14:textId="77777777" w:rsidR="00F617BE" w:rsidRDefault="00F617BE" w:rsidP="00F617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u w:val="single"/>
              </w:rPr>
              <w:t>city</w:t>
            </w:r>
            <w:r>
              <w:rPr>
                <w:rFonts w:ascii="Consolas" w:eastAsiaTheme="minorEastAsia" w:hAnsi="Consolas" w:cs="Consolas"/>
                <w:bCs w:val="0"/>
                <w:color w:val="000000"/>
                <w:sz w:val="20"/>
                <w:szCs w:val="20"/>
              </w:rPr>
              <w:t>:</w:t>
            </w:r>
          </w:p>
          <w:p w14:paraId="09A5ED15" w14:textId="6B6C8786" w:rsidR="00F617BE" w:rsidRDefault="00F617BE" w:rsidP="00F617BE">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beijin</w:t>
            </w:r>
            <w:proofErr w:type="spellEnd"/>
            <w:r>
              <w:rPr>
                <w:rFonts w:ascii="Consolas" w:eastAsiaTheme="minorEastAsia" w:hAnsi="Consolas" w:cs="Consolas"/>
                <w:bCs w:val="0"/>
                <w:color w:val="000000"/>
                <w:sz w:val="20"/>
                <w:szCs w:val="20"/>
              </w:rPr>
              <w:t xml:space="preserve">   </w:t>
            </w:r>
          </w:p>
        </w:tc>
      </w:tr>
    </w:tbl>
    <w:p w14:paraId="68491FD3" w14:textId="77777777" w:rsidR="00F617BE" w:rsidRPr="00750A8A" w:rsidRDefault="00F617BE" w:rsidP="00750A8A">
      <w:pPr>
        <w:ind w:firstLine="420"/>
      </w:pPr>
    </w:p>
    <w:p w14:paraId="1B88DA29" w14:textId="717B162A" w:rsidR="00FB2E8C" w:rsidRDefault="00FB2E8C" w:rsidP="00FB2E8C">
      <w:pPr>
        <w:ind w:firstLine="420"/>
      </w:pPr>
      <w:r>
        <w:rPr>
          <w:rFonts w:hint="eastAsia"/>
        </w:rPr>
        <w:t>1</w:t>
      </w:r>
      <w:r>
        <w:rPr>
          <w:rFonts w:hint="eastAsia"/>
        </w:rPr>
        <w:t>、修改配置文件的名称，目的是增加本地文件的优先级，</w:t>
      </w:r>
      <w:r>
        <w:rPr>
          <w:rFonts w:hint="eastAsia"/>
        </w:rPr>
        <w:t>spring</w:t>
      </w:r>
      <w:r>
        <w:rPr>
          <w:rFonts w:hint="eastAsia"/>
        </w:rPr>
        <w:t>会优先读取</w:t>
      </w:r>
      <w:proofErr w:type="spellStart"/>
      <w:r w:rsidRPr="00FB2E8C">
        <w:t>bootstrap.yml</w:t>
      </w:r>
      <w:proofErr w:type="spellEnd"/>
      <w:r w:rsidR="00745376">
        <w:rPr>
          <w:rFonts w:hint="eastAsia"/>
        </w:rPr>
        <w:t>。</w:t>
      </w:r>
    </w:p>
    <w:p w14:paraId="1A0E2BCB" w14:textId="6CFBCA91" w:rsidR="0066710E" w:rsidRDefault="0066710E" w:rsidP="00FB2E8C">
      <w:pPr>
        <w:ind w:firstLine="420"/>
      </w:pPr>
    </w:p>
    <w:tbl>
      <w:tblPr>
        <w:tblStyle w:val="ab"/>
        <w:tblW w:w="0" w:type="auto"/>
        <w:tblLook w:val="04A0" w:firstRow="1" w:lastRow="0" w:firstColumn="1" w:lastColumn="0" w:noHBand="0" w:noVBand="1"/>
      </w:tblPr>
      <w:tblGrid>
        <w:gridCol w:w="8296"/>
      </w:tblGrid>
      <w:tr w:rsidR="00AB6D9D" w14:paraId="73E284D9" w14:textId="77777777" w:rsidTr="00AB6D9D">
        <w:tc>
          <w:tcPr>
            <w:tcW w:w="8296" w:type="dxa"/>
          </w:tcPr>
          <w:p w14:paraId="1BC9C61D" w14:textId="77777777" w:rsidR="00BB0A5D" w:rsidRDefault="00BB0A5D" w:rsidP="00BB0A5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#1</w:t>
            </w:r>
            <w:r>
              <w:rPr>
                <w:rFonts w:ascii="Consolas" w:eastAsiaTheme="minorEastAsia" w:hAnsi="Consolas" w:cs="Consolas"/>
                <w:bCs w:val="0"/>
                <w:color w:val="FF0032"/>
                <w:sz w:val="20"/>
                <w:szCs w:val="20"/>
              </w:rPr>
              <w:t>、配置</w:t>
            </w:r>
            <w:r>
              <w:rPr>
                <w:rFonts w:ascii="Consolas" w:eastAsiaTheme="minorEastAsia" w:hAnsi="Consolas" w:cs="Consolas"/>
                <w:bCs w:val="0"/>
                <w:color w:val="FF0032"/>
                <w:sz w:val="20"/>
                <w:szCs w:val="20"/>
              </w:rPr>
              <w:t>config</w:t>
            </w:r>
            <w:r>
              <w:rPr>
                <w:rFonts w:ascii="Consolas" w:eastAsiaTheme="minorEastAsia" w:hAnsi="Consolas" w:cs="Consolas"/>
                <w:bCs w:val="0"/>
                <w:color w:val="FF0032"/>
                <w:sz w:val="20"/>
                <w:szCs w:val="20"/>
              </w:rPr>
              <w:t>服务器的地址</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默认为</w:t>
            </w:r>
            <w:r>
              <w:rPr>
                <w:rFonts w:ascii="Consolas" w:eastAsiaTheme="minorEastAsia" w:hAnsi="Consolas" w:cs="Consolas"/>
                <w:bCs w:val="0"/>
                <w:color w:val="FF0032"/>
                <w:sz w:val="20"/>
                <w:szCs w:val="20"/>
              </w:rPr>
              <w:t>8888</w:t>
            </w:r>
            <w:r>
              <w:rPr>
                <w:rFonts w:ascii="Consolas" w:eastAsiaTheme="minorEastAsia" w:hAnsi="Consolas" w:cs="Consolas"/>
                <w:bCs w:val="0"/>
                <w:color w:val="FF0032"/>
                <w:sz w:val="20"/>
                <w:szCs w:val="20"/>
              </w:rPr>
              <w:t>，目的是去拉取文件的位置</w:t>
            </w:r>
          </w:p>
          <w:p w14:paraId="26C20CD2" w14:textId="77777777" w:rsidR="00BB0A5D" w:rsidRDefault="00BB0A5D" w:rsidP="00BB0A5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spring:</w:t>
            </w:r>
          </w:p>
          <w:p w14:paraId="7D72964C" w14:textId="77777777" w:rsidR="00BB0A5D" w:rsidRDefault="00BB0A5D" w:rsidP="00BB0A5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cloud:</w:t>
            </w:r>
          </w:p>
          <w:p w14:paraId="2FFCE2C9" w14:textId="77777777" w:rsidR="00BB0A5D" w:rsidRDefault="00BB0A5D" w:rsidP="00BB0A5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config:</w:t>
            </w:r>
          </w:p>
          <w:p w14:paraId="1395188E" w14:textId="77777777" w:rsidR="00BB0A5D" w:rsidRDefault="00BB0A5D" w:rsidP="00BB0A5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uri</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http://localhost:8888  </w:t>
            </w:r>
          </w:p>
          <w:p w14:paraId="59DBC9C4" w14:textId="77777777" w:rsidR="00BB0A5D" w:rsidRDefault="00BB0A5D" w:rsidP="00BB0A5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#2</w:t>
            </w:r>
            <w:r>
              <w:rPr>
                <w:rFonts w:ascii="Consolas" w:eastAsiaTheme="minorEastAsia" w:hAnsi="Consolas" w:cs="Consolas"/>
                <w:bCs w:val="0"/>
                <w:color w:val="FF0032"/>
                <w:sz w:val="20"/>
                <w:szCs w:val="20"/>
              </w:rPr>
              <w:t>、要拉取的文件</w:t>
            </w:r>
            <w:r>
              <w:rPr>
                <w:rFonts w:ascii="Consolas" w:eastAsiaTheme="minorEastAsia" w:hAnsi="Consolas" w:cs="Consolas"/>
                <w:bCs w:val="0"/>
                <w:color w:val="FF0032"/>
                <w:sz w:val="20"/>
                <w:szCs w:val="20"/>
              </w:rPr>
              <w:t>,spring</w:t>
            </w:r>
            <w:r>
              <w:rPr>
                <w:rFonts w:ascii="Consolas" w:eastAsiaTheme="minorEastAsia" w:hAnsi="Consolas" w:cs="Consolas"/>
                <w:bCs w:val="0"/>
                <w:color w:val="FF0032"/>
                <w:sz w:val="20"/>
                <w:szCs w:val="20"/>
              </w:rPr>
              <w:t>会拉取与</w:t>
            </w:r>
            <w:proofErr w:type="spellStart"/>
            <w:r>
              <w:rPr>
                <w:rFonts w:ascii="Consolas" w:eastAsiaTheme="minorEastAsia" w:hAnsi="Consolas" w:cs="Consolas"/>
                <w:bCs w:val="0"/>
                <w:color w:val="FF0032"/>
                <w:sz w:val="20"/>
                <w:szCs w:val="20"/>
              </w:rPr>
              <w:t>applicationname</w:t>
            </w:r>
            <w:proofErr w:type="spellEnd"/>
            <w:r>
              <w:rPr>
                <w:rFonts w:ascii="Consolas" w:eastAsiaTheme="minorEastAsia" w:hAnsi="Consolas" w:cs="Consolas"/>
                <w:bCs w:val="0"/>
                <w:color w:val="FF0032"/>
                <w:sz w:val="20"/>
                <w:szCs w:val="20"/>
              </w:rPr>
              <w:t>相同名字的文件</w:t>
            </w:r>
          </w:p>
          <w:p w14:paraId="5FD8374C" w14:textId="77777777" w:rsidR="00BB0A5D" w:rsidRDefault="00BB0A5D" w:rsidP="00BB0A5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 xml:space="preserve">  </w:t>
            </w:r>
            <w:r>
              <w:rPr>
                <w:rFonts w:ascii="Consolas" w:eastAsiaTheme="minorEastAsia" w:hAnsi="Consolas" w:cs="Consolas"/>
                <w:bCs w:val="0"/>
                <w:color w:val="00C832"/>
                <w:sz w:val="20"/>
                <w:szCs w:val="20"/>
              </w:rPr>
              <w:t>application:</w:t>
            </w:r>
          </w:p>
          <w:p w14:paraId="4DACA92A" w14:textId="04CE4950" w:rsidR="00AB6D9D" w:rsidRDefault="00BB0A5D" w:rsidP="00BB0A5D">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config-client</w:t>
            </w:r>
          </w:p>
        </w:tc>
      </w:tr>
    </w:tbl>
    <w:p w14:paraId="1296FBEA" w14:textId="449C19BB" w:rsidR="00AB6D9D" w:rsidRDefault="0094241A" w:rsidP="00212132">
      <w:pPr>
        <w:pStyle w:val="3"/>
        <w:ind w:firstLine="420"/>
      </w:pPr>
      <w:r>
        <w:rPr>
          <w:rFonts w:hint="eastAsia"/>
        </w:rPr>
        <w:lastRenderedPageBreak/>
        <w:t>测试</w:t>
      </w:r>
    </w:p>
    <w:tbl>
      <w:tblPr>
        <w:tblStyle w:val="ab"/>
        <w:tblW w:w="0" w:type="auto"/>
        <w:tblLook w:val="04A0" w:firstRow="1" w:lastRow="0" w:firstColumn="1" w:lastColumn="0" w:noHBand="0" w:noVBand="1"/>
      </w:tblPr>
      <w:tblGrid>
        <w:gridCol w:w="8296"/>
      </w:tblGrid>
      <w:tr w:rsidR="00212132" w14:paraId="677F2857" w14:textId="77777777" w:rsidTr="00212132">
        <w:tc>
          <w:tcPr>
            <w:tcW w:w="8296" w:type="dxa"/>
          </w:tcPr>
          <w:p w14:paraId="5166B013" w14:textId="77777777" w:rsidR="00212132" w:rsidRDefault="00212132" w:rsidP="0021213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"${city.name}"</w:t>
            </w:r>
            <w:r>
              <w:rPr>
                <w:rFonts w:ascii="Consolas" w:eastAsiaTheme="minorEastAsia" w:hAnsi="Consolas" w:cs="Consolas"/>
                <w:bCs w:val="0"/>
                <w:color w:val="000000"/>
                <w:sz w:val="20"/>
                <w:szCs w:val="20"/>
              </w:rPr>
              <w:t>)</w:t>
            </w:r>
          </w:p>
          <w:p w14:paraId="6B7DB087" w14:textId="77777777" w:rsidR="00212132" w:rsidRDefault="00212132" w:rsidP="0021213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proofErr w:type="spellStart"/>
            <w:r>
              <w:rPr>
                <w:rFonts w:ascii="Consolas" w:eastAsiaTheme="minorEastAsia" w:hAnsi="Consolas" w:cs="Consolas"/>
                <w:bCs w:val="0"/>
                <w:color w:val="0000C0"/>
                <w:sz w:val="20"/>
                <w:szCs w:val="20"/>
              </w:rPr>
              <w:t>cityName</w:t>
            </w:r>
            <w:proofErr w:type="spellEnd"/>
            <w:r>
              <w:rPr>
                <w:rFonts w:ascii="Consolas" w:eastAsiaTheme="minorEastAsia" w:hAnsi="Consolas" w:cs="Consolas"/>
                <w:bCs w:val="0"/>
                <w:color w:val="000000"/>
                <w:sz w:val="20"/>
                <w:szCs w:val="20"/>
              </w:rPr>
              <w:t>;</w:t>
            </w:r>
          </w:p>
          <w:p w14:paraId="4FEA0CE6" w14:textId="77777777" w:rsidR="00212132" w:rsidRDefault="00212132" w:rsidP="00212132">
            <w:pPr>
              <w:autoSpaceDE w:val="0"/>
              <w:autoSpaceDN w:val="0"/>
              <w:adjustRightInd w:val="0"/>
              <w:ind w:firstLineChars="0" w:firstLine="0"/>
              <w:jc w:val="left"/>
              <w:rPr>
                <w:rFonts w:ascii="Consolas" w:eastAsiaTheme="minorEastAsia" w:hAnsi="Consolas" w:cs="Consolas"/>
                <w:bCs w:val="0"/>
                <w:sz w:val="20"/>
                <w:szCs w:val="20"/>
              </w:rPr>
            </w:pPr>
          </w:p>
          <w:p w14:paraId="60FDB615" w14:textId="77777777" w:rsidR="00212132" w:rsidRDefault="00212132" w:rsidP="0021213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003F3E5E" w14:textId="77777777" w:rsidR="00212132" w:rsidRDefault="00212132" w:rsidP="0021213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shd w:val="clear" w:color="auto" w:fill="D4D4D4"/>
              </w:rPr>
              <w:t>contextLoads</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15483D7F" w14:textId="77777777" w:rsidR="00212132" w:rsidRDefault="00212132" w:rsidP="0021213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C0"/>
                <w:sz w:val="20"/>
                <w:szCs w:val="20"/>
              </w:rPr>
              <w:t>cityName</w:t>
            </w:r>
            <w:proofErr w:type="spellEnd"/>
            <w:r>
              <w:rPr>
                <w:rFonts w:ascii="Consolas" w:eastAsiaTheme="minorEastAsia" w:hAnsi="Consolas" w:cs="Consolas"/>
                <w:bCs w:val="0"/>
                <w:color w:val="000000"/>
                <w:sz w:val="20"/>
                <w:szCs w:val="20"/>
              </w:rPr>
              <w:t>);</w:t>
            </w:r>
          </w:p>
          <w:p w14:paraId="1CE3BABA" w14:textId="0F6BDE19" w:rsidR="00212132" w:rsidRDefault="00212132" w:rsidP="00212132">
            <w:pPr>
              <w:ind w:firstLineChars="0" w:firstLine="0"/>
            </w:pPr>
            <w:r>
              <w:rPr>
                <w:rFonts w:ascii="Consolas" w:eastAsiaTheme="minorEastAsia" w:hAnsi="Consolas" w:cs="Consolas"/>
                <w:bCs w:val="0"/>
                <w:color w:val="000000"/>
                <w:sz w:val="20"/>
                <w:szCs w:val="20"/>
              </w:rPr>
              <w:tab/>
              <w:t>}</w:t>
            </w:r>
          </w:p>
        </w:tc>
      </w:tr>
    </w:tbl>
    <w:p w14:paraId="3393EB08" w14:textId="77777777" w:rsidR="00212132" w:rsidRPr="00212132" w:rsidRDefault="00212132" w:rsidP="00212132">
      <w:pPr>
        <w:ind w:firstLine="420"/>
      </w:pPr>
    </w:p>
    <w:p w14:paraId="01F77F95" w14:textId="4E897053" w:rsidR="002969D0" w:rsidRDefault="00A74CC0" w:rsidP="002969D0">
      <w:pPr>
        <w:ind w:firstLine="420"/>
        <w:rPr>
          <w:rFonts w:ascii="Consolas" w:eastAsiaTheme="minorEastAsia" w:hAnsi="Consolas" w:cs="Consolas"/>
          <w:bCs w:val="0"/>
          <w:color w:val="0000C0"/>
          <w:kern w:val="0"/>
          <w:sz w:val="20"/>
          <w:szCs w:val="20"/>
        </w:rPr>
      </w:pPr>
      <w:r>
        <w:rPr>
          <w:rFonts w:hint="eastAsia"/>
        </w:rPr>
        <w:t>结果：客户获取到</w:t>
      </w:r>
      <w:proofErr w:type="spellStart"/>
      <w:r>
        <w:rPr>
          <w:rFonts w:ascii="Consolas" w:eastAsiaTheme="minorEastAsia" w:hAnsi="Consolas" w:cs="Consolas"/>
          <w:bCs w:val="0"/>
          <w:color w:val="0000C0"/>
          <w:kern w:val="0"/>
          <w:sz w:val="20"/>
          <w:szCs w:val="20"/>
        </w:rPr>
        <w:t>cityName</w:t>
      </w:r>
      <w:proofErr w:type="spellEnd"/>
      <w:r>
        <w:rPr>
          <w:rFonts w:ascii="Consolas" w:eastAsiaTheme="minorEastAsia" w:hAnsi="Consolas" w:cs="Consolas" w:hint="eastAsia"/>
          <w:bCs w:val="0"/>
          <w:color w:val="0000C0"/>
          <w:kern w:val="0"/>
          <w:sz w:val="20"/>
          <w:szCs w:val="20"/>
        </w:rPr>
        <w:t>的值为</w:t>
      </w:r>
      <w:proofErr w:type="spellStart"/>
      <w:r>
        <w:rPr>
          <w:rFonts w:ascii="Consolas" w:eastAsiaTheme="minorEastAsia" w:hAnsi="Consolas" w:cs="Consolas" w:hint="eastAsia"/>
          <w:bCs w:val="0"/>
          <w:color w:val="0000C0"/>
          <w:kern w:val="0"/>
          <w:sz w:val="20"/>
          <w:szCs w:val="20"/>
        </w:rPr>
        <w:t>beijing</w:t>
      </w:r>
      <w:proofErr w:type="spellEnd"/>
    </w:p>
    <w:p w14:paraId="09A70516" w14:textId="677AC3CE" w:rsidR="00AF183B" w:rsidRDefault="00AF183B" w:rsidP="002969D0">
      <w:pPr>
        <w:ind w:firstLine="400"/>
        <w:rPr>
          <w:rFonts w:ascii="Consolas" w:eastAsiaTheme="minorEastAsia" w:hAnsi="Consolas" w:cs="Consolas"/>
          <w:bCs w:val="0"/>
          <w:color w:val="0000C0"/>
          <w:kern w:val="0"/>
          <w:sz w:val="20"/>
          <w:szCs w:val="20"/>
        </w:rPr>
      </w:pPr>
    </w:p>
    <w:p w14:paraId="3F115DBB" w14:textId="1FC8B6EE" w:rsidR="00AF183B" w:rsidRDefault="00AF183B" w:rsidP="00AF183B">
      <w:pPr>
        <w:pStyle w:val="3"/>
        <w:ind w:firstLine="420"/>
      </w:pPr>
      <w:r>
        <w:rPr>
          <w:rFonts w:hint="eastAsia"/>
        </w:rPr>
        <w:t>动态刷新</w:t>
      </w:r>
    </w:p>
    <w:p w14:paraId="18459A3D" w14:textId="77777777" w:rsidR="00AF183B" w:rsidRDefault="00AF183B" w:rsidP="00AF183B">
      <w:pPr>
        <w:ind w:firstLine="420"/>
      </w:pPr>
      <w:r>
        <w:rPr>
          <w:rFonts w:hint="eastAsia"/>
        </w:rPr>
        <w:t>添加依赖</w:t>
      </w:r>
    </w:p>
    <w:tbl>
      <w:tblPr>
        <w:tblStyle w:val="ab"/>
        <w:tblW w:w="8522" w:type="dxa"/>
        <w:tblLayout w:type="fixed"/>
        <w:tblLook w:val="04A0" w:firstRow="1" w:lastRow="0" w:firstColumn="1" w:lastColumn="0" w:noHBand="0" w:noVBand="1"/>
      </w:tblPr>
      <w:tblGrid>
        <w:gridCol w:w="8522"/>
      </w:tblGrid>
      <w:tr w:rsidR="00AF183B" w14:paraId="54E5C59E" w14:textId="77777777" w:rsidTr="00F45A95">
        <w:tc>
          <w:tcPr>
            <w:tcW w:w="8522" w:type="dxa"/>
          </w:tcPr>
          <w:p w14:paraId="413ADEB1" w14:textId="77777777" w:rsidR="00AF183B" w:rsidRDefault="00AF183B" w:rsidP="00F45A95">
            <w:pPr>
              <w:ind w:firstLine="420"/>
              <w:jc w:val="left"/>
              <w:rPr>
                <w:rFonts w:ascii="Consolas" w:eastAsia="Consolas" w:hAnsi="Consolas"/>
                <w:szCs w:val="18"/>
              </w:rPr>
            </w:pPr>
            <w:r>
              <w:rPr>
                <w:rFonts w:ascii="Consolas" w:eastAsia="Consolas" w:hAnsi="Consolas" w:hint="eastAsia"/>
                <w:color w:val="008080"/>
                <w:szCs w:val="18"/>
              </w:rPr>
              <w:t>&lt;</w:t>
            </w:r>
            <w:r>
              <w:rPr>
                <w:rFonts w:ascii="Consolas" w:eastAsia="Consolas" w:hAnsi="Consolas" w:hint="eastAsia"/>
                <w:color w:val="3F7F7F"/>
                <w:szCs w:val="18"/>
              </w:rPr>
              <w:t>dependency</w:t>
            </w:r>
            <w:r>
              <w:rPr>
                <w:rFonts w:ascii="Consolas" w:eastAsia="Consolas" w:hAnsi="Consolas" w:hint="eastAsia"/>
                <w:color w:val="008080"/>
                <w:szCs w:val="18"/>
              </w:rPr>
              <w:t>&gt;</w:t>
            </w:r>
          </w:p>
          <w:p w14:paraId="0A7DFF8D" w14:textId="77777777" w:rsidR="00AF183B" w:rsidRDefault="00AF183B" w:rsidP="00F45A95">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0000"/>
                <w:szCs w:val="18"/>
              </w:rPr>
              <w:tab/>
            </w:r>
            <w:proofErr w:type="gramStart"/>
            <w:r>
              <w:rPr>
                <w:rFonts w:ascii="Consolas" w:eastAsia="Consolas" w:hAnsi="Consolas" w:hint="eastAsia"/>
                <w:color w:val="3F5FBF"/>
                <w:szCs w:val="18"/>
              </w:rPr>
              <w:t>&lt;!--</w:t>
            </w:r>
            <w:proofErr w:type="gramEnd"/>
            <w:r>
              <w:rPr>
                <w:rFonts w:ascii="Consolas" w:eastAsia="Consolas" w:hAnsi="Consolas" w:hint="eastAsia"/>
                <w:color w:val="3F5FBF"/>
                <w:szCs w:val="18"/>
              </w:rPr>
              <w:t xml:space="preserve"> https://mvnrepository.com/artifact/org.springframework.boot/spring-boot-starter-actuator --&gt;</w:t>
            </w:r>
          </w:p>
          <w:p w14:paraId="1EC17022" w14:textId="77777777" w:rsidR="00AF183B" w:rsidRDefault="00AF183B" w:rsidP="00F45A95">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0000"/>
                <w:szCs w:val="18"/>
              </w:rPr>
              <w:tab/>
            </w:r>
            <w:proofErr w:type="gramStart"/>
            <w:r>
              <w:rPr>
                <w:rFonts w:ascii="Consolas" w:eastAsia="Consolas" w:hAnsi="Consolas" w:hint="eastAsia"/>
                <w:color w:val="008080"/>
                <w:szCs w:val="18"/>
              </w:rPr>
              <w:t>&lt;</w:t>
            </w:r>
            <w:proofErr w:type="spellStart"/>
            <w:r>
              <w:rPr>
                <w:rFonts w:ascii="Consolas" w:eastAsia="Consolas" w:hAnsi="Consolas" w:hint="eastAsia"/>
                <w:color w:val="3F7F7F"/>
                <w:szCs w:val="18"/>
              </w:rPr>
              <w:t>groupId</w:t>
            </w:r>
            <w:proofErr w:type="spellEnd"/>
            <w:r>
              <w:rPr>
                <w:rFonts w:ascii="Consolas" w:eastAsia="Consolas" w:hAnsi="Consolas" w:hint="eastAsia"/>
                <w:color w:val="008080"/>
                <w:szCs w:val="18"/>
              </w:rPr>
              <w:t>&gt;</w:t>
            </w:r>
            <w:proofErr w:type="spellStart"/>
            <w:r>
              <w:rPr>
                <w:rFonts w:ascii="Consolas" w:eastAsia="Consolas" w:hAnsi="Consolas" w:hint="eastAsia"/>
                <w:color w:val="000000"/>
                <w:szCs w:val="18"/>
              </w:rPr>
              <w:t>org.springframework.boot</w:t>
            </w:r>
            <w:proofErr w:type="spellEnd"/>
            <w:proofErr w:type="gramEnd"/>
            <w:r>
              <w:rPr>
                <w:rFonts w:ascii="Consolas" w:eastAsia="Consolas" w:hAnsi="Consolas" w:hint="eastAsia"/>
                <w:color w:val="008080"/>
                <w:szCs w:val="18"/>
              </w:rPr>
              <w:t>&lt;/</w:t>
            </w:r>
            <w:proofErr w:type="spellStart"/>
            <w:r>
              <w:rPr>
                <w:rFonts w:ascii="Consolas" w:eastAsia="Consolas" w:hAnsi="Consolas" w:hint="eastAsia"/>
                <w:color w:val="3F7F7F"/>
                <w:szCs w:val="18"/>
              </w:rPr>
              <w:t>groupId</w:t>
            </w:r>
            <w:proofErr w:type="spellEnd"/>
            <w:r>
              <w:rPr>
                <w:rFonts w:ascii="Consolas" w:eastAsia="Consolas" w:hAnsi="Consolas" w:hint="eastAsia"/>
                <w:color w:val="008080"/>
                <w:szCs w:val="18"/>
              </w:rPr>
              <w:t>&gt;</w:t>
            </w:r>
          </w:p>
          <w:p w14:paraId="7DF78CC2" w14:textId="77777777" w:rsidR="00AF183B" w:rsidRDefault="00AF183B" w:rsidP="00F45A95">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proofErr w:type="spellStart"/>
            <w:r>
              <w:rPr>
                <w:rFonts w:ascii="Consolas" w:eastAsia="Consolas" w:hAnsi="Consolas" w:hint="eastAsia"/>
                <w:color w:val="3F7F7F"/>
                <w:szCs w:val="18"/>
              </w:rPr>
              <w:t>artifactId</w:t>
            </w:r>
            <w:proofErr w:type="spellEnd"/>
            <w:r>
              <w:rPr>
                <w:rFonts w:ascii="Consolas" w:eastAsia="Consolas" w:hAnsi="Consolas" w:hint="eastAsia"/>
                <w:color w:val="008080"/>
                <w:szCs w:val="18"/>
              </w:rPr>
              <w:t>&gt;</w:t>
            </w:r>
            <w:r>
              <w:rPr>
                <w:rFonts w:ascii="Consolas" w:eastAsia="Consolas" w:hAnsi="Consolas" w:hint="eastAsia"/>
                <w:color w:val="000000"/>
                <w:szCs w:val="18"/>
              </w:rPr>
              <w:t>spring-boot-starter-actuator</w:t>
            </w:r>
            <w:r>
              <w:rPr>
                <w:rFonts w:ascii="Consolas" w:eastAsia="Consolas" w:hAnsi="Consolas" w:hint="eastAsia"/>
                <w:color w:val="008080"/>
                <w:szCs w:val="18"/>
              </w:rPr>
              <w:t>&lt;/</w:t>
            </w:r>
            <w:proofErr w:type="spellStart"/>
            <w:r>
              <w:rPr>
                <w:rFonts w:ascii="Consolas" w:eastAsia="Consolas" w:hAnsi="Consolas" w:hint="eastAsia"/>
                <w:color w:val="3F7F7F"/>
                <w:szCs w:val="18"/>
              </w:rPr>
              <w:t>artifactId</w:t>
            </w:r>
            <w:proofErr w:type="spellEnd"/>
            <w:r>
              <w:rPr>
                <w:rFonts w:ascii="Consolas" w:eastAsia="Consolas" w:hAnsi="Consolas" w:hint="eastAsia"/>
                <w:color w:val="008080"/>
                <w:szCs w:val="18"/>
              </w:rPr>
              <w:t>&gt;</w:t>
            </w:r>
          </w:p>
          <w:p w14:paraId="1CDFE876" w14:textId="77777777" w:rsidR="00AF183B" w:rsidRDefault="00AF183B" w:rsidP="00F45A95">
            <w:pPr>
              <w:ind w:firstLine="420"/>
              <w:rPr>
                <w:sz w:val="15"/>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dependency</w:t>
            </w:r>
            <w:r>
              <w:rPr>
                <w:rFonts w:ascii="Consolas" w:eastAsia="Consolas" w:hAnsi="Consolas" w:hint="eastAsia"/>
                <w:color w:val="008080"/>
                <w:szCs w:val="18"/>
              </w:rPr>
              <w:t>&gt;</w:t>
            </w:r>
          </w:p>
        </w:tc>
      </w:tr>
    </w:tbl>
    <w:p w14:paraId="0DDB1492" w14:textId="77777777" w:rsidR="00AF183B" w:rsidRDefault="00AF183B" w:rsidP="00AF183B">
      <w:pPr>
        <w:ind w:firstLine="420"/>
      </w:pPr>
      <w:r>
        <w:rPr>
          <w:rFonts w:hint="eastAsia"/>
        </w:rPr>
        <w:t>修改配置文件</w:t>
      </w:r>
    </w:p>
    <w:tbl>
      <w:tblPr>
        <w:tblStyle w:val="ab"/>
        <w:tblW w:w="8522" w:type="dxa"/>
        <w:tblLayout w:type="fixed"/>
        <w:tblLook w:val="04A0" w:firstRow="1" w:lastRow="0" w:firstColumn="1" w:lastColumn="0" w:noHBand="0" w:noVBand="1"/>
      </w:tblPr>
      <w:tblGrid>
        <w:gridCol w:w="8522"/>
      </w:tblGrid>
      <w:tr w:rsidR="00AF183B" w14:paraId="31E16336" w14:textId="77777777" w:rsidTr="00F45A95">
        <w:tc>
          <w:tcPr>
            <w:tcW w:w="8522" w:type="dxa"/>
          </w:tcPr>
          <w:p w14:paraId="28B0D42C" w14:textId="77777777" w:rsidR="00AF183B" w:rsidRDefault="00AF183B" w:rsidP="00F45A95">
            <w:pPr>
              <w:ind w:firstLine="480"/>
              <w:jc w:val="left"/>
              <w:rPr>
                <w:rFonts w:ascii="Consolas" w:eastAsia="Consolas" w:hAnsi="Consolas"/>
                <w:sz w:val="24"/>
                <w:szCs w:val="21"/>
              </w:rPr>
            </w:pPr>
            <w:r>
              <w:rPr>
                <w:rFonts w:ascii="Consolas" w:eastAsia="Consolas" w:hAnsi="Consolas" w:hint="eastAsia"/>
                <w:color w:val="FF0032"/>
                <w:sz w:val="24"/>
                <w:szCs w:val="21"/>
              </w:rPr>
              <w:t>#</w:t>
            </w:r>
            <w:r>
              <w:rPr>
                <w:rFonts w:ascii="微软雅黑" w:eastAsia="微软雅黑" w:hAnsi="微软雅黑" w:cs="微软雅黑" w:hint="eastAsia"/>
                <w:color w:val="FF0032"/>
                <w:sz w:val="24"/>
                <w:szCs w:val="21"/>
              </w:rPr>
              <w:t>动态刷新</w:t>
            </w:r>
          </w:p>
          <w:p w14:paraId="22C85921" w14:textId="77777777" w:rsidR="00AF183B" w:rsidRDefault="00AF183B" w:rsidP="00F45A95">
            <w:pPr>
              <w:ind w:firstLine="480"/>
              <w:jc w:val="left"/>
              <w:rPr>
                <w:rFonts w:ascii="Consolas" w:eastAsia="Consolas" w:hAnsi="Consolas"/>
                <w:sz w:val="24"/>
                <w:szCs w:val="21"/>
              </w:rPr>
            </w:pPr>
            <w:r>
              <w:rPr>
                <w:rFonts w:ascii="Consolas" w:eastAsia="Consolas" w:hAnsi="Consolas" w:hint="eastAsia"/>
                <w:color w:val="00C832"/>
                <w:sz w:val="24"/>
                <w:szCs w:val="21"/>
              </w:rPr>
              <w:t>management:</w:t>
            </w:r>
          </w:p>
          <w:p w14:paraId="7B1002DA" w14:textId="77777777" w:rsidR="00AF183B" w:rsidRDefault="00AF183B" w:rsidP="00F45A95">
            <w:pPr>
              <w:ind w:firstLine="480"/>
              <w:jc w:val="left"/>
              <w:rPr>
                <w:rFonts w:ascii="Consolas" w:eastAsia="Consolas" w:hAnsi="Consolas"/>
                <w:sz w:val="24"/>
                <w:szCs w:val="21"/>
              </w:rPr>
            </w:pPr>
            <w:r>
              <w:rPr>
                <w:rFonts w:ascii="Consolas" w:eastAsia="Consolas" w:hAnsi="Consolas" w:hint="eastAsia"/>
                <w:color w:val="000000"/>
                <w:sz w:val="24"/>
                <w:szCs w:val="21"/>
              </w:rPr>
              <w:t xml:space="preserve">  </w:t>
            </w:r>
            <w:r>
              <w:rPr>
                <w:rFonts w:ascii="Consolas" w:eastAsia="Consolas" w:hAnsi="Consolas" w:hint="eastAsia"/>
                <w:color w:val="00C832"/>
                <w:sz w:val="24"/>
                <w:szCs w:val="21"/>
              </w:rPr>
              <w:t>security:</w:t>
            </w:r>
          </w:p>
          <w:p w14:paraId="304A6A6B" w14:textId="77777777" w:rsidR="00AF183B" w:rsidRDefault="00AF183B" w:rsidP="00F45A95">
            <w:pPr>
              <w:ind w:firstLine="480"/>
              <w:rPr>
                <w:sz w:val="18"/>
                <w:szCs w:val="21"/>
              </w:rPr>
            </w:pPr>
            <w:r>
              <w:rPr>
                <w:rFonts w:ascii="Consolas" w:eastAsia="Consolas" w:hAnsi="Consolas" w:hint="eastAsia"/>
                <w:color w:val="000000"/>
                <w:sz w:val="24"/>
                <w:szCs w:val="21"/>
              </w:rPr>
              <w:t xml:space="preserve">    </w:t>
            </w:r>
            <w:r>
              <w:rPr>
                <w:rFonts w:ascii="Consolas" w:eastAsia="Consolas" w:hAnsi="Consolas" w:hint="eastAsia"/>
                <w:color w:val="00C832"/>
                <w:sz w:val="24"/>
                <w:szCs w:val="21"/>
              </w:rPr>
              <w:t>enabled:</w:t>
            </w:r>
            <w:r>
              <w:rPr>
                <w:rFonts w:ascii="Consolas" w:eastAsia="Consolas" w:hAnsi="Consolas" w:hint="eastAsia"/>
                <w:color w:val="000000"/>
                <w:sz w:val="24"/>
                <w:szCs w:val="21"/>
              </w:rPr>
              <w:t xml:space="preserve"> </w:t>
            </w:r>
            <w:r>
              <w:rPr>
                <w:rFonts w:ascii="Consolas" w:eastAsia="Consolas" w:hAnsi="Consolas" w:hint="eastAsia"/>
                <w:b/>
                <w:color w:val="094F05"/>
                <w:sz w:val="24"/>
                <w:szCs w:val="21"/>
              </w:rPr>
              <w:t>false</w:t>
            </w:r>
          </w:p>
        </w:tc>
      </w:tr>
    </w:tbl>
    <w:p w14:paraId="7B70B7F5" w14:textId="77777777" w:rsidR="00AF183B" w:rsidRDefault="00AF183B" w:rsidP="000924CF">
      <w:pPr>
        <w:ind w:firstLineChars="0" w:firstLine="0"/>
      </w:pPr>
      <w:r>
        <w:rPr>
          <w:rFonts w:hint="eastAsia"/>
        </w:rPr>
        <w:t>在</w:t>
      </w:r>
      <w:r>
        <w:rPr>
          <w:rFonts w:hint="eastAsia"/>
        </w:rPr>
        <w:t xml:space="preserve">git </w:t>
      </w:r>
      <w:r>
        <w:rPr>
          <w:rFonts w:hint="eastAsia"/>
        </w:rPr>
        <w:t>修改配置信息，然后使用</w:t>
      </w:r>
      <w:r>
        <w:rPr>
          <w:rFonts w:hint="eastAsia"/>
        </w:rPr>
        <w:t xml:space="preserve">postman </w:t>
      </w:r>
      <w:r>
        <w:rPr>
          <w:rFonts w:hint="eastAsia"/>
        </w:rPr>
        <w:t>使用</w:t>
      </w:r>
      <w:r>
        <w:rPr>
          <w:rFonts w:hint="eastAsia"/>
        </w:rPr>
        <w:t>refresh</w:t>
      </w:r>
    </w:p>
    <w:p w14:paraId="3DD809DD" w14:textId="68D57F8B" w:rsidR="00AF183B" w:rsidRPr="000924CF" w:rsidRDefault="006860C3" w:rsidP="0060453B">
      <w:pPr>
        <w:ind w:firstLineChars="0" w:firstLine="0"/>
      </w:pPr>
      <w:r>
        <w:rPr>
          <w:noProof/>
        </w:rPr>
        <w:drawing>
          <wp:inline distT="0" distB="0" distL="0" distR="0" wp14:anchorId="618AD6A7" wp14:editId="68E6A49C">
            <wp:extent cx="5274310" cy="15011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01140"/>
                    </a:xfrm>
                    <a:prstGeom prst="rect">
                      <a:avLst/>
                    </a:prstGeom>
                  </pic:spPr>
                </pic:pic>
              </a:graphicData>
            </a:graphic>
          </wp:inline>
        </w:drawing>
      </w:r>
    </w:p>
    <w:p w14:paraId="1E71F226" w14:textId="4368B6EF" w:rsidR="00062ACE" w:rsidRDefault="00062ACE" w:rsidP="00062ACE">
      <w:pPr>
        <w:pStyle w:val="2"/>
      </w:pPr>
      <w:r>
        <w:rPr>
          <w:rFonts w:hint="eastAsia"/>
        </w:rPr>
        <w:lastRenderedPageBreak/>
        <w:t>配置文件的扩散</w:t>
      </w:r>
    </w:p>
    <w:p w14:paraId="233ECD6C" w14:textId="5D45A053" w:rsidR="00062ACE" w:rsidRDefault="00062ACE" w:rsidP="00062ACE">
      <w:pPr>
        <w:ind w:firstLine="420"/>
      </w:pPr>
      <w:r>
        <w:rPr>
          <w:noProof/>
        </w:rPr>
        <w:drawing>
          <wp:inline distT="0" distB="0" distL="0" distR="0" wp14:anchorId="1FF770B1" wp14:editId="5CFD7B1D">
            <wp:extent cx="5274310" cy="21850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85035"/>
                    </a:xfrm>
                    <a:prstGeom prst="rect">
                      <a:avLst/>
                    </a:prstGeom>
                  </pic:spPr>
                </pic:pic>
              </a:graphicData>
            </a:graphic>
          </wp:inline>
        </w:drawing>
      </w:r>
    </w:p>
    <w:p w14:paraId="532483D7" w14:textId="386CB757" w:rsidR="007D670B" w:rsidRDefault="007D670B" w:rsidP="007D670B">
      <w:pPr>
        <w:pStyle w:val="3"/>
        <w:ind w:firstLine="420"/>
      </w:pPr>
      <w:r>
        <w:rPr>
          <w:rFonts w:hint="eastAsia"/>
        </w:rPr>
        <w:t>新建项目</w:t>
      </w:r>
    </w:p>
    <w:p w14:paraId="3DC24BB6" w14:textId="102CD0A0" w:rsidR="007D670B" w:rsidRDefault="007D670B" w:rsidP="007D670B">
      <w:pPr>
        <w:ind w:firstLine="420"/>
        <w:jc w:val="center"/>
      </w:pPr>
      <w:r>
        <w:rPr>
          <w:noProof/>
        </w:rPr>
        <w:drawing>
          <wp:inline distT="0" distB="0" distL="0" distR="0" wp14:anchorId="1DE1F0AA" wp14:editId="21FAAEDC">
            <wp:extent cx="2880000" cy="368080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0000" cy="3680804"/>
                    </a:xfrm>
                    <a:prstGeom prst="rect">
                      <a:avLst/>
                    </a:prstGeom>
                  </pic:spPr>
                </pic:pic>
              </a:graphicData>
            </a:graphic>
          </wp:inline>
        </w:drawing>
      </w:r>
    </w:p>
    <w:p w14:paraId="224C4A0A" w14:textId="06BA46A4" w:rsidR="00653377" w:rsidRDefault="00653377" w:rsidP="00653377">
      <w:pPr>
        <w:pStyle w:val="3"/>
        <w:ind w:firstLine="420"/>
      </w:pPr>
      <w:r>
        <w:rPr>
          <w:rFonts w:hint="eastAsia"/>
        </w:rPr>
        <w:t>依赖</w:t>
      </w:r>
    </w:p>
    <w:tbl>
      <w:tblPr>
        <w:tblStyle w:val="ab"/>
        <w:tblW w:w="0" w:type="auto"/>
        <w:tblLook w:val="04A0" w:firstRow="1" w:lastRow="0" w:firstColumn="1" w:lastColumn="0" w:noHBand="0" w:noVBand="1"/>
      </w:tblPr>
      <w:tblGrid>
        <w:gridCol w:w="8296"/>
      </w:tblGrid>
      <w:tr w:rsidR="00653377" w14:paraId="3DAA47CD" w14:textId="77777777" w:rsidTr="00653377">
        <w:tc>
          <w:tcPr>
            <w:tcW w:w="8296" w:type="dxa"/>
          </w:tcPr>
          <w:p w14:paraId="60F42F73" w14:textId="77777777" w:rsidR="00653377" w:rsidRDefault="00653377" w:rsidP="0065337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12CD2EFD" w14:textId="77777777" w:rsidR="00653377" w:rsidRDefault="00653377" w:rsidP="0065337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groupId</w:t>
            </w:r>
            <w:proofErr w:type="spellEnd"/>
            <w:r>
              <w:rPr>
                <w:rFonts w:ascii="Consolas" w:eastAsiaTheme="minorEastAsia" w:hAnsi="Consolas" w:cs="Consolas"/>
                <w:bCs w:val="0"/>
                <w:color w:val="008080"/>
                <w:sz w:val="20"/>
                <w:szCs w:val="20"/>
              </w:rPr>
              <w:t>&gt;</w:t>
            </w:r>
            <w:proofErr w:type="spellStart"/>
            <w:r>
              <w:rPr>
                <w:rFonts w:ascii="Consolas" w:eastAsiaTheme="minorEastAsia" w:hAnsi="Consolas" w:cs="Consolas"/>
                <w:bCs w:val="0"/>
                <w:color w:val="000000"/>
                <w:sz w:val="20"/>
                <w:szCs w:val="20"/>
              </w:rPr>
              <w:t>org.springframework.cloud</w:t>
            </w:r>
            <w:proofErr w:type="spellEnd"/>
            <w:proofErr w:type="gramEnd"/>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groupId</w:t>
            </w:r>
            <w:proofErr w:type="spellEnd"/>
            <w:r>
              <w:rPr>
                <w:rFonts w:ascii="Consolas" w:eastAsiaTheme="minorEastAsia" w:hAnsi="Consolas" w:cs="Consolas"/>
                <w:bCs w:val="0"/>
                <w:color w:val="008080"/>
                <w:sz w:val="20"/>
                <w:szCs w:val="20"/>
              </w:rPr>
              <w:t>&gt;</w:t>
            </w:r>
          </w:p>
          <w:p w14:paraId="64905C13" w14:textId="77777777" w:rsidR="00653377" w:rsidRDefault="00653377" w:rsidP="0065337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artifactId</w:t>
            </w:r>
            <w:proofErr w:type="spellEnd"/>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spring-cloud-starter-bus-</w:t>
            </w:r>
            <w:proofErr w:type="spellStart"/>
            <w:r>
              <w:rPr>
                <w:rFonts w:ascii="Consolas" w:eastAsiaTheme="minorEastAsia" w:hAnsi="Consolas" w:cs="Consolas"/>
                <w:bCs w:val="0"/>
                <w:color w:val="000000"/>
                <w:sz w:val="20"/>
                <w:szCs w:val="20"/>
              </w:rPr>
              <w:t>amqp</w:t>
            </w:r>
            <w:proofErr w:type="spellEnd"/>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artifactId</w:t>
            </w:r>
            <w:proofErr w:type="spellEnd"/>
            <w:r>
              <w:rPr>
                <w:rFonts w:ascii="Consolas" w:eastAsiaTheme="minorEastAsia" w:hAnsi="Consolas" w:cs="Consolas"/>
                <w:bCs w:val="0"/>
                <w:color w:val="008080"/>
                <w:sz w:val="20"/>
                <w:szCs w:val="20"/>
              </w:rPr>
              <w:t>&gt;</w:t>
            </w:r>
          </w:p>
          <w:p w14:paraId="15962F89" w14:textId="11293FA3" w:rsidR="00653377" w:rsidRDefault="00653377" w:rsidP="00653377">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tc>
      </w:tr>
    </w:tbl>
    <w:p w14:paraId="3334C145" w14:textId="0C56E467" w:rsidR="00653377" w:rsidRDefault="00653377" w:rsidP="00653377">
      <w:pPr>
        <w:ind w:firstLine="420"/>
      </w:pPr>
    </w:p>
    <w:p w14:paraId="12AE76B5" w14:textId="359B3371" w:rsidR="002D3B06" w:rsidRDefault="002D3B06" w:rsidP="002D3B06">
      <w:pPr>
        <w:pStyle w:val="3"/>
        <w:ind w:firstLine="420"/>
      </w:pPr>
      <w:r>
        <w:rPr>
          <w:rFonts w:hint="eastAsia"/>
        </w:rPr>
        <w:lastRenderedPageBreak/>
        <w:t>配置</w:t>
      </w:r>
    </w:p>
    <w:tbl>
      <w:tblPr>
        <w:tblStyle w:val="ab"/>
        <w:tblW w:w="0" w:type="auto"/>
        <w:tblLook w:val="04A0" w:firstRow="1" w:lastRow="0" w:firstColumn="1" w:lastColumn="0" w:noHBand="0" w:noVBand="1"/>
      </w:tblPr>
      <w:tblGrid>
        <w:gridCol w:w="8296"/>
      </w:tblGrid>
      <w:tr w:rsidR="002D3B06" w14:paraId="0D9FD86B" w14:textId="77777777" w:rsidTr="002D3B06">
        <w:tc>
          <w:tcPr>
            <w:tcW w:w="8296" w:type="dxa"/>
          </w:tcPr>
          <w:p w14:paraId="537F4AEE"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556A6D44"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8081</w:t>
            </w:r>
          </w:p>
          <w:p w14:paraId="6EEEBD9D"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57ED3029"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rabbitmq</w:t>
            </w:r>
            <w:proofErr w:type="spellEnd"/>
            <w:r>
              <w:rPr>
                <w:rFonts w:ascii="Consolas" w:eastAsiaTheme="minorEastAsia" w:hAnsi="Consolas" w:cs="Consolas"/>
                <w:bCs w:val="0"/>
                <w:color w:val="00C832"/>
                <w:sz w:val="20"/>
                <w:szCs w:val="20"/>
              </w:rPr>
              <w:t>:</w:t>
            </w:r>
          </w:p>
          <w:p w14:paraId="415D861D"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3BEECB9F"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5672</w:t>
            </w:r>
          </w:p>
          <w:p w14:paraId="5306585F"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35790489" w14:textId="1CE9AB41" w:rsidR="001938A7" w:rsidRDefault="001938A7" w:rsidP="006A5B86">
            <w:pPr>
              <w:autoSpaceDE w:val="0"/>
              <w:autoSpaceDN w:val="0"/>
              <w:adjustRightInd w:val="0"/>
              <w:ind w:firstLineChars="0" w:firstLine="384"/>
              <w:jc w:val="left"/>
              <w:rPr>
                <w:rFonts w:ascii="Consolas" w:eastAsiaTheme="minorEastAsia" w:hAnsi="Consolas" w:cs="Consolas"/>
                <w:bCs w:val="0"/>
                <w:color w:val="000000"/>
                <w:sz w:val="20"/>
                <w:szCs w:val="20"/>
              </w:rPr>
            </w:pP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p w14:paraId="213582DA" w14:textId="2177D222" w:rsidR="006A5B86" w:rsidRDefault="006A5B86" w:rsidP="006A5B86">
            <w:pPr>
              <w:autoSpaceDE w:val="0"/>
              <w:autoSpaceDN w:val="0"/>
              <w:adjustRightInd w:val="0"/>
              <w:ind w:firstLineChars="0" w:firstLine="384"/>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下面的不添加也可以</w:t>
            </w:r>
          </w:p>
          <w:p w14:paraId="7EAFD54E"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cloud:</w:t>
            </w:r>
          </w:p>
          <w:p w14:paraId="3A9713DD"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bus:</w:t>
            </w:r>
          </w:p>
          <w:p w14:paraId="50E1C8F2"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enabled:</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00E6C695"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env:</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#spring</w:t>
            </w:r>
            <w:r>
              <w:rPr>
                <w:rFonts w:ascii="Consolas" w:eastAsiaTheme="minorEastAsia" w:hAnsi="Consolas" w:cs="Consolas"/>
                <w:bCs w:val="0"/>
                <w:color w:val="FF0032"/>
                <w:sz w:val="20"/>
                <w:szCs w:val="20"/>
              </w:rPr>
              <w:t>的</w:t>
            </w:r>
            <w:proofErr w:type="spellStart"/>
            <w:r>
              <w:rPr>
                <w:rFonts w:ascii="Consolas" w:eastAsiaTheme="minorEastAsia" w:hAnsi="Consolas" w:cs="Consolas"/>
                <w:bCs w:val="0"/>
                <w:color w:val="FF0032"/>
                <w:sz w:val="20"/>
                <w:szCs w:val="20"/>
              </w:rPr>
              <w:t>enviroment</w:t>
            </w:r>
            <w:proofErr w:type="spellEnd"/>
            <w:r>
              <w:rPr>
                <w:rFonts w:ascii="Consolas" w:eastAsiaTheme="minorEastAsia" w:hAnsi="Consolas" w:cs="Consolas"/>
                <w:bCs w:val="0"/>
                <w:color w:val="FF0032"/>
                <w:sz w:val="20"/>
                <w:szCs w:val="20"/>
              </w:rPr>
              <w:t>类</w:t>
            </w:r>
          </w:p>
          <w:p w14:paraId="305CED5D"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enabled:</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780ADB34" w14:textId="77777777" w:rsidR="001938A7" w:rsidRDefault="001938A7" w:rsidP="001938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refresh:</w:t>
            </w:r>
            <w:r>
              <w:rPr>
                <w:rFonts w:ascii="Consolas" w:eastAsiaTheme="minorEastAsia" w:hAnsi="Consolas" w:cs="Consolas"/>
                <w:bCs w:val="0"/>
                <w:color w:val="000000"/>
                <w:sz w:val="20"/>
                <w:szCs w:val="20"/>
              </w:rPr>
              <w:t xml:space="preserve"> </w:t>
            </w:r>
          </w:p>
          <w:p w14:paraId="2CB0970F" w14:textId="53885E1A" w:rsidR="002D3B06" w:rsidRDefault="001938A7" w:rsidP="001938A7">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enabled:</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tc>
      </w:tr>
    </w:tbl>
    <w:p w14:paraId="1E1150A4" w14:textId="76AA2A6A" w:rsidR="002D3B06" w:rsidRDefault="00F87E92" w:rsidP="001A6B55">
      <w:pPr>
        <w:pStyle w:val="3"/>
        <w:ind w:firstLine="420"/>
      </w:pPr>
      <w:r>
        <w:rPr>
          <w:rFonts w:hint="eastAsia"/>
        </w:rPr>
        <w:t>效果</w:t>
      </w:r>
    </w:p>
    <w:p w14:paraId="045214AF" w14:textId="5BF025F6" w:rsidR="00C3164F" w:rsidRDefault="00C3164F" w:rsidP="00C3164F">
      <w:pPr>
        <w:ind w:firstLine="420"/>
      </w:pPr>
      <w:r>
        <w:rPr>
          <w:rFonts w:hint="eastAsia"/>
        </w:rPr>
        <w:t>发个消息，就都能收到这个消息，我看见是让我刷新配置文件和对象的一个消息，</w:t>
      </w:r>
    </w:p>
    <w:p w14:paraId="68DA0381" w14:textId="2741D8EA" w:rsidR="002D3B06" w:rsidRPr="00653377" w:rsidRDefault="00C3164F" w:rsidP="00C3164F">
      <w:pPr>
        <w:ind w:firstLineChars="0" w:firstLine="0"/>
        <w:jc w:val="left"/>
      </w:pPr>
      <w:r>
        <w:rPr>
          <w:rFonts w:hint="eastAsia"/>
        </w:rPr>
        <w:t>我就执行刷新</w:t>
      </w:r>
      <w:r w:rsidR="00E71ED1">
        <w:rPr>
          <w:rFonts w:hint="eastAsia"/>
        </w:rPr>
        <w:t>。</w:t>
      </w:r>
      <w:r w:rsidR="002D3B06">
        <w:rPr>
          <w:noProof/>
        </w:rPr>
        <w:drawing>
          <wp:inline distT="0" distB="0" distL="0" distR="0" wp14:anchorId="541607B0" wp14:editId="3BF05389">
            <wp:extent cx="5274310" cy="3098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9880"/>
                    </a:xfrm>
                    <a:prstGeom prst="rect">
                      <a:avLst/>
                    </a:prstGeom>
                  </pic:spPr>
                </pic:pic>
              </a:graphicData>
            </a:graphic>
          </wp:inline>
        </w:drawing>
      </w:r>
    </w:p>
    <w:p w14:paraId="0FD23B59" w14:textId="2C9D3B19" w:rsidR="001A6B55" w:rsidRDefault="001A6B55" w:rsidP="001A6B55">
      <w:pPr>
        <w:ind w:firstLineChars="0" w:firstLine="0"/>
      </w:pPr>
      <w:r>
        <w:rPr>
          <w:noProof/>
        </w:rPr>
        <w:drawing>
          <wp:inline distT="0" distB="0" distL="0" distR="0" wp14:anchorId="37396772" wp14:editId="23B65D64">
            <wp:extent cx="5274310" cy="19208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20875"/>
                    </a:xfrm>
                    <a:prstGeom prst="rect">
                      <a:avLst/>
                    </a:prstGeom>
                  </pic:spPr>
                </pic:pic>
              </a:graphicData>
            </a:graphic>
          </wp:inline>
        </w:drawing>
      </w:r>
    </w:p>
    <w:p w14:paraId="26F0FBDC" w14:textId="7BDB7425" w:rsidR="009F2F9F" w:rsidRDefault="00904231" w:rsidP="00904231">
      <w:pPr>
        <w:pStyle w:val="3"/>
        <w:ind w:firstLine="420"/>
      </w:pPr>
      <w:r>
        <w:rPr>
          <w:rFonts w:hint="eastAsia"/>
        </w:rPr>
        <w:t>client</w:t>
      </w:r>
      <w:r>
        <w:rPr>
          <w:rFonts w:hint="eastAsia"/>
        </w:rPr>
        <w:t>端</w:t>
      </w:r>
      <w:r w:rsidR="00E82D9C">
        <w:rPr>
          <w:rFonts w:hint="eastAsia"/>
        </w:rPr>
        <w:t>配置文件和依赖</w:t>
      </w:r>
    </w:p>
    <w:p w14:paraId="2D03B4D1" w14:textId="647BD0E1" w:rsidR="00843088" w:rsidRPr="00843088" w:rsidRDefault="00843088" w:rsidP="00843088">
      <w:pPr>
        <w:ind w:firstLine="420"/>
      </w:pPr>
      <w:r>
        <w:rPr>
          <w:rFonts w:hint="eastAsia"/>
        </w:rPr>
        <w:t>配置文件</w:t>
      </w:r>
    </w:p>
    <w:tbl>
      <w:tblPr>
        <w:tblStyle w:val="ab"/>
        <w:tblW w:w="0" w:type="auto"/>
        <w:tblLook w:val="04A0" w:firstRow="1" w:lastRow="0" w:firstColumn="1" w:lastColumn="0" w:noHBand="0" w:noVBand="1"/>
      </w:tblPr>
      <w:tblGrid>
        <w:gridCol w:w="8296"/>
      </w:tblGrid>
      <w:tr w:rsidR="00904231" w14:paraId="426DF604" w14:textId="77777777" w:rsidTr="00904231">
        <w:tc>
          <w:tcPr>
            <w:tcW w:w="8296" w:type="dxa"/>
          </w:tcPr>
          <w:p w14:paraId="280845C4" w14:textId="77777777" w:rsidR="00904231" w:rsidRDefault="00904231" w:rsidP="009042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60692806" w14:textId="77777777" w:rsidR="00904231" w:rsidRDefault="00904231" w:rsidP="009042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rabbitmq</w:t>
            </w:r>
            <w:proofErr w:type="spellEnd"/>
            <w:r>
              <w:rPr>
                <w:rFonts w:ascii="Consolas" w:eastAsiaTheme="minorEastAsia" w:hAnsi="Consolas" w:cs="Consolas"/>
                <w:bCs w:val="0"/>
                <w:color w:val="00C832"/>
                <w:sz w:val="20"/>
                <w:szCs w:val="20"/>
              </w:rPr>
              <w:t>:</w:t>
            </w:r>
          </w:p>
          <w:p w14:paraId="3D315462" w14:textId="77777777" w:rsidR="00904231" w:rsidRDefault="00904231" w:rsidP="009042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287F0427" w14:textId="77777777" w:rsidR="00904231" w:rsidRDefault="00904231" w:rsidP="009042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5672</w:t>
            </w:r>
          </w:p>
          <w:p w14:paraId="2BCF09C3" w14:textId="77777777" w:rsidR="00904231" w:rsidRDefault="00904231" w:rsidP="009042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4EA24640" w14:textId="40B63D28" w:rsidR="00904231" w:rsidRDefault="00904231" w:rsidP="00904231">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tc>
      </w:tr>
    </w:tbl>
    <w:p w14:paraId="6A7B035C" w14:textId="0D16D8E4" w:rsidR="00904231" w:rsidRDefault="00E036FB" w:rsidP="00904231">
      <w:pPr>
        <w:ind w:firstLine="420"/>
      </w:pPr>
      <w:r>
        <w:rPr>
          <w:rFonts w:hint="eastAsia"/>
        </w:rPr>
        <w:lastRenderedPageBreak/>
        <w:t>依赖</w:t>
      </w:r>
    </w:p>
    <w:tbl>
      <w:tblPr>
        <w:tblStyle w:val="ab"/>
        <w:tblW w:w="0" w:type="auto"/>
        <w:tblLook w:val="04A0" w:firstRow="1" w:lastRow="0" w:firstColumn="1" w:lastColumn="0" w:noHBand="0" w:noVBand="1"/>
      </w:tblPr>
      <w:tblGrid>
        <w:gridCol w:w="8296"/>
      </w:tblGrid>
      <w:tr w:rsidR="000A54D1" w14:paraId="4BC23EB2" w14:textId="77777777" w:rsidTr="000A54D1">
        <w:tc>
          <w:tcPr>
            <w:tcW w:w="8296" w:type="dxa"/>
          </w:tcPr>
          <w:p w14:paraId="4527EAB7" w14:textId="77777777" w:rsidR="000A54D1" w:rsidRDefault="000A54D1" w:rsidP="000A54D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276435AA" w14:textId="77777777" w:rsidR="000A54D1" w:rsidRDefault="000A54D1" w:rsidP="000A54D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groupId</w:t>
            </w:r>
            <w:proofErr w:type="spellEnd"/>
            <w:r>
              <w:rPr>
                <w:rFonts w:ascii="Consolas" w:eastAsiaTheme="minorEastAsia" w:hAnsi="Consolas" w:cs="Consolas"/>
                <w:bCs w:val="0"/>
                <w:color w:val="008080"/>
                <w:sz w:val="20"/>
                <w:szCs w:val="20"/>
              </w:rPr>
              <w:t>&gt;</w:t>
            </w:r>
            <w:proofErr w:type="spellStart"/>
            <w:r>
              <w:rPr>
                <w:rFonts w:ascii="Consolas" w:eastAsiaTheme="minorEastAsia" w:hAnsi="Consolas" w:cs="Consolas"/>
                <w:bCs w:val="0"/>
                <w:color w:val="000000"/>
                <w:sz w:val="20"/>
                <w:szCs w:val="20"/>
              </w:rPr>
              <w:t>org.springframework.cloud</w:t>
            </w:r>
            <w:proofErr w:type="spellEnd"/>
            <w:proofErr w:type="gramEnd"/>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groupId</w:t>
            </w:r>
            <w:proofErr w:type="spellEnd"/>
            <w:r>
              <w:rPr>
                <w:rFonts w:ascii="Consolas" w:eastAsiaTheme="minorEastAsia" w:hAnsi="Consolas" w:cs="Consolas"/>
                <w:bCs w:val="0"/>
                <w:color w:val="008080"/>
                <w:sz w:val="20"/>
                <w:szCs w:val="20"/>
              </w:rPr>
              <w:t>&gt;</w:t>
            </w:r>
          </w:p>
          <w:p w14:paraId="4A6B83AA" w14:textId="77777777" w:rsidR="000A54D1" w:rsidRDefault="000A54D1" w:rsidP="000A54D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artifactId</w:t>
            </w:r>
            <w:proofErr w:type="spellEnd"/>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spring-cloud-bus</w:t>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artifactId</w:t>
            </w:r>
            <w:proofErr w:type="spellEnd"/>
            <w:r>
              <w:rPr>
                <w:rFonts w:ascii="Consolas" w:eastAsiaTheme="minorEastAsia" w:hAnsi="Consolas" w:cs="Consolas"/>
                <w:bCs w:val="0"/>
                <w:color w:val="008080"/>
                <w:sz w:val="20"/>
                <w:szCs w:val="20"/>
              </w:rPr>
              <w:t>&gt;</w:t>
            </w:r>
          </w:p>
          <w:p w14:paraId="19A6E07C" w14:textId="77777777" w:rsidR="000A54D1" w:rsidRDefault="000A54D1" w:rsidP="000A54D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31FEB2B7" w14:textId="77777777" w:rsidR="000A54D1" w:rsidRDefault="000A54D1" w:rsidP="000A54D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131ADCC4" w14:textId="77777777" w:rsidR="000A54D1" w:rsidRDefault="000A54D1" w:rsidP="000A54D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groupId</w:t>
            </w:r>
            <w:proofErr w:type="spellEnd"/>
            <w:r>
              <w:rPr>
                <w:rFonts w:ascii="Consolas" w:eastAsiaTheme="minorEastAsia" w:hAnsi="Consolas" w:cs="Consolas"/>
                <w:bCs w:val="0"/>
                <w:color w:val="008080"/>
                <w:sz w:val="20"/>
                <w:szCs w:val="20"/>
              </w:rPr>
              <w:t>&gt;</w:t>
            </w:r>
            <w:proofErr w:type="spellStart"/>
            <w:r>
              <w:rPr>
                <w:rFonts w:ascii="Consolas" w:eastAsiaTheme="minorEastAsia" w:hAnsi="Consolas" w:cs="Consolas"/>
                <w:bCs w:val="0"/>
                <w:color w:val="000000"/>
                <w:sz w:val="20"/>
                <w:szCs w:val="20"/>
              </w:rPr>
              <w:t>org.springframework.cloud</w:t>
            </w:r>
            <w:proofErr w:type="spellEnd"/>
            <w:proofErr w:type="gramEnd"/>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groupId</w:t>
            </w:r>
            <w:proofErr w:type="spellEnd"/>
            <w:r>
              <w:rPr>
                <w:rFonts w:ascii="Consolas" w:eastAsiaTheme="minorEastAsia" w:hAnsi="Consolas" w:cs="Consolas"/>
                <w:bCs w:val="0"/>
                <w:color w:val="008080"/>
                <w:sz w:val="20"/>
                <w:szCs w:val="20"/>
              </w:rPr>
              <w:t>&gt;</w:t>
            </w:r>
          </w:p>
          <w:p w14:paraId="08940D38" w14:textId="77777777" w:rsidR="000A54D1" w:rsidRDefault="000A54D1" w:rsidP="000A54D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artifactId</w:t>
            </w:r>
            <w:proofErr w:type="spellEnd"/>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spring-cloud-starter-bus-</w:t>
            </w:r>
            <w:proofErr w:type="spellStart"/>
            <w:r>
              <w:rPr>
                <w:rFonts w:ascii="Consolas" w:eastAsiaTheme="minorEastAsia" w:hAnsi="Consolas" w:cs="Consolas"/>
                <w:bCs w:val="0"/>
                <w:color w:val="000000"/>
                <w:sz w:val="20"/>
                <w:szCs w:val="20"/>
              </w:rPr>
              <w:t>amqp</w:t>
            </w:r>
            <w:proofErr w:type="spellEnd"/>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artifactId</w:t>
            </w:r>
            <w:proofErr w:type="spellEnd"/>
            <w:r>
              <w:rPr>
                <w:rFonts w:ascii="Consolas" w:eastAsiaTheme="minorEastAsia" w:hAnsi="Consolas" w:cs="Consolas"/>
                <w:bCs w:val="0"/>
                <w:color w:val="008080"/>
                <w:sz w:val="20"/>
                <w:szCs w:val="20"/>
              </w:rPr>
              <w:t>&gt;</w:t>
            </w:r>
          </w:p>
          <w:p w14:paraId="32CBD1CB" w14:textId="77777777" w:rsidR="000A54D1" w:rsidRDefault="000A54D1" w:rsidP="000A54D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37B59281" w14:textId="503C3847" w:rsidR="000A54D1" w:rsidRDefault="000A54D1" w:rsidP="000A54D1">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tc>
      </w:tr>
    </w:tbl>
    <w:p w14:paraId="408B636B" w14:textId="115270ED" w:rsidR="000A54D1" w:rsidRDefault="00446344" w:rsidP="00904231">
      <w:pPr>
        <w:ind w:firstLine="420"/>
      </w:pPr>
      <w:r>
        <w:rPr>
          <w:rFonts w:hint="eastAsia"/>
        </w:rPr>
        <w:t>客户端刷新</w:t>
      </w:r>
    </w:p>
    <w:p w14:paraId="22C2FC2E" w14:textId="7F843CAA" w:rsidR="00001B64" w:rsidRDefault="008E67F1" w:rsidP="00904231">
      <w:pPr>
        <w:ind w:firstLine="420"/>
      </w:pPr>
      <w:hyperlink r:id="rId46" w:history="1">
        <w:r w:rsidR="00001B64" w:rsidRPr="00D42695">
          <w:rPr>
            <w:rStyle w:val="a9"/>
          </w:rPr>
          <w:t>http://localhost:8091/refresh</w:t>
        </w:r>
      </w:hyperlink>
      <w:r w:rsidR="00001B64">
        <w:t xml:space="preserve">        </w:t>
      </w:r>
      <w:r w:rsidR="00001B64">
        <w:rPr>
          <w:rFonts w:hint="eastAsia"/>
        </w:rPr>
        <w:t>刷新单个</w:t>
      </w:r>
    </w:p>
    <w:p w14:paraId="0541BB08" w14:textId="510D7BC9" w:rsidR="00410655" w:rsidRPr="00904231" w:rsidRDefault="00971361" w:rsidP="00904231">
      <w:pPr>
        <w:ind w:firstLine="420"/>
      </w:pPr>
      <w:r w:rsidRPr="00971361">
        <w:t xml:space="preserve">http://localhost:8091//bus/refresh    </w:t>
      </w:r>
      <w:r>
        <w:rPr>
          <w:rFonts w:hint="eastAsia"/>
        </w:rPr>
        <w:t>刷新集群</w:t>
      </w:r>
    </w:p>
    <w:p w14:paraId="6A64287E" w14:textId="751B81C5" w:rsidR="00062ACE" w:rsidRDefault="00062ACE" w:rsidP="00062ACE">
      <w:pPr>
        <w:pStyle w:val="2"/>
      </w:pPr>
      <w:r>
        <w:rPr>
          <w:rFonts w:hint="eastAsia"/>
        </w:rPr>
        <w:t>config-server</w:t>
      </w:r>
      <w:r>
        <w:rPr>
          <w:rFonts w:hint="eastAsia"/>
        </w:rPr>
        <w:t>集群</w:t>
      </w:r>
    </w:p>
    <w:p w14:paraId="3B4E54C2" w14:textId="19A931E2" w:rsidR="005651A1" w:rsidRPr="005651A1" w:rsidRDefault="005651A1" w:rsidP="005651A1">
      <w:pPr>
        <w:pStyle w:val="3"/>
        <w:ind w:firstLine="420"/>
      </w:pPr>
      <w:r>
        <w:rPr>
          <w:rFonts w:hint="eastAsia"/>
        </w:rPr>
        <w:t>config-server</w:t>
      </w:r>
    </w:p>
    <w:p w14:paraId="2FD34F4B" w14:textId="0F1BF552" w:rsidR="00FD048F" w:rsidRDefault="005651A1" w:rsidP="00FD048F">
      <w:pPr>
        <w:ind w:firstLine="420"/>
      </w:pPr>
      <w:r>
        <w:rPr>
          <w:rFonts w:hint="eastAsia"/>
        </w:rPr>
        <w:t>启动</w:t>
      </w:r>
      <w:r>
        <w:rPr>
          <w:rFonts w:hint="eastAsia"/>
        </w:rPr>
        <w:t>config-server</w:t>
      </w:r>
      <w:r>
        <w:rPr>
          <w:rFonts w:hint="eastAsia"/>
        </w:rPr>
        <w:t>，以不同的端口启动</w:t>
      </w:r>
    </w:p>
    <w:p w14:paraId="05F4F9FA" w14:textId="33A4AB31" w:rsidR="00FD048F" w:rsidRPr="00FD048F" w:rsidRDefault="00FD048F" w:rsidP="00FD048F">
      <w:pPr>
        <w:pStyle w:val="3"/>
        <w:ind w:firstLine="420"/>
      </w:pPr>
      <w:r>
        <w:rPr>
          <w:rFonts w:hint="eastAsia"/>
        </w:rPr>
        <w:t>config-client</w:t>
      </w:r>
    </w:p>
    <w:p w14:paraId="2DD3E703" w14:textId="225EEB5E" w:rsidR="00FD048F" w:rsidRDefault="00FD048F" w:rsidP="00FD048F">
      <w:pPr>
        <w:ind w:firstLine="420"/>
      </w:pPr>
      <w:r>
        <w:rPr>
          <w:rFonts w:hint="eastAsia"/>
        </w:rPr>
        <w:t>配置</w:t>
      </w:r>
    </w:p>
    <w:tbl>
      <w:tblPr>
        <w:tblStyle w:val="ab"/>
        <w:tblW w:w="0" w:type="auto"/>
        <w:tblLook w:val="04A0" w:firstRow="1" w:lastRow="0" w:firstColumn="1" w:lastColumn="0" w:noHBand="0" w:noVBand="1"/>
      </w:tblPr>
      <w:tblGrid>
        <w:gridCol w:w="8296"/>
      </w:tblGrid>
      <w:tr w:rsidR="00FD048F" w14:paraId="3316533E" w14:textId="77777777" w:rsidTr="00FD048F">
        <w:tc>
          <w:tcPr>
            <w:tcW w:w="8296" w:type="dxa"/>
          </w:tcPr>
          <w:p w14:paraId="02DF996A"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#1</w:t>
            </w:r>
            <w:r>
              <w:rPr>
                <w:rFonts w:ascii="Consolas" w:eastAsiaTheme="minorEastAsia" w:hAnsi="Consolas" w:cs="Consolas"/>
                <w:bCs w:val="0"/>
                <w:color w:val="FF0032"/>
                <w:sz w:val="20"/>
                <w:szCs w:val="20"/>
              </w:rPr>
              <w:t>、将服务注册到服务中心</w:t>
            </w:r>
          </w:p>
          <w:p w14:paraId="570D164D"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2C1D7AEB"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020145EB"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05E3F2DC"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p w14:paraId="14E89507"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p>
          <w:p w14:paraId="39A9F35E"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p>
          <w:p w14:paraId="47EA32D4"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#1</w:t>
            </w:r>
            <w:r>
              <w:rPr>
                <w:rFonts w:ascii="Consolas" w:eastAsiaTheme="minorEastAsia" w:hAnsi="Consolas" w:cs="Consolas"/>
                <w:bCs w:val="0"/>
                <w:color w:val="FF0032"/>
                <w:sz w:val="20"/>
                <w:szCs w:val="20"/>
              </w:rPr>
              <w:t>、配置</w:t>
            </w:r>
            <w:r>
              <w:rPr>
                <w:rFonts w:ascii="Consolas" w:eastAsiaTheme="minorEastAsia" w:hAnsi="Consolas" w:cs="Consolas"/>
                <w:bCs w:val="0"/>
                <w:color w:val="FF0032"/>
                <w:sz w:val="20"/>
                <w:szCs w:val="20"/>
              </w:rPr>
              <w:t>config</w:t>
            </w:r>
            <w:r>
              <w:rPr>
                <w:rFonts w:ascii="Consolas" w:eastAsiaTheme="minorEastAsia" w:hAnsi="Consolas" w:cs="Consolas"/>
                <w:bCs w:val="0"/>
                <w:color w:val="FF0032"/>
                <w:sz w:val="20"/>
                <w:szCs w:val="20"/>
              </w:rPr>
              <w:t>服务器的地址</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默认为</w:t>
            </w:r>
            <w:r>
              <w:rPr>
                <w:rFonts w:ascii="Consolas" w:eastAsiaTheme="minorEastAsia" w:hAnsi="Consolas" w:cs="Consolas"/>
                <w:bCs w:val="0"/>
                <w:color w:val="FF0032"/>
                <w:sz w:val="20"/>
                <w:szCs w:val="20"/>
              </w:rPr>
              <w:t>8888</w:t>
            </w:r>
            <w:r>
              <w:rPr>
                <w:rFonts w:ascii="Consolas" w:eastAsiaTheme="minorEastAsia" w:hAnsi="Consolas" w:cs="Consolas"/>
                <w:bCs w:val="0"/>
                <w:color w:val="FF0032"/>
                <w:sz w:val="20"/>
                <w:szCs w:val="20"/>
              </w:rPr>
              <w:t>，目的是去拉取文件的位置</w:t>
            </w:r>
          </w:p>
          <w:p w14:paraId="7EACD0B8"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46D01DA7"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cloud:</w:t>
            </w:r>
          </w:p>
          <w:p w14:paraId="390E5E6B"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config:</w:t>
            </w:r>
          </w:p>
          <w:p w14:paraId="77490509"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discovery:</w:t>
            </w:r>
            <w:r>
              <w:rPr>
                <w:rFonts w:ascii="Consolas" w:eastAsiaTheme="minorEastAsia" w:hAnsi="Consolas" w:cs="Consolas"/>
                <w:bCs w:val="0"/>
                <w:color w:val="000000"/>
                <w:sz w:val="20"/>
                <w:szCs w:val="20"/>
              </w:rPr>
              <w:t xml:space="preserve">  </w:t>
            </w:r>
          </w:p>
          <w:p w14:paraId="47532620"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enabled:</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开启客户端的服务查找</w:t>
            </w:r>
          </w:p>
          <w:p w14:paraId="5BEA7D34"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service-id:</w:t>
            </w:r>
            <w:r>
              <w:rPr>
                <w:rFonts w:ascii="Consolas" w:eastAsiaTheme="minorEastAsia" w:hAnsi="Consolas" w:cs="Consolas"/>
                <w:bCs w:val="0"/>
                <w:color w:val="000000"/>
                <w:sz w:val="20"/>
                <w:szCs w:val="20"/>
              </w:rPr>
              <w:t xml:space="preserve"> config-server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查找的服务名，也就是集群的名字</w:t>
            </w:r>
          </w:p>
          <w:p w14:paraId="4DD21D17"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 xml:space="preserve">#  </w:t>
            </w:r>
            <w:proofErr w:type="spellStart"/>
            <w:r>
              <w:rPr>
                <w:rFonts w:ascii="Consolas" w:eastAsiaTheme="minorEastAsia" w:hAnsi="Consolas" w:cs="Consolas"/>
                <w:bCs w:val="0"/>
                <w:color w:val="FF0032"/>
                <w:sz w:val="20"/>
                <w:szCs w:val="20"/>
              </w:rPr>
              <w:t>uri</w:t>
            </w:r>
            <w:proofErr w:type="spellEnd"/>
            <w:r>
              <w:rPr>
                <w:rFonts w:ascii="Consolas" w:eastAsiaTheme="minorEastAsia" w:hAnsi="Consolas" w:cs="Consolas"/>
                <w:bCs w:val="0"/>
                <w:color w:val="FF0032"/>
                <w:sz w:val="20"/>
                <w:szCs w:val="20"/>
              </w:rPr>
              <w:t xml:space="preserve">: http://localhost:8888  </w:t>
            </w:r>
            <w:r>
              <w:rPr>
                <w:rFonts w:ascii="Consolas" w:eastAsiaTheme="minorEastAsia" w:hAnsi="Consolas" w:cs="Consolas"/>
                <w:bCs w:val="0"/>
                <w:color w:val="FF0032"/>
                <w:sz w:val="20"/>
                <w:szCs w:val="20"/>
              </w:rPr>
              <w:t>配置服务器的地址，单机版要写死</w:t>
            </w:r>
            <w:r>
              <w:rPr>
                <w:rFonts w:ascii="Consolas" w:eastAsiaTheme="minorEastAsia" w:hAnsi="Consolas" w:cs="Consolas"/>
                <w:bCs w:val="0"/>
                <w:color w:val="FF0032"/>
                <w:sz w:val="20"/>
                <w:szCs w:val="20"/>
              </w:rPr>
              <w:t xml:space="preserve">  </w:t>
            </w:r>
          </w:p>
          <w:p w14:paraId="10B2D619"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p>
          <w:p w14:paraId="37CC2F49"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2F3ED1D2"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#2</w:t>
            </w:r>
            <w:r>
              <w:rPr>
                <w:rFonts w:ascii="Consolas" w:eastAsiaTheme="minorEastAsia" w:hAnsi="Consolas" w:cs="Consolas"/>
                <w:bCs w:val="0"/>
                <w:color w:val="FF0032"/>
                <w:sz w:val="20"/>
                <w:szCs w:val="20"/>
              </w:rPr>
              <w:t>、要拉取的文件</w:t>
            </w:r>
            <w:r>
              <w:rPr>
                <w:rFonts w:ascii="Consolas" w:eastAsiaTheme="minorEastAsia" w:hAnsi="Consolas" w:cs="Consolas"/>
                <w:bCs w:val="0"/>
                <w:color w:val="FF0032"/>
                <w:sz w:val="20"/>
                <w:szCs w:val="20"/>
              </w:rPr>
              <w:t>,spring</w:t>
            </w:r>
            <w:r>
              <w:rPr>
                <w:rFonts w:ascii="Consolas" w:eastAsiaTheme="minorEastAsia" w:hAnsi="Consolas" w:cs="Consolas"/>
                <w:bCs w:val="0"/>
                <w:color w:val="FF0032"/>
                <w:sz w:val="20"/>
                <w:szCs w:val="20"/>
              </w:rPr>
              <w:t>会拉取与</w:t>
            </w:r>
            <w:proofErr w:type="spellStart"/>
            <w:r>
              <w:rPr>
                <w:rFonts w:ascii="Consolas" w:eastAsiaTheme="minorEastAsia" w:hAnsi="Consolas" w:cs="Consolas"/>
                <w:bCs w:val="0"/>
                <w:color w:val="FF0032"/>
                <w:sz w:val="20"/>
                <w:szCs w:val="20"/>
              </w:rPr>
              <w:t>applicationname</w:t>
            </w:r>
            <w:proofErr w:type="spellEnd"/>
            <w:r>
              <w:rPr>
                <w:rFonts w:ascii="Consolas" w:eastAsiaTheme="minorEastAsia" w:hAnsi="Consolas" w:cs="Consolas"/>
                <w:bCs w:val="0"/>
                <w:color w:val="FF0032"/>
                <w:sz w:val="20"/>
                <w:szCs w:val="20"/>
              </w:rPr>
              <w:t>相同名字的文件</w:t>
            </w:r>
          </w:p>
          <w:p w14:paraId="18043803"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74E592F1" w14:textId="77777777" w:rsidR="00146DDD" w:rsidRDefault="00146DDD" w:rsidP="00146DD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config-client</w:t>
            </w:r>
          </w:p>
          <w:p w14:paraId="6D8C1BE0" w14:textId="77777777" w:rsidR="00FD048F" w:rsidRDefault="00FD048F" w:rsidP="00FD048F">
            <w:pPr>
              <w:ind w:firstLineChars="0" w:firstLine="0"/>
            </w:pPr>
          </w:p>
        </w:tc>
      </w:tr>
    </w:tbl>
    <w:p w14:paraId="2E783656" w14:textId="77777777" w:rsidR="00FD048F" w:rsidRDefault="00FD048F" w:rsidP="00FD048F">
      <w:pPr>
        <w:ind w:firstLine="420"/>
      </w:pPr>
    </w:p>
    <w:p w14:paraId="29590644" w14:textId="7DC048D1" w:rsidR="00FD048F" w:rsidRDefault="00D020FB" w:rsidP="00D020FB">
      <w:pPr>
        <w:pStyle w:val="3"/>
        <w:ind w:firstLine="420"/>
      </w:pPr>
      <w:r>
        <w:rPr>
          <w:rFonts w:hint="eastAsia"/>
        </w:rPr>
        <w:t>结果</w:t>
      </w:r>
    </w:p>
    <w:p w14:paraId="54B66C57" w14:textId="10A17C49" w:rsidR="00D020FB" w:rsidRDefault="00D020FB" w:rsidP="00D020FB">
      <w:pPr>
        <w:ind w:firstLine="420"/>
      </w:pPr>
      <w:r>
        <w:rPr>
          <w:noProof/>
        </w:rPr>
        <w:drawing>
          <wp:inline distT="0" distB="0" distL="0" distR="0" wp14:anchorId="5D71FD6B" wp14:editId="34392DDE">
            <wp:extent cx="5274310" cy="107061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70610"/>
                    </a:xfrm>
                    <a:prstGeom prst="rect">
                      <a:avLst/>
                    </a:prstGeom>
                  </pic:spPr>
                </pic:pic>
              </a:graphicData>
            </a:graphic>
          </wp:inline>
        </w:drawing>
      </w:r>
    </w:p>
    <w:p w14:paraId="00C032A2" w14:textId="295925CE" w:rsidR="00D020FB" w:rsidRDefault="00D020FB" w:rsidP="00D020FB">
      <w:pPr>
        <w:ind w:firstLine="420"/>
      </w:pPr>
      <w:r>
        <w:rPr>
          <w:rFonts w:hint="eastAsia"/>
        </w:rPr>
        <w:t>config-client</w:t>
      </w:r>
      <w:r w:rsidR="0064625F">
        <w:rPr>
          <w:rFonts w:hint="eastAsia"/>
        </w:rPr>
        <w:t>:</w:t>
      </w:r>
      <w:r w:rsidR="0064625F">
        <w:rPr>
          <w:rFonts w:hint="eastAsia"/>
        </w:rPr>
        <w:t>会在服务中心任意一个服务</w:t>
      </w:r>
      <w:r w:rsidR="000B0AEC">
        <w:rPr>
          <w:rFonts w:hint="eastAsia"/>
        </w:rPr>
        <w:t>拉去</w:t>
      </w:r>
    </w:p>
    <w:p w14:paraId="5C0C0782" w14:textId="559AAF04" w:rsidR="00FE7581" w:rsidRDefault="00FE7581" w:rsidP="00FE7581">
      <w:pPr>
        <w:pStyle w:val="2"/>
      </w:pPr>
      <w:r>
        <w:rPr>
          <w:rFonts w:hint="eastAsia"/>
        </w:rPr>
        <w:t>切换配置文件</w:t>
      </w:r>
    </w:p>
    <w:p w14:paraId="2A390146" w14:textId="4D8AD443" w:rsidR="009E48D4" w:rsidRDefault="009E48D4" w:rsidP="009E48D4">
      <w:pPr>
        <w:pStyle w:val="3"/>
        <w:ind w:firstLine="420"/>
      </w:pPr>
      <w:proofErr w:type="spellStart"/>
      <w:r>
        <w:rPr>
          <w:rFonts w:hint="eastAsia"/>
        </w:rPr>
        <w:t>gitee</w:t>
      </w:r>
      <w:proofErr w:type="spellEnd"/>
      <w:r>
        <w:rPr>
          <w:rFonts w:hint="eastAsia"/>
        </w:rPr>
        <w:t>上的是</w:t>
      </w:r>
      <w:r w:rsidR="007E16E5">
        <w:rPr>
          <w:rFonts w:hint="eastAsia"/>
        </w:rPr>
        <w:t>三</w:t>
      </w:r>
      <w:r>
        <w:rPr>
          <w:rFonts w:hint="eastAsia"/>
        </w:rPr>
        <w:t>个文件</w:t>
      </w:r>
    </w:p>
    <w:p w14:paraId="61FDED0C" w14:textId="583FBE85" w:rsidR="0092172D" w:rsidRPr="0092172D" w:rsidRDefault="0092172D" w:rsidP="0092172D">
      <w:pPr>
        <w:ind w:firstLine="420"/>
      </w:pPr>
      <w:proofErr w:type="spellStart"/>
      <w:r>
        <w:rPr>
          <w:rFonts w:hint="eastAsia"/>
        </w:rPr>
        <w:t>gitee</w:t>
      </w:r>
      <w:proofErr w:type="spellEnd"/>
      <w:r>
        <w:rPr>
          <w:rFonts w:hint="eastAsia"/>
        </w:rPr>
        <w:t>分别有是哪个不同版本的文件，先把它拉到，本地的</w:t>
      </w:r>
      <w:r w:rsidR="0057072F">
        <w:rPr>
          <w:rFonts w:hint="eastAsia"/>
        </w:rPr>
        <w:t>config-</w:t>
      </w:r>
      <w:r>
        <w:rPr>
          <w:rFonts w:hint="eastAsia"/>
        </w:rPr>
        <w:t>server</w:t>
      </w:r>
      <w:r>
        <w:rPr>
          <w:rFonts w:hint="eastAsia"/>
        </w:rPr>
        <w:t>中</w:t>
      </w:r>
      <w:r w:rsidR="008862A6">
        <w:rPr>
          <w:rFonts w:hint="eastAsia"/>
        </w:rPr>
        <w:t>。</w:t>
      </w:r>
    </w:p>
    <w:p w14:paraId="1F869E6B" w14:textId="7338D82B" w:rsidR="00FE7581" w:rsidRPr="00FE7581" w:rsidRDefault="009E48D4" w:rsidP="00FE7581">
      <w:pPr>
        <w:ind w:firstLine="420"/>
      </w:pPr>
      <w:r>
        <w:rPr>
          <w:noProof/>
        </w:rPr>
        <w:drawing>
          <wp:inline distT="0" distB="0" distL="0" distR="0" wp14:anchorId="66C9D43E" wp14:editId="33336446">
            <wp:extent cx="5274310" cy="6115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611505"/>
                    </a:xfrm>
                    <a:prstGeom prst="rect">
                      <a:avLst/>
                    </a:prstGeom>
                  </pic:spPr>
                </pic:pic>
              </a:graphicData>
            </a:graphic>
          </wp:inline>
        </w:drawing>
      </w:r>
    </w:p>
    <w:p w14:paraId="1E29BFCF" w14:textId="33756F53" w:rsidR="00D020FB" w:rsidRDefault="008A5F00" w:rsidP="008A5F00">
      <w:pPr>
        <w:pStyle w:val="3"/>
        <w:ind w:firstLine="420"/>
      </w:pPr>
      <w:r>
        <w:rPr>
          <w:rFonts w:hint="eastAsia"/>
        </w:rPr>
        <w:t>service</w:t>
      </w:r>
      <w:r>
        <w:rPr>
          <w:rFonts w:hint="eastAsia"/>
        </w:rPr>
        <w:t>的配置文件</w:t>
      </w:r>
    </w:p>
    <w:p w14:paraId="63595B37" w14:textId="4F4A2B69" w:rsidR="008A5F00" w:rsidRPr="008A5F00" w:rsidRDefault="008A5F00" w:rsidP="008A5F00">
      <w:pPr>
        <w:ind w:firstLine="420"/>
      </w:pPr>
      <w:r>
        <w:rPr>
          <w:rFonts w:hint="eastAsia"/>
        </w:rPr>
        <w:t>在</w:t>
      </w:r>
      <w:r>
        <w:rPr>
          <w:rFonts w:hint="eastAsia"/>
        </w:rPr>
        <w:t>service</w:t>
      </w:r>
      <w:r w:rsidR="00B63EC7">
        <w:rPr>
          <w:rFonts w:hint="eastAsia"/>
        </w:rPr>
        <w:t>的配置文件</w:t>
      </w:r>
      <w:r w:rsidR="00086211">
        <w:rPr>
          <w:rFonts w:hint="eastAsia"/>
        </w:rPr>
        <w:t>，配置要切换的模式，</w:t>
      </w:r>
      <w:r w:rsidR="00086211">
        <w:rPr>
          <w:rFonts w:hint="eastAsia"/>
        </w:rPr>
        <w:t>service</w:t>
      </w:r>
      <w:r w:rsidR="00086211">
        <w:rPr>
          <w:rFonts w:hint="eastAsia"/>
        </w:rPr>
        <w:t>会</w:t>
      </w:r>
      <w:r w:rsidR="00B578AE">
        <w:rPr>
          <w:rFonts w:hint="eastAsia"/>
        </w:rPr>
        <w:t>智能</w:t>
      </w:r>
      <w:r w:rsidR="00086211">
        <w:rPr>
          <w:rFonts w:hint="eastAsia"/>
        </w:rPr>
        <w:t>拉取，</w:t>
      </w:r>
      <w:r w:rsidR="00086211">
        <w:rPr>
          <w:rFonts w:hint="eastAsia"/>
        </w:rPr>
        <w:t>service-</w:t>
      </w:r>
      <w:r w:rsidR="00086211">
        <w:rPr>
          <w:rFonts w:hint="eastAsia"/>
        </w:rPr>
        <w:t>环境</w:t>
      </w:r>
      <w:r w:rsidR="00086211">
        <w:rPr>
          <w:rFonts w:hint="eastAsia"/>
        </w:rPr>
        <w:t>.</w:t>
      </w:r>
      <w:proofErr w:type="spellStart"/>
      <w:r w:rsidR="00086211">
        <w:rPr>
          <w:rFonts w:hint="eastAsia"/>
        </w:rPr>
        <w:t>yml</w:t>
      </w:r>
      <w:proofErr w:type="spellEnd"/>
      <w:r w:rsidR="00086211">
        <w:t xml:space="preserve"> </w:t>
      </w:r>
      <w:r w:rsidR="00086211">
        <w:rPr>
          <w:rFonts w:hint="eastAsia"/>
        </w:rPr>
        <w:t>对应的</w:t>
      </w:r>
      <w:proofErr w:type="spellStart"/>
      <w:r w:rsidR="00086211">
        <w:rPr>
          <w:rFonts w:hint="eastAsia"/>
        </w:rPr>
        <w:t>yml</w:t>
      </w:r>
      <w:proofErr w:type="spellEnd"/>
      <w:r w:rsidR="00086211">
        <w:rPr>
          <w:rFonts w:hint="eastAsia"/>
        </w:rPr>
        <w:t>文件</w:t>
      </w:r>
      <w:r w:rsidR="00C76F88">
        <w:rPr>
          <w:rFonts w:hint="eastAsia"/>
        </w:rPr>
        <w:t>。</w:t>
      </w:r>
    </w:p>
    <w:tbl>
      <w:tblPr>
        <w:tblStyle w:val="ab"/>
        <w:tblW w:w="0" w:type="auto"/>
        <w:tblLook w:val="04A0" w:firstRow="1" w:lastRow="0" w:firstColumn="1" w:lastColumn="0" w:noHBand="0" w:noVBand="1"/>
      </w:tblPr>
      <w:tblGrid>
        <w:gridCol w:w="8296"/>
      </w:tblGrid>
      <w:tr w:rsidR="000C120E" w14:paraId="5CF02C10" w14:textId="77777777" w:rsidTr="000C120E">
        <w:tc>
          <w:tcPr>
            <w:tcW w:w="8296" w:type="dxa"/>
          </w:tcPr>
          <w:p w14:paraId="53D82FA0"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#1</w:t>
            </w:r>
            <w:r>
              <w:rPr>
                <w:rFonts w:ascii="Consolas" w:eastAsiaTheme="minorEastAsia" w:hAnsi="Consolas" w:cs="Consolas"/>
                <w:bCs w:val="0"/>
                <w:color w:val="FF0032"/>
                <w:sz w:val="20"/>
                <w:szCs w:val="20"/>
              </w:rPr>
              <w:t>、将服务注册到服务中心</w:t>
            </w:r>
          </w:p>
          <w:p w14:paraId="27A7E624"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6F34C4D3"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566FB302"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16334459"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p w14:paraId="47D1BE08"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p>
          <w:p w14:paraId="54741F7B"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p>
          <w:p w14:paraId="05E8A514"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#1</w:t>
            </w:r>
            <w:r>
              <w:rPr>
                <w:rFonts w:ascii="Consolas" w:eastAsiaTheme="minorEastAsia" w:hAnsi="Consolas" w:cs="Consolas"/>
                <w:bCs w:val="0"/>
                <w:color w:val="FF0032"/>
                <w:sz w:val="20"/>
                <w:szCs w:val="20"/>
              </w:rPr>
              <w:t>、配置</w:t>
            </w:r>
            <w:r>
              <w:rPr>
                <w:rFonts w:ascii="Consolas" w:eastAsiaTheme="minorEastAsia" w:hAnsi="Consolas" w:cs="Consolas"/>
                <w:bCs w:val="0"/>
                <w:color w:val="FF0032"/>
                <w:sz w:val="20"/>
                <w:szCs w:val="20"/>
              </w:rPr>
              <w:t>config</w:t>
            </w:r>
            <w:r>
              <w:rPr>
                <w:rFonts w:ascii="Consolas" w:eastAsiaTheme="minorEastAsia" w:hAnsi="Consolas" w:cs="Consolas"/>
                <w:bCs w:val="0"/>
                <w:color w:val="FF0032"/>
                <w:sz w:val="20"/>
                <w:szCs w:val="20"/>
              </w:rPr>
              <w:t>服务器的地址</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默认为</w:t>
            </w:r>
            <w:r>
              <w:rPr>
                <w:rFonts w:ascii="Consolas" w:eastAsiaTheme="minorEastAsia" w:hAnsi="Consolas" w:cs="Consolas"/>
                <w:bCs w:val="0"/>
                <w:color w:val="FF0032"/>
                <w:sz w:val="20"/>
                <w:szCs w:val="20"/>
              </w:rPr>
              <w:t>8888</w:t>
            </w:r>
            <w:r>
              <w:rPr>
                <w:rFonts w:ascii="Consolas" w:eastAsiaTheme="minorEastAsia" w:hAnsi="Consolas" w:cs="Consolas"/>
                <w:bCs w:val="0"/>
                <w:color w:val="FF0032"/>
                <w:sz w:val="20"/>
                <w:szCs w:val="20"/>
              </w:rPr>
              <w:t>，目的是去拉取文件的位置</w:t>
            </w:r>
          </w:p>
          <w:p w14:paraId="49119940"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433113CD"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cloud:</w:t>
            </w:r>
          </w:p>
          <w:p w14:paraId="4CD17A5C"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config:</w:t>
            </w:r>
          </w:p>
          <w:p w14:paraId="1B5001ED" w14:textId="54A1B538" w:rsidR="000C120E" w:rsidRDefault="0037177C"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noProof/>
                <w:color w:val="000000"/>
                <w:sz w:val="20"/>
                <w:szCs w:val="20"/>
              </w:rPr>
              <mc:AlternateContent>
                <mc:Choice Requires="wps">
                  <w:drawing>
                    <wp:anchor distT="0" distB="0" distL="114300" distR="114300" simplePos="0" relativeHeight="251660288" behindDoc="0" locked="0" layoutInCell="1" allowOverlap="1" wp14:anchorId="5AB211FD" wp14:editId="5D4A1CF5">
                      <wp:simplePos x="0" y="0"/>
                      <wp:positionH relativeFrom="column">
                        <wp:posOffset>133985</wp:posOffset>
                      </wp:positionH>
                      <wp:positionV relativeFrom="paragraph">
                        <wp:posOffset>191770</wp:posOffset>
                      </wp:positionV>
                      <wp:extent cx="441960" cy="434340"/>
                      <wp:effectExtent l="0" t="0" r="72390" b="60960"/>
                      <wp:wrapNone/>
                      <wp:docPr id="23" name="直接箭头连接符 23"/>
                      <wp:cNvGraphicFramePr/>
                      <a:graphic xmlns:a="http://schemas.openxmlformats.org/drawingml/2006/main">
                        <a:graphicData uri="http://schemas.microsoft.com/office/word/2010/wordprocessingShape">
                          <wps:wsp>
                            <wps:cNvCnPr/>
                            <wps:spPr>
                              <a:xfrm>
                                <a:off x="0" y="0"/>
                                <a:ext cx="441960" cy="4343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1770876" id="直接箭头连接符 23" o:spid="_x0000_s1026" type="#_x0000_t32" style="position:absolute;left:0;text-align:left;margin-left:10.55pt;margin-top:15.1pt;width:34.8pt;height:34.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" strokecolor="#ffc000 [3207]" strokeweight="1.5pt">
                      <v:stroke endarrow="block" joinstyle="miter"/>
                    </v:shape>
                  </w:pict>
                </mc:Fallback>
              </mc:AlternateContent>
            </w:r>
            <w:r w:rsidR="000C120E">
              <w:rPr>
                <w:rFonts w:ascii="Consolas" w:eastAsiaTheme="minorEastAsia" w:hAnsi="Consolas" w:cs="Consolas"/>
                <w:bCs w:val="0"/>
                <w:color w:val="000000"/>
                <w:sz w:val="20"/>
                <w:szCs w:val="20"/>
              </w:rPr>
              <w:t xml:space="preserve">      </w:t>
            </w:r>
            <w:r w:rsidR="000C120E">
              <w:rPr>
                <w:rFonts w:ascii="Consolas" w:eastAsiaTheme="minorEastAsia" w:hAnsi="Consolas" w:cs="Consolas"/>
                <w:bCs w:val="0"/>
                <w:color w:val="00C832"/>
                <w:sz w:val="20"/>
                <w:szCs w:val="20"/>
              </w:rPr>
              <w:t>discovery:</w:t>
            </w:r>
            <w:r w:rsidR="000C120E">
              <w:rPr>
                <w:rFonts w:ascii="Consolas" w:eastAsiaTheme="minorEastAsia" w:hAnsi="Consolas" w:cs="Consolas"/>
                <w:bCs w:val="0"/>
                <w:color w:val="000000"/>
                <w:sz w:val="20"/>
                <w:szCs w:val="20"/>
              </w:rPr>
              <w:t xml:space="preserve">  </w:t>
            </w:r>
          </w:p>
          <w:p w14:paraId="6766A727"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enabled:</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开启客户端的服务查找</w:t>
            </w:r>
          </w:p>
          <w:p w14:paraId="68277D00"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service-id:</w:t>
            </w:r>
            <w:r>
              <w:rPr>
                <w:rFonts w:ascii="Consolas" w:eastAsiaTheme="minorEastAsia" w:hAnsi="Consolas" w:cs="Consolas"/>
                <w:bCs w:val="0"/>
                <w:color w:val="000000"/>
                <w:sz w:val="20"/>
                <w:szCs w:val="20"/>
              </w:rPr>
              <w:t xml:space="preserve"> config-server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查找的服务名，也就是集群的名字</w:t>
            </w:r>
          </w:p>
          <w:p w14:paraId="4DF3502D" w14:textId="5D4737BF"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profile:</w:t>
            </w:r>
            <w:r>
              <w:rPr>
                <w:rFonts w:ascii="Consolas" w:eastAsiaTheme="minorEastAsia" w:hAnsi="Consolas" w:cs="Consolas"/>
                <w:bCs w:val="0"/>
                <w:color w:val="000000"/>
                <w:sz w:val="20"/>
                <w:szCs w:val="20"/>
              </w:rPr>
              <w:t xml:space="preserve"> dev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切换到开发环境</w:t>
            </w:r>
            <w:r>
              <w:rPr>
                <w:rFonts w:ascii="Consolas" w:eastAsiaTheme="minorEastAsia" w:hAnsi="Consolas" w:cs="Consolas"/>
                <w:bCs w:val="0"/>
                <w:color w:val="FF0032"/>
                <w:sz w:val="20"/>
                <w:szCs w:val="20"/>
              </w:rPr>
              <w:t xml:space="preserve"> </w:t>
            </w:r>
            <w:r w:rsidR="0040098A">
              <w:rPr>
                <w:rFonts w:ascii="Consolas" w:eastAsiaTheme="minorEastAsia" w:hAnsi="Consolas" w:cs="Consolas" w:hint="eastAsia"/>
                <w:bCs w:val="0"/>
                <w:color w:val="FF0032"/>
                <w:sz w:val="20"/>
                <w:szCs w:val="20"/>
              </w:rPr>
              <w:t>，</w:t>
            </w:r>
            <w:r w:rsidR="0040098A">
              <w:rPr>
                <w:rFonts w:ascii="Consolas" w:eastAsiaTheme="minorEastAsia" w:hAnsi="Consolas" w:cs="Consolas" w:hint="eastAsia"/>
                <w:bCs w:val="0"/>
                <w:color w:val="FF0032"/>
                <w:sz w:val="20"/>
                <w:szCs w:val="20"/>
              </w:rPr>
              <w:t>pro</w:t>
            </w:r>
            <w:r w:rsidR="0040098A">
              <w:rPr>
                <w:rFonts w:ascii="Consolas" w:eastAsiaTheme="minorEastAsia" w:hAnsi="Consolas" w:cs="Consolas"/>
                <w:bCs w:val="0"/>
                <w:color w:val="FF0032"/>
                <w:sz w:val="20"/>
                <w:szCs w:val="20"/>
              </w:rPr>
              <w:t xml:space="preserve"> </w:t>
            </w:r>
            <w:r w:rsidR="0040098A">
              <w:rPr>
                <w:rFonts w:ascii="Consolas" w:eastAsiaTheme="minorEastAsia" w:hAnsi="Consolas" w:cs="Consolas" w:hint="eastAsia"/>
                <w:bCs w:val="0"/>
                <w:color w:val="FF0032"/>
                <w:sz w:val="20"/>
                <w:szCs w:val="20"/>
              </w:rPr>
              <w:t>为开发环境</w:t>
            </w:r>
            <w:r w:rsidR="00EF240F">
              <w:rPr>
                <w:rFonts w:ascii="Consolas" w:eastAsiaTheme="minorEastAsia" w:hAnsi="Consolas" w:cs="Consolas" w:hint="eastAsia"/>
                <w:bCs w:val="0"/>
                <w:color w:val="FF0032"/>
                <w:sz w:val="20"/>
                <w:szCs w:val="20"/>
              </w:rPr>
              <w:t>，</w:t>
            </w:r>
            <w:r w:rsidR="00EF240F">
              <w:rPr>
                <w:rFonts w:ascii="Consolas" w:eastAsiaTheme="minorEastAsia" w:hAnsi="Consolas" w:cs="Consolas" w:hint="eastAsia"/>
                <w:bCs w:val="0"/>
                <w:color w:val="FF0032"/>
                <w:sz w:val="20"/>
                <w:szCs w:val="20"/>
              </w:rPr>
              <w:t xml:space="preserve">test </w:t>
            </w:r>
            <w:r w:rsidR="00EF240F">
              <w:rPr>
                <w:rFonts w:ascii="Consolas" w:eastAsiaTheme="minorEastAsia" w:hAnsi="Consolas" w:cs="Consolas" w:hint="eastAsia"/>
                <w:bCs w:val="0"/>
                <w:color w:val="FF0032"/>
                <w:sz w:val="20"/>
                <w:szCs w:val="20"/>
              </w:rPr>
              <w:t>为测试环境</w:t>
            </w:r>
          </w:p>
          <w:p w14:paraId="0A57ACC3"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 xml:space="preserve">#  </w:t>
            </w:r>
            <w:proofErr w:type="spellStart"/>
            <w:r>
              <w:rPr>
                <w:rFonts w:ascii="Consolas" w:eastAsiaTheme="minorEastAsia" w:hAnsi="Consolas" w:cs="Consolas"/>
                <w:bCs w:val="0"/>
                <w:color w:val="FF0032"/>
                <w:sz w:val="20"/>
                <w:szCs w:val="20"/>
              </w:rPr>
              <w:t>uri</w:t>
            </w:r>
            <w:proofErr w:type="spellEnd"/>
            <w:r>
              <w:rPr>
                <w:rFonts w:ascii="Consolas" w:eastAsiaTheme="minorEastAsia" w:hAnsi="Consolas" w:cs="Consolas"/>
                <w:bCs w:val="0"/>
                <w:color w:val="FF0032"/>
                <w:sz w:val="20"/>
                <w:szCs w:val="20"/>
              </w:rPr>
              <w:t xml:space="preserve">: http://localhost:8888  </w:t>
            </w:r>
            <w:r>
              <w:rPr>
                <w:rFonts w:ascii="Consolas" w:eastAsiaTheme="minorEastAsia" w:hAnsi="Consolas" w:cs="Consolas"/>
                <w:bCs w:val="0"/>
                <w:color w:val="FF0032"/>
                <w:sz w:val="20"/>
                <w:szCs w:val="20"/>
              </w:rPr>
              <w:t>配置服务器的地址，单机版要写死</w:t>
            </w:r>
            <w:r>
              <w:rPr>
                <w:rFonts w:ascii="Consolas" w:eastAsiaTheme="minorEastAsia" w:hAnsi="Consolas" w:cs="Consolas"/>
                <w:bCs w:val="0"/>
                <w:color w:val="FF0032"/>
                <w:sz w:val="20"/>
                <w:szCs w:val="20"/>
              </w:rPr>
              <w:t xml:space="preserve">  </w:t>
            </w:r>
          </w:p>
          <w:p w14:paraId="608B6338"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p>
          <w:p w14:paraId="5E6A45E4"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2E0820E8"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lastRenderedPageBreak/>
              <w:t>#2</w:t>
            </w:r>
            <w:r>
              <w:rPr>
                <w:rFonts w:ascii="Consolas" w:eastAsiaTheme="minorEastAsia" w:hAnsi="Consolas" w:cs="Consolas"/>
                <w:bCs w:val="0"/>
                <w:color w:val="FF0032"/>
                <w:sz w:val="20"/>
                <w:szCs w:val="20"/>
              </w:rPr>
              <w:t>、要拉取的文件</w:t>
            </w:r>
            <w:r>
              <w:rPr>
                <w:rFonts w:ascii="Consolas" w:eastAsiaTheme="minorEastAsia" w:hAnsi="Consolas" w:cs="Consolas"/>
                <w:bCs w:val="0"/>
                <w:color w:val="FF0032"/>
                <w:sz w:val="20"/>
                <w:szCs w:val="20"/>
              </w:rPr>
              <w:t>,spring</w:t>
            </w:r>
            <w:r>
              <w:rPr>
                <w:rFonts w:ascii="Consolas" w:eastAsiaTheme="minorEastAsia" w:hAnsi="Consolas" w:cs="Consolas"/>
                <w:bCs w:val="0"/>
                <w:color w:val="FF0032"/>
                <w:sz w:val="20"/>
                <w:szCs w:val="20"/>
              </w:rPr>
              <w:t>会拉取与</w:t>
            </w:r>
            <w:proofErr w:type="spellStart"/>
            <w:r>
              <w:rPr>
                <w:rFonts w:ascii="Consolas" w:eastAsiaTheme="minorEastAsia" w:hAnsi="Consolas" w:cs="Consolas"/>
                <w:bCs w:val="0"/>
                <w:color w:val="FF0032"/>
                <w:sz w:val="20"/>
                <w:szCs w:val="20"/>
              </w:rPr>
              <w:t>applicationname</w:t>
            </w:r>
            <w:proofErr w:type="spellEnd"/>
            <w:r>
              <w:rPr>
                <w:rFonts w:ascii="Consolas" w:eastAsiaTheme="minorEastAsia" w:hAnsi="Consolas" w:cs="Consolas"/>
                <w:bCs w:val="0"/>
                <w:color w:val="FF0032"/>
                <w:sz w:val="20"/>
                <w:szCs w:val="20"/>
              </w:rPr>
              <w:t>相同名字的文件</w:t>
            </w:r>
          </w:p>
          <w:p w14:paraId="08E33F66" w14:textId="77777777" w:rsidR="000C120E" w:rsidRDefault="000C120E" w:rsidP="000C12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6A807407" w14:textId="1103DABD" w:rsidR="000C120E" w:rsidRDefault="000C120E" w:rsidP="000C120E">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config-client</w:t>
            </w:r>
          </w:p>
        </w:tc>
      </w:tr>
    </w:tbl>
    <w:p w14:paraId="675599AB" w14:textId="77777777" w:rsidR="000C120E" w:rsidRDefault="000C120E" w:rsidP="00D020FB">
      <w:pPr>
        <w:ind w:firstLine="420"/>
      </w:pPr>
    </w:p>
    <w:p w14:paraId="59E7406F" w14:textId="4FF7F8C8" w:rsidR="000C120E" w:rsidRDefault="00053EBC" w:rsidP="00053EBC">
      <w:pPr>
        <w:pStyle w:val="10"/>
      </w:pPr>
      <w:r>
        <w:rPr>
          <w:rFonts w:hint="eastAsia"/>
        </w:rPr>
        <w:t>spring</w:t>
      </w:r>
      <w:r>
        <w:t xml:space="preserve"> </w:t>
      </w:r>
      <w:r>
        <w:rPr>
          <w:rFonts w:hint="eastAsia"/>
        </w:rPr>
        <w:t>boot</w:t>
      </w:r>
      <w:r>
        <w:t xml:space="preserve"> </w:t>
      </w:r>
      <w:r>
        <w:rPr>
          <w:rFonts w:hint="eastAsia"/>
        </w:rPr>
        <w:t>admin</w:t>
      </w:r>
    </w:p>
    <w:p w14:paraId="3A2ACA39" w14:textId="604221A7" w:rsidR="00053EBC" w:rsidRDefault="00053EBC" w:rsidP="00053EBC">
      <w:pPr>
        <w:pStyle w:val="2"/>
      </w:pPr>
      <w:r>
        <w:rPr>
          <w:rFonts w:hint="eastAsia"/>
        </w:rPr>
        <w:t>spring</w:t>
      </w:r>
      <w:r>
        <w:t xml:space="preserve"> </w:t>
      </w:r>
      <w:r>
        <w:rPr>
          <w:rFonts w:hint="eastAsia"/>
        </w:rPr>
        <w:t>boot</w:t>
      </w:r>
      <w:r>
        <w:t xml:space="preserve"> </w:t>
      </w:r>
      <w:r>
        <w:rPr>
          <w:rFonts w:hint="eastAsia"/>
        </w:rPr>
        <w:t>admin</w:t>
      </w:r>
      <w:r>
        <w:rPr>
          <w:rFonts w:hint="eastAsia"/>
        </w:rPr>
        <w:t>介绍</w:t>
      </w:r>
    </w:p>
    <w:p w14:paraId="6411EFCA" w14:textId="70CECF71" w:rsidR="005145A0" w:rsidRPr="005145A0" w:rsidRDefault="005145A0" w:rsidP="005145A0">
      <w:pPr>
        <w:ind w:firstLine="420"/>
      </w:pPr>
      <w:r>
        <w:rPr>
          <w:rFonts w:hint="eastAsia"/>
        </w:rPr>
        <w:t>spring</w:t>
      </w:r>
      <w:r>
        <w:t xml:space="preserve"> </w:t>
      </w:r>
      <w:r>
        <w:rPr>
          <w:rFonts w:hint="eastAsia"/>
        </w:rPr>
        <w:t>boot</w:t>
      </w:r>
      <w:r>
        <w:t xml:space="preserve"> </w:t>
      </w:r>
      <w:r>
        <w:rPr>
          <w:rFonts w:hint="eastAsia"/>
        </w:rPr>
        <w:t>admin</w:t>
      </w:r>
      <w:r>
        <w:rPr>
          <w:rFonts w:hint="eastAsia"/>
        </w:rPr>
        <w:t>是一个基于</w:t>
      </w:r>
      <w:r w:rsidR="00555B13">
        <w:rPr>
          <w:rFonts w:hint="eastAsia"/>
        </w:rPr>
        <w:t>eureka</w:t>
      </w:r>
      <w:r w:rsidR="00555B13">
        <w:rPr>
          <w:rFonts w:hint="eastAsia"/>
        </w:rPr>
        <w:t>的监控中心。</w:t>
      </w:r>
    </w:p>
    <w:p w14:paraId="5641B029" w14:textId="2E332E03" w:rsidR="00102A36" w:rsidRPr="00102A36" w:rsidRDefault="00102A36" w:rsidP="00102A36">
      <w:pPr>
        <w:ind w:firstLine="420"/>
      </w:pPr>
      <w:r>
        <w:rPr>
          <w:noProof/>
        </w:rPr>
        <w:drawing>
          <wp:inline distT="0" distB="0" distL="0" distR="0" wp14:anchorId="310FF075" wp14:editId="03535010">
            <wp:extent cx="5264785" cy="1856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4785" cy="1856740"/>
                    </a:xfrm>
                    <a:prstGeom prst="rect">
                      <a:avLst/>
                    </a:prstGeom>
                    <a:noFill/>
                    <a:ln>
                      <a:noFill/>
                    </a:ln>
                  </pic:spPr>
                </pic:pic>
              </a:graphicData>
            </a:graphic>
          </wp:inline>
        </w:drawing>
      </w:r>
    </w:p>
    <w:p w14:paraId="564B4915" w14:textId="01AC0C4E" w:rsidR="00C13F38" w:rsidRDefault="00C13F38" w:rsidP="00C13F38">
      <w:pPr>
        <w:pStyle w:val="2"/>
      </w:pPr>
      <w:r>
        <w:rPr>
          <w:rFonts w:hint="eastAsia"/>
        </w:rPr>
        <w:lastRenderedPageBreak/>
        <w:t>admin</w:t>
      </w:r>
      <w:r>
        <w:t xml:space="preserve"> </w:t>
      </w:r>
      <w:r>
        <w:rPr>
          <w:rFonts w:hint="eastAsia"/>
        </w:rPr>
        <w:t>server</w:t>
      </w:r>
      <w:r>
        <w:rPr>
          <w:rFonts w:hint="eastAsia"/>
        </w:rPr>
        <w:t>端</w:t>
      </w:r>
    </w:p>
    <w:p w14:paraId="4060B10D" w14:textId="08A70F32" w:rsidR="00102A36" w:rsidRDefault="00102A36" w:rsidP="00102A36">
      <w:pPr>
        <w:pStyle w:val="3"/>
        <w:ind w:firstLine="420"/>
      </w:pPr>
      <w:r>
        <w:rPr>
          <w:rFonts w:hint="eastAsia"/>
        </w:rPr>
        <w:t>创建项目</w:t>
      </w:r>
    </w:p>
    <w:p w14:paraId="0BFEA6AB" w14:textId="58F19373" w:rsidR="00102A36" w:rsidRDefault="00102A36" w:rsidP="00102A36">
      <w:pPr>
        <w:ind w:firstLine="420"/>
        <w:jc w:val="center"/>
      </w:pPr>
      <w:r>
        <w:rPr>
          <w:noProof/>
        </w:rPr>
        <w:drawing>
          <wp:inline distT="0" distB="0" distL="0" distR="0" wp14:anchorId="058BC37B" wp14:editId="5C1CD3AE">
            <wp:extent cx="2880000" cy="368080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3680804"/>
                    </a:xfrm>
                    <a:prstGeom prst="rect">
                      <a:avLst/>
                    </a:prstGeom>
                  </pic:spPr>
                </pic:pic>
              </a:graphicData>
            </a:graphic>
          </wp:inline>
        </w:drawing>
      </w:r>
    </w:p>
    <w:p w14:paraId="46B2896E" w14:textId="49C64986" w:rsidR="00102A36" w:rsidRDefault="00102A36" w:rsidP="00102A36">
      <w:pPr>
        <w:pStyle w:val="3"/>
        <w:ind w:firstLine="420"/>
      </w:pPr>
      <w:r>
        <w:rPr>
          <w:rFonts w:hint="eastAsia"/>
        </w:rPr>
        <w:t>修改配置文件</w:t>
      </w:r>
    </w:p>
    <w:tbl>
      <w:tblPr>
        <w:tblStyle w:val="ab"/>
        <w:tblW w:w="0" w:type="auto"/>
        <w:tblLook w:val="04A0" w:firstRow="1" w:lastRow="0" w:firstColumn="1" w:lastColumn="0" w:noHBand="0" w:noVBand="1"/>
      </w:tblPr>
      <w:tblGrid>
        <w:gridCol w:w="8296"/>
      </w:tblGrid>
      <w:tr w:rsidR="00162541" w14:paraId="368755AF" w14:textId="77777777" w:rsidTr="00162541">
        <w:tc>
          <w:tcPr>
            <w:tcW w:w="8296" w:type="dxa"/>
          </w:tcPr>
          <w:p w14:paraId="27ABDE34" w14:textId="77777777" w:rsidR="00162541" w:rsidRDefault="00162541" w:rsidP="001625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0778444A" w14:textId="77777777" w:rsidR="00162541" w:rsidRDefault="00162541" w:rsidP="001625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8089</w:t>
            </w:r>
          </w:p>
          <w:p w14:paraId="2BE0903B" w14:textId="77777777" w:rsidR="00162541" w:rsidRDefault="00162541" w:rsidP="001625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6109F23F" w14:textId="77777777" w:rsidR="00162541" w:rsidRDefault="00162541" w:rsidP="001625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559F5608" w14:textId="77777777" w:rsidR="00162541" w:rsidRDefault="00162541" w:rsidP="001625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admin-server</w:t>
            </w:r>
          </w:p>
          <w:p w14:paraId="5CB44BB8" w14:textId="77777777" w:rsidR="00162541" w:rsidRDefault="00162541" w:rsidP="001625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0BC9B161" w14:textId="77777777" w:rsidR="00162541" w:rsidRDefault="00162541" w:rsidP="001625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53A6A06B" w14:textId="77777777" w:rsidR="00162541" w:rsidRDefault="00162541" w:rsidP="001625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189F68E2" w14:textId="3A64FBF8" w:rsidR="00162541" w:rsidRDefault="00162541" w:rsidP="00162541">
            <w:pPr>
              <w:ind w:firstLineChars="0" w:firstLine="0"/>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tc>
      </w:tr>
    </w:tbl>
    <w:p w14:paraId="56FF7850" w14:textId="77777777" w:rsidR="00162541" w:rsidRPr="00162541" w:rsidRDefault="00162541" w:rsidP="00162541">
      <w:pPr>
        <w:ind w:firstLine="420"/>
      </w:pPr>
    </w:p>
    <w:p w14:paraId="6651C565" w14:textId="77777777" w:rsidR="00102A36" w:rsidRPr="00102A36" w:rsidRDefault="00102A36" w:rsidP="00102A36">
      <w:pPr>
        <w:ind w:firstLine="420"/>
      </w:pPr>
    </w:p>
    <w:p w14:paraId="675AE9D9" w14:textId="77B8B540" w:rsidR="00102A36" w:rsidRDefault="00102A36" w:rsidP="00102A36">
      <w:pPr>
        <w:pStyle w:val="3"/>
        <w:ind w:firstLine="420"/>
      </w:pPr>
      <w:r>
        <w:rPr>
          <w:rFonts w:hint="eastAsia"/>
        </w:rPr>
        <w:lastRenderedPageBreak/>
        <w:t>添加注解</w:t>
      </w:r>
    </w:p>
    <w:p w14:paraId="040E522A" w14:textId="45F3435D" w:rsidR="00863225" w:rsidRDefault="00863225" w:rsidP="00863225">
      <w:pPr>
        <w:ind w:firstLine="420"/>
      </w:pPr>
      <w:r>
        <w:rPr>
          <w:noProof/>
        </w:rPr>
        <w:drawing>
          <wp:inline distT="0" distB="0" distL="0" distR="0" wp14:anchorId="66695F13" wp14:editId="607FED42">
            <wp:extent cx="5274310" cy="126365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263650"/>
                    </a:xfrm>
                    <a:prstGeom prst="rect">
                      <a:avLst/>
                    </a:prstGeom>
                  </pic:spPr>
                </pic:pic>
              </a:graphicData>
            </a:graphic>
          </wp:inline>
        </w:drawing>
      </w:r>
    </w:p>
    <w:p w14:paraId="206C2486" w14:textId="7C7DCCCF" w:rsidR="00810C25" w:rsidRDefault="00810C25" w:rsidP="00810C25">
      <w:pPr>
        <w:pStyle w:val="3"/>
        <w:ind w:firstLine="420"/>
      </w:pPr>
      <w:r>
        <w:rPr>
          <w:rFonts w:hint="eastAsia"/>
        </w:rPr>
        <w:t>效果</w:t>
      </w:r>
    </w:p>
    <w:p w14:paraId="01272959" w14:textId="54C89DAF" w:rsidR="00810C25" w:rsidRPr="00810C25" w:rsidRDefault="00810C25" w:rsidP="00810C25">
      <w:pPr>
        <w:ind w:firstLine="420"/>
      </w:pPr>
      <w:r>
        <w:rPr>
          <w:noProof/>
        </w:rPr>
        <w:drawing>
          <wp:inline distT="0" distB="0" distL="0" distR="0" wp14:anchorId="2F5613A6" wp14:editId="2B2E866B">
            <wp:extent cx="5274310" cy="16579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57985"/>
                    </a:xfrm>
                    <a:prstGeom prst="rect">
                      <a:avLst/>
                    </a:prstGeom>
                  </pic:spPr>
                </pic:pic>
              </a:graphicData>
            </a:graphic>
          </wp:inline>
        </w:drawing>
      </w:r>
    </w:p>
    <w:p w14:paraId="7EDE5DB9" w14:textId="55244A05" w:rsidR="00102A36" w:rsidRDefault="00102A36" w:rsidP="00102A36">
      <w:pPr>
        <w:pStyle w:val="2"/>
      </w:pPr>
      <w:r>
        <w:rPr>
          <w:rFonts w:hint="eastAsia"/>
        </w:rPr>
        <w:lastRenderedPageBreak/>
        <w:t>client</w:t>
      </w:r>
      <w:r>
        <w:rPr>
          <w:rFonts w:hint="eastAsia"/>
        </w:rPr>
        <w:t>端</w:t>
      </w:r>
      <w:r>
        <w:rPr>
          <w:rFonts w:hint="eastAsia"/>
        </w:rPr>
        <w:t>(</w:t>
      </w:r>
      <w:r>
        <w:rPr>
          <w:rFonts w:hint="eastAsia"/>
        </w:rPr>
        <w:t>与</w:t>
      </w:r>
      <w:r>
        <w:rPr>
          <w:rFonts w:hint="eastAsia"/>
        </w:rPr>
        <w:t>service</w:t>
      </w:r>
      <w:r>
        <w:rPr>
          <w:rFonts w:hint="eastAsia"/>
        </w:rPr>
        <w:t>集成</w:t>
      </w:r>
      <w:r>
        <w:t>)</w:t>
      </w:r>
    </w:p>
    <w:p w14:paraId="6C3883BF" w14:textId="5313EEFD" w:rsidR="00162541" w:rsidRDefault="00162541" w:rsidP="00162541">
      <w:pPr>
        <w:pStyle w:val="3"/>
        <w:ind w:firstLine="420"/>
      </w:pPr>
      <w:r>
        <w:rPr>
          <w:rFonts w:hint="eastAsia"/>
        </w:rPr>
        <w:t>新建</w:t>
      </w:r>
      <w:r>
        <w:rPr>
          <w:rFonts w:hint="eastAsia"/>
        </w:rPr>
        <w:t>admin-client</w:t>
      </w:r>
    </w:p>
    <w:p w14:paraId="3EC4355E" w14:textId="203A6977" w:rsidR="00E01434" w:rsidRPr="00E01434" w:rsidRDefault="00E01434" w:rsidP="00E01434">
      <w:pPr>
        <w:ind w:firstLine="420"/>
        <w:jc w:val="center"/>
      </w:pPr>
      <w:r>
        <w:rPr>
          <w:noProof/>
        </w:rPr>
        <w:drawing>
          <wp:inline distT="0" distB="0" distL="0" distR="0" wp14:anchorId="7BECC083" wp14:editId="42154D36">
            <wp:extent cx="2880000" cy="368080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0000" cy="3680804"/>
                    </a:xfrm>
                    <a:prstGeom prst="rect">
                      <a:avLst/>
                    </a:prstGeom>
                  </pic:spPr>
                </pic:pic>
              </a:graphicData>
            </a:graphic>
          </wp:inline>
        </w:drawing>
      </w:r>
    </w:p>
    <w:p w14:paraId="2AE34AAF" w14:textId="77777777" w:rsidR="00971FF8" w:rsidRPr="00971FF8" w:rsidRDefault="00971FF8" w:rsidP="00971FF8">
      <w:pPr>
        <w:ind w:firstLine="420"/>
      </w:pPr>
    </w:p>
    <w:p w14:paraId="770FF4AF" w14:textId="1AD27A16" w:rsidR="00053EBC" w:rsidRDefault="00162541" w:rsidP="00162541">
      <w:pPr>
        <w:pStyle w:val="3"/>
        <w:ind w:firstLine="420"/>
      </w:pPr>
      <w:r>
        <w:rPr>
          <w:rFonts w:hint="eastAsia"/>
        </w:rPr>
        <w:t>修改配置文件</w:t>
      </w:r>
    </w:p>
    <w:tbl>
      <w:tblPr>
        <w:tblStyle w:val="ab"/>
        <w:tblW w:w="0" w:type="auto"/>
        <w:tblLook w:val="04A0" w:firstRow="1" w:lastRow="0" w:firstColumn="1" w:lastColumn="0" w:noHBand="0" w:noVBand="1"/>
      </w:tblPr>
      <w:tblGrid>
        <w:gridCol w:w="8296"/>
      </w:tblGrid>
      <w:tr w:rsidR="002E382B" w14:paraId="2926308F" w14:textId="77777777" w:rsidTr="002E382B">
        <w:tc>
          <w:tcPr>
            <w:tcW w:w="8296" w:type="dxa"/>
          </w:tcPr>
          <w:p w14:paraId="0EE8CBB8"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p>
          <w:p w14:paraId="13DC0C4A"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7BD0406E"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7F44BC16"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0AF08936"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48CCA1C7"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admin-client</w:t>
            </w:r>
          </w:p>
          <w:p w14:paraId="6D671BDE"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boot:</w:t>
            </w:r>
          </w:p>
          <w:p w14:paraId="27A505EA"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admin:</w:t>
            </w:r>
          </w:p>
          <w:p w14:paraId="00E0BC00"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url:</w:t>
            </w:r>
          </w:p>
          <w:p w14:paraId="4899053F"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 http://localhost:8098</w:t>
            </w:r>
          </w:p>
          <w:p w14:paraId="316B1309"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eureka:</w:t>
            </w:r>
          </w:p>
          <w:p w14:paraId="73C61AB5"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w:t>
            </w:r>
          </w:p>
          <w:p w14:paraId="11FB74D0"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service-url:</w:t>
            </w:r>
          </w:p>
          <w:p w14:paraId="76BD0821"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defaultZone</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http://localhost:8761/eureka</w:t>
            </w:r>
          </w:p>
          <w:p w14:paraId="4CEDDF83"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management:</w:t>
            </w:r>
          </w:p>
          <w:p w14:paraId="5CA47270"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security:</w:t>
            </w:r>
          </w:p>
          <w:p w14:paraId="2BC72854" w14:textId="77777777" w:rsidR="00582898" w:rsidRDefault="00582898" w:rsidP="0058289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enabled:</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false</w:t>
            </w:r>
          </w:p>
          <w:p w14:paraId="63E37C58" w14:textId="1262D8BD" w:rsidR="002E382B" w:rsidRDefault="00582898" w:rsidP="00582898">
            <w:pPr>
              <w:ind w:firstLineChars="0" w:firstLine="0"/>
            </w:pPr>
            <w:r>
              <w:rPr>
                <w:rFonts w:ascii="Consolas" w:eastAsiaTheme="minorEastAsia" w:hAnsi="Consolas" w:cs="Consolas"/>
                <w:bCs w:val="0"/>
                <w:color w:val="000000"/>
                <w:sz w:val="20"/>
                <w:szCs w:val="20"/>
              </w:rPr>
              <w:lastRenderedPageBreak/>
              <w:t xml:space="preserve">          </w:t>
            </w:r>
          </w:p>
        </w:tc>
      </w:tr>
    </w:tbl>
    <w:p w14:paraId="17A2512C" w14:textId="77777777" w:rsidR="002E382B" w:rsidRPr="002E382B" w:rsidRDefault="002E382B" w:rsidP="002E382B">
      <w:pPr>
        <w:ind w:firstLine="420"/>
      </w:pPr>
    </w:p>
    <w:p w14:paraId="40C39DB9" w14:textId="44ABBC95" w:rsidR="002E382B" w:rsidRPr="002E382B" w:rsidRDefault="00D21E5C" w:rsidP="002E382B">
      <w:pPr>
        <w:pStyle w:val="3"/>
        <w:ind w:firstLine="420"/>
      </w:pPr>
      <w:r>
        <w:rPr>
          <w:rFonts w:hint="eastAsia"/>
        </w:rPr>
        <w:t>启动</w:t>
      </w:r>
    </w:p>
    <w:p w14:paraId="0785C76D" w14:textId="03D6D3FF" w:rsidR="00053EBC" w:rsidRDefault="00162541" w:rsidP="00162541">
      <w:pPr>
        <w:pStyle w:val="2"/>
      </w:pPr>
      <w:r>
        <w:rPr>
          <w:rFonts w:hint="eastAsia"/>
        </w:rPr>
        <w:t>启动测试</w:t>
      </w:r>
      <w:r w:rsidR="005B0C9E">
        <w:rPr>
          <w:noProof/>
        </w:rPr>
        <w:drawing>
          <wp:inline distT="0" distB="0" distL="0" distR="0" wp14:anchorId="6B8A4175" wp14:editId="62CE3886">
            <wp:extent cx="5274310" cy="2258060"/>
            <wp:effectExtent l="0" t="0" r="254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58060"/>
                    </a:xfrm>
                    <a:prstGeom prst="rect">
                      <a:avLst/>
                    </a:prstGeom>
                  </pic:spPr>
                </pic:pic>
              </a:graphicData>
            </a:graphic>
          </wp:inline>
        </w:drawing>
      </w:r>
    </w:p>
    <w:p w14:paraId="638F9CF3" w14:textId="5FD5F878" w:rsidR="00665444" w:rsidRDefault="00665444" w:rsidP="00665444">
      <w:pPr>
        <w:ind w:firstLineChars="0" w:firstLine="0"/>
        <w:jc w:val="center"/>
      </w:pPr>
      <w:r>
        <w:rPr>
          <w:noProof/>
        </w:rPr>
        <w:drawing>
          <wp:inline distT="0" distB="0" distL="0" distR="0" wp14:anchorId="594B54D2" wp14:editId="7F708FA2">
            <wp:extent cx="5274310" cy="111061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10615"/>
                    </a:xfrm>
                    <a:prstGeom prst="rect">
                      <a:avLst/>
                    </a:prstGeom>
                  </pic:spPr>
                </pic:pic>
              </a:graphicData>
            </a:graphic>
          </wp:inline>
        </w:drawing>
      </w:r>
    </w:p>
    <w:p w14:paraId="2EA9FB5F" w14:textId="7F6DC10F" w:rsidR="00E717C0" w:rsidRDefault="00E717C0" w:rsidP="00E717C0">
      <w:pPr>
        <w:pStyle w:val="10"/>
      </w:pPr>
      <w:r>
        <w:rPr>
          <w:rFonts w:hint="eastAsia"/>
        </w:rPr>
        <w:t>spring</w:t>
      </w:r>
      <w:r w:rsidR="009B39F5">
        <w:t xml:space="preserve"> </w:t>
      </w:r>
      <w:r w:rsidR="009B39F5">
        <w:rPr>
          <w:rFonts w:hint="eastAsia"/>
        </w:rPr>
        <w:t>boot</w:t>
      </w:r>
      <w:r w:rsidR="009B39F5">
        <w:t xml:space="preserve"> </w:t>
      </w:r>
      <w:proofErr w:type="spellStart"/>
      <w:r>
        <w:rPr>
          <w:rFonts w:hint="eastAsia"/>
        </w:rPr>
        <w:t>sercurity</w:t>
      </w:r>
      <w:proofErr w:type="spellEnd"/>
    </w:p>
    <w:p w14:paraId="3F99E737" w14:textId="78909985" w:rsidR="002C3E5E" w:rsidRDefault="002C3E5E" w:rsidP="002C3E5E">
      <w:pPr>
        <w:pStyle w:val="2"/>
      </w:pPr>
      <w:r>
        <w:rPr>
          <w:rFonts w:hint="eastAsia"/>
        </w:rPr>
        <w:t>spring</w:t>
      </w:r>
      <w:r>
        <w:t xml:space="preserve"> </w:t>
      </w:r>
      <w:proofErr w:type="spellStart"/>
      <w:r>
        <w:rPr>
          <w:rFonts w:hint="eastAsia"/>
        </w:rPr>
        <w:t>sercurity</w:t>
      </w:r>
      <w:proofErr w:type="spellEnd"/>
    </w:p>
    <w:p w14:paraId="5E5E889D" w14:textId="7609EF2E" w:rsidR="002C3E5E" w:rsidRDefault="002C3E5E" w:rsidP="001A421C">
      <w:pPr>
        <w:pStyle w:val="3"/>
        <w:ind w:firstLine="420"/>
      </w:pPr>
      <w:r>
        <w:rPr>
          <w:rFonts w:hint="eastAsia"/>
        </w:rPr>
        <w:t>对比</w:t>
      </w:r>
      <w:proofErr w:type="spellStart"/>
      <w:r>
        <w:rPr>
          <w:rFonts w:hint="eastAsia"/>
        </w:rPr>
        <w:t>shiro</w:t>
      </w:r>
      <w:proofErr w:type="spellEnd"/>
    </w:p>
    <w:p w14:paraId="7629AC26" w14:textId="437C605A" w:rsidR="001A421C" w:rsidRDefault="00F3448C" w:rsidP="001A421C">
      <w:pPr>
        <w:ind w:firstLine="420"/>
      </w:pPr>
      <w:r>
        <w:rPr>
          <w:rFonts w:hint="eastAsia"/>
        </w:rPr>
        <w:t>验证</w:t>
      </w:r>
      <w:r>
        <w:rPr>
          <w:rFonts w:hint="eastAsia"/>
        </w:rPr>
        <w:t>:</w:t>
      </w:r>
      <w:r>
        <w:rPr>
          <w:rFonts w:hint="eastAsia"/>
        </w:rPr>
        <w:t>登录</w:t>
      </w:r>
    </w:p>
    <w:p w14:paraId="15893274" w14:textId="2C8A72AB" w:rsidR="001A286B" w:rsidRDefault="001A286B" w:rsidP="001A421C">
      <w:pPr>
        <w:ind w:firstLine="420"/>
      </w:pPr>
      <w:r>
        <w:rPr>
          <w:rFonts w:hint="eastAsia"/>
        </w:rPr>
        <w:t>授权：权限的判断</w:t>
      </w:r>
    </w:p>
    <w:p w14:paraId="40063832" w14:textId="2378200D" w:rsidR="006C0021" w:rsidRDefault="00D23464" w:rsidP="001A421C">
      <w:pPr>
        <w:ind w:firstLine="420"/>
      </w:pPr>
      <w:proofErr w:type="spellStart"/>
      <w:r>
        <w:rPr>
          <w:rFonts w:hint="eastAsia"/>
        </w:rPr>
        <w:t>shiro</w:t>
      </w:r>
      <w:proofErr w:type="spellEnd"/>
      <w:r>
        <w:t>:</w:t>
      </w:r>
      <w:r w:rsidR="006C0021">
        <w:rPr>
          <w:rFonts w:hint="eastAsia"/>
        </w:rPr>
        <w:t>使用简单</w:t>
      </w:r>
      <w:r w:rsidR="00F40D92">
        <w:rPr>
          <w:rFonts w:hint="eastAsia"/>
        </w:rPr>
        <w:t>，在分布式里面，拓展性很差，</w:t>
      </w:r>
      <w:proofErr w:type="spellStart"/>
      <w:r w:rsidR="00F40D92">
        <w:rPr>
          <w:rFonts w:hint="eastAsia"/>
        </w:rPr>
        <w:t>shrio</w:t>
      </w:r>
      <w:proofErr w:type="spellEnd"/>
      <w:r w:rsidR="00F40D92">
        <w:rPr>
          <w:rFonts w:hint="eastAsia"/>
        </w:rPr>
        <w:t>的</w:t>
      </w:r>
      <w:proofErr w:type="spellStart"/>
      <w:r w:rsidR="00F40D92">
        <w:rPr>
          <w:rFonts w:hint="eastAsia"/>
        </w:rPr>
        <w:t>sesison</w:t>
      </w:r>
      <w:proofErr w:type="spellEnd"/>
      <w:r w:rsidR="00F40D92">
        <w:rPr>
          <w:rFonts w:hint="eastAsia"/>
        </w:rPr>
        <w:t>没有共享。</w:t>
      </w:r>
    </w:p>
    <w:p w14:paraId="6E51B4CD" w14:textId="6A4874CB" w:rsidR="00193694" w:rsidRDefault="00193694" w:rsidP="001A421C">
      <w:pPr>
        <w:ind w:firstLine="420"/>
      </w:pPr>
      <w:r>
        <w:t>security</w:t>
      </w:r>
      <w:r>
        <w:rPr>
          <w:rFonts w:hint="eastAsia"/>
        </w:rPr>
        <w:t>：</w:t>
      </w:r>
      <w:r>
        <w:t>spring</w:t>
      </w:r>
      <w:r>
        <w:rPr>
          <w:rFonts w:hint="eastAsia"/>
        </w:rPr>
        <w:t>天然</w:t>
      </w:r>
      <w:r w:rsidR="004E3BA1">
        <w:rPr>
          <w:rFonts w:hint="eastAsia"/>
        </w:rPr>
        <w:t>集成，在分布式项目里面，可以完美的集成里面</w:t>
      </w:r>
    </w:p>
    <w:p w14:paraId="58D22AF7" w14:textId="6C2BEA79" w:rsidR="00546C09" w:rsidRDefault="00546C09" w:rsidP="002927E4">
      <w:pPr>
        <w:pStyle w:val="2"/>
      </w:pPr>
      <w:proofErr w:type="spellStart"/>
      <w:r>
        <w:rPr>
          <w:rFonts w:hint="eastAsia"/>
        </w:rPr>
        <w:lastRenderedPageBreak/>
        <w:t>helloworld</w:t>
      </w:r>
      <w:proofErr w:type="spellEnd"/>
      <w:r w:rsidR="009600E9">
        <w:t>(</w:t>
      </w:r>
      <w:r w:rsidR="009600E9">
        <w:rPr>
          <w:rFonts w:hint="eastAsia"/>
        </w:rPr>
        <w:t>验证和</w:t>
      </w:r>
      <w:r w:rsidR="00F56F43">
        <w:rPr>
          <w:rFonts w:hint="eastAsia"/>
        </w:rPr>
        <w:t>授权</w:t>
      </w:r>
      <w:r w:rsidR="009600E9">
        <w:t>)</w:t>
      </w:r>
    </w:p>
    <w:p w14:paraId="6BCF0596" w14:textId="34BABDBE" w:rsidR="00D55A5D" w:rsidRDefault="00D55A5D" w:rsidP="00241FF3">
      <w:pPr>
        <w:pStyle w:val="3"/>
        <w:ind w:firstLine="420"/>
      </w:pPr>
      <w:r>
        <w:rPr>
          <w:rFonts w:hint="eastAsia"/>
        </w:rPr>
        <w:t>新建项目</w:t>
      </w:r>
    </w:p>
    <w:p w14:paraId="7B0DF232" w14:textId="7A18731E" w:rsidR="005D2D7B" w:rsidRPr="005D2D7B" w:rsidRDefault="005D2D7B" w:rsidP="005D2D7B">
      <w:pPr>
        <w:ind w:firstLine="420"/>
      </w:pPr>
      <w:r>
        <w:rPr>
          <w:noProof/>
        </w:rPr>
        <w:drawing>
          <wp:inline distT="0" distB="0" distL="0" distR="0" wp14:anchorId="170550BE" wp14:editId="65B6D9B2">
            <wp:extent cx="2880000" cy="3680804"/>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0000" cy="3680804"/>
                    </a:xfrm>
                    <a:prstGeom prst="rect">
                      <a:avLst/>
                    </a:prstGeom>
                  </pic:spPr>
                </pic:pic>
              </a:graphicData>
            </a:graphic>
          </wp:inline>
        </w:drawing>
      </w:r>
    </w:p>
    <w:p w14:paraId="322F8B2D" w14:textId="6F7A7E58" w:rsidR="005D2D7B" w:rsidRDefault="005D2D7B" w:rsidP="005D2D7B">
      <w:pPr>
        <w:pStyle w:val="3"/>
        <w:ind w:firstLine="420"/>
      </w:pPr>
      <w:r>
        <w:rPr>
          <w:rFonts w:hint="eastAsia"/>
        </w:rPr>
        <w:t>选择依赖</w:t>
      </w:r>
    </w:p>
    <w:p w14:paraId="494DD8F3" w14:textId="7BB93B4B" w:rsidR="008D7400" w:rsidRDefault="008D7400" w:rsidP="008D7400">
      <w:pPr>
        <w:ind w:firstLine="420"/>
      </w:pPr>
      <w:r>
        <w:rPr>
          <w:rFonts w:hint="eastAsia"/>
        </w:rPr>
        <w:t>添加依赖</w:t>
      </w:r>
      <w:r>
        <w:rPr>
          <w:rFonts w:hint="eastAsia"/>
        </w:rPr>
        <w:t>spring</w:t>
      </w:r>
      <w:r>
        <w:rPr>
          <w:rFonts w:hint="eastAsia"/>
        </w:rPr>
        <w:t>和</w:t>
      </w:r>
      <w:proofErr w:type="spellStart"/>
      <w:r>
        <w:rPr>
          <w:rFonts w:hint="eastAsia"/>
        </w:rPr>
        <w:t>securit</w:t>
      </w:r>
      <w:proofErr w:type="spellEnd"/>
      <w:r w:rsidR="007C2A0D">
        <w:t xml:space="preserve"> </w:t>
      </w:r>
      <w:r w:rsidR="007C2A0D">
        <w:rPr>
          <w:rFonts w:hint="eastAsia"/>
        </w:rPr>
        <w:t>的标签支持</w:t>
      </w:r>
    </w:p>
    <w:tbl>
      <w:tblPr>
        <w:tblStyle w:val="ab"/>
        <w:tblW w:w="0" w:type="auto"/>
        <w:tblLook w:val="04A0" w:firstRow="1" w:lastRow="0" w:firstColumn="1" w:lastColumn="0" w:noHBand="0" w:noVBand="1"/>
      </w:tblPr>
      <w:tblGrid>
        <w:gridCol w:w="8296"/>
      </w:tblGrid>
      <w:tr w:rsidR="008D7400" w14:paraId="52B66F61" w14:textId="77777777" w:rsidTr="008D7400">
        <w:tc>
          <w:tcPr>
            <w:tcW w:w="8296" w:type="dxa"/>
          </w:tcPr>
          <w:p w14:paraId="7DA58A45" w14:textId="77777777" w:rsidR="008D7400" w:rsidRDefault="008D7400" w:rsidP="008D7400">
            <w:pPr>
              <w:ind w:firstLineChars="0" w:firstLine="0"/>
            </w:pPr>
          </w:p>
        </w:tc>
      </w:tr>
    </w:tbl>
    <w:p w14:paraId="32CC935D" w14:textId="698E2116" w:rsidR="008D7400" w:rsidRDefault="00777F1C" w:rsidP="00E0649B">
      <w:pPr>
        <w:pStyle w:val="3"/>
        <w:ind w:firstLine="420"/>
      </w:pPr>
      <w:r>
        <w:rPr>
          <w:rFonts w:hint="eastAsia"/>
        </w:rPr>
        <w:t>修改配置文件</w:t>
      </w:r>
    </w:p>
    <w:tbl>
      <w:tblPr>
        <w:tblStyle w:val="ab"/>
        <w:tblW w:w="0" w:type="auto"/>
        <w:tblLook w:val="04A0" w:firstRow="1" w:lastRow="0" w:firstColumn="1" w:lastColumn="0" w:noHBand="0" w:noVBand="1"/>
      </w:tblPr>
      <w:tblGrid>
        <w:gridCol w:w="8296"/>
      </w:tblGrid>
      <w:tr w:rsidR="00E0649B" w14:paraId="446A2DC8" w14:textId="77777777" w:rsidTr="00E0649B">
        <w:tc>
          <w:tcPr>
            <w:tcW w:w="8296" w:type="dxa"/>
          </w:tcPr>
          <w:p w14:paraId="2F711FA4" w14:textId="77777777" w:rsidR="00E13088" w:rsidRDefault="00E13088" w:rsidP="00E130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21D7A541" w14:textId="77777777" w:rsidR="00E13088" w:rsidRDefault="00E13088" w:rsidP="00E130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thymeleaf</w:t>
            </w:r>
            <w:proofErr w:type="spellEnd"/>
            <w:r>
              <w:rPr>
                <w:rFonts w:ascii="Consolas" w:eastAsiaTheme="minorEastAsia" w:hAnsi="Consolas" w:cs="Consolas"/>
                <w:bCs w:val="0"/>
                <w:color w:val="00C832"/>
                <w:sz w:val="20"/>
                <w:szCs w:val="20"/>
              </w:rPr>
              <w:t>:</w:t>
            </w:r>
          </w:p>
          <w:p w14:paraId="68EB7DCF" w14:textId="77777777" w:rsidR="00E13088" w:rsidRDefault="00E13088" w:rsidP="00E130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cache:</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false</w:t>
            </w:r>
          </w:p>
          <w:p w14:paraId="2D466E2E" w14:textId="77777777" w:rsidR="00E13088" w:rsidRDefault="00E13088" w:rsidP="00E130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encoding:</w:t>
            </w:r>
            <w:r>
              <w:rPr>
                <w:rFonts w:ascii="Consolas" w:eastAsiaTheme="minorEastAsia" w:hAnsi="Consolas" w:cs="Consolas"/>
                <w:bCs w:val="0"/>
                <w:color w:val="000000"/>
                <w:sz w:val="20"/>
                <w:szCs w:val="20"/>
              </w:rPr>
              <w:t xml:space="preserve"> UTF-8</w:t>
            </w:r>
          </w:p>
          <w:p w14:paraId="595F9F2C" w14:textId="01FD977B" w:rsidR="00E0649B" w:rsidRDefault="00E13088" w:rsidP="00E13088">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mode:</w:t>
            </w:r>
            <w:r>
              <w:rPr>
                <w:rFonts w:ascii="Consolas" w:eastAsiaTheme="minorEastAsia" w:hAnsi="Consolas" w:cs="Consolas"/>
                <w:bCs w:val="0"/>
                <w:color w:val="000000"/>
                <w:sz w:val="20"/>
                <w:szCs w:val="20"/>
              </w:rPr>
              <w:t xml:space="preserve"> HTML5</w:t>
            </w:r>
          </w:p>
        </w:tc>
      </w:tr>
    </w:tbl>
    <w:p w14:paraId="0C984201" w14:textId="77777777" w:rsidR="00E0649B" w:rsidRPr="00E0649B" w:rsidRDefault="00E0649B" w:rsidP="00E0649B">
      <w:pPr>
        <w:ind w:firstLine="420"/>
      </w:pPr>
    </w:p>
    <w:p w14:paraId="41385CA9" w14:textId="7A164AEF" w:rsidR="00A0094F" w:rsidRDefault="00A0094F" w:rsidP="00E0649B">
      <w:pPr>
        <w:pStyle w:val="3"/>
        <w:ind w:firstLine="420"/>
      </w:pPr>
      <w:r>
        <w:rPr>
          <w:rFonts w:hint="eastAsia"/>
        </w:rPr>
        <w:t>修改安全策略</w:t>
      </w:r>
    </w:p>
    <w:p w14:paraId="4445B4E6" w14:textId="02FBB562" w:rsidR="00E80498" w:rsidRDefault="00E80498" w:rsidP="00E80498">
      <w:pPr>
        <w:ind w:firstLine="420"/>
      </w:pPr>
      <w:r>
        <w:rPr>
          <w:rFonts w:hint="eastAsia"/>
        </w:rPr>
        <w:t>定义验证和授权的功能</w:t>
      </w:r>
    </w:p>
    <w:tbl>
      <w:tblPr>
        <w:tblStyle w:val="ab"/>
        <w:tblW w:w="0" w:type="auto"/>
        <w:tblLook w:val="04A0" w:firstRow="1" w:lastRow="0" w:firstColumn="1" w:lastColumn="0" w:noHBand="0" w:noVBand="1"/>
      </w:tblPr>
      <w:tblGrid>
        <w:gridCol w:w="8296"/>
      </w:tblGrid>
      <w:tr w:rsidR="00557ECB" w14:paraId="0B32A849" w14:textId="77777777" w:rsidTr="00557ECB">
        <w:tc>
          <w:tcPr>
            <w:tcW w:w="8296" w:type="dxa"/>
          </w:tcPr>
          <w:p w14:paraId="798AE590"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6095B16F"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@EnableGlobalMethodSecurity</w:t>
            </w:r>
            <w:r>
              <w:rPr>
                <w:rFonts w:ascii="Consolas" w:eastAsiaTheme="minorEastAsia" w:hAnsi="Consolas" w:cs="Consolas"/>
                <w:bCs w:val="0"/>
                <w:color w:val="000000"/>
                <w:sz w:val="20"/>
                <w:szCs w:val="20"/>
              </w:rPr>
              <w:t>(prePostEnabled=</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以后我们权限验证级别都是对于</w:t>
            </w:r>
            <w:r>
              <w:rPr>
                <w:rFonts w:ascii="Consolas" w:eastAsiaTheme="minorEastAsia" w:hAnsi="Consolas" w:cs="Consolas"/>
                <w:bCs w:val="0"/>
                <w:color w:val="3F7F5F"/>
                <w:sz w:val="20"/>
                <w:szCs w:val="20"/>
              </w:rPr>
              <w:t>controller</w:t>
            </w:r>
            <w:r>
              <w:rPr>
                <w:rFonts w:ascii="Consolas" w:eastAsiaTheme="minorEastAsia" w:hAnsi="Consolas" w:cs="Consolas"/>
                <w:bCs w:val="0"/>
                <w:color w:val="3F7F5F"/>
                <w:sz w:val="20"/>
                <w:szCs w:val="20"/>
              </w:rPr>
              <w:t>的方法的验证</w:t>
            </w:r>
          </w:p>
          <w:p w14:paraId="69C4CD5B"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lastRenderedPageBreak/>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SecurityConfig</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extends</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WebSecurityConfigurerAdapter</w:t>
            </w:r>
            <w:proofErr w:type="spellEnd"/>
            <w:r>
              <w:rPr>
                <w:rFonts w:ascii="Consolas" w:eastAsiaTheme="minorEastAsia" w:hAnsi="Consolas" w:cs="Consolas"/>
                <w:bCs w:val="0"/>
                <w:color w:val="000000"/>
                <w:sz w:val="20"/>
                <w:szCs w:val="20"/>
              </w:rPr>
              <w:t>{</w:t>
            </w:r>
          </w:p>
          <w:p w14:paraId="3E071AB0"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定义一个默认的用户</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定义之后用户可以登录成功</w:t>
            </w:r>
          </w:p>
          <w:p w14:paraId="3197AABB"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
          <w:p w14:paraId="227D84C7"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445B8CA7"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protected</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configure(</w:t>
            </w:r>
            <w:proofErr w:type="spellStart"/>
            <w:proofErr w:type="gramEnd"/>
            <w:r>
              <w:rPr>
                <w:rFonts w:ascii="Consolas" w:eastAsiaTheme="minorEastAsia" w:hAnsi="Consolas" w:cs="Consolas"/>
                <w:bCs w:val="0"/>
                <w:color w:val="000000"/>
                <w:sz w:val="20"/>
                <w:szCs w:val="20"/>
              </w:rPr>
              <w:t>AuthenticationManagerBuilder</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auth</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072FABA7"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6A3E3E"/>
                <w:sz w:val="20"/>
                <w:szCs w:val="20"/>
              </w:rPr>
              <w:t>auth</w:t>
            </w:r>
            <w:r>
              <w:rPr>
                <w:rFonts w:ascii="Consolas" w:eastAsiaTheme="minorEastAsia" w:hAnsi="Consolas" w:cs="Consolas"/>
                <w:bCs w:val="0"/>
                <w:color w:val="000000"/>
                <w:sz w:val="20"/>
                <w:szCs w:val="20"/>
              </w:rPr>
              <w:t>.inMemoryAuthentication</w:t>
            </w:r>
            <w:proofErr w:type="gramEnd"/>
            <w:r>
              <w:rPr>
                <w:rFonts w:ascii="Consolas" w:eastAsiaTheme="minorEastAsia" w:hAnsi="Consolas" w:cs="Consolas"/>
                <w:bCs w:val="0"/>
                <w:color w:val="000000"/>
                <w:sz w:val="20"/>
                <w:szCs w:val="20"/>
              </w:rPr>
              <w:t>().withUser(</w:t>
            </w:r>
            <w:r>
              <w:rPr>
                <w:rFonts w:ascii="Consolas" w:eastAsiaTheme="minorEastAsia" w:hAnsi="Consolas" w:cs="Consolas"/>
                <w:bCs w:val="0"/>
                <w:color w:val="2A00FF"/>
                <w:sz w:val="20"/>
                <w:szCs w:val="20"/>
              </w:rPr>
              <w:t>"sd"</w:t>
            </w:r>
            <w:r>
              <w:rPr>
                <w:rFonts w:ascii="Consolas" w:eastAsiaTheme="minorEastAsia" w:hAnsi="Consolas" w:cs="Consolas"/>
                <w:bCs w:val="0"/>
                <w:color w:val="000000"/>
                <w:sz w:val="20"/>
                <w:szCs w:val="20"/>
              </w:rPr>
              <w:t>).password(</w:t>
            </w:r>
            <w:r>
              <w:rPr>
                <w:rFonts w:ascii="Consolas" w:eastAsiaTheme="minorEastAsia" w:hAnsi="Consolas" w:cs="Consolas"/>
                <w:bCs w:val="0"/>
                <w:color w:val="2A00FF"/>
                <w:sz w:val="20"/>
                <w:szCs w:val="20"/>
              </w:rPr>
              <w:t>"123456"</w:t>
            </w:r>
            <w:r>
              <w:rPr>
                <w:rFonts w:ascii="Consolas" w:eastAsiaTheme="minorEastAsia" w:hAnsi="Consolas" w:cs="Consolas"/>
                <w:bCs w:val="0"/>
                <w:color w:val="000000"/>
                <w:sz w:val="20"/>
                <w:szCs w:val="20"/>
              </w:rPr>
              <w:t>).roles(</w:t>
            </w:r>
            <w:r>
              <w:rPr>
                <w:rFonts w:ascii="Consolas" w:eastAsiaTheme="minorEastAsia" w:hAnsi="Consolas" w:cs="Consolas"/>
                <w:bCs w:val="0"/>
                <w:color w:val="2A00FF"/>
                <w:sz w:val="20"/>
                <w:szCs w:val="20"/>
              </w:rPr>
              <w:t>"USER"</w:t>
            </w:r>
            <w:r>
              <w:rPr>
                <w:rFonts w:ascii="Consolas" w:eastAsiaTheme="minorEastAsia" w:hAnsi="Consolas" w:cs="Consolas"/>
                <w:bCs w:val="0"/>
                <w:color w:val="000000"/>
                <w:sz w:val="20"/>
                <w:szCs w:val="20"/>
              </w:rPr>
              <w:t>).</w:t>
            </w:r>
          </w:p>
          <w:p w14:paraId="4AD8D5FF"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and(</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withUser</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"ls"</w:t>
            </w:r>
            <w:r>
              <w:rPr>
                <w:rFonts w:ascii="Consolas" w:eastAsiaTheme="minorEastAsia" w:hAnsi="Consolas" w:cs="Consolas"/>
                <w:bCs w:val="0"/>
                <w:color w:val="000000"/>
                <w:sz w:val="20"/>
                <w:szCs w:val="20"/>
              </w:rPr>
              <w:t>).password(</w:t>
            </w:r>
            <w:r>
              <w:rPr>
                <w:rFonts w:ascii="Consolas" w:eastAsiaTheme="minorEastAsia" w:hAnsi="Consolas" w:cs="Consolas"/>
                <w:bCs w:val="0"/>
                <w:color w:val="2A00FF"/>
                <w:sz w:val="20"/>
                <w:szCs w:val="20"/>
              </w:rPr>
              <w:t>"123456"</w:t>
            </w:r>
            <w:r>
              <w:rPr>
                <w:rFonts w:ascii="Consolas" w:eastAsiaTheme="minorEastAsia" w:hAnsi="Consolas" w:cs="Consolas"/>
                <w:bCs w:val="0"/>
                <w:color w:val="000000"/>
                <w:sz w:val="20"/>
                <w:szCs w:val="20"/>
              </w:rPr>
              <w:t>).roles(</w:t>
            </w:r>
            <w:r>
              <w:rPr>
                <w:rFonts w:ascii="Consolas" w:eastAsiaTheme="minorEastAsia" w:hAnsi="Consolas" w:cs="Consolas"/>
                <w:bCs w:val="0"/>
                <w:color w:val="2A00FF"/>
                <w:sz w:val="20"/>
                <w:szCs w:val="20"/>
              </w:rPr>
              <w:t>"ADMIN"</w:t>
            </w:r>
            <w:r>
              <w:rPr>
                <w:rFonts w:ascii="Consolas" w:eastAsiaTheme="minorEastAsia" w:hAnsi="Consolas" w:cs="Consolas"/>
                <w:bCs w:val="0"/>
                <w:color w:val="000000"/>
                <w:sz w:val="20"/>
                <w:szCs w:val="20"/>
              </w:rPr>
              <w:t>);</w:t>
            </w:r>
          </w:p>
          <w:p w14:paraId="7B96778B"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674FC84"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10838E1"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定义登录行为和授权行为</w:t>
            </w:r>
          </w:p>
          <w:p w14:paraId="137B0348"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71399813"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protected</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configure(</w:t>
            </w:r>
            <w:proofErr w:type="spellStart"/>
            <w:proofErr w:type="gramEnd"/>
            <w:r>
              <w:rPr>
                <w:rFonts w:ascii="Consolas" w:eastAsiaTheme="minorEastAsia" w:hAnsi="Consolas" w:cs="Consolas"/>
                <w:bCs w:val="0"/>
                <w:color w:val="000000"/>
                <w:sz w:val="20"/>
                <w:szCs w:val="20"/>
              </w:rPr>
              <w:t>HttpSecurity</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http</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498C1693"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匹配</w:t>
            </w:r>
            <w:r>
              <w:rPr>
                <w:rFonts w:ascii="Consolas" w:eastAsiaTheme="minorEastAsia" w:hAnsi="Consolas" w:cs="Consolas"/>
                <w:bCs w:val="0"/>
                <w:color w:val="3F7F5F"/>
                <w:sz w:val="20"/>
                <w:szCs w:val="20"/>
              </w:rPr>
              <w:t>"/</w:t>
            </w:r>
            <w:proofErr w:type="spellStart"/>
            <w:r>
              <w:rPr>
                <w:rFonts w:ascii="Consolas" w:eastAsiaTheme="minorEastAsia" w:hAnsi="Consolas" w:cs="Consolas"/>
                <w:bCs w:val="0"/>
                <w:color w:val="3F7F5F"/>
                <w:sz w:val="20"/>
                <w:szCs w:val="20"/>
                <w:u w:val="single"/>
              </w:rPr>
              <w:t>css</w:t>
            </w:r>
            <w:proofErr w:type="spellEnd"/>
            <w:r>
              <w:rPr>
                <w:rFonts w:ascii="Consolas" w:eastAsiaTheme="minorEastAsia" w:hAnsi="Consolas" w:cs="Consolas"/>
                <w:bCs w:val="0"/>
                <w:color w:val="3F7F5F"/>
                <w:sz w:val="20"/>
                <w:szCs w:val="20"/>
              </w:rPr>
              <w:t>/**","/</w:t>
            </w:r>
            <w:proofErr w:type="spellStart"/>
            <w:r>
              <w:rPr>
                <w:rFonts w:ascii="Consolas" w:eastAsiaTheme="minorEastAsia" w:hAnsi="Consolas" w:cs="Consolas"/>
                <w:bCs w:val="0"/>
                <w:color w:val="3F7F5F"/>
                <w:sz w:val="20"/>
                <w:szCs w:val="20"/>
                <w:u w:val="single"/>
              </w:rPr>
              <w:t>js</w:t>
            </w:r>
            <w:proofErr w:type="spellEnd"/>
            <w:r>
              <w:rPr>
                <w:rFonts w:ascii="Consolas" w:eastAsiaTheme="minorEastAsia" w:hAnsi="Consolas" w:cs="Consolas"/>
                <w:bCs w:val="0"/>
                <w:color w:val="3F7F5F"/>
                <w:sz w:val="20"/>
                <w:szCs w:val="20"/>
              </w:rPr>
              <w:t>/**","/</w:t>
            </w:r>
            <w:proofErr w:type="spellStart"/>
            <w:r>
              <w:rPr>
                <w:rFonts w:ascii="Consolas" w:eastAsiaTheme="minorEastAsia" w:hAnsi="Consolas" w:cs="Consolas"/>
                <w:bCs w:val="0"/>
                <w:color w:val="3F7F5F"/>
                <w:sz w:val="20"/>
                <w:szCs w:val="20"/>
                <w:u w:val="single"/>
              </w:rPr>
              <w:t>img</w:t>
            </w:r>
            <w:proofErr w:type="spellEnd"/>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的路径所有人都可以访问</w:t>
            </w:r>
          </w:p>
          <w:p w14:paraId="1E4AE10B"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6A3E3E"/>
                <w:sz w:val="20"/>
                <w:szCs w:val="20"/>
              </w:rPr>
              <w:t>http</w:t>
            </w:r>
            <w:r>
              <w:rPr>
                <w:rFonts w:ascii="Consolas" w:eastAsiaTheme="minorEastAsia" w:hAnsi="Consolas" w:cs="Consolas"/>
                <w:bCs w:val="0"/>
                <w:color w:val="000000"/>
                <w:sz w:val="20"/>
                <w:szCs w:val="20"/>
              </w:rPr>
              <w:t>.authorizeRequests</w:t>
            </w:r>
            <w:proofErr w:type="gramEnd"/>
            <w:r>
              <w:rPr>
                <w:rFonts w:ascii="Consolas" w:eastAsiaTheme="minorEastAsia" w:hAnsi="Consolas" w:cs="Consolas"/>
                <w:bCs w:val="0"/>
                <w:color w:val="000000"/>
                <w:sz w:val="20"/>
                <w:szCs w:val="20"/>
              </w:rPr>
              <w:t>().antMatchers(</w:t>
            </w:r>
            <w:r>
              <w:rPr>
                <w:rFonts w:ascii="Consolas" w:eastAsiaTheme="minorEastAsia" w:hAnsi="Consolas" w:cs="Consolas"/>
                <w:bCs w:val="0"/>
                <w:color w:val="2A00FF"/>
                <w:sz w:val="20"/>
                <w:szCs w:val="20"/>
              </w:rPr>
              <w:t>"/css/**"</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"/js/**"</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"/img/**"</w:t>
            </w:r>
            <w:r>
              <w:rPr>
                <w:rFonts w:ascii="Consolas" w:eastAsiaTheme="minorEastAsia" w:hAnsi="Consolas" w:cs="Consolas"/>
                <w:bCs w:val="0"/>
                <w:color w:val="000000"/>
                <w:sz w:val="20"/>
                <w:szCs w:val="20"/>
              </w:rPr>
              <w:t>).permitAll();</w:t>
            </w:r>
          </w:p>
          <w:p w14:paraId="39A81C18"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定义登录行为</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登录成功做什么事情，登录失败做什么事情</w:t>
            </w:r>
          </w:p>
          <w:p w14:paraId="014A87EF"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http</w:t>
            </w:r>
            <w:r>
              <w:rPr>
                <w:rFonts w:ascii="Consolas" w:eastAsiaTheme="minorEastAsia" w:hAnsi="Consolas" w:cs="Consolas"/>
                <w:bCs w:val="0"/>
                <w:color w:val="000000"/>
                <w:sz w:val="20"/>
                <w:szCs w:val="20"/>
              </w:rPr>
              <w:t>.formLogin</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loginPage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"/login"</w:t>
            </w:r>
            <w:r>
              <w:rPr>
                <w:rFonts w:ascii="Consolas" w:eastAsiaTheme="minorEastAsia" w:hAnsi="Consolas" w:cs="Consolas"/>
                <w:bCs w:val="0"/>
                <w:color w:val="000000"/>
                <w:sz w:val="20"/>
                <w:szCs w:val="20"/>
              </w:rPr>
              <w:t>).</w:t>
            </w:r>
          </w:p>
          <w:p w14:paraId="234D8CAE"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defaultSuccessUrl</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index</w:t>
            </w:r>
            <w:proofErr w:type="gramStart"/>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true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登录成功后的页面</w:t>
            </w:r>
          </w:p>
          <w:p w14:paraId="711AB32B"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failureUrl</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"/login-error"</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permitAll</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登录失败后的页面</w:t>
            </w:r>
          </w:p>
          <w:p w14:paraId="28587AA9"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and().</w:t>
            </w:r>
            <w:proofErr w:type="spellStart"/>
            <w:r>
              <w:rPr>
                <w:rFonts w:ascii="Consolas" w:eastAsiaTheme="minorEastAsia" w:hAnsi="Consolas" w:cs="Consolas"/>
                <w:bCs w:val="0"/>
                <w:color w:val="000000"/>
                <w:sz w:val="20"/>
                <w:szCs w:val="20"/>
              </w:rPr>
              <w:t>exceptionHandling</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accessDeniedPage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"/403"</w:t>
            </w:r>
            <w:r>
              <w:rPr>
                <w:rFonts w:ascii="Consolas" w:eastAsiaTheme="minorEastAsia" w:hAnsi="Consolas" w:cs="Consolas"/>
                <w:bCs w:val="0"/>
                <w:color w:val="000000"/>
                <w:sz w:val="20"/>
                <w:szCs w:val="20"/>
              </w:rPr>
              <w:t>);</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没有权限访问抛出异常的处理，访问</w:t>
            </w:r>
            <w:r>
              <w:rPr>
                <w:rFonts w:ascii="Consolas" w:eastAsiaTheme="minorEastAsia" w:hAnsi="Consolas" w:cs="Consolas"/>
                <w:bCs w:val="0"/>
                <w:color w:val="3F7F5F"/>
                <w:sz w:val="20"/>
                <w:szCs w:val="20"/>
              </w:rPr>
              <w:t>403</w:t>
            </w:r>
            <w:r>
              <w:rPr>
                <w:rFonts w:ascii="Consolas" w:eastAsiaTheme="minorEastAsia" w:hAnsi="Consolas" w:cs="Consolas"/>
                <w:bCs w:val="0"/>
                <w:color w:val="3F7F5F"/>
                <w:sz w:val="20"/>
                <w:szCs w:val="20"/>
              </w:rPr>
              <w:t>请求</w:t>
            </w:r>
          </w:p>
          <w:p w14:paraId="65667531"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请求的授权匹配角色</w:t>
            </w:r>
          </w:p>
          <w:p w14:paraId="26AAC3CD"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roofErr w:type="gramStart"/>
            <w:r>
              <w:rPr>
                <w:rFonts w:ascii="Consolas" w:eastAsiaTheme="minorEastAsia" w:hAnsi="Consolas" w:cs="Consolas"/>
                <w:bCs w:val="0"/>
                <w:color w:val="3F7F5F"/>
                <w:sz w:val="20"/>
                <w:szCs w:val="20"/>
              </w:rPr>
              <w:t>http.authorizeRequests</w:t>
            </w:r>
            <w:proofErr w:type="gramEnd"/>
            <w:r>
              <w:rPr>
                <w:rFonts w:ascii="Consolas" w:eastAsiaTheme="minorEastAsia" w:hAnsi="Consolas" w:cs="Consolas"/>
                <w:bCs w:val="0"/>
                <w:color w:val="3F7F5F"/>
                <w:sz w:val="20"/>
                <w:szCs w:val="20"/>
              </w:rPr>
              <w:t>().antMatchers("/user/**").hasRole("USER");</w:t>
            </w:r>
          </w:p>
          <w:p w14:paraId="002651A3"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定义和授权行为</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，其他的访问地址，必须授权才能访问</w:t>
            </w:r>
          </w:p>
          <w:p w14:paraId="59169C9A"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http</w:t>
            </w:r>
            <w:r>
              <w:rPr>
                <w:rFonts w:ascii="Consolas" w:eastAsiaTheme="minorEastAsia" w:hAnsi="Consolas" w:cs="Consolas"/>
                <w:bCs w:val="0"/>
                <w:color w:val="000000"/>
                <w:sz w:val="20"/>
                <w:szCs w:val="20"/>
              </w:rPr>
              <w:t>.authorizeRequests</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antMatchers</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).authenticated();</w:t>
            </w:r>
          </w:p>
          <w:p w14:paraId="5382973D"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roofErr w:type="gramStart"/>
            <w:r>
              <w:rPr>
                <w:rFonts w:ascii="Consolas" w:eastAsiaTheme="minorEastAsia" w:hAnsi="Consolas" w:cs="Consolas"/>
                <w:bCs w:val="0"/>
                <w:color w:val="3F7F5F"/>
                <w:sz w:val="20"/>
                <w:szCs w:val="20"/>
              </w:rPr>
              <w:t>禁用跨站的</w:t>
            </w:r>
            <w:proofErr w:type="gramEnd"/>
            <w:r>
              <w:rPr>
                <w:rFonts w:ascii="Consolas" w:eastAsiaTheme="minorEastAsia" w:hAnsi="Consolas" w:cs="Consolas"/>
                <w:bCs w:val="0"/>
                <w:color w:val="3F7F5F"/>
                <w:sz w:val="20"/>
                <w:szCs w:val="20"/>
              </w:rPr>
              <w:t>伪造请求</w:t>
            </w:r>
          </w:p>
          <w:p w14:paraId="53F0D879"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http</w:t>
            </w:r>
            <w:r>
              <w:rPr>
                <w:rFonts w:ascii="Consolas" w:eastAsiaTheme="minorEastAsia" w:hAnsi="Consolas" w:cs="Consolas"/>
                <w:bCs w:val="0"/>
                <w:color w:val="000000"/>
                <w:sz w:val="20"/>
                <w:szCs w:val="20"/>
              </w:rPr>
              <w:t>.csrf</w:t>
            </w:r>
            <w:proofErr w:type="spellEnd"/>
            <w:proofErr w:type="gramEnd"/>
            <w:r>
              <w:rPr>
                <w:rFonts w:ascii="Consolas" w:eastAsiaTheme="minorEastAsia" w:hAnsi="Consolas" w:cs="Consolas"/>
                <w:bCs w:val="0"/>
                <w:color w:val="000000"/>
                <w:sz w:val="20"/>
                <w:szCs w:val="20"/>
              </w:rPr>
              <w:t>().disable();</w:t>
            </w:r>
          </w:p>
          <w:p w14:paraId="59AD8793"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713708A3" w14:textId="77777777" w:rsidR="00390E87" w:rsidRDefault="00390E87" w:rsidP="00390E8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2D114938" w14:textId="7F8F9FAF" w:rsidR="00557ECB" w:rsidRDefault="00557ECB" w:rsidP="005F4B1E">
            <w:pPr>
              <w:ind w:firstLineChars="0" w:firstLine="0"/>
            </w:pPr>
          </w:p>
        </w:tc>
      </w:tr>
    </w:tbl>
    <w:p w14:paraId="0D6A219C" w14:textId="497EE99B" w:rsidR="00557ECB" w:rsidRDefault="00A97F32" w:rsidP="00E80498">
      <w:pPr>
        <w:ind w:firstLine="420"/>
      </w:pPr>
      <w:r>
        <w:rPr>
          <w:rFonts w:hint="eastAsia"/>
        </w:rPr>
        <w:lastRenderedPageBreak/>
        <w:t>登录请求</w:t>
      </w:r>
    </w:p>
    <w:tbl>
      <w:tblPr>
        <w:tblStyle w:val="ab"/>
        <w:tblW w:w="0" w:type="auto"/>
        <w:tblLook w:val="04A0" w:firstRow="1" w:lastRow="0" w:firstColumn="1" w:lastColumn="0" w:noHBand="0" w:noVBand="1"/>
      </w:tblPr>
      <w:tblGrid>
        <w:gridCol w:w="8296"/>
      </w:tblGrid>
      <w:tr w:rsidR="0045682D" w14:paraId="10F45039" w14:textId="77777777" w:rsidTr="0045682D">
        <w:tc>
          <w:tcPr>
            <w:tcW w:w="8296" w:type="dxa"/>
          </w:tcPr>
          <w:p w14:paraId="3AB63D6D"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登录页面没有角色验证</w:t>
            </w:r>
          </w:p>
          <w:p w14:paraId="7C5F3F42"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 </w:t>
            </w:r>
            <w:r>
              <w:rPr>
                <w:rFonts w:ascii="Consolas" w:eastAsiaTheme="minorEastAsia" w:hAnsi="Consolas" w:cs="Consolas"/>
                <w:b/>
                <w:color w:val="7F9FBF"/>
                <w:sz w:val="20"/>
                <w:szCs w:val="20"/>
              </w:rPr>
              <w:t>@author</w:t>
            </w:r>
            <w:r>
              <w:rPr>
                <w:rFonts w:ascii="Consolas" w:eastAsiaTheme="minorEastAsia" w:hAnsi="Consolas" w:cs="Consolas"/>
                <w:bCs w:val="0"/>
                <w:color w:val="3F5FBF"/>
                <w:sz w:val="20"/>
                <w:szCs w:val="20"/>
              </w:rPr>
              <w:t xml:space="preserve"> </w:t>
            </w:r>
            <w:proofErr w:type="spellStart"/>
            <w:r>
              <w:rPr>
                <w:rFonts w:ascii="Consolas" w:eastAsiaTheme="minorEastAsia" w:hAnsi="Consolas" w:cs="Consolas"/>
                <w:bCs w:val="0"/>
                <w:color w:val="3F5FBF"/>
                <w:sz w:val="20"/>
                <w:szCs w:val="20"/>
                <w:u w:val="single"/>
              </w:rPr>
              <w:t>Padingpading</w:t>
            </w:r>
            <w:proofErr w:type="spellEnd"/>
          </w:p>
          <w:p w14:paraId="6D0AD4D0"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
          <w:p w14:paraId="539329EB"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
          <w:p w14:paraId="4FBC0E09"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@Controller</w:t>
            </w:r>
          </w:p>
          <w:p w14:paraId="7C735E29"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LoginController</w:t>
            </w:r>
            <w:proofErr w:type="spellEnd"/>
            <w:r>
              <w:rPr>
                <w:rFonts w:ascii="Consolas" w:eastAsiaTheme="minorEastAsia" w:hAnsi="Consolas" w:cs="Consolas"/>
                <w:bCs w:val="0"/>
                <w:color w:val="000000"/>
                <w:sz w:val="20"/>
                <w:szCs w:val="20"/>
              </w:rPr>
              <w:t xml:space="preserve"> {</w:t>
            </w:r>
          </w:p>
          <w:p w14:paraId="70F04480"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隐含的一个</w:t>
            </w:r>
            <w:r>
              <w:rPr>
                <w:rFonts w:ascii="Consolas" w:eastAsiaTheme="minorEastAsia" w:hAnsi="Consolas" w:cs="Consolas"/>
                <w:bCs w:val="0"/>
                <w:color w:val="3F7F5F"/>
                <w:sz w:val="20"/>
                <w:szCs w:val="20"/>
              </w:rPr>
              <w:t>post</w:t>
            </w:r>
          </w:p>
          <w:p w14:paraId="4C80DB36"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"/login"</w:t>
            </w:r>
            <w:r>
              <w:rPr>
                <w:rFonts w:ascii="Consolas" w:eastAsiaTheme="minorEastAsia" w:hAnsi="Consolas" w:cs="Consolas"/>
                <w:bCs w:val="0"/>
                <w:color w:val="000000"/>
                <w:sz w:val="20"/>
                <w:szCs w:val="20"/>
              </w:rPr>
              <w:t>)</w:t>
            </w:r>
          </w:p>
          <w:p w14:paraId="06667213"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gramStart"/>
            <w:r>
              <w:rPr>
                <w:rFonts w:ascii="Consolas" w:eastAsiaTheme="minorEastAsia" w:hAnsi="Consolas" w:cs="Consolas"/>
                <w:bCs w:val="0"/>
                <w:color w:val="000000"/>
                <w:sz w:val="20"/>
                <w:szCs w:val="20"/>
              </w:rPr>
              <w:t>login(</w:t>
            </w:r>
            <w:proofErr w:type="gramEnd"/>
            <w:r>
              <w:rPr>
                <w:rFonts w:ascii="Consolas" w:eastAsiaTheme="minorEastAsia" w:hAnsi="Consolas" w:cs="Consolas"/>
                <w:bCs w:val="0"/>
                <w:color w:val="000000"/>
                <w:sz w:val="20"/>
                <w:szCs w:val="20"/>
              </w:rPr>
              <w:t>) {</w:t>
            </w:r>
          </w:p>
          <w:p w14:paraId="2332F302"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会对用户名和密码进行判断</w:t>
            </w:r>
          </w:p>
          <w:p w14:paraId="74A15EBA"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"login"</w:t>
            </w:r>
            <w:r>
              <w:rPr>
                <w:rFonts w:ascii="Consolas" w:eastAsiaTheme="minorEastAsia" w:hAnsi="Consolas" w:cs="Consolas"/>
                <w:bCs w:val="0"/>
                <w:color w:val="000000"/>
                <w:sz w:val="20"/>
                <w:szCs w:val="20"/>
              </w:rPr>
              <w:t>;</w:t>
            </w:r>
          </w:p>
          <w:p w14:paraId="6DBBFEF4"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030BA5E"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登录成功之后跳转的页面</w:t>
            </w:r>
          </w:p>
          <w:p w14:paraId="486A9F5C"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"/index"</w:t>
            </w:r>
            <w:r>
              <w:rPr>
                <w:rFonts w:ascii="Consolas" w:eastAsiaTheme="minorEastAsia" w:hAnsi="Consolas" w:cs="Consolas"/>
                <w:bCs w:val="0"/>
                <w:color w:val="000000"/>
                <w:sz w:val="20"/>
                <w:szCs w:val="20"/>
              </w:rPr>
              <w:t>)</w:t>
            </w:r>
          </w:p>
          <w:p w14:paraId="3D7065E3"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gramStart"/>
            <w:r>
              <w:rPr>
                <w:rFonts w:ascii="Consolas" w:eastAsiaTheme="minorEastAsia" w:hAnsi="Consolas" w:cs="Consolas"/>
                <w:bCs w:val="0"/>
                <w:color w:val="000000"/>
                <w:sz w:val="20"/>
                <w:szCs w:val="20"/>
              </w:rPr>
              <w:t>index(</w:t>
            </w:r>
            <w:proofErr w:type="gramEnd"/>
            <w:r>
              <w:rPr>
                <w:rFonts w:ascii="Consolas" w:eastAsiaTheme="minorEastAsia" w:hAnsi="Consolas" w:cs="Consolas"/>
                <w:bCs w:val="0"/>
                <w:color w:val="000000"/>
                <w:sz w:val="20"/>
                <w:szCs w:val="20"/>
              </w:rPr>
              <w:t>) {</w:t>
            </w:r>
          </w:p>
          <w:p w14:paraId="1C018AA9"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"index"</w:t>
            </w:r>
            <w:r>
              <w:rPr>
                <w:rFonts w:ascii="Consolas" w:eastAsiaTheme="minorEastAsia" w:hAnsi="Consolas" w:cs="Consolas"/>
                <w:bCs w:val="0"/>
                <w:color w:val="000000"/>
                <w:sz w:val="20"/>
                <w:szCs w:val="20"/>
              </w:rPr>
              <w:t>;</w:t>
            </w:r>
          </w:p>
          <w:p w14:paraId="02313D08"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5FF01E5"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登录失败后跳转的页面</w:t>
            </w:r>
          </w:p>
          <w:p w14:paraId="12F88B8F"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"/login-error"</w:t>
            </w:r>
            <w:r>
              <w:rPr>
                <w:rFonts w:ascii="Consolas" w:eastAsiaTheme="minorEastAsia" w:hAnsi="Consolas" w:cs="Consolas"/>
                <w:bCs w:val="0"/>
                <w:color w:val="000000"/>
                <w:sz w:val="20"/>
                <w:szCs w:val="20"/>
              </w:rPr>
              <w:t>)</w:t>
            </w:r>
          </w:p>
          <w:p w14:paraId="640E9D80"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gramStart"/>
            <w:r>
              <w:rPr>
                <w:rFonts w:ascii="Consolas" w:eastAsiaTheme="minorEastAsia" w:hAnsi="Consolas" w:cs="Consolas"/>
                <w:bCs w:val="0"/>
                <w:color w:val="000000"/>
                <w:sz w:val="20"/>
                <w:szCs w:val="20"/>
              </w:rPr>
              <w:t>error(</w:t>
            </w:r>
            <w:proofErr w:type="gramEnd"/>
            <w:r>
              <w:rPr>
                <w:rFonts w:ascii="Consolas" w:eastAsiaTheme="minorEastAsia" w:hAnsi="Consolas" w:cs="Consolas"/>
                <w:bCs w:val="0"/>
                <w:color w:val="000000"/>
                <w:sz w:val="20"/>
                <w:szCs w:val="20"/>
              </w:rPr>
              <w:t xml:space="preserve">Model </w:t>
            </w:r>
            <w:r>
              <w:rPr>
                <w:rFonts w:ascii="Consolas" w:eastAsiaTheme="minorEastAsia" w:hAnsi="Consolas" w:cs="Consolas"/>
                <w:bCs w:val="0"/>
                <w:color w:val="6A3E3E"/>
                <w:sz w:val="20"/>
                <w:szCs w:val="20"/>
              </w:rPr>
              <w:t>model</w:t>
            </w:r>
            <w:r>
              <w:rPr>
                <w:rFonts w:ascii="Consolas" w:eastAsiaTheme="minorEastAsia" w:hAnsi="Consolas" w:cs="Consolas"/>
                <w:bCs w:val="0"/>
                <w:color w:val="000000"/>
                <w:sz w:val="20"/>
                <w:szCs w:val="20"/>
              </w:rPr>
              <w:t>) {</w:t>
            </w:r>
          </w:p>
          <w:p w14:paraId="1FBD2C51"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proofErr w:type="gramStart"/>
            <w:r>
              <w:rPr>
                <w:rFonts w:ascii="Consolas" w:eastAsiaTheme="minorEastAsia" w:hAnsi="Consolas" w:cs="Consolas"/>
                <w:bCs w:val="0"/>
                <w:color w:val="6A3E3E"/>
                <w:sz w:val="20"/>
                <w:szCs w:val="20"/>
              </w:rPr>
              <w:t>model</w:t>
            </w:r>
            <w:r>
              <w:rPr>
                <w:rFonts w:ascii="Consolas" w:eastAsiaTheme="minorEastAsia" w:hAnsi="Consolas" w:cs="Consolas"/>
                <w:bCs w:val="0"/>
                <w:color w:val="000000"/>
                <w:sz w:val="20"/>
                <w:szCs w:val="20"/>
              </w:rPr>
              <w:t>.addAttribute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isError</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false</w:t>
            </w:r>
            <w:r>
              <w:rPr>
                <w:rFonts w:ascii="Consolas" w:eastAsiaTheme="minorEastAsia" w:hAnsi="Consolas" w:cs="Consolas"/>
                <w:bCs w:val="0"/>
                <w:color w:val="000000"/>
                <w:sz w:val="20"/>
                <w:szCs w:val="20"/>
              </w:rPr>
              <w:t>);</w:t>
            </w:r>
          </w:p>
          <w:p w14:paraId="3759D9B9"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"login"</w:t>
            </w:r>
            <w:r>
              <w:rPr>
                <w:rFonts w:ascii="Consolas" w:eastAsiaTheme="minorEastAsia" w:hAnsi="Consolas" w:cs="Consolas"/>
                <w:bCs w:val="0"/>
                <w:color w:val="000000"/>
                <w:sz w:val="20"/>
                <w:szCs w:val="20"/>
              </w:rPr>
              <w:t>;</w:t>
            </w:r>
          </w:p>
          <w:p w14:paraId="0D024DD3"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2C70534C"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抛出异常之后才能访问的请求</w:t>
            </w:r>
          </w:p>
          <w:p w14:paraId="6C385490"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proofErr w:type="gramStart"/>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2A00FF"/>
                <w:sz w:val="20"/>
                <w:szCs w:val="20"/>
              </w:rPr>
              <w:t>"/403"</w:t>
            </w:r>
            <w:r>
              <w:rPr>
                <w:rFonts w:ascii="Consolas" w:eastAsiaTheme="minorEastAsia" w:hAnsi="Consolas" w:cs="Consolas"/>
                <w:bCs w:val="0"/>
                <w:color w:val="000000"/>
                <w:sz w:val="20"/>
                <w:szCs w:val="20"/>
              </w:rPr>
              <w:t>)</w:t>
            </w:r>
          </w:p>
          <w:p w14:paraId="4810FCDE"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gramStart"/>
            <w:r>
              <w:rPr>
                <w:rFonts w:ascii="Consolas" w:eastAsiaTheme="minorEastAsia" w:hAnsi="Consolas" w:cs="Consolas"/>
                <w:bCs w:val="0"/>
                <w:color w:val="000000"/>
                <w:sz w:val="20"/>
                <w:szCs w:val="20"/>
              </w:rPr>
              <w:t>deny(</w:t>
            </w:r>
            <w:proofErr w:type="gramEnd"/>
            <w:r>
              <w:rPr>
                <w:rFonts w:ascii="Consolas" w:eastAsiaTheme="minorEastAsia" w:hAnsi="Consolas" w:cs="Consolas"/>
                <w:bCs w:val="0"/>
                <w:color w:val="000000"/>
                <w:sz w:val="20"/>
                <w:szCs w:val="20"/>
              </w:rPr>
              <w:t xml:space="preserve">Principal </w:t>
            </w:r>
            <w:proofErr w:type="spellStart"/>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,Model</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model</w:t>
            </w:r>
            <w:r>
              <w:rPr>
                <w:rFonts w:ascii="Consolas" w:eastAsiaTheme="minorEastAsia" w:hAnsi="Consolas" w:cs="Consolas"/>
                <w:bCs w:val="0"/>
                <w:color w:val="000000"/>
                <w:sz w:val="20"/>
                <w:szCs w:val="20"/>
              </w:rPr>
              <w:t>) {</w:t>
            </w:r>
          </w:p>
          <w:p w14:paraId="4EC1A17F"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proofErr w:type="gramStart"/>
            <w:r>
              <w:rPr>
                <w:rFonts w:ascii="Consolas" w:eastAsiaTheme="minorEastAsia" w:hAnsi="Consolas" w:cs="Consolas"/>
                <w:bCs w:val="0"/>
                <w:color w:val="6A3E3E"/>
                <w:sz w:val="20"/>
                <w:szCs w:val="20"/>
              </w:rPr>
              <w:t>model</w:t>
            </w:r>
            <w:r>
              <w:rPr>
                <w:rFonts w:ascii="Consolas" w:eastAsiaTheme="minorEastAsia" w:hAnsi="Consolas" w:cs="Consolas"/>
                <w:bCs w:val="0"/>
                <w:color w:val="000000"/>
                <w:sz w:val="20"/>
                <w:szCs w:val="20"/>
              </w:rPr>
              <w:t>.addAttribute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.getName</w:t>
            </w:r>
            <w:proofErr w:type="spellEnd"/>
            <w:r>
              <w:rPr>
                <w:rFonts w:ascii="Consolas" w:eastAsiaTheme="minorEastAsia" w:hAnsi="Consolas" w:cs="Consolas"/>
                <w:bCs w:val="0"/>
                <w:color w:val="000000"/>
                <w:sz w:val="20"/>
                <w:szCs w:val="20"/>
              </w:rPr>
              <w:t>());</w:t>
            </w:r>
          </w:p>
          <w:p w14:paraId="755D5E99"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"403"</w:t>
            </w:r>
            <w:r>
              <w:rPr>
                <w:rFonts w:ascii="Consolas" w:eastAsiaTheme="minorEastAsia" w:hAnsi="Consolas" w:cs="Consolas"/>
                <w:bCs w:val="0"/>
                <w:color w:val="000000"/>
                <w:sz w:val="20"/>
                <w:szCs w:val="20"/>
              </w:rPr>
              <w:t>;</w:t>
            </w:r>
          </w:p>
          <w:p w14:paraId="1A030F24"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2689FCA" w14:textId="77777777" w:rsidR="00B82807" w:rsidRDefault="00B82807" w:rsidP="00B8280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3C3323E1" w14:textId="4E3BFAF3" w:rsidR="0045682D" w:rsidRDefault="0045682D" w:rsidP="0045682D">
            <w:pPr>
              <w:ind w:firstLineChars="0" w:firstLine="0"/>
            </w:pPr>
          </w:p>
        </w:tc>
      </w:tr>
    </w:tbl>
    <w:p w14:paraId="24D4CC08" w14:textId="77777777" w:rsidR="0045682D" w:rsidRDefault="0045682D" w:rsidP="00E80498">
      <w:pPr>
        <w:ind w:firstLine="420"/>
      </w:pPr>
    </w:p>
    <w:p w14:paraId="51606E85" w14:textId="330CA7B5" w:rsidR="00777F1C" w:rsidRDefault="00D61A4D" w:rsidP="00E80498">
      <w:pPr>
        <w:ind w:firstLine="420"/>
      </w:pPr>
      <w:r>
        <w:rPr>
          <w:rFonts w:hint="eastAsia"/>
        </w:rPr>
        <w:t>权限方法：只有</w:t>
      </w:r>
      <w:proofErr w:type="gramStart"/>
      <w:r>
        <w:rPr>
          <w:rFonts w:hint="eastAsia"/>
        </w:rPr>
        <w:t>有</w:t>
      </w:r>
      <w:proofErr w:type="gramEnd"/>
      <w:r>
        <w:rPr>
          <w:rFonts w:hint="eastAsia"/>
        </w:rPr>
        <w:t>该权限的用户才能访问</w:t>
      </w:r>
      <w:r w:rsidR="00C66463">
        <w:rPr>
          <w:rFonts w:hint="eastAsia"/>
        </w:rPr>
        <w:t>。</w:t>
      </w:r>
    </w:p>
    <w:tbl>
      <w:tblPr>
        <w:tblStyle w:val="ab"/>
        <w:tblW w:w="0" w:type="auto"/>
        <w:tblLook w:val="04A0" w:firstRow="1" w:lastRow="0" w:firstColumn="1" w:lastColumn="0" w:noHBand="0" w:noVBand="1"/>
      </w:tblPr>
      <w:tblGrid>
        <w:gridCol w:w="8296"/>
      </w:tblGrid>
      <w:tr w:rsidR="00701D28" w14:paraId="5DE40065" w14:textId="77777777" w:rsidTr="00701D28">
        <w:tc>
          <w:tcPr>
            <w:tcW w:w="8296" w:type="dxa"/>
          </w:tcPr>
          <w:p w14:paraId="427103F8"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@Controller</w:t>
            </w:r>
          </w:p>
          <w:p w14:paraId="04B21E75"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@RequestMapping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w:t>
            </w:r>
            <w:r>
              <w:rPr>
                <w:rFonts w:ascii="Consolas" w:eastAsiaTheme="minorEastAsia" w:hAnsi="Consolas" w:cs="Consolas"/>
                <w:bCs w:val="0"/>
                <w:color w:val="000000"/>
                <w:sz w:val="20"/>
                <w:szCs w:val="20"/>
              </w:rPr>
              <w:t>)</w:t>
            </w:r>
          </w:p>
          <w:p w14:paraId="40472E6B"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UserController</w:t>
            </w:r>
            <w:proofErr w:type="spellEnd"/>
            <w:r>
              <w:rPr>
                <w:rFonts w:ascii="Consolas" w:eastAsiaTheme="minorEastAsia" w:hAnsi="Consolas" w:cs="Consolas"/>
                <w:bCs w:val="0"/>
                <w:color w:val="000000"/>
                <w:sz w:val="20"/>
                <w:szCs w:val="20"/>
              </w:rPr>
              <w:t xml:space="preserve"> {</w:t>
            </w:r>
          </w:p>
          <w:p w14:paraId="05CC9664"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使用该注解</w:t>
            </w:r>
            <w:r>
              <w:rPr>
                <w:rFonts w:ascii="Consolas" w:eastAsiaTheme="minorEastAsia" w:hAnsi="Consolas" w:cs="Consolas"/>
                <w:bCs w:val="0"/>
                <w:color w:val="3F7F5F"/>
                <w:sz w:val="20"/>
                <w:szCs w:val="20"/>
              </w:rPr>
              <w:t>@PreAuthorize</w:t>
            </w:r>
            <w:r>
              <w:rPr>
                <w:rFonts w:ascii="Consolas" w:eastAsiaTheme="minorEastAsia" w:hAnsi="Consolas" w:cs="Consolas"/>
                <w:bCs w:val="0"/>
                <w:color w:val="3F7F5F"/>
                <w:sz w:val="20"/>
                <w:szCs w:val="20"/>
              </w:rPr>
              <w:t>做一个方法级别的权限验证，</w:t>
            </w:r>
            <w:r>
              <w:rPr>
                <w:rFonts w:ascii="Consolas" w:eastAsiaTheme="minorEastAsia" w:hAnsi="Consolas" w:cs="Consolas"/>
                <w:bCs w:val="0"/>
                <w:color w:val="3F7F5F"/>
                <w:sz w:val="20"/>
                <w:szCs w:val="20"/>
              </w:rPr>
              <w:t>el</w:t>
            </w:r>
            <w:r>
              <w:rPr>
                <w:rFonts w:ascii="Consolas" w:eastAsiaTheme="minorEastAsia" w:hAnsi="Consolas" w:cs="Consolas"/>
                <w:bCs w:val="0"/>
                <w:color w:val="3F7F5F"/>
                <w:sz w:val="20"/>
                <w:szCs w:val="20"/>
              </w:rPr>
              <w:t>表达式</w:t>
            </w:r>
          </w:p>
          <w:p w14:paraId="14B233CD"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方法级别的拦截</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添加之后除非有</w:t>
            </w:r>
            <w:r>
              <w:rPr>
                <w:rFonts w:ascii="Consolas" w:eastAsiaTheme="minorEastAsia" w:hAnsi="Consolas" w:cs="Consolas"/>
                <w:bCs w:val="0"/>
                <w:color w:val="3F7F5F"/>
                <w:sz w:val="20"/>
                <w:szCs w:val="20"/>
              </w:rPr>
              <w:t>USER</w:t>
            </w:r>
            <w:r>
              <w:rPr>
                <w:rFonts w:ascii="Consolas" w:eastAsiaTheme="minorEastAsia" w:hAnsi="Consolas" w:cs="Consolas"/>
                <w:bCs w:val="0"/>
                <w:color w:val="3F7F5F"/>
                <w:sz w:val="20"/>
                <w:szCs w:val="20"/>
              </w:rPr>
              <w:t>的权限，否则无法访问</w:t>
            </w:r>
          </w:p>
          <w:p w14:paraId="1379FF2A"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@PreAuthorize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"hasAuthority('ROLE_USER')"</w:t>
            </w:r>
            <w:r>
              <w:rPr>
                <w:rFonts w:ascii="Consolas" w:eastAsiaTheme="minorEastAsia" w:hAnsi="Consolas" w:cs="Consolas"/>
                <w:bCs w:val="0"/>
                <w:color w:val="000000"/>
                <w:sz w:val="20"/>
                <w:szCs w:val="20"/>
              </w:rPr>
              <w:t xml:space="preserve">) </w:t>
            </w:r>
          </w:p>
          <w:p w14:paraId="4A3EB0DE"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"/userindex"</w:t>
            </w:r>
            <w:r>
              <w:rPr>
                <w:rFonts w:ascii="Consolas" w:eastAsiaTheme="minorEastAsia" w:hAnsi="Consolas" w:cs="Consolas"/>
                <w:bCs w:val="0"/>
                <w:color w:val="000000"/>
                <w:sz w:val="20"/>
                <w:szCs w:val="20"/>
              </w:rPr>
              <w:t>)</w:t>
            </w:r>
          </w:p>
          <w:p w14:paraId="621420D8"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000000"/>
                <w:sz w:val="20"/>
                <w:szCs w:val="20"/>
              </w:rPr>
              <w:t>userIndex</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 { </w:t>
            </w:r>
          </w:p>
          <w:p w14:paraId="393CE366"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"/user/</w:t>
            </w:r>
            <w:proofErr w:type="spellStart"/>
            <w:r>
              <w:rPr>
                <w:rFonts w:ascii="Consolas" w:eastAsiaTheme="minorEastAsia" w:hAnsi="Consolas" w:cs="Consolas"/>
                <w:bCs w:val="0"/>
                <w:color w:val="2A00FF"/>
                <w:sz w:val="20"/>
                <w:szCs w:val="20"/>
              </w:rPr>
              <w:t>userindex</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FEC8D3A"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0F2EDB8" w14:textId="77777777" w:rsidR="00701D28" w:rsidRDefault="00701D28" w:rsidP="00701D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77F3C546" w14:textId="77777777" w:rsidR="00701D28" w:rsidRDefault="00701D28" w:rsidP="00E80498">
            <w:pPr>
              <w:ind w:firstLineChars="0" w:firstLine="0"/>
            </w:pPr>
          </w:p>
        </w:tc>
      </w:tr>
    </w:tbl>
    <w:p w14:paraId="078AA978" w14:textId="77777777" w:rsidR="00701D28" w:rsidRPr="00E80498" w:rsidRDefault="00701D28" w:rsidP="00E80498">
      <w:pPr>
        <w:ind w:firstLine="420"/>
      </w:pPr>
    </w:p>
    <w:p w14:paraId="266D07A4" w14:textId="77777777" w:rsidR="00A0094F" w:rsidRPr="00A0094F" w:rsidRDefault="00A0094F" w:rsidP="00A0094F">
      <w:pPr>
        <w:ind w:firstLine="420"/>
      </w:pPr>
    </w:p>
    <w:p w14:paraId="32EE6D0D" w14:textId="389232DF" w:rsidR="009600E9" w:rsidRDefault="0081492F" w:rsidP="0081492F">
      <w:pPr>
        <w:pStyle w:val="2"/>
      </w:pPr>
      <w:r>
        <w:rPr>
          <w:rFonts w:hint="eastAsia"/>
        </w:rPr>
        <w:t>使用数据库查询角色</w:t>
      </w:r>
    </w:p>
    <w:p w14:paraId="5BB6761F" w14:textId="77777777" w:rsidR="0081492F" w:rsidRPr="0081492F" w:rsidRDefault="0081492F" w:rsidP="0081492F">
      <w:pPr>
        <w:ind w:firstLine="420"/>
      </w:pPr>
    </w:p>
    <w:p w14:paraId="1AB16ADC" w14:textId="77777777" w:rsidR="004E3BA1" w:rsidRPr="001A421C" w:rsidRDefault="004E3BA1" w:rsidP="001A421C">
      <w:pPr>
        <w:ind w:firstLine="420"/>
      </w:pPr>
    </w:p>
    <w:p w14:paraId="423A1909" w14:textId="155711ED" w:rsidR="002C3E5E" w:rsidRPr="002C3E5E" w:rsidRDefault="002C3E5E" w:rsidP="002C3E5E">
      <w:pPr>
        <w:ind w:firstLine="420"/>
      </w:pPr>
    </w:p>
    <w:p w14:paraId="04B547AF" w14:textId="3C6D84BA" w:rsidR="00FD048F" w:rsidRDefault="00FD048F" w:rsidP="00FD048F">
      <w:pPr>
        <w:pStyle w:val="10"/>
      </w:pPr>
      <w:r>
        <w:rPr>
          <w:rFonts w:hint="eastAsia"/>
        </w:rPr>
        <w:t>分布式事务</w:t>
      </w:r>
    </w:p>
    <w:p w14:paraId="5089A53E" w14:textId="2D84C1E4" w:rsidR="00DB0713" w:rsidRDefault="00DB0713" w:rsidP="00DB0713">
      <w:pPr>
        <w:pStyle w:val="10"/>
      </w:pPr>
      <w:proofErr w:type="spellStart"/>
      <w:r>
        <w:rPr>
          <w:rFonts w:hint="eastAsia"/>
        </w:rPr>
        <w:t>oauth</w:t>
      </w:r>
      <w:proofErr w:type="spellEnd"/>
    </w:p>
    <w:p w14:paraId="590F2197" w14:textId="6B722F75" w:rsidR="00733032" w:rsidRDefault="00766C5F" w:rsidP="00766C5F">
      <w:pPr>
        <w:pStyle w:val="2"/>
      </w:pPr>
      <w:r w:rsidRPr="00766C5F">
        <w:t>OAuth</w:t>
      </w:r>
      <w:r w:rsidRPr="00766C5F">
        <w:t>是什么？</w:t>
      </w:r>
    </w:p>
    <w:p w14:paraId="169397E3" w14:textId="42AFB3CB" w:rsidR="00D91E86" w:rsidRDefault="00D91E86" w:rsidP="00D91E86">
      <w:pPr>
        <w:pStyle w:val="3"/>
        <w:ind w:firstLine="420"/>
      </w:pPr>
      <w:proofErr w:type="spellStart"/>
      <w:r>
        <w:rPr>
          <w:rFonts w:hint="eastAsia"/>
        </w:rPr>
        <w:t>oauth</w:t>
      </w:r>
      <w:proofErr w:type="spellEnd"/>
      <w:r>
        <w:rPr>
          <w:rFonts w:hint="eastAsia"/>
        </w:rPr>
        <w:t>引入</w:t>
      </w:r>
    </w:p>
    <w:p w14:paraId="699158A5" w14:textId="77777777" w:rsidR="00D91E86" w:rsidRPr="00D91E86" w:rsidRDefault="00D91E86" w:rsidP="00D91E86">
      <w:pPr>
        <w:ind w:firstLine="420"/>
      </w:pPr>
    </w:p>
    <w:p w14:paraId="1A66BDAC" w14:textId="7378B1BF" w:rsidR="00766C5F" w:rsidRPr="00766C5F" w:rsidRDefault="00766C5F" w:rsidP="00766C5F">
      <w:pPr>
        <w:ind w:firstLine="420"/>
        <w:jc w:val="center"/>
      </w:pPr>
      <w:r>
        <w:rPr>
          <w:noProof/>
        </w:rPr>
        <w:drawing>
          <wp:inline distT="0" distB="0" distL="0" distR="0" wp14:anchorId="0B7EF8E3" wp14:editId="62C67B65">
            <wp:extent cx="2882900" cy="2698750"/>
            <wp:effectExtent l="0" t="0" r="0" b="6350"/>
            <wp:docPr id="235" name="图片 235" descr="https://images2015.cnblogs.com/blog/963904/201609/963904-20160904091102677-1463906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63904/201609/963904-20160904091102677-146390692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2900" cy="2698750"/>
                    </a:xfrm>
                    <a:prstGeom prst="rect">
                      <a:avLst/>
                    </a:prstGeom>
                    <a:noFill/>
                    <a:ln>
                      <a:noFill/>
                    </a:ln>
                  </pic:spPr>
                </pic:pic>
              </a:graphicData>
            </a:graphic>
          </wp:inline>
        </w:drawing>
      </w:r>
    </w:p>
    <w:p w14:paraId="3EB7E239" w14:textId="77777777" w:rsidR="00C85472" w:rsidRPr="00C85472" w:rsidRDefault="00C85472" w:rsidP="00C85472">
      <w:pPr>
        <w:ind w:firstLine="420"/>
      </w:pPr>
    </w:p>
    <w:p w14:paraId="07407CB9" w14:textId="77777777" w:rsidR="00FD048F" w:rsidRPr="00FD048F" w:rsidRDefault="00FD048F" w:rsidP="00FD048F">
      <w:pPr>
        <w:ind w:firstLine="420"/>
      </w:pPr>
    </w:p>
    <w:p w14:paraId="35DF2AF8" w14:textId="3124CA50" w:rsidR="00062ACE" w:rsidRPr="00062ACE" w:rsidRDefault="00D91E86" w:rsidP="00062ACE">
      <w:pPr>
        <w:ind w:firstLine="420"/>
      </w:pPr>
      <w:r w:rsidRPr="00D91E86">
        <w:rPr>
          <w:rFonts w:hint="eastAsia"/>
        </w:rPr>
        <w:t>小</w:t>
      </w:r>
      <w:proofErr w:type="gramStart"/>
      <w:r w:rsidRPr="00D91E86">
        <w:rPr>
          <w:rFonts w:hint="eastAsia"/>
        </w:rPr>
        <w:t>新现在</w:t>
      </w:r>
      <w:proofErr w:type="gramEnd"/>
      <w:r w:rsidRPr="00D91E86">
        <w:rPr>
          <w:rFonts w:hint="eastAsia"/>
        </w:rPr>
        <w:t>想要使用一个“在线打印服务”来打印一些照片，</w:t>
      </w:r>
      <w:proofErr w:type="gramStart"/>
      <w:r w:rsidRPr="00D91E86">
        <w:rPr>
          <w:rFonts w:hint="eastAsia"/>
        </w:rPr>
        <w:t>同时小</w:t>
      </w:r>
      <w:proofErr w:type="gramEnd"/>
      <w:r w:rsidRPr="00D91E86">
        <w:rPr>
          <w:rFonts w:hint="eastAsia"/>
        </w:rPr>
        <w:t>新的照片都存储在了“云网盘”上，按照传统的方式小新要怎么做呢？</w:t>
      </w:r>
    </w:p>
    <w:p w14:paraId="28E1FF46" w14:textId="735FF397" w:rsidR="00D91E86" w:rsidRDefault="00D91E86" w:rsidP="00D91E86">
      <w:pPr>
        <w:ind w:firstLine="420"/>
      </w:pPr>
      <w:r>
        <w:t>1</w:t>
      </w:r>
      <w:r>
        <w:t>、将照片从</w:t>
      </w:r>
      <w:r>
        <w:t>“</w:t>
      </w:r>
      <w:r>
        <w:t>云网盘</w:t>
      </w:r>
      <w:r>
        <w:t>”</w:t>
      </w:r>
      <w:r>
        <w:t>上</w:t>
      </w:r>
      <w:r>
        <w:t>down</w:t>
      </w:r>
      <w:r>
        <w:t>下来，在上传到</w:t>
      </w:r>
      <w:r>
        <w:t>“</w:t>
      </w:r>
      <w:r>
        <w:t>在线打印服务</w:t>
      </w:r>
      <w:r>
        <w:t>”</w:t>
      </w:r>
      <w:r>
        <w:t>，然后开始打印。</w:t>
      </w:r>
    </w:p>
    <w:p w14:paraId="19B4E2D5" w14:textId="01B58305" w:rsidR="00D91E86" w:rsidRPr="00D91E86" w:rsidRDefault="00D91E86" w:rsidP="00D91E86">
      <w:pPr>
        <w:ind w:firstLine="420"/>
      </w:pPr>
      <w:r>
        <w:t>2</w:t>
      </w:r>
      <w:r>
        <w:t>、下载</w:t>
      </w:r>
      <w:r>
        <w:t>/</w:t>
      </w:r>
      <w:proofErr w:type="gramStart"/>
      <w:r>
        <w:t>上传太麻烦</w:t>
      </w:r>
      <w:proofErr w:type="gramEnd"/>
      <w:r>
        <w:t>了，小</w:t>
      </w:r>
      <w:proofErr w:type="gramStart"/>
      <w:r>
        <w:t>新可以</w:t>
      </w:r>
      <w:proofErr w:type="gramEnd"/>
      <w:r>
        <w:t>直接把</w:t>
      </w:r>
      <w:r>
        <w:t>“</w:t>
      </w:r>
      <w:r>
        <w:t>云网盘</w:t>
      </w:r>
      <w:r>
        <w:t>”</w:t>
      </w:r>
      <w:r>
        <w:t>的账号和密码告诉</w:t>
      </w:r>
      <w:r>
        <w:t>“</w:t>
      </w:r>
      <w:r>
        <w:t>在线打印服务</w:t>
      </w:r>
      <w:r>
        <w:t>”</w:t>
      </w:r>
      <w:r>
        <w:t>，由</w:t>
      </w:r>
      <w:r>
        <w:t>“</w:t>
      </w:r>
      <w:r>
        <w:t>在线打印服务</w:t>
      </w:r>
      <w:r>
        <w:t>”</w:t>
      </w:r>
      <w:r>
        <w:t>下载照片在上传。</w:t>
      </w:r>
    </w:p>
    <w:p w14:paraId="76517B1E" w14:textId="73936B3C" w:rsidR="001C6C7B" w:rsidRDefault="00D91E86" w:rsidP="00D91E86">
      <w:pPr>
        <w:ind w:firstLine="420"/>
      </w:pPr>
      <w:r>
        <w:rPr>
          <w:rFonts w:hint="eastAsia"/>
        </w:rPr>
        <w:t>对于上面的两种方法，方法</w:t>
      </w:r>
      <w:proofErr w:type="gramStart"/>
      <w:r>
        <w:rPr>
          <w:rFonts w:hint="eastAsia"/>
        </w:rPr>
        <w:t>一</w:t>
      </w:r>
      <w:proofErr w:type="gramEnd"/>
      <w:r>
        <w:rPr>
          <w:rFonts w:hint="eastAsia"/>
        </w:rPr>
        <w:t>太麻烦但是相对于小新来说是安全的；方法二对于小新是比较方便，但是将账号密码告诉了“在线打印服务”就相当于把所有的“云网盘”资料交给了它，这肯定是不可取的。</w:t>
      </w:r>
    </w:p>
    <w:p w14:paraId="7985C911" w14:textId="11D691C8" w:rsidR="007B303B" w:rsidRDefault="007B303B" w:rsidP="00D91E86">
      <w:pPr>
        <w:ind w:firstLine="420"/>
      </w:pPr>
      <w:r w:rsidRPr="007B303B">
        <w:rPr>
          <w:rFonts w:hint="eastAsia"/>
        </w:rPr>
        <w:t>所以，为了解决类似上面的问题，</w:t>
      </w:r>
      <w:proofErr w:type="spellStart"/>
      <w:r w:rsidRPr="007B303B">
        <w:t>Oauth</w:t>
      </w:r>
      <w:proofErr w:type="spellEnd"/>
      <w:r w:rsidRPr="007B303B">
        <w:t>协议诞生了。</w:t>
      </w:r>
    </w:p>
    <w:p w14:paraId="26F1BED4" w14:textId="23329BDE" w:rsidR="002627E4" w:rsidRDefault="002627E4" w:rsidP="002627E4">
      <w:pPr>
        <w:pStyle w:val="3"/>
        <w:ind w:firstLine="420"/>
      </w:pPr>
      <w:r w:rsidRPr="00766C5F">
        <w:t>OAuth</w:t>
      </w:r>
    </w:p>
    <w:p w14:paraId="25BF8A81" w14:textId="77777777" w:rsidR="00D90FFD" w:rsidRDefault="00D90FFD" w:rsidP="00D90FFD">
      <w:pPr>
        <w:ind w:firstLine="420"/>
      </w:pPr>
      <w:r>
        <w:t xml:space="preserve">OAuth </w:t>
      </w:r>
      <w:r>
        <w:t>即</w:t>
      </w:r>
      <w:r>
        <w:t xml:space="preserve"> Open standard for Authorization</w:t>
      </w:r>
    </w:p>
    <w:p w14:paraId="679246BF" w14:textId="6A1F531E" w:rsidR="002627E4" w:rsidRDefault="00D90FFD" w:rsidP="00D90FFD">
      <w:pPr>
        <w:ind w:firstLine="420"/>
      </w:pPr>
      <w:r>
        <w:t>OAuth</w:t>
      </w:r>
      <w:r>
        <w:t>是一个网络开放协议。为保证用户资源的安全授权提供了简易的标准</w:t>
      </w:r>
      <w:proofErr w:type="spellStart"/>
      <w:r>
        <w:t>oauth</w:t>
      </w:r>
      <w:proofErr w:type="spellEnd"/>
      <w:r>
        <w:t>的好处：</w:t>
      </w:r>
    </w:p>
    <w:p w14:paraId="0EE55ED2" w14:textId="77777777" w:rsidR="007E779A" w:rsidRDefault="007E779A" w:rsidP="007E779A">
      <w:pPr>
        <w:ind w:firstLine="420"/>
      </w:pPr>
      <w:r>
        <w:rPr>
          <w:rFonts w:hint="eastAsia"/>
        </w:rPr>
        <w:lastRenderedPageBreak/>
        <w:t>允许用户授权第三方网站或应用，访问用户存储在其它网站上的资源，而不需要将用户名和密码提供给第三方网站或分享他们数据的内容</w:t>
      </w:r>
    </w:p>
    <w:p w14:paraId="107366F9" w14:textId="77777777" w:rsidR="007E779A" w:rsidRDefault="007E779A" w:rsidP="007E779A">
      <w:pPr>
        <w:ind w:firstLine="420"/>
      </w:pPr>
      <w:r>
        <w:rPr>
          <w:rFonts w:hint="eastAsia"/>
        </w:rPr>
        <w:t>对于用户</w:t>
      </w:r>
      <w:r>
        <w:t>:</w:t>
      </w:r>
      <w:r>
        <w:t>免去了繁琐的注册过程</w:t>
      </w:r>
      <w:r>
        <w:t>,</w:t>
      </w:r>
      <w:r>
        <w:t>降低了注册成本</w:t>
      </w:r>
      <w:r>
        <w:t>,</w:t>
      </w:r>
      <w:r>
        <w:t>提高了用户体验</w:t>
      </w:r>
      <w:r>
        <w:t xml:space="preserve"> </w:t>
      </w:r>
    </w:p>
    <w:p w14:paraId="36421947" w14:textId="77777777" w:rsidR="007E779A" w:rsidRDefault="007E779A" w:rsidP="007E779A">
      <w:pPr>
        <w:ind w:firstLine="420"/>
      </w:pPr>
      <w:r>
        <w:rPr>
          <w:rFonts w:hint="eastAsia"/>
        </w:rPr>
        <w:t>对于消费方</w:t>
      </w:r>
      <w:r>
        <w:t>:</w:t>
      </w:r>
      <w:r>
        <w:t>简化自身会员系统的同时又能够带来更多的用户和流量。</w:t>
      </w:r>
      <w:r>
        <w:t xml:space="preserve"> </w:t>
      </w:r>
    </w:p>
    <w:p w14:paraId="4EC4A1D4" w14:textId="455991B8" w:rsidR="007E779A" w:rsidRDefault="007E779A" w:rsidP="007E779A">
      <w:pPr>
        <w:ind w:firstLine="420"/>
      </w:pPr>
      <w:r>
        <w:rPr>
          <w:rFonts w:hint="eastAsia"/>
        </w:rPr>
        <w:t>对于服务提供者</w:t>
      </w:r>
      <w:r>
        <w:t>:</w:t>
      </w:r>
      <w:r>
        <w:t>围绕自身进行开发</w:t>
      </w:r>
      <w:r>
        <w:t>,</w:t>
      </w:r>
      <w:r>
        <w:t>增加用户粘性</w:t>
      </w:r>
    </w:p>
    <w:p w14:paraId="18382A18" w14:textId="4FC70E6A" w:rsidR="00B653A6" w:rsidRPr="007E779A" w:rsidRDefault="00B653A6" w:rsidP="007E779A">
      <w:pPr>
        <w:ind w:firstLine="420"/>
      </w:pPr>
      <w:r w:rsidRPr="00B653A6">
        <w:rPr>
          <w:rFonts w:hint="eastAsia"/>
        </w:rPr>
        <w:t>目前</w:t>
      </w:r>
      <w:proofErr w:type="spellStart"/>
      <w:r w:rsidRPr="00B653A6">
        <w:t>oauth</w:t>
      </w:r>
      <w:proofErr w:type="spellEnd"/>
      <w:r w:rsidRPr="00B653A6">
        <w:t>和版本是</w:t>
      </w:r>
      <w:r w:rsidRPr="00B653A6">
        <w:t>2.0</w:t>
      </w:r>
      <w:r w:rsidRPr="00B653A6">
        <w:t>即</w:t>
      </w:r>
      <w:r w:rsidRPr="00B653A6">
        <w:t>oauth2.0</w:t>
      </w:r>
      <w:r w:rsidRPr="00B653A6">
        <w:t>，而且不向下兼容。</w:t>
      </w:r>
      <w:proofErr w:type="gramStart"/>
      <w:r w:rsidRPr="00B653A6">
        <w:t>本文章</w:t>
      </w:r>
      <w:proofErr w:type="gramEnd"/>
      <w:r w:rsidRPr="00B653A6">
        <w:t>主要针对</w:t>
      </w:r>
      <w:r w:rsidRPr="00B653A6">
        <w:t>oauth2.0</w:t>
      </w:r>
      <w:r w:rsidRPr="00B653A6">
        <w:t>进行讲解</w:t>
      </w:r>
    </w:p>
    <w:p w14:paraId="6FA36857" w14:textId="77777777" w:rsidR="002627E4" w:rsidRPr="001C6C7B" w:rsidRDefault="002627E4" w:rsidP="00D91E86">
      <w:pPr>
        <w:ind w:firstLine="420"/>
      </w:pPr>
    </w:p>
    <w:p w14:paraId="2F2DCB5B" w14:textId="77D82BCC" w:rsidR="00F673E6" w:rsidRDefault="00B718E8" w:rsidP="00B718E8">
      <w:pPr>
        <w:pStyle w:val="2"/>
      </w:pPr>
      <w:r w:rsidRPr="00B718E8">
        <w:t>Oauth2.0</w:t>
      </w:r>
      <w:r w:rsidRPr="00B718E8">
        <w:t>协议流程</w:t>
      </w:r>
    </w:p>
    <w:p w14:paraId="46682852" w14:textId="1D0F763D" w:rsidR="00B718E8" w:rsidRDefault="00B718E8" w:rsidP="00B718E8">
      <w:pPr>
        <w:pStyle w:val="3"/>
        <w:ind w:firstLine="420"/>
      </w:pPr>
      <w:r w:rsidRPr="00B718E8">
        <w:t>角色</w:t>
      </w:r>
    </w:p>
    <w:p w14:paraId="7537CB5D" w14:textId="4B10B6B3" w:rsidR="005D2FA6" w:rsidRPr="005D2FA6" w:rsidRDefault="005D2FA6" w:rsidP="005D2FA6">
      <w:pPr>
        <w:ind w:firstLine="420"/>
      </w:pPr>
      <w:r w:rsidRPr="005D2FA6">
        <w:rPr>
          <w:rFonts w:hint="eastAsia"/>
        </w:rPr>
        <w:t>在介绍协议流程之前先要说明一下</w:t>
      </w:r>
      <w:r w:rsidRPr="005D2FA6">
        <w:t>oauth2.0</w:t>
      </w:r>
      <w:r w:rsidRPr="005D2FA6">
        <w:t>定义的几个角色：</w:t>
      </w:r>
    </w:p>
    <w:p w14:paraId="626110CC" w14:textId="5BBF22C6" w:rsidR="008D4098" w:rsidRDefault="008D4098" w:rsidP="008D4098">
      <w:pPr>
        <w:ind w:firstLine="420"/>
      </w:pPr>
      <w:r>
        <w:t>resource owner</w:t>
      </w:r>
      <w:r>
        <w:t>：资源所有者，这里可以理解为用户。</w:t>
      </w:r>
    </w:p>
    <w:p w14:paraId="45E1084A" w14:textId="3178DB8E" w:rsidR="008D4098" w:rsidRDefault="008D4098" w:rsidP="008D4098">
      <w:pPr>
        <w:ind w:firstLine="420"/>
      </w:pPr>
      <w:r>
        <w:t>client</w:t>
      </w:r>
      <w:r>
        <w:t>：客户端，可以理解为一个第三方的应用程序。</w:t>
      </w:r>
    </w:p>
    <w:p w14:paraId="7A3735AF" w14:textId="048BA6FD" w:rsidR="008D4098" w:rsidRDefault="008D4098" w:rsidP="008D4098">
      <w:pPr>
        <w:ind w:firstLine="420"/>
      </w:pPr>
      <w:r>
        <w:t>resource server</w:t>
      </w:r>
      <w:r>
        <w:t>：资源服务器，它存储用户或其它资源。</w:t>
      </w:r>
    </w:p>
    <w:p w14:paraId="0D87F3F9" w14:textId="7C91E790" w:rsidR="008D4098" w:rsidRPr="007A37EE" w:rsidRDefault="008D4098" w:rsidP="008D4098">
      <w:pPr>
        <w:ind w:firstLine="420"/>
      </w:pPr>
      <w:r>
        <w:t>authorization server</w:t>
      </w:r>
      <w:r>
        <w:t>：授权服务器，它认证</w:t>
      </w:r>
      <w:r>
        <w:t>resource owner</w:t>
      </w:r>
      <w:r>
        <w:t>的身份，为</w:t>
      </w:r>
      <w:r>
        <w:t xml:space="preserve">  resource owner</w:t>
      </w:r>
      <w:r>
        <w:t>提供授权审批流程，并最终颁发授权令牌</w:t>
      </w:r>
      <w:r>
        <w:t>(Access Token)</w:t>
      </w:r>
      <w:r>
        <w:t>。</w:t>
      </w:r>
    </w:p>
    <w:p w14:paraId="3B15374E" w14:textId="33A75C3E" w:rsidR="00B718E8" w:rsidRPr="00B718E8" w:rsidRDefault="008D4098" w:rsidP="008D4098">
      <w:pPr>
        <w:ind w:firstLine="420"/>
      </w:pPr>
      <w:r>
        <w:t xml:space="preserve"> user-agent</w:t>
      </w:r>
      <w:r>
        <w:t>：用户代理，这里可以理解为</w:t>
      </w:r>
      <w:r>
        <w:t>“</w:t>
      </w:r>
      <w:r>
        <w:t>浏览器</w:t>
      </w:r>
      <w:r>
        <w:t>”</w:t>
      </w:r>
      <w:r>
        <w:t>。</w:t>
      </w:r>
    </w:p>
    <w:p w14:paraId="69441B23" w14:textId="234BBF4D" w:rsidR="001739CA" w:rsidRPr="001739CA" w:rsidRDefault="00056A00" w:rsidP="001739CA">
      <w:pPr>
        <w:ind w:firstLine="420"/>
      </w:pPr>
      <w:r w:rsidRPr="00056A00">
        <w:rPr>
          <w:rFonts w:hint="eastAsia"/>
        </w:rPr>
        <w:t>这里面有个需要注意的地方，这里只是在逻辑上把</w:t>
      </w:r>
      <w:r w:rsidRPr="00056A00">
        <w:t>authorization server</w:t>
      </w:r>
      <w:r w:rsidRPr="00056A00">
        <w:t>与</w:t>
      </w:r>
      <w:r w:rsidRPr="00056A00">
        <w:t>resource server</w:t>
      </w:r>
      <w:r w:rsidRPr="00056A00">
        <w:t>区分开来；在物理上，</w:t>
      </w:r>
      <w:r w:rsidRPr="00056A00">
        <w:t>authorization server</w:t>
      </w:r>
      <w:r w:rsidRPr="00056A00">
        <w:t>与</w:t>
      </w:r>
      <w:r w:rsidRPr="00056A00">
        <w:t>resource server</w:t>
      </w:r>
      <w:r w:rsidRPr="00056A00">
        <w:t>的功能可以由同一个服务器来提供服务。</w:t>
      </w:r>
    </w:p>
    <w:p w14:paraId="6A36A44C" w14:textId="41157AF1" w:rsidR="00481608" w:rsidRDefault="00481608" w:rsidP="00481608">
      <w:pPr>
        <w:pStyle w:val="3"/>
        <w:ind w:firstLine="460"/>
        <w:rPr>
          <w:rStyle w:val="s1"/>
          <w:rFonts w:ascii="Helvetica" w:hAnsi="Helvetica"/>
          <w:color w:val="000000"/>
          <w:sz w:val="23"/>
          <w:szCs w:val="23"/>
        </w:rPr>
      </w:pPr>
      <w:r w:rsidRPr="00481608">
        <w:rPr>
          <w:rStyle w:val="s1"/>
          <w:rFonts w:ascii="Helvetica" w:hAnsi="Helvetica"/>
          <w:color w:val="000000"/>
          <w:sz w:val="23"/>
          <w:szCs w:val="23"/>
        </w:rPr>
        <w:t>流程</w:t>
      </w:r>
    </w:p>
    <w:p w14:paraId="701A3A07" w14:textId="514E45BA" w:rsidR="00481608" w:rsidRDefault="00481608" w:rsidP="00481608">
      <w:pPr>
        <w:ind w:firstLine="420"/>
        <w:jc w:val="center"/>
      </w:pPr>
      <w:r>
        <w:rPr>
          <w:noProof/>
        </w:rPr>
        <w:drawing>
          <wp:inline distT="0" distB="0" distL="0" distR="0" wp14:anchorId="0B96D848" wp14:editId="30EBE4BA">
            <wp:extent cx="4320000" cy="2515752"/>
            <wp:effectExtent l="0" t="0" r="4445" b="0"/>
            <wp:docPr id="244" name="图片 244" descr="https://images2015.cnblogs.com/blog/963904/201609/963904-20160904103628678-32960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963904/201609/963904-20160904103628678-32960546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2515752"/>
                    </a:xfrm>
                    <a:prstGeom prst="rect">
                      <a:avLst/>
                    </a:prstGeom>
                    <a:noFill/>
                    <a:ln>
                      <a:noFill/>
                    </a:ln>
                  </pic:spPr>
                </pic:pic>
              </a:graphicData>
            </a:graphic>
          </wp:inline>
        </w:drawing>
      </w:r>
    </w:p>
    <w:p w14:paraId="5B104516" w14:textId="07A402E2" w:rsidR="008B5922" w:rsidRDefault="008B5922" w:rsidP="008B5922">
      <w:pPr>
        <w:ind w:firstLine="420"/>
      </w:pPr>
      <w:r>
        <w:rPr>
          <w:rFonts w:hint="eastAsia"/>
        </w:rPr>
        <w:t>（</w:t>
      </w:r>
      <w:r>
        <w:t>A</w:t>
      </w:r>
      <w:r>
        <w:t>）用户打开客户端以后，客户端要求用户给予授权。</w:t>
      </w:r>
    </w:p>
    <w:p w14:paraId="575B6BB7" w14:textId="3A0F5C49" w:rsidR="008B5922" w:rsidRPr="00F05545" w:rsidRDefault="008B5922" w:rsidP="008B5922">
      <w:pPr>
        <w:ind w:firstLine="420"/>
      </w:pPr>
      <w:r>
        <w:rPr>
          <w:rFonts w:hint="eastAsia"/>
        </w:rPr>
        <w:t>（</w:t>
      </w:r>
      <w:r>
        <w:t>B</w:t>
      </w:r>
      <w:r>
        <w:t>）用户同意给予客户端授权。</w:t>
      </w:r>
    </w:p>
    <w:p w14:paraId="60C15FF9" w14:textId="7A544198" w:rsidR="008B5922" w:rsidRPr="00F05545" w:rsidRDefault="008B5922" w:rsidP="008B5922">
      <w:pPr>
        <w:ind w:firstLine="420"/>
      </w:pPr>
      <w:r>
        <w:rPr>
          <w:rFonts w:hint="eastAsia"/>
        </w:rPr>
        <w:t>（</w:t>
      </w:r>
      <w:r>
        <w:t>C</w:t>
      </w:r>
      <w:r>
        <w:t>）客户端使用上一步获得的授权，向认证服务器申请令牌。</w:t>
      </w:r>
    </w:p>
    <w:p w14:paraId="0AB7CBF5" w14:textId="0D6565B3" w:rsidR="008B5922" w:rsidRPr="00F05545" w:rsidRDefault="008B5922" w:rsidP="008B5922">
      <w:pPr>
        <w:ind w:firstLine="420"/>
      </w:pPr>
      <w:r>
        <w:rPr>
          <w:rFonts w:hint="eastAsia"/>
        </w:rPr>
        <w:t>（</w:t>
      </w:r>
      <w:r>
        <w:t>D</w:t>
      </w:r>
      <w:r>
        <w:t>）认证服务器对客户端进行认证以后，确认无误，同意发放令牌。</w:t>
      </w:r>
    </w:p>
    <w:p w14:paraId="624CA1BC" w14:textId="05FB32B6" w:rsidR="008B5922" w:rsidRPr="00F05545" w:rsidRDefault="008B5922" w:rsidP="008B5922">
      <w:pPr>
        <w:ind w:firstLine="420"/>
      </w:pPr>
      <w:r>
        <w:rPr>
          <w:rFonts w:hint="eastAsia"/>
        </w:rPr>
        <w:t>（</w:t>
      </w:r>
      <w:r>
        <w:t>E</w:t>
      </w:r>
      <w:r>
        <w:t>）客户端使用令牌，向资源服务器申请获取资源。</w:t>
      </w:r>
    </w:p>
    <w:p w14:paraId="6FC7E8AD" w14:textId="10D529D1" w:rsidR="008B5922" w:rsidRPr="00F05545" w:rsidRDefault="008B5922" w:rsidP="008B5922">
      <w:pPr>
        <w:ind w:firstLine="420"/>
      </w:pPr>
      <w:r>
        <w:rPr>
          <w:rFonts w:hint="eastAsia"/>
        </w:rPr>
        <w:lastRenderedPageBreak/>
        <w:t>（</w:t>
      </w:r>
      <w:r>
        <w:t>F</w:t>
      </w:r>
      <w:r>
        <w:t>）资源服务器确认令牌无误，同意向客户端开放资源。</w:t>
      </w:r>
    </w:p>
    <w:p w14:paraId="31FA0155" w14:textId="1CB1DD1D" w:rsidR="008B5922" w:rsidRDefault="008B5922" w:rsidP="008B5922">
      <w:pPr>
        <w:ind w:firstLine="420"/>
      </w:pPr>
      <w:r>
        <w:rPr>
          <w:rFonts w:hint="eastAsia"/>
        </w:rPr>
        <w:t>上面六个步骤之中，</w:t>
      </w:r>
      <w:r>
        <w:t>B</w:t>
      </w:r>
      <w:r>
        <w:t>是关键，即用户怎样才能</w:t>
      </w:r>
      <w:proofErr w:type="gramStart"/>
      <w:r>
        <w:t>给于</w:t>
      </w:r>
      <w:proofErr w:type="gramEnd"/>
      <w:r>
        <w:t>客户端授权。有了这个授权以后，客户端就可以获取令牌，进而凭令牌获取资源。</w:t>
      </w:r>
    </w:p>
    <w:p w14:paraId="42D5C517" w14:textId="3B2D1DDC" w:rsidR="00BF0A7B" w:rsidRDefault="008B5922" w:rsidP="000E0898">
      <w:pPr>
        <w:ind w:firstLine="420"/>
      </w:pPr>
      <w:r>
        <w:rPr>
          <w:rFonts w:hint="eastAsia"/>
        </w:rPr>
        <w:t>下面就介绍一下</w:t>
      </w:r>
      <w:r>
        <w:t>oauth2.0</w:t>
      </w:r>
      <w:r>
        <w:t>获取授权的几种方式。</w:t>
      </w:r>
    </w:p>
    <w:p w14:paraId="730061D3" w14:textId="6E7C560F" w:rsidR="000E0898" w:rsidRDefault="000E0898" w:rsidP="000E0898">
      <w:pPr>
        <w:pStyle w:val="2"/>
      </w:pPr>
      <w:proofErr w:type="gramStart"/>
      <w:r>
        <w:rPr>
          <w:rFonts w:hint="eastAsia"/>
        </w:rPr>
        <w:t>微服务</w:t>
      </w:r>
      <w:proofErr w:type="gramEnd"/>
      <w:r>
        <w:rPr>
          <w:rFonts w:hint="eastAsia"/>
        </w:rPr>
        <w:t>的架构体系里面</w:t>
      </w:r>
    </w:p>
    <w:p w14:paraId="32FE63F4" w14:textId="5143DDA7" w:rsidR="00612A8A" w:rsidRPr="00612A8A" w:rsidRDefault="00B05129" w:rsidP="00612A8A">
      <w:pPr>
        <w:ind w:firstLine="420"/>
      </w:pPr>
      <w:r>
        <w:rPr>
          <w:noProof/>
        </w:rPr>
        <w:drawing>
          <wp:inline distT="0" distB="0" distL="0" distR="0" wp14:anchorId="339B29E2" wp14:editId="57A576C9">
            <wp:extent cx="5274310" cy="3463925"/>
            <wp:effectExtent l="0" t="0" r="254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463925"/>
                    </a:xfrm>
                    <a:prstGeom prst="rect">
                      <a:avLst/>
                    </a:prstGeom>
                  </pic:spPr>
                </pic:pic>
              </a:graphicData>
            </a:graphic>
          </wp:inline>
        </w:drawing>
      </w:r>
    </w:p>
    <w:p w14:paraId="4980BD0E" w14:textId="3121C2EF" w:rsidR="000E0898" w:rsidRDefault="00B57585" w:rsidP="000E0898">
      <w:pPr>
        <w:ind w:firstLine="420"/>
      </w:pPr>
      <w:r>
        <w:rPr>
          <w:rFonts w:hint="eastAsia"/>
        </w:rPr>
        <w:t>1</w:t>
      </w:r>
      <w:r>
        <w:rPr>
          <w:rFonts w:hint="eastAsia"/>
        </w:rPr>
        <w:t>、构建</w:t>
      </w:r>
      <w:proofErr w:type="spellStart"/>
      <w:r>
        <w:rPr>
          <w:rFonts w:hint="eastAsia"/>
        </w:rPr>
        <w:t>uua</w:t>
      </w:r>
      <w:proofErr w:type="spellEnd"/>
      <w:r>
        <w:rPr>
          <w:rFonts w:hint="eastAsia"/>
        </w:rPr>
        <w:t>系统</w:t>
      </w:r>
    </w:p>
    <w:p w14:paraId="77401E5E" w14:textId="4D375C26" w:rsidR="0076446C" w:rsidRDefault="0076446C" w:rsidP="000E0898">
      <w:pPr>
        <w:ind w:firstLine="420"/>
      </w:pPr>
      <w:r>
        <w:rPr>
          <w:rFonts w:hint="eastAsia"/>
        </w:rPr>
        <w:t>2</w:t>
      </w:r>
      <w:r w:rsidR="00DE2704">
        <w:rPr>
          <w:rFonts w:hint="eastAsia"/>
        </w:rPr>
        <w:t>、</w:t>
      </w:r>
      <w:r>
        <w:rPr>
          <w:rFonts w:hint="eastAsia"/>
        </w:rPr>
        <w:t>将接口资源保护起来</w:t>
      </w:r>
    </w:p>
    <w:p w14:paraId="230AFA9D" w14:textId="01AF27A5" w:rsidR="003564CE" w:rsidRDefault="003564CE" w:rsidP="000E0898">
      <w:pPr>
        <w:ind w:firstLine="420"/>
      </w:pPr>
      <w:r>
        <w:rPr>
          <w:rFonts w:hint="eastAsia"/>
        </w:rPr>
        <w:t>3</w:t>
      </w:r>
      <w:r>
        <w:rPr>
          <w:rFonts w:hint="eastAsia"/>
        </w:rPr>
        <w:t>、</w:t>
      </w:r>
    </w:p>
    <w:p w14:paraId="435BF9B7" w14:textId="03F36CEC" w:rsidR="000A78AA" w:rsidRDefault="000A78AA" w:rsidP="000A78AA">
      <w:pPr>
        <w:pStyle w:val="3"/>
        <w:ind w:firstLine="420"/>
      </w:pPr>
      <w:r>
        <w:rPr>
          <w:rFonts w:hint="eastAsia"/>
        </w:rPr>
        <w:t>构建</w:t>
      </w:r>
      <w:proofErr w:type="spellStart"/>
      <w:r>
        <w:rPr>
          <w:rFonts w:hint="eastAsia"/>
        </w:rPr>
        <w:t>uua</w:t>
      </w:r>
      <w:proofErr w:type="spellEnd"/>
      <w:r>
        <w:rPr>
          <w:rFonts w:hint="eastAsia"/>
        </w:rPr>
        <w:t>系统</w:t>
      </w:r>
    </w:p>
    <w:p w14:paraId="3790A6CE" w14:textId="77777777" w:rsidR="000A78AA" w:rsidRDefault="000A78AA" w:rsidP="000E0898">
      <w:pPr>
        <w:ind w:firstLine="420"/>
      </w:pPr>
    </w:p>
    <w:p w14:paraId="1EB20474" w14:textId="6ECC8BCC" w:rsidR="000A78AA" w:rsidRDefault="000A78AA" w:rsidP="006A10DF">
      <w:pPr>
        <w:ind w:firstLine="420"/>
        <w:jc w:val="center"/>
      </w:pPr>
      <w:r>
        <w:rPr>
          <w:noProof/>
        </w:rPr>
        <w:lastRenderedPageBreak/>
        <w:drawing>
          <wp:inline distT="0" distB="0" distL="0" distR="0" wp14:anchorId="4D20692C" wp14:editId="6DBD7AF4">
            <wp:extent cx="2880000" cy="368080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0000" cy="3680804"/>
                    </a:xfrm>
                    <a:prstGeom prst="rect">
                      <a:avLst/>
                    </a:prstGeom>
                  </pic:spPr>
                </pic:pic>
              </a:graphicData>
            </a:graphic>
          </wp:inline>
        </w:drawing>
      </w:r>
    </w:p>
    <w:p w14:paraId="381C13B6" w14:textId="2864164D" w:rsidR="00032C66" w:rsidRDefault="00032C66" w:rsidP="006A10DF">
      <w:pPr>
        <w:ind w:firstLine="420"/>
        <w:jc w:val="center"/>
      </w:pPr>
      <w:r>
        <w:rPr>
          <w:noProof/>
        </w:rPr>
        <w:drawing>
          <wp:inline distT="0" distB="0" distL="0" distR="0" wp14:anchorId="71C98E30" wp14:editId="5C60BDBF">
            <wp:extent cx="3360711" cy="4031329"/>
            <wp:effectExtent l="0" t="0" r="0" b="762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60711" cy="4031329"/>
                    </a:xfrm>
                    <a:prstGeom prst="rect">
                      <a:avLst/>
                    </a:prstGeom>
                  </pic:spPr>
                </pic:pic>
              </a:graphicData>
            </a:graphic>
          </wp:inline>
        </w:drawing>
      </w:r>
    </w:p>
    <w:p w14:paraId="22B849B0" w14:textId="24A31AB2" w:rsidR="00A8377E" w:rsidRDefault="00A8377E" w:rsidP="00A8377E">
      <w:pPr>
        <w:pStyle w:val="3"/>
        <w:ind w:firstLine="420"/>
      </w:pPr>
      <w:r>
        <w:rPr>
          <w:rFonts w:hint="eastAsia"/>
        </w:rPr>
        <w:t>配置</w:t>
      </w:r>
    </w:p>
    <w:p w14:paraId="2043E3D3" w14:textId="155D9154" w:rsidR="00A8377E" w:rsidRDefault="00A8377E" w:rsidP="00A8377E">
      <w:pPr>
        <w:ind w:firstLine="420"/>
      </w:pPr>
      <w:proofErr w:type="spellStart"/>
      <w:r>
        <w:rPr>
          <w:rFonts w:hint="eastAsia"/>
        </w:rPr>
        <w:t>yml</w:t>
      </w:r>
      <w:proofErr w:type="spellEnd"/>
    </w:p>
    <w:tbl>
      <w:tblPr>
        <w:tblStyle w:val="ab"/>
        <w:tblW w:w="0" w:type="auto"/>
        <w:tblLook w:val="04A0" w:firstRow="1" w:lastRow="0" w:firstColumn="1" w:lastColumn="0" w:noHBand="0" w:noVBand="1"/>
      </w:tblPr>
      <w:tblGrid>
        <w:gridCol w:w="8296"/>
      </w:tblGrid>
      <w:tr w:rsidR="0051001D" w14:paraId="2A2BEB0C" w14:textId="77777777" w:rsidTr="0051001D">
        <w:tc>
          <w:tcPr>
            <w:tcW w:w="8296" w:type="dxa"/>
          </w:tcPr>
          <w:p w14:paraId="5B428EB9"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w:t>
            </w:r>
            <w:r w:rsidRPr="00A70BFB">
              <w:rPr>
                <w:rFonts w:ascii="Consolas" w:eastAsiaTheme="minorEastAsia" w:hAnsi="Consolas" w:cs="Consolas"/>
                <w:bCs w:val="0"/>
                <w:color w:val="FF0032"/>
                <w:sz w:val="20"/>
                <w:szCs w:val="20"/>
              </w:rPr>
              <w:t>基于过滤器来做的</w:t>
            </w:r>
          </w:p>
          <w:p w14:paraId="236A3BA1"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lastRenderedPageBreak/>
              <w:t>server:</w:t>
            </w:r>
          </w:p>
          <w:p w14:paraId="3D7E62F5"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 xml:space="preserve">  port: 8100</w:t>
            </w:r>
          </w:p>
          <w:p w14:paraId="34A7382E"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spring:</w:t>
            </w:r>
          </w:p>
          <w:p w14:paraId="0E231B20"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 xml:space="preserve">  application:</w:t>
            </w:r>
          </w:p>
          <w:p w14:paraId="73D44901"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 xml:space="preserve">    name: </w:t>
            </w:r>
            <w:proofErr w:type="spellStart"/>
            <w:r w:rsidRPr="00A70BFB">
              <w:rPr>
                <w:rFonts w:ascii="Consolas" w:eastAsiaTheme="minorEastAsia" w:hAnsi="Consolas" w:cs="Consolas"/>
                <w:bCs w:val="0"/>
                <w:color w:val="FF0032"/>
                <w:sz w:val="20"/>
                <w:szCs w:val="20"/>
              </w:rPr>
              <w:t>uua</w:t>
            </w:r>
            <w:proofErr w:type="spellEnd"/>
            <w:r w:rsidRPr="00A70BFB">
              <w:rPr>
                <w:rFonts w:ascii="Consolas" w:eastAsiaTheme="minorEastAsia" w:hAnsi="Consolas" w:cs="Consolas"/>
                <w:bCs w:val="0"/>
                <w:color w:val="FF0032"/>
                <w:sz w:val="20"/>
                <w:szCs w:val="20"/>
              </w:rPr>
              <w:t>-service</w:t>
            </w:r>
          </w:p>
          <w:p w14:paraId="320195EA"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 xml:space="preserve">  </w:t>
            </w:r>
            <w:proofErr w:type="spellStart"/>
            <w:r w:rsidRPr="00A70BFB">
              <w:rPr>
                <w:rFonts w:ascii="Consolas" w:eastAsiaTheme="minorEastAsia" w:hAnsi="Consolas" w:cs="Consolas"/>
                <w:bCs w:val="0"/>
                <w:color w:val="FF0032"/>
                <w:sz w:val="20"/>
                <w:szCs w:val="20"/>
              </w:rPr>
              <w:t>redis</w:t>
            </w:r>
            <w:proofErr w:type="spellEnd"/>
            <w:r w:rsidRPr="00A70BFB">
              <w:rPr>
                <w:rFonts w:ascii="Consolas" w:eastAsiaTheme="minorEastAsia" w:hAnsi="Consolas" w:cs="Consolas"/>
                <w:bCs w:val="0"/>
                <w:color w:val="FF0032"/>
                <w:sz w:val="20"/>
                <w:szCs w:val="20"/>
              </w:rPr>
              <w:t>:</w:t>
            </w:r>
          </w:p>
          <w:p w14:paraId="01E0F0E0"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 xml:space="preserve">    host: 192.168.10.136</w:t>
            </w:r>
          </w:p>
          <w:p w14:paraId="2D858410"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 xml:space="preserve">    port: 6379</w:t>
            </w:r>
          </w:p>
          <w:p w14:paraId="7628269D"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security:</w:t>
            </w:r>
          </w:p>
          <w:p w14:paraId="7D5E4CD8"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 xml:space="preserve">  oauth2:</w:t>
            </w:r>
          </w:p>
          <w:p w14:paraId="25B6E565" w14:textId="77777777" w:rsidR="00A70BFB" w:rsidRPr="00A70BFB" w:rsidRDefault="00A70BFB" w:rsidP="00A70BFB">
            <w:pPr>
              <w:autoSpaceDE w:val="0"/>
              <w:autoSpaceDN w:val="0"/>
              <w:adjustRightInd w:val="0"/>
              <w:ind w:firstLineChars="0" w:firstLine="0"/>
              <w:jc w:val="left"/>
              <w:rPr>
                <w:rFonts w:ascii="Consolas" w:eastAsiaTheme="minorEastAsia" w:hAnsi="Consolas" w:cs="Consolas"/>
                <w:bCs w:val="0"/>
                <w:color w:val="FF0032"/>
                <w:sz w:val="20"/>
                <w:szCs w:val="20"/>
              </w:rPr>
            </w:pPr>
            <w:r w:rsidRPr="00A70BFB">
              <w:rPr>
                <w:rFonts w:ascii="Consolas" w:eastAsiaTheme="minorEastAsia" w:hAnsi="Consolas" w:cs="Consolas"/>
                <w:bCs w:val="0"/>
                <w:color w:val="FF0032"/>
                <w:sz w:val="20"/>
                <w:szCs w:val="20"/>
              </w:rPr>
              <w:t xml:space="preserve">    resource:</w:t>
            </w:r>
          </w:p>
          <w:p w14:paraId="70669340" w14:textId="748B0EF5" w:rsidR="0051001D" w:rsidRDefault="00A70BFB" w:rsidP="00A70BFB">
            <w:pPr>
              <w:ind w:firstLineChars="0" w:firstLine="0"/>
            </w:pPr>
            <w:r w:rsidRPr="00A70BFB">
              <w:rPr>
                <w:rFonts w:ascii="Consolas" w:eastAsiaTheme="minorEastAsia" w:hAnsi="Consolas" w:cs="Consolas"/>
                <w:bCs w:val="0"/>
                <w:color w:val="FF0032"/>
                <w:sz w:val="20"/>
                <w:szCs w:val="20"/>
              </w:rPr>
              <w:t xml:space="preserve">      filter-order: 3 #</w:t>
            </w:r>
            <w:r w:rsidRPr="00A70BFB">
              <w:rPr>
                <w:rFonts w:ascii="Consolas" w:eastAsiaTheme="minorEastAsia" w:hAnsi="Consolas" w:cs="Consolas"/>
                <w:bCs w:val="0"/>
                <w:color w:val="FF0032"/>
                <w:sz w:val="20"/>
                <w:szCs w:val="20"/>
              </w:rPr>
              <w:t>过滤器在第三个执行</w:t>
            </w:r>
          </w:p>
        </w:tc>
      </w:tr>
    </w:tbl>
    <w:p w14:paraId="73E7F4B1" w14:textId="2999927C" w:rsidR="00A8377E" w:rsidRDefault="00577B11" w:rsidP="00577B11">
      <w:pPr>
        <w:pStyle w:val="3"/>
        <w:ind w:firstLine="420"/>
      </w:pPr>
      <w:r>
        <w:rPr>
          <w:rFonts w:hint="eastAsia"/>
        </w:rPr>
        <w:lastRenderedPageBreak/>
        <w:t>验证配置</w:t>
      </w:r>
    </w:p>
    <w:p w14:paraId="039561AA" w14:textId="77777777" w:rsidR="00B4012B" w:rsidRPr="00B4012B" w:rsidRDefault="00B4012B" w:rsidP="00B4012B">
      <w:pPr>
        <w:ind w:firstLine="420"/>
      </w:pPr>
    </w:p>
    <w:p w14:paraId="7DBA5948" w14:textId="77777777" w:rsidR="00B4012B" w:rsidRPr="00B4012B" w:rsidRDefault="00B4012B" w:rsidP="00B4012B">
      <w:pPr>
        <w:ind w:firstLine="420"/>
      </w:pPr>
    </w:p>
    <w:p w14:paraId="7EC77CD0" w14:textId="77777777" w:rsidR="00577B11" w:rsidRPr="00577B11" w:rsidRDefault="00577B11" w:rsidP="00577B11">
      <w:pPr>
        <w:ind w:firstLine="420"/>
      </w:pPr>
    </w:p>
    <w:p w14:paraId="4BEE4671" w14:textId="0F113578" w:rsidR="000E0898" w:rsidRDefault="000E0898" w:rsidP="008B5922">
      <w:pPr>
        <w:ind w:firstLine="420"/>
      </w:pPr>
    </w:p>
    <w:p w14:paraId="223CFCF6" w14:textId="54B01CEB" w:rsidR="000E0898" w:rsidRDefault="00794257" w:rsidP="00794257">
      <w:pPr>
        <w:pStyle w:val="2"/>
      </w:pPr>
      <w:r>
        <w:rPr>
          <w:rFonts w:hint="eastAsia"/>
        </w:rPr>
        <w:t>配置类型</w:t>
      </w:r>
    </w:p>
    <w:p w14:paraId="03523C77" w14:textId="77777777" w:rsidR="00196506" w:rsidRPr="00196506" w:rsidRDefault="00196506" w:rsidP="00196506">
      <w:pPr>
        <w:ind w:firstLine="420"/>
      </w:pPr>
    </w:p>
    <w:p w14:paraId="34499D31" w14:textId="0F9FBCDA" w:rsidR="00794257" w:rsidRDefault="00196506" w:rsidP="00794257">
      <w:pPr>
        <w:ind w:firstLine="420"/>
      </w:pPr>
      <w:r>
        <w:rPr>
          <w:noProof/>
        </w:rPr>
        <w:drawing>
          <wp:inline distT="0" distB="0" distL="0" distR="0" wp14:anchorId="33908F07" wp14:editId="4BCBD81C">
            <wp:extent cx="4046571" cy="1082134"/>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6571" cy="1082134"/>
                    </a:xfrm>
                    <a:prstGeom prst="rect">
                      <a:avLst/>
                    </a:prstGeom>
                  </pic:spPr>
                </pic:pic>
              </a:graphicData>
            </a:graphic>
          </wp:inline>
        </w:drawing>
      </w:r>
    </w:p>
    <w:p w14:paraId="7E1CBB27" w14:textId="2F44BDB5" w:rsidR="00196506" w:rsidRDefault="00196506" w:rsidP="00196506">
      <w:pPr>
        <w:pStyle w:val="3"/>
        <w:ind w:firstLine="420"/>
      </w:pPr>
      <w:r>
        <w:rPr>
          <w:rFonts w:hint="eastAsia"/>
        </w:rPr>
        <w:t>请求</w:t>
      </w:r>
    </w:p>
    <w:p w14:paraId="0789EEA5" w14:textId="73E0BC2B" w:rsidR="00196506" w:rsidRDefault="00196506" w:rsidP="00794257">
      <w:pPr>
        <w:ind w:firstLine="420"/>
      </w:pPr>
      <w:r w:rsidRPr="00196506">
        <w:t>localhost:8100/oauth/token?username=sx&amp;password=123456&amp;grant_type=password</w:t>
      </w:r>
    </w:p>
    <w:p w14:paraId="22C8E86F" w14:textId="5BD07CBA" w:rsidR="00196506" w:rsidRDefault="00196506" w:rsidP="00794257">
      <w:pPr>
        <w:ind w:firstLine="420"/>
      </w:pPr>
      <w:r>
        <w:rPr>
          <w:noProof/>
        </w:rPr>
        <w:lastRenderedPageBreak/>
        <w:drawing>
          <wp:inline distT="0" distB="0" distL="0" distR="0" wp14:anchorId="747AA474" wp14:editId="23F3A28F">
            <wp:extent cx="5274310" cy="2513965"/>
            <wp:effectExtent l="0" t="0" r="254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13965"/>
                    </a:xfrm>
                    <a:prstGeom prst="rect">
                      <a:avLst/>
                    </a:prstGeom>
                  </pic:spPr>
                </pic:pic>
              </a:graphicData>
            </a:graphic>
          </wp:inline>
        </w:drawing>
      </w:r>
    </w:p>
    <w:p w14:paraId="052B76B2" w14:textId="77777777" w:rsidR="006C0124" w:rsidRDefault="006C0124" w:rsidP="006C0124">
      <w:pPr>
        <w:pStyle w:val="3"/>
        <w:ind w:firstLine="420"/>
      </w:pPr>
      <w:proofErr w:type="spellStart"/>
      <w:r>
        <w:rPr>
          <w:rFonts w:hint="eastAsia"/>
        </w:rPr>
        <w:t>redis</w:t>
      </w:r>
      <w:proofErr w:type="spellEnd"/>
      <w:r>
        <w:rPr>
          <w:rFonts w:hint="eastAsia"/>
        </w:rPr>
        <w:t>中</w:t>
      </w:r>
    </w:p>
    <w:p w14:paraId="6F754242" w14:textId="77777777" w:rsidR="006C0124" w:rsidRPr="0044413A" w:rsidRDefault="006C0124" w:rsidP="006C0124">
      <w:pPr>
        <w:ind w:firstLine="420"/>
      </w:pPr>
      <w:r>
        <w:rPr>
          <w:rFonts w:hint="eastAsia"/>
        </w:rPr>
        <w:t>token</w:t>
      </w:r>
      <w:r>
        <w:rPr>
          <w:rFonts w:hint="eastAsia"/>
        </w:rPr>
        <w:t>的数量</w:t>
      </w:r>
    </w:p>
    <w:p w14:paraId="007BD5A4" w14:textId="77777777" w:rsidR="006C0124" w:rsidRPr="0044413A" w:rsidRDefault="006C0124" w:rsidP="006C0124">
      <w:pPr>
        <w:ind w:firstLine="420"/>
      </w:pPr>
      <w:r>
        <w:rPr>
          <w:noProof/>
        </w:rPr>
        <w:drawing>
          <wp:inline distT="0" distB="0" distL="0" distR="0" wp14:anchorId="60C767C7" wp14:editId="5CE5181B">
            <wp:extent cx="2613887" cy="45724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3887" cy="457240"/>
                    </a:xfrm>
                    <a:prstGeom prst="rect">
                      <a:avLst/>
                    </a:prstGeom>
                  </pic:spPr>
                </pic:pic>
              </a:graphicData>
            </a:graphic>
          </wp:inline>
        </w:drawing>
      </w:r>
    </w:p>
    <w:p w14:paraId="29BFAB34" w14:textId="77777777" w:rsidR="006C0124" w:rsidRDefault="006C0124" w:rsidP="006C0124">
      <w:pPr>
        <w:ind w:firstLine="420"/>
      </w:pPr>
      <w:r>
        <w:rPr>
          <w:rFonts w:hint="eastAsia"/>
        </w:rPr>
        <w:t>授权的数量</w:t>
      </w:r>
    </w:p>
    <w:p w14:paraId="3917AD54" w14:textId="77777777" w:rsidR="006C0124" w:rsidRDefault="006C0124" w:rsidP="006C0124">
      <w:pPr>
        <w:ind w:firstLine="420"/>
      </w:pPr>
      <w:r>
        <w:rPr>
          <w:noProof/>
        </w:rPr>
        <w:drawing>
          <wp:inline distT="0" distB="0" distL="0" distR="0" wp14:anchorId="5BDAA357" wp14:editId="6DB93125">
            <wp:extent cx="2484335" cy="46486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4335" cy="464860"/>
                    </a:xfrm>
                    <a:prstGeom prst="rect">
                      <a:avLst/>
                    </a:prstGeom>
                  </pic:spPr>
                </pic:pic>
              </a:graphicData>
            </a:graphic>
          </wp:inline>
        </w:drawing>
      </w:r>
    </w:p>
    <w:p w14:paraId="5C6140C6" w14:textId="77777777" w:rsidR="006C0124" w:rsidRDefault="006C0124" w:rsidP="006C0124">
      <w:pPr>
        <w:ind w:firstLine="420"/>
      </w:pPr>
      <w:r>
        <w:rPr>
          <w:rFonts w:hint="eastAsia"/>
        </w:rPr>
        <w:t>平台的数量</w:t>
      </w:r>
    </w:p>
    <w:p w14:paraId="19FED894" w14:textId="77777777" w:rsidR="006C0124" w:rsidRDefault="006C0124" w:rsidP="006C0124">
      <w:pPr>
        <w:ind w:firstLine="420"/>
      </w:pPr>
      <w:r>
        <w:rPr>
          <w:noProof/>
        </w:rPr>
        <w:drawing>
          <wp:inline distT="0" distB="0" distL="0" distR="0" wp14:anchorId="749F51E6" wp14:editId="1F15CF54">
            <wp:extent cx="2575783" cy="34293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75783" cy="342930"/>
                    </a:xfrm>
                    <a:prstGeom prst="rect">
                      <a:avLst/>
                    </a:prstGeom>
                  </pic:spPr>
                </pic:pic>
              </a:graphicData>
            </a:graphic>
          </wp:inline>
        </w:drawing>
      </w:r>
    </w:p>
    <w:p w14:paraId="684DDFEF" w14:textId="79587E9B" w:rsidR="00DC3FBD" w:rsidRPr="00794257" w:rsidRDefault="00DC3FBD" w:rsidP="00DC3FBD">
      <w:pPr>
        <w:pStyle w:val="3"/>
        <w:ind w:firstLine="420"/>
      </w:pPr>
      <w:r>
        <w:rPr>
          <w:rFonts w:hint="eastAsia"/>
        </w:rPr>
        <w:t>得到</w:t>
      </w:r>
      <w:r>
        <w:rPr>
          <w:rFonts w:hint="eastAsia"/>
        </w:rPr>
        <w:t>token</w:t>
      </w:r>
    </w:p>
    <w:p w14:paraId="0A0AC07A" w14:textId="6E71E6F4" w:rsidR="001739CA" w:rsidRDefault="00DC3FBD" w:rsidP="001739CA">
      <w:pPr>
        <w:ind w:firstLine="420"/>
      </w:pPr>
      <w:r>
        <w:rPr>
          <w:noProof/>
        </w:rPr>
        <w:drawing>
          <wp:inline distT="0" distB="0" distL="0" distR="0" wp14:anchorId="7BB863A5" wp14:editId="6BD3A201">
            <wp:extent cx="4473328" cy="868755"/>
            <wp:effectExtent l="0" t="0" r="3810"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3328" cy="868755"/>
                    </a:xfrm>
                    <a:prstGeom prst="rect">
                      <a:avLst/>
                    </a:prstGeom>
                  </pic:spPr>
                </pic:pic>
              </a:graphicData>
            </a:graphic>
          </wp:inline>
        </w:drawing>
      </w:r>
    </w:p>
    <w:p w14:paraId="22B62178" w14:textId="38853A8A" w:rsidR="00776133" w:rsidRDefault="00776133" w:rsidP="001739CA">
      <w:pPr>
        <w:ind w:firstLine="420"/>
      </w:pPr>
      <w:r>
        <w:rPr>
          <w:rFonts w:hint="eastAsia"/>
        </w:rPr>
        <w:t>使用错误的账号密码</w:t>
      </w:r>
    </w:p>
    <w:p w14:paraId="7C1B4BF7" w14:textId="20962B0A" w:rsidR="00776133" w:rsidRDefault="00776133" w:rsidP="001739CA">
      <w:pPr>
        <w:ind w:firstLine="420"/>
      </w:pPr>
      <w:r>
        <w:rPr>
          <w:noProof/>
        </w:rPr>
        <w:drawing>
          <wp:inline distT="0" distB="0" distL="0" distR="0" wp14:anchorId="1A0C7386" wp14:editId="6AB88915">
            <wp:extent cx="3429297" cy="670618"/>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9297" cy="670618"/>
                    </a:xfrm>
                    <a:prstGeom prst="rect">
                      <a:avLst/>
                    </a:prstGeom>
                  </pic:spPr>
                </pic:pic>
              </a:graphicData>
            </a:graphic>
          </wp:inline>
        </w:drawing>
      </w:r>
    </w:p>
    <w:p w14:paraId="60F147A0" w14:textId="6A6DAEDA" w:rsidR="00C446F4" w:rsidRDefault="00C446F4" w:rsidP="00C446F4">
      <w:pPr>
        <w:pStyle w:val="3"/>
        <w:ind w:firstLine="420"/>
      </w:pPr>
      <w:r>
        <w:rPr>
          <w:rFonts w:hint="eastAsia"/>
        </w:rPr>
        <w:t>获取用户信息</w:t>
      </w:r>
    </w:p>
    <w:p w14:paraId="0CD9CA06" w14:textId="73038338" w:rsidR="005C6B7D" w:rsidRDefault="008E67F1" w:rsidP="005C6B7D">
      <w:pPr>
        <w:ind w:firstLine="420"/>
      </w:pPr>
      <w:hyperlink r:id="rId69" w:history="1">
        <w:r w:rsidR="005C6B7D" w:rsidRPr="00F03243">
          <w:rPr>
            <w:rStyle w:val="a9"/>
          </w:rPr>
          <w:t>http://localhost:8100/current/user?access_token=547e9ab1-6438-42c5-9111-5d1a451a1847</w:t>
        </w:r>
      </w:hyperlink>
    </w:p>
    <w:p w14:paraId="214AFDA1" w14:textId="36ED553C" w:rsidR="005C6B7D" w:rsidRPr="005C6B7D" w:rsidRDefault="005C6B7D" w:rsidP="005C6B7D">
      <w:pPr>
        <w:ind w:firstLine="420"/>
      </w:pPr>
      <w:r>
        <w:rPr>
          <w:rFonts w:hint="eastAsia"/>
        </w:rPr>
        <w:lastRenderedPageBreak/>
        <w:t>通过</w:t>
      </w:r>
      <w:r>
        <w:rPr>
          <w:rFonts w:hint="eastAsia"/>
        </w:rPr>
        <w:t>token</w:t>
      </w:r>
      <w:r>
        <w:rPr>
          <w:rFonts w:hint="eastAsia"/>
        </w:rPr>
        <w:t>获取用户对象</w:t>
      </w:r>
      <w:r w:rsidR="00B41076">
        <w:rPr>
          <w:rFonts w:hint="eastAsia"/>
        </w:rPr>
        <w:t>!</w:t>
      </w:r>
    </w:p>
    <w:p w14:paraId="0C1D5B99" w14:textId="7660B0BC" w:rsidR="00C446F4" w:rsidRDefault="00C446F4" w:rsidP="00C446F4">
      <w:pPr>
        <w:ind w:firstLine="420"/>
      </w:pPr>
      <w:r>
        <w:rPr>
          <w:noProof/>
        </w:rPr>
        <w:drawing>
          <wp:inline distT="0" distB="0" distL="0" distR="0" wp14:anchorId="7384EF70" wp14:editId="0FD7DCF6">
            <wp:extent cx="5274310" cy="206121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61210"/>
                    </a:xfrm>
                    <a:prstGeom prst="rect">
                      <a:avLst/>
                    </a:prstGeom>
                  </pic:spPr>
                </pic:pic>
              </a:graphicData>
            </a:graphic>
          </wp:inline>
        </w:drawing>
      </w:r>
    </w:p>
    <w:p w14:paraId="766910F5" w14:textId="64B05274" w:rsidR="00220B87" w:rsidRDefault="00220B87" w:rsidP="00220B87">
      <w:pPr>
        <w:pStyle w:val="3"/>
        <w:ind w:firstLine="420"/>
      </w:pPr>
      <w:r>
        <w:rPr>
          <w:rFonts w:hint="eastAsia"/>
        </w:rPr>
        <w:t>新建一个资源保护起来</w:t>
      </w:r>
    </w:p>
    <w:p w14:paraId="5B580741" w14:textId="00B82C85" w:rsidR="00220B87" w:rsidRPr="00220B87" w:rsidRDefault="00220B87" w:rsidP="00220B87">
      <w:pPr>
        <w:ind w:firstLine="420"/>
      </w:pPr>
      <w:r>
        <w:rPr>
          <w:rFonts w:hint="eastAsia"/>
        </w:rPr>
        <w:t>创建资源服务器</w:t>
      </w:r>
      <w:r w:rsidR="00952412">
        <w:rPr>
          <w:rFonts w:hint="eastAsia"/>
        </w:rPr>
        <w:t>：受到别人的保护</w:t>
      </w:r>
    </w:p>
    <w:p w14:paraId="508238D0" w14:textId="72C755A4" w:rsidR="00220B87" w:rsidRDefault="00220B87" w:rsidP="00220B87">
      <w:pPr>
        <w:ind w:firstLine="420"/>
      </w:pPr>
      <w:r>
        <w:rPr>
          <w:noProof/>
        </w:rPr>
        <w:drawing>
          <wp:inline distT="0" distB="0" distL="0" distR="0" wp14:anchorId="1E87F717" wp14:editId="5069DE82">
            <wp:extent cx="2880000" cy="3680804"/>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0000" cy="3680804"/>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D85711" w14:paraId="79409CA3" w14:textId="77777777" w:rsidTr="00D85711">
        <w:tc>
          <w:tcPr>
            <w:tcW w:w="8296" w:type="dxa"/>
          </w:tcPr>
          <w:p w14:paraId="57AE57D9"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security:</w:t>
            </w:r>
          </w:p>
          <w:p w14:paraId="566D0C41"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oauth2:</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第三</w:t>
            </w:r>
            <w:proofErr w:type="gramStart"/>
            <w:r>
              <w:rPr>
                <w:rFonts w:ascii="Consolas" w:eastAsiaTheme="minorEastAsia" w:hAnsi="Consolas" w:cs="Consolas"/>
                <w:bCs w:val="0"/>
                <w:color w:val="FF0032"/>
                <w:sz w:val="20"/>
                <w:szCs w:val="20"/>
              </w:rPr>
              <w:t>方应用带</w:t>
            </w:r>
            <w:proofErr w:type="gramEnd"/>
            <w:r>
              <w:rPr>
                <w:rFonts w:ascii="Consolas" w:eastAsiaTheme="minorEastAsia" w:hAnsi="Consolas" w:cs="Consolas"/>
                <w:bCs w:val="0"/>
                <w:color w:val="FF0032"/>
                <w:sz w:val="20"/>
                <w:szCs w:val="20"/>
              </w:rPr>
              <w:t>token</w:t>
            </w:r>
            <w:r>
              <w:rPr>
                <w:rFonts w:ascii="Consolas" w:eastAsiaTheme="minorEastAsia" w:hAnsi="Consolas" w:cs="Consolas"/>
                <w:bCs w:val="0"/>
                <w:color w:val="FF0032"/>
                <w:sz w:val="20"/>
                <w:szCs w:val="20"/>
              </w:rPr>
              <w:t>方法问我，我要使用</w:t>
            </w:r>
            <w:r>
              <w:rPr>
                <w:rFonts w:ascii="Consolas" w:eastAsiaTheme="minorEastAsia" w:hAnsi="Consolas" w:cs="Consolas"/>
                <w:bCs w:val="0"/>
                <w:color w:val="FF0032"/>
                <w:sz w:val="20"/>
                <w:szCs w:val="20"/>
              </w:rPr>
              <w:t>token</w:t>
            </w:r>
            <w:r>
              <w:rPr>
                <w:rFonts w:ascii="Consolas" w:eastAsiaTheme="minorEastAsia" w:hAnsi="Consolas" w:cs="Consolas"/>
                <w:bCs w:val="0"/>
                <w:color w:val="FF0032"/>
                <w:sz w:val="20"/>
                <w:szCs w:val="20"/>
              </w:rPr>
              <w:t>去</w:t>
            </w:r>
            <w:proofErr w:type="spellStart"/>
            <w:r>
              <w:rPr>
                <w:rFonts w:ascii="Consolas" w:eastAsiaTheme="minorEastAsia" w:hAnsi="Consolas" w:cs="Consolas"/>
                <w:bCs w:val="0"/>
                <w:color w:val="FF0032"/>
                <w:sz w:val="20"/>
                <w:szCs w:val="20"/>
              </w:rPr>
              <w:t>uua</w:t>
            </w:r>
            <w:proofErr w:type="spellEnd"/>
            <w:r>
              <w:rPr>
                <w:rFonts w:ascii="Consolas" w:eastAsiaTheme="minorEastAsia" w:hAnsi="Consolas" w:cs="Consolas"/>
                <w:bCs w:val="0"/>
                <w:color w:val="FF0032"/>
                <w:sz w:val="20"/>
                <w:szCs w:val="20"/>
              </w:rPr>
              <w:t>服务换一个</w:t>
            </w:r>
            <w:r>
              <w:rPr>
                <w:rFonts w:ascii="Consolas" w:eastAsiaTheme="minorEastAsia" w:hAnsi="Consolas" w:cs="Consolas"/>
                <w:bCs w:val="0"/>
                <w:color w:val="FF0032"/>
                <w:sz w:val="20"/>
                <w:szCs w:val="20"/>
              </w:rPr>
              <w:t>user</w:t>
            </w:r>
            <w:r>
              <w:rPr>
                <w:rFonts w:ascii="Consolas" w:eastAsiaTheme="minorEastAsia" w:hAnsi="Consolas" w:cs="Consolas"/>
                <w:bCs w:val="0"/>
                <w:color w:val="FF0032"/>
                <w:sz w:val="20"/>
                <w:szCs w:val="20"/>
              </w:rPr>
              <w:t>对象</w:t>
            </w:r>
          </w:p>
          <w:p w14:paraId="307BED16"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resource:</w:t>
            </w:r>
            <w:r>
              <w:rPr>
                <w:rFonts w:ascii="Consolas" w:eastAsiaTheme="minorEastAsia" w:hAnsi="Consolas" w:cs="Consolas"/>
                <w:bCs w:val="0"/>
                <w:color w:val="000000"/>
                <w:sz w:val="20"/>
                <w:szCs w:val="20"/>
              </w:rPr>
              <w:t xml:space="preserve"> </w:t>
            </w:r>
          </w:p>
          <w:p w14:paraId="1D4325CF"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user-info-</w:t>
            </w:r>
            <w:proofErr w:type="spellStart"/>
            <w:r>
              <w:rPr>
                <w:rFonts w:ascii="Consolas" w:eastAsiaTheme="minorEastAsia" w:hAnsi="Consolas" w:cs="Consolas"/>
                <w:bCs w:val="0"/>
                <w:color w:val="00C832"/>
                <w:sz w:val="20"/>
                <w:szCs w:val="20"/>
              </w:rPr>
              <w:t>uri</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http://localhost:8100/current/user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获取用户对象的地址</w:t>
            </w:r>
          </w:p>
          <w:p w14:paraId="340E2E3F"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filter-order:</w:t>
            </w:r>
            <w:r>
              <w:rPr>
                <w:rFonts w:ascii="Consolas" w:eastAsiaTheme="minorEastAsia" w:hAnsi="Consolas" w:cs="Consolas"/>
                <w:bCs w:val="0"/>
                <w:color w:val="000000"/>
                <w:sz w:val="20"/>
                <w:szCs w:val="20"/>
              </w:rPr>
              <w:t xml:space="preserve"> 3</w:t>
            </w:r>
          </w:p>
          <w:p w14:paraId="1F10FBA2"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client:</w:t>
            </w:r>
          </w:p>
          <w:p w14:paraId="69923A09"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access-token-</w:t>
            </w:r>
            <w:proofErr w:type="spellStart"/>
            <w:r>
              <w:rPr>
                <w:rFonts w:ascii="Consolas" w:eastAsiaTheme="minorEastAsia" w:hAnsi="Consolas" w:cs="Consolas"/>
                <w:bCs w:val="0"/>
                <w:color w:val="00C832"/>
                <w:sz w:val="20"/>
                <w:szCs w:val="20"/>
              </w:rPr>
              <w:t>uri</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http://localhost:8100/oauth/authorize</w:t>
            </w:r>
          </w:p>
          <w:p w14:paraId="29C95059"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user-authorization-</w:t>
            </w:r>
            <w:proofErr w:type="spellStart"/>
            <w:r>
              <w:rPr>
                <w:rFonts w:ascii="Consolas" w:eastAsiaTheme="minorEastAsia" w:hAnsi="Consolas" w:cs="Consolas"/>
                <w:bCs w:val="0"/>
                <w:color w:val="00C832"/>
                <w:sz w:val="20"/>
                <w:szCs w:val="20"/>
              </w:rPr>
              <w:t>uri</w:t>
            </w:r>
            <w:proofErr w:type="spellEnd"/>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http://localhost:8100/oauth/token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获取</w:t>
            </w:r>
            <w:r>
              <w:rPr>
                <w:rFonts w:ascii="Consolas" w:eastAsiaTheme="minorEastAsia" w:hAnsi="Consolas" w:cs="Consolas"/>
                <w:bCs w:val="0"/>
                <w:color w:val="FF0032"/>
                <w:sz w:val="20"/>
                <w:szCs w:val="20"/>
              </w:rPr>
              <w:t>token</w:t>
            </w:r>
            <w:r>
              <w:rPr>
                <w:rFonts w:ascii="Consolas" w:eastAsiaTheme="minorEastAsia" w:hAnsi="Consolas" w:cs="Consolas"/>
                <w:bCs w:val="0"/>
                <w:color w:val="FF0032"/>
                <w:sz w:val="20"/>
                <w:szCs w:val="20"/>
              </w:rPr>
              <w:t>的</w:t>
            </w:r>
            <w:proofErr w:type="spellStart"/>
            <w:r>
              <w:rPr>
                <w:rFonts w:ascii="Consolas" w:eastAsiaTheme="minorEastAsia" w:hAnsi="Consolas" w:cs="Consolas"/>
                <w:bCs w:val="0"/>
                <w:color w:val="FF0032"/>
                <w:sz w:val="20"/>
                <w:szCs w:val="20"/>
              </w:rPr>
              <w:t>url</w:t>
            </w:r>
            <w:proofErr w:type="spellEnd"/>
          </w:p>
          <w:p w14:paraId="2B1C4172"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client-id:</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zuul</w:t>
            </w:r>
            <w:proofErr w:type="spellEnd"/>
            <w:r>
              <w:rPr>
                <w:rFonts w:ascii="Consolas" w:eastAsiaTheme="minorEastAsia" w:hAnsi="Consolas" w:cs="Consolas"/>
                <w:bCs w:val="0"/>
                <w:color w:val="000000"/>
                <w:sz w:val="20"/>
                <w:szCs w:val="20"/>
              </w:rPr>
              <w:t xml:space="preserve">-client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平台的</w:t>
            </w:r>
            <w:r>
              <w:rPr>
                <w:rFonts w:ascii="Consolas" w:eastAsiaTheme="minorEastAsia" w:hAnsi="Consolas" w:cs="Consolas"/>
                <w:bCs w:val="0"/>
                <w:color w:val="FF0032"/>
                <w:sz w:val="20"/>
                <w:szCs w:val="20"/>
              </w:rPr>
              <w:t>id</w:t>
            </w:r>
          </w:p>
          <w:p w14:paraId="76078774"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 xml:space="preserve">      </w:t>
            </w:r>
            <w:r>
              <w:rPr>
                <w:rFonts w:ascii="Consolas" w:eastAsiaTheme="minorEastAsia" w:hAnsi="Consolas" w:cs="Consolas"/>
                <w:bCs w:val="0"/>
                <w:color w:val="00C832"/>
                <w:sz w:val="20"/>
                <w:szCs w:val="20"/>
              </w:rPr>
              <w:t>client-secret: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zuul</w:t>
            </w:r>
            <w:proofErr w:type="spellEnd"/>
            <w:r>
              <w:rPr>
                <w:rFonts w:ascii="Consolas" w:eastAsiaTheme="minorEastAsia" w:hAnsi="Consolas" w:cs="Consolas"/>
                <w:bCs w:val="0"/>
                <w:color w:val="000000"/>
                <w:sz w:val="20"/>
                <w:szCs w:val="20"/>
              </w:rPr>
              <w:t xml:space="preserve">-secret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平台的密码</w:t>
            </w:r>
          </w:p>
          <w:p w14:paraId="19E47391" w14:textId="77777777" w:rsidR="00D85711" w:rsidRDefault="00D85711" w:rsidP="00D857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scope: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zuul</w:t>
            </w:r>
            <w:proofErr w:type="spellEnd"/>
            <w:r>
              <w:rPr>
                <w:rFonts w:ascii="Consolas" w:eastAsiaTheme="minorEastAsia" w:hAnsi="Consolas" w:cs="Consolas"/>
                <w:bCs w:val="0"/>
                <w:color w:val="000000"/>
                <w:sz w:val="20"/>
                <w:szCs w:val="20"/>
              </w:rPr>
              <w:t>-app</w:t>
            </w:r>
          </w:p>
          <w:p w14:paraId="4BA7A3B8" w14:textId="77777777" w:rsidR="00D85711" w:rsidRDefault="00D85711" w:rsidP="00220B87">
            <w:pPr>
              <w:ind w:firstLineChars="0" w:firstLine="0"/>
            </w:pPr>
          </w:p>
        </w:tc>
      </w:tr>
    </w:tbl>
    <w:p w14:paraId="642D63C5" w14:textId="2888F2BD" w:rsidR="00D85711" w:rsidRDefault="00E22861" w:rsidP="00220B87">
      <w:pPr>
        <w:ind w:firstLine="420"/>
      </w:pPr>
      <w:r>
        <w:rPr>
          <w:rFonts w:hint="eastAsia"/>
        </w:rPr>
        <w:lastRenderedPageBreak/>
        <w:t>新建一个受保护的资源</w:t>
      </w:r>
    </w:p>
    <w:tbl>
      <w:tblPr>
        <w:tblStyle w:val="ab"/>
        <w:tblW w:w="0" w:type="auto"/>
        <w:tblLook w:val="04A0" w:firstRow="1" w:lastRow="0" w:firstColumn="1" w:lastColumn="0" w:noHBand="0" w:noVBand="1"/>
      </w:tblPr>
      <w:tblGrid>
        <w:gridCol w:w="8296"/>
      </w:tblGrid>
      <w:tr w:rsidR="00576ED0" w14:paraId="3B2C0CD8" w14:textId="77777777" w:rsidTr="00576ED0">
        <w:tc>
          <w:tcPr>
            <w:tcW w:w="8296" w:type="dxa"/>
          </w:tcPr>
          <w:p w14:paraId="4F027A1E"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@Controller</w:t>
            </w:r>
          </w:p>
          <w:p w14:paraId="2D13AC76"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TestController</w:t>
            </w:r>
            <w:proofErr w:type="spellEnd"/>
            <w:r>
              <w:rPr>
                <w:rFonts w:ascii="Consolas" w:eastAsiaTheme="minorEastAsia" w:hAnsi="Consolas" w:cs="Consolas"/>
                <w:bCs w:val="0"/>
                <w:color w:val="000000"/>
                <w:sz w:val="20"/>
                <w:szCs w:val="20"/>
              </w:rPr>
              <w:t xml:space="preserve"> {</w:t>
            </w:r>
          </w:p>
          <w:p w14:paraId="66CC035B"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@PreAuthorize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"hasAuthority('ROLE_USER')"</w:t>
            </w:r>
            <w:r>
              <w:rPr>
                <w:rFonts w:ascii="Consolas" w:eastAsiaTheme="minorEastAsia" w:hAnsi="Consolas" w:cs="Consolas"/>
                <w:bCs w:val="0"/>
                <w:color w:val="000000"/>
                <w:sz w:val="20"/>
                <w:szCs w:val="20"/>
              </w:rPr>
              <w:t>)</w:t>
            </w:r>
          </w:p>
          <w:p w14:paraId="3BA9A7C1"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"/goods"</w:t>
            </w:r>
            <w:r>
              <w:rPr>
                <w:rFonts w:ascii="Consolas" w:eastAsiaTheme="minorEastAsia" w:hAnsi="Consolas" w:cs="Consolas"/>
                <w:bCs w:val="0"/>
                <w:color w:val="000000"/>
                <w:sz w:val="20"/>
                <w:szCs w:val="20"/>
              </w:rPr>
              <w:t>)</w:t>
            </w:r>
          </w:p>
          <w:p w14:paraId="76956DF4"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@ResponseBody</w:t>
            </w:r>
          </w:p>
          <w:p w14:paraId="5DA8177C"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gramStart"/>
            <w:r>
              <w:rPr>
                <w:rFonts w:ascii="Consolas" w:eastAsiaTheme="minorEastAsia" w:hAnsi="Consolas" w:cs="Consolas"/>
                <w:bCs w:val="0"/>
                <w:color w:val="000000"/>
                <w:sz w:val="20"/>
                <w:szCs w:val="20"/>
              </w:rPr>
              <w:t>goods(</w:t>
            </w:r>
            <w:proofErr w:type="gramEnd"/>
            <w:r>
              <w:rPr>
                <w:rFonts w:ascii="Consolas" w:eastAsiaTheme="minorEastAsia" w:hAnsi="Consolas" w:cs="Consolas"/>
                <w:bCs w:val="0"/>
                <w:color w:val="000000"/>
                <w:sz w:val="20"/>
                <w:szCs w:val="20"/>
              </w:rPr>
              <w:t>) {</w:t>
            </w:r>
          </w:p>
          <w:p w14:paraId="1499D4FA"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我是商品受保护</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C8C47FE"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CB2DEEC"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51EE31E"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@PreAuthorize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"hasAuthority('ROLE_ADMIN')"</w:t>
            </w:r>
            <w:r>
              <w:rPr>
                <w:rFonts w:ascii="Consolas" w:eastAsiaTheme="minorEastAsia" w:hAnsi="Consolas" w:cs="Consolas"/>
                <w:bCs w:val="0"/>
                <w:color w:val="000000"/>
                <w:sz w:val="20"/>
                <w:szCs w:val="20"/>
              </w:rPr>
              <w:t>)</w:t>
            </w:r>
          </w:p>
          <w:p w14:paraId="1CFBD882"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@DeleteMapping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"/goods"</w:t>
            </w:r>
            <w:r>
              <w:rPr>
                <w:rFonts w:ascii="Consolas" w:eastAsiaTheme="minorEastAsia" w:hAnsi="Consolas" w:cs="Consolas"/>
                <w:bCs w:val="0"/>
                <w:color w:val="000000"/>
                <w:sz w:val="20"/>
                <w:szCs w:val="20"/>
              </w:rPr>
              <w:t>)</w:t>
            </w:r>
          </w:p>
          <w:p w14:paraId="04ADA834"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@ResponseBody</w:t>
            </w:r>
          </w:p>
          <w:p w14:paraId="151A967B"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000000"/>
                <w:sz w:val="20"/>
                <w:szCs w:val="20"/>
              </w:rPr>
              <w:t>delGoods</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380B9A04"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我是更高的角色</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020612C" w14:textId="77777777" w:rsidR="00576ED0" w:rsidRDefault="00576ED0" w:rsidP="00576ED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E58AE85" w14:textId="653CA707" w:rsidR="00576ED0" w:rsidRDefault="00576ED0" w:rsidP="00576ED0">
            <w:pPr>
              <w:ind w:firstLineChars="0" w:firstLine="0"/>
            </w:pPr>
            <w:r>
              <w:rPr>
                <w:rFonts w:ascii="Consolas" w:eastAsiaTheme="minorEastAsia" w:hAnsi="Consolas" w:cs="Consolas"/>
                <w:bCs w:val="0"/>
                <w:color w:val="000000"/>
                <w:sz w:val="20"/>
                <w:szCs w:val="20"/>
              </w:rPr>
              <w:t>}</w:t>
            </w:r>
          </w:p>
        </w:tc>
      </w:tr>
    </w:tbl>
    <w:p w14:paraId="28D50A96" w14:textId="732F8464" w:rsidR="00576ED0" w:rsidRDefault="008B7333" w:rsidP="00220B87">
      <w:pPr>
        <w:ind w:firstLine="420"/>
      </w:pPr>
      <w:r>
        <w:rPr>
          <w:rFonts w:hint="eastAsia"/>
        </w:rPr>
        <w:t>配置类</w:t>
      </w:r>
    </w:p>
    <w:tbl>
      <w:tblPr>
        <w:tblStyle w:val="ab"/>
        <w:tblW w:w="0" w:type="auto"/>
        <w:tblLook w:val="04A0" w:firstRow="1" w:lastRow="0" w:firstColumn="1" w:lastColumn="0" w:noHBand="0" w:noVBand="1"/>
      </w:tblPr>
      <w:tblGrid>
        <w:gridCol w:w="8296"/>
      </w:tblGrid>
      <w:tr w:rsidR="00EE2E5F" w14:paraId="0B689D39" w14:textId="77777777" w:rsidTr="00EE2E5F">
        <w:tc>
          <w:tcPr>
            <w:tcW w:w="8296" w:type="dxa"/>
          </w:tcPr>
          <w:p w14:paraId="34A57FB8"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开启资源的受保护</w:t>
            </w:r>
          </w:p>
          <w:p w14:paraId="4C218FE8"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EnableResourceServer</w:t>
            </w:r>
          </w:p>
          <w:p w14:paraId="3E9A9DDC"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@EnableGlobalMethodSecurity</w:t>
            </w:r>
            <w:r>
              <w:rPr>
                <w:rFonts w:ascii="Consolas" w:eastAsiaTheme="minorEastAsia" w:hAnsi="Consolas" w:cs="Consolas"/>
                <w:bCs w:val="0"/>
                <w:color w:val="000000"/>
                <w:sz w:val="20"/>
                <w:szCs w:val="20"/>
              </w:rPr>
              <w:t>(prePostEnabled=</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开启方法级别的拦截</w:t>
            </w:r>
          </w:p>
          <w:p w14:paraId="4CA6CDF3"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ResourceConfig</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extends</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ResourceServerConfigurerAdapter</w:t>
            </w:r>
            <w:proofErr w:type="spellEnd"/>
            <w:r>
              <w:rPr>
                <w:rFonts w:ascii="Consolas" w:eastAsiaTheme="minorEastAsia" w:hAnsi="Consolas" w:cs="Consolas"/>
                <w:bCs w:val="0"/>
                <w:color w:val="000000"/>
                <w:sz w:val="20"/>
                <w:szCs w:val="20"/>
              </w:rPr>
              <w:t>{</w:t>
            </w:r>
          </w:p>
          <w:p w14:paraId="3637B2A1"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11CC8BAE"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6F1746BC"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configure(</w:t>
            </w:r>
            <w:proofErr w:type="spellStart"/>
            <w:proofErr w:type="gramEnd"/>
            <w:r>
              <w:rPr>
                <w:rFonts w:ascii="Consolas" w:eastAsiaTheme="minorEastAsia" w:hAnsi="Consolas" w:cs="Consolas"/>
                <w:bCs w:val="0"/>
                <w:color w:val="000000"/>
                <w:sz w:val="20"/>
                <w:szCs w:val="20"/>
              </w:rPr>
              <w:t>HttpSecurity</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http</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6B0180CC"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所有的自由都必须受保护</w:t>
            </w:r>
          </w:p>
          <w:p w14:paraId="33B6FE88"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http</w:t>
            </w:r>
            <w:r>
              <w:rPr>
                <w:rFonts w:ascii="Consolas" w:eastAsiaTheme="minorEastAsia" w:hAnsi="Consolas" w:cs="Consolas"/>
                <w:bCs w:val="0"/>
                <w:color w:val="000000"/>
                <w:sz w:val="20"/>
                <w:szCs w:val="20"/>
              </w:rPr>
              <w:t>.authorizeRequests</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anyRequest</w:t>
            </w:r>
            <w:proofErr w:type="spellEnd"/>
            <w:r>
              <w:rPr>
                <w:rFonts w:ascii="Consolas" w:eastAsiaTheme="minorEastAsia" w:hAnsi="Consolas" w:cs="Consolas"/>
                <w:bCs w:val="0"/>
                <w:color w:val="000000"/>
                <w:sz w:val="20"/>
                <w:szCs w:val="20"/>
              </w:rPr>
              <w:t>().authenticated();</w:t>
            </w:r>
          </w:p>
          <w:p w14:paraId="0E4F7AF4"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
          <w:p w14:paraId="1A2CAA6D"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http</w:t>
            </w:r>
            <w:r>
              <w:rPr>
                <w:rFonts w:ascii="Consolas" w:eastAsiaTheme="minorEastAsia" w:hAnsi="Consolas" w:cs="Consolas"/>
                <w:bCs w:val="0"/>
                <w:color w:val="000000"/>
                <w:sz w:val="20"/>
                <w:szCs w:val="20"/>
              </w:rPr>
              <w:t>.csrf</w:t>
            </w:r>
            <w:proofErr w:type="spellEnd"/>
            <w:proofErr w:type="gramEnd"/>
            <w:r>
              <w:rPr>
                <w:rFonts w:ascii="Consolas" w:eastAsiaTheme="minorEastAsia" w:hAnsi="Consolas" w:cs="Consolas"/>
                <w:bCs w:val="0"/>
                <w:color w:val="000000"/>
                <w:sz w:val="20"/>
                <w:szCs w:val="20"/>
              </w:rPr>
              <w:t>().disable();</w:t>
            </w:r>
          </w:p>
          <w:p w14:paraId="3E92CB86"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2096A8CD" w14:textId="77777777" w:rsidR="00FD2CD7" w:rsidRDefault="00FD2CD7" w:rsidP="00FD2C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3DA20362" w14:textId="77777777" w:rsidR="00EE2E5F" w:rsidRDefault="00EE2E5F" w:rsidP="00220B87">
            <w:pPr>
              <w:ind w:firstLineChars="0" w:firstLine="0"/>
            </w:pPr>
          </w:p>
        </w:tc>
      </w:tr>
    </w:tbl>
    <w:p w14:paraId="00F6DDBA" w14:textId="77777777" w:rsidR="008B7333" w:rsidRDefault="008B7333" w:rsidP="00220B87">
      <w:pPr>
        <w:ind w:firstLine="420"/>
      </w:pPr>
    </w:p>
    <w:p w14:paraId="1F375372" w14:textId="6F7B1DD7" w:rsidR="00576ED0" w:rsidRDefault="002E5A9C" w:rsidP="002E5A9C">
      <w:pPr>
        <w:pStyle w:val="2"/>
      </w:pPr>
      <w:r>
        <w:rPr>
          <w:rFonts w:hint="eastAsia"/>
        </w:rPr>
        <w:t>验证</w:t>
      </w:r>
    </w:p>
    <w:p w14:paraId="6134C2CE" w14:textId="5A8A0C77" w:rsidR="002E5A9C" w:rsidRDefault="002E5A9C" w:rsidP="002E5A9C">
      <w:pPr>
        <w:ind w:firstLine="420"/>
      </w:pPr>
      <w:r>
        <w:rPr>
          <w:rFonts w:hint="eastAsia"/>
        </w:rPr>
        <w:t>没有开启验证服务器访问时</w:t>
      </w:r>
    </w:p>
    <w:p w14:paraId="70E40D90" w14:textId="35B3CAC2" w:rsidR="002E5A9C" w:rsidRPr="002E5A9C" w:rsidRDefault="002E5A9C" w:rsidP="002E5A9C">
      <w:pPr>
        <w:ind w:firstLine="420"/>
      </w:pPr>
      <w:r>
        <w:rPr>
          <w:noProof/>
        </w:rPr>
        <w:drawing>
          <wp:inline distT="0" distB="0" distL="0" distR="0" wp14:anchorId="4D764579" wp14:editId="5C86EBEE">
            <wp:extent cx="5274310" cy="69469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94690"/>
                    </a:xfrm>
                    <a:prstGeom prst="rect">
                      <a:avLst/>
                    </a:prstGeom>
                  </pic:spPr>
                </pic:pic>
              </a:graphicData>
            </a:graphic>
          </wp:inline>
        </w:drawing>
      </w:r>
    </w:p>
    <w:p w14:paraId="19EA4598" w14:textId="7D5E0F56" w:rsidR="00952412" w:rsidRDefault="00FC2930" w:rsidP="00220B87">
      <w:pPr>
        <w:ind w:firstLine="420"/>
      </w:pPr>
      <w:r>
        <w:rPr>
          <w:rFonts w:hint="eastAsia"/>
        </w:rPr>
        <w:lastRenderedPageBreak/>
        <w:t>访问时带上</w:t>
      </w:r>
      <w:r>
        <w:rPr>
          <w:rFonts w:hint="eastAsia"/>
        </w:rPr>
        <w:t>token</w:t>
      </w:r>
    </w:p>
    <w:p w14:paraId="1CAA5E44" w14:textId="3C92D14A" w:rsidR="00BF28A7" w:rsidRDefault="00FC2930" w:rsidP="00220B87">
      <w:pPr>
        <w:ind w:firstLine="420"/>
      </w:pPr>
      <w:r>
        <w:rPr>
          <w:noProof/>
        </w:rPr>
        <w:drawing>
          <wp:inline distT="0" distB="0" distL="0" distR="0" wp14:anchorId="22F1BA2D" wp14:editId="1877F525">
            <wp:extent cx="5274310" cy="1329690"/>
            <wp:effectExtent l="0" t="0" r="2540" b="381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29690"/>
                    </a:xfrm>
                    <a:prstGeom prst="rect">
                      <a:avLst/>
                    </a:prstGeom>
                  </pic:spPr>
                </pic:pic>
              </a:graphicData>
            </a:graphic>
          </wp:inline>
        </w:drawing>
      </w:r>
    </w:p>
    <w:p w14:paraId="6773CA3D" w14:textId="3FD14474" w:rsidR="00BF28A7" w:rsidRDefault="00BF28A7" w:rsidP="00220B87">
      <w:pPr>
        <w:ind w:firstLine="420"/>
      </w:pPr>
      <w:r>
        <w:rPr>
          <w:rFonts w:hint="eastAsia"/>
        </w:rPr>
        <w:t>访问没有权限的</w:t>
      </w:r>
      <w:r w:rsidR="009C57E9">
        <w:rPr>
          <w:rFonts w:hint="eastAsia"/>
        </w:rPr>
        <w:t>方法</w:t>
      </w:r>
    </w:p>
    <w:p w14:paraId="7F5114AB" w14:textId="6215B088" w:rsidR="00BF28A7" w:rsidRDefault="00BF28A7" w:rsidP="00220B87">
      <w:pPr>
        <w:ind w:firstLine="420"/>
      </w:pPr>
      <w:r>
        <w:rPr>
          <w:noProof/>
        </w:rPr>
        <w:drawing>
          <wp:inline distT="0" distB="0" distL="0" distR="0" wp14:anchorId="6177A0FE" wp14:editId="497C8EAE">
            <wp:extent cx="5274310" cy="1481455"/>
            <wp:effectExtent l="0" t="0" r="254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81455"/>
                    </a:xfrm>
                    <a:prstGeom prst="rect">
                      <a:avLst/>
                    </a:prstGeom>
                  </pic:spPr>
                </pic:pic>
              </a:graphicData>
            </a:graphic>
          </wp:inline>
        </w:drawing>
      </w:r>
    </w:p>
    <w:p w14:paraId="75223DE6" w14:textId="24247C58" w:rsidR="00D35E03" w:rsidRDefault="00D35E03" w:rsidP="00D35E03">
      <w:pPr>
        <w:pStyle w:val="2"/>
      </w:pPr>
      <w:r>
        <w:rPr>
          <w:rFonts w:hint="eastAsia"/>
        </w:rPr>
        <w:t>使用</w:t>
      </w:r>
      <w:r>
        <w:rPr>
          <w:rFonts w:hint="eastAsia"/>
        </w:rPr>
        <w:t>J</w:t>
      </w:r>
      <w:r>
        <w:t>WT</w:t>
      </w:r>
      <w:r>
        <w:rPr>
          <w:rFonts w:hint="eastAsia"/>
        </w:rPr>
        <w:t>作为获取的</w:t>
      </w:r>
      <w:r>
        <w:rPr>
          <w:rFonts w:hint="eastAsia"/>
        </w:rPr>
        <w:t>token</w:t>
      </w:r>
    </w:p>
    <w:p w14:paraId="26C2F7C3" w14:textId="4DFF0D3E" w:rsidR="00D35E03" w:rsidRDefault="00D35E03" w:rsidP="00D35E03">
      <w:pPr>
        <w:pStyle w:val="3"/>
        <w:ind w:firstLine="420"/>
      </w:pPr>
      <w:r>
        <w:rPr>
          <w:rFonts w:hint="eastAsia"/>
        </w:rPr>
        <w:t>oauth</w:t>
      </w:r>
      <w:r>
        <w:t>2</w:t>
      </w:r>
      <w:r>
        <w:rPr>
          <w:rFonts w:hint="eastAsia"/>
        </w:rPr>
        <w:t>作为</w:t>
      </w:r>
      <w:proofErr w:type="spellStart"/>
      <w:r>
        <w:rPr>
          <w:rFonts w:hint="eastAsia"/>
        </w:rPr>
        <w:t>jwt</w:t>
      </w:r>
      <w:proofErr w:type="spellEnd"/>
    </w:p>
    <w:tbl>
      <w:tblPr>
        <w:tblStyle w:val="ab"/>
        <w:tblW w:w="0" w:type="auto"/>
        <w:tblLook w:val="04A0" w:firstRow="1" w:lastRow="0" w:firstColumn="1" w:lastColumn="0" w:noHBand="0" w:noVBand="1"/>
      </w:tblPr>
      <w:tblGrid>
        <w:gridCol w:w="8296"/>
      </w:tblGrid>
      <w:tr w:rsidR="00CD5B0D" w14:paraId="022AD56C" w14:textId="77777777" w:rsidTr="00CD5B0D">
        <w:tc>
          <w:tcPr>
            <w:tcW w:w="8296" w:type="dxa"/>
          </w:tcPr>
          <w:p w14:paraId="0C913493"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399AAE50"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@EnableAuthorizationServer</w:t>
            </w:r>
          </w:p>
          <w:p w14:paraId="7E1E14C4"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AuthJwtConfig</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extends</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AuthorizationServerConfigurerAdapter</w:t>
            </w:r>
            <w:proofErr w:type="spellEnd"/>
            <w:r>
              <w:rPr>
                <w:rFonts w:ascii="Consolas" w:eastAsiaTheme="minorEastAsia" w:hAnsi="Consolas" w:cs="Consolas"/>
                <w:bCs w:val="0"/>
                <w:color w:val="000000"/>
                <w:sz w:val="20"/>
                <w:szCs w:val="20"/>
              </w:rPr>
              <w:t>{</w:t>
            </w:r>
          </w:p>
          <w:p w14:paraId="630F9E02"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692DA7D6"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AuthenticationManager</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authenticationManager</w:t>
            </w:r>
            <w:proofErr w:type="spellEnd"/>
            <w:r>
              <w:rPr>
                <w:rFonts w:ascii="Consolas" w:eastAsiaTheme="minorEastAsia" w:hAnsi="Consolas" w:cs="Consolas"/>
                <w:bCs w:val="0"/>
                <w:color w:val="000000"/>
                <w:sz w:val="20"/>
                <w:szCs w:val="20"/>
              </w:rPr>
              <w:t>;</w:t>
            </w:r>
          </w:p>
          <w:p w14:paraId="178CB947"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0CAC87ED"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51E74C3D"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configure(</w:t>
            </w:r>
            <w:proofErr w:type="spellStart"/>
            <w:proofErr w:type="gramEnd"/>
            <w:r>
              <w:rPr>
                <w:rFonts w:ascii="Consolas" w:eastAsiaTheme="minorEastAsia" w:hAnsi="Consolas" w:cs="Consolas"/>
                <w:bCs w:val="0"/>
                <w:color w:val="000000"/>
                <w:sz w:val="20"/>
                <w:szCs w:val="20"/>
              </w:rPr>
              <w:t>ClientDetailsServiceConfigurer</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clients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3164A264"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6A3E3E"/>
                <w:sz w:val="20"/>
                <w:szCs w:val="20"/>
              </w:rPr>
              <w:t>clients</w:t>
            </w:r>
            <w:r>
              <w:rPr>
                <w:rFonts w:ascii="Consolas" w:eastAsiaTheme="minorEastAsia" w:hAnsi="Consolas" w:cs="Consolas"/>
                <w:bCs w:val="0"/>
                <w:color w:val="000000"/>
                <w:sz w:val="20"/>
                <w:szCs w:val="20"/>
              </w:rPr>
              <w:t>.inMemory</w:t>
            </w:r>
            <w:proofErr w:type="gramEnd"/>
            <w:r>
              <w:rPr>
                <w:rFonts w:ascii="Consolas" w:eastAsiaTheme="minorEastAsia" w:hAnsi="Consolas" w:cs="Consolas"/>
                <w:bCs w:val="0"/>
                <w:color w:val="000000"/>
                <w:sz w:val="20"/>
                <w:szCs w:val="20"/>
              </w:rPr>
              <w:t>().withClient(</w:t>
            </w:r>
            <w:r>
              <w:rPr>
                <w:rFonts w:ascii="Consolas" w:eastAsiaTheme="minorEastAsia" w:hAnsi="Consolas" w:cs="Consolas"/>
                <w:bCs w:val="0"/>
                <w:color w:val="2A00FF"/>
                <w:sz w:val="20"/>
                <w:szCs w:val="20"/>
              </w:rPr>
              <w:t>"micr-service"</w:t>
            </w:r>
            <w:r>
              <w:rPr>
                <w:rFonts w:ascii="Consolas" w:eastAsiaTheme="minorEastAsia" w:hAnsi="Consolas" w:cs="Consolas"/>
                <w:bCs w:val="0"/>
                <w:color w:val="000000"/>
                <w:sz w:val="20"/>
                <w:szCs w:val="20"/>
              </w:rPr>
              <w:t>).secret(</w:t>
            </w:r>
            <w:r>
              <w:rPr>
                <w:rFonts w:ascii="Consolas" w:eastAsiaTheme="minorEastAsia" w:hAnsi="Consolas" w:cs="Consolas"/>
                <w:bCs w:val="0"/>
                <w:color w:val="2A00FF"/>
                <w:sz w:val="20"/>
                <w:szCs w:val="20"/>
              </w:rPr>
              <w:t>"micr-servret"</w:t>
            </w:r>
            <w:r>
              <w:rPr>
                <w:rFonts w:ascii="Consolas" w:eastAsiaTheme="minorEastAsia" w:hAnsi="Consolas" w:cs="Consolas"/>
                <w:bCs w:val="0"/>
                <w:color w:val="000000"/>
                <w:sz w:val="20"/>
                <w:szCs w:val="20"/>
              </w:rPr>
              <w:t>).authorizedGrantTypes(</w:t>
            </w:r>
            <w:r>
              <w:rPr>
                <w:rFonts w:ascii="Consolas" w:eastAsiaTheme="minorEastAsia" w:hAnsi="Consolas" w:cs="Consolas"/>
                <w:bCs w:val="0"/>
                <w:color w:val="2A00FF"/>
                <w:sz w:val="20"/>
                <w:szCs w:val="20"/>
              </w:rPr>
              <w:t>"password"</w:t>
            </w:r>
            <w:r>
              <w:rPr>
                <w:rFonts w:ascii="Consolas" w:eastAsiaTheme="minorEastAsia" w:hAnsi="Consolas" w:cs="Consolas"/>
                <w:bCs w:val="0"/>
                <w:color w:val="000000"/>
                <w:sz w:val="20"/>
                <w:szCs w:val="20"/>
              </w:rPr>
              <w:t>)</w:t>
            </w:r>
          </w:p>
          <w:p w14:paraId="7CB6B52F"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.scopes</w:t>
            </w:r>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micr</w:t>
            </w:r>
            <w:proofErr w:type="spellEnd"/>
            <w:r>
              <w:rPr>
                <w:rFonts w:ascii="Consolas" w:eastAsiaTheme="minorEastAsia" w:hAnsi="Consolas" w:cs="Consolas"/>
                <w:bCs w:val="0"/>
                <w:color w:val="2A00FF"/>
                <w:sz w:val="20"/>
                <w:szCs w:val="20"/>
              </w:rPr>
              <w:t>-service-scope"</w:t>
            </w:r>
            <w:r>
              <w:rPr>
                <w:rFonts w:ascii="Consolas" w:eastAsiaTheme="minorEastAsia" w:hAnsi="Consolas" w:cs="Consolas"/>
                <w:bCs w:val="0"/>
                <w:color w:val="000000"/>
                <w:sz w:val="20"/>
                <w:szCs w:val="20"/>
              </w:rPr>
              <w:t>);</w:t>
            </w:r>
          </w:p>
          <w:p w14:paraId="0851CAA2"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4D75463"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p>
          <w:p w14:paraId="13CD21E6"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配置</w:t>
            </w:r>
            <w:proofErr w:type="spellStart"/>
            <w:r>
              <w:rPr>
                <w:rFonts w:ascii="Consolas" w:eastAsiaTheme="minorEastAsia" w:hAnsi="Consolas" w:cs="Consolas"/>
                <w:bCs w:val="0"/>
                <w:color w:val="3F7F5F"/>
                <w:sz w:val="20"/>
                <w:szCs w:val="20"/>
                <w:u w:val="single"/>
              </w:rPr>
              <w:t>jwt</w:t>
            </w:r>
            <w:proofErr w:type="spellEnd"/>
            <w:r>
              <w:rPr>
                <w:rFonts w:ascii="Consolas" w:eastAsiaTheme="minorEastAsia" w:hAnsi="Consolas" w:cs="Consolas"/>
                <w:bCs w:val="0"/>
                <w:color w:val="3F7F5F"/>
                <w:sz w:val="20"/>
                <w:szCs w:val="20"/>
              </w:rPr>
              <w:t>的存储方式</w:t>
            </w:r>
          </w:p>
          <w:p w14:paraId="3F9A366B"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1A2673C0"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configure(</w:t>
            </w:r>
            <w:proofErr w:type="spellStart"/>
            <w:proofErr w:type="gramEnd"/>
            <w:r>
              <w:rPr>
                <w:rFonts w:ascii="Consolas" w:eastAsiaTheme="minorEastAsia" w:hAnsi="Consolas" w:cs="Consolas"/>
                <w:bCs w:val="0"/>
                <w:color w:val="000000"/>
                <w:sz w:val="20"/>
                <w:szCs w:val="20"/>
              </w:rPr>
              <w:t>AuthorizationServerEndpointsConfigurer</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endpoints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50334E29"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5B4A6AB0"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endpoints</w:t>
            </w:r>
            <w:r>
              <w:rPr>
                <w:rFonts w:ascii="Consolas" w:eastAsiaTheme="minorEastAsia" w:hAnsi="Consolas" w:cs="Consolas"/>
                <w:bCs w:val="0"/>
                <w:color w:val="000000"/>
                <w:sz w:val="20"/>
                <w:szCs w:val="20"/>
              </w:rPr>
              <w:t>.tokenStore</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tokenStore</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tokenEnhancer</w:t>
            </w:r>
            <w:proofErr w:type="spellEnd"/>
            <w:r>
              <w:rPr>
                <w:rFonts w:ascii="Consolas" w:eastAsiaTheme="minorEastAsia" w:hAnsi="Consolas" w:cs="Consolas"/>
                <w:bCs w:val="0"/>
                <w:color w:val="000000"/>
                <w:sz w:val="20"/>
                <w:szCs w:val="20"/>
              </w:rPr>
              <w:t>( jwtTokenEnhancer())</w:t>
            </w:r>
            <w:r>
              <w:rPr>
                <w:rFonts w:ascii="Consolas" w:eastAsiaTheme="minorEastAsia" w:hAnsi="Consolas" w:cs="Consolas"/>
                <w:bCs w:val="0"/>
                <w:color w:val="000000"/>
                <w:sz w:val="20"/>
                <w:szCs w:val="20"/>
              </w:rPr>
              <w:lastRenderedPageBreak/>
              <w:t>.authenticationManager(</w:t>
            </w:r>
            <w:r>
              <w:rPr>
                <w:rFonts w:ascii="Consolas" w:eastAsiaTheme="minorEastAsia" w:hAnsi="Consolas" w:cs="Consolas"/>
                <w:bCs w:val="0"/>
                <w:color w:val="0000C0"/>
                <w:sz w:val="20"/>
                <w:szCs w:val="20"/>
              </w:rPr>
              <w:t>authenticationManager</w:t>
            </w:r>
            <w:r>
              <w:rPr>
                <w:rFonts w:ascii="Consolas" w:eastAsiaTheme="minorEastAsia" w:hAnsi="Consolas" w:cs="Consolas"/>
                <w:bCs w:val="0"/>
                <w:color w:val="000000"/>
                <w:sz w:val="20"/>
                <w:szCs w:val="20"/>
              </w:rPr>
              <w:t>);</w:t>
            </w:r>
          </w:p>
          <w:p w14:paraId="50EBBC13"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
                <w:color w:val="7F0055"/>
                <w:sz w:val="20"/>
                <w:szCs w:val="20"/>
              </w:rPr>
              <w:t>super</w:t>
            </w:r>
            <w:r>
              <w:rPr>
                <w:rFonts w:ascii="Consolas" w:eastAsiaTheme="minorEastAsia" w:hAnsi="Consolas" w:cs="Consolas"/>
                <w:bCs w:val="0"/>
                <w:color w:val="000000"/>
                <w:sz w:val="20"/>
                <w:szCs w:val="20"/>
              </w:rPr>
              <w:t>.configure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endpoints</w:t>
            </w:r>
            <w:r>
              <w:rPr>
                <w:rFonts w:ascii="Consolas" w:eastAsiaTheme="minorEastAsia" w:hAnsi="Consolas" w:cs="Consolas"/>
                <w:bCs w:val="0"/>
                <w:color w:val="000000"/>
                <w:sz w:val="20"/>
                <w:szCs w:val="20"/>
              </w:rPr>
              <w:t>);</w:t>
            </w:r>
          </w:p>
          <w:p w14:paraId="7E9B1272"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E1F8EAF"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TokenStore</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tokenStore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3BB19F60"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JwtTokenStore</w:t>
            </w:r>
            <w:proofErr w:type="spellEnd"/>
            <w:r>
              <w:rPr>
                <w:rFonts w:ascii="Consolas" w:eastAsiaTheme="minorEastAsia" w:hAnsi="Consolas" w:cs="Consolas"/>
                <w:bCs w:val="0"/>
                <w:color w:val="000000"/>
                <w:sz w:val="20"/>
                <w:szCs w:val="20"/>
              </w:rPr>
              <w:t>(</w:t>
            </w:r>
            <w:proofErr w:type="spellStart"/>
            <w:proofErr w:type="gramStart"/>
            <w:r>
              <w:rPr>
                <w:rFonts w:ascii="Consolas" w:eastAsiaTheme="minorEastAsia" w:hAnsi="Consolas" w:cs="Consolas"/>
                <w:bCs w:val="0"/>
                <w:color w:val="000000"/>
                <w:sz w:val="20"/>
                <w:szCs w:val="20"/>
              </w:rPr>
              <w:t>jwtTokenEnhancer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283BEA83"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DA065C1"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JwtAccessTokenConverter</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jwtTokenEnhancer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2D6C5F80"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JwtAccessTokenConverter</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accessTokenConverter</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JwtAccessTokenConverter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319888CB"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accessTokenConverter</w:t>
            </w:r>
            <w:r>
              <w:rPr>
                <w:rFonts w:ascii="Consolas" w:eastAsiaTheme="minorEastAsia" w:hAnsi="Consolas" w:cs="Consolas"/>
                <w:bCs w:val="0"/>
                <w:color w:val="000000"/>
                <w:sz w:val="20"/>
                <w:szCs w:val="20"/>
              </w:rPr>
              <w:t>.setSigningKey</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"123"</w:t>
            </w:r>
            <w:r>
              <w:rPr>
                <w:rFonts w:ascii="Consolas" w:eastAsiaTheme="minorEastAsia" w:hAnsi="Consolas" w:cs="Consolas"/>
                <w:bCs w:val="0"/>
                <w:color w:val="000000"/>
                <w:sz w:val="20"/>
                <w:szCs w:val="20"/>
              </w:rPr>
              <w:t>);</w:t>
            </w:r>
          </w:p>
          <w:p w14:paraId="43C49EAD"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accessTokenConverter</w:t>
            </w:r>
            <w:proofErr w:type="spellEnd"/>
            <w:proofErr w:type="gramEnd"/>
            <w:r>
              <w:rPr>
                <w:rFonts w:ascii="Consolas" w:eastAsiaTheme="minorEastAsia" w:hAnsi="Consolas" w:cs="Consolas"/>
                <w:bCs w:val="0"/>
                <w:color w:val="000000"/>
                <w:sz w:val="20"/>
                <w:szCs w:val="20"/>
              </w:rPr>
              <w:t>;</w:t>
            </w:r>
          </w:p>
          <w:p w14:paraId="69081EE6"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77964567"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AF1772E"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7C75F5CD"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configure(</w:t>
            </w:r>
            <w:proofErr w:type="spellStart"/>
            <w:proofErr w:type="gramEnd"/>
            <w:r>
              <w:rPr>
                <w:rFonts w:ascii="Consolas" w:eastAsiaTheme="minorEastAsia" w:hAnsi="Consolas" w:cs="Consolas"/>
                <w:bCs w:val="0"/>
                <w:color w:val="000000"/>
                <w:sz w:val="20"/>
                <w:szCs w:val="20"/>
              </w:rPr>
              <w:t>AuthorizationServerSecurityConfigurer</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security</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5463AE5C"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security</w:t>
            </w:r>
            <w:r>
              <w:rPr>
                <w:rFonts w:ascii="Consolas" w:eastAsiaTheme="minorEastAsia" w:hAnsi="Consolas" w:cs="Consolas"/>
                <w:bCs w:val="0"/>
                <w:color w:val="000000"/>
                <w:sz w:val="20"/>
                <w:szCs w:val="20"/>
              </w:rPr>
              <w:t>.tokenKeyAccess(</w:t>
            </w:r>
            <w:r>
              <w:rPr>
                <w:rFonts w:ascii="Consolas" w:eastAsiaTheme="minorEastAsia" w:hAnsi="Consolas" w:cs="Consolas"/>
                <w:bCs w:val="0"/>
                <w:color w:val="2A00FF"/>
                <w:sz w:val="20"/>
                <w:szCs w:val="20"/>
              </w:rPr>
              <w:t>"permitAll()"</w:t>
            </w:r>
            <w:r>
              <w:rPr>
                <w:rFonts w:ascii="Consolas" w:eastAsiaTheme="minorEastAsia" w:hAnsi="Consolas" w:cs="Consolas"/>
                <w:bCs w:val="0"/>
                <w:color w:val="000000"/>
                <w:sz w:val="20"/>
                <w:szCs w:val="20"/>
              </w:rPr>
              <w:t>).checkTokenAccess(</w:t>
            </w:r>
            <w:r>
              <w:rPr>
                <w:rFonts w:ascii="Consolas" w:eastAsiaTheme="minorEastAsia" w:hAnsi="Consolas" w:cs="Consolas"/>
                <w:bCs w:val="0"/>
                <w:color w:val="2A00FF"/>
                <w:sz w:val="20"/>
                <w:szCs w:val="20"/>
              </w:rPr>
              <w:t>"isAuthorizatied()"</w:t>
            </w:r>
            <w:r>
              <w:rPr>
                <w:rFonts w:ascii="Consolas" w:eastAsiaTheme="minorEastAsia" w:hAnsi="Consolas" w:cs="Consolas"/>
                <w:bCs w:val="0"/>
                <w:color w:val="000000"/>
                <w:sz w:val="20"/>
                <w:szCs w:val="20"/>
              </w:rPr>
              <w:t>);</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是否登录</w:t>
            </w:r>
          </w:p>
          <w:p w14:paraId="0F24E70D" w14:textId="77777777" w:rsidR="00CD5B0D" w:rsidRDefault="00CD5B0D" w:rsidP="00CD5B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3175BD6" w14:textId="15C09938" w:rsidR="00CD5B0D" w:rsidRDefault="00CD5B0D" w:rsidP="00CD5B0D">
            <w:pPr>
              <w:ind w:firstLineChars="0" w:firstLine="0"/>
            </w:pPr>
            <w:r>
              <w:rPr>
                <w:rFonts w:ascii="Consolas" w:eastAsiaTheme="minorEastAsia" w:hAnsi="Consolas" w:cs="Consolas"/>
                <w:bCs w:val="0"/>
                <w:color w:val="000000"/>
                <w:sz w:val="20"/>
                <w:szCs w:val="20"/>
              </w:rPr>
              <w:t>}</w:t>
            </w:r>
          </w:p>
        </w:tc>
      </w:tr>
    </w:tbl>
    <w:p w14:paraId="257211E0" w14:textId="2C9553A7" w:rsidR="00D35E03" w:rsidRPr="00D35E03" w:rsidRDefault="00424144" w:rsidP="006815B0">
      <w:pPr>
        <w:ind w:firstLineChars="0" w:firstLine="0"/>
      </w:pPr>
      <w:r>
        <w:rPr>
          <w:rFonts w:hint="eastAsia"/>
        </w:rPr>
        <w:lastRenderedPageBreak/>
        <w:t>获取</w:t>
      </w:r>
      <w:r>
        <w:rPr>
          <w:rFonts w:hint="eastAsia"/>
        </w:rPr>
        <w:t>token</w:t>
      </w:r>
    </w:p>
    <w:p w14:paraId="391B2457" w14:textId="15CB0ABB" w:rsidR="00D35E03" w:rsidRDefault="00D35E03" w:rsidP="00D35E03">
      <w:pPr>
        <w:ind w:firstLine="420"/>
      </w:pPr>
      <w:r>
        <w:rPr>
          <w:noProof/>
        </w:rPr>
        <w:drawing>
          <wp:inline distT="0" distB="0" distL="0" distR="0" wp14:anchorId="1F7CA8B0" wp14:editId="2DACF3C7">
            <wp:extent cx="5274310" cy="66992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69925"/>
                    </a:xfrm>
                    <a:prstGeom prst="rect">
                      <a:avLst/>
                    </a:prstGeom>
                  </pic:spPr>
                </pic:pic>
              </a:graphicData>
            </a:graphic>
          </wp:inline>
        </w:drawing>
      </w:r>
    </w:p>
    <w:p w14:paraId="2967598A" w14:textId="57682632" w:rsidR="0038427E" w:rsidRDefault="0038427E" w:rsidP="0038427E">
      <w:pPr>
        <w:ind w:firstLineChars="0" w:firstLine="0"/>
      </w:pPr>
      <w:r>
        <w:rPr>
          <w:rFonts w:hint="eastAsia"/>
        </w:rPr>
        <w:t>解析的</w:t>
      </w:r>
      <w:proofErr w:type="spellStart"/>
      <w:r>
        <w:rPr>
          <w:rFonts w:hint="eastAsia"/>
        </w:rPr>
        <w:t>jwt</w:t>
      </w:r>
      <w:proofErr w:type="spellEnd"/>
    </w:p>
    <w:p w14:paraId="518E288D" w14:textId="676CD197" w:rsidR="0038427E" w:rsidRDefault="0038427E" w:rsidP="00D35E03">
      <w:pPr>
        <w:ind w:firstLine="420"/>
      </w:pPr>
      <w:r>
        <w:rPr>
          <w:noProof/>
        </w:rPr>
        <w:drawing>
          <wp:inline distT="0" distB="0" distL="0" distR="0" wp14:anchorId="745A0D37" wp14:editId="1569F67D">
            <wp:extent cx="2880000" cy="2540552"/>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0000" cy="2540552"/>
                    </a:xfrm>
                    <a:prstGeom prst="rect">
                      <a:avLst/>
                    </a:prstGeom>
                  </pic:spPr>
                </pic:pic>
              </a:graphicData>
            </a:graphic>
          </wp:inline>
        </w:drawing>
      </w:r>
    </w:p>
    <w:p w14:paraId="54B16F90" w14:textId="24D5C00D" w:rsidR="00025587" w:rsidRDefault="00025587" w:rsidP="00025587">
      <w:pPr>
        <w:pStyle w:val="3"/>
        <w:ind w:firstLine="420"/>
      </w:pPr>
      <w:r>
        <w:rPr>
          <w:rFonts w:hint="eastAsia"/>
        </w:rPr>
        <w:lastRenderedPageBreak/>
        <w:t>使用</w:t>
      </w:r>
      <w:proofErr w:type="spellStart"/>
      <w:r>
        <w:rPr>
          <w:rFonts w:hint="eastAsia"/>
        </w:rPr>
        <w:t>jwt</w:t>
      </w:r>
      <w:proofErr w:type="spellEnd"/>
      <w:r>
        <w:rPr>
          <w:rFonts w:hint="eastAsia"/>
        </w:rPr>
        <w:t>访问资源</w:t>
      </w:r>
      <w:r w:rsidR="00D01EE6">
        <w:rPr>
          <w:noProof/>
        </w:rPr>
        <w:drawing>
          <wp:inline distT="0" distB="0" distL="0" distR="0" wp14:anchorId="7A28C1FD" wp14:editId="67A67776">
            <wp:extent cx="5274310" cy="3123565"/>
            <wp:effectExtent l="0" t="0" r="2540" b="6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23565"/>
                    </a:xfrm>
                    <a:prstGeom prst="rect">
                      <a:avLst/>
                    </a:prstGeom>
                  </pic:spPr>
                </pic:pic>
              </a:graphicData>
            </a:graphic>
          </wp:inline>
        </w:drawing>
      </w:r>
    </w:p>
    <w:p w14:paraId="37358B5D" w14:textId="45B70013" w:rsidR="005D69B2" w:rsidRDefault="005D69B2" w:rsidP="005D69B2">
      <w:pPr>
        <w:ind w:firstLine="420"/>
      </w:pPr>
      <w:r>
        <w:rPr>
          <w:noProof/>
        </w:rPr>
        <w:drawing>
          <wp:inline distT="0" distB="0" distL="0" distR="0" wp14:anchorId="1AF34E15" wp14:editId="4C334A55">
            <wp:extent cx="5274310" cy="248158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81580"/>
                    </a:xfrm>
                    <a:prstGeom prst="rect">
                      <a:avLst/>
                    </a:prstGeom>
                  </pic:spPr>
                </pic:pic>
              </a:graphicData>
            </a:graphic>
          </wp:inline>
        </w:drawing>
      </w:r>
    </w:p>
    <w:p w14:paraId="188A9FB6" w14:textId="7A8D8AC4" w:rsidR="00E95BD2" w:rsidRPr="005D69B2" w:rsidRDefault="00E95BD2" w:rsidP="005D69B2">
      <w:pPr>
        <w:ind w:firstLine="420"/>
      </w:pPr>
      <w:r>
        <w:rPr>
          <w:noProof/>
        </w:rPr>
        <w:lastRenderedPageBreak/>
        <w:drawing>
          <wp:inline distT="0" distB="0" distL="0" distR="0" wp14:anchorId="23118514" wp14:editId="708CFD44">
            <wp:extent cx="5274310" cy="289623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96235"/>
                    </a:xfrm>
                    <a:prstGeom prst="rect">
                      <a:avLst/>
                    </a:prstGeom>
                  </pic:spPr>
                </pic:pic>
              </a:graphicData>
            </a:graphic>
          </wp:inline>
        </w:drawing>
      </w:r>
    </w:p>
    <w:p w14:paraId="692CEAF8" w14:textId="77777777" w:rsidR="00025587" w:rsidRPr="00025587" w:rsidRDefault="00025587" w:rsidP="00025587">
      <w:pPr>
        <w:ind w:firstLine="420"/>
      </w:pPr>
    </w:p>
    <w:p w14:paraId="74DEAD24" w14:textId="0B089584" w:rsidR="00427144" w:rsidRDefault="00A2474F" w:rsidP="00A2474F">
      <w:pPr>
        <w:pStyle w:val="2"/>
      </w:pPr>
      <w:r>
        <w:rPr>
          <w:rFonts w:hint="eastAsia"/>
        </w:rPr>
        <w:t>让</w:t>
      </w:r>
      <w:proofErr w:type="spellStart"/>
      <w:r>
        <w:rPr>
          <w:rFonts w:hint="eastAsia"/>
        </w:rPr>
        <w:t>zuul</w:t>
      </w:r>
      <w:proofErr w:type="spellEnd"/>
      <w:r>
        <w:rPr>
          <w:rFonts w:hint="eastAsia"/>
        </w:rPr>
        <w:t>称为第三方</w:t>
      </w:r>
    </w:p>
    <w:p w14:paraId="635C9383" w14:textId="0202FD06" w:rsidR="00EE0B1A" w:rsidRDefault="00EE0B1A" w:rsidP="00EE0B1A">
      <w:pPr>
        <w:ind w:firstLine="420"/>
      </w:pPr>
      <w:r>
        <w:rPr>
          <w:rFonts w:hint="eastAsia"/>
        </w:rPr>
        <w:t>1</w:t>
      </w:r>
      <w:r>
        <w:rPr>
          <w:rFonts w:hint="eastAsia"/>
        </w:rPr>
        <w:t>、</w:t>
      </w:r>
    </w:p>
    <w:p w14:paraId="47B17E76" w14:textId="443C5733" w:rsidR="00EE0B1A" w:rsidRDefault="00EE0B1A" w:rsidP="00EE0B1A">
      <w:pPr>
        <w:ind w:firstLine="420"/>
      </w:pPr>
      <w:r>
        <w:rPr>
          <w:noProof/>
        </w:rPr>
        <w:drawing>
          <wp:inline distT="0" distB="0" distL="0" distR="0" wp14:anchorId="13637556" wp14:editId="4FC15BBA">
            <wp:extent cx="5274310" cy="188722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87220"/>
                    </a:xfrm>
                    <a:prstGeom prst="rect">
                      <a:avLst/>
                    </a:prstGeom>
                  </pic:spPr>
                </pic:pic>
              </a:graphicData>
            </a:graphic>
          </wp:inline>
        </w:drawing>
      </w:r>
    </w:p>
    <w:p w14:paraId="59EA1C83" w14:textId="3F14F4F0" w:rsidR="009C2944" w:rsidRDefault="009C2944" w:rsidP="00EE0B1A">
      <w:pPr>
        <w:ind w:firstLine="420"/>
      </w:pPr>
      <w:r>
        <w:rPr>
          <w:noProof/>
        </w:rPr>
        <w:drawing>
          <wp:inline distT="0" distB="0" distL="0" distR="0" wp14:anchorId="50AFECF9" wp14:editId="5A01B8F9">
            <wp:extent cx="5274310" cy="235204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52040"/>
                    </a:xfrm>
                    <a:prstGeom prst="rect">
                      <a:avLst/>
                    </a:prstGeom>
                  </pic:spPr>
                </pic:pic>
              </a:graphicData>
            </a:graphic>
          </wp:inline>
        </w:drawing>
      </w:r>
    </w:p>
    <w:p w14:paraId="429A9362" w14:textId="77777777" w:rsidR="006078DE" w:rsidRPr="00EE0B1A" w:rsidRDefault="006078DE" w:rsidP="00EE0B1A">
      <w:pPr>
        <w:ind w:firstLine="420"/>
      </w:pPr>
    </w:p>
    <w:p w14:paraId="21D121E4" w14:textId="77777777" w:rsidR="009A3571" w:rsidRPr="009A3571" w:rsidRDefault="009A3571" w:rsidP="009A3571">
      <w:pPr>
        <w:ind w:firstLine="420"/>
      </w:pPr>
    </w:p>
    <w:p w14:paraId="10D36200" w14:textId="5DC10467" w:rsidR="00E356D0" w:rsidRDefault="007E4A71" w:rsidP="007E4A71">
      <w:pPr>
        <w:pStyle w:val="10"/>
      </w:pPr>
      <w:proofErr w:type="spellStart"/>
      <w:r>
        <w:rPr>
          <w:rFonts w:hint="eastAsia"/>
        </w:rPr>
        <w:lastRenderedPageBreak/>
        <w:t>jwt</w:t>
      </w:r>
      <w:proofErr w:type="spellEnd"/>
      <w:r w:rsidR="00510239">
        <w:rPr>
          <w:rFonts w:hint="eastAsia"/>
        </w:rPr>
        <w:t>（</w:t>
      </w:r>
      <w:r w:rsidR="00510239">
        <w:rPr>
          <w:rFonts w:hint="eastAsia"/>
        </w:rPr>
        <w:t>json</w:t>
      </w:r>
      <w:r w:rsidR="00510239">
        <w:t xml:space="preserve"> </w:t>
      </w:r>
      <w:r w:rsidR="00510239">
        <w:rPr>
          <w:rFonts w:hint="eastAsia"/>
        </w:rPr>
        <w:t>web</w:t>
      </w:r>
      <w:r w:rsidR="00510239">
        <w:t xml:space="preserve"> </w:t>
      </w:r>
      <w:r w:rsidR="00510239">
        <w:rPr>
          <w:rFonts w:hint="eastAsia"/>
        </w:rPr>
        <w:t>token</w:t>
      </w:r>
      <w:r w:rsidR="00510239">
        <w:rPr>
          <w:rFonts w:hint="eastAsia"/>
        </w:rPr>
        <w:t>）</w:t>
      </w:r>
    </w:p>
    <w:p w14:paraId="2C0B27B7" w14:textId="0F2BACB2" w:rsidR="00510239" w:rsidRPr="009A3571" w:rsidRDefault="009A3571" w:rsidP="009A3571">
      <w:pPr>
        <w:pStyle w:val="2"/>
      </w:pPr>
      <w:r w:rsidRPr="009A3571">
        <w:rPr>
          <w:rFonts w:hint="eastAsia"/>
        </w:rPr>
        <w:t>跨域认证的问题</w:t>
      </w:r>
    </w:p>
    <w:p w14:paraId="72C7B1BF" w14:textId="521C77F5" w:rsidR="009A3571" w:rsidRDefault="009A3571" w:rsidP="009A3571">
      <w:pPr>
        <w:pStyle w:val="2"/>
      </w:pPr>
      <w:r w:rsidRPr="009A3571">
        <w:t xml:space="preserve">JWT </w:t>
      </w:r>
      <w:r w:rsidRPr="009A3571">
        <w:t>的原理</w:t>
      </w:r>
    </w:p>
    <w:p w14:paraId="2932E0AD" w14:textId="3DB8DD9A" w:rsidR="009A3571" w:rsidRPr="009A3571" w:rsidRDefault="009A3571" w:rsidP="009A3571">
      <w:pPr>
        <w:ind w:firstLine="420"/>
      </w:pPr>
      <w:r w:rsidRPr="009A3571">
        <w:t xml:space="preserve">JWT </w:t>
      </w:r>
      <w:r w:rsidRPr="009A3571">
        <w:t>的原理是，服务器认证以后，生成一个</w:t>
      </w:r>
      <w:r w:rsidRPr="009A3571">
        <w:t xml:space="preserve"> JSON </w:t>
      </w:r>
      <w:r w:rsidRPr="009A3571">
        <w:t>对象，发回给用户，就像下面这样。</w:t>
      </w:r>
    </w:p>
    <w:p w14:paraId="559050BD" w14:textId="77777777" w:rsidR="009A3571" w:rsidRDefault="009A3571" w:rsidP="009A3571">
      <w:pPr>
        <w:ind w:firstLine="420"/>
      </w:pPr>
    </w:p>
    <w:p w14:paraId="1C764977" w14:textId="77777777" w:rsidR="009A3571" w:rsidRDefault="009A3571" w:rsidP="009A3571">
      <w:pPr>
        <w:ind w:firstLine="420"/>
      </w:pPr>
      <w:r>
        <w:t>{</w:t>
      </w:r>
    </w:p>
    <w:p w14:paraId="00ED15CD" w14:textId="77777777" w:rsidR="009A3571" w:rsidRDefault="009A3571" w:rsidP="009A3571">
      <w:pPr>
        <w:ind w:firstLine="420"/>
      </w:pPr>
      <w:r>
        <w:t xml:space="preserve">  "</w:t>
      </w:r>
      <w:r>
        <w:t>姓名</w:t>
      </w:r>
      <w:r>
        <w:t>": "</w:t>
      </w:r>
      <w:r>
        <w:t>张三</w:t>
      </w:r>
      <w:r>
        <w:t>",</w:t>
      </w:r>
    </w:p>
    <w:p w14:paraId="226A1C76" w14:textId="77777777" w:rsidR="009A3571" w:rsidRDefault="009A3571" w:rsidP="009A3571">
      <w:pPr>
        <w:ind w:firstLine="420"/>
      </w:pPr>
      <w:r>
        <w:t xml:space="preserve">  "</w:t>
      </w:r>
      <w:r>
        <w:t>角色</w:t>
      </w:r>
      <w:r>
        <w:t>": "</w:t>
      </w:r>
      <w:r>
        <w:t>管理员</w:t>
      </w:r>
      <w:r>
        <w:t>",</w:t>
      </w:r>
    </w:p>
    <w:p w14:paraId="5BD29D2E" w14:textId="77777777" w:rsidR="009A3571" w:rsidRDefault="009A3571" w:rsidP="009A3571">
      <w:pPr>
        <w:ind w:firstLine="420"/>
      </w:pPr>
      <w:r>
        <w:t xml:space="preserve">  "</w:t>
      </w:r>
      <w:r>
        <w:t>到期时间</w:t>
      </w:r>
      <w:r>
        <w:t>": "2018</w:t>
      </w:r>
      <w:r>
        <w:t>年</w:t>
      </w:r>
      <w:r>
        <w:t>7</w:t>
      </w:r>
      <w:r>
        <w:t>月</w:t>
      </w:r>
      <w:r>
        <w:t>1</w:t>
      </w:r>
      <w:r>
        <w:t>日</w:t>
      </w:r>
      <w:r>
        <w:t>0</w:t>
      </w:r>
      <w:r>
        <w:t>点</w:t>
      </w:r>
      <w:r>
        <w:t>0</w:t>
      </w:r>
      <w:r>
        <w:t>分</w:t>
      </w:r>
      <w:r>
        <w:t>"</w:t>
      </w:r>
    </w:p>
    <w:p w14:paraId="5C9E8241" w14:textId="52CD637A" w:rsidR="00A2474F" w:rsidRDefault="009A3571" w:rsidP="009A3571">
      <w:pPr>
        <w:ind w:firstLine="420"/>
      </w:pPr>
      <w:r>
        <w:t>}</w:t>
      </w:r>
    </w:p>
    <w:p w14:paraId="6D693CE7" w14:textId="684569E0" w:rsidR="00A41F8B" w:rsidRDefault="00A41F8B" w:rsidP="00A41F8B">
      <w:pPr>
        <w:ind w:firstLine="420"/>
      </w:pPr>
      <w:r>
        <w:rPr>
          <w:rFonts w:hint="eastAsia"/>
        </w:rPr>
        <w:t>以后，用户与服务端通信的时候，都要发回这个</w:t>
      </w:r>
      <w:r>
        <w:t xml:space="preserve"> JSON </w:t>
      </w:r>
      <w:r>
        <w:t>对象。服务器完全只靠这个对象认定用户身份。为了防止用户篡改数据，服务器在生成这个对象的时候，会加上签名（详见后文）。</w:t>
      </w:r>
    </w:p>
    <w:p w14:paraId="2C6E2620" w14:textId="5C5E325C" w:rsidR="00A41F8B" w:rsidRDefault="00A41F8B" w:rsidP="00A41F8B">
      <w:pPr>
        <w:ind w:firstLine="420"/>
      </w:pPr>
      <w:r>
        <w:rPr>
          <w:rFonts w:hint="eastAsia"/>
        </w:rPr>
        <w:t>服务器就不保存任何</w:t>
      </w:r>
      <w:r>
        <w:t xml:space="preserve"> session </w:t>
      </w:r>
      <w:r>
        <w:t>数据了，也就是说，服务器变成无状态了，从而比较容易实现扩展。</w:t>
      </w:r>
    </w:p>
    <w:p w14:paraId="51CB1FE6" w14:textId="46ADF1EF" w:rsidR="00DE7DAB" w:rsidRDefault="00DE7DAB" w:rsidP="00DE7DAB">
      <w:pPr>
        <w:pStyle w:val="2"/>
      </w:pPr>
      <w:r w:rsidRPr="00DE7DAB">
        <w:t xml:space="preserve">JWT </w:t>
      </w:r>
      <w:r w:rsidRPr="00DE7DAB">
        <w:t>的数据结构</w:t>
      </w:r>
    </w:p>
    <w:p w14:paraId="1A2739C4" w14:textId="7D688699" w:rsidR="00DE7DAB" w:rsidRDefault="00DE7DAB" w:rsidP="00DE7DAB">
      <w:pPr>
        <w:ind w:firstLine="420"/>
      </w:pPr>
      <w:r w:rsidRPr="00DE7DAB">
        <w:rPr>
          <w:rFonts w:hint="eastAsia"/>
        </w:rPr>
        <w:t>实际的</w:t>
      </w:r>
      <w:r w:rsidRPr="00DE7DAB">
        <w:t xml:space="preserve"> JWT </w:t>
      </w:r>
      <w:r w:rsidRPr="00DE7DAB">
        <w:t>大概就像下面这样。</w:t>
      </w:r>
    </w:p>
    <w:p w14:paraId="2E00927F" w14:textId="10EF7F61" w:rsidR="00DE7DAB" w:rsidRPr="00DE7DAB" w:rsidRDefault="00DE7DAB" w:rsidP="00DE7DAB">
      <w:pPr>
        <w:ind w:firstLine="420"/>
      </w:pPr>
      <w:r>
        <w:rPr>
          <w:noProof/>
        </w:rPr>
        <w:drawing>
          <wp:inline distT="0" distB="0" distL="0" distR="0" wp14:anchorId="4C161DDE" wp14:editId="7CE2B290">
            <wp:extent cx="5274310" cy="1212850"/>
            <wp:effectExtent l="0" t="0" r="2540" b="6350"/>
            <wp:docPr id="260" name="图片 260" descr="https://www.wangbase.com/blogimg/asset/201807/bg2018072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angbase.com/blogimg/asset/201807/bg201807230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212850"/>
                    </a:xfrm>
                    <a:prstGeom prst="rect">
                      <a:avLst/>
                    </a:prstGeom>
                    <a:noFill/>
                    <a:ln>
                      <a:noFill/>
                    </a:ln>
                  </pic:spPr>
                </pic:pic>
              </a:graphicData>
            </a:graphic>
          </wp:inline>
        </w:drawing>
      </w:r>
    </w:p>
    <w:p w14:paraId="24BEDAE6" w14:textId="19FFE9FF" w:rsidR="00DE7DAB" w:rsidRDefault="00DE7DAB" w:rsidP="00A41F8B">
      <w:pPr>
        <w:ind w:firstLine="420"/>
      </w:pPr>
      <w:r w:rsidRPr="00DE7DAB">
        <w:rPr>
          <w:rFonts w:hint="eastAsia"/>
        </w:rPr>
        <w:t>它是一个很长的字符串，中间用点（</w:t>
      </w:r>
      <w:r w:rsidRPr="00DE7DAB">
        <w:t>.</w:t>
      </w:r>
      <w:r w:rsidRPr="00DE7DAB">
        <w:t>）分隔成三个部分。注意，</w:t>
      </w:r>
      <w:r w:rsidRPr="00DE7DAB">
        <w:t xml:space="preserve">JWT </w:t>
      </w:r>
      <w:r w:rsidRPr="00DE7DAB">
        <w:t>内部是没有换行的，这里只是为了便于展示，将它写成了几行。</w:t>
      </w:r>
    </w:p>
    <w:p w14:paraId="09C0AD9D" w14:textId="35FBFA6B" w:rsidR="00DE7DAB" w:rsidRDefault="00DE7DAB" w:rsidP="00A41F8B">
      <w:pPr>
        <w:ind w:firstLine="420"/>
      </w:pPr>
      <w:r w:rsidRPr="00DE7DAB">
        <w:t xml:space="preserve">JWT </w:t>
      </w:r>
      <w:r w:rsidRPr="00DE7DAB">
        <w:t>的三个部分依次如下。</w:t>
      </w:r>
    </w:p>
    <w:p w14:paraId="1A785398" w14:textId="77777777" w:rsidR="00DE7DAB" w:rsidRDefault="00DE7DAB" w:rsidP="00DE7DAB">
      <w:pPr>
        <w:ind w:firstLine="420"/>
      </w:pPr>
      <w:r>
        <w:tab/>
        <w:t>Header</w:t>
      </w:r>
      <w:r>
        <w:t>（头部）</w:t>
      </w:r>
    </w:p>
    <w:p w14:paraId="152B9F99" w14:textId="399156B2" w:rsidR="00DE7DAB" w:rsidRDefault="00DE7DAB" w:rsidP="00DE7DAB">
      <w:pPr>
        <w:ind w:firstLine="420"/>
      </w:pPr>
      <w:r>
        <w:tab/>
        <w:t>Payload</w:t>
      </w:r>
      <w:r>
        <w:t>（负载）</w:t>
      </w:r>
    </w:p>
    <w:p w14:paraId="1EC2B7DC" w14:textId="304FFF0A" w:rsidR="00DE7DAB" w:rsidRDefault="00DE7DAB" w:rsidP="00DE7DAB">
      <w:pPr>
        <w:ind w:firstLine="420"/>
      </w:pPr>
      <w:r>
        <w:tab/>
        <w:t>Signature</w:t>
      </w:r>
      <w:r>
        <w:t>（签名）</w:t>
      </w:r>
    </w:p>
    <w:p w14:paraId="07F7EDF1" w14:textId="65B4FB98" w:rsidR="00B05E44" w:rsidRDefault="00B05E44" w:rsidP="00DE7DAB">
      <w:pPr>
        <w:ind w:firstLine="420"/>
      </w:pPr>
      <w:r w:rsidRPr="00B05E44">
        <w:rPr>
          <w:rFonts w:hint="eastAsia"/>
        </w:rPr>
        <w:t>写成一行</w:t>
      </w:r>
      <w:r>
        <w:rPr>
          <w:rFonts w:hint="eastAsia"/>
        </w:rPr>
        <w:t>:</w:t>
      </w:r>
      <w:proofErr w:type="spellStart"/>
      <w:proofErr w:type="gramStart"/>
      <w:r w:rsidRPr="00B05E44">
        <w:t>Header.Payload.Signature</w:t>
      </w:r>
      <w:proofErr w:type="spellEnd"/>
      <w:proofErr w:type="gramEnd"/>
    </w:p>
    <w:p w14:paraId="6B24EB7B" w14:textId="3A23409B" w:rsidR="007A6B83" w:rsidRDefault="007A6B83" w:rsidP="00DE7DAB">
      <w:pPr>
        <w:ind w:firstLine="420"/>
      </w:pPr>
      <w:r>
        <w:rPr>
          <w:noProof/>
        </w:rPr>
        <w:lastRenderedPageBreak/>
        <w:drawing>
          <wp:inline distT="0" distB="0" distL="0" distR="0" wp14:anchorId="339747BE" wp14:editId="305E8C4C">
            <wp:extent cx="5274310" cy="1379855"/>
            <wp:effectExtent l="0" t="0" r="2540" b="0"/>
            <wp:docPr id="261" name="图片 261" descr="https://www.wangbase.com/blogimg/asset/201807/bg201807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angbase.com/blogimg/asset/201807/bg201807230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379855"/>
                    </a:xfrm>
                    <a:prstGeom prst="rect">
                      <a:avLst/>
                    </a:prstGeom>
                    <a:noFill/>
                    <a:ln>
                      <a:noFill/>
                    </a:ln>
                  </pic:spPr>
                </pic:pic>
              </a:graphicData>
            </a:graphic>
          </wp:inline>
        </w:drawing>
      </w:r>
    </w:p>
    <w:p w14:paraId="147EF621" w14:textId="2D2B5B04" w:rsidR="007A6B83" w:rsidRDefault="007A6B83" w:rsidP="007A6B83">
      <w:pPr>
        <w:pStyle w:val="3"/>
        <w:ind w:firstLine="420"/>
      </w:pPr>
      <w:r w:rsidRPr="007A6B83">
        <w:rPr>
          <w:rFonts w:hint="eastAsia"/>
        </w:rPr>
        <w:t>下面依次介绍这三个部分。</w:t>
      </w:r>
    </w:p>
    <w:p w14:paraId="734F6AFD" w14:textId="2E64DEC8" w:rsidR="007A6B83" w:rsidRDefault="007A6B83" w:rsidP="007A6B83">
      <w:pPr>
        <w:ind w:firstLine="420"/>
      </w:pPr>
      <w:r w:rsidRPr="007A6B83">
        <w:t xml:space="preserve">Header </w:t>
      </w:r>
      <w:r w:rsidRPr="007A6B83">
        <w:t>部分是一个</w:t>
      </w:r>
      <w:r w:rsidRPr="007A6B83">
        <w:t xml:space="preserve"> JSON </w:t>
      </w:r>
      <w:r w:rsidRPr="007A6B83">
        <w:t>对象，描述</w:t>
      </w:r>
      <w:r w:rsidRPr="007A6B83">
        <w:t xml:space="preserve"> JWT </w:t>
      </w:r>
      <w:r w:rsidRPr="007A6B83">
        <w:t>的元数据，通常是下面的样子。</w:t>
      </w:r>
    </w:p>
    <w:p w14:paraId="28FCB5B2" w14:textId="77777777" w:rsidR="007A6B83" w:rsidRDefault="007A6B83" w:rsidP="007A6B83">
      <w:pPr>
        <w:ind w:firstLine="420"/>
      </w:pPr>
    </w:p>
    <w:p w14:paraId="01D3439C" w14:textId="77777777" w:rsidR="007A6B83" w:rsidRDefault="007A6B83" w:rsidP="007A6B83">
      <w:pPr>
        <w:ind w:firstLine="420"/>
      </w:pPr>
      <w:r>
        <w:t>{</w:t>
      </w:r>
    </w:p>
    <w:p w14:paraId="20D57843" w14:textId="77777777" w:rsidR="007A6B83" w:rsidRDefault="007A6B83" w:rsidP="007A6B83">
      <w:pPr>
        <w:ind w:firstLine="420"/>
      </w:pPr>
      <w:r>
        <w:t xml:space="preserve">  "</w:t>
      </w:r>
      <w:proofErr w:type="spellStart"/>
      <w:r>
        <w:t>alg</w:t>
      </w:r>
      <w:proofErr w:type="spellEnd"/>
      <w:r>
        <w:t>": "HS256",</w:t>
      </w:r>
    </w:p>
    <w:p w14:paraId="38736BD9" w14:textId="77777777" w:rsidR="007A6B83" w:rsidRDefault="007A6B83" w:rsidP="007A6B83">
      <w:pPr>
        <w:ind w:firstLine="420"/>
      </w:pPr>
      <w:r>
        <w:t xml:space="preserve">  "</w:t>
      </w:r>
      <w:proofErr w:type="spellStart"/>
      <w:r>
        <w:t>typ</w:t>
      </w:r>
      <w:proofErr w:type="spellEnd"/>
      <w:r>
        <w:t>": "JWT"</w:t>
      </w:r>
    </w:p>
    <w:p w14:paraId="6EC36430" w14:textId="11683009" w:rsidR="007A6B83" w:rsidRDefault="007A6B83" w:rsidP="007A6B83">
      <w:pPr>
        <w:ind w:firstLine="420"/>
      </w:pPr>
      <w:r>
        <w:t>}</w:t>
      </w:r>
    </w:p>
    <w:p w14:paraId="65078B48" w14:textId="213BBD21" w:rsidR="007A6B83" w:rsidRDefault="007A6B83" w:rsidP="007A6B83">
      <w:pPr>
        <w:ind w:firstLine="420"/>
      </w:pPr>
      <w:r w:rsidRPr="007A6B83">
        <w:rPr>
          <w:rFonts w:hint="eastAsia"/>
        </w:rPr>
        <w:t>面代码中，</w:t>
      </w:r>
      <w:proofErr w:type="spellStart"/>
      <w:r w:rsidRPr="007A6B83">
        <w:t>alg</w:t>
      </w:r>
      <w:proofErr w:type="spellEnd"/>
      <w:r w:rsidRPr="007A6B83">
        <w:t>属性表示签名的算法（</w:t>
      </w:r>
      <w:r w:rsidRPr="007A6B83">
        <w:t>algorithm</w:t>
      </w:r>
      <w:r w:rsidRPr="007A6B83">
        <w:t>），默认是</w:t>
      </w:r>
      <w:r w:rsidRPr="007A6B83">
        <w:t xml:space="preserve"> HMAC SHA256</w:t>
      </w:r>
      <w:r w:rsidRPr="007A6B83">
        <w:t>（写成</w:t>
      </w:r>
      <w:r w:rsidRPr="007A6B83">
        <w:t xml:space="preserve"> HS256</w:t>
      </w:r>
      <w:r w:rsidRPr="007A6B83">
        <w:t>）；</w:t>
      </w:r>
      <w:proofErr w:type="spellStart"/>
      <w:r w:rsidRPr="007A6B83">
        <w:t>typ</w:t>
      </w:r>
      <w:proofErr w:type="spellEnd"/>
      <w:r w:rsidRPr="007A6B83">
        <w:t>属性表示这个令牌（</w:t>
      </w:r>
      <w:r w:rsidRPr="007A6B83">
        <w:t>token</w:t>
      </w:r>
      <w:r w:rsidRPr="007A6B83">
        <w:t>）的类型（</w:t>
      </w:r>
      <w:r w:rsidRPr="007A6B83">
        <w:t>type</w:t>
      </w:r>
      <w:r w:rsidRPr="007A6B83">
        <w:t>），</w:t>
      </w:r>
      <w:r w:rsidRPr="007A6B83">
        <w:t xml:space="preserve">JWT </w:t>
      </w:r>
      <w:r w:rsidRPr="007A6B83">
        <w:t>令牌统一写为</w:t>
      </w:r>
      <w:r w:rsidRPr="007A6B83">
        <w:t>JWT</w:t>
      </w:r>
      <w:r w:rsidRPr="007A6B83">
        <w:t>。</w:t>
      </w:r>
    </w:p>
    <w:p w14:paraId="0BD36B8A" w14:textId="773A5333" w:rsidR="00E917AB" w:rsidRDefault="00E917AB" w:rsidP="007A6B83">
      <w:pPr>
        <w:ind w:firstLine="420"/>
      </w:pPr>
      <w:r w:rsidRPr="00E917AB">
        <w:rPr>
          <w:rFonts w:hint="eastAsia"/>
        </w:rPr>
        <w:t>最后，将上面的</w:t>
      </w:r>
      <w:r w:rsidRPr="00E917AB">
        <w:t xml:space="preserve"> JSON </w:t>
      </w:r>
      <w:r w:rsidRPr="00E917AB">
        <w:t>对象使用</w:t>
      </w:r>
      <w:r w:rsidRPr="00E917AB">
        <w:t xml:space="preserve"> Base64URL </w:t>
      </w:r>
      <w:r w:rsidRPr="00E917AB">
        <w:t>算法（详见后文）转成字符串。</w:t>
      </w:r>
    </w:p>
    <w:p w14:paraId="429544EC" w14:textId="415899CD" w:rsidR="00E93A65" w:rsidRDefault="00E93A65" w:rsidP="00E93A65">
      <w:pPr>
        <w:pStyle w:val="3"/>
        <w:ind w:firstLine="420"/>
      </w:pPr>
      <w:r w:rsidRPr="00E93A65">
        <w:t> Payload</w:t>
      </w:r>
    </w:p>
    <w:p w14:paraId="7F111DCB" w14:textId="41A414D0" w:rsidR="00E93A65" w:rsidRDefault="00E93A65" w:rsidP="00E93A65">
      <w:pPr>
        <w:ind w:firstLine="420"/>
      </w:pPr>
      <w:r w:rsidRPr="00E93A65">
        <w:t xml:space="preserve">Payload </w:t>
      </w:r>
      <w:r w:rsidRPr="00E93A65">
        <w:t>部分也是一个</w:t>
      </w:r>
      <w:r w:rsidRPr="00E93A65">
        <w:t xml:space="preserve"> JSON </w:t>
      </w:r>
      <w:r w:rsidRPr="00E93A65">
        <w:t>对象，用来存放实际需要传递的数据。</w:t>
      </w:r>
      <w:r w:rsidRPr="00E93A65">
        <w:t xml:space="preserve">JWT </w:t>
      </w:r>
      <w:r w:rsidRPr="00E93A65">
        <w:t>规定了</w:t>
      </w:r>
      <w:r w:rsidRPr="00E93A65">
        <w:t>7</w:t>
      </w:r>
      <w:r w:rsidRPr="00E93A65">
        <w:t>个官方字段，供选用。</w:t>
      </w:r>
    </w:p>
    <w:tbl>
      <w:tblPr>
        <w:tblStyle w:val="ab"/>
        <w:tblW w:w="0" w:type="auto"/>
        <w:tblLook w:val="04A0" w:firstRow="1" w:lastRow="0" w:firstColumn="1" w:lastColumn="0" w:noHBand="0" w:noVBand="1"/>
      </w:tblPr>
      <w:tblGrid>
        <w:gridCol w:w="8296"/>
      </w:tblGrid>
      <w:tr w:rsidR="00E93A65" w14:paraId="5E3B4C79" w14:textId="77777777" w:rsidTr="00E93A65">
        <w:tc>
          <w:tcPr>
            <w:tcW w:w="8296" w:type="dxa"/>
          </w:tcPr>
          <w:p w14:paraId="0AB9C9A5" w14:textId="77777777" w:rsidR="00E93A65" w:rsidRPr="00E93A65" w:rsidRDefault="00E93A65" w:rsidP="00A90758">
            <w:pPr>
              <w:ind w:firstLine="420"/>
            </w:pPr>
            <w:proofErr w:type="spellStart"/>
            <w:r w:rsidRPr="00E93A65">
              <w:t>iss</w:t>
            </w:r>
            <w:proofErr w:type="spellEnd"/>
            <w:r w:rsidRPr="00E93A65">
              <w:t xml:space="preserve"> (issuer)</w:t>
            </w:r>
            <w:r w:rsidRPr="00E93A65">
              <w:t>：签发人</w:t>
            </w:r>
          </w:p>
          <w:p w14:paraId="14796AC7" w14:textId="77777777" w:rsidR="00E93A65" w:rsidRPr="00E93A65" w:rsidRDefault="00E93A65" w:rsidP="00A90758">
            <w:pPr>
              <w:ind w:firstLine="420"/>
            </w:pPr>
            <w:r w:rsidRPr="00E93A65">
              <w:t>exp (expiration time)</w:t>
            </w:r>
            <w:r w:rsidRPr="00E93A65">
              <w:t>：过期时间</w:t>
            </w:r>
          </w:p>
          <w:p w14:paraId="110211BD" w14:textId="77777777" w:rsidR="00E93A65" w:rsidRPr="00E93A65" w:rsidRDefault="00E93A65" w:rsidP="00A90758">
            <w:pPr>
              <w:ind w:firstLine="420"/>
            </w:pPr>
            <w:r w:rsidRPr="00E93A65">
              <w:t>sub (subject)</w:t>
            </w:r>
            <w:r w:rsidRPr="00E93A65">
              <w:t>：主题</w:t>
            </w:r>
          </w:p>
          <w:p w14:paraId="176F310A" w14:textId="77777777" w:rsidR="00E93A65" w:rsidRPr="00E93A65" w:rsidRDefault="00E93A65" w:rsidP="00A90758">
            <w:pPr>
              <w:ind w:firstLine="420"/>
            </w:pPr>
            <w:proofErr w:type="spellStart"/>
            <w:r w:rsidRPr="00E93A65">
              <w:t>aud</w:t>
            </w:r>
            <w:proofErr w:type="spellEnd"/>
            <w:r w:rsidRPr="00E93A65">
              <w:t xml:space="preserve"> (audience)</w:t>
            </w:r>
            <w:r w:rsidRPr="00E93A65">
              <w:t>：受众</w:t>
            </w:r>
          </w:p>
          <w:p w14:paraId="1FB91B03" w14:textId="77777777" w:rsidR="00E93A65" w:rsidRPr="00E93A65" w:rsidRDefault="00E93A65" w:rsidP="00A90758">
            <w:pPr>
              <w:ind w:firstLine="420"/>
            </w:pPr>
            <w:proofErr w:type="spellStart"/>
            <w:r w:rsidRPr="00E93A65">
              <w:t>nbf</w:t>
            </w:r>
            <w:proofErr w:type="spellEnd"/>
            <w:r w:rsidRPr="00E93A65">
              <w:t xml:space="preserve"> (Not Before)</w:t>
            </w:r>
            <w:r w:rsidRPr="00E93A65">
              <w:t>：生效时间</w:t>
            </w:r>
          </w:p>
          <w:p w14:paraId="1B4DF56B" w14:textId="77777777" w:rsidR="00E93A65" w:rsidRPr="00E93A65" w:rsidRDefault="00E93A65" w:rsidP="00A90758">
            <w:pPr>
              <w:ind w:firstLine="420"/>
            </w:pPr>
            <w:proofErr w:type="spellStart"/>
            <w:r w:rsidRPr="00E93A65">
              <w:t>iat</w:t>
            </w:r>
            <w:proofErr w:type="spellEnd"/>
            <w:r w:rsidRPr="00E93A65">
              <w:t xml:space="preserve"> (Issued At)</w:t>
            </w:r>
            <w:r w:rsidRPr="00E93A65">
              <w:t>：签发时间</w:t>
            </w:r>
          </w:p>
          <w:p w14:paraId="66D04030" w14:textId="69974275" w:rsidR="00E93A65" w:rsidRDefault="00E93A65" w:rsidP="00A90758">
            <w:pPr>
              <w:ind w:firstLine="420"/>
            </w:pPr>
            <w:proofErr w:type="spellStart"/>
            <w:r w:rsidRPr="00E93A65">
              <w:t>jti</w:t>
            </w:r>
            <w:proofErr w:type="spellEnd"/>
            <w:r w:rsidRPr="00E93A65">
              <w:t xml:space="preserve"> (JWT ID)</w:t>
            </w:r>
            <w:r w:rsidRPr="00E93A65">
              <w:t>：编号</w:t>
            </w:r>
          </w:p>
        </w:tc>
      </w:tr>
    </w:tbl>
    <w:p w14:paraId="4EBF576A" w14:textId="552D84EE" w:rsidR="00E93A65" w:rsidRDefault="00A90758" w:rsidP="0076140C">
      <w:pPr>
        <w:ind w:firstLine="420"/>
      </w:pPr>
      <w:r w:rsidRPr="00A90758">
        <w:rPr>
          <w:rFonts w:hint="eastAsia"/>
        </w:rPr>
        <w:t>除了官方字段，你还可以在这个部分定义私有字段，下面就是一个例子。</w:t>
      </w:r>
    </w:p>
    <w:tbl>
      <w:tblPr>
        <w:tblStyle w:val="ab"/>
        <w:tblW w:w="0" w:type="auto"/>
        <w:tblLook w:val="04A0" w:firstRow="1" w:lastRow="0" w:firstColumn="1" w:lastColumn="0" w:noHBand="0" w:noVBand="1"/>
      </w:tblPr>
      <w:tblGrid>
        <w:gridCol w:w="8296"/>
      </w:tblGrid>
      <w:tr w:rsidR="00A90758" w14:paraId="1DDA4E67" w14:textId="77777777" w:rsidTr="00A90758">
        <w:tc>
          <w:tcPr>
            <w:tcW w:w="8296" w:type="dxa"/>
          </w:tcPr>
          <w:p w14:paraId="5D0A068F" w14:textId="77777777" w:rsidR="00A90758" w:rsidRPr="00A90758" w:rsidRDefault="00A90758" w:rsidP="0076140C">
            <w:pPr>
              <w:ind w:firstLine="420"/>
              <w:rPr>
                <w:color w:val="000000"/>
                <w:bdr w:val="none" w:sz="0" w:space="0" w:color="auto" w:frame="1"/>
              </w:rPr>
            </w:pPr>
            <w:r w:rsidRPr="00A90758">
              <w:rPr>
                <w:bdr w:val="none" w:sz="0" w:space="0" w:color="auto" w:frame="1"/>
              </w:rPr>
              <w:t>{</w:t>
            </w:r>
          </w:p>
          <w:p w14:paraId="64AA7F01" w14:textId="77777777" w:rsidR="00A90758" w:rsidRPr="00A90758" w:rsidRDefault="00A90758" w:rsidP="0076140C">
            <w:pPr>
              <w:ind w:firstLine="420"/>
              <w:rPr>
                <w:color w:val="000000"/>
                <w:bdr w:val="none" w:sz="0" w:space="0" w:color="auto" w:frame="1"/>
              </w:rPr>
            </w:pPr>
            <w:r w:rsidRPr="00A90758">
              <w:rPr>
                <w:color w:val="000000"/>
                <w:bdr w:val="none" w:sz="0" w:space="0" w:color="auto" w:frame="1"/>
              </w:rPr>
              <w:t xml:space="preserve">  </w:t>
            </w:r>
            <w:r w:rsidRPr="00A90758">
              <w:rPr>
                <w:color w:val="669900"/>
                <w:bdr w:val="none" w:sz="0" w:space="0" w:color="auto" w:frame="1"/>
              </w:rPr>
              <w:t>"sub"</w:t>
            </w:r>
            <w:r w:rsidRPr="00A90758">
              <w:rPr>
                <w:bdr w:val="none" w:sz="0" w:space="0" w:color="auto" w:frame="1"/>
              </w:rPr>
              <w:t>:</w:t>
            </w:r>
            <w:r w:rsidRPr="00A90758">
              <w:rPr>
                <w:color w:val="000000"/>
                <w:bdr w:val="none" w:sz="0" w:space="0" w:color="auto" w:frame="1"/>
              </w:rPr>
              <w:t xml:space="preserve"> </w:t>
            </w:r>
            <w:r w:rsidRPr="00A90758">
              <w:rPr>
                <w:color w:val="669900"/>
                <w:bdr w:val="none" w:sz="0" w:space="0" w:color="auto" w:frame="1"/>
              </w:rPr>
              <w:t>"1234567890"</w:t>
            </w:r>
            <w:r w:rsidRPr="00A90758">
              <w:rPr>
                <w:bdr w:val="none" w:sz="0" w:space="0" w:color="auto" w:frame="1"/>
              </w:rPr>
              <w:t>,</w:t>
            </w:r>
          </w:p>
          <w:p w14:paraId="7BD72825" w14:textId="77777777" w:rsidR="00A90758" w:rsidRPr="00A90758" w:rsidRDefault="00A90758" w:rsidP="0076140C">
            <w:pPr>
              <w:ind w:firstLine="420"/>
              <w:rPr>
                <w:color w:val="000000"/>
                <w:bdr w:val="none" w:sz="0" w:space="0" w:color="auto" w:frame="1"/>
              </w:rPr>
            </w:pPr>
            <w:r w:rsidRPr="00A90758">
              <w:rPr>
                <w:color w:val="000000"/>
                <w:bdr w:val="none" w:sz="0" w:space="0" w:color="auto" w:frame="1"/>
              </w:rPr>
              <w:t xml:space="preserve">  </w:t>
            </w:r>
            <w:r w:rsidRPr="00A90758">
              <w:rPr>
                <w:color w:val="669900"/>
                <w:bdr w:val="none" w:sz="0" w:space="0" w:color="auto" w:frame="1"/>
              </w:rPr>
              <w:t>"name"</w:t>
            </w:r>
            <w:r w:rsidRPr="00A90758">
              <w:rPr>
                <w:bdr w:val="none" w:sz="0" w:space="0" w:color="auto" w:frame="1"/>
              </w:rPr>
              <w:t>:</w:t>
            </w:r>
            <w:r w:rsidRPr="00A90758">
              <w:rPr>
                <w:color w:val="000000"/>
                <w:bdr w:val="none" w:sz="0" w:space="0" w:color="auto" w:frame="1"/>
              </w:rPr>
              <w:t xml:space="preserve"> </w:t>
            </w:r>
            <w:r w:rsidRPr="00A90758">
              <w:rPr>
                <w:color w:val="669900"/>
                <w:bdr w:val="none" w:sz="0" w:space="0" w:color="auto" w:frame="1"/>
              </w:rPr>
              <w:t>"John Doe"</w:t>
            </w:r>
            <w:r w:rsidRPr="00A90758">
              <w:rPr>
                <w:bdr w:val="none" w:sz="0" w:space="0" w:color="auto" w:frame="1"/>
              </w:rPr>
              <w:t>,</w:t>
            </w:r>
          </w:p>
          <w:p w14:paraId="082C0B08" w14:textId="77777777" w:rsidR="00A90758" w:rsidRPr="00A90758" w:rsidRDefault="00A90758" w:rsidP="0076140C">
            <w:pPr>
              <w:ind w:firstLine="420"/>
              <w:rPr>
                <w:color w:val="000000"/>
                <w:bdr w:val="none" w:sz="0" w:space="0" w:color="auto" w:frame="1"/>
              </w:rPr>
            </w:pPr>
            <w:r w:rsidRPr="00A90758">
              <w:rPr>
                <w:color w:val="000000"/>
                <w:bdr w:val="none" w:sz="0" w:space="0" w:color="auto" w:frame="1"/>
              </w:rPr>
              <w:t xml:space="preserve">  </w:t>
            </w:r>
            <w:r w:rsidRPr="00A90758">
              <w:rPr>
                <w:color w:val="669900"/>
                <w:bdr w:val="none" w:sz="0" w:space="0" w:color="auto" w:frame="1"/>
              </w:rPr>
              <w:t>"admin"</w:t>
            </w:r>
            <w:r w:rsidRPr="00A90758">
              <w:rPr>
                <w:bdr w:val="none" w:sz="0" w:space="0" w:color="auto" w:frame="1"/>
              </w:rPr>
              <w:t>:</w:t>
            </w:r>
            <w:r w:rsidRPr="00A90758">
              <w:rPr>
                <w:color w:val="000000"/>
                <w:bdr w:val="none" w:sz="0" w:space="0" w:color="auto" w:frame="1"/>
              </w:rPr>
              <w:t xml:space="preserve"> </w:t>
            </w:r>
            <w:r w:rsidRPr="00A90758">
              <w:rPr>
                <w:color w:val="990055"/>
                <w:bdr w:val="none" w:sz="0" w:space="0" w:color="auto" w:frame="1"/>
              </w:rPr>
              <w:t>true</w:t>
            </w:r>
          </w:p>
          <w:p w14:paraId="49AA1AFE" w14:textId="47771E32" w:rsidR="00A90758" w:rsidRPr="0076140C" w:rsidRDefault="00A90758" w:rsidP="0076140C">
            <w:pPr>
              <w:ind w:firstLine="420"/>
              <w:rPr>
                <w:color w:val="000000"/>
                <w:sz w:val="29"/>
                <w:szCs w:val="29"/>
              </w:rPr>
            </w:pPr>
            <w:r w:rsidRPr="00A90758">
              <w:rPr>
                <w:bdr w:val="none" w:sz="0" w:space="0" w:color="auto" w:frame="1"/>
              </w:rPr>
              <w:t>}</w:t>
            </w:r>
          </w:p>
        </w:tc>
      </w:tr>
    </w:tbl>
    <w:p w14:paraId="587FF572" w14:textId="675B5303" w:rsidR="00733917" w:rsidRDefault="00733917" w:rsidP="00733917">
      <w:pPr>
        <w:ind w:firstLine="420"/>
      </w:pPr>
      <w:r>
        <w:rPr>
          <w:rFonts w:hint="eastAsia"/>
        </w:rPr>
        <w:t>注意，</w:t>
      </w:r>
      <w:r>
        <w:t xml:space="preserve">JWT </w:t>
      </w:r>
      <w:r>
        <w:t>默认是不加密的，任何人都可以读到，所以不要把秘密信息放在这个部分。</w:t>
      </w:r>
    </w:p>
    <w:p w14:paraId="4E51814A" w14:textId="358C756E" w:rsidR="00A90758" w:rsidRDefault="00733917" w:rsidP="00733917">
      <w:pPr>
        <w:ind w:firstLine="420"/>
      </w:pPr>
      <w:r>
        <w:rPr>
          <w:rFonts w:hint="eastAsia"/>
        </w:rPr>
        <w:t>这个</w:t>
      </w:r>
      <w:r>
        <w:t xml:space="preserve"> JSON </w:t>
      </w:r>
      <w:r>
        <w:t>对象也要使用</w:t>
      </w:r>
      <w:r>
        <w:t xml:space="preserve"> Base64URL </w:t>
      </w:r>
      <w:r>
        <w:t>算法转成字符串。</w:t>
      </w:r>
    </w:p>
    <w:p w14:paraId="0875A478" w14:textId="4A370F26" w:rsidR="008C0AF8" w:rsidRDefault="008C0AF8" w:rsidP="008C0AF8">
      <w:pPr>
        <w:pStyle w:val="3"/>
        <w:ind w:firstLine="420"/>
      </w:pPr>
      <w:r w:rsidRPr="008C0AF8">
        <w:t>Signature</w:t>
      </w:r>
    </w:p>
    <w:p w14:paraId="3D4D084F" w14:textId="5B29FEBE" w:rsidR="008C0AF8" w:rsidRDefault="008C0AF8" w:rsidP="008C0AF8">
      <w:pPr>
        <w:ind w:firstLine="420"/>
      </w:pPr>
      <w:r w:rsidRPr="008C0AF8">
        <w:t xml:space="preserve">Signature </w:t>
      </w:r>
      <w:r w:rsidRPr="008C0AF8">
        <w:t>部分是对前两部分的签名，防止数据篡改。</w:t>
      </w:r>
      <w:r w:rsidRPr="008C0AF8">
        <w:rPr>
          <w:rFonts w:hint="eastAsia"/>
        </w:rPr>
        <w:t>首先，需要指定一个密钥（</w:t>
      </w:r>
      <w:r w:rsidRPr="008C0AF8">
        <w:t>secret</w:t>
      </w:r>
      <w:r w:rsidRPr="008C0AF8">
        <w:t>）。这个密钥只有服务器才知道，不能泄露给用户。然后，使用</w:t>
      </w:r>
      <w:r w:rsidRPr="008C0AF8">
        <w:t xml:space="preserve"> Header </w:t>
      </w:r>
      <w:r w:rsidRPr="008C0AF8">
        <w:t>里面指定的签名算法（默认是</w:t>
      </w:r>
      <w:r w:rsidRPr="008C0AF8">
        <w:t xml:space="preserve"> HMAC SHA256</w:t>
      </w:r>
      <w:r w:rsidRPr="008C0AF8">
        <w:t>），按照下面的公式产生签名。</w:t>
      </w:r>
    </w:p>
    <w:p w14:paraId="560DD6F4" w14:textId="77777777" w:rsidR="008C0AF8" w:rsidRDefault="008C0AF8" w:rsidP="008C0AF8">
      <w:pPr>
        <w:ind w:firstLine="420"/>
      </w:pPr>
      <w:r>
        <w:lastRenderedPageBreak/>
        <w:t>HMACSHA256(</w:t>
      </w:r>
    </w:p>
    <w:p w14:paraId="6BFC27F4" w14:textId="77777777" w:rsidR="008C0AF8" w:rsidRDefault="008C0AF8" w:rsidP="008C0AF8">
      <w:pPr>
        <w:ind w:firstLine="420"/>
      </w:pPr>
      <w:r>
        <w:t xml:space="preserve">  base64UrlEncode(header) + "." +</w:t>
      </w:r>
    </w:p>
    <w:p w14:paraId="4395A943" w14:textId="77777777" w:rsidR="008C0AF8" w:rsidRDefault="008C0AF8" w:rsidP="008C0AF8">
      <w:pPr>
        <w:ind w:firstLine="420"/>
      </w:pPr>
      <w:r>
        <w:t xml:space="preserve">  base64UrlEncode(payload),</w:t>
      </w:r>
    </w:p>
    <w:p w14:paraId="751EB1BC" w14:textId="7C07CC73" w:rsidR="008C0AF8" w:rsidRDefault="008C0AF8" w:rsidP="008C0AF8">
      <w:pPr>
        <w:ind w:firstLine="420"/>
      </w:pPr>
      <w:r>
        <w:t xml:space="preserve">  secret)</w:t>
      </w:r>
    </w:p>
    <w:p w14:paraId="523B5E6C" w14:textId="3DFB8330" w:rsidR="008C0AF8" w:rsidRPr="008C0AF8" w:rsidRDefault="008C0AF8" w:rsidP="008C0AF8">
      <w:pPr>
        <w:ind w:firstLine="420"/>
      </w:pPr>
      <w:r w:rsidRPr="008C0AF8">
        <w:rPr>
          <w:rFonts w:hint="eastAsia"/>
        </w:rPr>
        <w:t>算出签名以后，把</w:t>
      </w:r>
      <w:r w:rsidRPr="008C0AF8">
        <w:t xml:space="preserve"> Header</w:t>
      </w:r>
      <w:r w:rsidRPr="008C0AF8">
        <w:t>、</w:t>
      </w:r>
      <w:r w:rsidRPr="008C0AF8">
        <w:t>Payload</w:t>
      </w:r>
      <w:r w:rsidRPr="008C0AF8">
        <w:t>、</w:t>
      </w:r>
      <w:r w:rsidRPr="008C0AF8">
        <w:t xml:space="preserve">Signature </w:t>
      </w:r>
      <w:r w:rsidRPr="008C0AF8">
        <w:t>三个部分拼成一个字符串，每个部分之间用</w:t>
      </w:r>
      <w:r w:rsidRPr="008C0AF8">
        <w:t>"</w:t>
      </w:r>
      <w:r w:rsidRPr="008C0AF8">
        <w:t>点</w:t>
      </w:r>
      <w:r w:rsidRPr="008C0AF8">
        <w:t>"</w:t>
      </w:r>
      <w:r w:rsidRPr="008C0AF8">
        <w:t>（</w:t>
      </w:r>
      <w:r w:rsidRPr="008C0AF8">
        <w:t>.</w:t>
      </w:r>
      <w:r w:rsidRPr="008C0AF8">
        <w:t>）分隔，就可以返回给用户。</w:t>
      </w:r>
    </w:p>
    <w:p w14:paraId="6C9D76B4" w14:textId="04C964B3" w:rsidR="00AB725E" w:rsidRDefault="00AB725E" w:rsidP="00AB725E">
      <w:pPr>
        <w:pStyle w:val="3"/>
        <w:ind w:firstLine="420"/>
      </w:pPr>
      <w:r w:rsidRPr="00AB725E">
        <w:t> Base64URL</w:t>
      </w:r>
    </w:p>
    <w:p w14:paraId="3D28E884" w14:textId="21B15985" w:rsidR="00AB725E" w:rsidRDefault="00AB725E" w:rsidP="00AB725E">
      <w:pPr>
        <w:ind w:firstLine="420"/>
      </w:pPr>
      <w:r w:rsidRPr="00AB725E">
        <w:rPr>
          <w:rFonts w:hint="eastAsia"/>
        </w:rPr>
        <w:t>前面提到，</w:t>
      </w:r>
      <w:r w:rsidRPr="00AB725E">
        <w:t xml:space="preserve">Header </w:t>
      </w:r>
      <w:r w:rsidRPr="00AB725E">
        <w:t>和</w:t>
      </w:r>
      <w:r w:rsidRPr="00AB725E">
        <w:t xml:space="preserve"> Payload </w:t>
      </w:r>
      <w:proofErr w:type="gramStart"/>
      <w:r w:rsidRPr="00AB725E">
        <w:t>串型化</w:t>
      </w:r>
      <w:proofErr w:type="gramEnd"/>
      <w:r w:rsidRPr="00AB725E">
        <w:t>的算法是</w:t>
      </w:r>
      <w:r w:rsidRPr="00AB725E">
        <w:t xml:space="preserve"> Base64URL</w:t>
      </w:r>
      <w:r w:rsidRPr="00AB725E">
        <w:t>。这个算法跟</w:t>
      </w:r>
      <w:r w:rsidRPr="00AB725E">
        <w:t xml:space="preserve"> Base64 </w:t>
      </w:r>
      <w:r w:rsidRPr="00AB725E">
        <w:t>算法基本类似，但有一些小的不同。</w:t>
      </w:r>
    </w:p>
    <w:p w14:paraId="2BC40FE5" w14:textId="162166DE" w:rsidR="00AB725E" w:rsidRDefault="00AB725E" w:rsidP="00AB725E">
      <w:pPr>
        <w:ind w:firstLine="420"/>
      </w:pPr>
      <w:r w:rsidRPr="00AB725E">
        <w:t xml:space="preserve">JWT </w:t>
      </w:r>
      <w:r w:rsidRPr="00AB725E">
        <w:t>作为一个令牌（</w:t>
      </w:r>
      <w:r w:rsidRPr="00AB725E">
        <w:t>token</w:t>
      </w:r>
      <w:r w:rsidRPr="00AB725E">
        <w:t>），有些场合可能会放到</w:t>
      </w:r>
      <w:r w:rsidRPr="00AB725E">
        <w:t xml:space="preserve"> URL</w:t>
      </w:r>
      <w:r w:rsidRPr="00AB725E">
        <w:t>（比如</w:t>
      </w:r>
      <w:r w:rsidRPr="00AB725E">
        <w:t xml:space="preserve"> api.example.com/?token=xxx</w:t>
      </w:r>
      <w:r w:rsidRPr="00AB725E">
        <w:t>）。</w:t>
      </w:r>
      <w:r w:rsidRPr="00AB725E">
        <w:t xml:space="preserve">Base64 </w:t>
      </w:r>
      <w:r w:rsidRPr="00AB725E">
        <w:t>有三个字符</w:t>
      </w:r>
      <w:r w:rsidRPr="00AB725E">
        <w:t>+</w:t>
      </w:r>
      <w:r w:rsidRPr="00AB725E">
        <w:t>、</w:t>
      </w:r>
      <w:r w:rsidRPr="00AB725E">
        <w:t>/</w:t>
      </w:r>
      <w:r w:rsidRPr="00AB725E">
        <w:t>和</w:t>
      </w:r>
      <w:r w:rsidRPr="00AB725E">
        <w:t>=</w:t>
      </w:r>
      <w:r w:rsidRPr="00AB725E">
        <w:t>，在</w:t>
      </w:r>
      <w:r w:rsidRPr="00AB725E">
        <w:t xml:space="preserve"> URL </w:t>
      </w:r>
      <w:r w:rsidRPr="00AB725E">
        <w:t>里面有特殊含义，所以要被替换掉：</w:t>
      </w:r>
      <w:r w:rsidRPr="00AB725E">
        <w:t>=</w:t>
      </w:r>
      <w:r w:rsidRPr="00AB725E">
        <w:t>被省略、</w:t>
      </w:r>
      <w:r w:rsidRPr="00AB725E">
        <w:t>+</w:t>
      </w:r>
      <w:r w:rsidRPr="00AB725E">
        <w:t>替换成</w:t>
      </w:r>
      <w:r w:rsidRPr="00AB725E">
        <w:t>-</w:t>
      </w:r>
      <w:r w:rsidRPr="00AB725E">
        <w:t>，</w:t>
      </w:r>
      <w:r w:rsidRPr="00AB725E">
        <w:t>/</w:t>
      </w:r>
      <w:r w:rsidRPr="00AB725E">
        <w:t>替换成</w:t>
      </w:r>
      <w:r w:rsidRPr="00AB725E">
        <w:t xml:space="preserve">_ </w:t>
      </w:r>
      <w:r w:rsidRPr="00AB725E">
        <w:t>。这就是</w:t>
      </w:r>
      <w:r w:rsidRPr="00AB725E">
        <w:t xml:space="preserve"> Base64URL </w:t>
      </w:r>
      <w:r w:rsidRPr="00AB725E">
        <w:t>算法。</w:t>
      </w:r>
    </w:p>
    <w:p w14:paraId="6DD6A60A" w14:textId="66E1645C" w:rsidR="00AB725E" w:rsidRDefault="00AB725E" w:rsidP="00AB725E">
      <w:pPr>
        <w:pStyle w:val="2"/>
      </w:pPr>
      <w:r w:rsidRPr="00AB725E">
        <w:t xml:space="preserve">JWT </w:t>
      </w:r>
      <w:r w:rsidRPr="00AB725E">
        <w:t>的使用方式</w:t>
      </w:r>
    </w:p>
    <w:p w14:paraId="1F850567" w14:textId="0B43AE79" w:rsidR="00AB725E" w:rsidRDefault="00AB725E" w:rsidP="00AB725E">
      <w:pPr>
        <w:ind w:firstLine="420"/>
      </w:pPr>
      <w:r>
        <w:rPr>
          <w:rFonts w:hint="eastAsia"/>
        </w:rPr>
        <w:t>客户端收到服务器返回的</w:t>
      </w:r>
      <w:r>
        <w:t xml:space="preserve"> JWT</w:t>
      </w:r>
      <w:r>
        <w:t>，可以储存在</w:t>
      </w:r>
      <w:r>
        <w:t xml:space="preserve"> Cookie </w:t>
      </w:r>
      <w:r>
        <w:t>里面，也可以储存在</w:t>
      </w:r>
      <w:r>
        <w:t xml:space="preserve"> </w:t>
      </w:r>
      <w:proofErr w:type="spellStart"/>
      <w:r>
        <w:t>localStorage</w:t>
      </w:r>
      <w:proofErr w:type="spellEnd"/>
      <w:r>
        <w:t>。</w:t>
      </w:r>
    </w:p>
    <w:p w14:paraId="6FD41468" w14:textId="3E88FD1F" w:rsidR="00AB725E" w:rsidRDefault="00AB725E" w:rsidP="00AB725E">
      <w:pPr>
        <w:ind w:firstLine="420"/>
      </w:pPr>
      <w:r>
        <w:rPr>
          <w:rFonts w:hint="eastAsia"/>
        </w:rPr>
        <w:t>此后，客户端每次与服务器通信，都要带上这个</w:t>
      </w:r>
      <w:r>
        <w:t xml:space="preserve"> JWT</w:t>
      </w:r>
      <w:r>
        <w:t>。你可以把它放在</w:t>
      </w:r>
      <w:r>
        <w:t xml:space="preserve"> Cookie </w:t>
      </w:r>
      <w:r>
        <w:t>里面自动发送，但是这样不能跨域，所以更好的做法是放在</w:t>
      </w:r>
      <w:r>
        <w:t xml:space="preserve"> HTTP </w:t>
      </w:r>
      <w:r>
        <w:t>请求的头信息</w:t>
      </w:r>
      <w:r>
        <w:t>Authorization</w:t>
      </w:r>
      <w:r>
        <w:t>字段里面。</w:t>
      </w:r>
    </w:p>
    <w:p w14:paraId="1A74206D" w14:textId="4B5F563F" w:rsidR="00AB725E" w:rsidRPr="00AB725E" w:rsidRDefault="00EE0B1A" w:rsidP="00AB725E">
      <w:pPr>
        <w:ind w:firstLine="420"/>
      </w:pPr>
      <w:r w:rsidRPr="00EE0B1A">
        <w:t>Authorization: Bearer &lt;token&gt;</w:t>
      </w:r>
    </w:p>
    <w:p w14:paraId="7B14BF0F" w14:textId="38DC7BF0" w:rsidR="00EE0B1A" w:rsidRDefault="00EE0B1A" w:rsidP="00733917">
      <w:pPr>
        <w:ind w:firstLine="420"/>
      </w:pPr>
      <w:r w:rsidRPr="00EE0B1A">
        <w:rPr>
          <w:rFonts w:hint="eastAsia"/>
        </w:rPr>
        <w:t>另一种做法是，跨域的时候，</w:t>
      </w:r>
      <w:r w:rsidRPr="00EE0B1A">
        <w:t xml:space="preserve">JWT </w:t>
      </w:r>
      <w:r w:rsidRPr="00EE0B1A">
        <w:t>就放在</w:t>
      </w:r>
      <w:r w:rsidRPr="00EE0B1A">
        <w:t xml:space="preserve"> POST </w:t>
      </w:r>
      <w:r w:rsidRPr="00EE0B1A">
        <w:t>请求的数据体里面。</w:t>
      </w:r>
    </w:p>
    <w:p w14:paraId="7D8B82CC" w14:textId="6C25B96D" w:rsidR="00EE0B1A" w:rsidRDefault="00EE0B1A" w:rsidP="00733917">
      <w:pPr>
        <w:ind w:firstLine="420"/>
      </w:pPr>
    </w:p>
    <w:p w14:paraId="7E478B65" w14:textId="5376AE46" w:rsidR="00EE0B1A" w:rsidRPr="00E93A65" w:rsidRDefault="00EE0B1A" w:rsidP="00733917">
      <w:pPr>
        <w:ind w:firstLine="420"/>
      </w:pPr>
      <w:r>
        <w:rPr>
          <w:rFonts w:hint="eastAsia"/>
        </w:rPr>
        <w:t>j</w:t>
      </w:r>
    </w:p>
    <w:p w14:paraId="1396B0FC" w14:textId="77777777" w:rsidR="00E93A65" w:rsidRPr="007A6B83" w:rsidRDefault="00E93A65" w:rsidP="007A6B83">
      <w:pPr>
        <w:ind w:firstLine="420"/>
      </w:pPr>
    </w:p>
    <w:p w14:paraId="58FF8CB8" w14:textId="79508B5C" w:rsidR="000D4071" w:rsidRDefault="000D4071" w:rsidP="00965DFB">
      <w:pPr>
        <w:pStyle w:val="10"/>
      </w:pPr>
      <w:r>
        <w:rPr>
          <w:rFonts w:hint="eastAsia"/>
        </w:rPr>
        <w:t>附录</w:t>
      </w:r>
    </w:p>
    <w:p w14:paraId="58BC43AC" w14:textId="53CBE120" w:rsidR="003E51DB" w:rsidRDefault="003E51DB" w:rsidP="000D4071">
      <w:pPr>
        <w:pStyle w:val="2"/>
      </w:pPr>
      <w:proofErr w:type="spellStart"/>
      <w:r>
        <w:rPr>
          <w:rFonts w:hint="eastAsia"/>
        </w:rPr>
        <w:t>springboot</w:t>
      </w:r>
      <w:proofErr w:type="spellEnd"/>
      <w:r>
        <w:rPr>
          <w:rFonts w:hint="eastAsia"/>
        </w:rPr>
        <w:t>项目的打包</w:t>
      </w:r>
      <w:r w:rsidR="00E24CD9">
        <w:rPr>
          <w:rFonts w:hint="eastAsia"/>
        </w:rPr>
        <w:t>（</w:t>
      </w:r>
      <w:r w:rsidR="00E24CD9">
        <w:rPr>
          <w:rFonts w:hint="eastAsia"/>
        </w:rPr>
        <w:t>jar</w:t>
      </w:r>
      <w:r w:rsidR="00E24CD9">
        <w:t>—</w:t>
      </w:r>
      <w:r w:rsidR="00E24CD9">
        <w:rPr>
          <w:rFonts w:hint="eastAsia"/>
        </w:rPr>
        <w:t>&gt;docker</w:t>
      </w:r>
      <w:r w:rsidR="00EE25C6">
        <w:rPr>
          <w:rFonts w:hint="eastAsia"/>
        </w:rPr>
        <w:t>镜像</w:t>
      </w:r>
      <w:r w:rsidR="00E24CD9">
        <w:rPr>
          <w:rFonts w:hint="eastAsia"/>
        </w:rPr>
        <w:t>）</w:t>
      </w:r>
    </w:p>
    <w:p w14:paraId="4F88628A" w14:textId="36E09C59" w:rsidR="00735B80" w:rsidRDefault="00735B80" w:rsidP="00735B80">
      <w:pPr>
        <w:pStyle w:val="3"/>
        <w:ind w:firstLine="420"/>
      </w:pPr>
      <w:proofErr w:type="spellStart"/>
      <w:r>
        <w:rPr>
          <w:rFonts w:hint="eastAsia"/>
        </w:rPr>
        <w:t>springboot</w:t>
      </w:r>
      <w:proofErr w:type="spellEnd"/>
      <w:r>
        <w:rPr>
          <w:rFonts w:hint="eastAsia"/>
        </w:rPr>
        <w:t>项目的配置文件中变量的来源</w:t>
      </w:r>
    </w:p>
    <w:p w14:paraId="75172A9C" w14:textId="00F610FF" w:rsidR="00273D5F" w:rsidRDefault="00A70C6A" w:rsidP="00735B80">
      <w:pPr>
        <w:ind w:firstLine="420"/>
      </w:pPr>
      <w:r>
        <w:rPr>
          <w:rFonts w:hint="eastAsia"/>
        </w:rPr>
        <w:t>1</w:t>
      </w:r>
      <w:r>
        <w:rPr>
          <w:rFonts w:hint="eastAsia"/>
        </w:rPr>
        <w:t>、</w:t>
      </w:r>
      <w:r w:rsidR="00735B80">
        <w:rPr>
          <w:rFonts w:hint="eastAsia"/>
        </w:rPr>
        <w:t>控制</w:t>
      </w:r>
      <w:r w:rsidR="00273D5F">
        <w:rPr>
          <w:rFonts w:hint="eastAsia"/>
        </w:rPr>
        <w:t>台</w:t>
      </w:r>
      <w:r w:rsidR="001468E4">
        <w:rPr>
          <w:rFonts w:hint="eastAsia"/>
        </w:rPr>
        <w:t>（优先级最高）</w:t>
      </w:r>
    </w:p>
    <w:p w14:paraId="7FBFDAE5" w14:textId="39C312C0" w:rsidR="00A70C6A" w:rsidRDefault="002F14E8" w:rsidP="00735B80">
      <w:pPr>
        <w:ind w:firstLine="420"/>
      </w:pPr>
      <w:r>
        <w:rPr>
          <w:rFonts w:hint="eastAsia"/>
        </w:rPr>
        <w:t>2</w:t>
      </w:r>
      <w:r>
        <w:rPr>
          <w:rFonts w:hint="eastAsia"/>
        </w:rPr>
        <w:t>、</w:t>
      </w:r>
      <w:r w:rsidR="00437E02">
        <w:rPr>
          <w:rFonts w:hint="eastAsia"/>
        </w:rPr>
        <w:t>系统环境变量</w:t>
      </w:r>
      <w:r w:rsidR="00CC0152">
        <w:rPr>
          <w:rFonts w:hint="eastAsia"/>
        </w:rPr>
        <w:t>（次之）</w:t>
      </w:r>
    </w:p>
    <w:p w14:paraId="0BB31669" w14:textId="53263717" w:rsidR="009D59E1" w:rsidRDefault="009D59E1" w:rsidP="00735B80">
      <w:pPr>
        <w:ind w:firstLine="420"/>
      </w:pPr>
      <w:r>
        <w:tab/>
      </w:r>
      <w:r>
        <w:rPr>
          <w:rFonts w:hint="eastAsia"/>
        </w:rPr>
        <w:t>例如：在</w:t>
      </w:r>
      <w:r>
        <w:rPr>
          <w:rFonts w:hint="eastAsia"/>
        </w:rPr>
        <w:t>yam</w:t>
      </w:r>
      <w:r>
        <w:rPr>
          <w:rFonts w:hint="eastAsia"/>
        </w:rPr>
        <w:t>文件中写</w:t>
      </w:r>
      <w:r>
        <w:rPr>
          <w:rFonts w:hint="eastAsia"/>
        </w:rPr>
        <w:t>user</w:t>
      </w:r>
      <w:r>
        <w:t>.</w:t>
      </w:r>
      <w:r>
        <w:rPr>
          <w:rFonts w:hint="eastAsia"/>
        </w:rPr>
        <w:t>name</w:t>
      </w:r>
      <w:r>
        <w:rPr>
          <w:rFonts w:hint="eastAsia"/>
        </w:rPr>
        <w:t>，将会读到计算的</w:t>
      </w:r>
      <w:r w:rsidR="00225A06">
        <w:rPr>
          <w:rFonts w:hint="eastAsia"/>
        </w:rPr>
        <w:t>名称。</w:t>
      </w:r>
    </w:p>
    <w:p w14:paraId="45B9FFDA" w14:textId="62B7D415" w:rsidR="000D5062" w:rsidRDefault="000D5062" w:rsidP="00735B80">
      <w:pPr>
        <w:ind w:firstLine="420"/>
      </w:pPr>
      <w:r>
        <w:rPr>
          <w:rFonts w:hint="eastAsia"/>
        </w:rPr>
        <w:t>3</w:t>
      </w:r>
      <w:r>
        <w:rPr>
          <w:rFonts w:hint="eastAsia"/>
        </w:rPr>
        <w:t>、来自配置文件</w:t>
      </w:r>
      <w:r w:rsidR="00CC0152">
        <w:rPr>
          <w:rFonts w:hint="eastAsia"/>
        </w:rPr>
        <w:t>（最低）</w:t>
      </w:r>
    </w:p>
    <w:p w14:paraId="41500B30" w14:textId="36C9F6F2" w:rsidR="009D59E1" w:rsidRDefault="009D59E1" w:rsidP="00735B80">
      <w:pPr>
        <w:ind w:firstLine="420"/>
      </w:pPr>
    </w:p>
    <w:p w14:paraId="7D1378D4" w14:textId="1D9EA55E" w:rsidR="009D59E1" w:rsidRDefault="002E78F9" w:rsidP="00735B80">
      <w:pPr>
        <w:ind w:firstLine="420"/>
      </w:pPr>
      <w:r>
        <w:rPr>
          <w:rFonts w:hint="eastAsia"/>
        </w:rPr>
        <w:t>例如：</w:t>
      </w:r>
      <w:r w:rsidRPr="002E78F9">
        <w:t>java -jar eureka-server-1.0.jar --</w:t>
      </w:r>
      <w:proofErr w:type="spellStart"/>
      <w:r w:rsidRPr="002E78F9">
        <w:t>server.port</w:t>
      </w:r>
      <w:proofErr w:type="spellEnd"/>
      <w:r w:rsidRPr="002E78F9">
        <w:t>=8080</w:t>
      </w:r>
      <w:r w:rsidR="008112FC">
        <w:t xml:space="preserve">   </w:t>
      </w:r>
      <w:r w:rsidR="008112FC">
        <w:rPr>
          <w:rFonts w:hint="eastAsia"/>
        </w:rPr>
        <w:t>/</w:t>
      </w:r>
      <w:r w:rsidR="008112FC">
        <w:t>/</w:t>
      </w:r>
      <w:r w:rsidR="008112FC">
        <w:rPr>
          <w:rFonts w:hint="eastAsia"/>
        </w:rPr>
        <w:t>这里指定配置文件中启动的端口</w:t>
      </w:r>
      <w:r w:rsidR="00A50A9B">
        <w:rPr>
          <w:rFonts w:hint="eastAsia"/>
        </w:rPr>
        <w:t>。</w:t>
      </w:r>
    </w:p>
    <w:p w14:paraId="6A3ACC9B" w14:textId="6CC83EC2" w:rsidR="0066152D" w:rsidRDefault="0066152D" w:rsidP="00735B80">
      <w:pPr>
        <w:ind w:firstLine="420"/>
      </w:pPr>
    </w:p>
    <w:p w14:paraId="591C7A42" w14:textId="472F6752" w:rsidR="0066152D" w:rsidRDefault="0066152D" w:rsidP="00735B80">
      <w:pPr>
        <w:ind w:firstLine="420"/>
      </w:pPr>
      <w:r>
        <w:rPr>
          <w:rFonts w:hint="eastAsia"/>
        </w:rPr>
        <w:t>注：在</w:t>
      </w:r>
      <w:r>
        <w:rPr>
          <w:rFonts w:hint="eastAsia"/>
        </w:rPr>
        <w:t>docker</w:t>
      </w:r>
      <w:r>
        <w:rPr>
          <w:rFonts w:hint="eastAsia"/>
        </w:rPr>
        <w:t>中可以使用</w:t>
      </w:r>
      <w:r>
        <w:rPr>
          <w:rFonts w:hint="eastAsia"/>
        </w:rPr>
        <w:t>-e</w:t>
      </w:r>
      <w:r>
        <w:rPr>
          <w:rFonts w:hint="eastAsia"/>
        </w:rPr>
        <w:t>来使用环境变量</w:t>
      </w:r>
      <w:r w:rsidR="005B3177">
        <w:rPr>
          <w:rFonts w:hint="eastAsia"/>
        </w:rPr>
        <w:t>。</w:t>
      </w:r>
    </w:p>
    <w:p w14:paraId="009B9154" w14:textId="7DB5C4FA" w:rsidR="002C3610" w:rsidRDefault="002C3610" w:rsidP="00735B80">
      <w:pPr>
        <w:ind w:firstLine="420"/>
      </w:pPr>
      <w:r>
        <w:tab/>
      </w:r>
      <w:r>
        <w:rPr>
          <w:rFonts w:hint="eastAsia"/>
        </w:rPr>
        <w:t>例如：</w:t>
      </w:r>
      <w:r>
        <w:rPr>
          <w:rFonts w:hint="eastAsia"/>
        </w:rPr>
        <w:t>-e</w:t>
      </w:r>
      <w:r>
        <w:t xml:space="preserve"> SERVER_</w:t>
      </w:r>
      <w:r w:rsidR="00AF363F">
        <w:t>PORT=8080</w:t>
      </w:r>
      <w:r w:rsidR="007320C5">
        <w:t xml:space="preserve">  </w:t>
      </w:r>
      <w:r w:rsidR="007320C5">
        <w:rPr>
          <w:rFonts w:hint="eastAsia"/>
        </w:rPr>
        <w:t>//</w:t>
      </w:r>
      <w:r w:rsidR="007320C5">
        <w:rPr>
          <w:rFonts w:hint="eastAsia"/>
        </w:rPr>
        <w:t>运行载</w:t>
      </w:r>
      <w:r w:rsidR="007320C5">
        <w:rPr>
          <w:rFonts w:hint="eastAsia"/>
        </w:rPr>
        <w:t>docker</w:t>
      </w:r>
      <w:r w:rsidR="007320C5">
        <w:rPr>
          <w:rFonts w:hint="eastAsia"/>
        </w:rPr>
        <w:t>中，是如何取到该值的呢？</w:t>
      </w:r>
    </w:p>
    <w:p w14:paraId="41529AC3" w14:textId="7A57641C" w:rsidR="00CD3F98" w:rsidRDefault="00CD3F98" w:rsidP="00735B80">
      <w:pPr>
        <w:ind w:firstLine="420"/>
      </w:pPr>
      <w:r>
        <w:lastRenderedPageBreak/>
        <w:tab/>
      </w:r>
      <w:r>
        <w:rPr>
          <w:rFonts w:hint="eastAsia"/>
        </w:rPr>
        <w:t>例如：</w:t>
      </w:r>
    </w:p>
    <w:p w14:paraId="445ECF49" w14:textId="77777777" w:rsidR="00BC2561" w:rsidRDefault="00750FE5" w:rsidP="00735B80">
      <w:pPr>
        <w:ind w:firstLine="420"/>
      </w:pPr>
      <w:r>
        <w:tab/>
      </w:r>
      <w:r>
        <w:tab/>
      </w:r>
    </w:p>
    <w:tbl>
      <w:tblPr>
        <w:tblStyle w:val="ab"/>
        <w:tblW w:w="0" w:type="auto"/>
        <w:tblLook w:val="04A0" w:firstRow="1" w:lastRow="0" w:firstColumn="1" w:lastColumn="0" w:noHBand="0" w:noVBand="1"/>
      </w:tblPr>
      <w:tblGrid>
        <w:gridCol w:w="8296"/>
      </w:tblGrid>
      <w:tr w:rsidR="00BC2561" w14:paraId="496E16EE" w14:textId="77777777" w:rsidTr="00BC2561">
        <w:tc>
          <w:tcPr>
            <w:tcW w:w="8296" w:type="dxa"/>
          </w:tcPr>
          <w:p w14:paraId="06A77B59" w14:textId="77777777" w:rsidR="00BC2561" w:rsidRDefault="00BC2561" w:rsidP="00BC256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1B5FE8AE" w14:textId="6233A6F9" w:rsidR="00BC2561" w:rsidRDefault="00BC2561" w:rsidP="00BC2561">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${SERVER_PORT}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该</w:t>
            </w:r>
            <w:proofErr w:type="gramStart"/>
            <w:r>
              <w:rPr>
                <w:rFonts w:ascii="Consolas" w:eastAsiaTheme="minorEastAsia" w:hAnsi="Consolas" w:cs="Consolas"/>
                <w:bCs w:val="0"/>
                <w:color w:val="FF0032"/>
                <w:sz w:val="20"/>
                <w:szCs w:val="20"/>
              </w:rPr>
              <w:t>值以后</w:t>
            </w:r>
            <w:proofErr w:type="gramEnd"/>
            <w:r>
              <w:rPr>
                <w:rFonts w:ascii="Consolas" w:eastAsiaTheme="minorEastAsia" w:hAnsi="Consolas" w:cs="Consolas"/>
                <w:bCs w:val="0"/>
                <w:color w:val="FF0032"/>
                <w:sz w:val="20"/>
                <w:szCs w:val="20"/>
              </w:rPr>
              <w:t>来自环境变量，在</w:t>
            </w:r>
            <w:r>
              <w:rPr>
                <w:rFonts w:ascii="Consolas" w:eastAsiaTheme="minorEastAsia" w:hAnsi="Consolas" w:cs="Consolas"/>
                <w:bCs w:val="0"/>
                <w:color w:val="FF0032"/>
                <w:sz w:val="20"/>
                <w:szCs w:val="20"/>
              </w:rPr>
              <w:t>docker</w:t>
            </w:r>
            <w:r>
              <w:rPr>
                <w:rFonts w:ascii="Consolas" w:eastAsiaTheme="minorEastAsia" w:hAnsi="Consolas" w:cs="Consolas"/>
                <w:bCs w:val="0"/>
                <w:color w:val="FF0032"/>
                <w:sz w:val="20"/>
                <w:szCs w:val="20"/>
              </w:rPr>
              <w:t>启动时，通过</w:t>
            </w:r>
            <w:r>
              <w:rPr>
                <w:rFonts w:ascii="Consolas" w:eastAsiaTheme="minorEastAsia" w:hAnsi="Consolas" w:cs="Consolas"/>
                <w:bCs w:val="0"/>
                <w:color w:val="FF0032"/>
                <w:sz w:val="20"/>
                <w:szCs w:val="20"/>
              </w:rPr>
              <w:t>-e</w:t>
            </w:r>
            <w:r>
              <w:rPr>
                <w:rFonts w:ascii="Consolas" w:eastAsiaTheme="minorEastAsia" w:hAnsi="Consolas" w:cs="Consolas"/>
                <w:bCs w:val="0"/>
                <w:color w:val="FF0032"/>
                <w:sz w:val="20"/>
                <w:szCs w:val="20"/>
              </w:rPr>
              <w:t>参数指定</w:t>
            </w:r>
          </w:p>
        </w:tc>
      </w:tr>
    </w:tbl>
    <w:p w14:paraId="05A8755F" w14:textId="131C6BC3" w:rsidR="00750FE5" w:rsidRDefault="00750FE5" w:rsidP="00735B80">
      <w:pPr>
        <w:ind w:firstLine="420"/>
      </w:pPr>
    </w:p>
    <w:p w14:paraId="7702B5C5" w14:textId="291F97A1" w:rsidR="007320C5" w:rsidRDefault="007320C5" w:rsidP="00735B80">
      <w:pPr>
        <w:ind w:firstLine="420"/>
      </w:pPr>
      <w:r>
        <w:tab/>
      </w:r>
    </w:p>
    <w:p w14:paraId="3CDC1D0D" w14:textId="77777777" w:rsidR="00A50A9B" w:rsidRPr="00735B80" w:rsidRDefault="00A50A9B" w:rsidP="00735B80">
      <w:pPr>
        <w:ind w:firstLine="420"/>
      </w:pPr>
    </w:p>
    <w:p w14:paraId="5C2F0A9D" w14:textId="20FC4479" w:rsidR="001C20AA" w:rsidRDefault="001C20AA" w:rsidP="001C20AA">
      <w:pPr>
        <w:pStyle w:val="3"/>
        <w:ind w:firstLine="420"/>
      </w:pPr>
      <w:r>
        <w:rPr>
          <w:rFonts w:hint="eastAsia"/>
        </w:rPr>
        <w:t>运行</w:t>
      </w:r>
      <w:r>
        <w:rPr>
          <w:rFonts w:hint="eastAsia"/>
        </w:rPr>
        <w:t>jar</w:t>
      </w:r>
      <w:r>
        <w:rPr>
          <w:rFonts w:hint="eastAsia"/>
        </w:rPr>
        <w:t>包</w:t>
      </w:r>
    </w:p>
    <w:p w14:paraId="4031EB0E" w14:textId="02D20D24" w:rsidR="001C20AA" w:rsidRDefault="00AF6F62" w:rsidP="001C20AA">
      <w:pPr>
        <w:ind w:firstLine="420"/>
      </w:pPr>
      <w:r>
        <w:rPr>
          <w:rFonts w:hint="eastAsia"/>
        </w:rPr>
        <w:t>运行：</w:t>
      </w:r>
      <w:r w:rsidR="001C20AA">
        <w:rPr>
          <w:rFonts w:hint="eastAsia"/>
        </w:rPr>
        <w:t>java</w:t>
      </w:r>
      <w:r w:rsidR="001C20AA">
        <w:t xml:space="preserve">  </w:t>
      </w:r>
      <w:r w:rsidR="001C20AA">
        <w:rPr>
          <w:rFonts w:hint="eastAsia"/>
        </w:rPr>
        <w:t>-jar</w:t>
      </w:r>
      <w:r w:rsidR="001C20AA">
        <w:t xml:space="preserve"> </w:t>
      </w:r>
      <w:r w:rsidR="007B6841">
        <w:t xml:space="preserve">  </w:t>
      </w:r>
      <w:proofErr w:type="spellStart"/>
      <w:r w:rsidR="007B6841">
        <w:rPr>
          <w:rFonts w:hint="eastAsia"/>
        </w:rPr>
        <w:t>jar</w:t>
      </w:r>
      <w:proofErr w:type="spellEnd"/>
      <w:r w:rsidR="007B6841">
        <w:rPr>
          <w:rFonts w:hint="eastAsia"/>
        </w:rPr>
        <w:t>包的名字</w:t>
      </w:r>
    </w:p>
    <w:p w14:paraId="4F4EDA05" w14:textId="35142CA9" w:rsidR="00EA452D" w:rsidRDefault="00EA452D" w:rsidP="001C20AA">
      <w:pPr>
        <w:ind w:firstLine="420"/>
      </w:pPr>
      <w:r>
        <w:rPr>
          <w:rFonts w:hint="eastAsia"/>
        </w:rPr>
        <w:t>启动</w:t>
      </w:r>
      <w:r>
        <w:rPr>
          <w:rFonts w:hint="eastAsia"/>
        </w:rPr>
        <w:t>jar</w:t>
      </w:r>
      <w:r>
        <w:rPr>
          <w:rFonts w:hint="eastAsia"/>
        </w:rPr>
        <w:t>时，</w:t>
      </w:r>
      <w:r>
        <w:tab/>
      </w:r>
      <w:r>
        <w:rPr>
          <w:rFonts w:hint="eastAsia"/>
        </w:rPr>
        <w:t>附带端口</w:t>
      </w:r>
      <w:r w:rsidR="00735B80">
        <w:rPr>
          <w:rFonts w:hint="eastAsia"/>
        </w:rPr>
        <w:t>：</w:t>
      </w:r>
    </w:p>
    <w:p w14:paraId="62021C0B" w14:textId="05FACB3C" w:rsidR="009E6818" w:rsidRDefault="009E6818" w:rsidP="001C20AA">
      <w:pPr>
        <w:ind w:firstLine="420"/>
      </w:pPr>
    </w:p>
    <w:p w14:paraId="01536C3B" w14:textId="786BC615" w:rsidR="009E6818" w:rsidRDefault="009E6818" w:rsidP="001C20AA">
      <w:pPr>
        <w:ind w:firstLine="420"/>
      </w:pPr>
    </w:p>
    <w:p w14:paraId="599B0BBD" w14:textId="2A2E3C86" w:rsidR="009E6818" w:rsidRDefault="009E6818" w:rsidP="009E6818">
      <w:pPr>
        <w:pStyle w:val="3"/>
        <w:ind w:firstLine="420"/>
      </w:pPr>
      <w:r>
        <w:rPr>
          <w:rFonts w:hint="eastAsia"/>
        </w:rPr>
        <w:t>配置文件和</w:t>
      </w:r>
      <w:r>
        <w:rPr>
          <w:rFonts w:hint="eastAsia"/>
        </w:rPr>
        <w:t>jar</w:t>
      </w:r>
      <w:r>
        <w:rPr>
          <w:rFonts w:hint="eastAsia"/>
        </w:rPr>
        <w:t>包</w:t>
      </w:r>
    </w:p>
    <w:p w14:paraId="4AD49F3F" w14:textId="684124CD" w:rsidR="001E78D7" w:rsidRPr="001E78D7" w:rsidRDefault="00382183" w:rsidP="001E78D7">
      <w:pPr>
        <w:ind w:firstLine="420"/>
      </w:pPr>
      <w:r>
        <w:rPr>
          <w:rFonts w:hint="eastAsia"/>
        </w:rPr>
        <w:t>1</w:t>
      </w:r>
      <w:r>
        <w:rPr>
          <w:rFonts w:hint="eastAsia"/>
        </w:rPr>
        <w:t>、</w:t>
      </w:r>
      <w:r w:rsidR="001E78D7">
        <w:rPr>
          <w:rFonts w:hint="eastAsia"/>
        </w:rPr>
        <w:t>创建文件夹</w:t>
      </w:r>
      <w:r w:rsidRPr="00382183">
        <w:t>eureka-service</w:t>
      </w:r>
    </w:p>
    <w:p w14:paraId="25143F53" w14:textId="7915E2EC" w:rsidR="00025A84" w:rsidRDefault="00025A84" w:rsidP="00025A84">
      <w:pPr>
        <w:ind w:firstLine="420"/>
      </w:pPr>
      <w:r>
        <w:rPr>
          <w:rFonts w:hint="eastAsia"/>
        </w:rPr>
        <w:t>两个文件</w:t>
      </w:r>
    </w:p>
    <w:p w14:paraId="57AF7EAE" w14:textId="648E35CA" w:rsidR="00025A84" w:rsidRDefault="00025A84" w:rsidP="00025A84">
      <w:pPr>
        <w:ind w:firstLine="420"/>
      </w:pPr>
      <w:r>
        <w:rPr>
          <w:noProof/>
        </w:rPr>
        <w:drawing>
          <wp:inline distT="0" distB="0" distL="0" distR="0" wp14:anchorId="31A26F5F" wp14:editId="3F9769CD">
            <wp:extent cx="4496190" cy="57917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6190" cy="579170"/>
                    </a:xfrm>
                    <a:prstGeom prst="rect">
                      <a:avLst/>
                    </a:prstGeom>
                  </pic:spPr>
                </pic:pic>
              </a:graphicData>
            </a:graphic>
          </wp:inline>
        </w:drawing>
      </w:r>
    </w:p>
    <w:p w14:paraId="3EB27FFE" w14:textId="77777777" w:rsidR="00645512" w:rsidRPr="00025A84" w:rsidRDefault="00645512" w:rsidP="00025A84">
      <w:pPr>
        <w:ind w:firstLine="420"/>
      </w:pPr>
    </w:p>
    <w:p w14:paraId="00B6CAC7" w14:textId="5A67C87A" w:rsidR="00AD6325" w:rsidRPr="00AD6325" w:rsidRDefault="006C3C59" w:rsidP="00AD6325">
      <w:pPr>
        <w:ind w:firstLine="420"/>
      </w:pPr>
      <w:r>
        <w:t>2</w:t>
      </w:r>
      <w:r>
        <w:rPr>
          <w:rFonts w:hint="eastAsia"/>
        </w:rPr>
        <w:t>、</w:t>
      </w:r>
      <w:r w:rsidR="001F2EAF">
        <w:rPr>
          <w:rFonts w:hint="eastAsia"/>
        </w:rPr>
        <w:t>jar</w:t>
      </w:r>
      <w:r w:rsidR="001F2EAF">
        <w:rPr>
          <w:rFonts w:hint="eastAsia"/>
        </w:rPr>
        <w:t>包的</w:t>
      </w:r>
      <w:proofErr w:type="spellStart"/>
      <w:r w:rsidR="00AD6325">
        <w:rPr>
          <w:rFonts w:hint="eastAsia"/>
        </w:rPr>
        <w:t>yml</w:t>
      </w:r>
      <w:proofErr w:type="spellEnd"/>
      <w:r w:rsidR="00AD6325">
        <w:rPr>
          <w:rFonts w:hint="eastAsia"/>
        </w:rPr>
        <w:t>配置文件中</w:t>
      </w:r>
      <w:r w:rsidR="00B443B4">
        <w:rPr>
          <w:rFonts w:hint="eastAsia"/>
        </w:rPr>
        <w:t>：</w:t>
      </w:r>
    </w:p>
    <w:p w14:paraId="78AB1D8A" w14:textId="040A5871" w:rsidR="00AD6325" w:rsidRDefault="00AD6325" w:rsidP="00AD6325">
      <w:pPr>
        <w:ind w:firstLine="420"/>
      </w:pPr>
      <w:r>
        <w:rPr>
          <w:noProof/>
        </w:rPr>
        <w:drawing>
          <wp:inline distT="0" distB="0" distL="0" distR="0" wp14:anchorId="064CDEE4" wp14:editId="51F75C71">
            <wp:extent cx="5274310" cy="229425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94255"/>
                    </a:xfrm>
                    <a:prstGeom prst="rect">
                      <a:avLst/>
                    </a:prstGeom>
                  </pic:spPr>
                </pic:pic>
              </a:graphicData>
            </a:graphic>
          </wp:inline>
        </w:drawing>
      </w:r>
    </w:p>
    <w:p w14:paraId="1BEFAC96" w14:textId="7AB13190" w:rsidR="00B443B4" w:rsidRDefault="00B443B4" w:rsidP="00B443B4">
      <w:pPr>
        <w:ind w:firstLine="420"/>
      </w:pPr>
    </w:p>
    <w:p w14:paraId="7AC75FF0" w14:textId="1F472C7D" w:rsidR="003266E7" w:rsidRDefault="00991762" w:rsidP="00B443B4">
      <w:pPr>
        <w:ind w:firstLine="420"/>
      </w:pPr>
      <w:r>
        <w:t>3</w:t>
      </w:r>
      <w:r>
        <w:rPr>
          <w:rFonts w:hint="eastAsia"/>
        </w:rPr>
        <w:t>、</w:t>
      </w:r>
      <w:proofErr w:type="spellStart"/>
      <w:r w:rsidR="003266E7">
        <w:t>D</w:t>
      </w:r>
      <w:r w:rsidR="003266E7">
        <w:rPr>
          <w:rFonts w:hint="eastAsia"/>
        </w:rPr>
        <w:t>ockerfile</w:t>
      </w:r>
      <w:proofErr w:type="spellEnd"/>
      <w:r w:rsidR="003266E7">
        <w:rPr>
          <w:rFonts w:hint="eastAsia"/>
        </w:rPr>
        <w:t>中</w:t>
      </w:r>
      <w:r w:rsidR="003A27F8">
        <w:rPr>
          <w:rFonts w:hint="eastAsia"/>
        </w:rPr>
        <w:t>镜像</w:t>
      </w:r>
    </w:p>
    <w:tbl>
      <w:tblPr>
        <w:tblStyle w:val="ab"/>
        <w:tblW w:w="0" w:type="auto"/>
        <w:tblLook w:val="04A0" w:firstRow="1" w:lastRow="0" w:firstColumn="1" w:lastColumn="0" w:noHBand="0" w:noVBand="1"/>
      </w:tblPr>
      <w:tblGrid>
        <w:gridCol w:w="8296"/>
      </w:tblGrid>
      <w:tr w:rsidR="004C54B1" w14:paraId="0AEB2E95" w14:textId="77777777" w:rsidTr="004C54B1">
        <w:tc>
          <w:tcPr>
            <w:tcW w:w="8296" w:type="dxa"/>
          </w:tcPr>
          <w:p w14:paraId="551BDD7C" w14:textId="1D83A844" w:rsidR="0095440D" w:rsidRPr="0095440D" w:rsidRDefault="0095440D" w:rsidP="0095440D">
            <w:pPr>
              <w:widowControl/>
              <w:shd w:val="clear" w:color="auto" w:fill="1E1E1E"/>
              <w:spacing w:line="285" w:lineRule="atLeast"/>
              <w:ind w:firstLineChars="0" w:firstLine="0"/>
              <w:jc w:val="left"/>
              <w:rPr>
                <w:rFonts w:ascii="Consolas" w:eastAsia="宋体" w:hAnsi="Consolas" w:cs="宋体"/>
                <w:bCs w:val="0"/>
                <w:color w:val="D4D4D4"/>
                <w:szCs w:val="21"/>
              </w:rPr>
            </w:pPr>
            <w:r w:rsidRPr="0095440D">
              <w:rPr>
                <w:rFonts w:ascii="Consolas" w:eastAsia="宋体" w:hAnsi="Consolas" w:cs="宋体"/>
                <w:bCs w:val="0"/>
                <w:color w:val="569CD6"/>
                <w:szCs w:val="21"/>
              </w:rPr>
              <w:t>FROM</w:t>
            </w:r>
            <w:r w:rsidRPr="0095440D">
              <w:rPr>
                <w:rFonts w:ascii="Consolas" w:eastAsia="宋体" w:hAnsi="Consolas" w:cs="宋体"/>
                <w:bCs w:val="0"/>
                <w:color w:val="D4D4D4"/>
                <w:szCs w:val="21"/>
              </w:rPr>
              <w:t xml:space="preserve"> openjdk:8</w:t>
            </w:r>
            <w:r w:rsidR="00495543">
              <w:rPr>
                <w:rFonts w:ascii="Consolas" w:eastAsia="宋体" w:hAnsi="Consolas" w:cs="宋体" w:hint="eastAsia"/>
                <w:bCs w:val="0"/>
                <w:color w:val="D4D4D4"/>
                <w:szCs w:val="21"/>
              </w:rPr>
              <w:t>-alpine</w:t>
            </w:r>
          </w:p>
          <w:p w14:paraId="290CC274" w14:textId="0D823861" w:rsidR="0095440D" w:rsidRPr="0095440D" w:rsidRDefault="0095440D" w:rsidP="0095440D">
            <w:pPr>
              <w:widowControl/>
              <w:shd w:val="clear" w:color="auto" w:fill="1E1E1E"/>
              <w:spacing w:line="285" w:lineRule="atLeast"/>
              <w:ind w:firstLineChars="0" w:firstLine="0"/>
              <w:jc w:val="left"/>
              <w:rPr>
                <w:rFonts w:ascii="Consolas" w:eastAsia="宋体" w:hAnsi="Consolas" w:cs="宋体"/>
                <w:bCs w:val="0"/>
                <w:color w:val="D4D4D4"/>
                <w:szCs w:val="21"/>
              </w:rPr>
            </w:pPr>
            <w:r w:rsidRPr="0095440D">
              <w:rPr>
                <w:rFonts w:ascii="Consolas" w:eastAsia="宋体" w:hAnsi="Consolas" w:cs="宋体"/>
                <w:bCs w:val="0"/>
                <w:color w:val="569CD6"/>
                <w:szCs w:val="21"/>
              </w:rPr>
              <w:t>ENV</w:t>
            </w:r>
            <w:r w:rsidRPr="0095440D">
              <w:rPr>
                <w:rFonts w:ascii="Consolas" w:eastAsia="宋体" w:hAnsi="Consolas" w:cs="宋体"/>
                <w:bCs w:val="0"/>
                <w:color w:val="D4D4D4"/>
                <w:szCs w:val="21"/>
              </w:rPr>
              <w:t xml:space="preserve"> WORKDIR /</w:t>
            </w:r>
            <w:proofErr w:type="spellStart"/>
            <w:r w:rsidR="006E59BD">
              <w:rPr>
                <w:rFonts w:ascii="Consolas" w:eastAsia="宋体" w:hAnsi="Consolas" w:cs="宋体" w:hint="eastAsia"/>
                <w:bCs w:val="0"/>
                <w:color w:val="D4D4D4"/>
                <w:szCs w:val="21"/>
              </w:rPr>
              <w:t>usr</w:t>
            </w:r>
            <w:proofErr w:type="spellEnd"/>
            <w:r w:rsidRPr="0095440D">
              <w:rPr>
                <w:rFonts w:ascii="Consolas" w:eastAsia="宋体" w:hAnsi="Consolas" w:cs="宋体"/>
                <w:bCs w:val="0"/>
                <w:color w:val="D4D4D4"/>
                <w:szCs w:val="21"/>
              </w:rPr>
              <w:t>/</w:t>
            </w:r>
            <w:proofErr w:type="spellStart"/>
            <w:r w:rsidRPr="0095440D">
              <w:rPr>
                <w:rFonts w:ascii="Consolas" w:eastAsia="宋体" w:hAnsi="Consolas" w:cs="宋体"/>
                <w:bCs w:val="0"/>
                <w:color w:val="D4D4D4"/>
                <w:szCs w:val="21"/>
              </w:rPr>
              <w:t>src</w:t>
            </w:r>
            <w:proofErr w:type="spellEnd"/>
            <w:r w:rsidRPr="0095440D">
              <w:rPr>
                <w:rFonts w:ascii="Consolas" w:eastAsia="宋体" w:hAnsi="Consolas" w:cs="宋体"/>
                <w:bCs w:val="0"/>
                <w:color w:val="D4D4D4"/>
                <w:szCs w:val="21"/>
              </w:rPr>
              <w:t>/</w:t>
            </w:r>
            <w:proofErr w:type="spellStart"/>
            <w:r w:rsidRPr="0095440D">
              <w:rPr>
                <w:rFonts w:ascii="Consolas" w:eastAsia="宋体" w:hAnsi="Consolas" w:cs="宋体"/>
                <w:bCs w:val="0"/>
                <w:color w:val="D4D4D4"/>
                <w:szCs w:val="21"/>
              </w:rPr>
              <w:t>myapp</w:t>
            </w:r>
            <w:proofErr w:type="spellEnd"/>
            <w:r w:rsidRPr="0095440D">
              <w:rPr>
                <w:rFonts w:ascii="Consolas" w:eastAsia="宋体" w:hAnsi="Consolas" w:cs="宋体"/>
                <w:bCs w:val="0"/>
                <w:color w:val="D4D4D4"/>
                <w:szCs w:val="21"/>
              </w:rPr>
              <w:t xml:space="preserve">        ##</w:t>
            </w:r>
            <w:r w:rsidRPr="0095440D">
              <w:rPr>
                <w:rFonts w:ascii="Consolas" w:eastAsia="宋体" w:hAnsi="Consolas" w:cs="宋体"/>
                <w:bCs w:val="0"/>
                <w:color w:val="D4D4D4"/>
                <w:szCs w:val="21"/>
              </w:rPr>
              <w:t>定义一个</w:t>
            </w:r>
            <w:r w:rsidRPr="0095440D">
              <w:rPr>
                <w:rFonts w:ascii="Consolas" w:eastAsia="宋体" w:hAnsi="Consolas" w:cs="宋体"/>
                <w:bCs w:val="0"/>
                <w:color w:val="D4D4D4"/>
                <w:szCs w:val="21"/>
              </w:rPr>
              <w:t>WORKDIR</w:t>
            </w:r>
            <w:r w:rsidRPr="0095440D">
              <w:rPr>
                <w:rFonts w:ascii="Consolas" w:eastAsia="宋体" w:hAnsi="Consolas" w:cs="宋体"/>
                <w:bCs w:val="0"/>
                <w:color w:val="D4D4D4"/>
                <w:szCs w:val="21"/>
              </w:rPr>
              <w:t>变量</w:t>
            </w:r>
          </w:p>
          <w:p w14:paraId="698C9EE6" w14:textId="77777777" w:rsidR="0095440D" w:rsidRPr="0095440D" w:rsidRDefault="0095440D" w:rsidP="0095440D">
            <w:pPr>
              <w:widowControl/>
              <w:shd w:val="clear" w:color="auto" w:fill="1E1E1E"/>
              <w:spacing w:line="285" w:lineRule="atLeast"/>
              <w:ind w:firstLineChars="0" w:firstLine="0"/>
              <w:jc w:val="left"/>
              <w:rPr>
                <w:rFonts w:ascii="Consolas" w:eastAsia="宋体" w:hAnsi="Consolas" w:cs="宋体"/>
                <w:bCs w:val="0"/>
                <w:color w:val="D4D4D4"/>
                <w:szCs w:val="21"/>
              </w:rPr>
            </w:pPr>
            <w:proofErr w:type="gramStart"/>
            <w:r w:rsidRPr="0095440D">
              <w:rPr>
                <w:rFonts w:ascii="Consolas" w:eastAsia="宋体" w:hAnsi="Consolas" w:cs="宋体"/>
                <w:bCs w:val="0"/>
                <w:color w:val="569CD6"/>
                <w:szCs w:val="21"/>
              </w:rPr>
              <w:t>COPY</w:t>
            </w:r>
            <w:r w:rsidRPr="0095440D">
              <w:rPr>
                <w:rFonts w:ascii="Consolas" w:eastAsia="宋体" w:hAnsi="Consolas" w:cs="宋体"/>
                <w:bCs w:val="0"/>
                <w:color w:val="D4D4D4"/>
                <w:szCs w:val="21"/>
              </w:rPr>
              <w:t xml:space="preserve"> .</w:t>
            </w:r>
            <w:proofErr w:type="gramEnd"/>
            <w:r w:rsidRPr="0095440D">
              <w:rPr>
                <w:rFonts w:ascii="Consolas" w:eastAsia="宋体" w:hAnsi="Consolas" w:cs="宋体"/>
                <w:bCs w:val="0"/>
                <w:color w:val="D4D4D4"/>
                <w:szCs w:val="21"/>
              </w:rPr>
              <w:t xml:space="preserve"> ${WORKDIR}              ##</w:t>
            </w:r>
            <w:r w:rsidRPr="0095440D">
              <w:rPr>
                <w:rFonts w:ascii="Consolas" w:eastAsia="宋体" w:hAnsi="Consolas" w:cs="宋体"/>
                <w:bCs w:val="0"/>
                <w:color w:val="D4D4D4"/>
                <w:szCs w:val="21"/>
              </w:rPr>
              <w:t>将当前文件夹下的内容复制到</w:t>
            </w:r>
            <w:r w:rsidRPr="0095440D">
              <w:rPr>
                <w:rFonts w:ascii="Consolas" w:eastAsia="宋体" w:hAnsi="Consolas" w:cs="宋体"/>
                <w:bCs w:val="0"/>
                <w:color w:val="D4D4D4"/>
                <w:szCs w:val="21"/>
              </w:rPr>
              <w:t>/</w:t>
            </w:r>
            <w:proofErr w:type="spellStart"/>
            <w:r w:rsidRPr="0095440D">
              <w:rPr>
                <w:rFonts w:ascii="Consolas" w:eastAsia="宋体" w:hAnsi="Consolas" w:cs="宋体"/>
                <w:bCs w:val="0"/>
                <w:color w:val="D4D4D4"/>
                <w:szCs w:val="21"/>
              </w:rPr>
              <w:t>etc</w:t>
            </w:r>
            <w:proofErr w:type="spellEnd"/>
            <w:r w:rsidRPr="0095440D">
              <w:rPr>
                <w:rFonts w:ascii="Consolas" w:eastAsia="宋体" w:hAnsi="Consolas" w:cs="宋体"/>
                <w:bCs w:val="0"/>
                <w:color w:val="D4D4D4"/>
                <w:szCs w:val="21"/>
              </w:rPr>
              <w:t>/user/app</w:t>
            </w:r>
            <w:r w:rsidRPr="0095440D">
              <w:rPr>
                <w:rFonts w:ascii="Consolas" w:eastAsia="宋体" w:hAnsi="Consolas" w:cs="宋体"/>
                <w:bCs w:val="0"/>
                <w:color w:val="D4D4D4"/>
                <w:szCs w:val="21"/>
              </w:rPr>
              <w:t>中</w:t>
            </w:r>
            <w:r w:rsidRPr="0095440D">
              <w:rPr>
                <w:rFonts w:ascii="Consolas" w:eastAsia="宋体" w:hAnsi="Consolas" w:cs="宋体"/>
                <w:bCs w:val="0"/>
                <w:color w:val="D4D4D4"/>
                <w:szCs w:val="21"/>
              </w:rPr>
              <w:t xml:space="preserve"> </w:t>
            </w:r>
          </w:p>
          <w:p w14:paraId="52B8D7B0" w14:textId="77777777" w:rsidR="0095440D" w:rsidRPr="0095440D" w:rsidRDefault="0095440D" w:rsidP="0095440D">
            <w:pPr>
              <w:widowControl/>
              <w:shd w:val="clear" w:color="auto" w:fill="1E1E1E"/>
              <w:spacing w:line="285" w:lineRule="atLeast"/>
              <w:ind w:firstLineChars="0" w:firstLine="0"/>
              <w:jc w:val="left"/>
              <w:rPr>
                <w:rFonts w:ascii="Consolas" w:eastAsia="宋体" w:hAnsi="Consolas" w:cs="宋体"/>
                <w:bCs w:val="0"/>
                <w:color w:val="D4D4D4"/>
                <w:szCs w:val="21"/>
              </w:rPr>
            </w:pPr>
            <w:r w:rsidRPr="0095440D">
              <w:rPr>
                <w:rFonts w:ascii="Consolas" w:eastAsia="宋体" w:hAnsi="Consolas" w:cs="宋体"/>
                <w:bCs w:val="0"/>
                <w:color w:val="569CD6"/>
                <w:szCs w:val="21"/>
              </w:rPr>
              <w:t>WORKDIR</w:t>
            </w:r>
            <w:r w:rsidRPr="0095440D">
              <w:rPr>
                <w:rFonts w:ascii="Consolas" w:eastAsia="宋体" w:hAnsi="Consolas" w:cs="宋体"/>
                <w:bCs w:val="0"/>
                <w:color w:val="D4D4D4"/>
                <w:szCs w:val="21"/>
              </w:rPr>
              <w:t xml:space="preserve"> ${WORKDIR}            ##</w:t>
            </w:r>
            <w:r w:rsidRPr="0095440D">
              <w:rPr>
                <w:rFonts w:ascii="Consolas" w:eastAsia="宋体" w:hAnsi="Consolas" w:cs="宋体"/>
                <w:bCs w:val="0"/>
                <w:color w:val="D4D4D4"/>
                <w:szCs w:val="21"/>
              </w:rPr>
              <w:t>切换到当前的目录</w:t>
            </w:r>
          </w:p>
          <w:p w14:paraId="183757A0" w14:textId="77777777" w:rsidR="0095440D" w:rsidRPr="0095440D" w:rsidRDefault="0095440D" w:rsidP="0095440D">
            <w:pPr>
              <w:widowControl/>
              <w:shd w:val="clear" w:color="auto" w:fill="1E1E1E"/>
              <w:spacing w:line="285" w:lineRule="atLeast"/>
              <w:ind w:firstLineChars="0" w:firstLine="420"/>
              <w:jc w:val="left"/>
              <w:rPr>
                <w:rFonts w:ascii="Consolas" w:eastAsia="宋体" w:hAnsi="Consolas" w:cs="宋体"/>
                <w:bCs w:val="0"/>
                <w:color w:val="D4D4D4"/>
                <w:szCs w:val="21"/>
              </w:rPr>
            </w:pPr>
            <w:r w:rsidRPr="0095440D">
              <w:rPr>
                <w:rFonts w:ascii="Consolas" w:eastAsia="宋体" w:hAnsi="Consolas" w:cs="宋体"/>
                <w:bCs w:val="0"/>
                <w:color w:val="569CD6"/>
                <w:szCs w:val="21"/>
              </w:rPr>
              <w:t>CMD</w:t>
            </w:r>
            <w:r w:rsidRPr="0095440D">
              <w:rPr>
                <w:rFonts w:ascii="Consolas" w:eastAsia="宋体" w:hAnsi="Consolas" w:cs="宋体"/>
                <w:bCs w:val="0"/>
                <w:color w:val="D4D4D4"/>
                <w:szCs w:val="21"/>
              </w:rPr>
              <w:t xml:space="preserve"> [ </w:t>
            </w:r>
            <w:r w:rsidRPr="0095440D">
              <w:rPr>
                <w:rFonts w:ascii="Consolas" w:eastAsia="宋体" w:hAnsi="Consolas" w:cs="宋体"/>
                <w:bCs w:val="0"/>
                <w:color w:val="CE9178"/>
                <w:szCs w:val="21"/>
              </w:rPr>
              <w:t>"java"</w:t>
            </w:r>
            <w:r w:rsidRPr="0095440D">
              <w:rPr>
                <w:rFonts w:ascii="Consolas" w:eastAsia="宋体" w:hAnsi="Consolas" w:cs="宋体"/>
                <w:bCs w:val="0"/>
                <w:color w:val="D4D4D4"/>
                <w:szCs w:val="21"/>
              </w:rPr>
              <w:t>,</w:t>
            </w:r>
            <w:r w:rsidRPr="0095440D">
              <w:rPr>
                <w:rFonts w:ascii="Consolas" w:eastAsia="宋体" w:hAnsi="Consolas" w:cs="宋体"/>
                <w:bCs w:val="0"/>
                <w:color w:val="CE9178"/>
                <w:szCs w:val="21"/>
              </w:rPr>
              <w:t>"-</w:t>
            </w:r>
            <w:proofErr w:type="spellStart"/>
            <w:r w:rsidRPr="0095440D">
              <w:rPr>
                <w:rFonts w:ascii="Consolas" w:eastAsia="宋体" w:hAnsi="Consolas" w:cs="宋体"/>
                <w:bCs w:val="0"/>
                <w:color w:val="CE9178"/>
                <w:szCs w:val="21"/>
              </w:rPr>
              <w:t>jar"</w:t>
            </w:r>
            <w:r w:rsidRPr="0095440D">
              <w:rPr>
                <w:rFonts w:ascii="Consolas" w:eastAsia="宋体" w:hAnsi="Consolas" w:cs="宋体"/>
                <w:bCs w:val="0"/>
                <w:color w:val="D4D4D4"/>
                <w:szCs w:val="21"/>
              </w:rPr>
              <w:t>,</w:t>
            </w:r>
            <w:r w:rsidRPr="0095440D">
              <w:rPr>
                <w:rFonts w:ascii="Consolas" w:eastAsia="宋体" w:hAnsi="Consolas" w:cs="宋体"/>
                <w:bCs w:val="0"/>
                <w:color w:val="CE9178"/>
                <w:szCs w:val="21"/>
              </w:rPr>
              <w:t>"app.jar</w:t>
            </w:r>
            <w:proofErr w:type="spellEnd"/>
            <w:r w:rsidRPr="0095440D">
              <w:rPr>
                <w:rFonts w:ascii="Consolas" w:eastAsia="宋体" w:hAnsi="Consolas" w:cs="宋体"/>
                <w:bCs w:val="0"/>
                <w:color w:val="CE9178"/>
                <w:szCs w:val="21"/>
              </w:rPr>
              <w:t>"</w:t>
            </w:r>
            <w:r w:rsidRPr="0095440D">
              <w:rPr>
                <w:rFonts w:ascii="Consolas" w:eastAsia="宋体" w:hAnsi="Consolas" w:cs="宋体"/>
                <w:bCs w:val="0"/>
                <w:color w:val="D4D4D4"/>
                <w:szCs w:val="21"/>
              </w:rPr>
              <w:t xml:space="preserve"> ]  ##</w:t>
            </w:r>
            <w:r w:rsidRPr="0095440D">
              <w:rPr>
                <w:rFonts w:ascii="Consolas" w:eastAsia="宋体" w:hAnsi="Consolas" w:cs="宋体"/>
                <w:bCs w:val="0"/>
                <w:color w:val="D4D4D4"/>
                <w:szCs w:val="21"/>
              </w:rPr>
              <w:t>执行</w:t>
            </w:r>
            <w:r w:rsidRPr="0095440D">
              <w:rPr>
                <w:rFonts w:ascii="Consolas" w:eastAsia="宋体" w:hAnsi="Consolas" w:cs="宋体"/>
                <w:bCs w:val="0"/>
                <w:color w:val="D4D4D4"/>
                <w:szCs w:val="21"/>
              </w:rPr>
              <w:t xml:space="preserve">app.jar   </w:t>
            </w:r>
          </w:p>
          <w:p w14:paraId="76D2AAB1" w14:textId="77777777" w:rsidR="004C54B1" w:rsidRDefault="004C54B1" w:rsidP="00B443B4">
            <w:pPr>
              <w:ind w:firstLineChars="0" w:firstLine="0"/>
            </w:pPr>
          </w:p>
        </w:tc>
      </w:tr>
    </w:tbl>
    <w:p w14:paraId="75B73320" w14:textId="77777777" w:rsidR="004C54B1" w:rsidRPr="00AD6325" w:rsidRDefault="004C54B1" w:rsidP="00B443B4">
      <w:pPr>
        <w:ind w:firstLine="420"/>
      </w:pPr>
    </w:p>
    <w:p w14:paraId="268CFA80" w14:textId="0E95D144" w:rsidR="008D0637" w:rsidRDefault="008F3712" w:rsidP="009E6818">
      <w:pPr>
        <w:ind w:firstLine="420"/>
      </w:pPr>
      <w:r>
        <w:rPr>
          <w:rFonts w:hint="eastAsia"/>
        </w:rPr>
        <w:t>4</w:t>
      </w:r>
      <w:r>
        <w:rPr>
          <w:rFonts w:hint="eastAsia"/>
        </w:rPr>
        <w:t>将</w:t>
      </w:r>
      <w:r w:rsidRPr="00382183">
        <w:t>eureka-service</w:t>
      </w:r>
      <w:r w:rsidR="008D0637">
        <w:rPr>
          <w:rFonts w:hint="eastAsia"/>
        </w:rPr>
        <w:t>移动到</w:t>
      </w:r>
      <w:r w:rsidR="008D0637">
        <w:rPr>
          <w:rFonts w:hint="eastAsia"/>
        </w:rPr>
        <w:t>/</w:t>
      </w:r>
      <w:proofErr w:type="spellStart"/>
      <w:r w:rsidR="008D0637">
        <w:rPr>
          <w:rFonts w:hint="eastAsia"/>
        </w:rPr>
        <w:t>usr</w:t>
      </w:r>
      <w:proofErr w:type="spellEnd"/>
      <w:r w:rsidR="008D0637">
        <w:rPr>
          <w:rFonts w:hint="eastAsia"/>
        </w:rPr>
        <w:t>/</w:t>
      </w:r>
      <w:r w:rsidR="008D0637">
        <w:t>loca</w:t>
      </w:r>
      <w:r w:rsidR="008D0637">
        <w:rPr>
          <w:rFonts w:hint="eastAsia"/>
        </w:rPr>
        <w:t>l</w:t>
      </w:r>
      <w:r w:rsidR="008D0637">
        <w:rPr>
          <w:rFonts w:hint="eastAsia"/>
        </w:rPr>
        <w:t>中</w:t>
      </w:r>
    </w:p>
    <w:p w14:paraId="2489DCB8" w14:textId="6198A3F3" w:rsidR="009B69AE" w:rsidRDefault="009B69AE" w:rsidP="009E6818">
      <w:pPr>
        <w:ind w:firstLine="420"/>
      </w:pPr>
      <w:r>
        <w:tab/>
      </w:r>
      <w:r>
        <w:rPr>
          <w:rFonts w:hint="eastAsia"/>
        </w:rPr>
        <w:t>执行构建命令</w:t>
      </w:r>
      <w:r w:rsidR="000C2613">
        <w:rPr>
          <w:rFonts w:hint="eastAsia"/>
        </w:rPr>
        <w:t>：</w:t>
      </w:r>
      <w:r w:rsidRPr="009B69AE">
        <w:t xml:space="preserve">docker </w:t>
      </w:r>
      <w:proofErr w:type="gramStart"/>
      <w:r w:rsidRPr="009B69AE">
        <w:t>build .</w:t>
      </w:r>
      <w:proofErr w:type="gramEnd"/>
      <w:r w:rsidRPr="009B69AE">
        <w:t>/eureka-service/ -t "eureka:1.0"</w:t>
      </w:r>
    </w:p>
    <w:p w14:paraId="37D68F6C" w14:textId="3D48FC86" w:rsidR="008B1A20" w:rsidRDefault="008B1A20" w:rsidP="009E6818">
      <w:pPr>
        <w:ind w:firstLine="420"/>
      </w:pPr>
    </w:p>
    <w:p w14:paraId="340C75CD" w14:textId="4A0D8224" w:rsidR="008B1A20" w:rsidRDefault="008B1A20" w:rsidP="009E6818">
      <w:pPr>
        <w:ind w:firstLine="420"/>
      </w:pPr>
      <w:r>
        <w:rPr>
          <w:rFonts w:hint="eastAsia"/>
        </w:rPr>
        <w:t>5</w:t>
      </w:r>
      <w:r>
        <w:rPr>
          <w:rFonts w:hint="eastAsia"/>
        </w:rPr>
        <w:t>运行镜像</w:t>
      </w:r>
    </w:p>
    <w:p w14:paraId="03466A29" w14:textId="529A70E4" w:rsidR="0098592D" w:rsidRDefault="0098592D" w:rsidP="009E6818">
      <w:pPr>
        <w:ind w:firstLine="420"/>
      </w:pPr>
      <w:r>
        <w:tab/>
      </w:r>
      <w:r>
        <w:rPr>
          <w:rFonts w:hint="eastAsia"/>
        </w:rPr>
        <w:t>docker</w:t>
      </w:r>
      <w:r>
        <w:t xml:space="preserve"> </w:t>
      </w:r>
      <w:r>
        <w:rPr>
          <w:rFonts w:hint="eastAsia"/>
        </w:rPr>
        <w:t>run</w:t>
      </w:r>
      <w:r>
        <w:t xml:space="preserve"> –</w:t>
      </w:r>
      <w:r>
        <w:rPr>
          <w:rFonts w:hint="eastAsia"/>
        </w:rPr>
        <w:t>name</w:t>
      </w:r>
      <w:r>
        <w:t xml:space="preserve"> </w:t>
      </w:r>
      <w:r>
        <w:rPr>
          <w:rFonts w:hint="eastAsia"/>
        </w:rPr>
        <w:t>eure</w:t>
      </w:r>
      <w:r w:rsidR="00A901AF">
        <w:rPr>
          <w:rFonts w:hint="eastAsia"/>
        </w:rPr>
        <w:t>ka</w:t>
      </w:r>
      <w:r w:rsidR="00A901AF">
        <w:t xml:space="preserve"> </w:t>
      </w:r>
      <w:r w:rsidR="00A901AF">
        <w:rPr>
          <w:rFonts w:hint="eastAsia"/>
        </w:rPr>
        <w:t>-p</w:t>
      </w:r>
      <w:r w:rsidR="00A901AF">
        <w:t xml:space="preserve"> 8761</w:t>
      </w:r>
      <w:r w:rsidR="00A901AF">
        <w:rPr>
          <w:rFonts w:hint="eastAsia"/>
        </w:rPr>
        <w:t>:</w:t>
      </w:r>
      <w:r w:rsidR="00A901AF">
        <w:t xml:space="preserve">8761 </w:t>
      </w:r>
      <w:r w:rsidR="00A901AF">
        <w:rPr>
          <w:rFonts w:hint="eastAsia"/>
        </w:rPr>
        <w:t>-d</w:t>
      </w:r>
      <w:r w:rsidR="00A901AF" w:rsidRPr="00A901AF">
        <w:rPr>
          <w:rFonts w:hint="eastAsia"/>
        </w:rPr>
        <w:t xml:space="preserve"> </w:t>
      </w:r>
      <w:r w:rsidR="00A901AF">
        <w:rPr>
          <w:rFonts w:hint="eastAsia"/>
        </w:rPr>
        <w:t>eureka</w:t>
      </w:r>
      <w:r w:rsidR="00A23C58">
        <w:rPr>
          <w:rFonts w:hint="eastAsia"/>
        </w:rPr>
        <w:t>：</w:t>
      </w:r>
      <w:r w:rsidR="000D2253">
        <w:rPr>
          <w:rFonts w:hint="eastAsia"/>
        </w:rPr>
        <w:t>1</w:t>
      </w:r>
      <w:r w:rsidR="000D2253">
        <w:t>.0</w:t>
      </w:r>
    </w:p>
    <w:p w14:paraId="09E9B92B" w14:textId="07E13F3B" w:rsidR="003172D9" w:rsidRDefault="003172D9" w:rsidP="009E6818">
      <w:pPr>
        <w:ind w:firstLine="420"/>
      </w:pPr>
      <w:r>
        <w:rPr>
          <w:rFonts w:hint="eastAsia"/>
        </w:rPr>
        <w:t>6</w:t>
      </w:r>
      <w:r>
        <w:rPr>
          <w:rFonts w:hint="eastAsia"/>
        </w:rPr>
        <w:t>、</w:t>
      </w:r>
      <w:r w:rsidR="00737691">
        <w:rPr>
          <w:rFonts w:hint="eastAsia"/>
        </w:rPr>
        <w:t>开启服务</w:t>
      </w:r>
    </w:p>
    <w:p w14:paraId="674362AB" w14:textId="6AC4B627" w:rsidR="00737691" w:rsidRPr="009E6818" w:rsidRDefault="00737691" w:rsidP="009E6818">
      <w:pPr>
        <w:ind w:firstLine="420"/>
      </w:pPr>
      <w:r>
        <w:rPr>
          <w:noProof/>
        </w:rPr>
        <w:drawing>
          <wp:inline distT="0" distB="0" distL="0" distR="0" wp14:anchorId="178CF22D" wp14:editId="7E41EBAB">
            <wp:extent cx="5274310" cy="67310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3100"/>
                    </a:xfrm>
                    <a:prstGeom prst="rect">
                      <a:avLst/>
                    </a:prstGeom>
                  </pic:spPr>
                </pic:pic>
              </a:graphicData>
            </a:graphic>
          </wp:inline>
        </w:drawing>
      </w:r>
    </w:p>
    <w:p w14:paraId="38BB2885" w14:textId="7F0E3E18" w:rsidR="006836CB" w:rsidRDefault="006836CB" w:rsidP="001C20AA">
      <w:pPr>
        <w:ind w:firstLine="420"/>
      </w:pPr>
    </w:p>
    <w:p w14:paraId="60711F5E" w14:textId="73AA8EC3" w:rsidR="006836CB" w:rsidRDefault="006836CB" w:rsidP="001C20AA">
      <w:pPr>
        <w:ind w:firstLine="420"/>
      </w:pPr>
    </w:p>
    <w:p w14:paraId="376F12E2" w14:textId="77777777" w:rsidR="001C20AA" w:rsidRPr="001C20AA" w:rsidRDefault="001C20AA" w:rsidP="001C20AA">
      <w:pPr>
        <w:ind w:firstLine="420"/>
      </w:pPr>
    </w:p>
    <w:sectPr w:rsidR="001C20AA" w:rsidRPr="001C20AA">
      <w:headerReference w:type="even" r:id="rId87"/>
      <w:headerReference w:type="default" r:id="rId88"/>
      <w:footerReference w:type="even" r:id="rId89"/>
      <w:footerReference w:type="default" r:id="rId90"/>
      <w:headerReference w:type="first" r:id="rId91"/>
      <w:footerReference w:type="first" r:id="rId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4807F" w14:textId="77777777" w:rsidR="008E67F1" w:rsidRDefault="008E67F1" w:rsidP="005507A5">
      <w:pPr>
        <w:ind w:firstLine="420"/>
      </w:pPr>
      <w:r>
        <w:separator/>
      </w:r>
    </w:p>
  </w:endnote>
  <w:endnote w:type="continuationSeparator" w:id="0">
    <w:p w14:paraId="587B76E5" w14:textId="77777777" w:rsidR="008E67F1" w:rsidRDefault="008E67F1"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8982F" w14:textId="77777777" w:rsidR="00794257" w:rsidRDefault="0079425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DEFA" w14:textId="77777777" w:rsidR="00794257" w:rsidRDefault="00794257">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A36E" w14:textId="77777777" w:rsidR="00794257" w:rsidRDefault="0079425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B4D4E" w14:textId="77777777" w:rsidR="008E67F1" w:rsidRDefault="008E67F1" w:rsidP="005507A5">
      <w:pPr>
        <w:ind w:firstLine="420"/>
      </w:pPr>
      <w:r>
        <w:separator/>
      </w:r>
    </w:p>
  </w:footnote>
  <w:footnote w:type="continuationSeparator" w:id="0">
    <w:p w14:paraId="4CB04A4F" w14:textId="77777777" w:rsidR="008E67F1" w:rsidRDefault="008E67F1"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CB10" w14:textId="77777777" w:rsidR="00794257" w:rsidRDefault="00794257">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A546" w14:textId="77777777" w:rsidR="00794257" w:rsidRDefault="00794257">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229F" w14:textId="77777777" w:rsidR="00794257" w:rsidRDefault="0079425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6B3139B"/>
    <w:multiLevelType w:val="singleLevel"/>
    <w:tmpl w:val="D6B3139B"/>
    <w:lvl w:ilvl="0">
      <w:start w:val="1"/>
      <w:numFmt w:val="chineseCounting"/>
      <w:suff w:val="nothing"/>
      <w:lvlText w:val="%1、"/>
      <w:lvlJc w:val="left"/>
      <w:rPr>
        <w:rFonts w:hint="eastAsia"/>
      </w:rPr>
    </w:lvl>
  </w:abstractNum>
  <w:abstractNum w:abstractNumId="1" w15:restartNumberingAfterBreak="0">
    <w:nsid w:val="0459784E"/>
    <w:multiLevelType w:val="multilevel"/>
    <w:tmpl w:val="21FC16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0C62F9D"/>
    <w:multiLevelType w:val="multilevel"/>
    <w:tmpl w:val="FBF6A81C"/>
    <w:lvl w:ilvl="0">
      <w:start w:val="2"/>
      <w:numFmt w:val="none"/>
      <w:lvlText w:val="一"/>
      <w:lvlJc w:val="left"/>
      <w:pPr>
        <w:ind w:left="425" w:hanging="425"/>
      </w:pPr>
      <w:rPr>
        <w:rFonts w:hint="eastAsia"/>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46F0873"/>
    <w:multiLevelType w:val="multilevel"/>
    <w:tmpl w:val="BA5C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8E7DAB"/>
    <w:multiLevelType w:val="hybridMultilevel"/>
    <w:tmpl w:val="F17CC800"/>
    <w:lvl w:ilvl="0" w:tplc="D3BA026A">
      <w:start w:val="1"/>
      <w:numFmt w:val="decimal"/>
      <w:lvlText w:val="%1、"/>
      <w:lvlJc w:val="left"/>
      <w:pPr>
        <w:ind w:left="1350" w:hanging="360"/>
      </w:pPr>
      <w:rPr>
        <w:rFonts w:hint="default"/>
      </w:rPr>
    </w:lvl>
    <w:lvl w:ilvl="1" w:tplc="04090019" w:tentative="1">
      <w:start w:val="1"/>
      <w:numFmt w:val="lowerLetter"/>
      <w:lvlText w:val="%2)"/>
      <w:lvlJc w:val="left"/>
      <w:pPr>
        <w:ind w:left="1830" w:hanging="420"/>
      </w:pPr>
    </w:lvl>
    <w:lvl w:ilvl="2" w:tplc="0409001B" w:tentative="1">
      <w:start w:val="1"/>
      <w:numFmt w:val="lowerRoman"/>
      <w:lvlText w:val="%3."/>
      <w:lvlJc w:val="right"/>
      <w:pPr>
        <w:ind w:left="2250" w:hanging="420"/>
      </w:pPr>
    </w:lvl>
    <w:lvl w:ilvl="3" w:tplc="0409000F" w:tentative="1">
      <w:start w:val="1"/>
      <w:numFmt w:val="decimal"/>
      <w:lvlText w:val="%4."/>
      <w:lvlJc w:val="left"/>
      <w:pPr>
        <w:ind w:left="2670" w:hanging="420"/>
      </w:pPr>
    </w:lvl>
    <w:lvl w:ilvl="4" w:tplc="04090019" w:tentative="1">
      <w:start w:val="1"/>
      <w:numFmt w:val="lowerLetter"/>
      <w:lvlText w:val="%5)"/>
      <w:lvlJc w:val="left"/>
      <w:pPr>
        <w:ind w:left="3090" w:hanging="420"/>
      </w:pPr>
    </w:lvl>
    <w:lvl w:ilvl="5" w:tplc="0409001B" w:tentative="1">
      <w:start w:val="1"/>
      <w:numFmt w:val="lowerRoman"/>
      <w:lvlText w:val="%6."/>
      <w:lvlJc w:val="right"/>
      <w:pPr>
        <w:ind w:left="3510" w:hanging="420"/>
      </w:pPr>
    </w:lvl>
    <w:lvl w:ilvl="6" w:tplc="0409000F" w:tentative="1">
      <w:start w:val="1"/>
      <w:numFmt w:val="decimal"/>
      <w:lvlText w:val="%7."/>
      <w:lvlJc w:val="left"/>
      <w:pPr>
        <w:ind w:left="3930" w:hanging="420"/>
      </w:pPr>
    </w:lvl>
    <w:lvl w:ilvl="7" w:tplc="04090019" w:tentative="1">
      <w:start w:val="1"/>
      <w:numFmt w:val="lowerLetter"/>
      <w:lvlText w:val="%8)"/>
      <w:lvlJc w:val="left"/>
      <w:pPr>
        <w:ind w:left="4350" w:hanging="420"/>
      </w:pPr>
    </w:lvl>
    <w:lvl w:ilvl="8" w:tplc="0409001B" w:tentative="1">
      <w:start w:val="1"/>
      <w:numFmt w:val="lowerRoman"/>
      <w:lvlText w:val="%9."/>
      <w:lvlJc w:val="right"/>
      <w:pPr>
        <w:ind w:left="4770" w:hanging="420"/>
      </w:pPr>
    </w:lvl>
  </w:abstractNum>
  <w:abstractNum w:abstractNumId="6" w15:restartNumberingAfterBreak="0">
    <w:nsid w:val="2B9A691C"/>
    <w:multiLevelType w:val="multilevel"/>
    <w:tmpl w:val="33E654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62977B11"/>
    <w:multiLevelType w:val="multilevel"/>
    <w:tmpl w:val="1D3E1882"/>
    <w:lvl w:ilvl="0">
      <w:start w:val="1"/>
      <w:numFmt w:val="chineseCountingThousand"/>
      <w:pStyle w:val="10"/>
      <w:suff w:val="space"/>
      <w:lvlText w:val="%1"/>
      <w:lvlJc w:val="left"/>
      <w:pPr>
        <w:ind w:left="0" w:firstLine="0"/>
      </w:pPr>
      <w:rPr>
        <w:rFonts w:eastAsia="黑体" w:hint="eastAsia"/>
        <w:b/>
        <w:i w:val="0"/>
        <w:sz w:val="32"/>
      </w:rPr>
    </w:lvl>
    <w:lvl w:ilvl="1">
      <w:start w:val="1"/>
      <w:numFmt w:val="decimal"/>
      <w:pStyle w:val="2"/>
      <w:suff w:val="space"/>
      <w:lvlText w:val="%2"/>
      <w:lvlJc w:val="left"/>
      <w:pPr>
        <w:ind w:left="0" w:firstLine="0"/>
      </w:pPr>
      <w:rPr>
        <w:rFonts w:eastAsia="黑体" w:hint="eastAsia"/>
        <w:b/>
        <w:i w:val="0"/>
        <w:sz w:val="28"/>
      </w:rPr>
    </w:lvl>
    <w:lvl w:ilvl="2">
      <w:start w:val="1"/>
      <w:numFmt w:val="decimal"/>
      <w:pStyle w:val="3"/>
      <w:suff w:val="space"/>
      <w:lvlText w:val="%3"/>
      <w:lvlJc w:val="right"/>
      <w:pPr>
        <w:ind w:left="0"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9"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10" w15:restartNumberingAfterBreak="0">
    <w:nsid w:val="6D96CA04"/>
    <w:multiLevelType w:val="singleLevel"/>
    <w:tmpl w:val="6D96CA04"/>
    <w:lvl w:ilvl="0">
      <w:start w:val="1"/>
      <w:numFmt w:val="chineseCounting"/>
      <w:suff w:val="nothing"/>
      <w:lvlText w:val="%1、"/>
      <w:lvlJc w:val="left"/>
      <w:rPr>
        <w:rFonts w:hint="eastAsia"/>
      </w:rPr>
    </w:lvl>
  </w:abstractNum>
  <w:abstractNum w:abstractNumId="11"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7"/>
  </w:num>
  <w:num w:numId="2">
    <w:abstractNumId w:val="2"/>
  </w:num>
  <w:num w:numId="3">
    <w:abstractNumId w:val="9"/>
  </w:num>
  <w:num w:numId="4">
    <w:abstractNumId w:val="8"/>
  </w:num>
  <w:num w:numId="5">
    <w:abstractNumId w:val="11"/>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3"/>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10"/>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bordersDoNotSurroundHeader/>
  <w:bordersDoNotSurroundFooter/>
  <w:hideSpellingErrors/>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D5"/>
    <w:rsid w:val="00000AC9"/>
    <w:rsid w:val="00001341"/>
    <w:rsid w:val="00001B64"/>
    <w:rsid w:val="00001CAD"/>
    <w:rsid w:val="0000243A"/>
    <w:rsid w:val="00003B4A"/>
    <w:rsid w:val="00004911"/>
    <w:rsid w:val="00005684"/>
    <w:rsid w:val="00006546"/>
    <w:rsid w:val="000069FE"/>
    <w:rsid w:val="00006C93"/>
    <w:rsid w:val="00006FA2"/>
    <w:rsid w:val="00007E75"/>
    <w:rsid w:val="00010B88"/>
    <w:rsid w:val="00010D0C"/>
    <w:rsid w:val="00010F7F"/>
    <w:rsid w:val="000111C2"/>
    <w:rsid w:val="00011452"/>
    <w:rsid w:val="00011533"/>
    <w:rsid w:val="000115CB"/>
    <w:rsid w:val="00011CD8"/>
    <w:rsid w:val="0001216B"/>
    <w:rsid w:val="000124DC"/>
    <w:rsid w:val="0001275C"/>
    <w:rsid w:val="000141C2"/>
    <w:rsid w:val="000175F9"/>
    <w:rsid w:val="00020839"/>
    <w:rsid w:val="00020FF0"/>
    <w:rsid w:val="00021A19"/>
    <w:rsid w:val="00022935"/>
    <w:rsid w:val="000237FA"/>
    <w:rsid w:val="0002396D"/>
    <w:rsid w:val="000245CB"/>
    <w:rsid w:val="00024B79"/>
    <w:rsid w:val="000252FC"/>
    <w:rsid w:val="00025587"/>
    <w:rsid w:val="0002575B"/>
    <w:rsid w:val="00025A84"/>
    <w:rsid w:val="00027CAA"/>
    <w:rsid w:val="00032111"/>
    <w:rsid w:val="000323B6"/>
    <w:rsid w:val="00032C66"/>
    <w:rsid w:val="00032DD4"/>
    <w:rsid w:val="00032F7D"/>
    <w:rsid w:val="0003310E"/>
    <w:rsid w:val="00033F7D"/>
    <w:rsid w:val="00033FF2"/>
    <w:rsid w:val="000346FB"/>
    <w:rsid w:val="00034709"/>
    <w:rsid w:val="00034AE4"/>
    <w:rsid w:val="00035917"/>
    <w:rsid w:val="0003661C"/>
    <w:rsid w:val="00036ABE"/>
    <w:rsid w:val="00036D4D"/>
    <w:rsid w:val="0004031F"/>
    <w:rsid w:val="00041997"/>
    <w:rsid w:val="000422EA"/>
    <w:rsid w:val="00042748"/>
    <w:rsid w:val="00042F1F"/>
    <w:rsid w:val="000436D6"/>
    <w:rsid w:val="00043F08"/>
    <w:rsid w:val="00044304"/>
    <w:rsid w:val="000458FA"/>
    <w:rsid w:val="000460E8"/>
    <w:rsid w:val="000465B9"/>
    <w:rsid w:val="00047901"/>
    <w:rsid w:val="0005055F"/>
    <w:rsid w:val="00050FFD"/>
    <w:rsid w:val="000518A9"/>
    <w:rsid w:val="00051B46"/>
    <w:rsid w:val="0005255D"/>
    <w:rsid w:val="00053E19"/>
    <w:rsid w:val="00053EBC"/>
    <w:rsid w:val="00054895"/>
    <w:rsid w:val="000550D6"/>
    <w:rsid w:val="00055558"/>
    <w:rsid w:val="00056A00"/>
    <w:rsid w:val="00056C14"/>
    <w:rsid w:val="000572BC"/>
    <w:rsid w:val="00057758"/>
    <w:rsid w:val="0006048B"/>
    <w:rsid w:val="00061983"/>
    <w:rsid w:val="00061A80"/>
    <w:rsid w:val="00061BD9"/>
    <w:rsid w:val="00062ACE"/>
    <w:rsid w:val="00062EB7"/>
    <w:rsid w:val="000631F7"/>
    <w:rsid w:val="00063756"/>
    <w:rsid w:val="00063CC9"/>
    <w:rsid w:val="00064545"/>
    <w:rsid w:val="00064681"/>
    <w:rsid w:val="0006495D"/>
    <w:rsid w:val="00064BD3"/>
    <w:rsid w:val="00064C0D"/>
    <w:rsid w:val="000659DC"/>
    <w:rsid w:val="00065D76"/>
    <w:rsid w:val="00066475"/>
    <w:rsid w:val="00066C37"/>
    <w:rsid w:val="00067A7F"/>
    <w:rsid w:val="00070DB9"/>
    <w:rsid w:val="00071988"/>
    <w:rsid w:val="000722C0"/>
    <w:rsid w:val="000731E7"/>
    <w:rsid w:val="00073646"/>
    <w:rsid w:val="0007411A"/>
    <w:rsid w:val="00075384"/>
    <w:rsid w:val="00075F57"/>
    <w:rsid w:val="00076505"/>
    <w:rsid w:val="00077745"/>
    <w:rsid w:val="00077AD7"/>
    <w:rsid w:val="00077F7E"/>
    <w:rsid w:val="0008024C"/>
    <w:rsid w:val="00080366"/>
    <w:rsid w:val="00080A76"/>
    <w:rsid w:val="0008112E"/>
    <w:rsid w:val="00084261"/>
    <w:rsid w:val="00084B39"/>
    <w:rsid w:val="000853BF"/>
    <w:rsid w:val="0008546A"/>
    <w:rsid w:val="00086211"/>
    <w:rsid w:val="0008754C"/>
    <w:rsid w:val="000907EF"/>
    <w:rsid w:val="0009187A"/>
    <w:rsid w:val="000924CF"/>
    <w:rsid w:val="000929DC"/>
    <w:rsid w:val="00092EA0"/>
    <w:rsid w:val="0009389A"/>
    <w:rsid w:val="00093B73"/>
    <w:rsid w:val="00094464"/>
    <w:rsid w:val="00095C69"/>
    <w:rsid w:val="0009681E"/>
    <w:rsid w:val="00096972"/>
    <w:rsid w:val="00097627"/>
    <w:rsid w:val="000976DC"/>
    <w:rsid w:val="00097883"/>
    <w:rsid w:val="000A081C"/>
    <w:rsid w:val="000A1454"/>
    <w:rsid w:val="000A206D"/>
    <w:rsid w:val="000A2CF7"/>
    <w:rsid w:val="000A2EF5"/>
    <w:rsid w:val="000A2F7A"/>
    <w:rsid w:val="000A2F86"/>
    <w:rsid w:val="000A37FC"/>
    <w:rsid w:val="000A54D1"/>
    <w:rsid w:val="000A5FE5"/>
    <w:rsid w:val="000A6C61"/>
    <w:rsid w:val="000A6D26"/>
    <w:rsid w:val="000A70ED"/>
    <w:rsid w:val="000A7545"/>
    <w:rsid w:val="000A78AA"/>
    <w:rsid w:val="000A79B7"/>
    <w:rsid w:val="000A7F46"/>
    <w:rsid w:val="000B00B2"/>
    <w:rsid w:val="000B03CE"/>
    <w:rsid w:val="000B0AEC"/>
    <w:rsid w:val="000B3440"/>
    <w:rsid w:val="000B4B9A"/>
    <w:rsid w:val="000B5A80"/>
    <w:rsid w:val="000B67D2"/>
    <w:rsid w:val="000C0B7C"/>
    <w:rsid w:val="000C120E"/>
    <w:rsid w:val="000C2613"/>
    <w:rsid w:val="000C289C"/>
    <w:rsid w:val="000C2F07"/>
    <w:rsid w:val="000C37B4"/>
    <w:rsid w:val="000C52F9"/>
    <w:rsid w:val="000C5790"/>
    <w:rsid w:val="000C696B"/>
    <w:rsid w:val="000C78BE"/>
    <w:rsid w:val="000D09BB"/>
    <w:rsid w:val="000D1155"/>
    <w:rsid w:val="000D115B"/>
    <w:rsid w:val="000D2253"/>
    <w:rsid w:val="000D2C72"/>
    <w:rsid w:val="000D4071"/>
    <w:rsid w:val="000D41BD"/>
    <w:rsid w:val="000D4F38"/>
    <w:rsid w:val="000D5062"/>
    <w:rsid w:val="000D515D"/>
    <w:rsid w:val="000D5C51"/>
    <w:rsid w:val="000D6BD4"/>
    <w:rsid w:val="000D70E2"/>
    <w:rsid w:val="000D7270"/>
    <w:rsid w:val="000D7B3B"/>
    <w:rsid w:val="000E0831"/>
    <w:rsid w:val="000E0898"/>
    <w:rsid w:val="000E08FB"/>
    <w:rsid w:val="000E0E6C"/>
    <w:rsid w:val="000E2300"/>
    <w:rsid w:val="000E3F1E"/>
    <w:rsid w:val="000E452D"/>
    <w:rsid w:val="000E45AA"/>
    <w:rsid w:val="000E4D9B"/>
    <w:rsid w:val="000E5257"/>
    <w:rsid w:val="000E5D17"/>
    <w:rsid w:val="000E6008"/>
    <w:rsid w:val="000E74C9"/>
    <w:rsid w:val="000E7E7B"/>
    <w:rsid w:val="000F0604"/>
    <w:rsid w:val="000F13B6"/>
    <w:rsid w:val="000F15D0"/>
    <w:rsid w:val="000F20D0"/>
    <w:rsid w:val="000F2A24"/>
    <w:rsid w:val="000F419F"/>
    <w:rsid w:val="000F567A"/>
    <w:rsid w:val="000F6430"/>
    <w:rsid w:val="000F751E"/>
    <w:rsid w:val="000F7B81"/>
    <w:rsid w:val="00100104"/>
    <w:rsid w:val="00100442"/>
    <w:rsid w:val="001007AD"/>
    <w:rsid w:val="001007BE"/>
    <w:rsid w:val="00100E9D"/>
    <w:rsid w:val="0010137C"/>
    <w:rsid w:val="001028FC"/>
    <w:rsid w:val="00102A36"/>
    <w:rsid w:val="001031CA"/>
    <w:rsid w:val="001032E0"/>
    <w:rsid w:val="0010330C"/>
    <w:rsid w:val="0010349D"/>
    <w:rsid w:val="00103C39"/>
    <w:rsid w:val="001044BB"/>
    <w:rsid w:val="00104884"/>
    <w:rsid w:val="0010690F"/>
    <w:rsid w:val="00106F69"/>
    <w:rsid w:val="001074EE"/>
    <w:rsid w:val="00107F2E"/>
    <w:rsid w:val="001121DF"/>
    <w:rsid w:val="00112AA8"/>
    <w:rsid w:val="00114DF8"/>
    <w:rsid w:val="00115852"/>
    <w:rsid w:val="00115FD4"/>
    <w:rsid w:val="0011609A"/>
    <w:rsid w:val="00122833"/>
    <w:rsid w:val="00122AAB"/>
    <w:rsid w:val="001251A1"/>
    <w:rsid w:val="001254F3"/>
    <w:rsid w:val="00126508"/>
    <w:rsid w:val="00127C54"/>
    <w:rsid w:val="00130CE3"/>
    <w:rsid w:val="001325A3"/>
    <w:rsid w:val="001349FC"/>
    <w:rsid w:val="00134A04"/>
    <w:rsid w:val="00134B1A"/>
    <w:rsid w:val="00135637"/>
    <w:rsid w:val="001357BA"/>
    <w:rsid w:val="00135A10"/>
    <w:rsid w:val="00135CFD"/>
    <w:rsid w:val="001361DF"/>
    <w:rsid w:val="00136FE5"/>
    <w:rsid w:val="0014091B"/>
    <w:rsid w:val="00140AB8"/>
    <w:rsid w:val="001410DF"/>
    <w:rsid w:val="00141EAD"/>
    <w:rsid w:val="0014216F"/>
    <w:rsid w:val="0014234A"/>
    <w:rsid w:val="00143BAF"/>
    <w:rsid w:val="001441F2"/>
    <w:rsid w:val="00144F29"/>
    <w:rsid w:val="0014534E"/>
    <w:rsid w:val="001459A1"/>
    <w:rsid w:val="001467B5"/>
    <w:rsid w:val="001468E4"/>
    <w:rsid w:val="00146DDD"/>
    <w:rsid w:val="001505F5"/>
    <w:rsid w:val="001522F2"/>
    <w:rsid w:val="0015254A"/>
    <w:rsid w:val="0015313C"/>
    <w:rsid w:val="00153442"/>
    <w:rsid w:val="0015357B"/>
    <w:rsid w:val="00153875"/>
    <w:rsid w:val="00155712"/>
    <w:rsid w:val="00155C3C"/>
    <w:rsid w:val="00155DDC"/>
    <w:rsid w:val="0015665B"/>
    <w:rsid w:val="001567C4"/>
    <w:rsid w:val="00156A02"/>
    <w:rsid w:val="001572E7"/>
    <w:rsid w:val="00157D1E"/>
    <w:rsid w:val="001607FD"/>
    <w:rsid w:val="001620EE"/>
    <w:rsid w:val="00162541"/>
    <w:rsid w:val="00162AF2"/>
    <w:rsid w:val="00163067"/>
    <w:rsid w:val="00163EB3"/>
    <w:rsid w:val="00164770"/>
    <w:rsid w:val="00164F2A"/>
    <w:rsid w:val="001667B2"/>
    <w:rsid w:val="001667BA"/>
    <w:rsid w:val="00166AD0"/>
    <w:rsid w:val="001678F3"/>
    <w:rsid w:val="00170023"/>
    <w:rsid w:val="0017097E"/>
    <w:rsid w:val="001719DE"/>
    <w:rsid w:val="00171B65"/>
    <w:rsid w:val="0017274F"/>
    <w:rsid w:val="001739CA"/>
    <w:rsid w:val="00174D00"/>
    <w:rsid w:val="00175F49"/>
    <w:rsid w:val="001772A6"/>
    <w:rsid w:val="00177547"/>
    <w:rsid w:val="001802DF"/>
    <w:rsid w:val="00182ED2"/>
    <w:rsid w:val="0018310E"/>
    <w:rsid w:val="00183767"/>
    <w:rsid w:val="00183B82"/>
    <w:rsid w:val="00183EF1"/>
    <w:rsid w:val="00184164"/>
    <w:rsid w:val="00185567"/>
    <w:rsid w:val="00185931"/>
    <w:rsid w:val="00186011"/>
    <w:rsid w:val="00187428"/>
    <w:rsid w:val="00187BB6"/>
    <w:rsid w:val="00187FCE"/>
    <w:rsid w:val="00190A03"/>
    <w:rsid w:val="00191047"/>
    <w:rsid w:val="00191DAA"/>
    <w:rsid w:val="00193694"/>
    <w:rsid w:val="001938A7"/>
    <w:rsid w:val="00193DD9"/>
    <w:rsid w:val="00194C63"/>
    <w:rsid w:val="00195041"/>
    <w:rsid w:val="001951CD"/>
    <w:rsid w:val="0019575B"/>
    <w:rsid w:val="00195E7F"/>
    <w:rsid w:val="0019619B"/>
    <w:rsid w:val="00196506"/>
    <w:rsid w:val="00196C69"/>
    <w:rsid w:val="0019758A"/>
    <w:rsid w:val="00197F50"/>
    <w:rsid w:val="001A1BAA"/>
    <w:rsid w:val="001A286B"/>
    <w:rsid w:val="001A2FB4"/>
    <w:rsid w:val="001A3C28"/>
    <w:rsid w:val="001A421C"/>
    <w:rsid w:val="001A636B"/>
    <w:rsid w:val="001A6B55"/>
    <w:rsid w:val="001A7029"/>
    <w:rsid w:val="001A78A0"/>
    <w:rsid w:val="001A7BD4"/>
    <w:rsid w:val="001A7C84"/>
    <w:rsid w:val="001B0B95"/>
    <w:rsid w:val="001B18F4"/>
    <w:rsid w:val="001B25D5"/>
    <w:rsid w:val="001B28C2"/>
    <w:rsid w:val="001B4550"/>
    <w:rsid w:val="001B5656"/>
    <w:rsid w:val="001B6E1D"/>
    <w:rsid w:val="001B7CFB"/>
    <w:rsid w:val="001C20AA"/>
    <w:rsid w:val="001C3BDB"/>
    <w:rsid w:val="001C3DA9"/>
    <w:rsid w:val="001C3EE9"/>
    <w:rsid w:val="001C4354"/>
    <w:rsid w:val="001C4B27"/>
    <w:rsid w:val="001C5FE1"/>
    <w:rsid w:val="001C6B4C"/>
    <w:rsid w:val="001C6C7B"/>
    <w:rsid w:val="001C70BD"/>
    <w:rsid w:val="001C74A8"/>
    <w:rsid w:val="001C7A26"/>
    <w:rsid w:val="001D0055"/>
    <w:rsid w:val="001D1718"/>
    <w:rsid w:val="001D3138"/>
    <w:rsid w:val="001D32A0"/>
    <w:rsid w:val="001D3C74"/>
    <w:rsid w:val="001D54FE"/>
    <w:rsid w:val="001D5C4B"/>
    <w:rsid w:val="001D5FBE"/>
    <w:rsid w:val="001D5FF9"/>
    <w:rsid w:val="001D6E9A"/>
    <w:rsid w:val="001D7A35"/>
    <w:rsid w:val="001E0D3B"/>
    <w:rsid w:val="001E0E70"/>
    <w:rsid w:val="001E22FC"/>
    <w:rsid w:val="001E2762"/>
    <w:rsid w:val="001E2EA3"/>
    <w:rsid w:val="001E3539"/>
    <w:rsid w:val="001E4551"/>
    <w:rsid w:val="001E4AED"/>
    <w:rsid w:val="001E5D67"/>
    <w:rsid w:val="001E5EE0"/>
    <w:rsid w:val="001E67BD"/>
    <w:rsid w:val="001E78D7"/>
    <w:rsid w:val="001F2103"/>
    <w:rsid w:val="001F2606"/>
    <w:rsid w:val="001F282C"/>
    <w:rsid w:val="001F2A71"/>
    <w:rsid w:val="001F2C42"/>
    <w:rsid w:val="001F2EAF"/>
    <w:rsid w:val="001F339A"/>
    <w:rsid w:val="001F3BC7"/>
    <w:rsid w:val="001F5388"/>
    <w:rsid w:val="001F59FA"/>
    <w:rsid w:val="001F621C"/>
    <w:rsid w:val="001F70B1"/>
    <w:rsid w:val="001F7958"/>
    <w:rsid w:val="002002B2"/>
    <w:rsid w:val="002021E6"/>
    <w:rsid w:val="00202647"/>
    <w:rsid w:val="002039E6"/>
    <w:rsid w:val="00203ED7"/>
    <w:rsid w:val="002048C1"/>
    <w:rsid w:val="00204C66"/>
    <w:rsid w:val="00204D6E"/>
    <w:rsid w:val="0020581E"/>
    <w:rsid w:val="00206AF8"/>
    <w:rsid w:val="00207CB1"/>
    <w:rsid w:val="00207EC0"/>
    <w:rsid w:val="0021055E"/>
    <w:rsid w:val="00210A4D"/>
    <w:rsid w:val="00212120"/>
    <w:rsid w:val="00212132"/>
    <w:rsid w:val="00213C35"/>
    <w:rsid w:val="002145C2"/>
    <w:rsid w:val="0021533E"/>
    <w:rsid w:val="00215910"/>
    <w:rsid w:val="00215B48"/>
    <w:rsid w:val="00215D8B"/>
    <w:rsid w:val="00216FBB"/>
    <w:rsid w:val="00217FCF"/>
    <w:rsid w:val="00220054"/>
    <w:rsid w:val="00220B87"/>
    <w:rsid w:val="00221D83"/>
    <w:rsid w:val="0022268B"/>
    <w:rsid w:val="00222C19"/>
    <w:rsid w:val="00223013"/>
    <w:rsid w:val="0022378E"/>
    <w:rsid w:val="00225247"/>
    <w:rsid w:val="00225A06"/>
    <w:rsid w:val="0022617E"/>
    <w:rsid w:val="00227431"/>
    <w:rsid w:val="00230739"/>
    <w:rsid w:val="00231758"/>
    <w:rsid w:val="0023180F"/>
    <w:rsid w:val="00232A39"/>
    <w:rsid w:val="00232EB2"/>
    <w:rsid w:val="002332FC"/>
    <w:rsid w:val="00233DA6"/>
    <w:rsid w:val="0023443A"/>
    <w:rsid w:val="00234676"/>
    <w:rsid w:val="002357D3"/>
    <w:rsid w:val="002363B2"/>
    <w:rsid w:val="00236B6D"/>
    <w:rsid w:val="00236D17"/>
    <w:rsid w:val="00241E20"/>
    <w:rsid w:val="00241E7C"/>
    <w:rsid w:val="00241FF3"/>
    <w:rsid w:val="00244D4D"/>
    <w:rsid w:val="0024565A"/>
    <w:rsid w:val="00247353"/>
    <w:rsid w:val="00247548"/>
    <w:rsid w:val="0024779D"/>
    <w:rsid w:val="002503FC"/>
    <w:rsid w:val="00251852"/>
    <w:rsid w:val="00251CA0"/>
    <w:rsid w:val="002524EA"/>
    <w:rsid w:val="00253DD1"/>
    <w:rsid w:val="00254074"/>
    <w:rsid w:val="002574BF"/>
    <w:rsid w:val="00260C46"/>
    <w:rsid w:val="00260EAD"/>
    <w:rsid w:val="00260F0D"/>
    <w:rsid w:val="00261553"/>
    <w:rsid w:val="00262139"/>
    <w:rsid w:val="002627E4"/>
    <w:rsid w:val="00262FB4"/>
    <w:rsid w:val="0026312E"/>
    <w:rsid w:val="00263F5B"/>
    <w:rsid w:val="00264CBE"/>
    <w:rsid w:val="00265EC1"/>
    <w:rsid w:val="002665B8"/>
    <w:rsid w:val="00267925"/>
    <w:rsid w:val="00267E30"/>
    <w:rsid w:val="002703B3"/>
    <w:rsid w:val="00271C82"/>
    <w:rsid w:val="00271CBB"/>
    <w:rsid w:val="00273D5F"/>
    <w:rsid w:val="00274398"/>
    <w:rsid w:val="00274720"/>
    <w:rsid w:val="002755AC"/>
    <w:rsid w:val="00275FD3"/>
    <w:rsid w:val="00276717"/>
    <w:rsid w:val="00277297"/>
    <w:rsid w:val="002772D3"/>
    <w:rsid w:val="00280338"/>
    <w:rsid w:val="00282BAA"/>
    <w:rsid w:val="00283D6E"/>
    <w:rsid w:val="00284173"/>
    <w:rsid w:val="00284749"/>
    <w:rsid w:val="00284A05"/>
    <w:rsid w:val="002858B9"/>
    <w:rsid w:val="0028681B"/>
    <w:rsid w:val="00286F85"/>
    <w:rsid w:val="00290331"/>
    <w:rsid w:val="0029096B"/>
    <w:rsid w:val="002912CC"/>
    <w:rsid w:val="002927E4"/>
    <w:rsid w:val="00292964"/>
    <w:rsid w:val="00293CA3"/>
    <w:rsid w:val="00293DF2"/>
    <w:rsid w:val="002942B1"/>
    <w:rsid w:val="00295C58"/>
    <w:rsid w:val="002960ED"/>
    <w:rsid w:val="00296715"/>
    <w:rsid w:val="0029683F"/>
    <w:rsid w:val="002969D0"/>
    <w:rsid w:val="00296B27"/>
    <w:rsid w:val="002A0C55"/>
    <w:rsid w:val="002A2773"/>
    <w:rsid w:val="002A2F0B"/>
    <w:rsid w:val="002A4AD3"/>
    <w:rsid w:val="002A5562"/>
    <w:rsid w:val="002A57E4"/>
    <w:rsid w:val="002A614B"/>
    <w:rsid w:val="002A6812"/>
    <w:rsid w:val="002A6D28"/>
    <w:rsid w:val="002A6DD6"/>
    <w:rsid w:val="002A7725"/>
    <w:rsid w:val="002A7C02"/>
    <w:rsid w:val="002B0A94"/>
    <w:rsid w:val="002B109B"/>
    <w:rsid w:val="002B3901"/>
    <w:rsid w:val="002B504B"/>
    <w:rsid w:val="002B533F"/>
    <w:rsid w:val="002B58D8"/>
    <w:rsid w:val="002B59E8"/>
    <w:rsid w:val="002B5D0D"/>
    <w:rsid w:val="002B5D96"/>
    <w:rsid w:val="002B6A01"/>
    <w:rsid w:val="002C008E"/>
    <w:rsid w:val="002C0D4F"/>
    <w:rsid w:val="002C0DDC"/>
    <w:rsid w:val="002C0E6E"/>
    <w:rsid w:val="002C185D"/>
    <w:rsid w:val="002C2BB7"/>
    <w:rsid w:val="002C2D1A"/>
    <w:rsid w:val="002C3610"/>
    <w:rsid w:val="002C39B4"/>
    <w:rsid w:val="002C3E5E"/>
    <w:rsid w:val="002C49CF"/>
    <w:rsid w:val="002C4D98"/>
    <w:rsid w:val="002C4E28"/>
    <w:rsid w:val="002C51D4"/>
    <w:rsid w:val="002C5E4F"/>
    <w:rsid w:val="002C62D0"/>
    <w:rsid w:val="002C643F"/>
    <w:rsid w:val="002C65C4"/>
    <w:rsid w:val="002C7589"/>
    <w:rsid w:val="002D0857"/>
    <w:rsid w:val="002D0BFA"/>
    <w:rsid w:val="002D0D74"/>
    <w:rsid w:val="002D159A"/>
    <w:rsid w:val="002D35AF"/>
    <w:rsid w:val="002D3B06"/>
    <w:rsid w:val="002D41C4"/>
    <w:rsid w:val="002D455D"/>
    <w:rsid w:val="002D4789"/>
    <w:rsid w:val="002D527D"/>
    <w:rsid w:val="002D55E8"/>
    <w:rsid w:val="002D564F"/>
    <w:rsid w:val="002D6D57"/>
    <w:rsid w:val="002D75B4"/>
    <w:rsid w:val="002D7EFC"/>
    <w:rsid w:val="002E12DA"/>
    <w:rsid w:val="002E23B4"/>
    <w:rsid w:val="002E308F"/>
    <w:rsid w:val="002E382B"/>
    <w:rsid w:val="002E3F0F"/>
    <w:rsid w:val="002E4933"/>
    <w:rsid w:val="002E5439"/>
    <w:rsid w:val="002E5A9C"/>
    <w:rsid w:val="002E653E"/>
    <w:rsid w:val="002E6B98"/>
    <w:rsid w:val="002E6DBD"/>
    <w:rsid w:val="002E7558"/>
    <w:rsid w:val="002E78F9"/>
    <w:rsid w:val="002F0580"/>
    <w:rsid w:val="002F0ED3"/>
    <w:rsid w:val="002F14E8"/>
    <w:rsid w:val="002F1E6E"/>
    <w:rsid w:val="002F25B8"/>
    <w:rsid w:val="002F2C8B"/>
    <w:rsid w:val="002F2DB5"/>
    <w:rsid w:val="002F2E00"/>
    <w:rsid w:val="002F582E"/>
    <w:rsid w:val="002F59F4"/>
    <w:rsid w:val="002F5AB4"/>
    <w:rsid w:val="00301378"/>
    <w:rsid w:val="00301B36"/>
    <w:rsid w:val="00301D9B"/>
    <w:rsid w:val="00303DD4"/>
    <w:rsid w:val="00304153"/>
    <w:rsid w:val="00304A23"/>
    <w:rsid w:val="00306A3C"/>
    <w:rsid w:val="0030707A"/>
    <w:rsid w:val="00307100"/>
    <w:rsid w:val="00307CE9"/>
    <w:rsid w:val="00310CC2"/>
    <w:rsid w:val="00310D07"/>
    <w:rsid w:val="00311C27"/>
    <w:rsid w:val="003124E5"/>
    <w:rsid w:val="00313BFD"/>
    <w:rsid w:val="00313F0D"/>
    <w:rsid w:val="0031453A"/>
    <w:rsid w:val="003159AF"/>
    <w:rsid w:val="003172D9"/>
    <w:rsid w:val="00317DF7"/>
    <w:rsid w:val="00321135"/>
    <w:rsid w:val="003212AC"/>
    <w:rsid w:val="003218E3"/>
    <w:rsid w:val="003219BD"/>
    <w:rsid w:val="00321C9E"/>
    <w:rsid w:val="00321CD0"/>
    <w:rsid w:val="0032275E"/>
    <w:rsid w:val="00322763"/>
    <w:rsid w:val="00322BFB"/>
    <w:rsid w:val="0032456C"/>
    <w:rsid w:val="003266E7"/>
    <w:rsid w:val="00327421"/>
    <w:rsid w:val="00327BD8"/>
    <w:rsid w:val="003309E2"/>
    <w:rsid w:val="00330EAE"/>
    <w:rsid w:val="00330F07"/>
    <w:rsid w:val="00332BC2"/>
    <w:rsid w:val="00333502"/>
    <w:rsid w:val="0033445E"/>
    <w:rsid w:val="00334777"/>
    <w:rsid w:val="00334AB5"/>
    <w:rsid w:val="00334B37"/>
    <w:rsid w:val="00334D02"/>
    <w:rsid w:val="00335203"/>
    <w:rsid w:val="003352C1"/>
    <w:rsid w:val="003352DD"/>
    <w:rsid w:val="0033590A"/>
    <w:rsid w:val="00335AED"/>
    <w:rsid w:val="00336311"/>
    <w:rsid w:val="00337C00"/>
    <w:rsid w:val="003401BD"/>
    <w:rsid w:val="00340AA4"/>
    <w:rsid w:val="00340FE8"/>
    <w:rsid w:val="00341671"/>
    <w:rsid w:val="00341A37"/>
    <w:rsid w:val="00343A15"/>
    <w:rsid w:val="00343DC1"/>
    <w:rsid w:val="0034590C"/>
    <w:rsid w:val="00345AC3"/>
    <w:rsid w:val="00345E7E"/>
    <w:rsid w:val="00346415"/>
    <w:rsid w:val="003476EA"/>
    <w:rsid w:val="003476EF"/>
    <w:rsid w:val="00347F9F"/>
    <w:rsid w:val="00350B3F"/>
    <w:rsid w:val="00350EC6"/>
    <w:rsid w:val="00350FDB"/>
    <w:rsid w:val="003510EF"/>
    <w:rsid w:val="0035112F"/>
    <w:rsid w:val="00351439"/>
    <w:rsid w:val="0035157A"/>
    <w:rsid w:val="00352673"/>
    <w:rsid w:val="003529A9"/>
    <w:rsid w:val="00352FD0"/>
    <w:rsid w:val="0035481E"/>
    <w:rsid w:val="003549D1"/>
    <w:rsid w:val="00354D1C"/>
    <w:rsid w:val="00354FE9"/>
    <w:rsid w:val="0035557C"/>
    <w:rsid w:val="00355601"/>
    <w:rsid w:val="003559C1"/>
    <w:rsid w:val="003564CE"/>
    <w:rsid w:val="003603AF"/>
    <w:rsid w:val="003613A2"/>
    <w:rsid w:val="00361BB2"/>
    <w:rsid w:val="00362391"/>
    <w:rsid w:val="00362C1C"/>
    <w:rsid w:val="00365468"/>
    <w:rsid w:val="003658EE"/>
    <w:rsid w:val="00365937"/>
    <w:rsid w:val="00367A1E"/>
    <w:rsid w:val="00370193"/>
    <w:rsid w:val="0037034E"/>
    <w:rsid w:val="00370BB6"/>
    <w:rsid w:val="00371217"/>
    <w:rsid w:val="0037177C"/>
    <w:rsid w:val="00372FBB"/>
    <w:rsid w:val="00373B58"/>
    <w:rsid w:val="00374B25"/>
    <w:rsid w:val="0037542B"/>
    <w:rsid w:val="003760C4"/>
    <w:rsid w:val="00376F35"/>
    <w:rsid w:val="00377993"/>
    <w:rsid w:val="00377B87"/>
    <w:rsid w:val="00380314"/>
    <w:rsid w:val="003807E2"/>
    <w:rsid w:val="003809FD"/>
    <w:rsid w:val="00380CF2"/>
    <w:rsid w:val="00380D2F"/>
    <w:rsid w:val="00382183"/>
    <w:rsid w:val="00382648"/>
    <w:rsid w:val="00382E1D"/>
    <w:rsid w:val="00383027"/>
    <w:rsid w:val="0038397E"/>
    <w:rsid w:val="0038427E"/>
    <w:rsid w:val="00384773"/>
    <w:rsid w:val="0038617E"/>
    <w:rsid w:val="00387353"/>
    <w:rsid w:val="00387497"/>
    <w:rsid w:val="00390E87"/>
    <w:rsid w:val="00390FBF"/>
    <w:rsid w:val="0039152A"/>
    <w:rsid w:val="00392772"/>
    <w:rsid w:val="0039368B"/>
    <w:rsid w:val="003941C7"/>
    <w:rsid w:val="00394CBC"/>
    <w:rsid w:val="00395154"/>
    <w:rsid w:val="003959C0"/>
    <w:rsid w:val="00395AAA"/>
    <w:rsid w:val="003A04DC"/>
    <w:rsid w:val="003A0F64"/>
    <w:rsid w:val="003A27F8"/>
    <w:rsid w:val="003A38F7"/>
    <w:rsid w:val="003A40FA"/>
    <w:rsid w:val="003A43C7"/>
    <w:rsid w:val="003A4FAC"/>
    <w:rsid w:val="003A703B"/>
    <w:rsid w:val="003A75C6"/>
    <w:rsid w:val="003B0B3D"/>
    <w:rsid w:val="003B12BB"/>
    <w:rsid w:val="003B1A96"/>
    <w:rsid w:val="003B2EF9"/>
    <w:rsid w:val="003B4788"/>
    <w:rsid w:val="003B5221"/>
    <w:rsid w:val="003B5C1A"/>
    <w:rsid w:val="003B7325"/>
    <w:rsid w:val="003B73EA"/>
    <w:rsid w:val="003B7FE0"/>
    <w:rsid w:val="003C01D0"/>
    <w:rsid w:val="003C10DA"/>
    <w:rsid w:val="003C251A"/>
    <w:rsid w:val="003C269E"/>
    <w:rsid w:val="003C2909"/>
    <w:rsid w:val="003C29BC"/>
    <w:rsid w:val="003C2D45"/>
    <w:rsid w:val="003C3583"/>
    <w:rsid w:val="003C4890"/>
    <w:rsid w:val="003C4E1B"/>
    <w:rsid w:val="003C5168"/>
    <w:rsid w:val="003C53F0"/>
    <w:rsid w:val="003C55DF"/>
    <w:rsid w:val="003C58A7"/>
    <w:rsid w:val="003C6796"/>
    <w:rsid w:val="003C7634"/>
    <w:rsid w:val="003C76B6"/>
    <w:rsid w:val="003D2ACD"/>
    <w:rsid w:val="003D4ED4"/>
    <w:rsid w:val="003D4FDB"/>
    <w:rsid w:val="003D502B"/>
    <w:rsid w:val="003D54D2"/>
    <w:rsid w:val="003D54D5"/>
    <w:rsid w:val="003D5531"/>
    <w:rsid w:val="003D55B2"/>
    <w:rsid w:val="003D5BE7"/>
    <w:rsid w:val="003D6240"/>
    <w:rsid w:val="003D6258"/>
    <w:rsid w:val="003D6AC0"/>
    <w:rsid w:val="003D6BB3"/>
    <w:rsid w:val="003D6F3F"/>
    <w:rsid w:val="003D7E2E"/>
    <w:rsid w:val="003E0BA9"/>
    <w:rsid w:val="003E0BE0"/>
    <w:rsid w:val="003E0BEC"/>
    <w:rsid w:val="003E176D"/>
    <w:rsid w:val="003E2D9F"/>
    <w:rsid w:val="003E3C51"/>
    <w:rsid w:val="003E3D25"/>
    <w:rsid w:val="003E4C8A"/>
    <w:rsid w:val="003E4EFC"/>
    <w:rsid w:val="003E51DB"/>
    <w:rsid w:val="003E58ED"/>
    <w:rsid w:val="003E5900"/>
    <w:rsid w:val="003E6AEC"/>
    <w:rsid w:val="003E727A"/>
    <w:rsid w:val="003E7641"/>
    <w:rsid w:val="003F06C8"/>
    <w:rsid w:val="003F0BC1"/>
    <w:rsid w:val="003F1187"/>
    <w:rsid w:val="003F2BBD"/>
    <w:rsid w:val="003F37CA"/>
    <w:rsid w:val="003F3835"/>
    <w:rsid w:val="003F3A1E"/>
    <w:rsid w:val="003F3A8E"/>
    <w:rsid w:val="003F4A1B"/>
    <w:rsid w:val="003F5D11"/>
    <w:rsid w:val="003F5DFF"/>
    <w:rsid w:val="003F5FFC"/>
    <w:rsid w:val="003F68C5"/>
    <w:rsid w:val="003F6A37"/>
    <w:rsid w:val="003F6ED4"/>
    <w:rsid w:val="0040030E"/>
    <w:rsid w:val="004007CC"/>
    <w:rsid w:val="0040098A"/>
    <w:rsid w:val="00400DFF"/>
    <w:rsid w:val="00401E69"/>
    <w:rsid w:val="0040238A"/>
    <w:rsid w:val="00402C9E"/>
    <w:rsid w:val="0040462F"/>
    <w:rsid w:val="00404C3F"/>
    <w:rsid w:val="00404C7E"/>
    <w:rsid w:val="004059BB"/>
    <w:rsid w:val="004070EA"/>
    <w:rsid w:val="00407790"/>
    <w:rsid w:val="00407FEF"/>
    <w:rsid w:val="00410655"/>
    <w:rsid w:val="00412202"/>
    <w:rsid w:val="0041255D"/>
    <w:rsid w:val="004148E4"/>
    <w:rsid w:val="00414F25"/>
    <w:rsid w:val="00415BE8"/>
    <w:rsid w:val="00415DE9"/>
    <w:rsid w:val="00416043"/>
    <w:rsid w:val="00416124"/>
    <w:rsid w:val="00416271"/>
    <w:rsid w:val="004175E2"/>
    <w:rsid w:val="00417E21"/>
    <w:rsid w:val="0042069A"/>
    <w:rsid w:val="00421358"/>
    <w:rsid w:val="00421D5B"/>
    <w:rsid w:val="004222A0"/>
    <w:rsid w:val="0042348C"/>
    <w:rsid w:val="00424144"/>
    <w:rsid w:val="00424419"/>
    <w:rsid w:val="00425340"/>
    <w:rsid w:val="0042588C"/>
    <w:rsid w:val="00426BE1"/>
    <w:rsid w:val="00427144"/>
    <w:rsid w:val="004279D0"/>
    <w:rsid w:val="00432824"/>
    <w:rsid w:val="004337A2"/>
    <w:rsid w:val="004342A7"/>
    <w:rsid w:val="00436D27"/>
    <w:rsid w:val="00437E02"/>
    <w:rsid w:val="0044009A"/>
    <w:rsid w:val="004401A7"/>
    <w:rsid w:val="00440674"/>
    <w:rsid w:val="0044138A"/>
    <w:rsid w:val="0044191C"/>
    <w:rsid w:val="004419CC"/>
    <w:rsid w:val="00442E2B"/>
    <w:rsid w:val="0044375F"/>
    <w:rsid w:val="0044413A"/>
    <w:rsid w:val="0044422A"/>
    <w:rsid w:val="00444A78"/>
    <w:rsid w:val="004450DC"/>
    <w:rsid w:val="00445BD3"/>
    <w:rsid w:val="00446344"/>
    <w:rsid w:val="004470DD"/>
    <w:rsid w:val="004475D4"/>
    <w:rsid w:val="004501F0"/>
    <w:rsid w:val="004508B3"/>
    <w:rsid w:val="004508F7"/>
    <w:rsid w:val="004519ED"/>
    <w:rsid w:val="0045208E"/>
    <w:rsid w:val="00452AD3"/>
    <w:rsid w:val="00452AD7"/>
    <w:rsid w:val="00452DC7"/>
    <w:rsid w:val="00452E1B"/>
    <w:rsid w:val="004532A7"/>
    <w:rsid w:val="00455243"/>
    <w:rsid w:val="00455289"/>
    <w:rsid w:val="00455D48"/>
    <w:rsid w:val="00456139"/>
    <w:rsid w:val="0045682D"/>
    <w:rsid w:val="00456B4F"/>
    <w:rsid w:val="00456FAF"/>
    <w:rsid w:val="004578D3"/>
    <w:rsid w:val="00460FAD"/>
    <w:rsid w:val="00462229"/>
    <w:rsid w:val="004626FE"/>
    <w:rsid w:val="00465987"/>
    <w:rsid w:val="00465FB9"/>
    <w:rsid w:val="0046674F"/>
    <w:rsid w:val="00466E37"/>
    <w:rsid w:val="00467C83"/>
    <w:rsid w:val="004702A3"/>
    <w:rsid w:val="004708F8"/>
    <w:rsid w:val="00471DB9"/>
    <w:rsid w:val="00471FD1"/>
    <w:rsid w:val="00474EB9"/>
    <w:rsid w:val="0047591E"/>
    <w:rsid w:val="00475F1F"/>
    <w:rsid w:val="0048067A"/>
    <w:rsid w:val="004811C3"/>
    <w:rsid w:val="004815E1"/>
    <w:rsid w:val="00481608"/>
    <w:rsid w:val="00481787"/>
    <w:rsid w:val="00481930"/>
    <w:rsid w:val="00481FE8"/>
    <w:rsid w:val="004820D0"/>
    <w:rsid w:val="004821A5"/>
    <w:rsid w:val="00482623"/>
    <w:rsid w:val="004828CD"/>
    <w:rsid w:val="00483363"/>
    <w:rsid w:val="00483C3A"/>
    <w:rsid w:val="004849E4"/>
    <w:rsid w:val="00486AA9"/>
    <w:rsid w:val="004877A1"/>
    <w:rsid w:val="004906EF"/>
    <w:rsid w:val="0049099F"/>
    <w:rsid w:val="0049193E"/>
    <w:rsid w:val="004919D3"/>
    <w:rsid w:val="00491CB4"/>
    <w:rsid w:val="00491CD6"/>
    <w:rsid w:val="004924FE"/>
    <w:rsid w:val="004937C5"/>
    <w:rsid w:val="00493A7A"/>
    <w:rsid w:val="00493A9C"/>
    <w:rsid w:val="00493DB0"/>
    <w:rsid w:val="0049440E"/>
    <w:rsid w:val="00494555"/>
    <w:rsid w:val="0049495F"/>
    <w:rsid w:val="00495543"/>
    <w:rsid w:val="00495879"/>
    <w:rsid w:val="0049618D"/>
    <w:rsid w:val="00496FC9"/>
    <w:rsid w:val="004A00C8"/>
    <w:rsid w:val="004A0A78"/>
    <w:rsid w:val="004A0E3B"/>
    <w:rsid w:val="004A1B79"/>
    <w:rsid w:val="004A25C3"/>
    <w:rsid w:val="004A30DF"/>
    <w:rsid w:val="004A38D3"/>
    <w:rsid w:val="004A39DD"/>
    <w:rsid w:val="004A3B3F"/>
    <w:rsid w:val="004A42C0"/>
    <w:rsid w:val="004A5451"/>
    <w:rsid w:val="004A6416"/>
    <w:rsid w:val="004A673F"/>
    <w:rsid w:val="004A6A33"/>
    <w:rsid w:val="004A771A"/>
    <w:rsid w:val="004A7740"/>
    <w:rsid w:val="004A7BF4"/>
    <w:rsid w:val="004A7F9F"/>
    <w:rsid w:val="004B000B"/>
    <w:rsid w:val="004B28F0"/>
    <w:rsid w:val="004B3577"/>
    <w:rsid w:val="004B35D7"/>
    <w:rsid w:val="004B39D0"/>
    <w:rsid w:val="004B3C33"/>
    <w:rsid w:val="004B3EE8"/>
    <w:rsid w:val="004B4E3C"/>
    <w:rsid w:val="004B6645"/>
    <w:rsid w:val="004B75F7"/>
    <w:rsid w:val="004B7887"/>
    <w:rsid w:val="004C0D4F"/>
    <w:rsid w:val="004C10D5"/>
    <w:rsid w:val="004C18EE"/>
    <w:rsid w:val="004C26A8"/>
    <w:rsid w:val="004C495C"/>
    <w:rsid w:val="004C4B10"/>
    <w:rsid w:val="004C4FB8"/>
    <w:rsid w:val="004C51ED"/>
    <w:rsid w:val="004C54B1"/>
    <w:rsid w:val="004C5EA3"/>
    <w:rsid w:val="004C6388"/>
    <w:rsid w:val="004C6A38"/>
    <w:rsid w:val="004D14FA"/>
    <w:rsid w:val="004D280F"/>
    <w:rsid w:val="004D2BFA"/>
    <w:rsid w:val="004D41D7"/>
    <w:rsid w:val="004D42F1"/>
    <w:rsid w:val="004D504E"/>
    <w:rsid w:val="004D5464"/>
    <w:rsid w:val="004D6377"/>
    <w:rsid w:val="004D751A"/>
    <w:rsid w:val="004D7DE3"/>
    <w:rsid w:val="004E0B0B"/>
    <w:rsid w:val="004E0B7C"/>
    <w:rsid w:val="004E24C3"/>
    <w:rsid w:val="004E3514"/>
    <w:rsid w:val="004E3BA1"/>
    <w:rsid w:val="004E5086"/>
    <w:rsid w:val="004E57BF"/>
    <w:rsid w:val="004E64FC"/>
    <w:rsid w:val="004E770A"/>
    <w:rsid w:val="004E79C3"/>
    <w:rsid w:val="004F02E2"/>
    <w:rsid w:val="004F10FD"/>
    <w:rsid w:val="004F114B"/>
    <w:rsid w:val="004F1916"/>
    <w:rsid w:val="004F2515"/>
    <w:rsid w:val="004F3126"/>
    <w:rsid w:val="004F38BF"/>
    <w:rsid w:val="004F527C"/>
    <w:rsid w:val="004F5D40"/>
    <w:rsid w:val="004F7B8C"/>
    <w:rsid w:val="00500701"/>
    <w:rsid w:val="00501FBB"/>
    <w:rsid w:val="00502386"/>
    <w:rsid w:val="00502633"/>
    <w:rsid w:val="005036E3"/>
    <w:rsid w:val="00505207"/>
    <w:rsid w:val="00505334"/>
    <w:rsid w:val="005057BF"/>
    <w:rsid w:val="00506546"/>
    <w:rsid w:val="00506A43"/>
    <w:rsid w:val="0051001D"/>
    <w:rsid w:val="00510239"/>
    <w:rsid w:val="005118F2"/>
    <w:rsid w:val="00512631"/>
    <w:rsid w:val="005132BD"/>
    <w:rsid w:val="005145A0"/>
    <w:rsid w:val="005151F8"/>
    <w:rsid w:val="00515DBF"/>
    <w:rsid w:val="0051604B"/>
    <w:rsid w:val="00516326"/>
    <w:rsid w:val="00516C2D"/>
    <w:rsid w:val="00516D07"/>
    <w:rsid w:val="00516F32"/>
    <w:rsid w:val="005206EE"/>
    <w:rsid w:val="00521863"/>
    <w:rsid w:val="00521E87"/>
    <w:rsid w:val="00523C38"/>
    <w:rsid w:val="00523EAA"/>
    <w:rsid w:val="00524419"/>
    <w:rsid w:val="005247A0"/>
    <w:rsid w:val="00525C4C"/>
    <w:rsid w:val="00525D96"/>
    <w:rsid w:val="0052752B"/>
    <w:rsid w:val="00527986"/>
    <w:rsid w:val="00532947"/>
    <w:rsid w:val="005330C8"/>
    <w:rsid w:val="00535342"/>
    <w:rsid w:val="00535B5D"/>
    <w:rsid w:val="00537A31"/>
    <w:rsid w:val="005403E9"/>
    <w:rsid w:val="00541539"/>
    <w:rsid w:val="00541B1E"/>
    <w:rsid w:val="00542259"/>
    <w:rsid w:val="00543B62"/>
    <w:rsid w:val="0054494C"/>
    <w:rsid w:val="005449AD"/>
    <w:rsid w:val="00544C4D"/>
    <w:rsid w:val="0054612A"/>
    <w:rsid w:val="005462C1"/>
    <w:rsid w:val="0054651B"/>
    <w:rsid w:val="00546C09"/>
    <w:rsid w:val="00550505"/>
    <w:rsid w:val="00550528"/>
    <w:rsid w:val="005507A5"/>
    <w:rsid w:val="00550E1F"/>
    <w:rsid w:val="0055159C"/>
    <w:rsid w:val="0055239A"/>
    <w:rsid w:val="00552CE9"/>
    <w:rsid w:val="00552ED1"/>
    <w:rsid w:val="00553325"/>
    <w:rsid w:val="005538E0"/>
    <w:rsid w:val="00553F11"/>
    <w:rsid w:val="00554029"/>
    <w:rsid w:val="0055435E"/>
    <w:rsid w:val="005543F7"/>
    <w:rsid w:val="00554967"/>
    <w:rsid w:val="005556E6"/>
    <w:rsid w:val="005559E6"/>
    <w:rsid w:val="00555B13"/>
    <w:rsid w:val="00555B8E"/>
    <w:rsid w:val="005568CE"/>
    <w:rsid w:val="00556916"/>
    <w:rsid w:val="005573B1"/>
    <w:rsid w:val="00557ECB"/>
    <w:rsid w:val="0056060E"/>
    <w:rsid w:val="00560720"/>
    <w:rsid w:val="00561331"/>
    <w:rsid w:val="00561E92"/>
    <w:rsid w:val="005629EF"/>
    <w:rsid w:val="00562DE4"/>
    <w:rsid w:val="005631EA"/>
    <w:rsid w:val="00564660"/>
    <w:rsid w:val="005651A1"/>
    <w:rsid w:val="00565E12"/>
    <w:rsid w:val="0057072F"/>
    <w:rsid w:val="005715C7"/>
    <w:rsid w:val="005716CA"/>
    <w:rsid w:val="00571804"/>
    <w:rsid w:val="00572D77"/>
    <w:rsid w:val="00573426"/>
    <w:rsid w:val="00573F83"/>
    <w:rsid w:val="00574410"/>
    <w:rsid w:val="00574938"/>
    <w:rsid w:val="005768FE"/>
    <w:rsid w:val="00576994"/>
    <w:rsid w:val="00576AAA"/>
    <w:rsid w:val="00576ED0"/>
    <w:rsid w:val="00577B11"/>
    <w:rsid w:val="0058131C"/>
    <w:rsid w:val="0058171F"/>
    <w:rsid w:val="00581DF5"/>
    <w:rsid w:val="00582898"/>
    <w:rsid w:val="005828C4"/>
    <w:rsid w:val="00582F11"/>
    <w:rsid w:val="005838BC"/>
    <w:rsid w:val="00583E83"/>
    <w:rsid w:val="005843EA"/>
    <w:rsid w:val="00584530"/>
    <w:rsid w:val="005851BB"/>
    <w:rsid w:val="00585DB3"/>
    <w:rsid w:val="00586D73"/>
    <w:rsid w:val="00586EA2"/>
    <w:rsid w:val="00592085"/>
    <w:rsid w:val="00593710"/>
    <w:rsid w:val="005945A4"/>
    <w:rsid w:val="00594670"/>
    <w:rsid w:val="00594C68"/>
    <w:rsid w:val="00595723"/>
    <w:rsid w:val="005963C9"/>
    <w:rsid w:val="00596659"/>
    <w:rsid w:val="00596B99"/>
    <w:rsid w:val="005971EB"/>
    <w:rsid w:val="00597C59"/>
    <w:rsid w:val="00597C68"/>
    <w:rsid w:val="005A1F3B"/>
    <w:rsid w:val="005A218E"/>
    <w:rsid w:val="005A2917"/>
    <w:rsid w:val="005A2A0D"/>
    <w:rsid w:val="005A3E57"/>
    <w:rsid w:val="005A4588"/>
    <w:rsid w:val="005A4613"/>
    <w:rsid w:val="005A5441"/>
    <w:rsid w:val="005A5580"/>
    <w:rsid w:val="005A6D21"/>
    <w:rsid w:val="005A6F53"/>
    <w:rsid w:val="005A74B1"/>
    <w:rsid w:val="005B032B"/>
    <w:rsid w:val="005B039D"/>
    <w:rsid w:val="005B0C9E"/>
    <w:rsid w:val="005B2598"/>
    <w:rsid w:val="005B3177"/>
    <w:rsid w:val="005B31D1"/>
    <w:rsid w:val="005B39E9"/>
    <w:rsid w:val="005B3CA4"/>
    <w:rsid w:val="005B4A70"/>
    <w:rsid w:val="005B7267"/>
    <w:rsid w:val="005B7329"/>
    <w:rsid w:val="005B7B69"/>
    <w:rsid w:val="005B7F85"/>
    <w:rsid w:val="005C06F7"/>
    <w:rsid w:val="005C0ED5"/>
    <w:rsid w:val="005C1186"/>
    <w:rsid w:val="005C1455"/>
    <w:rsid w:val="005C338B"/>
    <w:rsid w:val="005C4DE3"/>
    <w:rsid w:val="005C513D"/>
    <w:rsid w:val="005C5546"/>
    <w:rsid w:val="005C6B7D"/>
    <w:rsid w:val="005D0422"/>
    <w:rsid w:val="005D11A4"/>
    <w:rsid w:val="005D1EB0"/>
    <w:rsid w:val="005D23B3"/>
    <w:rsid w:val="005D2842"/>
    <w:rsid w:val="005D2883"/>
    <w:rsid w:val="005D2D7B"/>
    <w:rsid w:val="005D2FA6"/>
    <w:rsid w:val="005D32FF"/>
    <w:rsid w:val="005D5500"/>
    <w:rsid w:val="005D55F0"/>
    <w:rsid w:val="005D65D2"/>
    <w:rsid w:val="005D69B2"/>
    <w:rsid w:val="005D6E39"/>
    <w:rsid w:val="005D79F5"/>
    <w:rsid w:val="005D7BBF"/>
    <w:rsid w:val="005E057D"/>
    <w:rsid w:val="005E0CAF"/>
    <w:rsid w:val="005E19B9"/>
    <w:rsid w:val="005E1E58"/>
    <w:rsid w:val="005E200E"/>
    <w:rsid w:val="005E20F8"/>
    <w:rsid w:val="005E27F9"/>
    <w:rsid w:val="005E2E0E"/>
    <w:rsid w:val="005E6231"/>
    <w:rsid w:val="005F0736"/>
    <w:rsid w:val="005F27A8"/>
    <w:rsid w:val="005F436F"/>
    <w:rsid w:val="005F47FA"/>
    <w:rsid w:val="005F4B1E"/>
    <w:rsid w:val="005F58CF"/>
    <w:rsid w:val="005F78A7"/>
    <w:rsid w:val="0060088C"/>
    <w:rsid w:val="006018FA"/>
    <w:rsid w:val="00602E3C"/>
    <w:rsid w:val="00603D21"/>
    <w:rsid w:val="00604531"/>
    <w:rsid w:val="0060453B"/>
    <w:rsid w:val="006047DA"/>
    <w:rsid w:val="00604CB2"/>
    <w:rsid w:val="006054A1"/>
    <w:rsid w:val="006078DE"/>
    <w:rsid w:val="00610277"/>
    <w:rsid w:val="006109CD"/>
    <w:rsid w:val="0061106D"/>
    <w:rsid w:val="006117BE"/>
    <w:rsid w:val="00611846"/>
    <w:rsid w:val="006121C8"/>
    <w:rsid w:val="00612A8A"/>
    <w:rsid w:val="00612B7D"/>
    <w:rsid w:val="00612EF0"/>
    <w:rsid w:val="00615CA2"/>
    <w:rsid w:val="00616595"/>
    <w:rsid w:val="00617973"/>
    <w:rsid w:val="006205CC"/>
    <w:rsid w:val="00620BAD"/>
    <w:rsid w:val="00622054"/>
    <w:rsid w:val="00622440"/>
    <w:rsid w:val="00622508"/>
    <w:rsid w:val="0062298B"/>
    <w:rsid w:val="00622CDE"/>
    <w:rsid w:val="006234B6"/>
    <w:rsid w:val="006239AD"/>
    <w:rsid w:val="006244F0"/>
    <w:rsid w:val="00624CB7"/>
    <w:rsid w:val="0062569D"/>
    <w:rsid w:val="006264E6"/>
    <w:rsid w:val="00626862"/>
    <w:rsid w:val="00626FCC"/>
    <w:rsid w:val="00630548"/>
    <w:rsid w:val="00630E55"/>
    <w:rsid w:val="006310F9"/>
    <w:rsid w:val="00631AF0"/>
    <w:rsid w:val="00631CE0"/>
    <w:rsid w:val="006321AB"/>
    <w:rsid w:val="0063300E"/>
    <w:rsid w:val="00633048"/>
    <w:rsid w:val="0063570A"/>
    <w:rsid w:val="00635EF1"/>
    <w:rsid w:val="006361E1"/>
    <w:rsid w:val="006369B4"/>
    <w:rsid w:val="006371B0"/>
    <w:rsid w:val="00637872"/>
    <w:rsid w:val="006378F1"/>
    <w:rsid w:val="00637C86"/>
    <w:rsid w:val="00637CFE"/>
    <w:rsid w:val="00641631"/>
    <w:rsid w:val="0064221B"/>
    <w:rsid w:val="00643229"/>
    <w:rsid w:val="006452DB"/>
    <w:rsid w:val="00645512"/>
    <w:rsid w:val="0064625F"/>
    <w:rsid w:val="0064667E"/>
    <w:rsid w:val="00650CF6"/>
    <w:rsid w:val="00650FBC"/>
    <w:rsid w:val="0065128B"/>
    <w:rsid w:val="00651354"/>
    <w:rsid w:val="006531C8"/>
    <w:rsid w:val="00653377"/>
    <w:rsid w:val="00653B6E"/>
    <w:rsid w:val="00655C2B"/>
    <w:rsid w:val="006610B1"/>
    <w:rsid w:val="0066152D"/>
    <w:rsid w:val="00661ACA"/>
    <w:rsid w:val="006623D6"/>
    <w:rsid w:val="00662FA6"/>
    <w:rsid w:val="006631FE"/>
    <w:rsid w:val="006635BB"/>
    <w:rsid w:val="00664299"/>
    <w:rsid w:val="00664386"/>
    <w:rsid w:val="00664577"/>
    <w:rsid w:val="006649C0"/>
    <w:rsid w:val="0066540F"/>
    <w:rsid w:val="00665444"/>
    <w:rsid w:val="0066575A"/>
    <w:rsid w:val="006663AC"/>
    <w:rsid w:val="00666472"/>
    <w:rsid w:val="00666975"/>
    <w:rsid w:val="0066710E"/>
    <w:rsid w:val="00670C20"/>
    <w:rsid w:val="0067159B"/>
    <w:rsid w:val="006716A3"/>
    <w:rsid w:val="00671D2B"/>
    <w:rsid w:val="00672F9D"/>
    <w:rsid w:val="0067384C"/>
    <w:rsid w:val="006745CC"/>
    <w:rsid w:val="006746BF"/>
    <w:rsid w:val="00674924"/>
    <w:rsid w:val="00675154"/>
    <w:rsid w:val="0067519F"/>
    <w:rsid w:val="006755B2"/>
    <w:rsid w:val="006756BA"/>
    <w:rsid w:val="00675803"/>
    <w:rsid w:val="00676D15"/>
    <w:rsid w:val="006770A7"/>
    <w:rsid w:val="00680FF6"/>
    <w:rsid w:val="006815B0"/>
    <w:rsid w:val="00681B37"/>
    <w:rsid w:val="006836CB"/>
    <w:rsid w:val="00683D5C"/>
    <w:rsid w:val="00684218"/>
    <w:rsid w:val="00685360"/>
    <w:rsid w:val="006857A0"/>
    <w:rsid w:val="006860C3"/>
    <w:rsid w:val="00686360"/>
    <w:rsid w:val="00686FC1"/>
    <w:rsid w:val="00687650"/>
    <w:rsid w:val="0069001B"/>
    <w:rsid w:val="00690522"/>
    <w:rsid w:val="0069133E"/>
    <w:rsid w:val="00691404"/>
    <w:rsid w:val="00691ADE"/>
    <w:rsid w:val="00692BE4"/>
    <w:rsid w:val="00693819"/>
    <w:rsid w:val="00693959"/>
    <w:rsid w:val="00693972"/>
    <w:rsid w:val="006945BB"/>
    <w:rsid w:val="00695428"/>
    <w:rsid w:val="006957AF"/>
    <w:rsid w:val="00695C8B"/>
    <w:rsid w:val="006962B8"/>
    <w:rsid w:val="00696E8C"/>
    <w:rsid w:val="00697748"/>
    <w:rsid w:val="006A0102"/>
    <w:rsid w:val="006A0316"/>
    <w:rsid w:val="006A106B"/>
    <w:rsid w:val="006A10DF"/>
    <w:rsid w:val="006A1782"/>
    <w:rsid w:val="006A1F5B"/>
    <w:rsid w:val="006A3905"/>
    <w:rsid w:val="006A404E"/>
    <w:rsid w:val="006A4978"/>
    <w:rsid w:val="006A4E15"/>
    <w:rsid w:val="006A5775"/>
    <w:rsid w:val="006A5B86"/>
    <w:rsid w:val="006A61B5"/>
    <w:rsid w:val="006A669C"/>
    <w:rsid w:val="006A6AB3"/>
    <w:rsid w:val="006A6B51"/>
    <w:rsid w:val="006A750F"/>
    <w:rsid w:val="006A7A5F"/>
    <w:rsid w:val="006A7F36"/>
    <w:rsid w:val="006B0268"/>
    <w:rsid w:val="006B07D7"/>
    <w:rsid w:val="006B0D52"/>
    <w:rsid w:val="006B18F8"/>
    <w:rsid w:val="006B2C9F"/>
    <w:rsid w:val="006B4954"/>
    <w:rsid w:val="006B6ED2"/>
    <w:rsid w:val="006B712E"/>
    <w:rsid w:val="006B79FF"/>
    <w:rsid w:val="006C0021"/>
    <w:rsid w:val="006C0124"/>
    <w:rsid w:val="006C0842"/>
    <w:rsid w:val="006C12DD"/>
    <w:rsid w:val="006C1891"/>
    <w:rsid w:val="006C30D0"/>
    <w:rsid w:val="006C3422"/>
    <w:rsid w:val="006C3C59"/>
    <w:rsid w:val="006C3E94"/>
    <w:rsid w:val="006C4FDF"/>
    <w:rsid w:val="006C55A6"/>
    <w:rsid w:val="006C644A"/>
    <w:rsid w:val="006C652B"/>
    <w:rsid w:val="006C66F0"/>
    <w:rsid w:val="006C6889"/>
    <w:rsid w:val="006C746D"/>
    <w:rsid w:val="006C77CD"/>
    <w:rsid w:val="006C791D"/>
    <w:rsid w:val="006D0388"/>
    <w:rsid w:val="006D09E1"/>
    <w:rsid w:val="006D15D5"/>
    <w:rsid w:val="006D3212"/>
    <w:rsid w:val="006D3517"/>
    <w:rsid w:val="006D3527"/>
    <w:rsid w:val="006D59D3"/>
    <w:rsid w:val="006D7A37"/>
    <w:rsid w:val="006E07E2"/>
    <w:rsid w:val="006E13B4"/>
    <w:rsid w:val="006E3B2E"/>
    <w:rsid w:val="006E4D05"/>
    <w:rsid w:val="006E5219"/>
    <w:rsid w:val="006E548B"/>
    <w:rsid w:val="006E54FA"/>
    <w:rsid w:val="006E59BD"/>
    <w:rsid w:val="006E717B"/>
    <w:rsid w:val="006E7C0D"/>
    <w:rsid w:val="006F06D3"/>
    <w:rsid w:val="006F115F"/>
    <w:rsid w:val="006F1C81"/>
    <w:rsid w:val="006F2578"/>
    <w:rsid w:val="006F2FE4"/>
    <w:rsid w:val="006F3891"/>
    <w:rsid w:val="006F3FED"/>
    <w:rsid w:val="006F49A4"/>
    <w:rsid w:val="006F4A08"/>
    <w:rsid w:val="006F5801"/>
    <w:rsid w:val="006F6132"/>
    <w:rsid w:val="006F6B54"/>
    <w:rsid w:val="006F6F48"/>
    <w:rsid w:val="006F7587"/>
    <w:rsid w:val="007002B8"/>
    <w:rsid w:val="00700861"/>
    <w:rsid w:val="00700A5A"/>
    <w:rsid w:val="00700CDE"/>
    <w:rsid w:val="00701352"/>
    <w:rsid w:val="007019DA"/>
    <w:rsid w:val="00701D28"/>
    <w:rsid w:val="00702013"/>
    <w:rsid w:val="007020E6"/>
    <w:rsid w:val="0070229E"/>
    <w:rsid w:val="00702DFF"/>
    <w:rsid w:val="00703508"/>
    <w:rsid w:val="0070439B"/>
    <w:rsid w:val="007050E0"/>
    <w:rsid w:val="00706812"/>
    <w:rsid w:val="00706838"/>
    <w:rsid w:val="00707E9E"/>
    <w:rsid w:val="007109EC"/>
    <w:rsid w:val="00710A46"/>
    <w:rsid w:val="00711036"/>
    <w:rsid w:val="00712611"/>
    <w:rsid w:val="00713348"/>
    <w:rsid w:val="007136D9"/>
    <w:rsid w:val="00713AB8"/>
    <w:rsid w:val="00713DBD"/>
    <w:rsid w:val="00713DE6"/>
    <w:rsid w:val="007163CB"/>
    <w:rsid w:val="007163EE"/>
    <w:rsid w:val="00716467"/>
    <w:rsid w:val="00717972"/>
    <w:rsid w:val="00717EB3"/>
    <w:rsid w:val="00720C5E"/>
    <w:rsid w:val="0072142E"/>
    <w:rsid w:val="00721C6E"/>
    <w:rsid w:val="007221BE"/>
    <w:rsid w:val="007234A6"/>
    <w:rsid w:val="00724033"/>
    <w:rsid w:val="0072442A"/>
    <w:rsid w:val="00724A90"/>
    <w:rsid w:val="00724DD0"/>
    <w:rsid w:val="00725554"/>
    <w:rsid w:val="00726192"/>
    <w:rsid w:val="0072715F"/>
    <w:rsid w:val="00727F6F"/>
    <w:rsid w:val="00727F72"/>
    <w:rsid w:val="00730014"/>
    <w:rsid w:val="00730A28"/>
    <w:rsid w:val="00730E0E"/>
    <w:rsid w:val="00730F3F"/>
    <w:rsid w:val="00731D82"/>
    <w:rsid w:val="007320C5"/>
    <w:rsid w:val="00732528"/>
    <w:rsid w:val="00732E49"/>
    <w:rsid w:val="00732F51"/>
    <w:rsid w:val="00733029"/>
    <w:rsid w:val="00733032"/>
    <w:rsid w:val="00733757"/>
    <w:rsid w:val="00733917"/>
    <w:rsid w:val="0073393D"/>
    <w:rsid w:val="00734630"/>
    <w:rsid w:val="00734CFC"/>
    <w:rsid w:val="00735B80"/>
    <w:rsid w:val="00736A41"/>
    <w:rsid w:val="00736FE1"/>
    <w:rsid w:val="00737691"/>
    <w:rsid w:val="00741418"/>
    <w:rsid w:val="00741666"/>
    <w:rsid w:val="00741CAA"/>
    <w:rsid w:val="0074231F"/>
    <w:rsid w:val="00742502"/>
    <w:rsid w:val="00742670"/>
    <w:rsid w:val="007431E3"/>
    <w:rsid w:val="00743A52"/>
    <w:rsid w:val="00743D1D"/>
    <w:rsid w:val="00743E1C"/>
    <w:rsid w:val="00744C30"/>
    <w:rsid w:val="00744E4A"/>
    <w:rsid w:val="00745376"/>
    <w:rsid w:val="00745CD0"/>
    <w:rsid w:val="0074615D"/>
    <w:rsid w:val="007501BD"/>
    <w:rsid w:val="00750A8A"/>
    <w:rsid w:val="00750FE5"/>
    <w:rsid w:val="0075146D"/>
    <w:rsid w:val="007514E6"/>
    <w:rsid w:val="00751870"/>
    <w:rsid w:val="00751E8C"/>
    <w:rsid w:val="007523C9"/>
    <w:rsid w:val="0075359A"/>
    <w:rsid w:val="00754232"/>
    <w:rsid w:val="0075448C"/>
    <w:rsid w:val="007547D0"/>
    <w:rsid w:val="007567A6"/>
    <w:rsid w:val="00756E9B"/>
    <w:rsid w:val="0075755F"/>
    <w:rsid w:val="00757712"/>
    <w:rsid w:val="00757B7F"/>
    <w:rsid w:val="00760AEC"/>
    <w:rsid w:val="00760B18"/>
    <w:rsid w:val="00760BDE"/>
    <w:rsid w:val="00760DA3"/>
    <w:rsid w:val="00760F89"/>
    <w:rsid w:val="0076140C"/>
    <w:rsid w:val="00761A1D"/>
    <w:rsid w:val="007628D1"/>
    <w:rsid w:val="00764167"/>
    <w:rsid w:val="0076446C"/>
    <w:rsid w:val="00764728"/>
    <w:rsid w:val="007650AC"/>
    <w:rsid w:val="0076568D"/>
    <w:rsid w:val="00766C5F"/>
    <w:rsid w:val="00766E1E"/>
    <w:rsid w:val="00767966"/>
    <w:rsid w:val="007700F7"/>
    <w:rsid w:val="0077046B"/>
    <w:rsid w:val="007706FB"/>
    <w:rsid w:val="00770D7C"/>
    <w:rsid w:val="007713DF"/>
    <w:rsid w:val="007719C9"/>
    <w:rsid w:val="00771DE3"/>
    <w:rsid w:val="0077388A"/>
    <w:rsid w:val="007751C0"/>
    <w:rsid w:val="00776133"/>
    <w:rsid w:val="0077625C"/>
    <w:rsid w:val="00776A2F"/>
    <w:rsid w:val="00776A98"/>
    <w:rsid w:val="00777F14"/>
    <w:rsid w:val="00777F1C"/>
    <w:rsid w:val="007802C4"/>
    <w:rsid w:val="007807A8"/>
    <w:rsid w:val="00780CE7"/>
    <w:rsid w:val="00780E0C"/>
    <w:rsid w:val="0078127F"/>
    <w:rsid w:val="00781895"/>
    <w:rsid w:val="007830DA"/>
    <w:rsid w:val="007842C3"/>
    <w:rsid w:val="00785661"/>
    <w:rsid w:val="00785EBE"/>
    <w:rsid w:val="00786B48"/>
    <w:rsid w:val="00787089"/>
    <w:rsid w:val="0078719D"/>
    <w:rsid w:val="00787543"/>
    <w:rsid w:val="007878F2"/>
    <w:rsid w:val="00787CB6"/>
    <w:rsid w:val="00790224"/>
    <w:rsid w:val="007911A6"/>
    <w:rsid w:val="00791B61"/>
    <w:rsid w:val="00791DBC"/>
    <w:rsid w:val="00792A02"/>
    <w:rsid w:val="00793720"/>
    <w:rsid w:val="00794257"/>
    <w:rsid w:val="0079567D"/>
    <w:rsid w:val="00796251"/>
    <w:rsid w:val="007969C6"/>
    <w:rsid w:val="00796A19"/>
    <w:rsid w:val="00797C19"/>
    <w:rsid w:val="007A0950"/>
    <w:rsid w:val="007A1482"/>
    <w:rsid w:val="007A28C4"/>
    <w:rsid w:val="007A37EE"/>
    <w:rsid w:val="007A62D0"/>
    <w:rsid w:val="007A6B83"/>
    <w:rsid w:val="007A6CEF"/>
    <w:rsid w:val="007B097F"/>
    <w:rsid w:val="007B141D"/>
    <w:rsid w:val="007B1CC1"/>
    <w:rsid w:val="007B303B"/>
    <w:rsid w:val="007B4532"/>
    <w:rsid w:val="007B45CE"/>
    <w:rsid w:val="007B62D0"/>
    <w:rsid w:val="007B6841"/>
    <w:rsid w:val="007B6D40"/>
    <w:rsid w:val="007B71B8"/>
    <w:rsid w:val="007B7492"/>
    <w:rsid w:val="007B75FF"/>
    <w:rsid w:val="007B7EF3"/>
    <w:rsid w:val="007B7FF2"/>
    <w:rsid w:val="007C0B2B"/>
    <w:rsid w:val="007C134D"/>
    <w:rsid w:val="007C2A0D"/>
    <w:rsid w:val="007C331D"/>
    <w:rsid w:val="007C459E"/>
    <w:rsid w:val="007C4EDF"/>
    <w:rsid w:val="007C551B"/>
    <w:rsid w:val="007C5F67"/>
    <w:rsid w:val="007C72EB"/>
    <w:rsid w:val="007C79CB"/>
    <w:rsid w:val="007D09EF"/>
    <w:rsid w:val="007D0D41"/>
    <w:rsid w:val="007D1408"/>
    <w:rsid w:val="007D23A1"/>
    <w:rsid w:val="007D3088"/>
    <w:rsid w:val="007D3330"/>
    <w:rsid w:val="007D52BF"/>
    <w:rsid w:val="007D670B"/>
    <w:rsid w:val="007D6980"/>
    <w:rsid w:val="007D6AE5"/>
    <w:rsid w:val="007D7EC8"/>
    <w:rsid w:val="007E16E5"/>
    <w:rsid w:val="007E1F9D"/>
    <w:rsid w:val="007E2ECA"/>
    <w:rsid w:val="007E4A71"/>
    <w:rsid w:val="007E5F6D"/>
    <w:rsid w:val="007E5F85"/>
    <w:rsid w:val="007E6A31"/>
    <w:rsid w:val="007E779A"/>
    <w:rsid w:val="007F012D"/>
    <w:rsid w:val="007F041A"/>
    <w:rsid w:val="007F1535"/>
    <w:rsid w:val="007F16B2"/>
    <w:rsid w:val="007F3F79"/>
    <w:rsid w:val="007F4A33"/>
    <w:rsid w:val="007F5114"/>
    <w:rsid w:val="007F53B0"/>
    <w:rsid w:val="007F5719"/>
    <w:rsid w:val="007F5B13"/>
    <w:rsid w:val="007F6F42"/>
    <w:rsid w:val="007F7917"/>
    <w:rsid w:val="007F7AAD"/>
    <w:rsid w:val="00802DF5"/>
    <w:rsid w:val="0080323D"/>
    <w:rsid w:val="00804829"/>
    <w:rsid w:val="00805222"/>
    <w:rsid w:val="00805DD6"/>
    <w:rsid w:val="00805EC8"/>
    <w:rsid w:val="00806D08"/>
    <w:rsid w:val="00806E61"/>
    <w:rsid w:val="008075E3"/>
    <w:rsid w:val="00810250"/>
    <w:rsid w:val="00810C25"/>
    <w:rsid w:val="00810D2D"/>
    <w:rsid w:val="008112FC"/>
    <w:rsid w:val="00812B03"/>
    <w:rsid w:val="00813844"/>
    <w:rsid w:val="0081492F"/>
    <w:rsid w:val="00817192"/>
    <w:rsid w:val="00817F97"/>
    <w:rsid w:val="008204E5"/>
    <w:rsid w:val="0082082F"/>
    <w:rsid w:val="00820DF6"/>
    <w:rsid w:val="008218A0"/>
    <w:rsid w:val="0082270C"/>
    <w:rsid w:val="00824812"/>
    <w:rsid w:val="00824982"/>
    <w:rsid w:val="00824E9C"/>
    <w:rsid w:val="00826D7C"/>
    <w:rsid w:val="0083099D"/>
    <w:rsid w:val="00831D93"/>
    <w:rsid w:val="00831EB0"/>
    <w:rsid w:val="00832126"/>
    <w:rsid w:val="00832512"/>
    <w:rsid w:val="0083307F"/>
    <w:rsid w:val="008331B7"/>
    <w:rsid w:val="00833984"/>
    <w:rsid w:val="00833B7F"/>
    <w:rsid w:val="0083408E"/>
    <w:rsid w:val="0083456F"/>
    <w:rsid w:val="00834A19"/>
    <w:rsid w:val="00835F12"/>
    <w:rsid w:val="0083724E"/>
    <w:rsid w:val="00837B76"/>
    <w:rsid w:val="00837D40"/>
    <w:rsid w:val="008400DF"/>
    <w:rsid w:val="008403A0"/>
    <w:rsid w:val="00840CD5"/>
    <w:rsid w:val="00843088"/>
    <w:rsid w:val="00845729"/>
    <w:rsid w:val="00846222"/>
    <w:rsid w:val="00846CDE"/>
    <w:rsid w:val="00846FD9"/>
    <w:rsid w:val="0084707A"/>
    <w:rsid w:val="00847432"/>
    <w:rsid w:val="00850D46"/>
    <w:rsid w:val="00850FFF"/>
    <w:rsid w:val="0085274D"/>
    <w:rsid w:val="00852AE7"/>
    <w:rsid w:val="00853C45"/>
    <w:rsid w:val="00853EA8"/>
    <w:rsid w:val="008554EC"/>
    <w:rsid w:val="00855B36"/>
    <w:rsid w:val="00855C40"/>
    <w:rsid w:val="00857EF4"/>
    <w:rsid w:val="00857FD0"/>
    <w:rsid w:val="008621A8"/>
    <w:rsid w:val="00862606"/>
    <w:rsid w:val="00863225"/>
    <w:rsid w:val="0086378F"/>
    <w:rsid w:val="00863ECA"/>
    <w:rsid w:val="0086419E"/>
    <w:rsid w:val="0086451A"/>
    <w:rsid w:val="00864FE3"/>
    <w:rsid w:val="00865CBC"/>
    <w:rsid w:val="008660CE"/>
    <w:rsid w:val="008663D2"/>
    <w:rsid w:val="00866CEA"/>
    <w:rsid w:val="00867E8B"/>
    <w:rsid w:val="008700DF"/>
    <w:rsid w:val="008710FE"/>
    <w:rsid w:val="00871247"/>
    <w:rsid w:val="00871623"/>
    <w:rsid w:val="00871B90"/>
    <w:rsid w:val="00872245"/>
    <w:rsid w:val="00872BAB"/>
    <w:rsid w:val="008730F6"/>
    <w:rsid w:val="00874561"/>
    <w:rsid w:val="0087677C"/>
    <w:rsid w:val="00876C18"/>
    <w:rsid w:val="0087774C"/>
    <w:rsid w:val="00881E4F"/>
    <w:rsid w:val="00882180"/>
    <w:rsid w:val="00884C25"/>
    <w:rsid w:val="00885ADE"/>
    <w:rsid w:val="00885DCE"/>
    <w:rsid w:val="008862A6"/>
    <w:rsid w:val="00887526"/>
    <w:rsid w:val="0088753A"/>
    <w:rsid w:val="008920DA"/>
    <w:rsid w:val="008924DE"/>
    <w:rsid w:val="0089259A"/>
    <w:rsid w:val="00893369"/>
    <w:rsid w:val="00893B3B"/>
    <w:rsid w:val="00893B78"/>
    <w:rsid w:val="0089410E"/>
    <w:rsid w:val="00894827"/>
    <w:rsid w:val="00896FCD"/>
    <w:rsid w:val="00897031"/>
    <w:rsid w:val="00897A4E"/>
    <w:rsid w:val="008A074E"/>
    <w:rsid w:val="008A0763"/>
    <w:rsid w:val="008A0C95"/>
    <w:rsid w:val="008A10BD"/>
    <w:rsid w:val="008A1D02"/>
    <w:rsid w:val="008A23EB"/>
    <w:rsid w:val="008A2B87"/>
    <w:rsid w:val="008A31B5"/>
    <w:rsid w:val="008A3651"/>
    <w:rsid w:val="008A3CF9"/>
    <w:rsid w:val="008A4D10"/>
    <w:rsid w:val="008A5A02"/>
    <w:rsid w:val="008A5F00"/>
    <w:rsid w:val="008A6761"/>
    <w:rsid w:val="008A6AA8"/>
    <w:rsid w:val="008A7089"/>
    <w:rsid w:val="008B161C"/>
    <w:rsid w:val="008B19CD"/>
    <w:rsid w:val="008B1A17"/>
    <w:rsid w:val="008B1A20"/>
    <w:rsid w:val="008B23C5"/>
    <w:rsid w:val="008B3504"/>
    <w:rsid w:val="008B5922"/>
    <w:rsid w:val="008B709A"/>
    <w:rsid w:val="008B70A4"/>
    <w:rsid w:val="008B7333"/>
    <w:rsid w:val="008B78F3"/>
    <w:rsid w:val="008C0AF8"/>
    <w:rsid w:val="008C1567"/>
    <w:rsid w:val="008C2677"/>
    <w:rsid w:val="008C33AC"/>
    <w:rsid w:val="008C34CF"/>
    <w:rsid w:val="008C4E75"/>
    <w:rsid w:val="008C56B3"/>
    <w:rsid w:val="008C5848"/>
    <w:rsid w:val="008C5E10"/>
    <w:rsid w:val="008C691A"/>
    <w:rsid w:val="008C7278"/>
    <w:rsid w:val="008C7F78"/>
    <w:rsid w:val="008D0637"/>
    <w:rsid w:val="008D0C60"/>
    <w:rsid w:val="008D2A32"/>
    <w:rsid w:val="008D2F6E"/>
    <w:rsid w:val="008D2FB6"/>
    <w:rsid w:val="008D3465"/>
    <w:rsid w:val="008D35C8"/>
    <w:rsid w:val="008D3B74"/>
    <w:rsid w:val="008D4098"/>
    <w:rsid w:val="008D4F84"/>
    <w:rsid w:val="008D572E"/>
    <w:rsid w:val="008D6F62"/>
    <w:rsid w:val="008D6F76"/>
    <w:rsid w:val="008D7400"/>
    <w:rsid w:val="008D774D"/>
    <w:rsid w:val="008D7E5E"/>
    <w:rsid w:val="008E23C4"/>
    <w:rsid w:val="008E2D19"/>
    <w:rsid w:val="008E442F"/>
    <w:rsid w:val="008E4C2C"/>
    <w:rsid w:val="008E5FBE"/>
    <w:rsid w:val="008E61C5"/>
    <w:rsid w:val="008E6475"/>
    <w:rsid w:val="008E67F1"/>
    <w:rsid w:val="008E70A0"/>
    <w:rsid w:val="008E7BF6"/>
    <w:rsid w:val="008F15E5"/>
    <w:rsid w:val="008F1785"/>
    <w:rsid w:val="008F3013"/>
    <w:rsid w:val="008F3035"/>
    <w:rsid w:val="008F3712"/>
    <w:rsid w:val="008F3C06"/>
    <w:rsid w:val="008F3EB5"/>
    <w:rsid w:val="008F431A"/>
    <w:rsid w:val="008F4BB7"/>
    <w:rsid w:val="008F5B10"/>
    <w:rsid w:val="008F6BD1"/>
    <w:rsid w:val="008F6C1F"/>
    <w:rsid w:val="0090039C"/>
    <w:rsid w:val="00900A6A"/>
    <w:rsid w:val="00900D39"/>
    <w:rsid w:val="00902413"/>
    <w:rsid w:val="00902D93"/>
    <w:rsid w:val="00902EB3"/>
    <w:rsid w:val="00904231"/>
    <w:rsid w:val="00904751"/>
    <w:rsid w:val="009049EA"/>
    <w:rsid w:val="009051D5"/>
    <w:rsid w:val="00905493"/>
    <w:rsid w:val="009059A4"/>
    <w:rsid w:val="00906221"/>
    <w:rsid w:val="00906364"/>
    <w:rsid w:val="0090668A"/>
    <w:rsid w:val="009076CD"/>
    <w:rsid w:val="00907E49"/>
    <w:rsid w:val="00911205"/>
    <w:rsid w:val="009119E7"/>
    <w:rsid w:val="00913195"/>
    <w:rsid w:val="00915476"/>
    <w:rsid w:val="009173CC"/>
    <w:rsid w:val="009177B7"/>
    <w:rsid w:val="009177C1"/>
    <w:rsid w:val="0092068B"/>
    <w:rsid w:val="0092127C"/>
    <w:rsid w:val="0092172D"/>
    <w:rsid w:val="00921755"/>
    <w:rsid w:val="00922654"/>
    <w:rsid w:val="00922EB0"/>
    <w:rsid w:val="00922F32"/>
    <w:rsid w:val="00922F71"/>
    <w:rsid w:val="009233E1"/>
    <w:rsid w:val="009244B0"/>
    <w:rsid w:val="00924777"/>
    <w:rsid w:val="00925F85"/>
    <w:rsid w:val="0092614A"/>
    <w:rsid w:val="009262A4"/>
    <w:rsid w:val="00927A91"/>
    <w:rsid w:val="00927E30"/>
    <w:rsid w:val="00927F20"/>
    <w:rsid w:val="009308F6"/>
    <w:rsid w:val="00931CAE"/>
    <w:rsid w:val="00931E24"/>
    <w:rsid w:val="00931F41"/>
    <w:rsid w:val="00933B52"/>
    <w:rsid w:val="00933D50"/>
    <w:rsid w:val="009347B7"/>
    <w:rsid w:val="00934E96"/>
    <w:rsid w:val="0093523A"/>
    <w:rsid w:val="00935BD5"/>
    <w:rsid w:val="009369F2"/>
    <w:rsid w:val="00936D27"/>
    <w:rsid w:val="00940B95"/>
    <w:rsid w:val="0094241A"/>
    <w:rsid w:val="0094262F"/>
    <w:rsid w:val="00943E1A"/>
    <w:rsid w:val="0094476D"/>
    <w:rsid w:val="00944B94"/>
    <w:rsid w:val="00944FA9"/>
    <w:rsid w:val="00945147"/>
    <w:rsid w:val="00945C17"/>
    <w:rsid w:val="009468E4"/>
    <w:rsid w:val="0094768B"/>
    <w:rsid w:val="00950B09"/>
    <w:rsid w:val="009518FF"/>
    <w:rsid w:val="00951934"/>
    <w:rsid w:val="00952412"/>
    <w:rsid w:val="00952726"/>
    <w:rsid w:val="00952F64"/>
    <w:rsid w:val="00954074"/>
    <w:rsid w:val="0095440D"/>
    <w:rsid w:val="009544E3"/>
    <w:rsid w:val="00954595"/>
    <w:rsid w:val="00955329"/>
    <w:rsid w:val="009559CE"/>
    <w:rsid w:val="00955ABA"/>
    <w:rsid w:val="00955B53"/>
    <w:rsid w:val="0095678F"/>
    <w:rsid w:val="00956B19"/>
    <w:rsid w:val="009600E9"/>
    <w:rsid w:val="00960935"/>
    <w:rsid w:val="00960BA2"/>
    <w:rsid w:val="009619C6"/>
    <w:rsid w:val="009623F8"/>
    <w:rsid w:val="0096246C"/>
    <w:rsid w:val="00962DB5"/>
    <w:rsid w:val="00962E3B"/>
    <w:rsid w:val="00963036"/>
    <w:rsid w:val="009632E6"/>
    <w:rsid w:val="00963885"/>
    <w:rsid w:val="00964006"/>
    <w:rsid w:val="00965DFB"/>
    <w:rsid w:val="009664AD"/>
    <w:rsid w:val="00967748"/>
    <w:rsid w:val="009704B2"/>
    <w:rsid w:val="00971361"/>
    <w:rsid w:val="00971A2E"/>
    <w:rsid w:val="00971FF8"/>
    <w:rsid w:val="00974696"/>
    <w:rsid w:val="00974F5B"/>
    <w:rsid w:val="009753E2"/>
    <w:rsid w:val="00975656"/>
    <w:rsid w:val="00975B65"/>
    <w:rsid w:val="0097619F"/>
    <w:rsid w:val="00976549"/>
    <w:rsid w:val="00976B02"/>
    <w:rsid w:val="00976DB0"/>
    <w:rsid w:val="00980423"/>
    <w:rsid w:val="00981277"/>
    <w:rsid w:val="009821A9"/>
    <w:rsid w:val="00982953"/>
    <w:rsid w:val="00982DFC"/>
    <w:rsid w:val="00982EBC"/>
    <w:rsid w:val="00982ECC"/>
    <w:rsid w:val="00983516"/>
    <w:rsid w:val="0098359D"/>
    <w:rsid w:val="009836B2"/>
    <w:rsid w:val="00984516"/>
    <w:rsid w:val="0098592D"/>
    <w:rsid w:val="00985AC9"/>
    <w:rsid w:val="00986218"/>
    <w:rsid w:val="009865EB"/>
    <w:rsid w:val="00986951"/>
    <w:rsid w:val="00987569"/>
    <w:rsid w:val="00987FF2"/>
    <w:rsid w:val="00990A43"/>
    <w:rsid w:val="0099154C"/>
    <w:rsid w:val="00991697"/>
    <w:rsid w:val="00991762"/>
    <w:rsid w:val="009917DF"/>
    <w:rsid w:val="00991DB1"/>
    <w:rsid w:val="00992049"/>
    <w:rsid w:val="00992C0C"/>
    <w:rsid w:val="009935C3"/>
    <w:rsid w:val="00993687"/>
    <w:rsid w:val="009938C3"/>
    <w:rsid w:val="00993C2E"/>
    <w:rsid w:val="00993E2A"/>
    <w:rsid w:val="00994746"/>
    <w:rsid w:val="009947AA"/>
    <w:rsid w:val="00994D41"/>
    <w:rsid w:val="00995263"/>
    <w:rsid w:val="00995302"/>
    <w:rsid w:val="00995898"/>
    <w:rsid w:val="00996262"/>
    <w:rsid w:val="00996287"/>
    <w:rsid w:val="00996609"/>
    <w:rsid w:val="00997083"/>
    <w:rsid w:val="00997FFB"/>
    <w:rsid w:val="009A0AB7"/>
    <w:rsid w:val="009A15B2"/>
    <w:rsid w:val="009A26C3"/>
    <w:rsid w:val="009A2C2A"/>
    <w:rsid w:val="009A3571"/>
    <w:rsid w:val="009A3992"/>
    <w:rsid w:val="009A603F"/>
    <w:rsid w:val="009A6B3C"/>
    <w:rsid w:val="009A725A"/>
    <w:rsid w:val="009A7495"/>
    <w:rsid w:val="009A77F0"/>
    <w:rsid w:val="009A7AA7"/>
    <w:rsid w:val="009B0E2B"/>
    <w:rsid w:val="009B1D5A"/>
    <w:rsid w:val="009B265D"/>
    <w:rsid w:val="009B39F5"/>
    <w:rsid w:val="009B455E"/>
    <w:rsid w:val="009B586B"/>
    <w:rsid w:val="009B634D"/>
    <w:rsid w:val="009B69AE"/>
    <w:rsid w:val="009C0010"/>
    <w:rsid w:val="009C21DB"/>
    <w:rsid w:val="009C2336"/>
    <w:rsid w:val="009C2351"/>
    <w:rsid w:val="009C249A"/>
    <w:rsid w:val="009C27CC"/>
    <w:rsid w:val="009C2944"/>
    <w:rsid w:val="009C3106"/>
    <w:rsid w:val="009C31B2"/>
    <w:rsid w:val="009C36AA"/>
    <w:rsid w:val="009C413D"/>
    <w:rsid w:val="009C48E7"/>
    <w:rsid w:val="009C57E9"/>
    <w:rsid w:val="009C6686"/>
    <w:rsid w:val="009D099F"/>
    <w:rsid w:val="009D0B85"/>
    <w:rsid w:val="009D1175"/>
    <w:rsid w:val="009D184C"/>
    <w:rsid w:val="009D18D0"/>
    <w:rsid w:val="009D2108"/>
    <w:rsid w:val="009D26F8"/>
    <w:rsid w:val="009D2968"/>
    <w:rsid w:val="009D2AAD"/>
    <w:rsid w:val="009D3351"/>
    <w:rsid w:val="009D39E5"/>
    <w:rsid w:val="009D3D79"/>
    <w:rsid w:val="009D4064"/>
    <w:rsid w:val="009D4A8D"/>
    <w:rsid w:val="009D4B96"/>
    <w:rsid w:val="009D4E1B"/>
    <w:rsid w:val="009D4FB7"/>
    <w:rsid w:val="009D59E1"/>
    <w:rsid w:val="009D5F84"/>
    <w:rsid w:val="009D6241"/>
    <w:rsid w:val="009D646F"/>
    <w:rsid w:val="009D6912"/>
    <w:rsid w:val="009E0491"/>
    <w:rsid w:val="009E161A"/>
    <w:rsid w:val="009E1BB3"/>
    <w:rsid w:val="009E1D72"/>
    <w:rsid w:val="009E29D5"/>
    <w:rsid w:val="009E3A49"/>
    <w:rsid w:val="009E3E76"/>
    <w:rsid w:val="009E48D4"/>
    <w:rsid w:val="009E52E5"/>
    <w:rsid w:val="009E5694"/>
    <w:rsid w:val="009E57F1"/>
    <w:rsid w:val="009E5876"/>
    <w:rsid w:val="009E6049"/>
    <w:rsid w:val="009E64ED"/>
    <w:rsid w:val="009E6818"/>
    <w:rsid w:val="009E6A70"/>
    <w:rsid w:val="009E6CCE"/>
    <w:rsid w:val="009E6F21"/>
    <w:rsid w:val="009E7668"/>
    <w:rsid w:val="009F121D"/>
    <w:rsid w:val="009F2F9F"/>
    <w:rsid w:val="009F37DA"/>
    <w:rsid w:val="009F4058"/>
    <w:rsid w:val="009F4981"/>
    <w:rsid w:val="009F4FDE"/>
    <w:rsid w:val="009F562A"/>
    <w:rsid w:val="009F5C90"/>
    <w:rsid w:val="009F62FC"/>
    <w:rsid w:val="009F6FC4"/>
    <w:rsid w:val="009F7E0D"/>
    <w:rsid w:val="00A00159"/>
    <w:rsid w:val="00A002F7"/>
    <w:rsid w:val="00A0094F"/>
    <w:rsid w:val="00A01110"/>
    <w:rsid w:val="00A0189E"/>
    <w:rsid w:val="00A032C4"/>
    <w:rsid w:val="00A042B8"/>
    <w:rsid w:val="00A0443D"/>
    <w:rsid w:val="00A05859"/>
    <w:rsid w:val="00A05BFE"/>
    <w:rsid w:val="00A10073"/>
    <w:rsid w:val="00A10E4A"/>
    <w:rsid w:val="00A10F85"/>
    <w:rsid w:val="00A1157A"/>
    <w:rsid w:val="00A11FA5"/>
    <w:rsid w:val="00A13306"/>
    <w:rsid w:val="00A141C2"/>
    <w:rsid w:val="00A15009"/>
    <w:rsid w:val="00A151AF"/>
    <w:rsid w:val="00A1557C"/>
    <w:rsid w:val="00A1701B"/>
    <w:rsid w:val="00A171B1"/>
    <w:rsid w:val="00A20B60"/>
    <w:rsid w:val="00A212C5"/>
    <w:rsid w:val="00A21704"/>
    <w:rsid w:val="00A21A73"/>
    <w:rsid w:val="00A224FC"/>
    <w:rsid w:val="00A22A62"/>
    <w:rsid w:val="00A23199"/>
    <w:rsid w:val="00A23C58"/>
    <w:rsid w:val="00A241BF"/>
    <w:rsid w:val="00A2439C"/>
    <w:rsid w:val="00A2474F"/>
    <w:rsid w:val="00A24B36"/>
    <w:rsid w:val="00A252E1"/>
    <w:rsid w:val="00A25D8E"/>
    <w:rsid w:val="00A26136"/>
    <w:rsid w:val="00A26297"/>
    <w:rsid w:val="00A265C1"/>
    <w:rsid w:val="00A26DC7"/>
    <w:rsid w:val="00A30D59"/>
    <w:rsid w:val="00A31364"/>
    <w:rsid w:val="00A31B57"/>
    <w:rsid w:val="00A31CA1"/>
    <w:rsid w:val="00A326A6"/>
    <w:rsid w:val="00A32A73"/>
    <w:rsid w:val="00A32C34"/>
    <w:rsid w:val="00A32E3E"/>
    <w:rsid w:val="00A342EB"/>
    <w:rsid w:val="00A34C40"/>
    <w:rsid w:val="00A34E3C"/>
    <w:rsid w:val="00A34FFA"/>
    <w:rsid w:val="00A35BF1"/>
    <w:rsid w:val="00A366BF"/>
    <w:rsid w:val="00A37933"/>
    <w:rsid w:val="00A40FA7"/>
    <w:rsid w:val="00A41F8B"/>
    <w:rsid w:val="00A4274C"/>
    <w:rsid w:val="00A43630"/>
    <w:rsid w:val="00A463CF"/>
    <w:rsid w:val="00A46E8B"/>
    <w:rsid w:val="00A47B91"/>
    <w:rsid w:val="00A47DF3"/>
    <w:rsid w:val="00A502AE"/>
    <w:rsid w:val="00A5032C"/>
    <w:rsid w:val="00A5040C"/>
    <w:rsid w:val="00A50A9B"/>
    <w:rsid w:val="00A50B71"/>
    <w:rsid w:val="00A52B9F"/>
    <w:rsid w:val="00A52CDE"/>
    <w:rsid w:val="00A555BE"/>
    <w:rsid w:val="00A57122"/>
    <w:rsid w:val="00A60AB8"/>
    <w:rsid w:val="00A60CE9"/>
    <w:rsid w:val="00A60CEC"/>
    <w:rsid w:val="00A60E47"/>
    <w:rsid w:val="00A60F56"/>
    <w:rsid w:val="00A6214D"/>
    <w:rsid w:val="00A624BE"/>
    <w:rsid w:val="00A63290"/>
    <w:rsid w:val="00A63376"/>
    <w:rsid w:val="00A63C6B"/>
    <w:rsid w:val="00A64463"/>
    <w:rsid w:val="00A6578E"/>
    <w:rsid w:val="00A65C71"/>
    <w:rsid w:val="00A6627D"/>
    <w:rsid w:val="00A66BB7"/>
    <w:rsid w:val="00A6760A"/>
    <w:rsid w:val="00A67D02"/>
    <w:rsid w:val="00A67F20"/>
    <w:rsid w:val="00A702F2"/>
    <w:rsid w:val="00A705FE"/>
    <w:rsid w:val="00A706A3"/>
    <w:rsid w:val="00A70BFB"/>
    <w:rsid w:val="00A70C6A"/>
    <w:rsid w:val="00A718A5"/>
    <w:rsid w:val="00A71B79"/>
    <w:rsid w:val="00A71BB3"/>
    <w:rsid w:val="00A72653"/>
    <w:rsid w:val="00A73944"/>
    <w:rsid w:val="00A73DA9"/>
    <w:rsid w:val="00A74380"/>
    <w:rsid w:val="00A74763"/>
    <w:rsid w:val="00A74CC0"/>
    <w:rsid w:val="00A74DBF"/>
    <w:rsid w:val="00A75683"/>
    <w:rsid w:val="00A77045"/>
    <w:rsid w:val="00A7782E"/>
    <w:rsid w:val="00A80194"/>
    <w:rsid w:val="00A8104D"/>
    <w:rsid w:val="00A81652"/>
    <w:rsid w:val="00A81E2C"/>
    <w:rsid w:val="00A8377E"/>
    <w:rsid w:val="00A83D34"/>
    <w:rsid w:val="00A8444E"/>
    <w:rsid w:val="00A850E7"/>
    <w:rsid w:val="00A8532A"/>
    <w:rsid w:val="00A855BC"/>
    <w:rsid w:val="00A85CBF"/>
    <w:rsid w:val="00A85F6C"/>
    <w:rsid w:val="00A85FF4"/>
    <w:rsid w:val="00A8644C"/>
    <w:rsid w:val="00A866FE"/>
    <w:rsid w:val="00A874B8"/>
    <w:rsid w:val="00A877F4"/>
    <w:rsid w:val="00A901AF"/>
    <w:rsid w:val="00A90630"/>
    <w:rsid w:val="00A90758"/>
    <w:rsid w:val="00A90761"/>
    <w:rsid w:val="00A92BC4"/>
    <w:rsid w:val="00A92CF1"/>
    <w:rsid w:val="00A930A7"/>
    <w:rsid w:val="00A93C9F"/>
    <w:rsid w:val="00A93FDA"/>
    <w:rsid w:val="00A94216"/>
    <w:rsid w:val="00A94259"/>
    <w:rsid w:val="00A95DFF"/>
    <w:rsid w:val="00A96A06"/>
    <w:rsid w:val="00A96A89"/>
    <w:rsid w:val="00A96D32"/>
    <w:rsid w:val="00A979C4"/>
    <w:rsid w:val="00A97ECE"/>
    <w:rsid w:val="00A97F32"/>
    <w:rsid w:val="00AA07E3"/>
    <w:rsid w:val="00AA0B4A"/>
    <w:rsid w:val="00AA0CD9"/>
    <w:rsid w:val="00AA0F81"/>
    <w:rsid w:val="00AA138E"/>
    <w:rsid w:val="00AA17B8"/>
    <w:rsid w:val="00AA2A17"/>
    <w:rsid w:val="00AA2AB8"/>
    <w:rsid w:val="00AA3C3A"/>
    <w:rsid w:val="00AA3CF1"/>
    <w:rsid w:val="00AA57B8"/>
    <w:rsid w:val="00AA5BFB"/>
    <w:rsid w:val="00AA5CDB"/>
    <w:rsid w:val="00AA68D1"/>
    <w:rsid w:val="00AA79B9"/>
    <w:rsid w:val="00AB0042"/>
    <w:rsid w:val="00AB01BE"/>
    <w:rsid w:val="00AB0422"/>
    <w:rsid w:val="00AB0923"/>
    <w:rsid w:val="00AB11BA"/>
    <w:rsid w:val="00AB1C06"/>
    <w:rsid w:val="00AB29DF"/>
    <w:rsid w:val="00AB2B35"/>
    <w:rsid w:val="00AB2C75"/>
    <w:rsid w:val="00AB3C70"/>
    <w:rsid w:val="00AB3F59"/>
    <w:rsid w:val="00AB4A6A"/>
    <w:rsid w:val="00AB4E68"/>
    <w:rsid w:val="00AB5245"/>
    <w:rsid w:val="00AB697F"/>
    <w:rsid w:val="00AB6D9D"/>
    <w:rsid w:val="00AB713C"/>
    <w:rsid w:val="00AB725E"/>
    <w:rsid w:val="00AB7668"/>
    <w:rsid w:val="00AB76F7"/>
    <w:rsid w:val="00AB7F84"/>
    <w:rsid w:val="00AC0475"/>
    <w:rsid w:val="00AC1975"/>
    <w:rsid w:val="00AC2526"/>
    <w:rsid w:val="00AC3777"/>
    <w:rsid w:val="00AC3D62"/>
    <w:rsid w:val="00AC5555"/>
    <w:rsid w:val="00AC5C6A"/>
    <w:rsid w:val="00AC61B1"/>
    <w:rsid w:val="00AC6358"/>
    <w:rsid w:val="00AD0AAC"/>
    <w:rsid w:val="00AD0EFD"/>
    <w:rsid w:val="00AD16E1"/>
    <w:rsid w:val="00AD1FF1"/>
    <w:rsid w:val="00AD2A17"/>
    <w:rsid w:val="00AD2EC3"/>
    <w:rsid w:val="00AD38AD"/>
    <w:rsid w:val="00AD3ACB"/>
    <w:rsid w:val="00AD3EC0"/>
    <w:rsid w:val="00AD42D3"/>
    <w:rsid w:val="00AD4957"/>
    <w:rsid w:val="00AD550E"/>
    <w:rsid w:val="00AD5763"/>
    <w:rsid w:val="00AD6325"/>
    <w:rsid w:val="00AD6A00"/>
    <w:rsid w:val="00AD6DDA"/>
    <w:rsid w:val="00AE0866"/>
    <w:rsid w:val="00AE1985"/>
    <w:rsid w:val="00AE28CC"/>
    <w:rsid w:val="00AE32DD"/>
    <w:rsid w:val="00AE5B49"/>
    <w:rsid w:val="00AE71D3"/>
    <w:rsid w:val="00AE7404"/>
    <w:rsid w:val="00AE7879"/>
    <w:rsid w:val="00AE78AD"/>
    <w:rsid w:val="00AF0DBE"/>
    <w:rsid w:val="00AF1606"/>
    <w:rsid w:val="00AF183B"/>
    <w:rsid w:val="00AF2360"/>
    <w:rsid w:val="00AF363F"/>
    <w:rsid w:val="00AF38ED"/>
    <w:rsid w:val="00AF3CE5"/>
    <w:rsid w:val="00AF481F"/>
    <w:rsid w:val="00AF5310"/>
    <w:rsid w:val="00AF66BE"/>
    <w:rsid w:val="00AF6CA9"/>
    <w:rsid w:val="00AF6D63"/>
    <w:rsid w:val="00AF6EC0"/>
    <w:rsid w:val="00AF6F62"/>
    <w:rsid w:val="00AF727D"/>
    <w:rsid w:val="00AF7E13"/>
    <w:rsid w:val="00B0025F"/>
    <w:rsid w:val="00B004E3"/>
    <w:rsid w:val="00B0110E"/>
    <w:rsid w:val="00B024CC"/>
    <w:rsid w:val="00B02A51"/>
    <w:rsid w:val="00B04636"/>
    <w:rsid w:val="00B05129"/>
    <w:rsid w:val="00B05E44"/>
    <w:rsid w:val="00B06402"/>
    <w:rsid w:val="00B06545"/>
    <w:rsid w:val="00B06CAE"/>
    <w:rsid w:val="00B073BC"/>
    <w:rsid w:val="00B112B5"/>
    <w:rsid w:val="00B1213C"/>
    <w:rsid w:val="00B12CDC"/>
    <w:rsid w:val="00B12DEC"/>
    <w:rsid w:val="00B13416"/>
    <w:rsid w:val="00B136C4"/>
    <w:rsid w:val="00B15AFE"/>
    <w:rsid w:val="00B15E37"/>
    <w:rsid w:val="00B15E3B"/>
    <w:rsid w:val="00B16879"/>
    <w:rsid w:val="00B16E84"/>
    <w:rsid w:val="00B1787D"/>
    <w:rsid w:val="00B20387"/>
    <w:rsid w:val="00B20BE5"/>
    <w:rsid w:val="00B213EB"/>
    <w:rsid w:val="00B22967"/>
    <w:rsid w:val="00B22BAF"/>
    <w:rsid w:val="00B22D7C"/>
    <w:rsid w:val="00B245A8"/>
    <w:rsid w:val="00B248B4"/>
    <w:rsid w:val="00B24AB0"/>
    <w:rsid w:val="00B25962"/>
    <w:rsid w:val="00B261A6"/>
    <w:rsid w:val="00B26709"/>
    <w:rsid w:val="00B26E6A"/>
    <w:rsid w:val="00B27B76"/>
    <w:rsid w:val="00B302C2"/>
    <w:rsid w:val="00B30FE0"/>
    <w:rsid w:val="00B32134"/>
    <w:rsid w:val="00B33E61"/>
    <w:rsid w:val="00B37818"/>
    <w:rsid w:val="00B37A62"/>
    <w:rsid w:val="00B37A93"/>
    <w:rsid w:val="00B37FD3"/>
    <w:rsid w:val="00B4012B"/>
    <w:rsid w:val="00B407A0"/>
    <w:rsid w:val="00B40CAE"/>
    <w:rsid w:val="00B41076"/>
    <w:rsid w:val="00B42574"/>
    <w:rsid w:val="00B435C6"/>
    <w:rsid w:val="00B43F2F"/>
    <w:rsid w:val="00B443B4"/>
    <w:rsid w:val="00B445A8"/>
    <w:rsid w:val="00B44D77"/>
    <w:rsid w:val="00B45556"/>
    <w:rsid w:val="00B47AF4"/>
    <w:rsid w:val="00B5006D"/>
    <w:rsid w:val="00B50DD6"/>
    <w:rsid w:val="00B50E9B"/>
    <w:rsid w:val="00B52635"/>
    <w:rsid w:val="00B52895"/>
    <w:rsid w:val="00B531F4"/>
    <w:rsid w:val="00B53CEA"/>
    <w:rsid w:val="00B5545D"/>
    <w:rsid w:val="00B56B74"/>
    <w:rsid w:val="00B57585"/>
    <w:rsid w:val="00B578AE"/>
    <w:rsid w:val="00B6175D"/>
    <w:rsid w:val="00B61C2A"/>
    <w:rsid w:val="00B6261F"/>
    <w:rsid w:val="00B62632"/>
    <w:rsid w:val="00B62BB2"/>
    <w:rsid w:val="00B63176"/>
    <w:rsid w:val="00B6364C"/>
    <w:rsid w:val="00B63EC7"/>
    <w:rsid w:val="00B641D3"/>
    <w:rsid w:val="00B6507D"/>
    <w:rsid w:val="00B653A6"/>
    <w:rsid w:val="00B65DE2"/>
    <w:rsid w:val="00B67586"/>
    <w:rsid w:val="00B67E94"/>
    <w:rsid w:val="00B705CC"/>
    <w:rsid w:val="00B718E8"/>
    <w:rsid w:val="00B72440"/>
    <w:rsid w:val="00B72953"/>
    <w:rsid w:val="00B741E0"/>
    <w:rsid w:val="00B74A0F"/>
    <w:rsid w:val="00B752C8"/>
    <w:rsid w:val="00B75332"/>
    <w:rsid w:val="00B76D5E"/>
    <w:rsid w:val="00B778D9"/>
    <w:rsid w:val="00B8079F"/>
    <w:rsid w:val="00B810D8"/>
    <w:rsid w:val="00B8211D"/>
    <w:rsid w:val="00B82807"/>
    <w:rsid w:val="00B829F9"/>
    <w:rsid w:val="00B8311D"/>
    <w:rsid w:val="00B8385D"/>
    <w:rsid w:val="00B84CDB"/>
    <w:rsid w:val="00B8597B"/>
    <w:rsid w:val="00B85ACE"/>
    <w:rsid w:val="00B85F3E"/>
    <w:rsid w:val="00B86235"/>
    <w:rsid w:val="00B86522"/>
    <w:rsid w:val="00B87324"/>
    <w:rsid w:val="00B8777B"/>
    <w:rsid w:val="00B90202"/>
    <w:rsid w:val="00B9080B"/>
    <w:rsid w:val="00B90FF1"/>
    <w:rsid w:val="00B91707"/>
    <w:rsid w:val="00B9221B"/>
    <w:rsid w:val="00B9287C"/>
    <w:rsid w:val="00B936B2"/>
    <w:rsid w:val="00B93723"/>
    <w:rsid w:val="00B95336"/>
    <w:rsid w:val="00B95BE4"/>
    <w:rsid w:val="00B96CB9"/>
    <w:rsid w:val="00B97418"/>
    <w:rsid w:val="00B9776A"/>
    <w:rsid w:val="00BA0DE9"/>
    <w:rsid w:val="00BA1D89"/>
    <w:rsid w:val="00BA2313"/>
    <w:rsid w:val="00BA3C42"/>
    <w:rsid w:val="00BA522B"/>
    <w:rsid w:val="00BA5A7D"/>
    <w:rsid w:val="00BA5BE2"/>
    <w:rsid w:val="00BA5C8E"/>
    <w:rsid w:val="00BA5E13"/>
    <w:rsid w:val="00BA676C"/>
    <w:rsid w:val="00BA73A6"/>
    <w:rsid w:val="00BA7C6A"/>
    <w:rsid w:val="00BB013A"/>
    <w:rsid w:val="00BB02BD"/>
    <w:rsid w:val="00BB0433"/>
    <w:rsid w:val="00BB07BB"/>
    <w:rsid w:val="00BB0854"/>
    <w:rsid w:val="00BB0A5D"/>
    <w:rsid w:val="00BB18EE"/>
    <w:rsid w:val="00BB24BF"/>
    <w:rsid w:val="00BB2D5C"/>
    <w:rsid w:val="00BB2F1B"/>
    <w:rsid w:val="00BB2F71"/>
    <w:rsid w:val="00BB353E"/>
    <w:rsid w:val="00BB5E5F"/>
    <w:rsid w:val="00BB70ED"/>
    <w:rsid w:val="00BB7477"/>
    <w:rsid w:val="00BC1245"/>
    <w:rsid w:val="00BC129D"/>
    <w:rsid w:val="00BC1A52"/>
    <w:rsid w:val="00BC2561"/>
    <w:rsid w:val="00BC3BC0"/>
    <w:rsid w:val="00BC3EB4"/>
    <w:rsid w:val="00BC45CA"/>
    <w:rsid w:val="00BC4761"/>
    <w:rsid w:val="00BC6A21"/>
    <w:rsid w:val="00BC6E0F"/>
    <w:rsid w:val="00BD10C7"/>
    <w:rsid w:val="00BD1106"/>
    <w:rsid w:val="00BD11CB"/>
    <w:rsid w:val="00BD2964"/>
    <w:rsid w:val="00BD3156"/>
    <w:rsid w:val="00BD3D3A"/>
    <w:rsid w:val="00BD3F02"/>
    <w:rsid w:val="00BD7151"/>
    <w:rsid w:val="00BE0073"/>
    <w:rsid w:val="00BE126F"/>
    <w:rsid w:val="00BE14FE"/>
    <w:rsid w:val="00BE1DCF"/>
    <w:rsid w:val="00BE282F"/>
    <w:rsid w:val="00BE2E26"/>
    <w:rsid w:val="00BE3018"/>
    <w:rsid w:val="00BE3E06"/>
    <w:rsid w:val="00BE5CC3"/>
    <w:rsid w:val="00BE6526"/>
    <w:rsid w:val="00BE6764"/>
    <w:rsid w:val="00BE75CD"/>
    <w:rsid w:val="00BE7BD0"/>
    <w:rsid w:val="00BE7D02"/>
    <w:rsid w:val="00BE7ED8"/>
    <w:rsid w:val="00BF02A5"/>
    <w:rsid w:val="00BF0A7B"/>
    <w:rsid w:val="00BF0F5D"/>
    <w:rsid w:val="00BF12A9"/>
    <w:rsid w:val="00BF1655"/>
    <w:rsid w:val="00BF19E2"/>
    <w:rsid w:val="00BF24A5"/>
    <w:rsid w:val="00BF28A7"/>
    <w:rsid w:val="00BF32A3"/>
    <w:rsid w:val="00BF3A75"/>
    <w:rsid w:val="00BF4527"/>
    <w:rsid w:val="00BF4CA7"/>
    <w:rsid w:val="00BF517C"/>
    <w:rsid w:val="00BF52A7"/>
    <w:rsid w:val="00BF5BD3"/>
    <w:rsid w:val="00BF61EB"/>
    <w:rsid w:val="00BF6644"/>
    <w:rsid w:val="00BF6F92"/>
    <w:rsid w:val="00BF7ADD"/>
    <w:rsid w:val="00BF7BA0"/>
    <w:rsid w:val="00C012E7"/>
    <w:rsid w:val="00C022AF"/>
    <w:rsid w:val="00C02ADC"/>
    <w:rsid w:val="00C03820"/>
    <w:rsid w:val="00C05360"/>
    <w:rsid w:val="00C0725F"/>
    <w:rsid w:val="00C0794F"/>
    <w:rsid w:val="00C10700"/>
    <w:rsid w:val="00C10713"/>
    <w:rsid w:val="00C1080D"/>
    <w:rsid w:val="00C139D1"/>
    <w:rsid w:val="00C13F38"/>
    <w:rsid w:val="00C14C5D"/>
    <w:rsid w:val="00C15654"/>
    <w:rsid w:val="00C157BC"/>
    <w:rsid w:val="00C15E2F"/>
    <w:rsid w:val="00C1650B"/>
    <w:rsid w:val="00C17C7B"/>
    <w:rsid w:val="00C20B47"/>
    <w:rsid w:val="00C21068"/>
    <w:rsid w:val="00C224B6"/>
    <w:rsid w:val="00C22C47"/>
    <w:rsid w:val="00C22CFE"/>
    <w:rsid w:val="00C231BE"/>
    <w:rsid w:val="00C2346E"/>
    <w:rsid w:val="00C242D4"/>
    <w:rsid w:val="00C25105"/>
    <w:rsid w:val="00C26240"/>
    <w:rsid w:val="00C26438"/>
    <w:rsid w:val="00C27226"/>
    <w:rsid w:val="00C278E6"/>
    <w:rsid w:val="00C306D6"/>
    <w:rsid w:val="00C3164F"/>
    <w:rsid w:val="00C338A1"/>
    <w:rsid w:val="00C338DB"/>
    <w:rsid w:val="00C35291"/>
    <w:rsid w:val="00C37807"/>
    <w:rsid w:val="00C40C0C"/>
    <w:rsid w:val="00C414F4"/>
    <w:rsid w:val="00C41A15"/>
    <w:rsid w:val="00C41AFE"/>
    <w:rsid w:val="00C42DD3"/>
    <w:rsid w:val="00C4418F"/>
    <w:rsid w:val="00C446F4"/>
    <w:rsid w:val="00C44B6A"/>
    <w:rsid w:val="00C451B2"/>
    <w:rsid w:val="00C4565B"/>
    <w:rsid w:val="00C45CF7"/>
    <w:rsid w:val="00C47255"/>
    <w:rsid w:val="00C473E5"/>
    <w:rsid w:val="00C506A9"/>
    <w:rsid w:val="00C5237F"/>
    <w:rsid w:val="00C5331C"/>
    <w:rsid w:val="00C53322"/>
    <w:rsid w:val="00C539EF"/>
    <w:rsid w:val="00C53D66"/>
    <w:rsid w:val="00C54285"/>
    <w:rsid w:val="00C60C37"/>
    <w:rsid w:val="00C61E12"/>
    <w:rsid w:val="00C62934"/>
    <w:rsid w:val="00C63473"/>
    <w:rsid w:val="00C636D6"/>
    <w:rsid w:val="00C63755"/>
    <w:rsid w:val="00C637B0"/>
    <w:rsid w:val="00C63939"/>
    <w:rsid w:val="00C63ED1"/>
    <w:rsid w:val="00C6570A"/>
    <w:rsid w:val="00C659D3"/>
    <w:rsid w:val="00C660B4"/>
    <w:rsid w:val="00C66122"/>
    <w:rsid w:val="00C66463"/>
    <w:rsid w:val="00C67297"/>
    <w:rsid w:val="00C67A69"/>
    <w:rsid w:val="00C67C6E"/>
    <w:rsid w:val="00C702F8"/>
    <w:rsid w:val="00C710DE"/>
    <w:rsid w:val="00C71794"/>
    <w:rsid w:val="00C71AE0"/>
    <w:rsid w:val="00C71DE0"/>
    <w:rsid w:val="00C7241E"/>
    <w:rsid w:val="00C72712"/>
    <w:rsid w:val="00C730FC"/>
    <w:rsid w:val="00C733DF"/>
    <w:rsid w:val="00C76063"/>
    <w:rsid w:val="00C764EC"/>
    <w:rsid w:val="00C7653B"/>
    <w:rsid w:val="00C76F88"/>
    <w:rsid w:val="00C77024"/>
    <w:rsid w:val="00C7765B"/>
    <w:rsid w:val="00C818CF"/>
    <w:rsid w:val="00C821C0"/>
    <w:rsid w:val="00C82604"/>
    <w:rsid w:val="00C85144"/>
    <w:rsid w:val="00C85472"/>
    <w:rsid w:val="00C8561B"/>
    <w:rsid w:val="00C864F6"/>
    <w:rsid w:val="00C8688C"/>
    <w:rsid w:val="00C868FA"/>
    <w:rsid w:val="00C874BA"/>
    <w:rsid w:val="00C909B1"/>
    <w:rsid w:val="00C91A1B"/>
    <w:rsid w:val="00C91C3E"/>
    <w:rsid w:val="00C91D97"/>
    <w:rsid w:val="00C91F2A"/>
    <w:rsid w:val="00C91FAE"/>
    <w:rsid w:val="00C944C8"/>
    <w:rsid w:val="00C94F1F"/>
    <w:rsid w:val="00C953A7"/>
    <w:rsid w:val="00C96EEA"/>
    <w:rsid w:val="00C978BF"/>
    <w:rsid w:val="00CA0E65"/>
    <w:rsid w:val="00CA1771"/>
    <w:rsid w:val="00CA1C2A"/>
    <w:rsid w:val="00CA1ECB"/>
    <w:rsid w:val="00CA2363"/>
    <w:rsid w:val="00CA2C9E"/>
    <w:rsid w:val="00CA3003"/>
    <w:rsid w:val="00CA3A45"/>
    <w:rsid w:val="00CA4576"/>
    <w:rsid w:val="00CA4709"/>
    <w:rsid w:val="00CA55A5"/>
    <w:rsid w:val="00CA6449"/>
    <w:rsid w:val="00CA64AE"/>
    <w:rsid w:val="00CA664F"/>
    <w:rsid w:val="00CA773E"/>
    <w:rsid w:val="00CA77D0"/>
    <w:rsid w:val="00CB0BA5"/>
    <w:rsid w:val="00CB1035"/>
    <w:rsid w:val="00CB16E2"/>
    <w:rsid w:val="00CB17E4"/>
    <w:rsid w:val="00CB396E"/>
    <w:rsid w:val="00CB3F49"/>
    <w:rsid w:val="00CB472F"/>
    <w:rsid w:val="00CB4A17"/>
    <w:rsid w:val="00CB4AF1"/>
    <w:rsid w:val="00CB4EDC"/>
    <w:rsid w:val="00CB50C9"/>
    <w:rsid w:val="00CB545B"/>
    <w:rsid w:val="00CB59DC"/>
    <w:rsid w:val="00CB5E81"/>
    <w:rsid w:val="00CB6BCB"/>
    <w:rsid w:val="00CB727B"/>
    <w:rsid w:val="00CC0152"/>
    <w:rsid w:val="00CC0D5F"/>
    <w:rsid w:val="00CC1F95"/>
    <w:rsid w:val="00CC1FAA"/>
    <w:rsid w:val="00CC27CC"/>
    <w:rsid w:val="00CC3155"/>
    <w:rsid w:val="00CC4321"/>
    <w:rsid w:val="00CC586F"/>
    <w:rsid w:val="00CC5BE2"/>
    <w:rsid w:val="00CC63B5"/>
    <w:rsid w:val="00CC7AAF"/>
    <w:rsid w:val="00CD0F1A"/>
    <w:rsid w:val="00CD1000"/>
    <w:rsid w:val="00CD34D2"/>
    <w:rsid w:val="00CD3694"/>
    <w:rsid w:val="00CD3F98"/>
    <w:rsid w:val="00CD479E"/>
    <w:rsid w:val="00CD4B42"/>
    <w:rsid w:val="00CD5B0D"/>
    <w:rsid w:val="00CD5FC3"/>
    <w:rsid w:val="00CD708C"/>
    <w:rsid w:val="00CD773B"/>
    <w:rsid w:val="00CE251D"/>
    <w:rsid w:val="00CE2A93"/>
    <w:rsid w:val="00CE3EF4"/>
    <w:rsid w:val="00CE53B0"/>
    <w:rsid w:val="00CE5B5D"/>
    <w:rsid w:val="00CF01D3"/>
    <w:rsid w:val="00CF2376"/>
    <w:rsid w:val="00CF2F74"/>
    <w:rsid w:val="00CF3DA5"/>
    <w:rsid w:val="00CF450D"/>
    <w:rsid w:val="00CF4ECC"/>
    <w:rsid w:val="00CF567C"/>
    <w:rsid w:val="00CF6823"/>
    <w:rsid w:val="00CF763C"/>
    <w:rsid w:val="00CF7B81"/>
    <w:rsid w:val="00D0013E"/>
    <w:rsid w:val="00D0027E"/>
    <w:rsid w:val="00D016DF"/>
    <w:rsid w:val="00D01B18"/>
    <w:rsid w:val="00D01EE6"/>
    <w:rsid w:val="00D020FB"/>
    <w:rsid w:val="00D03473"/>
    <w:rsid w:val="00D03E1B"/>
    <w:rsid w:val="00D046CD"/>
    <w:rsid w:val="00D04DDA"/>
    <w:rsid w:val="00D05990"/>
    <w:rsid w:val="00D05997"/>
    <w:rsid w:val="00D05A9E"/>
    <w:rsid w:val="00D05BAD"/>
    <w:rsid w:val="00D0741F"/>
    <w:rsid w:val="00D07EAB"/>
    <w:rsid w:val="00D10CB1"/>
    <w:rsid w:val="00D110C5"/>
    <w:rsid w:val="00D11FD2"/>
    <w:rsid w:val="00D14A44"/>
    <w:rsid w:val="00D151D7"/>
    <w:rsid w:val="00D15884"/>
    <w:rsid w:val="00D16306"/>
    <w:rsid w:val="00D1704C"/>
    <w:rsid w:val="00D17961"/>
    <w:rsid w:val="00D201F1"/>
    <w:rsid w:val="00D2120B"/>
    <w:rsid w:val="00D21338"/>
    <w:rsid w:val="00D21E5C"/>
    <w:rsid w:val="00D226CC"/>
    <w:rsid w:val="00D22AD3"/>
    <w:rsid w:val="00D23464"/>
    <w:rsid w:val="00D23C76"/>
    <w:rsid w:val="00D2525E"/>
    <w:rsid w:val="00D26041"/>
    <w:rsid w:val="00D263AB"/>
    <w:rsid w:val="00D2643F"/>
    <w:rsid w:val="00D26FB2"/>
    <w:rsid w:val="00D2704D"/>
    <w:rsid w:val="00D31B2B"/>
    <w:rsid w:val="00D3241C"/>
    <w:rsid w:val="00D32C29"/>
    <w:rsid w:val="00D33AEE"/>
    <w:rsid w:val="00D34620"/>
    <w:rsid w:val="00D354B2"/>
    <w:rsid w:val="00D35E03"/>
    <w:rsid w:val="00D3603B"/>
    <w:rsid w:val="00D36252"/>
    <w:rsid w:val="00D37B04"/>
    <w:rsid w:val="00D4018E"/>
    <w:rsid w:val="00D40699"/>
    <w:rsid w:val="00D4098F"/>
    <w:rsid w:val="00D40ABE"/>
    <w:rsid w:val="00D41173"/>
    <w:rsid w:val="00D4132E"/>
    <w:rsid w:val="00D42612"/>
    <w:rsid w:val="00D42E5A"/>
    <w:rsid w:val="00D4331A"/>
    <w:rsid w:val="00D44206"/>
    <w:rsid w:val="00D456F9"/>
    <w:rsid w:val="00D461F6"/>
    <w:rsid w:val="00D51682"/>
    <w:rsid w:val="00D52428"/>
    <w:rsid w:val="00D52490"/>
    <w:rsid w:val="00D53391"/>
    <w:rsid w:val="00D55A5D"/>
    <w:rsid w:val="00D5698F"/>
    <w:rsid w:val="00D60336"/>
    <w:rsid w:val="00D60E9C"/>
    <w:rsid w:val="00D6125C"/>
    <w:rsid w:val="00D61A4D"/>
    <w:rsid w:val="00D61D31"/>
    <w:rsid w:val="00D61F3D"/>
    <w:rsid w:val="00D62570"/>
    <w:rsid w:val="00D62FA1"/>
    <w:rsid w:val="00D64CAA"/>
    <w:rsid w:val="00D651B4"/>
    <w:rsid w:val="00D65597"/>
    <w:rsid w:val="00D678A9"/>
    <w:rsid w:val="00D7023F"/>
    <w:rsid w:val="00D70BAB"/>
    <w:rsid w:val="00D71688"/>
    <w:rsid w:val="00D7232D"/>
    <w:rsid w:val="00D7287F"/>
    <w:rsid w:val="00D739EE"/>
    <w:rsid w:val="00D74C9C"/>
    <w:rsid w:val="00D74E54"/>
    <w:rsid w:val="00D75EDA"/>
    <w:rsid w:val="00D75F41"/>
    <w:rsid w:val="00D761BB"/>
    <w:rsid w:val="00D770F9"/>
    <w:rsid w:val="00D77AF9"/>
    <w:rsid w:val="00D820F8"/>
    <w:rsid w:val="00D82B4F"/>
    <w:rsid w:val="00D82C0E"/>
    <w:rsid w:val="00D8425D"/>
    <w:rsid w:val="00D85711"/>
    <w:rsid w:val="00D86D63"/>
    <w:rsid w:val="00D9013C"/>
    <w:rsid w:val="00D90997"/>
    <w:rsid w:val="00D90AC9"/>
    <w:rsid w:val="00D90FFD"/>
    <w:rsid w:val="00D91660"/>
    <w:rsid w:val="00D91BC3"/>
    <w:rsid w:val="00D91E86"/>
    <w:rsid w:val="00D920F8"/>
    <w:rsid w:val="00D92770"/>
    <w:rsid w:val="00D92ED0"/>
    <w:rsid w:val="00D936D5"/>
    <w:rsid w:val="00D93837"/>
    <w:rsid w:val="00D94033"/>
    <w:rsid w:val="00D95EEB"/>
    <w:rsid w:val="00D9685D"/>
    <w:rsid w:val="00D97FC6"/>
    <w:rsid w:val="00DA1E68"/>
    <w:rsid w:val="00DA2557"/>
    <w:rsid w:val="00DA2B56"/>
    <w:rsid w:val="00DA31A6"/>
    <w:rsid w:val="00DA3662"/>
    <w:rsid w:val="00DA39BF"/>
    <w:rsid w:val="00DA3CB6"/>
    <w:rsid w:val="00DA3CF7"/>
    <w:rsid w:val="00DA4C86"/>
    <w:rsid w:val="00DA5614"/>
    <w:rsid w:val="00DA5F3E"/>
    <w:rsid w:val="00DA7E6E"/>
    <w:rsid w:val="00DA7ED1"/>
    <w:rsid w:val="00DB058D"/>
    <w:rsid w:val="00DB0713"/>
    <w:rsid w:val="00DB150C"/>
    <w:rsid w:val="00DB1B05"/>
    <w:rsid w:val="00DB2587"/>
    <w:rsid w:val="00DB26B8"/>
    <w:rsid w:val="00DB3A0D"/>
    <w:rsid w:val="00DB461E"/>
    <w:rsid w:val="00DB4B0D"/>
    <w:rsid w:val="00DB626A"/>
    <w:rsid w:val="00DB62C8"/>
    <w:rsid w:val="00DB6D9B"/>
    <w:rsid w:val="00DB73DC"/>
    <w:rsid w:val="00DB78E6"/>
    <w:rsid w:val="00DC13D9"/>
    <w:rsid w:val="00DC15E8"/>
    <w:rsid w:val="00DC2A7A"/>
    <w:rsid w:val="00DC2DEB"/>
    <w:rsid w:val="00DC3866"/>
    <w:rsid w:val="00DC3FBD"/>
    <w:rsid w:val="00DC428E"/>
    <w:rsid w:val="00DC4906"/>
    <w:rsid w:val="00DC51AC"/>
    <w:rsid w:val="00DC6F47"/>
    <w:rsid w:val="00DC7660"/>
    <w:rsid w:val="00DD0F48"/>
    <w:rsid w:val="00DD1331"/>
    <w:rsid w:val="00DD14F0"/>
    <w:rsid w:val="00DD17BB"/>
    <w:rsid w:val="00DD1E2F"/>
    <w:rsid w:val="00DD26BA"/>
    <w:rsid w:val="00DD287E"/>
    <w:rsid w:val="00DD331D"/>
    <w:rsid w:val="00DD33EF"/>
    <w:rsid w:val="00DD36DA"/>
    <w:rsid w:val="00DD41BE"/>
    <w:rsid w:val="00DD42DA"/>
    <w:rsid w:val="00DD4C1F"/>
    <w:rsid w:val="00DD4D42"/>
    <w:rsid w:val="00DD718A"/>
    <w:rsid w:val="00DD7441"/>
    <w:rsid w:val="00DD7D9B"/>
    <w:rsid w:val="00DE0ECF"/>
    <w:rsid w:val="00DE159F"/>
    <w:rsid w:val="00DE2704"/>
    <w:rsid w:val="00DE2F16"/>
    <w:rsid w:val="00DE3D3C"/>
    <w:rsid w:val="00DE41F4"/>
    <w:rsid w:val="00DE4A3D"/>
    <w:rsid w:val="00DE4AB2"/>
    <w:rsid w:val="00DE68D8"/>
    <w:rsid w:val="00DE6936"/>
    <w:rsid w:val="00DE6B1C"/>
    <w:rsid w:val="00DE72F4"/>
    <w:rsid w:val="00DE7B29"/>
    <w:rsid w:val="00DE7DAB"/>
    <w:rsid w:val="00DF0270"/>
    <w:rsid w:val="00DF0F03"/>
    <w:rsid w:val="00DF3075"/>
    <w:rsid w:val="00DF3AB8"/>
    <w:rsid w:val="00DF40C2"/>
    <w:rsid w:val="00DF49EB"/>
    <w:rsid w:val="00DF62C6"/>
    <w:rsid w:val="00DF6C94"/>
    <w:rsid w:val="00DF7849"/>
    <w:rsid w:val="00DF789E"/>
    <w:rsid w:val="00E00CC2"/>
    <w:rsid w:val="00E00F1C"/>
    <w:rsid w:val="00E010C2"/>
    <w:rsid w:val="00E01434"/>
    <w:rsid w:val="00E018EA"/>
    <w:rsid w:val="00E018F5"/>
    <w:rsid w:val="00E02C73"/>
    <w:rsid w:val="00E036FB"/>
    <w:rsid w:val="00E045BD"/>
    <w:rsid w:val="00E045CB"/>
    <w:rsid w:val="00E05B9D"/>
    <w:rsid w:val="00E05E7A"/>
    <w:rsid w:val="00E061AD"/>
    <w:rsid w:val="00E0649B"/>
    <w:rsid w:val="00E07D1B"/>
    <w:rsid w:val="00E101FB"/>
    <w:rsid w:val="00E10321"/>
    <w:rsid w:val="00E105FE"/>
    <w:rsid w:val="00E108E9"/>
    <w:rsid w:val="00E10EFD"/>
    <w:rsid w:val="00E11C93"/>
    <w:rsid w:val="00E11DCD"/>
    <w:rsid w:val="00E120DD"/>
    <w:rsid w:val="00E122D2"/>
    <w:rsid w:val="00E13088"/>
    <w:rsid w:val="00E139F0"/>
    <w:rsid w:val="00E14AC0"/>
    <w:rsid w:val="00E164B8"/>
    <w:rsid w:val="00E16B10"/>
    <w:rsid w:val="00E17131"/>
    <w:rsid w:val="00E2094D"/>
    <w:rsid w:val="00E21778"/>
    <w:rsid w:val="00E2189B"/>
    <w:rsid w:val="00E219CA"/>
    <w:rsid w:val="00E22861"/>
    <w:rsid w:val="00E228A1"/>
    <w:rsid w:val="00E239A2"/>
    <w:rsid w:val="00E24CD9"/>
    <w:rsid w:val="00E25228"/>
    <w:rsid w:val="00E262F4"/>
    <w:rsid w:val="00E2666A"/>
    <w:rsid w:val="00E266B4"/>
    <w:rsid w:val="00E26FBC"/>
    <w:rsid w:val="00E30E15"/>
    <w:rsid w:val="00E315FA"/>
    <w:rsid w:val="00E31A8D"/>
    <w:rsid w:val="00E31BD2"/>
    <w:rsid w:val="00E34876"/>
    <w:rsid w:val="00E34B6B"/>
    <w:rsid w:val="00E3521B"/>
    <w:rsid w:val="00E356D0"/>
    <w:rsid w:val="00E36AAE"/>
    <w:rsid w:val="00E37879"/>
    <w:rsid w:val="00E40017"/>
    <w:rsid w:val="00E4008F"/>
    <w:rsid w:val="00E4052E"/>
    <w:rsid w:val="00E4083C"/>
    <w:rsid w:val="00E41572"/>
    <w:rsid w:val="00E4309C"/>
    <w:rsid w:val="00E43DA6"/>
    <w:rsid w:val="00E448AE"/>
    <w:rsid w:val="00E45FFE"/>
    <w:rsid w:val="00E479C2"/>
    <w:rsid w:val="00E50319"/>
    <w:rsid w:val="00E503A4"/>
    <w:rsid w:val="00E503CF"/>
    <w:rsid w:val="00E504D3"/>
    <w:rsid w:val="00E50524"/>
    <w:rsid w:val="00E50F11"/>
    <w:rsid w:val="00E51558"/>
    <w:rsid w:val="00E51D40"/>
    <w:rsid w:val="00E51ED8"/>
    <w:rsid w:val="00E52025"/>
    <w:rsid w:val="00E5281B"/>
    <w:rsid w:val="00E539B0"/>
    <w:rsid w:val="00E53ACE"/>
    <w:rsid w:val="00E53B9B"/>
    <w:rsid w:val="00E53F14"/>
    <w:rsid w:val="00E547C2"/>
    <w:rsid w:val="00E54C6F"/>
    <w:rsid w:val="00E551BC"/>
    <w:rsid w:val="00E55740"/>
    <w:rsid w:val="00E5630D"/>
    <w:rsid w:val="00E56486"/>
    <w:rsid w:val="00E56958"/>
    <w:rsid w:val="00E56AC0"/>
    <w:rsid w:val="00E56FCC"/>
    <w:rsid w:val="00E57351"/>
    <w:rsid w:val="00E57707"/>
    <w:rsid w:val="00E60E72"/>
    <w:rsid w:val="00E62BE7"/>
    <w:rsid w:val="00E63DF1"/>
    <w:rsid w:val="00E64F45"/>
    <w:rsid w:val="00E65091"/>
    <w:rsid w:val="00E6792E"/>
    <w:rsid w:val="00E7096A"/>
    <w:rsid w:val="00E70E9C"/>
    <w:rsid w:val="00E70F8A"/>
    <w:rsid w:val="00E71200"/>
    <w:rsid w:val="00E717C0"/>
    <w:rsid w:val="00E71ABD"/>
    <w:rsid w:val="00E71ED1"/>
    <w:rsid w:val="00E72A4D"/>
    <w:rsid w:val="00E7303C"/>
    <w:rsid w:val="00E736D2"/>
    <w:rsid w:val="00E74D44"/>
    <w:rsid w:val="00E75581"/>
    <w:rsid w:val="00E75D40"/>
    <w:rsid w:val="00E76120"/>
    <w:rsid w:val="00E7631E"/>
    <w:rsid w:val="00E7678D"/>
    <w:rsid w:val="00E7740E"/>
    <w:rsid w:val="00E77D56"/>
    <w:rsid w:val="00E80498"/>
    <w:rsid w:val="00E81704"/>
    <w:rsid w:val="00E8283C"/>
    <w:rsid w:val="00E82AE0"/>
    <w:rsid w:val="00E82D9C"/>
    <w:rsid w:val="00E83656"/>
    <w:rsid w:val="00E83FDD"/>
    <w:rsid w:val="00E84479"/>
    <w:rsid w:val="00E848EA"/>
    <w:rsid w:val="00E85511"/>
    <w:rsid w:val="00E855DD"/>
    <w:rsid w:val="00E85876"/>
    <w:rsid w:val="00E85DE6"/>
    <w:rsid w:val="00E87779"/>
    <w:rsid w:val="00E915A5"/>
    <w:rsid w:val="00E9179B"/>
    <w:rsid w:val="00E917AB"/>
    <w:rsid w:val="00E92466"/>
    <w:rsid w:val="00E92EFF"/>
    <w:rsid w:val="00E93A65"/>
    <w:rsid w:val="00E93C62"/>
    <w:rsid w:val="00E9432B"/>
    <w:rsid w:val="00E94547"/>
    <w:rsid w:val="00E95851"/>
    <w:rsid w:val="00E95BD2"/>
    <w:rsid w:val="00E95C36"/>
    <w:rsid w:val="00E95F8D"/>
    <w:rsid w:val="00E96E67"/>
    <w:rsid w:val="00E978E0"/>
    <w:rsid w:val="00E97C5F"/>
    <w:rsid w:val="00EA26B8"/>
    <w:rsid w:val="00EA44AB"/>
    <w:rsid w:val="00EA452D"/>
    <w:rsid w:val="00EA5669"/>
    <w:rsid w:val="00EA5716"/>
    <w:rsid w:val="00EA5CC0"/>
    <w:rsid w:val="00EA6873"/>
    <w:rsid w:val="00EA7C7C"/>
    <w:rsid w:val="00EB062C"/>
    <w:rsid w:val="00EB09F5"/>
    <w:rsid w:val="00EB0A71"/>
    <w:rsid w:val="00EB1AAC"/>
    <w:rsid w:val="00EB1DB6"/>
    <w:rsid w:val="00EB2BD6"/>
    <w:rsid w:val="00EB3276"/>
    <w:rsid w:val="00EB3A95"/>
    <w:rsid w:val="00EB4707"/>
    <w:rsid w:val="00EB481B"/>
    <w:rsid w:val="00EB7125"/>
    <w:rsid w:val="00EC10B6"/>
    <w:rsid w:val="00EC2452"/>
    <w:rsid w:val="00EC2D51"/>
    <w:rsid w:val="00EC47C2"/>
    <w:rsid w:val="00EC4DC3"/>
    <w:rsid w:val="00EC6282"/>
    <w:rsid w:val="00ED2755"/>
    <w:rsid w:val="00ED3C20"/>
    <w:rsid w:val="00ED42BF"/>
    <w:rsid w:val="00ED5CC0"/>
    <w:rsid w:val="00ED6806"/>
    <w:rsid w:val="00ED6C03"/>
    <w:rsid w:val="00ED6E46"/>
    <w:rsid w:val="00ED74B4"/>
    <w:rsid w:val="00ED757B"/>
    <w:rsid w:val="00ED79D3"/>
    <w:rsid w:val="00EE01A6"/>
    <w:rsid w:val="00EE01D7"/>
    <w:rsid w:val="00EE0B1A"/>
    <w:rsid w:val="00EE2475"/>
    <w:rsid w:val="00EE25C6"/>
    <w:rsid w:val="00EE2E5F"/>
    <w:rsid w:val="00EE30BA"/>
    <w:rsid w:val="00EE3FEA"/>
    <w:rsid w:val="00EE52DC"/>
    <w:rsid w:val="00EE5E9F"/>
    <w:rsid w:val="00EE7B5C"/>
    <w:rsid w:val="00EF0FFC"/>
    <w:rsid w:val="00EF1F69"/>
    <w:rsid w:val="00EF23DA"/>
    <w:rsid w:val="00EF240F"/>
    <w:rsid w:val="00EF24E2"/>
    <w:rsid w:val="00EF2671"/>
    <w:rsid w:val="00EF2948"/>
    <w:rsid w:val="00EF2D9D"/>
    <w:rsid w:val="00EF375B"/>
    <w:rsid w:val="00EF4DE4"/>
    <w:rsid w:val="00EF5411"/>
    <w:rsid w:val="00EF5F48"/>
    <w:rsid w:val="00EF6CCF"/>
    <w:rsid w:val="00EF6D8A"/>
    <w:rsid w:val="00EF6E8A"/>
    <w:rsid w:val="00EF732D"/>
    <w:rsid w:val="00EF73ED"/>
    <w:rsid w:val="00F01C26"/>
    <w:rsid w:val="00F01DAF"/>
    <w:rsid w:val="00F02970"/>
    <w:rsid w:val="00F04464"/>
    <w:rsid w:val="00F0491D"/>
    <w:rsid w:val="00F05541"/>
    <w:rsid w:val="00F05545"/>
    <w:rsid w:val="00F05C0D"/>
    <w:rsid w:val="00F0627E"/>
    <w:rsid w:val="00F06F18"/>
    <w:rsid w:val="00F07A14"/>
    <w:rsid w:val="00F07D0B"/>
    <w:rsid w:val="00F10725"/>
    <w:rsid w:val="00F10DF4"/>
    <w:rsid w:val="00F11BAC"/>
    <w:rsid w:val="00F126B7"/>
    <w:rsid w:val="00F15F5A"/>
    <w:rsid w:val="00F1669A"/>
    <w:rsid w:val="00F16E88"/>
    <w:rsid w:val="00F219EB"/>
    <w:rsid w:val="00F23FFF"/>
    <w:rsid w:val="00F24AB0"/>
    <w:rsid w:val="00F258F1"/>
    <w:rsid w:val="00F25E26"/>
    <w:rsid w:val="00F300AC"/>
    <w:rsid w:val="00F3012D"/>
    <w:rsid w:val="00F320D4"/>
    <w:rsid w:val="00F32DF8"/>
    <w:rsid w:val="00F32E2B"/>
    <w:rsid w:val="00F33F98"/>
    <w:rsid w:val="00F34154"/>
    <w:rsid w:val="00F3448C"/>
    <w:rsid w:val="00F34884"/>
    <w:rsid w:val="00F34EF7"/>
    <w:rsid w:val="00F405FC"/>
    <w:rsid w:val="00F40766"/>
    <w:rsid w:val="00F40D92"/>
    <w:rsid w:val="00F40EEB"/>
    <w:rsid w:val="00F4190B"/>
    <w:rsid w:val="00F42330"/>
    <w:rsid w:val="00F42418"/>
    <w:rsid w:val="00F42A4B"/>
    <w:rsid w:val="00F44231"/>
    <w:rsid w:val="00F446C2"/>
    <w:rsid w:val="00F44899"/>
    <w:rsid w:val="00F44AB9"/>
    <w:rsid w:val="00F45497"/>
    <w:rsid w:val="00F45A95"/>
    <w:rsid w:val="00F45E2E"/>
    <w:rsid w:val="00F4691A"/>
    <w:rsid w:val="00F479B3"/>
    <w:rsid w:val="00F50065"/>
    <w:rsid w:val="00F5020C"/>
    <w:rsid w:val="00F505A3"/>
    <w:rsid w:val="00F5087B"/>
    <w:rsid w:val="00F50BE2"/>
    <w:rsid w:val="00F51D0D"/>
    <w:rsid w:val="00F520AA"/>
    <w:rsid w:val="00F52178"/>
    <w:rsid w:val="00F53733"/>
    <w:rsid w:val="00F56BA9"/>
    <w:rsid w:val="00F56F43"/>
    <w:rsid w:val="00F57E76"/>
    <w:rsid w:val="00F60A3B"/>
    <w:rsid w:val="00F617BE"/>
    <w:rsid w:val="00F61973"/>
    <w:rsid w:val="00F62409"/>
    <w:rsid w:val="00F62BD9"/>
    <w:rsid w:val="00F62F42"/>
    <w:rsid w:val="00F63139"/>
    <w:rsid w:val="00F63C3D"/>
    <w:rsid w:val="00F64126"/>
    <w:rsid w:val="00F6524B"/>
    <w:rsid w:val="00F65274"/>
    <w:rsid w:val="00F657E1"/>
    <w:rsid w:val="00F65997"/>
    <w:rsid w:val="00F65BBC"/>
    <w:rsid w:val="00F6733D"/>
    <w:rsid w:val="00F673E6"/>
    <w:rsid w:val="00F67FA7"/>
    <w:rsid w:val="00F7096C"/>
    <w:rsid w:val="00F70A1C"/>
    <w:rsid w:val="00F70E3C"/>
    <w:rsid w:val="00F713E0"/>
    <w:rsid w:val="00F72920"/>
    <w:rsid w:val="00F72BA3"/>
    <w:rsid w:val="00F73854"/>
    <w:rsid w:val="00F74A83"/>
    <w:rsid w:val="00F754B2"/>
    <w:rsid w:val="00F7724A"/>
    <w:rsid w:val="00F81E75"/>
    <w:rsid w:val="00F82309"/>
    <w:rsid w:val="00F82481"/>
    <w:rsid w:val="00F82E46"/>
    <w:rsid w:val="00F83B7B"/>
    <w:rsid w:val="00F86B1F"/>
    <w:rsid w:val="00F87E92"/>
    <w:rsid w:val="00F90FAF"/>
    <w:rsid w:val="00F913D5"/>
    <w:rsid w:val="00F919A9"/>
    <w:rsid w:val="00F92E7E"/>
    <w:rsid w:val="00F93B47"/>
    <w:rsid w:val="00F9410D"/>
    <w:rsid w:val="00F950D9"/>
    <w:rsid w:val="00F95AAC"/>
    <w:rsid w:val="00F9656F"/>
    <w:rsid w:val="00F968AB"/>
    <w:rsid w:val="00F9716B"/>
    <w:rsid w:val="00F971C6"/>
    <w:rsid w:val="00F97A3E"/>
    <w:rsid w:val="00FA02EC"/>
    <w:rsid w:val="00FA1C17"/>
    <w:rsid w:val="00FA21DC"/>
    <w:rsid w:val="00FA22A2"/>
    <w:rsid w:val="00FA3C52"/>
    <w:rsid w:val="00FA3F84"/>
    <w:rsid w:val="00FA47D8"/>
    <w:rsid w:val="00FA49F3"/>
    <w:rsid w:val="00FA5054"/>
    <w:rsid w:val="00FA6903"/>
    <w:rsid w:val="00FA69CE"/>
    <w:rsid w:val="00FA6A6C"/>
    <w:rsid w:val="00FB0506"/>
    <w:rsid w:val="00FB1FE9"/>
    <w:rsid w:val="00FB2DA5"/>
    <w:rsid w:val="00FB2E8C"/>
    <w:rsid w:val="00FB346F"/>
    <w:rsid w:val="00FB4C7A"/>
    <w:rsid w:val="00FB4E21"/>
    <w:rsid w:val="00FB5190"/>
    <w:rsid w:val="00FB57B7"/>
    <w:rsid w:val="00FB6508"/>
    <w:rsid w:val="00FB69D6"/>
    <w:rsid w:val="00FC0854"/>
    <w:rsid w:val="00FC2930"/>
    <w:rsid w:val="00FC409B"/>
    <w:rsid w:val="00FC4DAA"/>
    <w:rsid w:val="00FC598F"/>
    <w:rsid w:val="00FC6631"/>
    <w:rsid w:val="00FC6B9E"/>
    <w:rsid w:val="00FC7B69"/>
    <w:rsid w:val="00FC7C22"/>
    <w:rsid w:val="00FD0027"/>
    <w:rsid w:val="00FD048F"/>
    <w:rsid w:val="00FD0DAE"/>
    <w:rsid w:val="00FD13BD"/>
    <w:rsid w:val="00FD15CE"/>
    <w:rsid w:val="00FD1FD4"/>
    <w:rsid w:val="00FD20A8"/>
    <w:rsid w:val="00FD232B"/>
    <w:rsid w:val="00FD2728"/>
    <w:rsid w:val="00FD2CD7"/>
    <w:rsid w:val="00FD3E09"/>
    <w:rsid w:val="00FD45AA"/>
    <w:rsid w:val="00FD4B3B"/>
    <w:rsid w:val="00FD72B3"/>
    <w:rsid w:val="00FE0073"/>
    <w:rsid w:val="00FE03E2"/>
    <w:rsid w:val="00FE0AF4"/>
    <w:rsid w:val="00FE1274"/>
    <w:rsid w:val="00FE1D57"/>
    <w:rsid w:val="00FE290D"/>
    <w:rsid w:val="00FE2D5E"/>
    <w:rsid w:val="00FE2E57"/>
    <w:rsid w:val="00FE35B7"/>
    <w:rsid w:val="00FE3CCF"/>
    <w:rsid w:val="00FE6270"/>
    <w:rsid w:val="00FE697B"/>
    <w:rsid w:val="00FE6B07"/>
    <w:rsid w:val="00FE6B38"/>
    <w:rsid w:val="00FE74F9"/>
    <w:rsid w:val="00FE7581"/>
    <w:rsid w:val="00FE75AD"/>
    <w:rsid w:val="00FE76A5"/>
    <w:rsid w:val="00FE76AA"/>
    <w:rsid w:val="00FF039E"/>
    <w:rsid w:val="00FF0564"/>
    <w:rsid w:val="00FF163F"/>
    <w:rsid w:val="00FF3287"/>
    <w:rsid w:val="00FF48A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C6ED6"/>
  <w15:chartTrackingRefBased/>
  <w15:docId w15:val="{2E9552BF-EBA2-42D0-96E0-12F8D4A8F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41572"/>
    <w:pPr>
      <w:widowControl w:val="0"/>
      <w:ind w:firstLineChars="200" w:firstLine="200"/>
      <w:jc w:val="both"/>
    </w:pPr>
    <w:rPr>
      <w:rFonts w:ascii="等线" w:eastAsia="仿宋" w:hAnsi="等线" w:cs="Times New Roman"/>
      <w:bCs/>
      <w:szCs w:val="32"/>
    </w:rPr>
  </w:style>
  <w:style w:type="paragraph" w:styleId="10">
    <w:name w:val="heading 1"/>
    <w:aliases w:val="H1,l1,PIM 1,h1,123321,Title1,卷标题,1st level,Section Head,1,H11,H12,H13,H14,H15,H16,H17,1.0,第 ？ 章,prop,app heading 1,app heading 11,app heading 12,app heading 111,app heading 13,Heading 11,Level 1,Level 1 Topic Heading,Head 1,Head 11,Head 12,Head 111"/>
    <w:basedOn w:val="a0"/>
    <w:next w:val="a0"/>
    <w:link w:val="11"/>
    <w:uiPriority w:val="9"/>
    <w:qFormat/>
    <w:rsid w:val="00E41572"/>
    <w:pPr>
      <w:keepNext/>
      <w:keepLines/>
      <w:numPr>
        <w:numId w:val="6"/>
      </w:numPr>
      <w:spacing w:before="120" w:after="120" w:line="360" w:lineRule="auto"/>
      <w:ind w:firstLineChars="0"/>
      <w:jc w:val="center"/>
      <w:outlineLvl w:val="0"/>
    </w:pPr>
    <w:rPr>
      <w:b/>
      <w:bCs w:val="0"/>
      <w:kern w:val="44"/>
      <w:sz w:val="32"/>
      <w:szCs w:val="44"/>
    </w:rPr>
  </w:style>
  <w:style w:type="paragraph" w:styleId="2">
    <w:name w:val="heading 2"/>
    <w:aliases w:val="2nd level,h2,2,Header 2,l2,Heading 2 Hidden,Heading 2 CCBS,H2,Fab-2,PIM2,heading 2,Titre3,HD2,sect 1.2,Underrubrik1,prop2,Titre2,Head 2,Heading2,No Number,A,o,H2-Heading 2,Header2,22,heading2,list2,A.B.C.,list 2,Heading Indent No L2,I2,Header,th2,节"/>
    <w:basedOn w:val="a0"/>
    <w:next w:val="a0"/>
    <w:link w:val="20"/>
    <w:uiPriority w:val="9"/>
    <w:unhideWhenUsed/>
    <w:qFormat/>
    <w:rsid w:val="00E41572"/>
    <w:pPr>
      <w:keepNext/>
      <w:keepLines/>
      <w:numPr>
        <w:ilvl w:val="1"/>
        <w:numId w:val="6"/>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E41572"/>
    <w:pPr>
      <w:keepNext/>
      <w:keepLines/>
      <w:numPr>
        <w:ilvl w:val="2"/>
        <w:numId w:val="6"/>
      </w:numPr>
      <w:spacing w:before="260" w:after="260"/>
      <w:ind w:firstLine="200"/>
      <w:outlineLvl w:val="2"/>
    </w:pPr>
    <w:rPr>
      <w:bCs w:val="0"/>
    </w:rPr>
  </w:style>
  <w:style w:type="paragraph" w:styleId="4">
    <w:name w:val="heading 4"/>
    <w:basedOn w:val="a0"/>
    <w:next w:val="a0"/>
    <w:link w:val="40"/>
    <w:autoRedefine/>
    <w:uiPriority w:val="9"/>
    <w:unhideWhenUsed/>
    <w:qFormat/>
    <w:rsid w:val="00E41572"/>
    <w:pPr>
      <w:keepNext/>
      <w:keepLines/>
      <w:numPr>
        <w:ilvl w:val="3"/>
        <w:numId w:val="6"/>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5"/>
      </w:numPr>
      <w:spacing w:before="280" w:after="290" w:line="376" w:lineRule="auto"/>
      <w:ind w:firstLineChars="0"/>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5"/>
      </w:numPr>
      <w:spacing w:before="240" w:after="64" w:line="320" w:lineRule="auto"/>
      <w:ind w:firstLineChars="0"/>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5"/>
      </w:numPr>
      <w:spacing w:before="240" w:after="64" w:line="320" w:lineRule="auto"/>
      <w:ind w:firstLineChars="0"/>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5"/>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5"/>
      </w:numPr>
      <w:spacing w:before="240" w:after="64" w:line="320" w:lineRule="auto"/>
      <w:ind w:firstLineChars="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E41572"/>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E41572"/>
    <w:rPr>
      <w:rFonts w:ascii="等线" w:eastAsia="仿宋" w:hAnsi="等线" w:cs="Times New Roman"/>
      <w:bCs/>
      <w:sz w:val="18"/>
      <w:szCs w:val="18"/>
    </w:rPr>
  </w:style>
  <w:style w:type="paragraph" w:styleId="a6">
    <w:name w:val="footer"/>
    <w:basedOn w:val="a0"/>
    <w:link w:val="a7"/>
    <w:uiPriority w:val="99"/>
    <w:unhideWhenUsed/>
    <w:rsid w:val="00E41572"/>
    <w:pPr>
      <w:tabs>
        <w:tab w:val="center" w:pos="4153"/>
        <w:tab w:val="right" w:pos="8306"/>
      </w:tabs>
      <w:snapToGrid w:val="0"/>
      <w:jc w:val="left"/>
    </w:pPr>
    <w:rPr>
      <w:sz w:val="18"/>
      <w:szCs w:val="18"/>
    </w:rPr>
  </w:style>
  <w:style w:type="character" w:customStyle="1" w:styleId="a7">
    <w:name w:val="页脚 字符"/>
    <w:link w:val="a6"/>
    <w:uiPriority w:val="99"/>
    <w:rsid w:val="00E41572"/>
    <w:rPr>
      <w:rFonts w:ascii="等线" w:eastAsia="仿宋" w:hAnsi="等线" w:cs="Times New Roman"/>
      <w:bCs/>
      <w:sz w:val="18"/>
      <w:szCs w:val="18"/>
    </w:rPr>
  </w:style>
  <w:style w:type="paragraph" w:styleId="a8">
    <w:name w:val="List Paragraph"/>
    <w:basedOn w:val="a0"/>
    <w:uiPriority w:val="34"/>
    <w:qFormat/>
    <w:rsid w:val="00E41572"/>
    <w:pPr>
      <w:ind w:firstLine="420"/>
    </w:pPr>
  </w:style>
  <w:style w:type="character" w:styleId="a9">
    <w:name w:val="Hyperlink"/>
    <w:basedOn w:val="a1"/>
    <w:uiPriority w:val="99"/>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rsid w:val="009A2C2A"/>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1">
    <w:name w:val="标题 1 字符"/>
    <w:aliases w:val="H1 字符,l1 字符,PIM 1 字符,h1 字符,123321 字符,Title1 字符,卷标题 字符,1st level 字符,Section Head 字符,1 字符,H11 字符,H12 字符,H13 字符,H14 字符,H15 字符,H16 字符,H17 字符,1.0 字符,第 ？ 章 字符,prop 字符,app heading 1 字符,app heading 11 字符,app heading 12 字符,app heading 111 字符,Level 1 字符"/>
    <w:link w:val="10"/>
    <w:uiPriority w:val="9"/>
    <w:rsid w:val="00E41572"/>
    <w:rPr>
      <w:rFonts w:ascii="等线" w:eastAsia="仿宋" w:hAnsi="等线" w:cs="Times New Roman"/>
      <w:b/>
      <w:kern w:val="44"/>
      <w:sz w:val="32"/>
      <w:szCs w:val="44"/>
    </w:rPr>
  </w:style>
  <w:style w:type="character" w:customStyle="1" w:styleId="20">
    <w:name w:val="标题 2 字符"/>
    <w:aliases w:val="2nd level 字符,h2 字符,2 字符,Header 2 字符,l2 字符,Heading 2 Hidden 字符,Heading 2 CCBS 字符,H2 字符,Fab-2 字符,PIM2 字符,heading 2 字符,Titre3 字符,HD2 字符,sect 1.2 字符,Underrubrik1 字符,prop2 字符,Titre2 字符,Head 2 字符,Heading2 字符,No Number 字符,A 字符,o 字符,H2-Heading 2 字符,节 字符"/>
    <w:link w:val="2"/>
    <w:uiPriority w:val="9"/>
    <w:rsid w:val="00E41572"/>
    <w:rPr>
      <w:rFonts w:ascii="等线 Light" w:eastAsia="黑体" w:hAnsi="等线 Light" w:cs="Times New Roman"/>
      <w:b/>
      <w:sz w:val="28"/>
      <w:szCs w:val="32"/>
    </w:rPr>
  </w:style>
  <w:style w:type="paragraph" w:styleId="HTML">
    <w:name w:val="HTML Preformatted"/>
    <w:basedOn w:val="a0"/>
    <w:link w:val="HTML0"/>
    <w:uiPriority w:val="99"/>
    <w:semiHidden/>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semiHidden/>
    <w:rsid w:val="000A6D26"/>
    <w:rPr>
      <w:rFonts w:ascii="宋体" w:eastAsia="宋体" w:hAnsi="宋体" w:cs="宋体"/>
      <w:kern w:val="0"/>
      <w:sz w:val="24"/>
      <w:szCs w:val="24"/>
    </w:rPr>
  </w:style>
  <w:style w:type="character" w:customStyle="1" w:styleId="30">
    <w:name w:val="标题 3 字符"/>
    <w:link w:val="3"/>
    <w:uiPriority w:val="9"/>
    <w:rsid w:val="00E41572"/>
    <w:rPr>
      <w:rFonts w:ascii="等线" w:eastAsia="仿宋" w:hAnsi="等线" w:cs="Times New Roman"/>
      <w:szCs w:val="32"/>
    </w:rPr>
  </w:style>
  <w:style w:type="character" w:customStyle="1" w:styleId="40">
    <w:name w:val="标题 4 字符"/>
    <w:link w:val="4"/>
    <w:uiPriority w:val="9"/>
    <w:rsid w:val="00E41572"/>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b/>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sz w:val="24"/>
      <w:szCs w:val="24"/>
    </w:rPr>
  </w:style>
  <w:style w:type="character" w:customStyle="1" w:styleId="70">
    <w:name w:val="标题 7 字符"/>
    <w:basedOn w:val="a1"/>
    <w:link w:val="7"/>
    <w:uiPriority w:val="9"/>
    <w:rsid w:val="00A22A62"/>
    <w:rPr>
      <w:b/>
      <w:sz w:val="24"/>
      <w:szCs w:val="24"/>
    </w:rPr>
  </w:style>
  <w:style w:type="character" w:customStyle="1" w:styleId="80">
    <w:name w:val="标题 8 字符"/>
    <w:basedOn w:val="a1"/>
    <w:link w:val="8"/>
    <w:uiPriority w:val="9"/>
    <w:rsid w:val="00A22A62"/>
    <w:rPr>
      <w:rFonts w:asciiTheme="majorHAnsi" w:eastAsiaTheme="majorEastAsia" w:hAnsiTheme="majorHAnsi" w:cstheme="majorBidi"/>
      <w:sz w:val="24"/>
      <w:szCs w:val="24"/>
    </w:rPr>
  </w:style>
  <w:style w:type="character" w:customStyle="1" w:styleId="90">
    <w:name w:val="标题 9 字符"/>
    <w:basedOn w:val="a1"/>
    <w:link w:val="9"/>
    <w:uiPriority w:val="9"/>
    <w:rsid w:val="00A22A62"/>
    <w:rPr>
      <w:rFonts w:asciiTheme="majorHAnsi" w:eastAsiaTheme="majorEastAsia" w:hAnsiTheme="majorHAnsi" w:cstheme="majorBidi"/>
      <w:szCs w:val="21"/>
    </w:rPr>
  </w:style>
  <w:style w:type="paragraph" w:customStyle="1" w:styleId="21">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semiHidden/>
    <w:rsid w:val="001620EE"/>
    <w:pPr>
      <w:shd w:val="clear" w:color="auto" w:fill="000080"/>
    </w:pPr>
  </w:style>
  <w:style w:type="character" w:customStyle="1" w:styleId="af0">
    <w:name w:val="文档结构图 字符"/>
    <w:basedOn w:val="a1"/>
    <w:link w:val="af"/>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2">
    <w:name w:val="index 1"/>
    <w:basedOn w:val="a0"/>
    <w:next w:val="a0"/>
    <w:autoRedefine/>
    <w:semiHidden/>
    <w:rsid w:val="001620EE"/>
  </w:style>
  <w:style w:type="paragraph" w:styleId="22">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2"/>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1"/>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0"/>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
    <w:name w:val="样式 二级标题格式 + 段后: 1 行"/>
    <w:basedOn w:val="a0"/>
    <w:rsid w:val="001620EE"/>
    <w:pPr>
      <w:numPr>
        <w:ilvl w:val="1"/>
        <w:numId w:val="1"/>
      </w:numPr>
      <w:spacing w:afterLines="100" w:after="100"/>
      <w:jc w:val="left"/>
      <w:outlineLvl w:val="1"/>
    </w:pPr>
    <w:rPr>
      <w:rFonts w:eastAsia="黑体" w:cs="宋体"/>
      <w:color w:val="FF0000"/>
      <w:sz w:val="28"/>
      <w:szCs w:val="20"/>
    </w:rPr>
  </w:style>
  <w:style w:type="paragraph" w:customStyle="1" w:styleId="13">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4">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CB6BCB"/>
    <w:pPr>
      <w:widowControl w:val="0"/>
      <w:jc w:val="both"/>
    </w:pPr>
  </w:style>
  <w:style w:type="character" w:customStyle="1" w:styleId="s2">
    <w:name w:val="s2"/>
    <w:basedOn w:val="a1"/>
    <w:rsid w:val="00766C5F"/>
  </w:style>
  <w:style w:type="character" w:customStyle="1" w:styleId="s1">
    <w:name w:val="s1"/>
    <w:basedOn w:val="a1"/>
    <w:rsid w:val="00481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376">
      <w:bodyDiv w:val="1"/>
      <w:marLeft w:val="0"/>
      <w:marRight w:val="0"/>
      <w:marTop w:val="0"/>
      <w:marBottom w:val="0"/>
      <w:divBdr>
        <w:top w:val="none" w:sz="0" w:space="0" w:color="auto"/>
        <w:left w:val="none" w:sz="0" w:space="0" w:color="auto"/>
        <w:bottom w:val="none" w:sz="0" w:space="0" w:color="auto"/>
        <w:right w:val="none" w:sz="0" w:space="0" w:color="auto"/>
      </w:divBdr>
    </w:div>
    <w:div w:id="49111488">
      <w:bodyDiv w:val="1"/>
      <w:marLeft w:val="0"/>
      <w:marRight w:val="0"/>
      <w:marTop w:val="0"/>
      <w:marBottom w:val="0"/>
      <w:divBdr>
        <w:top w:val="none" w:sz="0" w:space="0" w:color="auto"/>
        <w:left w:val="none" w:sz="0" w:space="0" w:color="auto"/>
        <w:bottom w:val="none" w:sz="0" w:space="0" w:color="auto"/>
        <w:right w:val="none" w:sz="0" w:space="0" w:color="auto"/>
      </w:divBdr>
      <w:divsChild>
        <w:div w:id="1868978793">
          <w:marLeft w:val="0"/>
          <w:marRight w:val="0"/>
          <w:marTop w:val="0"/>
          <w:marBottom w:val="0"/>
          <w:divBdr>
            <w:top w:val="none" w:sz="0" w:space="0" w:color="auto"/>
            <w:left w:val="none" w:sz="0" w:space="0" w:color="auto"/>
            <w:bottom w:val="none" w:sz="0" w:space="0" w:color="auto"/>
            <w:right w:val="none" w:sz="0" w:space="0" w:color="auto"/>
          </w:divBdr>
          <w:divsChild>
            <w:div w:id="78986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123888676">
      <w:bodyDiv w:val="1"/>
      <w:marLeft w:val="0"/>
      <w:marRight w:val="0"/>
      <w:marTop w:val="0"/>
      <w:marBottom w:val="0"/>
      <w:divBdr>
        <w:top w:val="none" w:sz="0" w:space="0" w:color="auto"/>
        <w:left w:val="none" w:sz="0" w:space="0" w:color="auto"/>
        <w:bottom w:val="none" w:sz="0" w:space="0" w:color="auto"/>
        <w:right w:val="none" w:sz="0" w:space="0" w:color="auto"/>
      </w:divBdr>
      <w:divsChild>
        <w:div w:id="474562625">
          <w:marLeft w:val="0"/>
          <w:marRight w:val="0"/>
          <w:marTop w:val="120"/>
          <w:marBottom w:val="120"/>
          <w:divBdr>
            <w:top w:val="none" w:sz="0" w:space="0" w:color="auto"/>
            <w:left w:val="none" w:sz="0" w:space="0" w:color="auto"/>
            <w:bottom w:val="none" w:sz="0" w:space="0" w:color="auto"/>
            <w:right w:val="none" w:sz="0" w:space="0" w:color="auto"/>
          </w:divBdr>
        </w:div>
        <w:div w:id="2080903463">
          <w:marLeft w:val="0"/>
          <w:marRight w:val="0"/>
          <w:marTop w:val="120"/>
          <w:marBottom w:val="120"/>
          <w:divBdr>
            <w:top w:val="none" w:sz="0" w:space="0" w:color="auto"/>
            <w:left w:val="none" w:sz="0" w:space="0" w:color="auto"/>
            <w:bottom w:val="none" w:sz="0" w:space="0" w:color="auto"/>
            <w:right w:val="none" w:sz="0" w:space="0" w:color="auto"/>
          </w:divBdr>
        </w:div>
      </w:divsChild>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228657197">
      <w:bodyDiv w:val="1"/>
      <w:marLeft w:val="0"/>
      <w:marRight w:val="0"/>
      <w:marTop w:val="0"/>
      <w:marBottom w:val="0"/>
      <w:divBdr>
        <w:top w:val="none" w:sz="0" w:space="0" w:color="auto"/>
        <w:left w:val="none" w:sz="0" w:space="0" w:color="auto"/>
        <w:bottom w:val="none" w:sz="0" w:space="0" w:color="auto"/>
        <w:right w:val="none" w:sz="0" w:space="0" w:color="auto"/>
      </w:divBdr>
    </w:div>
    <w:div w:id="272446572">
      <w:bodyDiv w:val="1"/>
      <w:marLeft w:val="0"/>
      <w:marRight w:val="0"/>
      <w:marTop w:val="0"/>
      <w:marBottom w:val="0"/>
      <w:divBdr>
        <w:top w:val="none" w:sz="0" w:space="0" w:color="auto"/>
        <w:left w:val="none" w:sz="0" w:space="0" w:color="auto"/>
        <w:bottom w:val="none" w:sz="0" w:space="0" w:color="auto"/>
        <w:right w:val="none" w:sz="0" w:space="0" w:color="auto"/>
      </w:divBdr>
    </w:div>
    <w:div w:id="289165835">
      <w:bodyDiv w:val="1"/>
      <w:marLeft w:val="0"/>
      <w:marRight w:val="0"/>
      <w:marTop w:val="0"/>
      <w:marBottom w:val="0"/>
      <w:divBdr>
        <w:top w:val="none" w:sz="0" w:space="0" w:color="auto"/>
        <w:left w:val="none" w:sz="0" w:space="0" w:color="auto"/>
        <w:bottom w:val="none" w:sz="0" w:space="0" w:color="auto"/>
        <w:right w:val="none" w:sz="0" w:space="0" w:color="auto"/>
      </w:divBdr>
    </w:div>
    <w:div w:id="296683371">
      <w:bodyDiv w:val="1"/>
      <w:marLeft w:val="0"/>
      <w:marRight w:val="0"/>
      <w:marTop w:val="0"/>
      <w:marBottom w:val="0"/>
      <w:divBdr>
        <w:top w:val="none" w:sz="0" w:space="0" w:color="auto"/>
        <w:left w:val="none" w:sz="0" w:space="0" w:color="auto"/>
        <w:bottom w:val="none" w:sz="0" w:space="0" w:color="auto"/>
        <w:right w:val="none" w:sz="0" w:space="0" w:color="auto"/>
      </w:divBdr>
    </w:div>
    <w:div w:id="311060038">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40356565">
      <w:bodyDiv w:val="1"/>
      <w:marLeft w:val="0"/>
      <w:marRight w:val="0"/>
      <w:marTop w:val="0"/>
      <w:marBottom w:val="0"/>
      <w:divBdr>
        <w:top w:val="none" w:sz="0" w:space="0" w:color="auto"/>
        <w:left w:val="none" w:sz="0" w:space="0" w:color="auto"/>
        <w:bottom w:val="none" w:sz="0" w:space="0" w:color="auto"/>
        <w:right w:val="none" w:sz="0" w:space="0" w:color="auto"/>
      </w:divBdr>
      <w:divsChild>
        <w:div w:id="1455445409">
          <w:marLeft w:val="0"/>
          <w:marRight w:val="0"/>
          <w:marTop w:val="120"/>
          <w:marBottom w:val="120"/>
          <w:divBdr>
            <w:top w:val="none" w:sz="0" w:space="0" w:color="auto"/>
            <w:left w:val="none" w:sz="0" w:space="0" w:color="auto"/>
            <w:bottom w:val="none" w:sz="0" w:space="0" w:color="auto"/>
            <w:right w:val="none" w:sz="0" w:space="0" w:color="auto"/>
          </w:divBdr>
        </w:div>
        <w:div w:id="1860460746">
          <w:marLeft w:val="0"/>
          <w:marRight w:val="0"/>
          <w:marTop w:val="120"/>
          <w:marBottom w:val="120"/>
          <w:divBdr>
            <w:top w:val="none" w:sz="0" w:space="0" w:color="auto"/>
            <w:left w:val="none" w:sz="0" w:space="0" w:color="auto"/>
            <w:bottom w:val="none" w:sz="0" w:space="0" w:color="auto"/>
            <w:right w:val="none" w:sz="0" w:space="0" w:color="auto"/>
          </w:divBdr>
        </w:div>
      </w:divsChild>
    </w:div>
    <w:div w:id="344064855">
      <w:bodyDiv w:val="1"/>
      <w:marLeft w:val="0"/>
      <w:marRight w:val="0"/>
      <w:marTop w:val="0"/>
      <w:marBottom w:val="0"/>
      <w:divBdr>
        <w:top w:val="none" w:sz="0" w:space="0" w:color="auto"/>
        <w:left w:val="none" w:sz="0" w:space="0" w:color="auto"/>
        <w:bottom w:val="none" w:sz="0" w:space="0" w:color="auto"/>
        <w:right w:val="none" w:sz="0" w:space="0" w:color="auto"/>
      </w:divBdr>
    </w:div>
    <w:div w:id="362024411">
      <w:bodyDiv w:val="1"/>
      <w:marLeft w:val="0"/>
      <w:marRight w:val="0"/>
      <w:marTop w:val="0"/>
      <w:marBottom w:val="0"/>
      <w:divBdr>
        <w:top w:val="none" w:sz="0" w:space="0" w:color="auto"/>
        <w:left w:val="none" w:sz="0" w:space="0" w:color="auto"/>
        <w:bottom w:val="none" w:sz="0" w:space="0" w:color="auto"/>
        <w:right w:val="none" w:sz="0" w:space="0" w:color="auto"/>
      </w:divBdr>
    </w:div>
    <w:div w:id="435102728">
      <w:bodyDiv w:val="1"/>
      <w:marLeft w:val="0"/>
      <w:marRight w:val="0"/>
      <w:marTop w:val="0"/>
      <w:marBottom w:val="0"/>
      <w:divBdr>
        <w:top w:val="none" w:sz="0" w:space="0" w:color="auto"/>
        <w:left w:val="none" w:sz="0" w:space="0" w:color="auto"/>
        <w:bottom w:val="none" w:sz="0" w:space="0" w:color="auto"/>
        <w:right w:val="none" w:sz="0" w:space="0" w:color="auto"/>
      </w:divBdr>
    </w:div>
    <w:div w:id="441611348">
      <w:bodyDiv w:val="1"/>
      <w:marLeft w:val="0"/>
      <w:marRight w:val="0"/>
      <w:marTop w:val="0"/>
      <w:marBottom w:val="0"/>
      <w:divBdr>
        <w:top w:val="none" w:sz="0" w:space="0" w:color="auto"/>
        <w:left w:val="none" w:sz="0" w:space="0" w:color="auto"/>
        <w:bottom w:val="none" w:sz="0" w:space="0" w:color="auto"/>
        <w:right w:val="none" w:sz="0" w:space="0" w:color="auto"/>
      </w:divBdr>
      <w:divsChild>
        <w:div w:id="660351488">
          <w:marLeft w:val="0"/>
          <w:marRight w:val="0"/>
          <w:marTop w:val="120"/>
          <w:marBottom w:val="120"/>
          <w:divBdr>
            <w:top w:val="none" w:sz="0" w:space="0" w:color="auto"/>
            <w:left w:val="none" w:sz="0" w:space="0" w:color="auto"/>
            <w:bottom w:val="none" w:sz="0" w:space="0" w:color="auto"/>
            <w:right w:val="none" w:sz="0" w:space="0" w:color="auto"/>
          </w:divBdr>
        </w:div>
        <w:div w:id="1678189680">
          <w:marLeft w:val="0"/>
          <w:marRight w:val="0"/>
          <w:marTop w:val="120"/>
          <w:marBottom w:val="120"/>
          <w:divBdr>
            <w:top w:val="none" w:sz="0" w:space="0" w:color="auto"/>
            <w:left w:val="none" w:sz="0" w:space="0" w:color="auto"/>
            <w:bottom w:val="none" w:sz="0" w:space="0" w:color="auto"/>
            <w:right w:val="none" w:sz="0" w:space="0" w:color="auto"/>
          </w:divBdr>
        </w:div>
        <w:div w:id="1862476853">
          <w:marLeft w:val="0"/>
          <w:marRight w:val="0"/>
          <w:marTop w:val="120"/>
          <w:marBottom w:val="120"/>
          <w:divBdr>
            <w:top w:val="none" w:sz="0" w:space="0" w:color="auto"/>
            <w:left w:val="none" w:sz="0" w:space="0" w:color="auto"/>
            <w:bottom w:val="none" w:sz="0" w:space="0" w:color="auto"/>
            <w:right w:val="none" w:sz="0" w:space="0" w:color="auto"/>
          </w:divBdr>
        </w:div>
      </w:divsChild>
    </w:div>
    <w:div w:id="458381610">
      <w:bodyDiv w:val="1"/>
      <w:marLeft w:val="0"/>
      <w:marRight w:val="0"/>
      <w:marTop w:val="0"/>
      <w:marBottom w:val="0"/>
      <w:divBdr>
        <w:top w:val="none" w:sz="0" w:space="0" w:color="auto"/>
        <w:left w:val="none" w:sz="0" w:space="0" w:color="auto"/>
        <w:bottom w:val="none" w:sz="0" w:space="0" w:color="auto"/>
        <w:right w:val="none" w:sz="0" w:space="0" w:color="auto"/>
      </w:divBdr>
    </w:div>
    <w:div w:id="458768040">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1564044">
      <w:bodyDiv w:val="1"/>
      <w:marLeft w:val="0"/>
      <w:marRight w:val="0"/>
      <w:marTop w:val="0"/>
      <w:marBottom w:val="0"/>
      <w:divBdr>
        <w:top w:val="none" w:sz="0" w:space="0" w:color="auto"/>
        <w:left w:val="none" w:sz="0" w:space="0" w:color="auto"/>
        <w:bottom w:val="none" w:sz="0" w:space="0" w:color="auto"/>
        <w:right w:val="none" w:sz="0" w:space="0" w:color="auto"/>
      </w:divBdr>
    </w:div>
    <w:div w:id="492994006">
      <w:bodyDiv w:val="1"/>
      <w:marLeft w:val="0"/>
      <w:marRight w:val="0"/>
      <w:marTop w:val="0"/>
      <w:marBottom w:val="0"/>
      <w:divBdr>
        <w:top w:val="none" w:sz="0" w:space="0" w:color="auto"/>
        <w:left w:val="none" w:sz="0" w:space="0" w:color="auto"/>
        <w:bottom w:val="none" w:sz="0" w:space="0" w:color="auto"/>
        <w:right w:val="none" w:sz="0" w:space="0" w:color="auto"/>
      </w:divBdr>
    </w:div>
    <w:div w:id="499581459">
      <w:bodyDiv w:val="1"/>
      <w:marLeft w:val="0"/>
      <w:marRight w:val="0"/>
      <w:marTop w:val="0"/>
      <w:marBottom w:val="0"/>
      <w:divBdr>
        <w:top w:val="none" w:sz="0" w:space="0" w:color="auto"/>
        <w:left w:val="none" w:sz="0" w:space="0" w:color="auto"/>
        <w:bottom w:val="none" w:sz="0" w:space="0" w:color="auto"/>
        <w:right w:val="none" w:sz="0" w:space="0" w:color="auto"/>
      </w:divBdr>
    </w:div>
    <w:div w:id="536699933">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57790653">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574441131">
      <w:bodyDiv w:val="1"/>
      <w:marLeft w:val="0"/>
      <w:marRight w:val="0"/>
      <w:marTop w:val="0"/>
      <w:marBottom w:val="0"/>
      <w:divBdr>
        <w:top w:val="none" w:sz="0" w:space="0" w:color="auto"/>
        <w:left w:val="none" w:sz="0" w:space="0" w:color="auto"/>
        <w:bottom w:val="none" w:sz="0" w:space="0" w:color="auto"/>
        <w:right w:val="none" w:sz="0" w:space="0" w:color="auto"/>
      </w:divBdr>
      <w:divsChild>
        <w:div w:id="686949941">
          <w:marLeft w:val="0"/>
          <w:marRight w:val="0"/>
          <w:marTop w:val="120"/>
          <w:marBottom w:val="120"/>
          <w:divBdr>
            <w:top w:val="none" w:sz="0" w:space="0" w:color="auto"/>
            <w:left w:val="none" w:sz="0" w:space="0" w:color="auto"/>
            <w:bottom w:val="none" w:sz="0" w:space="0" w:color="auto"/>
            <w:right w:val="none" w:sz="0" w:space="0" w:color="auto"/>
          </w:divBdr>
        </w:div>
      </w:divsChild>
    </w:div>
    <w:div w:id="599339007">
      <w:bodyDiv w:val="1"/>
      <w:marLeft w:val="0"/>
      <w:marRight w:val="0"/>
      <w:marTop w:val="0"/>
      <w:marBottom w:val="0"/>
      <w:divBdr>
        <w:top w:val="none" w:sz="0" w:space="0" w:color="auto"/>
        <w:left w:val="none" w:sz="0" w:space="0" w:color="auto"/>
        <w:bottom w:val="none" w:sz="0" w:space="0" w:color="auto"/>
        <w:right w:val="none" w:sz="0" w:space="0" w:color="auto"/>
      </w:divBdr>
    </w:div>
    <w:div w:id="603223879">
      <w:bodyDiv w:val="1"/>
      <w:marLeft w:val="0"/>
      <w:marRight w:val="0"/>
      <w:marTop w:val="0"/>
      <w:marBottom w:val="0"/>
      <w:divBdr>
        <w:top w:val="none" w:sz="0" w:space="0" w:color="auto"/>
        <w:left w:val="none" w:sz="0" w:space="0" w:color="auto"/>
        <w:bottom w:val="none" w:sz="0" w:space="0" w:color="auto"/>
        <w:right w:val="none" w:sz="0" w:space="0" w:color="auto"/>
      </w:divBdr>
    </w:div>
    <w:div w:id="611933867">
      <w:bodyDiv w:val="1"/>
      <w:marLeft w:val="0"/>
      <w:marRight w:val="0"/>
      <w:marTop w:val="0"/>
      <w:marBottom w:val="0"/>
      <w:divBdr>
        <w:top w:val="none" w:sz="0" w:space="0" w:color="auto"/>
        <w:left w:val="none" w:sz="0" w:space="0" w:color="auto"/>
        <w:bottom w:val="none" w:sz="0" w:space="0" w:color="auto"/>
        <w:right w:val="none" w:sz="0" w:space="0" w:color="auto"/>
      </w:divBdr>
    </w:div>
    <w:div w:id="649095266">
      <w:bodyDiv w:val="1"/>
      <w:marLeft w:val="0"/>
      <w:marRight w:val="0"/>
      <w:marTop w:val="0"/>
      <w:marBottom w:val="0"/>
      <w:divBdr>
        <w:top w:val="none" w:sz="0" w:space="0" w:color="auto"/>
        <w:left w:val="none" w:sz="0" w:space="0" w:color="auto"/>
        <w:bottom w:val="none" w:sz="0" w:space="0" w:color="auto"/>
        <w:right w:val="none" w:sz="0" w:space="0" w:color="auto"/>
      </w:divBdr>
    </w:div>
    <w:div w:id="655913449">
      <w:bodyDiv w:val="1"/>
      <w:marLeft w:val="0"/>
      <w:marRight w:val="0"/>
      <w:marTop w:val="0"/>
      <w:marBottom w:val="0"/>
      <w:divBdr>
        <w:top w:val="none" w:sz="0" w:space="0" w:color="auto"/>
        <w:left w:val="none" w:sz="0" w:space="0" w:color="auto"/>
        <w:bottom w:val="none" w:sz="0" w:space="0" w:color="auto"/>
        <w:right w:val="none" w:sz="0" w:space="0" w:color="auto"/>
      </w:divBdr>
    </w:div>
    <w:div w:id="656543675">
      <w:bodyDiv w:val="1"/>
      <w:marLeft w:val="0"/>
      <w:marRight w:val="0"/>
      <w:marTop w:val="0"/>
      <w:marBottom w:val="0"/>
      <w:divBdr>
        <w:top w:val="none" w:sz="0" w:space="0" w:color="auto"/>
        <w:left w:val="none" w:sz="0" w:space="0" w:color="auto"/>
        <w:bottom w:val="none" w:sz="0" w:space="0" w:color="auto"/>
        <w:right w:val="none" w:sz="0" w:space="0" w:color="auto"/>
      </w:divBdr>
    </w:div>
    <w:div w:id="665785740">
      <w:bodyDiv w:val="1"/>
      <w:marLeft w:val="0"/>
      <w:marRight w:val="0"/>
      <w:marTop w:val="0"/>
      <w:marBottom w:val="0"/>
      <w:divBdr>
        <w:top w:val="none" w:sz="0" w:space="0" w:color="auto"/>
        <w:left w:val="none" w:sz="0" w:space="0" w:color="auto"/>
        <w:bottom w:val="none" w:sz="0" w:space="0" w:color="auto"/>
        <w:right w:val="none" w:sz="0" w:space="0" w:color="auto"/>
      </w:divBdr>
    </w:div>
    <w:div w:id="676807956">
      <w:bodyDiv w:val="1"/>
      <w:marLeft w:val="0"/>
      <w:marRight w:val="0"/>
      <w:marTop w:val="0"/>
      <w:marBottom w:val="0"/>
      <w:divBdr>
        <w:top w:val="none" w:sz="0" w:space="0" w:color="auto"/>
        <w:left w:val="none" w:sz="0" w:space="0" w:color="auto"/>
        <w:bottom w:val="none" w:sz="0" w:space="0" w:color="auto"/>
        <w:right w:val="none" w:sz="0" w:space="0" w:color="auto"/>
      </w:divBdr>
    </w:div>
    <w:div w:id="693313503">
      <w:bodyDiv w:val="1"/>
      <w:marLeft w:val="0"/>
      <w:marRight w:val="0"/>
      <w:marTop w:val="0"/>
      <w:marBottom w:val="0"/>
      <w:divBdr>
        <w:top w:val="none" w:sz="0" w:space="0" w:color="auto"/>
        <w:left w:val="none" w:sz="0" w:space="0" w:color="auto"/>
        <w:bottom w:val="none" w:sz="0" w:space="0" w:color="auto"/>
        <w:right w:val="none" w:sz="0" w:space="0" w:color="auto"/>
      </w:divBdr>
    </w:div>
    <w:div w:id="702250482">
      <w:bodyDiv w:val="1"/>
      <w:marLeft w:val="0"/>
      <w:marRight w:val="0"/>
      <w:marTop w:val="0"/>
      <w:marBottom w:val="0"/>
      <w:divBdr>
        <w:top w:val="none" w:sz="0" w:space="0" w:color="auto"/>
        <w:left w:val="none" w:sz="0" w:space="0" w:color="auto"/>
        <w:bottom w:val="none" w:sz="0" w:space="0" w:color="auto"/>
        <w:right w:val="none" w:sz="0" w:space="0" w:color="auto"/>
      </w:divBdr>
      <w:divsChild>
        <w:div w:id="290939483">
          <w:marLeft w:val="0"/>
          <w:marRight w:val="0"/>
          <w:marTop w:val="0"/>
          <w:marBottom w:val="0"/>
          <w:divBdr>
            <w:top w:val="none" w:sz="0" w:space="0" w:color="auto"/>
            <w:left w:val="none" w:sz="0" w:space="0" w:color="auto"/>
            <w:bottom w:val="none" w:sz="0" w:space="0" w:color="auto"/>
            <w:right w:val="none" w:sz="0" w:space="0" w:color="auto"/>
          </w:divBdr>
        </w:div>
        <w:div w:id="692652133">
          <w:marLeft w:val="0"/>
          <w:marRight w:val="0"/>
          <w:marTop w:val="0"/>
          <w:marBottom w:val="0"/>
          <w:divBdr>
            <w:top w:val="none" w:sz="0" w:space="0" w:color="auto"/>
            <w:left w:val="none" w:sz="0" w:space="0" w:color="auto"/>
            <w:bottom w:val="none" w:sz="0" w:space="0" w:color="auto"/>
            <w:right w:val="none" w:sz="0" w:space="0" w:color="auto"/>
          </w:divBdr>
        </w:div>
        <w:div w:id="1101753729">
          <w:marLeft w:val="0"/>
          <w:marRight w:val="0"/>
          <w:marTop w:val="0"/>
          <w:marBottom w:val="0"/>
          <w:divBdr>
            <w:top w:val="none" w:sz="0" w:space="0" w:color="auto"/>
            <w:left w:val="none" w:sz="0" w:space="0" w:color="auto"/>
            <w:bottom w:val="none" w:sz="0" w:space="0" w:color="auto"/>
            <w:right w:val="none" w:sz="0" w:space="0" w:color="auto"/>
          </w:divBdr>
        </w:div>
        <w:div w:id="1549029162">
          <w:marLeft w:val="0"/>
          <w:marRight w:val="0"/>
          <w:marTop w:val="0"/>
          <w:marBottom w:val="0"/>
          <w:divBdr>
            <w:top w:val="none" w:sz="0" w:space="0" w:color="auto"/>
            <w:left w:val="none" w:sz="0" w:space="0" w:color="auto"/>
            <w:bottom w:val="none" w:sz="0" w:space="0" w:color="auto"/>
            <w:right w:val="none" w:sz="0" w:space="0" w:color="auto"/>
          </w:divBdr>
        </w:div>
        <w:div w:id="1558399139">
          <w:marLeft w:val="0"/>
          <w:marRight w:val="0"/>
          <w:marTop w:val="0"/>
          <w:marBottom w:val="0"/>
          <w:divBdr>
            <w:top w:val="none" w:sz="0" w:space="0" w:color="auto"/>
            <w:left w:val="none" w:sz="0" w:space="0" w:color="auto"/>
            <w:bottom w:val="none" w:sz="0" w:space="0" w:color="auto"/>
            <w:right w:val="none" w:sz="0" w:space="0" w:color="auto"/>
          </w:divBdr>
        </w:div>
      </w:divsChild>
    </w:div>
    <w:div w:id="715084490">
      <w:bodyDiv w:val="1"/>
      <w:marLeft w:val="0"/>
      <w:marRight w:val="0"/>
      <w:marTop w:val="0"/>
      <w:marBottom w:val="0"/>
      <w:divBdr>
        <w:top w:val="none" w:sz="0" w:space="0" w:color="auto"/>
        <w:left w:val="none" w:sz="0" w:space="0" w:color="auto"/>
        <w:bottom w:val="none" w:sz="0" w:space="0" w:color="auto"/>
        <w:right w:val="none" w:sz="0" w:space="0" w:color="auto"/>
      </w:divBdr>
    </w:div>
    <w:div w:id="732122672">
      <w:bodyDiv w:val="1"/>
      <w:marLeft w:val="0"/>
      <w:marRight w:val="0"/>
      <w:marTop w:val="0"/>
      <w:marBottom w:val="0"/>
      <w:divBdr>
        <w:top w:val="none" w:sz="0" w:space="0" w:color="auto"/>
        <w:left w:val="none" w:sz="0" w:space="0" w:color="auto"/>
        <w:bottom w:val="none" w:sz="0" w:space="0" w:color="auto"/>
        <w:right w:val="none" w:sz="0" w:space="0" w:color="auto"/>
      </w:divBdr>
    </w:div>
    <w:div w:id="735473254">
      <w:bodyDiv w:val="1"/>
      <w:marLeft w:val="0"/>
      <w:marRight w:val="0"/>
      <w:marTop w:val="0"/>
      <w:marBottom w:val="0"/>
      <w:divBdr>
        <w:top w:val="none" w:sz="0" w:space="0" w:color="auto"/>
        <w:left w:val="none" w:sz="0" w:space="0" w:color="auto"/>
        <w:bottom w:val="none" w:sz="0" w:space="0" w:color="auto"/>
        <w:right w:val="none" w:sz="0" w:space="0" w:color="auto"/>
      </w:divBdr>
      <w:divsChild>
        <w:div w:id="168453311">
          <w:marLeft w:val="0"/>
          <w:marRight w:val="0"/>
          <w:marTop w:val="0"/>
          <w:marBottom w:val="0"/>
          <w:divBdr>
            <w:top w:val="none" w:sz="0" w:space="0" w:color="auto"/>
            <w:left w:val="none" w:sz="0" w:space="0" w:color="auto"/>
            <w:bottom w:val="none" w:sz="0" w:space="0" w:color="auto"/>
            <w:right w:val="none" w:sz="0" w:space="0" w:color="auto"/>
          </w:divBdr>
          <w:divsChild>
            <w:div w:id="293172730">
              <w:marLeft w:val="0"/>
              <w:marRight w:val="0"/>
              <w:marTop w:val="120"/>
              <w:marBottom w:val="120"/>
              <w:divBdr>
                <w:top w:val="none" w:sz="0" w:space="0" w:color="auto"/>
                <w:left w:val="none" w:sz="0" w:space="0" w:color="auto"/>
                <w:bottom w:val="none" w:sz="0" w:space="0" w:color="auto"/>
                <w:right w:val="none" w:sz="0" w:space="0" w:color="auto"/>
              </w:divBdr>
            </w:div>
            <w:div w:id="318072213">
              <w:marLeft w:val="0"/>
              <w:marRight w:val="0"/>
              <w:marTop w:val="120"/>
              <w:marBottom w:val="120"/>
              <w:divBdr>
                <w:top w:val="none" w:sz="0" w:space="0" w:color="auto"/>
                <w:left w:val="none" w:sz="0" w:space="0" w:color="auto"/>
                <w:bottom w:val="none" w:sz="0" w:space="0" w:color="auto"/>
                <w:right w:val="none" w:sz="0" w:space="0" w:color="auto"/>
              </w:divBdr>
            </w:div>
            <w:div w:id="325255422">
              <w:marLeft w:val="0"/>
              <w:marRight w:val="0"/>
              <w:marTop w:val="120"/>
              <w:marBottom w:val="120"/>
              <w:divBdr>
                <w:top w:val="none" w:sz="0" w:space="0" w:color="auto"/>
                <w:left w:val="none" w:sz="0" w:space="0" w:color="auto"/>
                <w:bottom w:val="none" w:sz="0" w:space="0" w:color="auto"/>
                <w:right w:val="none" w:sz="0" w:space="0" w:color="auto"/>
              </w:divBdr>
            </w:div>
            <w:div w:id="412747932">
              <w:marLeft w:val="0"/>
              <w:marRight w:val="0"/>
              <w:marTop w:val="120"/>
              <w:marBottom w:val="120"/>
              <w:divBdr>
                <w:top w:val="none" w:sz="0" w:space="0" w:color="auto"/>
                <w:left w:val="none" w:sz="0" w:space="0" w:color="auto"/>
                <w:bottom w:val="none" w:sz="0" w:space="0" w:color="auto"/>
                <w:right w:val="none" w:sz="0" w:space="0" w:color="auto"/>
              </w:divBdr>
            </w:div>
            <w:div w:id="440420793">
              <w:marLeft w:val="0"/>
              <w:marRight w:val="0"/>
              <w:marTop w:val="120"/>
              <w:marBottom w:val="120"/>
              <w:divBdr>
                <w:top w:val="none" w:sz="0" w:space="0" w:color="auto"/>
                <w:left w:val="none" w:sz="0" w:space="0" w:color="auto"/>
                <w:bottom w:val="none" w:sz="0" w:space="0" w:color="auto"/>
                <w:right w:val="none" w:sz="0" w:space="0" w:color="auto"/>
              </w:divBdr>
            </w:div>
            <w:div w:id="456221760">
              <w:marLeft w:val="0"/>
              <w:marRight w:val="0"/>
              <w:marTop w:val="120"/>
              <w:marBottom w:val="120"/>
              <w:divBdr>
                <w:top w:val="none" w:sz="0" w:space="0" w:color="auto"/>
                <w:left w:val="none" w:sz="0" w:space="0" w:color="auto"/>
                <w:bottom w:val="none" w:sz="0" w:space="0" w:color="auto"/>
                <w:right w:val="none" w:sz="0" w:space="0" w:color="auto"/>
              </w:divBdr>
            </w:div>
            <w:div w:id="623006942">
              <w:marLeft w:val="0"/>
              <w:marRight w:val="0"/>
              <w:marTop w:val="120"/>
              <w:marBottom w:val="120"/>
              <w:divBdr>
                <w:top w:val="none" w:sz="0" w:space="0" w:color="auto"/>
                <w:left w:val="none" w:sz="0" w:space="0" w:color="auto"/>
                <w:bottom w:val="none" w:sz="0" w:space="0" w:color="auto"/>
                <w:right w:val="none" w:sz="0" w:space="0" w:color="auto"/>
              </w:divBdr>
            </w:div>
            <w:div w:id="891578719">
              <w:marLeft w:val="0"/>
              <w:marRight w:val="0"/>
              <w:marTop w:val="120"/>
              <w:marBottom w:val="120"/>
              <w:divBdr>
                <w:top w:val="none" w:sz="0" w:space="0" w:color="auto"/>
                <w:left w:val="none" w:sz="0" w:space="0" w:color="auto"/>
                <w:bottom w:val="none" w:sz="0" w:space="0" w:color="auto"/>
                <w:right w:val="none" w:sz="0" w:space="0" w:color="auto"/>
              </w:divBdr>
            </w:div>
            <w:div w:id="893077087">
              <w:marLeft w:val="0"/>
              <w:marRight w:val="0"/>
              <w:marTop w:val="120"/>
              <w:marBottom w:val="120"/>
              <w:divBdr>
                <w:top w:val="none" w:sz="0" w:space="0" w:color="auto"/>
                <w:left w:val="none" w:sz="0" w:space="0" w:color="auto"/>
                <w:bottom w:val="none" w:sz="0" w:space="0" w:color="auto"/>
                <w:right w:val="none" w:sz="0" w:space="0" w:color="auto"/>
              </w:divBdr>
            </w:div>
            <w:div w:id="1009941932">
              <w:marLeft w:val="0"/>
              <w:marRight w:val="0"/>
              <w:marTop w:val="120"/>
              <w:marBottom w:val="120"/>
              <w:divBdr>
                <w:top w:val="none" w:sz="0" w:space="0" w:color="auto"/>
                <w:left w:val="none" w:sz="0" w:space="0" w:color="auto"/>
                <w:bottom w:val="none" w:sz="0" w:space="0" w:color="auto"/>
                <w:right w:val="none" w:sz="0" w:space="0" w:color="auto"/>
              </w:divBdr>
            </w:div>
            <w:div w:id="1108236209">
              <w:marLeft w:val="0"/>
              <w:marRight w:val="0"/>
              <w:marTop w:val="120"/>
              <w:marBottom w:val="120"/>
              <w:divBdr>
                <w:top w:val="none" w:sz="0" w:space="0" w:color="auto"/>
                <w:left w:val="none" w:sz="0" w:space="0" w:color="auto"/>
                <w:bottom w:val="none" w:sz="0" w:space="0" w:color="auto"/>
                <w:right w:val="none" w:sz="0" w:space="0" w:color="auto"/>
              </w:divBdr>
            </w:div>
            <w:div w:id="1210650565">
              <w:marLeft w:val="0"/>
              <w:marRight w:val="0"/>
              <w:marTop w:val="120"/>
              <w:marBottom w:val="120"/>
              <w:divBdr>
                <w:top w:val="none" w:sz="0" w:space="0" w:color="auto"/>
                <w:left w:val="none" w:sz="0" w:space="0" w:color="auto"/>
                <w:bottom w:val="none" w:sz="0" w:space="0" w:color="auto"/>
                <w:right w:val="none" w:sz="0" w:space="0" w:color="auto"/>
              </w:divBdr>
            </w:div>
            <w:div w:id="1350180219">
              <w:marLeft w:val="0"/>
              <w:marRight w:val="0"/>
              <w:marTop w:val="120"/>
              <w:marBottom w:val="120"/>
              <w:divBdr>
                <w:top w:val="none" w:sz="0" w:space="0" w:color="auto"/>
                <w:left w:val="none" w:sz="0" w:space="0" w:color="auto"/>
                <w:bottom w:val="none" w:sz="0" w:space="0" w:color="auto"/>
                <w:right w:val="none" w:sz="0" w:space="0" w:color="auto"/>
              </w:divBdr>
            </w:div>
            <w:div w:id="1358700505">
              <w:marLeft w:val="0"/>
              <w:marRight w:val="0"/>
              <w:marTop w:val="120"/>
              <w:marBottom w:val="120"/>
              <w:divBdr>
                <w:top w:val="none" w:sz="0" w:space="0" w:color="auto"/>
                <w:left w:val="none" w:sz="0" w:space="0" w:color="auto"/>
                <w:bottom w:val="none" w:sz="0" w:space="0" w:color="auto"/>
                <w:right w:val="none" w:sz="0" w:space="0" w:color="auto"/>
              </w:divBdr>
            </w:div>
            <w:div w:id="1424565554">
              <w:marLeft w:val="0"/>
              <w:marRight w:val="0"/>
              <w:marTop w:val="120"/>
              <w:marBottom w:val="120"/>
              <w:divBdr>
                <w:top w:val="none" w:sz="0" w:space="0" w:color="auto"/>
                <w:left w:val="none" w:sz="0" w:space="0" w:color="auto"/>
                <w:bottom w:val="none" w:sz="0" w:space="0" w:color="auto"/>
                <w:right w:val="none" w:sz="0" w:space="0" w:color="auto"/>
              </w:divBdr>
            </w:div>
            <w:div w:id="1472746293">
              <w:marLeft w:val="0"/>
              <w:marRight w:val="0"/>
              <w:marTop w:val="120"/>
              <w:marBottom w:val="120"/>
              <w:divBdr>
                <w:top w:val="none" w:sz="0" w:space="0" w:color="auto"/>
                <w:left w:val="none" w:sz="0" w:space="0" w:color="auto"/>
                <w:bottom w:val="none" w:sz="0" w:space="0" w:color="auto"/>
                <w:right w:val="none" w:sz="0" w:space="0" w:color="auto"/>
              </w:divBdr>
            </w:div>
            <w:div w:id="1506018018">
              <w:marLeft w:val="0"/>
              <w:marRight w:val="0"/>
              <w:marTop w:val="120"/>
              <w:marBottom w:val="120"/>
              <w:divBdr>
                <w:top w:val="none" w:sz="0" w:space="0" w:color="auto"/>
                <w:left w:val="none" w:sz="0" w:space="0" w:color="auto"/>
                <w:bottom w:val="none" w:sz="0" w:space="0" w:color="auto"/>
                <w:right w:val="none" w:sz="0" w:space="0" w:color="auto"/>
              </w:divBdr>
            </w:div>
            <w:div w:id="1573852187">
              <w:marLeft w:val="0"/>
              <w:marRight w:val="0"/>
              <w:marTop w:val="120"/>
              <w:marBottom w:val="120"/>
              <w:divBdr>
                <w:top w:val="none" w:sz="0" w:space="0" w:color="auto"/>
                <w:left w:val="none" w:sz="0" w:space="0" w:color="auto"/>
                <w:bottom w:val="none" w:sz="0" w:space="0" w:color="auto"/>
                <w:right w:val="none" w:sz="0" w:space="0" w:color="auto"/>
              </w:divBdr>
            </w:div>
            <w:div w:id="1772120727">
              <w:marLeft w:val="0"/>
              <w:marRight w:val="0"/>
              <w:marTop w:val="120"/>
              <w:marBottom w:val="120"/>
              <w:divBdr>
                <w:top w:val="none" w:sz="0" w:space="0" w:color="auto"/>
                <w:left w:val="none" w:sz="0" w:space="0" w:color="auto"/>
                <w:bottom w:val="none" w:sz="0" w:space="0" w:color="auto"/>
                <w:right w:val="none" w:sz="0" w:space="0" w:color="auto"/>
              </w:divBdr>
            </w:div>
            <w:div w:id="1998610654">
              <w:marLeft w:val="0"/>
              <w:marRight w:val="0"/>
              <w:marTop w:val="120"/>
              <w:marBottom w:val="120"/>
              <w:divBdr>
                <w:top w:val="none" w:sz="0" w:space="0" w:color="auto"/>
                <w:left w:val="none" w:sz="0" w:space="0" w:color="auto"/>
                <w:bottom w:val="none" w:sz="0" w:space="0" w:color="auto"/>
                <w:right w:val="none" w:sz="0" w:space="0" w:color="auto"/>
              </w:divBdr>
            </w:div>
            <w:div w:id="20026601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60679770">
      <w:bodyDiv w:val="1"/>
      <w:marLeft w:val="0"/>
      <w:marRight w:val="0"/>
      <w:marTop w:val="0"/>
      <w:marBottom w:val="0"/>
      <w:divBdr>
        <w:top w:val="none" w:sz="0" w:space="0" w:color="auto"/>
        <w:left w:val="none" w:sz="0" w:space="0" w:color="auto"/>
        <w:bottom w:val="none" w:sz="0" w:space="0" w:color="auto"/>
        <w:right w:val="none" w:sz="0" w:space="0" w:color="auto"/>
      </w:divBdr>
    </w:div>
    <w:div w:id="790585786">
      <w:bodyDiv w:val="1"/>
      <w:marLeft w:val="0"/>
      <w:marRight w:val="0"/>
      <w:marTop w:val="0"/>
      <w:marBottom w:val="0"/>
      <w:divBdr>
        <w:top w:val="none" w:sz="0" w:space="0" w:color="auto"/>
        <w:left w:val="none" w:sz="0" w:space="0" w:color="auto"/>
        <w:bottom w:val="none" w:sz="0" w:space="0" w:color="auto"/>
        <w:right w:val="none" w:sz="0" w:space="0" w:color="auto"/>
      </w:divBdr>
    </w:div>
    <w:div w:id="797187842">
      <w:bodyDiv w:val="1"/>
      <w:marLeft w:val="0"/>
      <w:marRight w:val="0"/>
      <w:marTop w:val="0"/>
      <w:marBottom w:val="0"/>
      <w:divBdr>
        <w:top w:val="none" w:sz="0" w:space="0" w:color="auto"/>
        <w:left w:val="none" w:sz="0" w:space="0" w:color="auto"/>
        <w:bottom w:val="none" w:sz="0" w:space="0" w:color="auto"/>
        <w:right w:val="none" w:sz="0" w:space="0" w:color="auto"/>
      </w:divBdr>
      <w:divsChild>
        <w:div w:id="1408651146">
          <w:marLeft w:val="0"/>
          <w:marRight w:val="0"/>
          <w:marTop w:val="120"/>
          <w:marBottom w:val="120"/>
          <w:divBdr>
            <w:top w:val="none" w:sz="0" w:space="0" w:color="auto"/>
            <w:left w:val="none" w:sz="0" w:space="0" w:color="auto"/>
            <w:bottom w:val="none" w:sz="0" w:space="0" w:color="auto"/>
            <w:right w:val="none" w:sz="0" w:space="0" w:color="auto"/>
          </w:divBdr>
        </w:div>
        <w:div w:id="2088456626">
          <w:marLeft w:val="0"/>
          <w:marRight w:val="0"/>
          <w:marTop w:val="120"/>
          <w:marBottom w:val="120"/>
          <w:divBdr>
            <w:top w:val="none" w:sz="0" w:space="0" w:color="auto"/>
            <w:left w:val="none" w:sz="0" w:space="0" w:color="auto"/>
            <w:bottom w:val="none" w:sz="0" w:space="0" w:color="auto"/>
            <w:right w:val="none" w:sz="0" w:space="0" w:color="auto"/>
          </w:divBdr>
        </w:div>
      </w:divsChild>
    </w:div>
    <w:div w:id="810831853">
      <w:bodyDiv w:val="1"/>
      <w:marLeft w:val="0"/>
      <w:marRight w:val="0"/>
      <w:marTop w:val="0"/>
      <w:marBottom w:val="0"/>
      <w:divBdr>
        <w:top w:val="none" w:sz="0" w:space="0" w:color="auto"/>
        <w:left w:val="none" w:sz="0" w:space="0" w:color="auto"/>
        <w:bottom w:val="none" w:sz="0" w:space="0" w:color="auto"/>
        <w:right w:val="none" w:sz="0" w:space="0" w:color="auto"/>
      </w:divBdr>
    </w:div>
    <w:div w:id="877667542">
      <w:bodyDiv w:val="1"/>
      <w:marLeft w:val="0"/>
      <w:marRight w:val="0"/>
      <w:marTop w:val="0"/>
      <w:marBottom w:val="0"/>
      <w:divBdr>
        <w:top w:val="none" w:sz="0" w:space="0" w:color="auto"/>
        <w:left w:val="none" w:sz="0" w:space="0" w:color="auto"/>
        <w:bottom w:val="none" w:sz="0" w:space="0" w:color="auto"/>
        <w:right w:val="none" w:sz="0" w:space="0" w:color="auto"/>
      </w:divBdr>
    </w:div>
    <w:div w:id="879325400">
      <w:bodyDiv w:val="1"/>
      <w:marLeft w:val="0"/>
      <w:marRight w:val="0"/>
      <w:marTop w:val="0"/>
      <w:marBottom w:val="0"/>
      <w:divBdr>
        <w:top w:val="none" w:sz="0" w:space="0" w:color="auto"/>
        <w:left w:val="none" w:sz="0" w:space="0" w:color="auto"/>
        <w:bottom w:val="none" w:sz="0" w:space="0" w:color="auto"/>
        <w:right w:val="none" w:sz="0" w:space="0" w:color="auto"/>
      </w:divBdr>
    </w:div>
    <w:div w:id="890188513">
      <w:bodyDiv w:val="1"/>
      <w:marLeft w:val="0"/>
      <w:marRight w:val="0"/>
      <w:marTop w:val="0"/>
      <w:marBottom w:val="0"/>
      <w:divBdr>
        <w:top w:val="none" w:sz="0" w:space="0" w:color="auto"/>
        <w:left w:val="none" w:sz="0" w:space="0" w:color="auto"/>
        <w:bottom w:val="none" w:sz="0" w:space="0" w:color="auto"/>
        <w:right w:val="none" w:sz="0" w:space="0" w:color="auto"/>
      </w:divBdr>
    </w:div>
    <w:div w:id="898899292">
      <w:bodyDiv w:val="1"/>
      <w:marLeft w:val="0"/>
      <w:marRight w:val="0"/>
      <w:marTop w:val="0"/>
      <w:marBottom w:val="0"/>
      <w:divBdr>
        <w:top w:val="none" w:sz="0" w:space="0" w:color="auto"/>
        <w:left w:val="none" w:sz="0" w:space="0" w:color="auto"/>
        <w:bottom w:val="none" w:sz="0" w:space="0" w:color="auto"/>
        <w:right w:val="none" w:sz="0" w:space="0" w:color="auto"/>
      </w:divBdr>
    </w:div>
    <w:div w:id="912664204">
      <w:bodyDiv w:val="1"/>
      <w:marLeft w:val="0"/>
      <w:marRight w:val="0"/>
      <w:marTop w:val="0"/>
      <w:marBottom w:val="0"/>
      <w:divBdr>
        <w:top w:val="none" w:sz="0" w:space="0" w:color="auto"/>
        <w:left w:val="none" w:sz="0" w:space="0" w:color="auto"/>
        <w:bottom w:val="none" w:sz="0" w:space="0" w:color="auto"/>
        <w:right w:val="none" w:sz="0" w:space="0" w:color="auto"/>
      </w:divBdr>
    </w:div>
    <w:div w:id="913469783">
      <w:bodyDiv w:val="1"/>
      <w:marLeft w:val="0"/>
      <w:marRight w:val="0"/>
      <w:marTop w:val="0"/>
      <w:marBottom w:val="0"/>
      <w:divBdr>
        <w:top w:val="none" w:sz="0" w:space="0" w:color="auto"/>
        <w:left w:val="none" w:sz="0" w:space="0" w:color="auto"/>
        <w:bottom w:val="none" w:sz="0" w:space="0" w:color="auto"/>
        <w:right w:val="none" w:sz="0" w:space="0" w:color="auto"/>
      </w:divBdr>
      <w:divsChild>
        <w:div w:id="410472361">
          <w:marLeft w:val="0"/>
          <w:marRight w:val="0"/>
          <w:marTop w:val="0"/>
          <w:marBottom w:val="0"/>
          <w:divBdr>
            <w:top w:val="none" w:sz="0" w:space="0" w:color="auto"/>
            <w:left w:val="none" w:sz="0" w:space="0" w:color="auto"/>
            <w:bottom w:val="none" w:sz="0" w:space="0" w:color="auto"/>
            <w:right w:val="none" w:sz="0" w:space="0" w:color="auto"/>
          </w:divBdr>
        </w:div>
      </w:divsChild>
    </w:div>
    <w:div w:id="965965252">
      <w:bodyDiv w:val="1"/>
      <w:marLeft w:val="0"/>
      <w:marRight w:val="0"/>
      <w:marTop w:val="0"/>
      <w:marBottom w:val="0"/>
      <w:divBdr>
        <w:top w:val="none" w:sz="0" w:space="0" w:color="auto"/>
        <w:left w:val="none" w:sz="0" w:space="0" w:color="auto"/>
        <w:bottom w:val="none" w:sz="0" w:space="0" w:color="auto"/>
        <w:right w:val="none" w:sz="0" w:space="0" w:color="auto"/>
      </w:divBdr>
      <w:divsChild>
        <w:div w:id="1052996944">
          <w:marLeft w:val="0"/>
          <w:marRight w:val="0"/>
          <w:marTop w:val="120"/>
          <w:marBottom w:val="120"/>
          <w:divBdr>
            <w:top w:val="none" w:sz="0" w:space="0" w:color="auto"/>
            <w:left w:val="none" w:sz="0" w:space="0" w:color="auto"/>
            <w:bottom w:val="none" w:sz="0" w:space="0" w:color="auto"/>
            <w:right w:val="none" w:sz="0" w:space="0" w:color="auto"/>
          </w:divBdr>
          <w:divsChild>
            <w:div w:id="3260613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75376601">
      <w:bodyDiv w:val="1"/>
      <w:marLeft w:val="0"/>
      <w:marRight w:val="0"/>
      <w:marTop w:val="0"/>
      <w:marBottom w:val="0"/>
      <w:divBdr>
        <w:top w:val="none" w:sz="0" w:space="0" w:color="auto"/>
        <w:left w:val="none" w:sz="0" w:space="0" w:color="auto"/>
        <w:bottom w:val="none" w:sz="0" w:space="0" w:color="auto"/>
        <w:right w:val="none" w:sz="0" w:space="0" w:color="auto"/>
      </w:divBdr>
    </w:div>
    <w:div w:id="985859578">
      <w:bodyDiv w:val="1"/>
      <w:marLeft w:val="0"/>
      <w:marRight w:val="0"/>
      <w:marTop w:val="0"/>
      <w:marBottom w:val="0"/>
      <w:divBdr>
        <w:top w:val="none" w:sz="0" w:space="0" w:color="auto"/>
        <w:left w:val="none" w:sz="0" w:space="0" w:color="auto"/>
        <w:bottom w:val="none" w:sz="0" w:space="0" w:color="auto"/>
        <w:right w:val="none" w:sz="0" w:space="0" w:color="auto"/>
      </w:divBdr>
      <w:divsChild>
        <w:div w:id="1461797670">
          <w:marLeft w:val="0"/>
          <w:marRight w:val="0"/>
          <w:marTop w:val="120"/>
          <w:marBottom w:val="120"/>
          <w:divBdr>
            <w:top w:val="none" w:sz="0" w:space="0" w:color="auto"/>
            <w:left w:val="none" w:sz="0" w:space="0" w:color="auto"/>
            <w:bottom w:val="none" w:sz="0" w:space="0" w:color="auto"/>
            <w:right w:val="none" w:sz="0" w:space="0" w:color="auto"/>
          </w:divBdr>
        </w:div>
      </w:divsChild>
    </w:div>
    <w:div w:id="998117775">
      <w:bodyDiv w:val="1"/>
      <w:marLeft w:val="0"/>
      <w:marRight w:val="0"/>
      <w:marTop w:val="0"/>
      <w:marBottom w:val="0"/>
      <w:divBdr>
        <w:top w:val="none" w:sz="0" w:space="0" w:color="auto"/>
        <w:left w:val="none" w:sz="0" w:space="0" w:color="auto"/>
        <w:bottom w:val="none" w:sz="0" w:space="0" w:color="auto"/>
        <w:right w:val="none" w:sz="0" w:space="0" w:color="auto"/>
      </w:divBdr>
    </w:div>
    <w:div w:id="1006135181">
      <w:bodyDiv w:val="1"/>
      <w:marLeft w:val="0"/>
      <w:marRight w:val="0"/>
      <w:marTop w:val="0"/>
      <w:marBottom w:val="0"/>
      <w:divBdr>
        <w:top w:val="none" w:sz="0" w:space="0" w:color="auto"/>
        <w:left w:val="none" w:sz="0" w:space="0" w:color="auto"/>
        <w:bottom w:val="none" w:sz="0" w:space="0" w:color="auto"/>
        <w:right w:val="none" w:sz="0" w:space="0" w:color="auto"/>
      </w:divBdr>
    </w:div>
    <w:div w:id="1028028980">
      <w:bodyDiv w:val="1"/>
      <w:marLeft w:val="0"/>
      <w:marRight w:val="0"/>
      <w:marTop w:val="0"/>
      <w:marBottom w:val="0"/>
      <w:divBdr>
        <w:top w:val="none" w:sz="0" w:space="0" w:color="auto"/>
        <w:left w:val="none" w:sz="0" w:space="0" w:color="auto"/>
        <w:bottom w:val="none" w:sz="0" w:space="0" w:color="auto"/>
        <w:right w:val="none" w:sz="0" w:space="0" w:color="auto"/>
      </w:divBdr>
    </w:div>
    <w:div w:id="1029260753">
      <w:bodyDiv w:val="1"/>
      <w:marLeft w:val="0"/>
      <w:marRight w:val="0"/>
      <w:marTop w:val="0"/>
      <w:marBottom w:val="0"/>
      <w:divBdr>
        <w:top w:val="none" w:sz="0" w:space="0" w:color="auto"/>
        <w:left w:val="none" w:sz="0" w:space="0" w:color="auto"/>
        <w:bottom w:val="none" w:sz="0" w:space="0" w:color="auto"/>
        <w:right w:val="none" w:sz="0" w:space="0" w:color="auto"/>
      </w:divBdr>
    </w:div>
    <w:div w:id="1056514383">
      <w:bodyDiv w:val="1"/>
      <w:marLeft w:val="0"/>
      <w:marRight w:val="0"/>
      <w:marTop w:val="0"/>
      <w:marBottom w:val="0"/>
      <w:divBdr>
        <w:top w:val="none" w:sz="0" w:space="0" w:color="auto"/>
        <w:left w:val="none" w:sz="0" w:space="0" w:color="auto"/>
        <w:bottom w:val="none" w:sz="0" w:space="0" w:color="auto"/>
        <w:right w:val="none" w:sz="0" w:space="0" w:color="auto"/>
      </w:divBdr>
    </w:div>
    <w:div w:id="1124275722">
      <w:bodyDiv w:val="1"/>
      <w:marLeft w:val="0"/>
      <w:marRight w:val="0"/>
      <w:marTop w:val="0"/>
      <w:marBottom w:val="0"/>
      <w:divBdr>
        <w:top w:val="none" w:sz="0" w:space="0" w:color="auto"/>
        <w:left w:val="none" w:sz="0" w:space="0" w:color="auto"/>
        <w:bottom w:val="none" w:sz="0" w:space="0" w:color="auto"/>
        <w:right w:val="none" w:sz="0" w:space="0" w:color="auto"/>
      </w:divBdr>
    </w:div>
    <w:div w:id="1126198622">
      <w:bodyDiv w:val="1"/>
      <w:marLeft w:val="0"/>
      <w:marRight w:val="0"/>
      <w:marTop w:val="0"/>
      <w:marBottom w:val="0"/>
      <w:divBdr>
        <w:top w:val="none" w:sz="0" w:space="0" w:color="auto"/>
        <w:left w:val="none" w:sz="0" w:space="0" w:color="auto"/>
        <w:bottom w:val="none" w:sz="0" w:space="0" w:color="auto"/>
        <w:right w:val="none" w:sz="0" w:space="0" w:color="auto"/>
      </w:divBdr>
    </w:div>
    <w:div w:id="1137600152">
      <w:bodyDiv w:val="1"/>
      <w:marLeft w:val="0"/>
      <w:marRight w:val="0"/>
      <w:marTop w:val="0"/>
      <w:marBottom w:val="0"/>
      <w:divBdr>
        <w:top w:val="none" w:sz="0" w:space="0" w:color="auto"/>
        <w:left w:val="none" w:sz="0" w:space="0" w:color="auto"/>
        <w:bottom w:val="none" w:sz="0" w:space="0" w:color="auto"/>
        <w:right w:val="none" w:sz="0" w:space="0" w:color="auto"/>
      </w:divBdr>
    </w:div>
    <w:div w:id="1140922479">
      <w:bodyDiv w:val="1"/>
      <w:marLeft w:val="0"/>
      <w:marRight w:val="0"/>
      <w:marTop w:val="0"/>
      <w:marBottom w:val="0"/>
      <w:divBdr>
        <w:top w:val="none" w:sz="0" w:space="0" w:color="auto"/>
        <w:left w:val="none" w:sz="0" w:space="0" w:color="auto"/>
        <w:bottom w:val="none" w:sz="0" w:space="0" w:color="auto"/>
        <w:right w:val="none" w:sz="0" w:space="0" w:color="auto"/>
      </w:divBdr>
    </w:div>
    <w:div w:id="1143960401">
      <w:bodyDiv w:val="1"/>
      <w:marLeft w:val="0"/>
      <w:marRight w:val="0"/>
      <w:marTop w:val="0"/>
      <w:marBottom w:val="0"/>
      <w:divBdr>
        <w:top w:val="none" w:sz="0" w:space="0" w:color="auto"/>
        <w:left w:val="none" w:sz="0" w:space="0" w:color="auto"/>
        <w:bottom w:val="none" w:sz="0" w:space="0" w:color="auto"/>
        <w:right w:val="none" w:sz="0" w:space="0" w:color="auto"/>
      </w:divBdr>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51365996">
      <w:bodyDiv w:val="1"/>
      <w:marLeft w:val="0"/>
      <w:marRight w:val="0"/>
      <w:marTop w:val="0"/>
      <w:marBottom w:val="0"/>
      <w:divBdr>
        <w:top w:val="none" w:sz="0" w:space="0" w:color="auto"/>
        <w:left w:val="none" w:sz="0" w:space="0" w:color="auto"/>
        <w:bottom w:val="none" w:sz="0" w:space="0" w:color="auto"/>
        <w:right w:val="none" w:sz="0" w:space="0" w:color="auto"/>
      </w:divBdr>
    </w:div>
    <w:div w:id="1163355744">
      <w:bodyDiv w:val="1"/>
      <w:marLeft w:val="0"/>
      <w:marRight w:val="0"/>
      <w:marTop w:val="0"/>
      <w:marBottom w:val="0"/>
      <w:divBdr>
        <w:top w:val="none" w:sz="0" w:space="0" w:color="auto"/>
        <w:left w:val="none" w:sz="0" w:space="0" w:color="auto"/>
        <w:bottom w:val="none" w:sz="0" w:space="0" w:color="auto"/>
        <w:right w:val="none" w:sz="0" w:space="0" w:color="auto"/>
      </w:divBdr>
    </w:div>
    <w:div w:id="1170876984">
      <w:bodyDiv w:val="1"/>
      <w:marLeft w:val="0"/>
      <w:marRight w:val="0"/>
      <w:marTop w:val="0"/>
      <w:marBottom w:val="0"/>
      <w:divBdr>
        <w:top w:val="none" w:sz="0" w:space="0" w:color="auto"/>
        <w:left w:val="none" w:sz="0" w:space="0" w:color="auto"/>
        <w:bottom w:val="none" w:sz="0" w:space="0" w:color="auto"/>
        <w:right w:val="none" w:sz="0" w:space="0" w:color="auto"/>
      </w:divBdr>
    </w:div>
    <w:div w:id="1186406552">
      <w:bodyDiv w:val="1"/>
      <w:marLeft w:val="0"/>
      <w:marRight w:val="0"/>
      <w:marTop w:val="0"/>
      <w:marBottom w:val="0"/>
      <w:divBdr>
        <w:top w:val="none" w:sz="0" w:space="0" w:color="auto"/>
        <w:left w:val="none" w:sz="0" w:space="0" w:color="auto"/>
        <w:bottom w:val="none" w:sz="0" w:space="0" w:color="auto"/>
        <w:right w:val="none" w:sz="0" w:space="0" w:color="auto"/>
      </w:divBdr>
    </w:div>
    <w:div w:id="1220357353">
      <w:bodyDiv w:val="1"/>
      <w:marLeft w:val="0"/>
      <w:marRight w:val="0"/>
      <w:marTop w:val="0"/>
      <w:marBottom w:val="0"/>
      <w:divBdr>
        <w:top w:val="none" w:sz="0" w:space="0" w:color="auto"/>
        <w:left w:val="none" w:sz="0" w:space="0" w:color="auto"/>
        <w:bottom w:val="none" w:sz="0" w:space="0" w:color="auto"/>
        <w:right w:val="none" w:sz="0" w:space="0" w:color="auto"/>
      </w:divBdr>
    </w:div>
    <w:div w:id="1230312352">
      <w:bodyDiv w:val="1"/>
      <w:marLeft w:val="0"/>
      <w:marRight w:val="0"/>
      <w:marTop w:val="0"/>
      <w:marBottom w:val="0"/>
      <w:divBdr>
        <w:top w:val="none" w:sz="0" w:space="0" w:color="auto"/>
        <w:left w:val="none" w:sz="0" w:space="0" w:color="auto"/>
        <w:bottom w:val="none" w:sz="0" w:space="0" w:color="auto"/>
        <w:right w:val="none" w:sz="0" w:space="0" w:color="auto"/>
      </w:divBdr>
    </w:div>
    <w:div w:id="1233470819">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51886121">
      <w:bodyDiv w:val="1"/>
      <w:marLeft w:val="0"/>
      <w:marRight w:val="0"/>
      <w:marTop w:val="0"/>
      <w:marBottom w:val="0"/>
      <w:divBdr>
        <w:top w:val="none" w:sz="0" w:space="0" w:color="auto"/>
        <w:left w:val="none" w:sz="0" w:space="0" w:color="auto"/>
        <w:bottom w:val="none" w:sz="0" w:space="0" w:color="auto"/>
        <w:right w:val="none" w:sz="0" w:space="0" w:color="auto"/>
      </w:divBdr>
    </w:div>
    <w:div w:id="1254360611">
      <w:bodyDiv w:val="1"/>
      <w:marLeft w:val="0"/>
      <w:marRight w:val="0"/>
      <w:marTop w:val="0"/>
      <w:marBottom w:val="0"/>
      <w:divBdr>
        <w:top w:val="none" w:sz="0" w:space="0" w:color="auto"/>
        <w:left w:val="none" w:sz="0" w:space="0" w:color="auto"/>
        <w:bottom w:val="none" w:sz="0" w:space="0" w:color="auto"/>
        <w:right w:val="none" w:sz="0" w:space="0" w:color="auto"/>
      </w:divBdr>
    </w:div>
    <w:div w:id="1256400997">
      <w:bodyDiv w:val="1"/>
      <w:marLeft w:val="0"/>
      <w:marRight w:val="0"/>
      <w:marTop w:val="0"/>
      <w:marBottom w:val="0"/>
      <w:divBdr>
        <w:top w:val="none" w:sz="0" w:space="0" w:color="auto"/>
        <w:left w:val="none" w:sz="0" w:space="0" w:color="auto"/>
        <w:bottom w:val="none" w:sz="0" w:space="0" w:color="auto"/>
        <w:right w:val="none" w:sz="0" w:space="0" w:color="auto"/>
      </w:divBdr>
      <w:divsChild>
        <w:div w:id="1240824085">
          <w:marLeft w:val="0"/>
          <w:marRight w:val="0"/>
          <w:marTop w:val="120"/>
          <w:marBottom w:val="120"/>
          <w:divBdr>
            <w:top w:val="none" w:sz="0" w:space="0" w:color="auto"/>
            <w:left w:val="none" w:sz="0" w:space="0" w:color="auto"/>
            <w:bottom w:val="none" w:sz="0" w:space="0" w:color="auto"/>
            <w:right w:val="none" w:sz="0" w:space="0" w:color="auto"/>
          </w:divBdr>
          <w:divsChild>
            <w:div w:id="39042653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64604923">
      <w:bodyDiv w:val="1"/>
      <w:marLeft w:val="0"/>
      <w:marRight w:val="0"/>
      <w:marTop w:val="0"/>
      <w:marBottom w:val="0"/>
      <w:divBdr>
        <w:top w:val="none" w:sz="0" w:space="0" w:color="auto"/>
        <w:left w:val="none" w:sz="0" w:space="0" w:color="auto"/>
        <w:bottom w:val="none" w:sz="0" w:space="0" w:color="auto"/>
        <w:right w:val="none" w:sz="0" w:space="0" w:color="auto"/>
      </w:divBdr>
    </w:div>
    <w:div w:id="1285186130">
      <w:bodyDiv w:val="1"/>
      <w:marLeft w:val="0"/>
      <w:marRight w:val="0"/>
      <w:marTop w:val="0"/>
      <w:marBottom w:val="0"/>
      <w:divBdr>
        <w:top w:val="none" w:sz="0" w:space="0" w:color="auto"/>
        <w:left w:val="none" w:sz="0" w:space="0" w:color="auto"/>
        <w:bottom w:val="none" w:sz="0" w:space="0" w:color="auto"/>
        <w:right w:val="none" w:sz="0" w:space="0" w:color="auto"/>
      </w:divBdr>
      <w:divsChild>
        <w:div w:id="1151753728">
          <w:marLeft w:val="75"/>
          <w:marRight w:val="375"/>
          <w:marTop w:val="75"/>
          <w:marBottom w:val="75"/>
          <w:divBdr>
            <w:top w:val="none" w:sz="0" w:space="0" w:color="auto"/>
            <w:left w:val="none" w:sz="0" w:space="0" w:color="auto"/>
            <w:bottom w:val="none" w:sz="0" w:space="0" w:color="auto"/>
            <w:right w:val="none" w:sz="0" w:space="0" w:color="auto"/>
          </w:divBdr>
          <w:divsChild>
            <w:div w:id="1618292097">
              <w:marLeft w:val="0"/>
              <w:marRight w:val="0"/>
              <w:marTop w:val="120"/>
              <w:marBottom w:val="120"/>
              <w:divBdr>
                <w:top w:val="none" w:sz="0" w:space="0" w:color="auto"/>
                <w:left w:val="none" w:sz="0" w:space="0" w:color="auto"/>
                <w:bottom w:val="none" w:sz="0" w:space="0" w:color="auto"/>
                <w:right w:val="none" w:sz="0" w:space="0" w:color="auto"/>
              </w:divBdr>
              <w:divsChild>
                <w:div w:id="644357308">
                  <w:marLeft w:val="0"/>
                  <w:marRight w:val="0"/>
                  <w:marTop w:val="120"/>
                  <w:marBottom w:val="120"/>
                  <w:divBdr>
                    <w:top w:val="none" w:sz="0" w:space="0" w:color="auto"/>
                    <w:left w:val="none" w:sz="0" w:space="0" w:color="auto"/>
                    <w:bottom w:val="none" w:sz="0" w:space="0" w:color="auto"/>
                    <w:right w:val="none" w:sz="0" w:space="0" w:color="auto"/>
                  </w:divBdr>
                  <w:divsChild>
                    <w:div w:id="2082679618">
                      <w:marLeft w:val="465"/>
                      <w:marRight w:val="0"/>
                      <w:marTop w:val="120"/>
                      <w:marBottom w:val="0"/>
                      <w:divBdr>
                        <w:top w:val="none" w:sz="0" w:space="0" w:color="auto"/>
                        <w:left w:val="none" w:sz="0" w:space="0" w:color="auto"/>
                        <w:bottom w:val="none" w:sz="0" w:space="0" w:color="auto"/>
                        <w:right w:val="none" w:sz="0" w:space="0" w:color="auto"/>
                      </w:divBdr>
                      <w:divsChild>
                        <w:div w:id="636960439">
                          <w:marLeft w:val="0"/>
                          <w:marRight w:val="0"/>
                          <w:marTop w:val="120"/>
                          <w:marBottom w:val="120"/>
                          <w:divBdr>
                            <w:top w:val="none" w:sz="0" w:space="0" w:color="auto"/>
                            <w:left w:val="none" w:sz="0" w:space="0" w:color="auto"/>
                            <w:bottom w:val="none" w:sz="0" w:space="0" w:color="auto"/>
                            <w:right w:val="none" w:sz="0" w:space="0" w:color="auto"/>
                          </w:divBdr>
                          <w:divsChild>
                            <w:div w:id="950822219">
                              <w:marLeft w:val="0"/>
                              <w:marRight w:val="0"/>
                              <w:marTop w:val="120"/>
                              <w:marBottom w:val="120"/>
                              <w:divBdr>
                                <w:top w:val="none" w:sz="0" w:space="0" w:color="auto"/>
                                <w:left w:val="none" w:sz="0" w:space="0" w:color="auto"/>
                                <w:bottom w:val="none" w:sz="0" w:space="0" w:color="auto"/>
                                <w:right w:val="none" w:sz="0" w:space="0" w:color="auto"/>
                              </w:divBdr>
                              <w:divsChild>
                                <w:div w:id="264074256">
                                  <w:marLeft w:val="0"/>
                                  <w:marRight w:val="0"/>
                                  <w:marTop w:val="120"/>
                                  <w:marBottom w:val="120"/>
                                  <w:divBdr>
                                    <w:top w:val="none" w:sz="0" w:space="0" w:color="auto"/>
                                    <w:left w:val="none" w:sz="0" w:space="0" w:color="auto"/>
                                    <w:bottom w:val="none" w:sz="0" w:space="0" w:color="auto"/>
                                    <w:right w:val="none" w:sz="0" w:space="0" w:color="auto"/>
                                  </w:divBdr>
                                  <w:divsChild>
                                    <w:div w:id="751393812">
                                      <w:marLeft w:val="0"/>
                                      <w:marRight w:val="0"/>
                                      <w:marTop w:val="120"/>
                                      <w:marBottom w:val="120"/>
                                      <w:divBdr>
                                        <w:top w:val="none" w:sz="0" w:space="0" w:color="auto"/>
                                        <w:left w:val="none" w:sz="0" w:space="0" w:color="auto"/>
                                        <w:bottom w:val="none" w:sz="0" w:space="0" w:color="auto"/>
                                        <w:right w:val="none" w:sz="0" w:space="0" w:color="auto"/>
                                      </w:divBdr>
                                      <w:divsChild>
                                        <w:div w:id="134875011">
                                          <w:marLeft w:val="0"/>
                                          <w:marRight w:val="0"/>
                                          <w:marTop w:val="120"/>
                                          <w:marBottom w:val="120"/>
                                          <w:divBdr>
                                            <w:top w:val="none" w:sz="0" w:space="0" w:color="auto"/>
                                            <w:left w:val="none" w:sz="0" w:space="0" w:color="auto"/>
                                            <w:bottom w:val="none" w:sz="0" w:space="0" w:color="auto"/>
                                            <w:right w:val="none" w:sz="0" w:space="0" w:color="auto"/>
                                          </w:divBdr>
                                          <w:divsChild>
                                            <w:div w:id="1059748633">
                                              <w:marLeft w:val="0"/>
                                              <w:marRight w:val="0"/>
                                              <w:marTop w:val="120"/>
                                              <w:marBottom w:val="120"/>
                                              <w:divBdr>
                                                <w:top w:val="none" w:sz="0" w:space="0" w:color="auto"/>
                                                <w:left w:val="none" w:sz="0" w:space="0" w:color="auto"/>
                                                <w:bottom w:val="none" w:sz="0" w:space="0" w:color="auto"/>
                                                <w:right w:val="none" w:sz="0" w:space="0" w:color="auto"/>
                                              </w:divBdr>
                                              <w:divsChild>
                                                <w:div w:id="18978192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44995363">
                                          <w:marLeft w:val="0"/>
                                          <w:marRight w:val="0"/>
                                          <w:marTop w:val="120"/>
                                          <w:marBottom w:val="120"/>
                                          <w:divBdr>
                                            <w:top w:val="none" w:sz="0" w:space="0" w:color="auto"/>
                                            <w:left w:val="none" w:sz="0" w:space="0" w:color="auto"/>
                                            <w:bottom w:val="none" w:sz="0" w:space="0" w:color="auto"/>
                                            <w:right w:val="none" w:sz="0" w:space="0" w:color="auto"/>
                                          </w:divBdr>
                                          <w:divsChild>
                                            <w:div w:id="837160531">
                                              <w:marLeft w:val="0"/>
                                              <w:marRight w:val="0"/>
                                              <w:marTop w:val="120"/>
                                              <w:marBottom w:val="120"/>
                                              <w:divBdr>
                                                <w:top w:val="none" w:sz="0" w:space="0" w:color="auto"/>
                                                <w:left w:val="none" w:sz="0" w:space="0" w:color="auto"/>
                                                <w:bottom w:val="none" w:sz="0" w:space="0" w:color="auto"/>
                                                <w:right w:val="none" w:sz="0" w:space="0" w:color="auto"/>
                                              </w:divBdr>
                                              <w:divsChild>
                                                <w:div w:id="20195781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77376698">
                                          <w:marLeft w:val="0"/>
                                          <w:marRight w:val="0"/>
                                          <w:marTop w:val="120"/>
                                          <w:marBottom w:val="120"/>
                                          <w:divBdr>
                                            <w:top w:val="none" w:sz="0" w:space="0" w:color="auto"/>
                                            <w:left w:val="none" w:sz="0" w:space="0" w:color="auto"/>
                                            <w:bottom w:val="none" w:sz="0" w:space="0" w:color="auto"/>
                                            <w:right w:val="none" w:sz="0" w:space="0" w:color="auto"/>
                                          </w:divBdr>
                                          <w:divsChild>
                                            <w:div w:id="562645474">
                                              <w:marLeft w:val="0"/>
                                              <w:marRight w:val="0"/>
                                              <w:marTop w:val="120"/>
                                              <w:marBottom w:val="120"/>
                                              <w:divBdr>
                                                <w:top w:val="none" w:sz="0" w:space="0" w:color="auto"/>
                                                <w:left w:val="none" w:sz="0" w:space="0" w:color="auto"/>
                                                <w:bottom w:val="none" w:sz="0" w:space="0" w:color="auto"/>
                                                <w:right w:val="none" w:sz="0" w:space="0" w:color="auto"/>
                                              </w:divBdr>
                                              <w:divsChild>
                                                <w:div w:id="153638349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34273093">
                                          <w:marLeft w:val="0"/>
                                          <w:marRight w:val="0"/>
                                          <w:marTop w:val="120"/>
                                          <w:marBottom w:val="120"/>
                                          <w:divBdr>
                                            <w:top w:val="none" w:sz="0" w:space="0" w:color="auto"/>
                                            <w:left w:val="none" w:sz="0" w:space="0" w:color="auto"/>
                                            <w:bottom w:val="none" w:sz="0" w:space="0" w:color="auto"/>
                                            <w:right w:val="none" w:sz="0" w:space="0" w:color="auto"/>
                                          </w:divBdr>
                                          <w:divsChild>
                                            <w:div w:id="383138617">
                                              <w:marLeft w:val="0"/>
                                              <w:marRight w:val="0"/>
                                              <w:marTop w:val="120"/>
                                              <w:marBottom w:val="120"/>
                                              <w:divBdr>
                                                <w:top w:val="none" w:sz="0" w:space="0" w:color="auto"/>
                                                <w:left w:val="none" w:sz="0" w:space="0" w:color="auto"/>
                                                <w:bottom w:val="none" w:sz="0" w:space="0" w:color="auto"/>
                                                <w:right w:val="none" w:sz="0" w:space="0" w:color="auto"/>
                                              </w:divBdr>
                                              <w:divsChild>
                                                <w:div w:id="147706504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60619839">
                                          <w:marLeft w:val="0"/>
                                          <w:marRight w:val="0"/>
                                          <w:marTop w:val="120"/>
                                          <w:marBottom w:val="120"/>
                                          <w:divBdr>
                                            <w:top w:val="none" w:sz="0" w:space="0" w:color="auto"/>
                                            <w:left w:val="none" w:sz="0" w:space="0" w:color="auto"/>
                                            <w:bottom w:val="none" w:sz="0" w:space="0" w:color="auto"/>
                                            <w:right w:val="none" w:sz="0" w:space="0" w:color="auto"/>
                                          </w:divBdr>
                                          <w:divsChild>
                                            <w:div w:id="32777827">
                                              <w:marLeft w:val="0"/>
                                              <w:marRight w:val="0"/>
                                              <w:marTop w:val="120"/>
                                              <w:marBottom w:val="120"/>
                                              <w:divBdr>
                                                <w:top w:val="none" w:sz="0" w:space="0" w:color="auto"/>
                                                <w:left w:val="none" w:sz="0" w:space="0" w:color="auto"/>
                                                <w:bottom w:val="none" w:sz="0" w:space="0" w:color="auto"/>
                                                <w:right w:val="none" w:sz="0" w:space="0" w:color="auto"/>
                                              </w:divBdr>
                                              <w:divsChild>
                                                <w:div w:id="10350417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22749707">
                                          <w:marLeft w:val="0"/>
                                          <w:marRight w:val="0"/>
                                          <w:marTop w:val="120"/>
                                          <w:marBottom w:val="120"/>
                                          <w:divBdr>
                                            <w:top w:val="none" w:sz="0" w:space="0" w:color="auto"/>
                                            <w:left w:val="none" w:sz="0" w:space="0" w:color="auto"/>
                                            <w:bottom w:val="none" w:sz="0" w:space="0" w:color="auto"/>
                                            <w:right w:val="none" w:sz="0" w:space="0" w:color="auto"/>
                                          </w:divBdr>
                                          <w:divsChild>
                                            <w:div w:id="529535856">
                                              <w:marLeft w:val="0"/>
                                              <w:marRight w:val="0"/>
                                              <w:marTop w:val="120"/>
                                              <w:marBottom w:val="120"/>
                                              <w:divBdr>
                                                <w:top w:val="none" w:sz="0" w:space="0" w:color="auto"/>
                                                <w:left w:val="none" w:sz="0" w:space="0" w:color="auto"/>
                                                <w:bottom w:val="none" w:sz="0" w:space="0" w:color="auto"/>
                                                <w:right w:val="none" w:sz="0" w:space="0" w:color="auto"/>
                                              </w:divBdr>
                                              <w:divsChild>
                                                <w:div w:id="15962858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13675424">
                                          <w:marLeft w:val="0"/>
                                          <w:marRight w:val="0"/>
                                          <w:marTop w:val="120"/>
                                          <w:marBottom w:val="120"/>
                                          <w:divBdr>
                                            <w:top w:val="none" w:sz="0" w:space="0" w:color="auto"/>
                                            <w:left w:val="none" w:sz="0" w:space="0" w:color="auto"/>
                                            <w:bottom w:val="none" w:sz="0" w:space="0" w:color="auto"/>
                                            <w:right w:val="none" w:sz="0" w:space="0" w:color="auto"/>
                                          </w:divBdr>
                                          <w:divsChild>
                                            <w:div w:id="1171408305">
                                              <w:marLeft w:val="0"/>
                                              <w:marRight w:val="0"/>
                                              <w:marTop w:val="120"/>
                                              <w:marBottom w:val="120"/>
                                              <w:divBdr>
                                                <w:top w:val="none" w:sz="0" w:space="0" w:color="auto"/>
                                                <w:left w:val="none" w:sz="0" w:space="0" w:color="auto"/>
                                                <w:bottom w:val="none" w:sz="0" w:space="0" w:color="auto"/>
                                                <w:right w:val="none" w:sz="0" w:space="0" w:color="auto"/>
                                              </w:divBdr>
                                              <w:divsChild>
                                                <w:div w:id="7611471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72767686">
                                          <w:marLeft w:val="0"/>
                                          <w:marRight w:val="0"/>
                                          <w:marTop w:val="120"/>
                                          <w:marBottom w:val="120"/>
                                          <w:divBdr>
                                            <w:top w:val="none" w:sz="0" w:space="0" w:color="auto"/>
                                            <w:left w:val="none" w:sz="0" w:space="0" w:color="auto"/>
                                            <w:bottom w:val="none" w:sz="0" w:space="0" w:color="auto"/>
                                            <w:right w:val="none" w:sz="0" w:space="0" w:color="auto"/>
                                          </w:divBdr>
                                          <w:divsChild>
                                            <w:div w:id="2087144268">
                                              <w:marLeft w:val="0"/>
                                              <w:marRight w:val="0"/>
                                              <w:marTop w:val="120"/>
                                              <w:marBottom w:val="120"/>
                                              <w:divBdr>
                                                <w:top w:val="none" w:sz="0" w:space="0" w:color="auto"/>
                                                <w:left w:val="none" w:sz="0" w:space="0" w:color="auto"/>
                                                <w:bottom w:val="none" w:sz="0" w:space="0" w:color="auto"/>
                                                <w:right w:val="none" w:sz="0" w:space="0" w:color="auto"/>
                                              </w:divBdr>
                                              <w:divsChild>
                                                <w:div w:id="9160875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12367545">
                                          <w:marLeft w:val="0"/>
                                          <w:marRight w:val="0"/>
                                          <w:marTop w:val="120"/>
                                          <w:marBottom w:val="120"/>
                                          <w:divBdr>
                                            <w:top w:val="none" w:sz="0" w:space="0" w:color="auto"/>
                                            <w:left w:val="none" w:sz="0" w:space="0" w:color="auto"/>
                                            <w:bottom w:val="none" w:sz="0" w:space="0" w:color="auto"/>
                                            <w:right w:val="none" w:sz="0" w:space="0" w:color="auto"/>
                                          </w:divBdr>
                                          <w:divsChild>
                                            <w:div w:id="518743453">
                                              <w:marLeft w:val="0"/>
                                              <w:marRight w:val="0"/>
                                              <w:marTop w:val="120"/>
                                              <w:marBottom w:val="120"/>
                                              <w:divBdr>
                                                <w:top w:val="none" w:sz="0" w:space="0" w:color="auto"/>
                                                <w:left w:val="none" w:sz="0" w:space="0" w:color="auto"/>
                                                <w:bottom w:val="none" w:sz="0" w:space="0" w:color="auto"/>
                                                <w:right w:val="none" w:sz="0" w:space="0" w:color="auto"/>
                                              </w:divBdr>
                                              <w:divsChild>
                                                <w:div w:id="122849302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62784397">
                                          <w:marLeft w:val="0"/>
                                          <w:marRight w:val="0"/>
                                          <w:marTop w:val="120"/>
                                          <w:marBottom w:val="120"/>
                                          <w:divBdr>
                                            <w:top w:val="none" w:sz="0" w:space="0" w:color="auto"/>
                                            <w:left w:val="none" w:sz="0" w:space="0" w:color="auto"/>
                                            <w:bottom w:val="none" w:sz="0" w:space="0" w:color="auto"/>
                                            <w:right w:val="none" w:sz="0" w:space="0" w:color="auto"/>
                                          </w:divBdr>
                                          <w:divsChild>
                                            <w:div w:id="1301422515">
                                              <w:marLeft w:val="0"/>
                                              <w:marRight w:val="0"/>
                                              <w:marTop w:val="120"/>
                                              <w:marBottom w:val="120"/>
                                              <w:divBdr>
                                                <w:top w:val="none" w:sz="0" w:space="0" w:color="auto"/>
                                                <w:left w:val="none" w:sz="0" w:space="0" w:color="auto"/>
                                                <w:bottom w:val="none" w:sz="0" w:space="0" w:color="auto"/>
                                                <w:right w:val="none" w:sz="0" w:space="0" w:color="auto"/>
                                              </w:divBdr>
                                              <w:divsChild>
                                                <w:div w:id="17618717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79830847">
                                          <w:marLeft w:val="0"/>
                                          <w:marRight w:val="0"/>
                                          <w:marTop w:val="120"/>
                                          <w:marBottom w:val="120"/>
                                          <w:divBdr>
                                            <w:top w:val="none" w:sz="0" w:space="0" w:color="auto"/>
                                            <w:left w:val="none" w:sz="0" w:space="0" w:color="auto"/>
                                            <w:bottom w:val="none" w:sz="0" w:space="0" w:color="auto"/>
                                            <w:right w:val="none" w:sz="0" w:space="0" w:color="auto"/>
                                          </w:divBdr>
                                        </w:div>
                                        <w:div w:id="1744641237">
                                          <w:marLeft w:val="0"/>
                                          <w:marRight w:val="0"/>
                                          <w:marTop w:val="120"/>
                                          <w:marBottom w:val="120"/>
                                          <w:divBdr>
                                            <w:top w:val="none" w:sz="0" w:space="0" w:color="auto"/>
                                            <w:left w:val="none" w:sz="0" w:space="0" w:color="auto"/>
                                            <w:bottom w:val="none" w:sz="0" w:space="0" w:color="auto"/>
                                            <w:right w:val="none" w:sz="0" w:space="0" w:color="auto"/>
                                          </w:divBdr>
                                          <w:divsChild>
                                            <w:div w:id="125583781">
                                              <w:marLeft w:val="0"/>
                                              <w:marRight w:val="0"/>
                                              <w:marTop w:val="120"/>
                                              <w:marBottom w:val="120"/>
                                              <w:divBdr>
                                                <w:top w:val="none" w:sz="0" w:space="0" w:color="auto"/>
                                                <w:left w:val="none" w:sz="0" w:space="0" w:color="auto"/>
                                                <w:bottom w:val="none" w:sz="0" w:space="0" w:color="auto"/>
                                                <w:right w:val="none" w:sz="0" w:space="0" w:color="auto"/>
                                              </w:divBdr>
                                              <w:divsChild>
                                                <w:div w:id="20492601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12708498">
                                          <w:marLeft w:val="0"/>
                                          <w:marRight w:val="0"/>
                                          <w:marTop w:val="120"/>
                                          <w:marBottom w:val="120"/>
                                          <w:divBdr>
                                            <w:top w:val="none" w:sz="0" w:space="0" w:color="auto"/>
                                            <w:left w:val="none" w:sz="0" w:space="0" w:color="auto"/>
                                            <w:bottom w:val="none" w:sz="0" w:space="0" w:color="auto"/>
                                            <w:right w:val="none" w:sz="0" w:space="0" w:color="auto"/>
                                          </w:divBdr>
                                          <w:divsChild>
                                            <w:div w:id="1947805695">
                                              <w:marLeft w:val="0"/>
                                              <w:marRight w:val="0"/>
                                              <w:marTop w:val="120"/>
                                              <w:marBottom w:val="120"/>
                                              <w:divBdr>
                                                <w:top w:val="none" w:sz="0" w:space="0" w:color="auto"/>
                                                <w:left w:val="none" w:sz="0" w:space="0" w:color="auto"/>
                                                <w:bottom w:val="none" w:sz="0" w:space="0" w:color="auto"/>
                                                <w:right w:val="none" w:sz="0" w:space="0" w:color="auto"/>
                                              </w:divBdr>
                                              <w:divsChild>
                                                <w:div w:id="135923545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14393365">
                                          <w:marLeft w:val="0"/>
                                          <w:marRight w:val="0"/>
                                          <w:marTop w:val="120"/>
                                          <w:marBottom w:val="120"/>
                                          <w:divBdr>
                                            <w:top w:val="none" w:sz="0" w:space="0" w:color="auto"/>
                                            <w:left w:val="none" w:sz="0" w:space="0" w:color="auto"/>
                                            <w:bottom w:val="none" w:sz="0" w:space="0" w:color="auto"/>
                                            <w:right w:val="none" w:sz="0" w:space="0" w:color="auto"/>
                                          </w:divBdr>
                                          <w:divsChild>
                                            <w:div w:id="48500377">
                                              <w:marLeft w:val="0"/>
                                              <w:marRight w:val="0"/>
                                              <w:marTop w:val="120"/>
                                              <w:marBottom w:val="120"/>
                                              <w:divBdr>
                                                <w:top w:val="none" w:sz="0" w:space="0" w:color="auto"/>
                                                <w:left w:val="none" w:sz="0" w:space="0" w:color="auto"/>
                                                <w:bottom w:val="none" w:sz="0" w:space="0" w:color="auto"/>
                                                <w:right w:val="none" w:sz="0" w:space="0" w:color="auto"/>
                                              </w:divBdr>
                                              <w:divsChild>
                                                <w:div w:id="431388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97953321">
      <w:bodyDiv w:val="1"/>
      <w:marLeft w:val="0"/>
      <w:marRight w:val="0"/>
      <w:marTop w:val="0"/>
      <w:marBottom w:val="0"/>
      <w:divBdr>
        <w:top w:val="none" w:sz="0" w:space="0" w:color="auto"/>
        <w:left w:val="none" w:sz="0" w:space="0" w:color="auto"/>
        <w:bottom w:val="none" w:sz="0" w:space="0" w:color="auto"/>
        <w:right w:val="none" w:sz="0" w:space="0" w:color="auto"/>
      </w:divBdr>
    </w:div>
    <w:div w:id="1300573931">
      <w:bodyDiv w:val="1"/>
      <w:marLeft w:val="0"/>
      <w:marRight w:val="0"/>
      <w:marTop w:val="0"/>
      <w:marBottom w:val="0"/>
      <w:divBdr>
        <w:top w:val="none" w:sz="0" w:space="0" w:color="auto"/>
        <w:left w:val="none" w:sz="0" w:space="0" w:color="auto"/>
        <w:bottom w:val="none" w:sz="0" w:space="0" w:color="auto"/>
        <w:right w:val="none" w:sz="0" w:space="0" w:color="auto"/>
      </w:divBdr>
    </w:div>
    <w:div w:id="1309017346">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92266922">
      <w:bodyDiv w:val="1"/>
      <w:marLeft w:val="0"/>
      <w:marRight w:val="0"/>
      <w:marTop w:val="0"/>
      <w:marBottom w:val="0"/>
      <w:divBdr>
        <w:top w:val="none" w:sz="0" w:space="0" w:color="auto"/>
        <w:left w:val="none" w:sz="0" w:space="0" w:color="auto"/>
        <w:bottom w:val="none" w:sz="0" w:space="0" w:color="auto"/>
        <w:right w:val="none" w:sz="0" w:space="0" w:color="auto"/>
      </w:divBdr>
    </w:div>
    <w:div w:id="1410929177">
      <w:bodyDiv w:val="1"/>
      <w:marLeft w:val="0"/>
      <w:marRight w:val="0"/>
      <w:marTop w:val="0"/>
      <w:marBottom w:val="0"/>
      <w:divBdr>
        <w:top w:val="none" w:sz="0" w:space="0" w:color="auto"/>
        <w:left w:val="none" w:sz="0" w:space="0" w:color="auto"/>
        <w:bottom w:val="none" w:sz="0" w:space="0" w:color="auto"/>
        <w:right w:val="none" w:sz="0" w:space="0" w:color="auto"/>
      </w:divBdr>
    </w:div>
    <w:div w:id="1421876286">
      <w:bodyDiv w:val="1"/>
      <w:marLeft w:val="0"/>
      <w:marRight w:val="0"/>
      <w:marTop w:val="0"/>
      <w:marBottom w:val="0"/>
      <w:divBdr>
        <w:top w:val="none" w:sz="0" w:space="0" w:color="auto"/>
        <w:left w:val="none" w:sz="0" w:space="0" w:color="auto"/>
        <w:bottom w:val="none" w:sz="0" w:space="0" w:color="auto"/>
        <w:right w:val="none" w:sz="0" w:space="0" w:color="auto"/>
      </w:divBdr>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66393237">
      <w:bodyDiv w:val="1"/>
      <w:marLeft w:val="0"/>
      <w:marRight w:val="0"/>
      <w:marTop w:val="0"/>
      <w:marBottom w:val="0"/>
      <w:divBdr>
        <w:top w:val="none" w:sz="0" w:space="0" w:color="auto"/>
        <w:left w:val="none" w:sz="0" w:space="0" w:color="auto"/>
        <w:bottom w:val="none" w:sz="0" w:space="0" w:color="auto"/>
        <w:right w:val="none" w:sz="0" w:space="0" w:color="auto"/>
      </w:divBdr>
    </w:div>
    <w:div w:id="1505321154">
      <w:bodyDiv w:val="1"/>
      <w:marLeft w:val="0"/>
      <w:marRight w:val="0"/>
      <w:marTop w:val="0"/>
      <w:marBottom w:val="0"/>
      <w:divBdr>
        <w:top w:val="none" w:sz="0" w:space="0" w:color="auto"/>
        <w:left w:val="none" w:sz="0" w:space="0" w:color="auto"/>
        <w:bottom w:val="none" w:sz="0" w:space="0" w:color="auto"/>
        <w:right w:val="none" w:sz="0" w:space="0" w:color="auto"/>
      </w:divBdr>
    </w:div>
    <w:div w:id="1537817004">
      <w:bodyDiv w:val="1"/>
      <w:marLeft w:val="0"/>
      <w:marRight w:val="0"/>
      <w:marTop w:val="0"/>
      <w:marBottom w:val="0"/>
      <w:divBdr>
        <w:top w:val="none" w:sz="0" w:space="0" w:color="auto"/>
        <w:left w:val="none" w:sz="0" w:space="0" w:color="auto"/>
        <w:bottom w:val="none" w:sz="0" w:space="0" w:color="auto"/>
        <w:right w:val="none" w:sz="0" w:space="0" w:color="auto"/>
      </w:divBdr>
    </w:div>
    <w:div w:id="1574581943">
      <w:bodyDiv w:val="1"/>
      <w:marLeft w:val="0"/>
      <w:marRight w:val="0"/>
      <w:marTop w:val="0"/>
      <w:marBottom w:val="0"/>
      <w:divBdr>
        <w:top w:val="none" w:sz="0" w:space="0" w:color="auto"/>
        <w:left w:val="none" w:sz="0" w:space="0" w:color="auto"/>
        <w:bottom w:val="none" w:sz="0" w:space="0" w:color="auto"/>
        <w:right w:val="none" w:sz="0" w:space="0" w:color="auto"/>
      </w:divBdr>
    </w:div>
    <w:div w:id="1574927859">
      <w:bodyDiv w:val="1"/>
      <w:marLeft w:val="0"/>
      <w:marRight w:val="0"/>
      <w:marTop w:val="0"/>
      <w:marBottom w:val="0"/>
      <w:divBdr>
        <w:top w:val="none" w:sz="0" w:space="0" w:color="auto"/>
        <w:left w:val="none" w:sz="0" w:space="0" w:color="auto"/>
        <w:bottom w:val="none" w:sz="0" w:space="0" w:color="auto"/>
        <w:right w:val="none" w:sz="0" w:space="0" w:color="auto"/>
      </w:divBdr>
    </w:div>
    <w:div w:id="1585529343">
      <w:bodyDiv w:val="1"/>
      <w:marLeft w:val="0"/>
      <w:marRight w:val="0"/>
      <w:marTop w:val="0"/>
      <w:marBottom w:val="0"/>
      <w:divBdr>
        <w:top w:val="none" w:sz="0" w:space="0" w:color="auto"/>
        <w:left w:val="none" w:sz="0" w:space="0" w:color="auto"/>
        <w:bottom w:val="none" w:sz="0" w:space="0" w:color="auto"/>
        <w:right w:val="none" w:sz="0" w:space="0" w:color="auto"/>
      </w:divBdr>
    </w:div>
    <w:div w:id="1612981061">
      <w:bodyDiv w:val="1"/>
      <w:marLeft w:val="0"/>
      <w:marRight w:val="0"/>
      <w:marTop w:val="0"/>
      <w:marBottom w:val="0"/>
      <w:divBdr>
        <w:top w:val="none" w:sz="0" w:space="0" w:color="auto"/>
        <w:left w:val="none" w:sz="0" w:space="0" w:color="auto"/>
        <w:bottom w:val="none" w:sz="0" w:space="0" w:color="auto"/>
        <w:right w:val="none" w:sz="0" w:space="0" w:color="auto"/>
      </w:divBdr>
    </w:div>
    <w:div w:id="1617255100">
      <w:bodyDiv w:val="1"/>
      <w:marLeft w:val="0"/>
      <w:marRight w:val="0"/>
      <w:marTop w:val="0"/>
      <w:marBottom w:val="0"/>
      <w:divBdr>
        <w:top w:val="none" w:sz="0" w:space="0" w:color="auto"/>
        <w:left w:val="none" w:sz="0" w:space="0" w:color="auto"/>
        <w:bottom w:val="none" w:sz="0" w:space="0" w:color="auto"/>
        <w:right w:val="none" w:sz="0" w:space="0" w:color="auto"/>
      </w:divBdr>
    </w:div>
    <w:div w:id="1631133380">
      <w:bodyDiv w:val="1"/>
      <w:marLeft w:val="0"/>
      <w:marRight w:val="0"/>
      <w:marTop w:val="0"/>
      <w:marBottom w:val="0"/>
      <w:divBdr>
        <w:top w:val="none" w:sz="0" w:space="0" w:color="auto"/>
        <w:left w:val="none" w:sz="0" w:space="0" w:color="auto"/>
        <w:bottom w:val="none" w:sz="0" w:space="0" w:color="auto"/>
        <w:right w:val="none" w:sz="0" w:space="0" w:color="auto"/>
      </w:divBdr>
    </w:div>
    <w:div w:id="1636326115">
      <w:bodyDiv w:val="1"/>
      <w:marLeft w:val="0"/>
      <w:marRight w:val="0"/>
      <w:marTop w:val="0"/>
      <w:marBottom w:val="0"/>
      <w:divBdr>
        <w:top w:val="none" w:sz="0" w:space="0" w:color="auto"/>
        <w:left w:val="none" w:sz="0" w:space="0" w:color="auto"/>
        <w:bottom w:val="none" w:sz="0" w:space="0" w:color="auto"/>
        <w:right w:val="none" w:sz="0" w:space="0" w:color="auto"/>
      </w:divBdr>
    </w:div>
    <w:div w:id="1650205525">
      <w:bodyDiv w:val="1"/>
      <w:marLeft w:val="0"/>
      <w:marRight w:val="0"/>
      <w:marTop w:val="0"/>
      <w:marBottom w:val="0"/>
      <w:divBdr>
        <w:top w:val="none" w:sz="0" w:space="0" w:color="auto"/>
        <w:left w:val="none" w:sz="0" w:space="0" w:color="auto"/>
        <w:bottom w:val="none" w:sz="0" w:space="0" w:color="auto"/>
        <w:right w:val="none" w:sz="0" w:space="0" w:color="auto"/>
      </w:divBdr>
      <w:divsChild>
        <w:div w:id="1779986315">
          <w:marLeft w:val="0"/>
          <w:marRight w:val="0"/>
          <w:marTop w:val="0"/>
          <w:marBottom w:val="0"/>
          <w:divBdr>
            <w:top w:val="none" w:sz="0" w:space="0" w:color="auto"/>
            <w:left w:val="none" w:sz="0" w:space="0" w:color="auto"/>
            <w:bottom w:val="none" w:sz="0" w:space="0" w:color="auto"/>
            <w:right w:val="none" w:sz="0" w:space="0" w:color="auto"/>
          </w:divBdr>
        </w:div>
      </w:divsChild>
    </w:div>
    <w:div w:id="1651133077">
      <w:bodyDiv w:val="1"/>
      <w:marLeft w:val="0"/>
      <w:marRight w:val="0"/>
      <w:marTop w:val="0"/>
      <w:marBottom w:val="0"/>
      <w:divBdr>
        <w:top w:val="none" w:sz="0" w:space="0" w:color="auto"/>
        <w:left w:val="none" w:sz="0" w:space="0" w:color="auto"/>
        <w:bottom w:val="none" w:sz="0" w:space="0" w:color="auto"/>
        <w:right w:val="none" w:sz="0" w:space="0" w:color="auto"/>
      </w:divBdr>
    </w:div>
    <w:div w:id="1670013075">
      <w:bodyDiv w:val="1"/>
      <w:marLeft w:val="0"/>
      <w:marRight w:val="0"/>
      <w:marTop w:val="0"/>
      <w:marBottom w:val="0"/>
      <w:divBdr>
        <w:top w:val="none" w:sz="0" w:space="0" w:color="auto"/>
        <w:left w:val="none" w:sz="0" w:space="0" w:color="auto"/>
        <w:bottom w:val="none" w:sz="0" w:space="0" w:color="auto"/>
        <w:right w:val="none" w:sz="0" w:space="0" w:color="auto"/>
      </w:divBdr>
      <w:divsChild>
        <w:div w:id="944072470">
          <w:marLeft w:val="0"/>
          <w:marRight w:val="0"/>
          <w:marTop w:val="120"/>
          <w:marBottom w:val="120"/>
          <w:divBdr>
            <w:top w:val="none" w:sz="0" w:space="0" w:color="auto"/>
            <w:left w:val="none" w:sz="0" w:space="0" w:color="auto"/>
            <w:bottom w:val="none" w:sz="0" w:space="0" w:color="auto"/>
            <w:right w:val="none" w:sz="0" w:space="0" w:color="auto"/>
          </w:divBdr>
        </w:div>
        <w:div w:id="1024556616">
          <w:marLeft w:val="0"/>
          <w:marRight w:val="0"/>
          <w:marTop w:val="120"/>
          <w:marBottom w:val="120"/>
          <w:divBdr>
            <w:top w:val="none" w:sz="0" w:space="0" w:color="auto"/>
            <w:left w:val="none" w:sz="0" w:space="0" w:color="auto"/>
            <w:bottom w:val="none" w:sz="0" w:space="0" w:color="auto"/>
            <w:right w:val="none" w:sz="0" w:space="0" w:color="auto"/>
          </w:divBdr>
        </w:div>
      </w:divsChild>
    </w:div>
    <w:div w:id="1688940350">
      <w:bodyDiv w:val="1"/>
      <w:marLeft w:val="0"/>
      <w:marRight w:val="0"/>
      <w:marTop w:val="0"/>
      <w:marBottom w:val="0"/>
      <w:divBdr>
        <w:top w:val="none" w:sz="0" w:space="0" w:color="auto"/>
        <w:left w:val="none" w:sz="0" w:space="0" w:color="auto"/>
        <w:bottom w:val="none" w:sz="0" w:space="0" w:color="auto"/>
        <w:right w:val="none" w:sz="0" w:space="0" w:color="auto"/>
      </w:divBdr>
    </w:div>
    <w:div w:id="1702440776">
      <w:bodyDiv w:val="1"/>
      <w:marLeft w:val="0"/>
      <w:marRight w:val="0"/>
      <w:marTop w:val="0"/>
      <w:marBottom w:val="0"/>
      <w:divBdr>
        <w:top w:val="none" w:sz="0" w:space="0" w:color="auto"/>
        <w:left w:val="none" w:sz="0" w:space="0" w:color="auto"/>
        <w:bottom w:val="none" w:sz="0" w:space="0" w:color="auto"/>
        <w:right w:val="none" w:sz="0" w:space="0" w:color="auto"/>
      </w:divBdr>
    </w:div>
    <w:div w:id="1710840001">
      <w:bodyDiv w:val="1"/>
      <w:marLeft w:val="0"/>
      <w:marRight w:val="0"/>
      <w:marTop w:val="0"/>
      <w:marBottom w:val="0"/>
      <w:divBdr>
        <w:top w:val="none" w:sz="0" w:space="0" w:color="auto"/>
        <w:left w:val="none" w:sz="0" w:space="0" w:color="auto"/>
        <w:bottom w:val="none" w:sz="0" w:space="0" w:color="auto"/>
        <w:right w:val="none" w:sz="0" w:space="0" w:color="auto"/>
      </w:divBdr>
    </w:div>
    <w:div w:id="1712614113">
      <w:bodyDiv w:val="1"/>
      <w:marLeft w:val="0"/>
      <w:marRight w:val="0"/>
      <w:marTop w:val="0"/>
      <w:marBottom w:val="0"/>
      <w:divBdr>
        <w:top w:val="none" w:sz="0" w:space="0" w:color="auto"/>
        <w:left w:val="none" w:sz="0" w:space="0" w:color="auto"/>
        <w:bottom w:val="none" w:sz="0" w:space="0" w:color="auto"/>
        <w:right w:val="none" w:sz="0" w:space="0" w:color="auto"/>
      </w:divBdr>
      <w:divsChild>
        <w:div w:id="732506651">
          <w:marLeft w:val="75"/>
          <w:marRight w:val="375"/>
          <w:marTop w:val="75"/>
          <w:marBottom w:val="75"/>
          <w:divBdr>
            <w:top w:val="none" w:sz="0" w:space="0" w:color="auto"/>
            <w:left w:val="none" w:sz="0" w:space="0" w:color="auto"/>
            <w:bottom w:val="none" w:sz="0" w:space="0" w:color="auto"/>
            <w:right w:val="none" w:sz="0" w:space="0" w:color="auto"/>
          </w:divBdr>
          <w:divsChild>
            <w:div w:id="1779371490">
              <w:marLeft w:val="0"/>
              <w:marRight w:val="0"/>
              <w:marTop w:val="120"/>
              <w:marBottom w:val="120"/>
              <w:divBdr>
                <w:top w:val="none" w:sz="0" w:space="0" w:color="auto"/>
                <w:left w:val="none" w:sz="0" w:space="0" w:color="auto"/>
                <w:bottom w:val="none" w:sz="0" w:space="0" w:color="auto"/>
                <w:right w:val="none" w:sz="0" w:space="0" w:color="auto"/>
              </w:divBdr>
              <w:divsChild>
                <w:div w:id="698817500">
                  <w:marLeft w:val="0"/>
                  <w:marRight w:val="0"/>
                  <w:marTop w:val="120"/>
                  <w:marBottom w:val="120"/>
                  <w:divBdr>
                    <w:top w:val="none" w:sz="0" w:space="0" w:color="auto"/>
                    <w:left w:val="none" w:sz="0" w:space="0" w:color="auto"/>
                    <w:bottom w:val="none" w:sz="0" w:space="0" w:color="auto"/>
                    <w:right w:val="none" w:sz="0" w:space="0" w:color="auto"/>
                  </w:divBdr>
                  <w:divsChild>
                    <w:div w:id="2059279036">
                      <w:marLeft w:val="465"/>
                      <w:marRight w:val="0"/>
                      <w:marTop w:val="120"/>
                      <w:marBottom w:val="0"/>
                      <w:divBdr>
                        <w:top w:val="none" w:sz="0" w:space="0" w:color="auto"/>
                        <w:left w:val="none" w:sz="0" w:space="0" w:color="auto"/>
                        <w:bottom w:val="none" w:sz="0" w:space="0" w:color="auto"/>
                        <w:right w:val="none" w:sz="0" w:space="0" w:color="auto"/>
                      </w:divBdr>
                      <w:divsChild>
                        <w:div w:id="689840831">
                          <w:marLeft w:val="0"/>
                          <w:marRight w:val="0"/>
                          <w:marTop w:val="120"/>
                          <w:marBottom w:val="120"/>
                          <w:divBdr>
                            <w:top w:val="none" w:sz="0" w:space="0" w:color="auto"/>
                            <w:left w:val="none" w:sz="0" w:space="0" w:color="auto"/>
                            <w:bottom w:val="none" w:sz="0" w:space="0" w:color="auto"/>
                            <w:right w:val="none" w:sz="0" w:space="0" w:color="auto"/>
                          </w:divBdr>
                          <w:divsChild>
                            <w:div w:id="1319399">
                              <w:marLeft w:val="0"/>
                              <w:marRight w:val="0"/>
                              <w:marTop w:val="120"/>
                              <w:marBottom w:val="120"/>
                              <w:divBdr>
                                <w:top w:val="none" w:sz="0" w:space="0" w:color="auto"/>
                                <w:left w:val="none" w:sz="0" w:space="0" w:color="auto"/>
                                <w:bottom w:val="none" w:sz="0" w:space="0" w:color="auto"/>
                                <w:right w:val="none" w:sz="0" w:space="0" w:color="auto"/>
                              </w:divBdr>
                              <w:divsChild>
                                <w:div w:id="340280882">
                                  <w:marLeft w:val="0"/>
                                  <w:marRight w:val="0"/>
                                  <w:marTop w:val="120"/>
                                  <w:marBottom w:val="120"/>
                                  <w:divBdr>
                                    <w:top w:val="none" w:sz="0" w:space="0" w:color="auto"/>
                                    <w:left w:val="none" w:sz="0" w:space="0" w:color="auto"/>
                                    <w:bottom w:val="none" w:sz="0" w:space="0" w:color="auto"/>
                                    <w:right w:val="none" w:sz="0" w:space="0" w:color="auto"/>
                                  </w:divBdr>
                                  <w:divsChild>
                                    <w:div w:id="2090616437">
                                      <w:marLeft w:val="0"/>
                                      <w:marRight w:val="0"/>
                                      <w:marTop w:val="120"/>
                                      <w:marBottom w:val="120"/>
                                      <w:divBdr>
                                        <w:top w:val="none" w:sz="0" w:space="0" w:color="auto"/>
                                        <w:left w:val="none" w:sz="0" w:space="0" w:color="auto"/>
                                        <w:bottom w:val="none" w:sz="0" w:space="0" w:color="auto"/>
                                        <w:right w:val="none" w:sz="0" w:space="0" w:color="auto"/>
                                      </w:divBdr>
                                      <w:divsChild>
                                        <w:div w:id="673725846">
                                          <w:marLeft w:val="0"/>
                                          <w:marRight w:val="0"/>
                                          <w:marTop w:val="120"/>
                                          <w:marBottom w:val="120"/>
                                          <w:divBdr>
                                            <w:top w:val="none" w:sz="0" w:space="0" w:color="auto"/>
                                            <w:left w:val="none" w:sz="0" w:space="0" w:color="auto"/>
                                            <w:bottom w:val="none" w:sz="0" w:space="0" w:color="auto"/>
                                            <w:right w:val="none" w:sz="0" w:space="0" w:color="auto"/>
                                          </w:divBdr>
                                          <w:divsChild>
                                            <w:div w:id="422799361">
                                              <w:marLeft w:val="0"/>
                                              <w:marRight w:val="0"/>
                                              <w:marTop w:val="120"/>
                                              <w:marBottom w:val="120"/>
                                              <w:divBdr>
                                                <w:top w:val="none" w:sz="0" w:space="0" w:color="auto"/>
                                                <w:left w:val="none" w:sz="0" w:space="0" w:color="auto"/>
                                                <w:bottom w:val="none" w:sz="0" w:space="0" w:color="auto"/>
                                                <w:right w:val="none" w:sz="0" w:space="0" w:color="auto"/>
                                              </w:divBdr>
                                              <w:divsChild>
                                                <w:div w:id="4747565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3455114">
                                          <w:marLeft w:val="0"/>
                                          <w:marRight w:val="0"/>
                                          <w:marTop w:val="120"/>
                                          <w:marBottom w:val="120"/>
                                          <w:divBdr>
                                            <w:top w:val="none" w:sz="0" w:space="0" w:color="auto"/>
                                            <w:left w:val="none" w:sz="0" w:space="0" w:color="auto"/>
                                            <w:bottom w:val="none" w:sz="0" w:space="0" w:color="auto"/>
                                            <w:right w:val="none" w:sz="0" w:space="0" w:color="auto"/>
                                          </w:divBdr>
                                          <w:divsChild>
                                            <w:div w:id="1537043538">
                                              <w:marLeft w:val="0"/>
                                              <w:marRight w:val="0"/>
                                              <w:marTop w:val="120"/>
                                              <w:marBottom w:val="120"/>
                                              <w:divBdr>
                                                <w:top w:val="none" w:sz="0" w:space="0" w:color="auto"/>
                                                <w:left w:val="none" w:sz="0" w:space="0" w:color="auto"/>
                                                <w:bottom w:val="none" w:sz="0" w:space="0" w:color="auto"/>
                                                <w:right w:val="none" w:sz="0" w:space="0" w:color="auto"/>
                                              </w:divBdr>
                                              <w:divsChild>
                                                <w:div w:id="9997712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99175534">
                                          <w:marLeft w:val="0"/>
                                          <w:marRight w:val="0"/>
                                          <w:marTop w:val="120"/>
                                          <w:marBottom w:val="120"/>
                                          <w:divBdr>
                                            <w:top w:val="none" w:sz="0" w:space="0" w:color="auto"/>
                                            <w:left w:val="none" w:sz="0" w:space="0" w:color="auto"/>
                                            <w:bottom w:val="none" w:sz="0" w:space="0" w:color="auto"/>
                                            <w:right w:val="none" w:sz="0" w:space="0" w:color="auto"/>
                                          </w:divBdr>
                                          <w:divsChild>
                                            <w:div w:id="147750289">
                                              <w:marLeft w:val="0"/>
                                              <w:marRight w:val="0"/>
                                              <w:marTop w:val="120"/>
                                              <w:marBottom w:val="120"/>
                                              <w:divBdr>
                                                <w:top w:val="none" w:sz="0" w:space="0" w:color="auto"/>
                                                <w:left w:val="none" w:sz="0" w:space="0" w:color="auto"/>
                                                <w:bottom w:val="none" w:sz="0" w:space="0" w:color="auto"/>
                                                <w:right w:val="none" w:sz="0" w:space="0" w:color="auto"/>
                                              </w:divBdr>
                                              <w:divsChild>
                                                <w:div w:id="8909266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74686587">
                                          <w:marLeft w:val="0"/>
                                          <w:marRight w:val="0"/>
                                          <w:marTop w:val="120"/>
                                          <w:marBottom w:val="120"/>
                                          <w:divBdr>
                                            <w:top w:val="none" w:sz="0" w:space="0" w:color="auto"/>
                                            <w:left w:val="none" w:sz="0" w:space="0" w:color="auto"/>
                                            <w:bottom w:val="none" w:sz="0" w:space="0" w:color="auto"/>
                                            <w:right w:val="none" w:sz="0" w:space="0" w:color="auto"/>
                                          </w:divBdr>
                                          <w:divsChild>
                                            <w:div w:id="796604178">
                                              <w:marLeft w:val="0"/>
                                              <w:marRight w:val="0"/>
                                              <w:marTop w:val="120"/>
                                              <w:marBottom w:val="120"/>
                                              <w:divBdr>
                                                <w:top w:val="none" w:sz="0" w:space="0" w:color="auto"/>
                                                <w:left w:val="none" w:sz="0" w:space="0" w:color="auto"/>
                                                <w:bottom w:val="none" w:sz="0" w:space="0" w:color="auto"/>
                                                <w:right w:val="none" w:sz="0" w:space="0" w:color="auto"/>
                                              </w:divBdr>
                                              <w:divsChild>
                                                <w:div w:id="11345649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80390162">
                                          <w:marLeft w:val="0"/>
                                          <w:marRight w:val="0"/>
                                          <w:marTop w:val="120"/>
                                          <w:marBottom w:val="120"/>
                                          <w:divBdr>
                                            <w:top w:val="none" w:sz="0" w:space="0" w:color="auto"/>
                                            <w:left w:val="none" w:sz="0" w:space="0" w:color="auto"/>
                                            <w:bottom w:val="none" w:sz="0" w:space="0" w:color="auto"/>
                                            <w:right w:val="none" w:sz="0" w:space="0" w:color="auto"/>
                                          </w:divBdr>
                                          <w:divsChild>
                                            <w:div w:id="1509639795">
                                              <w:marLeft w:val="0"/>
                                              <w:marRight w:val="0"/>
                                              <w:marTop w:val="120"/>
                                              <w:marBottom w:val="120"/>
                                              <w:divBdr>
                                                <w:top w:val="none" w:sz="0" w:space="0" w:color="auto"/>
                                                <w:left w:val="none" w:sz="0" w:space="0" w:color="auto"/>
                                                <w:bottom w:val="none" w:sz="0" w:space="0" w:color="auto"/>
                                                <w:right w:val="none" w:sz="0" w:space="0" w:color="auto"/>
                                              </w:divBdr>
                                              <w:divsChild>
                                                <w:div w:id="9011383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00823613">
                                          <w:marLeft w:val="0"/>
                                          <w:marRight w:val="0"/>
                                          <w:marTop w:val="120"/>
                                          <w:marBottom w:val="120"/>
                                          <w:divBdr>
                                            <w:top w:val="none" w:sz="0" w:space="0" w:color="auto"/>
                                            <w:left w:val="none" w:sz="0" w:space="0" w:color="auto"/>
                                            <w:bottom w:val="none" w:sz="0" w:space="0" w:color="auto"/>
                                            <w:right w:val="none" w:sz="0" w:space="0" w:color="auto"/>
                                          </w:divBdr>
                                        </w:div>
                                        <w:div w:id="1252541963">
                                          <w:marLeft w:val="0"/>
                                          <w:marRight w:val="0"/>
                                          <w:marTop w:val="120"/>
                                          <w:marBottom w:val="120"/>
                                          <w:divBdr>
                                            <w:top w:val="none" w:sz="0" w:space="0" w:color="auto"/>
                                            <w:left w:val="none" w:sz="0" w:space="0" w:color="auto"/>
                                            <w:bottom w:val="none" w:sz="0" w:space="0" w:color="auto"/>
                                            <w:right w:val="none" w:sz="0" w:space="0" w:color="auto"/>
                                          </w:divBdr>
                                          <w:divsChild>
                                            <w:div w:id="1849325301">
                                              <w:marLeft w:val="0"/>
                                              <w:marRight w:val="0"/>
                                              <w:marTop w:val="120"/>
                                              <w:marBottom w:val="120"/>
                                              <w:divBdr>
                                                <w:top w:val="none" w:sz="0" w:space="0" w:color="auto"/>
                                                <w:left w:val="none" w:sz="0" w:space="0" w:color="auto"/>
                                                <w:bottom w:val="none" w:sz="0" w:space="0" w:color="auto"/>
                                                <w:right w:val="none" w:sz="0" w:space="0" w:color="auto"/>
                                              </w:divBdr>
                                              <w:divsChild>
                                                <w:div w:id="21141996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83078462">
                                          <w:marLeft w:val="0"/>
                                          <w:marRight w:val="0"/>
                                          <w:marTop w:val="120"/>
                                          <w:marBottom w:val="120"/>
                                          <w:divBdr>
                                            <w:top w:val="none" w:sz="0" w:space="0" w:color="auto"/>
                                            <w:left w:val="none" w:sz="0" w:space="0" w:color="auto"/>
                                            <w:bottom w:val="none" w:sz="0" w:space="0" w:color="auto"/>
                                            <w:right w:val="none" w:sz="0" w:space="0" w:color="auto"/>
                                          </w:divBdr>
                                          <w:divsChild>
                                            <w:div w:id="1772239104">
                                              <w:marLeft w:val="0"/>
                                              <w:marRight w:val="0"/>
                                              <w:marTop w:val="120"/>
                                              <w:marBottom w:val="120"/>
                                              <w:divBdr>
                                                <w:top w:val="none" w:sz="0" w:space="0" w:color="auto"/>
                                                <w:left w:val="none" w:sz="0" w:space="0" w:color="auto"/>
                                                <w:bottom w:val="none" w:sz="0" w:space="0" w:color="auto"/>
                                                <w:right w:val="none" w:sz="0" w:space="0" w:color="auto"/>
                                              </w:divBdr>
                                              <w:divsChild>
                                                <w:div w:id="3371964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33265507">
                                          <w:marLeft w:val="0"/>
                                          <w:marRight w:val="0"/>
                                          <w:marTop w:val="120"/>
                                          <w:marBottom w:val="120"/>
                                          <w:divBdr>
                                            <w:top w:val="none" w:sz="0" w:space="0" w:color="auto"/>
                                            <w:left w:val="none" w:sz="0" w:space="0" w:color="auto"/>
                                            <w:bottom w:val="none" w:sz="0" w:space="0" w:color="auto"/>
                                            <w:right w:val="none" w:sz="0" w:space="0" w:color="auto"/>
                                          </w:divBdr>
                                          <w:divsChild>
                                            <w:div w:id="1108162859">
                                              <w:marLeft w:val="0"/>
                                              <w:marRight w:val="0"/>
                                              <w:marTop w:val="120"/>
                                              <w:marBottom w:val="120"/>
                                              <w:divBdr>
                                                <w:top w:val="none" w:sz="0" w:space="0" w:color="auto"/>
                                                <w:left w:val="none" w:sz="0" w:space="0" w:color="auto"/>
                                                <w:bottom w:val="none" w:sz="0" w:space="0" w:color="auto"/>
                                                <w:right w:val="none" w:sz="0" w:space="0" w:color="auto"/>
                                              </w:divBdr>
                                              <w:divsChild>
                                                <w:div w:id="2919122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2609261">
                                          <w:marLeft w:val="0"/>
                                          <w:marRight w:val="0"/>
                                          <w:marTop w:val="120"/>
                                          <w:marBottom w:val="120"/>
                                          <w:divBdr>
                                            <w:top w:val="none" w:sz="0" w:space="0" w:color="auto"/>
                                            <w:left w:val="none" w:sz="0" w:space="0" w:color="auto"/>
                                            <w:bottom w:val="none" w:sz="0" w:space="0" w:color="auto"/>
                                            <w:right w:val="none" w:sz="0" w:space="0" w:color="auto"/>
                                          </w:divBdr>
                                          <w:divsChild>
                                            <w:div w:id="1384937750">
                                              <w:marLeft w:val="0"/>
                                              <w:marRight w:val="0"/>
                                              <w:marTop w:val="120"/>
                                              <w:marBottom w:val="120"/>
                                              <w:divBdr>
                                                <w:top w:val="none" w:sz="0" w:space="0" w:color="auto"/>
                                                <w:left w:val="none" w:sz="0" w:space="0" w:color="auto"/>
                                                <w:bottom w:val="none" w:sz="0" w:space="0" w:color="auto"/>
                                                <w:right w:val="none" w:sz="0" w:space="0" w:color="auto"/>
                                              </w:divBdr>
                                              <w:divsChild>
                                                <w:div w:id="19607980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67434747">
                                          <w:marLeft w:val="0"/>
                                          <w:marRight w:val="0"/>
                                          <w:marTop w:val="120"/>
                                          <w:marBottom w:val="120"/>
                                          <w:divBdr>
                                            <w:top w:val="none" w:sz="0" w:space="0" w:color="auto"/>
                                            <w:left w:val="none" w:sz="0" w:space="0" w:color="auto"/>
                                            <w:bottom w:val="none" w:sz="0" w:space="0" w:color="auto"/>
                                            <w:right w:val="none" w:sz="0" w:space="0" w:color="auto"/>
                                          </w:divBdr>
                                          <w:divsChild>
                                            <w:div w:id="875586920">
                                              <w:marLeft w:val="0"/>
                                              <w:marRight w:val="0"/>
                                              <w:marTop w:val="120"/>
                                              <w:marBottom w:val="120"/>
                                              <w:divBdr>
                                                <w:top w:val="none" w:sz="0" w:space="0" w:color="auto"/>
                                                <w:left w:val="none" w:sz="0" w:space="0" w:color="auto"/>
                                                <w:bottom w:val="none" w:sz="0" w:space="0" w:color="auto"/>
                                                <w:right w:val="none" w:sz="0" w:space="0" w:color="auto"/>
                                              </w:divBdr>
                                              <w:divsChild>
                                                <w:div w:id="1273595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31150495">
                                          <w:marLeft w:val="0"/>
                                          <w:marRight w:val="0"/>
                                          <w:marTop w:val="120"/>
                                          <w:marBottom w:val="120"/>
                                          <w:divBdr>
                                            <w:top w:val="none" w:sz="0" w:space="0" w:color="auto"/>
                                            <w:left w:val="none" w:sz="0" w:space="0" w:color="auto"/>
                                            <w:bottom w:val="none" w:sz="0" w:space="0" w:color="auto"/>
                                            <w:right w:val="none" w:sz="0" w:space="0" w:color="auto"/>
                                          </w:divBdr>
                                          <w:divsChild>
                                            <w:div w:id="1189105889">
                                              <w:marLeft w:val="0"/>
                                              <w:marRight w:val="0"/>
                                              <w:marTop w:val="120"/>
                                              <w:marBottom w:val="120"/>
                                              <w:divBdr>
                                                <w:top w:val="none" w:sz="0" w:space="0" w:color="auto"/>
                                                <w:left w:val="none" w:sz="0" w:space="0" w:color="auto"/>
                                                <w:bottom w:val="none" w:sz="0" w:space="0" w:color="auto"/>
                                                <w:right w:val="none" w:sz="0" w:space="0" w:color="auto"/>
                                              </w:divBdr>
                                              <w:divsChild>
                                                <w:div w:id="11077731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54034109">
                                          <w:marLeft w:val="0"/>
                                          <w:marRight w:val="0"/>
                                          <w:marTop w:val="120"/>
                                          <w:marBottom w:val="120"/>
                                          <w:divBdr>
                                            <w:top w:val="none" w:sz="0" w:space="0" w:color="auto"/>
                                            <w:left w:val="none" w:sz="0" w:space="0" w:color="auto"/>
                                            <w:bottom w:val="none" w:sz="0" w:space="0" w:color="auto"/>
                                            <w:right w:val="none" w:sz="0" w:space="0" w:color="auto"/>
                                          </w:divBdr>
                                          <w:divsChild>
                                            <w:div w:id="2084987740">
                                              <w:marLeft w:val="0"/>
                                              <w:marRight w:val="0"/>
                                              <w:marTop w:val="120"/>
                                              <w:marBottom w:val="120"/>
                                              <w:divBdr>
                                                <w:top w:val="none" w:sz="0" w:space="0" w:color="auto"/>
                                                <w:left w:val="none" w:sz="0" w:space="0" w:color="auto"/>
                                                <w:bottom w:val="none" w:sz="0" w:space="0" w:color="auto"/>
                                                <w:right w:val="none" w:sz="0" w:space="0" w:color="auto"/>
                                              </w:divBdr>
                                              <w:divsChild>
                                                <w:div w:id="9917133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67617395">
                                          <w:marLeft w:val="0"/>
                                          <w:marRight w:val="0"/>
                                          <w:marTop w:val="120"/>
                                          <w:marBottom w:val="120"/>
                                          <w:divBdr>
                                            <w:top w:val="none" w:sz="0" w:space="0" w:color="auto"/>
                                            <w:left w:val="none" w:sz="0" w:space="0" w:color="auto"/>
                                            <w:bottom w:val="none" w:sz="0" w:space="0" w:color="auto"/>
                                            <w:right w:val="none" w:sz="0" w:space="0" w:color="auto"/>
                                          </w:divBdr>
                                          <w:divsChild>
                                            <w:div w:id="1958482768">
                                              <w:marLeft w:val="0"/>
                                              <w:marRight w:val="0"/>
                                              <w:marTop w:val="120"/>
                                              <w:marBottom w:val="120"/>
                                              <w:divBdr>
                                                <w:top w:val="none" w:sz="0" w:space="0" w:color="auto"/>
                                                <w:left w:val="none" w:sz="0" w:space="0" w:color="auto"/>
                                                <w:bottom w:val="none" w:sz="0" w:space="0" w:color="auto"/>
                                                <w:right w:val="none" w:sz="0" w:space="0" w:color="auto"/>
                                              </w:divBdr>
                                              <w:divsChild>
                                                <w:div w:id="13896484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75811718">
                                          <w:marLeft w:val="0"/>
                                          <w:marRight w:val="0"/>
                                          <w:marTop w:val="120"/>
                                          <w:marBottom w:val="120"/>
                                          <w:divBdr>
                                            <w:top w:val="none" w:sz="0" w:space="0" w:color="auto"/>
                                            <w:left w:val="none" w:sz="0" w:space="0" w:color="auto"/>
                                            <w:bottom w:val="none" w:sz="0" w:space="0" w:color="auto"/>
                                            <w:right w:val="none" w:sz="0" w:space="0" w:color="auto"/>
                                          </w:divBdr>
                                          <w:divsChild>
                                            <w:div w:id="83721435">
                                              <w:marLeft w:val="0"/>
                                              <w:marRight w:val="0"/>
                                              <w:marTop w:val="120"/>
                                              <w:marBottom w:val="120"/>
                                              <w:divBdr>
                                                <w:top w:val="none" w:sz="0" w:space="0" w:color="auto"/>
                                                <w:left w:val="none" w:sz="0" w:space="0" w:color="auto"/>
                                                <w:bottom w:val="none" w:sz="0" w:space="0" w:color="auto"/>
                                                <w:right w:val="none" w:sz="0" w:space="0" w:color="auto"/>
                                              </w:divBdr>
                                              <w:divsChild>
                                                <w:div w:id="209377607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0956040">
      <w:bodyDiv w:val="1"/>
      <w:marLeft w:val="0"/>
      <w:marRight w:val="0"/>
      <w:marTop w:val="0"/>
      <w:marBottom w:val="0"/>
      <w:divBdr>
        <w:top w:val="none" w:sz="0" w:space="0" w:color="auto"/>
        <w:left w:val="none" w:sz="0" w:space="0" w:color="auto"/>
        <w:bottom w:val="none" w:sz="0" w:space="0" w:color="auto"/>
        <w:right w:val="none" w:sz="0" w:space="0" w:color="auto"/>
      </w:divBdr>
    </w:div>
    <w:div w:id="1742169840">
      <w:bodyDiv w:val="1"/>
      <w:marLeft w:val="0"/>
      <w:marRight w:val="0"/>
      <w:marTop w:val="0"/>
      <w:marBottom w:val="0"/>
      <w:divBdr>
        <w:top w:val="none" w:sz="0" w:space="0" w:color="auto"/>
        <w:left w:val="none" w:sz="0" w:space="0" w:color="auto"/>
        <w:bottom w:val="none" w:sz="0" w:space="0" w:color="auto"/>
        <w:right w:val="none" w:sz="0" w:space="0" w:color="auto"/>
      </w:divBdr>
    </w:div>
    <w:div w:id="1750694436">
      <w:bodyDiv w:val="1"/>
      <w:marLeft w:val="0"/>
      <w:marRight w:val="0"/>
      <w:marTop w:val="0"/>
      <w:marBottom w:val="0"/>
      <w:divBdr>
        <w:top w:val="none" w:sz="0" w:space="0" w:color="auto"/>
        <w:left w:val="none" w:sz="0" w:space="0" w:color="auto"/>
        <w:bottom w:val="none" w:sz="0" w:space="0" w:color="auto"/>
        <w:right w:val="none" w:sz="0" w:space="0" w:color="auto"/>
      </w:divBdr>
    </w:div>
    <w:div w:id="1795558780">
      <w:bodyDiv w:val="1"/>
      <w:marLeft w:val="0"/>
      <w:marRight w:val="0"/>
      <w:marTop w:val="0"/>
      <w:marBottom w:val="0"/>
      <w:divBdr>
        <w:top w:val="none" w:sz="0" w:space="0" w:color="auto"/>
        <w:left w:val="none" w:sz="0" w:space="0" w:color="auto"/>
        <w:bottom w:val="none" w:sz="0" w:space="0" w:color="auto"/>
        <w:right w:val="none" w:sz="0" w:space="0" w:color="auto"/>
      </w:divBdr>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803158244">
      <w:bodyDiv w:val="1"/>
      <w:marLeft w:val="0"/>
      <w:marRight w:val="0"/>
      <w:marTop w:val="0"/>
      <w:marBottom w:val="0"/>
      <w:divBdr>
        <w:top w:val="none" w:sz="0" w:space="0" w:color="auto"/>
        <w:left w:val="none" w:sz="0" w:space="0" w:color="auto"/>
        <w:bottom w:val="none" w:sz="0" w:space="0" w:color="auto"/>
        <w:right w:val="none" w:sz="0" w:space="0" w:color="auto"/>
      </w:divBdr>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25661513">
      <w:bodyDiv w:val="1"/>
      <w:marLeft w:val="0"/>
      <w:marRight w:val="0"/>
      <w:marTop w:val="0"/>
      <w:marBottom w:val="0"/>
      <w:divBdr>
        <w:top w:val="none" w:sz="0" w:space="0" w:color="auto"/>
        <w:left w:val="none" w:sz="0" w:space="0" w:color="auto"/>
        <w:bottom w:val="none" w:sz="0" w:space="0" w:color="auto"/>
        <w:right w:val="none" w:sz="0" w:space="0" w:color="auto"/>
      </w:divBdr>
    </w:div>
    <w:div w:id="1830514219">
      <w:bodyDiv w:val="1"/>
      <w:marLeft w:val="0"/>
      <w:marRight w:val="0"/>
      <w:marTop w:val="0"/>
      <w:marBottom w:val="0"/>
      <w:divBdr>
        <w:top w:val="none" w:sz="0" w:space="0" w:color="auto"/>
        <w:left w:val="none" w:sz="0" w:space="0" w:color="auto"/>
        <w:bottom w:val="none" w:sz="0" w:space="0" w:color="auto"/>
        <w:right w:val="none" w:sz="0" w:space="0" w:color="auto"/>
      </w:divBdr>
    </w:div>
    <w:div w:id="1831753415">
      <w:bodyDiv w:val="1"/>
      <w:marLeft w:val="0"/>
      <w:marRight w:val="0"/>
      <w:marTop w:val="0"/>
      <w:marBottom w:val="0"/>
      <w:divBdr>
        <w:top w:val="none" w:sz="0" w:space="0" w:color="auto"/>
        <w:left w:val="none" w:sz="0" w:space="0" w:color="auto"/>
        <w:bottom w:val="none" w:sz="0" w:space="0" w:color="auto"/>
        <w:right w:val="none" w:sz="0" w:space="0" w:color="auto"/>
      </w:divBdr>
    </w:div>
    <w:div w:id="1831871062">
      <w:bodyDiv w:val="1"/>
      <w:marLeft w:val="0"/>
      <w:marRight w:val="0"/>
      <w:marTop w:val="0"/>
      <w:marBottom w:val="0"/>
      <w:divBdr>
        <w:top w:val="none" w:sz="0" w:space="0" w:color="auto"/>
        <w:left w:val="none" w:sz="0" w:space="0" w:color="auto"/>
        <w:bottom w:val="none" w:sz="0" w:space="0" w:color="auto"/>
        <w:right w:val="none" w:sz="0" w:space="0" w:color="auto"/>
      </w:divBdr>
    </w:div>
    <w:div w:id="1850368295">
      <w:bodyDiv w:val="1"/>
      <w:marLeft w:val="0"/>
      <w:marRight w:val="0"/>
      <w:marTop w:val="0"/>
      <w:marBottom w:val="0"/>
      <w:divBdr>
        <w:top w:val="none" w:sz="0" w:space="0" w:color="auto"/>
        <w:left w:val="none" w:sz="0" w:space="0" w:color="auto"/>
        <w:bottom w:val="none" w:sz="0" w:space="0" w:color="auto"/>
        <w:right w:val="none" w:sz="0" w:space="0" w:color="auto"/>
      </w:divBdr>
    </w:div>
    <w:div w:id="1851409795">
      <w:bodyDiv w:val="1"/>
      <w:marLeft w:val="0"/>
      <w:marRight w:val="0"/>
      <w:marTop w:val="0"/>
      <w:marBottom w:val="0"/>
      <w:divBdr>
        <w:top w:val="none" w:sz="0" w:space="0" w:color="auto"/>
        <w:left w:val="none" w:sz="0" w:space="0" w:color="auto"/>
        <w:bottom w:val="none" w:sz="0" w:space="0" w:color="auto"/>
        <w:right w:val="none" w:sz="0" w:space="0" w:color="auto"/>
      </w:divBdr>
    </w:div>
    <w:div w:id="1851866064">
      <w:bodyDiv w:val="1"/>
      <w:marLeft w:val="0"/>
      <w:marRight w:val="0"/>
      <w:marTop w:val="0"/>
      <w:marBottom w:val="0"/>
      <w:divBdr>
        <w:top w:val="none" w:sz="0" w:space="0" w:color="auto"/>
        <w:left w:val="none" w:sz="0" w:space="0" w:color="auto"/>
        <w:bottom w:val="none" w:sz="0" w:space="0" w:color="auto"/>
        <w:right w:val="none" w:sz="0" w:space="0" w:color="auto"/>
      </w:divBdr>
    </w:div>
    <w:div w:id="1854032147">
      <w:bodyDiv w:val="1"/>
      <w:marLeft w:val="0"/>
      <w:marRight w:val="0"/>
      <w:marTop w:val="0"/>
      <w:marBottom w:val="0"/>
      <w:divBdr>
        <w:top w:val="none" w:sz="0" w:space="0" w:color="auto"/>
        <w:left w:val="none" w:sz="0" w:space="0" w:color="auto"/>
        <w:bottom w:val="none" w:sz="0" w:space="0" w:color="auto"/>
        <w:right w:val="none" w:sz="0" w:space="0" w:color="auto"/>
      </w:divBdr>
    </w:div>
    <w:div w:id="1874880463">
      <w:bodyDiv w:val="1"/>
      <w:marLeft w:val="0"/>
      <w:marRight w:val="0"/>
      <w:marTop w:val="0"/>
      <w:marBottom w:val="0"/>
      <w:divBdr>
        <w:top w:val="none" w:sz="0" w:space="0" w:color="auto"/>
        <w:left w:val="none" w:sz="0" w:space="0" w:color="auto"/>
        <w:bottom w:val="none" w:sz="0" w:space="0" w:color="auto"/>
        <w:right w:val="none" w:sz="0" w:space="0" w:color="auto"/>
      </w:divBdr>
    </w:div>
    <w:div w:id="1906842677">
      <w:bodyDiv w:val="1"/>
      <w:marLeft w:val="0"/>
      <w:marRight w:val="0"/>
      <w:marTop w:val="0"/>
      <w:marBottom w:val="0"/>
      <w:divBdr>
        <w:top w:val="none" w:sz="0" w:space="0" w:color="auto"/>
        <w:left w:val="none" w:sz="0" w:space="0" w:color="auto"/>
        <w:bottom w:val="none" w:sz="0" w:space="0" w:color="auto"/>
        <w:right w:val="none" w:sz="0" w:space="0" w:color="auto"/>
      </w:divBdr>
      <w:divsChild>
        <w:div w:id="1404910676">
          <w:marLeft w:val="0"/>
          <w:marRight w:val="0"/>
          <w:marTop w:val="0"/>
          <w:marBottom w:val="0"/>
          <w:divBdr>
            <w:top w:val="none" w:sz="0" w:space="0" w:color="auto"/>
            <w:left w:val="none" w:sz="0" w:space="0" w:color="auto"/>
            <w:bottom w:val="none" w:sz="0" w:space="0" w:color="auto"/>
            <w:right w:val="none" w:sz="0" w:space="0" w:color="auto"/>
          </w:divBdr>
          <w:divsChild>
            <w:div w:id="57438188">
              <w:marLeft w:val="0"/>
              <w:marRight w:val="0"/>
              <w:marTop w:val="0"/>
              <w:marBottom w:val="0"/>
              <w:divBdr>
                <w:top w:val="none" w:sz="0" w:space="0" w:color="auto"/>
                <w:left w:val="none" w:sz="0" w:space="0" w:color="auto"/>
                <w:bottom w:val="none" w:sz="0" w:space="0" w:color="auto"/>
                <w:right w:val="none" w:sz="0" w:space="0" w:color="auto"/>
              </w:divBdr>
            </w:div>
            <w:div w:id="149637979">
              <w:marLeft w:val="0"/>
              <w:marRight w:val="0"/>
              <w:marTop w:val="0"/>
              <w:marBottom w:val="0"/>
              <w:divBdr>
                <w:top w:val="none" w:sz="0" w:space="0" w:color="auto"/>
                <w:left w:val="none" w:sz="0" w:space="0" w:color="auto"/>
                <w:bottom w:val="none" w:sz="0" w:space="0" w:color="auto"/>
                <w:right w:val="none" w:sz="0" w:space="0" w:color="auto"/>
              </w:divBdr>
            </w:div>
            <w:div w:id="675883791">
              <w:marLeft w:val="0"/>
              <w:marRight w:val="0"/>
              <w:marTop w:val="0"/>
              <w:marBottom w:val="0"/>
              <w:divBdr>
                <w:top w:val="none" w:sz="0" w:space="0" w:color="auto"/>
                <w:left w:val="none" w:sz="0" w:space="0" w:color="auto"/>
                <w:bottom w:val="none" w:sz="0" w:space="0" w:color="auto"/>
                <w:right w:val="none" w:sz="0" w:space="0" w:color="auto"/>
              </w:divBdr>
            </w:div>
            <w:div w:id="1706563858">
              <w:marLeft w:val="0"/>
              <w:marRight w:val="0"/>
              <w:marTop w:val="0"/>
              <w:marBottom w:val="0"/>
              <w:divBdr>
                <w:top w:val="none" w:sz="0" w:space="0" w:color="auto"/>
                <w:left w:val="none" w:sz="0" w:space="0" w:color="auto"/>
                <w:bottom w:val="none" w:sz="0" w:space="0" w:color="auto"/>
                <w:right w:val="none" w:sz="0" w:space="0" w:color="auto"/>
              </w:divBdr>
            </w:div>
            <w:div w:id="208668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0273">
      <w:bodyDiv w:val="1"/>
      <w:marLeft w:val="0"/>
      <w:marRight w:val="0"/>
      <w:marTop w:val="0"/>
      <w:marBottom w:val="0"/>
      <w:divBdr>
        <w:top w:val="none" w:sz="0" w:space="0" w:color="auto"/>
        <w:left w:val="none" w:sz="0" w:space="0" w:color="auto"/>
        <w:bottom w:val="none" w:sz="0" w:space="0" w:color="auto"/>
        <w:right w:val="none" w:sz="0" w:space="0" w:color="auto"/>
      </w:divBdr>
    </w:div>
    <w:div w:id="1995985633">
      <w:bodyDiv w:val="1"/>
      <w:marLeft w:val="0"/>
      <w:marRight w:val="0"/>
      <w:marTop w:val="0"/>
      <w:marBottom w:val="0"/>
      <w:divBdr>
        <w:top w:val="none" w:sz="0" w:space="0" w:color="auto"/>
        <w:left w:val="none" w:sz="0" w:space="0" w:color="auto"/>
        <w:bottom w:val="none" w:sz="0" w:space="0" w:color="auto"/>
        <w:right w:val="none" w:sz="0" w:space="0" w:color="auto"/>
      </w:divBdr>
    </w:div>
    <w:div w:id="2007171684">
      <w:bodyDiv w:val="1"/>
      <w:marLeft w:val="0"/>
      <w:marRight w:val="0"/>
      <w:marTop w:val="0"/>
      <w:marBottom w:val="0"/>
      <w:divBdr>
        <w:top w:val="none" w:sz="0" w:space="0" w:color="auto"/>
        <w:left w:val="none" w:sz="0" w:space="0" w:color="auto"/>
        <w:bottom w:val="none" w:sz="0" w:space="0" w:color="auto"/>
        <w:right w:val="none" w:sz="0" w:space="0" w:color="auto"/>
      </w:divBdr>
      <w:divsChild>
        <w:div w:id="328482448">
          <w:marLeft w:val="0"/>
          <w:marRight w:val="0"/>
          <w:marTop w:val="120"/>
          <w:marBottom w:val="120"/>
          <w:divBdr>
            <w:top w:val="none" w:sz="0" w:space="0" w:color="auto"/>
            <w:left w:val="none" w:sz="0" w:space="0" w:color="auto"/>
            <w:bottom w:val="none" w:sz="0" w:space="0" w:color="auto"/>
            <w:right w:val="none" w:sz="0" w:space="0" w:color="auto"/>
          </w:divBdr>
        </w:div>
        <w:div w:id="831674491">
          <w:marLeft w:val="0"/>
          <w:marRight w:val="0"/>
          <w:marTop w:val="120"/>
          <w:marBottom w:val="120"/>
          <w:divBdr>
            <w:top w:val="none" w:sz="0" w:space="0" w:color="auto"/>
            <w:left w:val="none" w:sz="0" w:space="0" w:color="auto"/>
            <w:bottom w:val="none" w:sz="0" w:space="0" w:color="auto"/>
            <w:right w:val="none" w:sz="0" w:space="0" w:color="auto"/>
          </w:divBdr>
        </w:div>
        <w:div w:id="1331911567">
          <w:marLeft w:val="0"/>
          <w:marRight w:val="0"/>
          <w:marTop w:val="120"/>
          <w:marBottom w:val="120"/>
          <w:divBdr>
            <w:top w:val="none" w:sz="0" w:space="0" w:color="auto"/>
            <w:left w:val="none" w:sz="0" w:space="0" w:color="auto"/>
            <w:bottom w:val="none" w:sz="0" w:space="0" w:color="auto"/>
            <w:right w:val="none" w:sz="0" w:space="0" w:color="auto"/>
          </w:divBdr>
        </w:div>
      </w:divsChild>
    </w:div>
    <w:div w:id="2025932337">
      <w:bodyDiv w:val="1"/>
      <w:marLeft w:val="0"/>
      <w:marRight w:val="0"/>
      <w:marTop w:val="0"/>
      <w:marBottom w:val="0"/>
      <w:divBdr>
        <w:top w:val="none" w:sz="0" w:space="0" w:color="auto"/>
        <w:left w:val="none" w:sz="0" w:space="0" w:color="auto"/>
        <w:bottom w:val="none" w:sz="0" w:space="0" w:color="auto"/>
        <w:right w:val="none" w:sz="0" w:space="0" w:color="auto"/>
      </w:divBdr>
    </w:div>
    <w:div w:id="2031754468">
      <w:bodyDiv w:val="1"/>
      <w:marLeft w:val="0"/>
      <w:marRight w:val="0"/>
      <w:marTop w:val="0"/>
      <w:marBottom w:val="0"/>
      <w:divBdr>
        <w:top w:val="none" w:sz="0" w:space="0" w:color="auto"/>
        <w:left w:val="none" w:sz="0" w:space="0" w:color="auto"/>
        <w:bottom w:val="none" w:sz="0" w:space="0" w:color="auto"/>
        <w:right w:val="none" w:sz="0" w:space="0" w:color="auto"/>
      </w:divBdr>
    </w:div>
    <w:div w:id="2039115669">
      <w:bodyDiv w:val="1"/>
      <w:marLeft w:val="0"/>
      <w:marRight w:val="0"/>
      <w:marTop w:val="0"/>
      <w:marBottom w:val="0"/>
      <w:divBdr>
        <w:top w:val="none" w:sz="0" w:space="0" w:color="auto"/>
        <w:left w:val="none" w:sz="0" w:space="0" w:color="auto"/>
        <w:bottom w:val="none" w:sz="0" w:space="0" w:color="auto"/>
        <w:right w:val="none" w:sz="0" w:space="0" w:color="auto"/>
      </w:divBdr>
    </w:div>
    <w:div w:id="2074615992">
      <w:bodyDiv w:val="1"/>
      <w:marLeft w:val="0"/>
      <w:marRight w:val="0"/>
      <w:marTop w:val="0"/>
      <w:marBottom w:val="0"/>
      <w:divBdr>
        <w:top w:val="none" w:sz="0" w:space="0" w:color="auto"/>
        <w:left w:val="none" w:sz="0" w:space="0" w:color="auto"/>
        <w:bottom w:val="none" w:sz="0" w:space="0" w:color="auto"/>
        <w:right w:val="none" w:sz="0" w:space="0" w:color="auto"/>
      </w:divBdr>
    </w:div>
    <w:div w:id="2074964632">
      <w:bodyDiv w:val="1"/>
      <w:marLeft w:val="0"/>
      <w:marRight w:val="0"/>
      <w:marTop w:val="0"/>
      <w:marBottom w:val="0"/>
      <w:divBdr>
        <w:top w:val="none" w:sz="0" w:space="0" w:color="auto"/>
        <w:left w:val="none" w:sz="0" w:space="0" w:color="auto"/>
        <w:bottom w:val="none" w:sz="0" w:space="0" w:color="auto"/>
        <w:right w:val="none" w:sz="0" w:space="0" w:color="auto"/>
      </w:divBdr>
    </w:div>
    <w:div w:id="2080249681">
      <w:bodyDiv w:val="1"/>
      <w:marLeft w:val="0"/>
      <w:marRight w:val="0"/>
      <w:marTop w:val="0"/>
      <w:marBottom w:val="0"/>
      <w:divBdr>
        <w:top w:val="none" w:sz="0" w:space="0" w:color="auto"/>
        <w:left w:val="none" w:sz="0" w:space="0" w:color="auto"/>
        <w:bottom w:val="none" w:sz="0" w:space="0" w:color="auto"/>
        <w:right w:val="none" w:sz="0" w:space="0" w:color="auto"/>
      </w:divBdr>
      <w:divsChild>
        <w:div w:id="1357807575">
          <w:marLeft w:val="0"/>
          <w:marRight w:val="0"/>
          <w:marTop w:val="120"/>
          <w:marBottom w:val="120"/>
          <w:divBdr>
            <w:top w:val="none" w:sz="0" w:space="0" w:color="auto"/>
            <w:left w:val="none" w:sz="0" w:space="0" w:color="auto"/>
            <w:bottom w:val="none" w:sz="0" w:space="0" w:color="auto"/>
            <w:right w:val="none" w:sz="0" w:space="0" w:color="auto"/>
          </w:divBdr>
        </w:div>
      </w:divsChild>
    </w:div>
    <w:div w:id="2097632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localhost:8100/current/user?access_token=547e9ab1-6438-42c5-9111-5d1a451a1847"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localhost:8091/refresh"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user-serice/user/1"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Padingpading/microservicecloud-config.git"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lhost:8888/user-service.yml" TargetMode="External"/><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69.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github.com/Padingpading/microservicecloud-config.git" TargetMode="External"/><Relationship Id="rId56" Type="http://schemas.openxmlformats.org/officeDocument/2006/relationships/image" Target="media/image44.png"/><Relationship Id="rId77"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404EE-3544-4F47-8CE7-B8C817869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9322</TotalTime>
  <Pages>60</Pages>
  <Words>4355</Words>
  <Characters>24825</Characters>
  <Application>Microsoft Office Word</Application>
  <DocSecurity>0</DocSecurity>
  <Lines>206</Lines>
  <Paragraphs>58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29122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69</cp:revision>
  <dcterms:created xsi:type="dcterms:W3CDTF">2018-09-03T09:19:00Z</dcterms:created>
  <dcterms:modified xsi:type="dcterms:W3CDTF">2021-08-17T17:19:00Z</dcterms:modified>
</cp:coreProperties>
</file>